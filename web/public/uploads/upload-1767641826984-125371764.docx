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207" w:type="dxa"/>
        <w:tblLayout w:type="fixed"/>
        <w:tblCellMar>
          <w:left w:w="0" w:type="dxa"/>
          <w:right w:w="0" w:type="dxa"/>
        </w:tblCellMar>
        <w:tblLook w:val="0000" w:firstRow="0" w:lastRow="0" w:firstColumn="0" w:lastColumn="0" w:noHBand="0" w:noVBand="0"/>
      </w:tblPr>
      <w:tblGrid>
        <w:gridCol w:w="5387"/>
        <w:gridCol w:w="4820"/>
      </w:tblGrid>
      <w:tr w:rsidR="001B1CF9" w:rsidRPr="003358D0" w14:paraId="10F69551" w14:textId="77777777" w:rsidTr="001B1CF9">
        <w:trPr>
          <w:cantSplit/>
          <w:trHeight w:val="182"/>
        </w:trPr>
        <w:tc>
          <w:tcPr>
            <w:tcW w:w="5387" w:type="dxa"/>
            <w:vMerge w:val="restart"/>
          </w:tcPr>
          <w:p w14:paraId="20CB12FB" w14:textId="77777777" w:rsidR="001B1CF9" w:rsidRPr="003358D0" w:rsidRDefault="002900C1" w:rsidP="00A325AD">
            <w:pPr>
              <w:pStyle w:val="MTHeaderFooter"/>
            </w:pPr>
            <w:r>
              <w:rPr>
                <w:lang w:val="en-US" w:eastAsia="zh-CN"/>
              </w:rPr>
              <w:drawing>
                <wp:inline distT="0" distB="0" distL="0" distR="0" wp14:anchorId="76C2AB6A" wp14:editId="2536F2F4">
                  <wp:extent cx="2304415" cy="5975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4415" cy="597535"/>
                          </a:xfrm>
                          <a:prstGeom prst="rect">
                            <a:avLst/>
                          </a:prstGeom>
                          <a:noFill/>
                        </pic:spPr>
                      </pic:pic>
                    </a:graphicData>
                  </a:graphic>
                </wp:inline>
              </w:drawing>
            </w:r>
          </w:p>
        </w:tc>
        <w:tc>
          <w:tcPr>
            <w:tcW w:w="4820" w:type="dxa"/>
          </w:tcPr>
          <w:p w14:paraId="29A3EE38" w14:textId="77777777" w:rsidR="001B1CF9" w:rsidRPr="005B7961" w:rsidRDefault="001B1CF9" w:rsidP="00A325AD">
            <w:pPr>
              <w:pStyle w:val="MTHeaderFooter"/>
            </w:pPr>
            <w:bookmarkStart w:id="0" w:name="bmLevel1Hidden"/>
            <w:bookmarkEnd w:id="0"/>
          </w:p>
        </w:tc>
      </w:tr>
      <w:tr w:rsidR="001B1CF9" w:rsidRPr="003358D0" w14:paraId="4FAF64FA" w14:textId="77777777" w:rsidTr="001B1CF9">
        <w:trPr>
          <w:cantSplit/>
          <w:trHeight w:val="183"/>
        </w:trPr>
        <w:tc>
          <w:tcPr>
            <w:tcW w:w="5387" w:type="dxa"/>
            <w:vMerge/>
          </w:tcPr>
          <w:p w14:paraId="5ECAF607" w14:textId="77777777" w:rsidR="001B1CF9" w:rsidRDefault="001B1CF9" w:rsidP="00A325AD">
            <w:pPr>
              <w:pStyle w:val="MTHeaderFooter"/>
            </w:pPr>
          </w:p>
        </w:tc>
        <w:tc>
          <w:tcPr>
            <w:tcW w:w="4820" w:type="dxa"/>
          </w:tcPr>
          <w:p w14:paraId="2B4D4DD3" w14:textId="77777777" w:rsidR="001B1CF9" w:rsidRPr="005B7961" w:rsidRDefault="001B1CF9" w:rsidP="00A325AD">
            <w:pPr>
              <w:pStyle w:val="MTHeaderFooter"/>
            </w:pPr>
            <w:bookmarkStart w:id="1" w:name="bmLevel2Hidden"/>
            <w:bookmarkEnd w:id="1"/>
          </w:p>
        </w:tc>
      </w:tr>
      <w:tr w:rsidR="001B1CF9" w:rsidRPr="003358D0" w14:paraId="41569133" w14:textId="77777777" w:rsidTr="001B1CF9">
        <w:trPr>
          <w:cantSplit/>
          <w:trHeight w:val="182"/>
        </w:trPr>
        <w:tc>
          <w:tcPr>
            <w:tcW w:w="5387" w:type="dxa"/>
            <w:vMerge/>
          </w:tcPr>
          <w:p w14:paraId="16C1B60C" w14:textId="77777777" w:rsidR="001B1CF9" w:rsidRDefault="001B1CF9" w:rsidP="00A325AD">
            <w:pPr>
              <w:pStyle w:val="MTHeaderFooter"/>
            </w:pPr>
          </w:p>
        </w:tc>
        <w:tc>
          <w:tcPr>
            <w:tcW w:w="4820" w:type="dxa"/>
          </w:tcPr>
          <w:p w14:paraId="20719B11" w14:textId="77777777" w:rsidR="001B1CF9" w:rsidRPr="005B7961" w:rsidRDefault="001B1CF9" w:rsidP="00A325AD">
            <w:pPr>
              <w:pStyle w:val="MTHeaderFooter"/>
            </w:pPr>
            <w:bookmarkStart w:id="2" w:name="bmLevel3Hidden"/>
            <w:bookmarkEnd w:id="2"/>
          </w:p>
        </w:tc>
      </w:tr>
      <w:tr w:rsidR="001B1CF9" w:rsidRPr="003358D0" w14:paraId="141823C2" w14:textId="77777777" w:rsidTr="001B1CF9">
        <w:trPr>
          <w:cantSplit/>
          <w:trHeight w:val="183"/>
        </w:trPr>
        <w:tc>
          <w:tcPr>
            <w:tcW w:w="5387" w:type="dxa"/>
            <w:vMerge/>
          </w:tcPr>
          <w:p w14:paraId="310D29F2" w14:textId="77777777" w:rsidR="001B1CF9" w:rsidRDefault="001B1CF9" w:rsidP="00A325AD">
            <w:pPr>
              <w:pStyle w:val="MTHeaderFooter"/>
            </w:pPr>
          </w:p>
        </w:tc>
        <w:tc>
          <w:tcPr>
            <w:tcW w:w="4820" w:type="dxa"/>
          </w:tcPr>
          <w:p w14:paraId="610EE947" w14:textId="77777777" w:rsidR="001B1CF9" w:rsidRPr="005B7961" w:rsidRDefault="001B1CF9" w:rsidP="00A325AD">
            <w:pPr>
              <w:pStyle w:val="MTHeaderFooter"/>
            </w:pPr>
            <w:bookmarkStart w:id="3" w:name="bmLevel4Hidden"/>
            <w:bookmarkEnd w:id="3"/>
          </w:p>
        </w:tc>
      </w:tr>
      <w:tr w:rsidR="001B1CF9" w:rsidRPr="003358D0" w14:paraId="6AB32BCE" w14:textId="77777777" w:rsidTr="001B1CF9">
        <w:trPr>
          <w:cantSplit/>
          <w:trHeight w:val="182"/>
        </w:trPr>
        <w:tc>
          <w:tcPr>
            <w:tcW w:w="5387" w:type="dxa"/>
            <w:vMerge/>
          </w:tcPr>
          <w:p w14:paraId="7D209095" w14:textId="77777777" w:rsidR="001B1CF9" w:rsidRDefault="001B1CF9" w:rsidP="00A325AD">
            <w:pPr>
              <w:pStyle w:val="MTHeaderFooter"/>
            </w:pPr>
          </w:p>
        </w:tc>
        <w:tc>
          <w:tcPr>
            <w:tcW w:w="4820" w:type="dxa"/>
          </w:tcPr>
          <w:p w14:paraId="65578C6D" w14:textId="77777777" w:rsidR="001B1CF9" w:rsidRPr="005B7961" w:rsidRDefault="001B1CF9" w:rsidP="00A325AD">
            <w:pPr>
              <w:pStyle w:val="MTHeaderFooter"/>
            </w:pPr>
            <w:bookmarkStart w:id="4" w:name="bmLevel5Hidden"/>
            <w:bookmarkEnd w:id="4"/>
          </w:p>
        </w:tc>
      </w:tr>
    </w:tbl>
    <w:p w14:paraId="76A4617D" w14:textId="77777777" w:rsidR="00144E42" w:rsidRDefault="00144E42" w:rsidP="00A325AD">
      <w:pPr>
        <w:pStyle w:val="MTHeaderFooter"/>
      </w:pPr>
    </w:p>
    <w:tbl>
      <w:tblPr>
        <w:tblW w:w="0" w:type="auto"/>
        <w:tblCellMar>
          <w:left w:w="0" w:type="dxa"/>
          <w:right w:w="0" w:type="dxa"/>
        </w:tblCellMar>
        <w:tblLook w:val="01E0" w:firstRow="1" w:lastRow="1" w:firstColumn="1" w:lastColumn="1" w:noHBand="0" w:noVBand="0"/>
      </w:tblPr>
      <w:tblGrid>
        <w:gridCol w:w="9582"/>
      </w:tblGrid>
      <w:tr w:rsidR="00784F70" w:rsidRPr="00FF4824" w14:paraId="0AB34C76" w14:textId="77777777" w:rsidTr="00FF4824">
        <w:trPr>
          <w:trHeight w:hRule="exact" w:val="5007"/>
        </w:trPr>
        <w:tc>
          <w:tcPr>
            <w:tcW w:w="9582" w:type="dxa"/>
            <w:vAlign w:val="bottom"/>
          </w:tcPr>
          <w:p w14:paraId="1B3CE895" w14:textId="31C46EB7" w:rsidR="00784F70" w:rsidRPr="00784F70" w:rsidRDefault="00292DCD" w:rsidP="00A325AD">
            <w:pPr>
              <w:pStyle w:val="MTCoverpageProjectBold"/>
            </w:pPr>
            <w:fldSimple w:instr=" DOCPROPERTY  MT_TSP_Customerlong  \* MERGEFORMAT ">
              <w:r>
                <w:t>Jindal Stainless Ltd.</w:t>
              </w:r>
            </w:fldSimple>
            <w:r w:rsidR="00784F70" w:rsidRPr="00784F70">
              <w:br/>
            </w:r>
            <w:fldSimple w:instr=" DOCPROPERTY  MT_TSP_Projectlocation  \* MERGEFORMAT ">
              <w:r>
                <w:t>Jajpur / India</w:t>
              </w:r>
            </w:fldSimple>
          </w:p>
        </w:tc>
      </w:tr>
      <w:tr w:rsidR="00784F70" w:rsidRPr="00FF4824" w14:paraId="727B1D2A" w14:textId="77777777" w:rsidTr="00FF4824">
        <w:trPr>
          <w:trHeight w:val="2158"/>
        </w:trPr>
        <w:tc>
          <w:tcPr>
            <w:tcW w:w="9582" w:type="dxa"/>
            <w:vAlign w:val="center"/>
          </w:tcPr>
          <w:p w14:paraId="1B89046A" w14:textId="791E088E" w:rsidR="00784F70" w:rsidRPr="00784F70" w:rsidRDefault="00292DCD" w:rsidP="00A325AD">
            <w:pPr>
              <w:pStyle w:val="MTCoverpageProject"/>
            </w:pPr>
            <w:fldSimple w:instr=" DOCPROPERTY  MT_TSP_ProjectNameLong  \* MERGEFORMAT ">
              <w:r>
                <w:t>Slab Caster Expansion Phase 3</w:t>
              </w:r>
            </w:fldSimple>
            <w:r w:rsidR="00784F70" w:rsidRPr="00784F70">
              <w:br/>
            </w:r>
            <w:r w:rsidR="00F20CBF">
              <w:fldChar w:fldCharType="begin"/>
            </w:r>
            <w:r w:rsidR="00F20CBF">
              <w:instrText xml:space="preserve"> DOCPROPERTY  MT_TSP_ProjectNameLong2  \* MERGEFORMAT </w:instrText>
            </w:r>
            <w:r w:rsidR="00F20CBF">
              <w:fldChar w:fldCharType="end"/>
            </w:r>
          </w:p>
        </w:tc>
      </w:tr>
      <w:tr w:rsidR="00784F70" w:rsidRPr="00FF4824" w14:paraId="343C53E5" w14:textId="77777777" w:rsidTr="00FF4824">
        <w:trPr>
          <w:trHeight w:val="284"/>
        </w:trPr>
        <w:tc>
          <w:tcPr>
            <w:tcW w:w="9582" w:type="dxa"/>
          </w:tcPr>
          <w:p w14:paraId="781AB91C" w14:textId="3BFB814B" w:rsidR="00784F70" w:rsidRPr="00784F70" w:rsidRDefault="00292DCD" w:rsidP="00784F70">
            <w:pPr>
              <w:pStyle w:val="MTCoverpageDocumentTitleBold"/>
            </w:pPr>
            <w:fldSimple w:instr=" DOCPROPERTY  MT_TSP_DocumentType  \* MERGEFORMAT ">
              <w:r w:rsidRPr="00292DCD">
                <w:rPr>
                  <w:bCs/>
                </w:rPr>
                <w:t>Technical specification</w:t>
              </w:r>
            </w:fldSimple>
            <w:r w:rsidR="00784F70" w:rsidRPr="00784F70">
              <w:t xml:space="preserve"> / </w:t>
            </w:r>
            <w:fldSimple w:instr=" DOCPROPERTY  MT_TSP_Date  \* MERGEFORMAT ">
              <w:r w:rsidRPr="00292DCD">
                <w:rPr>
                  <w:bCs/>
                </w:rPr>
                <w:t>October 2021</w:t>
              </w:r>
            </w:fldSimple>
          </w:p>
        </w:tc>
      </w:tr>
      <w:tr w:rsidR="00784F70" w:rsidRPr="00FF4824" w14:paraId="72B2EB8B" w14:textId="77777777" w:rsidTr="00FF4824">
        <w:tc>
          <w:tcPr>
            <w:tcW w:w="9582" w:type="dxa"/>
          </w:tcPr>
          <w:p w14:paraId="096B4140" w14:textId="77777777" w:rsidR="00784F70" w:rsidRPr="00784F70" w:rsidRDefault="00784F70" w:rsidP="00A325AD">
            <w:pPr>
              <w:pStyle w:val="MTCoverpageDocumentTitle"/>
            </w:pPr>
          </w:p>
        </w:tc>
      </w:tr>
      <w:tr w:rsidR="00784F70" w:rsidRPr="00FF4824" w14:paraId="772DE869" w14:textId="77777777" w:rsidTr="00FF4824">
        <w:trPr>
          <w:trHeight w:val="567"/>
        </w:trPr>
        <w:tc>
          <w:tcPr>
            <w:tcW w:w="9582" w:type="dxa"/>
          </w:tcPr>
          <w:p w14:paraId="550335A5" w14:textId="66459D6E" w:rsidR="00784F70" w:rsidRPr="00784F70" w:rsidRDefault="00292DCD" w:rsidP="00784F70">
            <w:pPr>
              <w:pStyle w:val="MTCoverpageDocumentTitle"/>
            </w:pPr>
            <w:fldSimple w:instr=" DOCPROPERTY  MT_TSP_DocumentTitle  \* MERGEFORMAT ">
              <w:r>
                <w:t>4 Specification of Supply and Services</w:t>
              </w:r>
            </w:fldSimple>
            <w:r w:rsidR="00784F70" w:rsidRPr="00784F70">
              <w:br/>
            </w:r>
            <w:fldSimple w:instr=" DOCPROPERTY  MT_TSP_DocumentTitle2  \* MERGEFORMAT ">
              <w:r>
                <w:t>4.1 Process Equipment / CB.1-7 Mechanical Equipment</w:t>
              </w:r>
            </w:fldSimple>
          </w:p>
        </w:tc>
      </w:tr>
    </w:tbl>
    <w:p w14:paraId="3739EC72" w14:textId="77777777" w:rsidR="00833EB6" w:rsidRPr="008215D7" w:rsidRDefault="00833EB6" w:rsidP="00833EB6">
      <w:pPr>
        <w:pStyle w:val="MTHeading"/>
        <w:rPr>
          <w:lang w:val="de-AT"/>
        </w:rPr>
      </w:pPr>
      <w:r>
        <w:br w:type="page"/>
      </w:r>
      <w:bookmarkStart w:id="5" w:name="TableOfContents"/>
      <w:r w:rsidRPr="008215D7">
        <w:rPr>
          <w:lang w:val="de-AT"/>
        </w:rPr>
        <w:lastRenderedPageBreak/>
        <w:t>Table of Contents</w:t>
      </w:r>
      <w:bookmarkEnd w:id="5"/>
    </w:p>
    <w:p w14:paraId="2BE766DB" w14:textId="3AA9810C" w:rsidR="00C534A5" w:rsidRDefault="00833EB6">
      <w:pPr>
        <w:pStyle w:val="Verzeichnis1"/>
        <w:rPr>
          <w:rFonts w:asciiTheme="minorHAnsi" w:eastAsiaTheme="minorEastAsia" w:hAnsiTheme="minorHAnsi" w:cstheme="minorBidi"/>
          <w:noProof/>
          <w:szCs w:val="22"/>
          <w:lang w:val="de-AT"/>
        </w:rPr>
      </w:pPr>
      <w:r>
        <w:rPr>
          <w:lang w:val="en-US"/>
        </w:rPr>
        <w:fldChar w:fldCharType="begin"/>
      </w:r>
      <w:r w:rsidRPr="008215D7">
        <w:rPr>
          <w:lang w:val="de-AT"/>
        </w:rPr>
        <w:instrText xml:space="preserve"> TOC \o "1-5" \h \z \u </w:instrText>
      </w:r>
      <w:r>
        <w:rPr>
          <w:lang w:val="en-US"/>
        </w:rPr>
        <w:fldChar w:fldCharType="separate"/>
      </w:r>
      <w:hyperlink w:anchor="_Toc85786158" w:history="1">
        <w:r w:rsidR="00C534A5" w:rsidRPr="0087599B">
          <w:rPr>
            <w:rStyle w:val="Hyperlink"/>
            <w:noProof/>
            <w:lang w:val="en-US" w:eastAsia="en-US"/>
          </w:rPr>
          <w:t>4</w:t>
        </w:r>
        <w:r w:rsidR="00C534A5" w:rsidRPr="0087599B">
          <w:rPr>
            <w:rStyle w:val="Hyperlink"/>
            <w:noProof/>
          </w:rPr>
          <w:t xml:space="preserve"> Specification of Supply and Services</w:t>
        </w:r>
        <w:r w:rsidR="00C534A5">
          <w:rPr>
            <w:noProof/>
            <w:webHidden/>
          </w:rPr>
          <w:tab/>
        </w:r>
        <w:r w:rsidR="00C534A5">
          <w:rPr>
            <w:noProof/>
            <w:webHidden/>
          </w:rPr>
          <w:fldChar w:fldCharType="begin"/>
        </w:r>
        <w:r w:rsidR="00C534A5">
          <w:rPr>
            <w:noProof/>
            <w:webHidden/>
          </w:rPr>
          <w:instrText xml:space="preserve"> PAGEREF _Toc85786158 \h </w:instrText>
        </w:r>
        <w:r w:rsidR="00C534A5">
          <w:rPr>
            <w:noProof/>
            <w:webHidden/>
          </w:rPr>
        </w:r>
        <w:r w:rsidR="00C534A5">
          <w:rPr>
            <w:noProof/>
            <w:webHidden/>
          </w:rPr>
          <w:fldChar w:fldCharType="separate"/>
        </w:r>
        <w:r w:rsidR="00C534A5">
          <w:rPr>
            <w:noProof/>
            <w:webHidden/>
          </w:rPr>
          <w:t>6</w:t>
        </w:r>
        <w:r w:rsidR="00C534A5">
          <w:rPr>
            <w:noProof/>
            <w:webHidden/>
          </w:rPr>
          <w:fldChar w:fldCharType="end"/>
        </w:r>
      </w:hyperlink>
    </w:p>
    <w:p w14:paraId="676197FA" w14:textId="1C78CA76" w:rsidR="00C534A5" w:rsidRDefault="00C534A5">
      <w:pPr>
        <w:pStyle w:val="Verzeichnis2"/>
        <w:rPr>
          <w:rFonts w:asciiTheme="minorHAnsi" w:eastAsiaTheme="minorEastAsia" w:hAnsiTheme="minorHAnsi" w:cstheme="minorBidi"/>
          <w:noProof/>
          <w:szCs w:val="22"/>
          <w:lang w:val="de-AT"/>
        </w:rPr>
      </w:pPr>
      <w:hyperlink w:anchor="_Toc85786159" w:history="1">
        <w:r w:rsidRPr="0087599B">
          <w:rPr>
            <w:rStyle w:val="Hyperlink"/>
            <w:noProof/>
          </w:rPr>
          <w:t>4.1 Process Equipment</w:t>
        </w:r>
        <w:r>
          <w:rPr>
            <w:noProof/>
            <w:webHidden/>
          </w:rPr>
          <w:tab/>
        </w:r>
        <w:r>
          <w:rPr>
            <w:noProof/>
            <w:webHidden/>
          </w:rPr>
          <w:fldChar w:fldCharType="begin"/>
        </w:r>
        <w:r>
          <w:rPr>
            <w:noProof/>
            <w:webHidden/>
          </w:rPr>
          <w:instrText xml:space="preserve"> PAGEREF _Toc85786159 \h </w:instrText>
        </w:r>
        <w:r>
          <w:rPr>
            <w:noProof/>
            <w:webHidden/>
          </w:rPr>
        </w:r>
        <w:r>
          <w:rPr>
            <w:noProof/>
            <w:webHidden/>
          </w:rPr>
          <w:fldChar w:fldCharType="separate"/>
        </w:r>
        <w:r>
          <w:rPr>
            <w:noProof/>
            <w:webHidden/>
          </w:rPr>
          <w:t>6</w:t>
        </w:r>
        <w:r>
          <w:rPr>
            <w:noProof/>
            <w:webHidden/>
          </w:rPr>
          <w:fldChar w:fldCharType="end"/>
        </w:r>
      </w:hyperlink>
    </w:p>
    <w:p w14:paraId="26104968" w14:textId="2474B26B" w:rsidR="00C534A5" w:rsidRDefault="00C534A5">
      <w:pPr>
        <w:pStyle w:val="Verzeichnis1"/>
        <w:rPr>
          <w:rFonts w:asciiTheme="minorHAnsi" w:eastAsiaTheme="minorEastAsia" w:hAnsiTheme="minorHAnsi" w:cstheme="minorBidi"/>
          <w:noProof/>
          <w:szCs w:val="22"/>
          <w:lang w:val="de-AT"/>
        </w:rPr>
      </w:pPr>
      <w:hyperlink w:anchor="_Toc85786160" w:history="1">
        <w:r w:rsidRPr="0087599B">
          <w:rPr>
            <w:rStyle w:val="Hyperlink"/>
            <w:noProof/>
          </w:rPr>
          <w:t>CB.1. Ladle transportation</w:t>
        </w:r>
        <w:r>
          <w:rPr>
            <w:noProof/>
            <w:webHidden/>
          </w:rPr>
          <w:tab/>
        </w:r>
        <w:r>
          <w:rPr>
            <w:noProof/>
            <w:webHidden/>
          </w:rPr>
          <w:fldChar w:fldCharType="begin"/>
        </w:r>
        <w:r>
          <w:rPr>
            <w:noProof/>
            <w:webHidden/>
          </w:rPr>
          <w:instrText xml:space="preserve"> PAGEREF _Toc85786160 \h </w:instrText>
        </w:r>
        <w:r>
          <w:rPr>
            <w:noProof/>
            <w:webHidden/>
          </w:rPr>
        </w:r>
        <w:r>
          <w:rPr>
            <w:noProof/>
            <w:webHidden/>
          </w:rPr>
          <w:fldChar w:fldCharType="separate"/>
        </w:r>
        <w:r>
          <w:rPr>
            <w:noProof/>
            <w:webHidden/>
          </w:rPr>
          <w:t>6</w:t>
        </w:r>
        <w:r>
          <w:rPr>
            <w:noProof/>
            <w:webHidden/>
          </w:rPr>
          <w:fldChar w:fldCharType="end"/>
        </w:r>
      </w:hyperlink>
    </w:p>
    <w:p w14:paraId="59DCF0B9" w14:textId="744ADA35" w:rsidR="00C534A5" w:rsidRDefault="00C534A5">
      <w:pPr>
        <w:pStyle w:val="Verzeichnis1"/>
        <w:rPr>
          <w:rFonts w:asciiTheme="minorHAnsi" w:eastAsiaTheme="minorEastAsia" w:hAnsiTheme="minorHAnsi" w:cstheme="minorBidi"/>
          <w:noProof/>
          <w:szCs w:val="22"/>
          <w:lang w:val="de-AT"/>
        </w:rPr>
      </w:pPr>
      <w:hyperlink w:anchor="_Toc85786161" w:history="1">
        <w:r w:rsidRPr="0087599B">
          <w:rPr>
            <w:rStyle w:val="Hyperlink"/>
            <w:noProof/>
          </w:rPr>
          <w:t>CB.2. Casting machine</w:t>
        </w:r>
        <w:r>
          <w:rPr>
            <w:noProof/>
            <w:webHidden/>
          </w:rPr>
          <w:tab/>
        </w:r>
        <w:r>
          <w:rPr>
            <w:noProof/>
            <w:webHidden/>
          </w:rPr>
          <w:fldChar w:fldCharType="begin"/>
        </w:r>
        <w:r>
          <w:rPr>
            <w:noProof/>
            <w:webHidden/>
          </w:rPr>
          <w:instrText xml:space="preserve"> PAGEREF _Toc85786161 \h </w:instrText>
        </w:r>
        <w:r>
          <w:rPr>
            <w:noProof/>
            <w:webHidden/>
          </w:rPr>
        </w:r>
        <w:r>
          <w:rPr>
            <w:noProof/>
            <w:webHidden/>
          </w:rPr>
          <w:fldChar w:fldCharType="separate"/>
        </w:r>
        <w:r>
          <w:rPr>
            <w:noProof/>
            <w:webHidden/>
          </w:rPr>
          <w:t>7</w:t>
        </w:r>
        <w:r>
          <w:rPr>
            <w:noProof/>
            <w:webHidden/>
          </w:rPr>
          <w:fldChar w:fldCharType="end"/>
        </w:r>
      </w:hyperlink>
    </w:p>
    <w:p w14:paraId="0C0BD029" w14:textId="607E2F36" w:rsidR="00C534A5" w:rsidRDefault="00C534A5">
      <w:pPr>
        <w:pStyle w:val="Verzeichnis2"/>
        <w:rPr>
          <w:rFonts w:asciiTheme="minorHAnsi" w:eastAsiaTheme="minorEastAsia" w:hAnsiTheme="minorHAnsi" w:cstheme="minorBidi"/>
          <w:noProof/>
          <w:szCs w:val="22"/>
          <w:lang w:val="de-AT"/>
        </w:rPr>
      </w:pPr>
      <w:hyperlink w:anchor="_Toc85786162" w:history="1">
        <w:r w:rsidRPr="0087599B">
          <w:rPr>
            <w:rStyle w:val="Hyperlink"/>
            <w:noProof/>
          </w:rPr>
          <w:t>CB.21. Ladle turret</w:t>
        </w:r>
        <w:r>
          <w:rPr>
            <w:noProof/>
            <w:webHidden/>
          </w:rPr>
          <w:tab/>
        </w:r>
        <w:r>
          <w:rPr>
            <w:noProof/>
            <w:webHidden/>
          </w:rPr>
          <w:fldChar w:fldCharType="begin"/>
        </w:r>
        <w:r>
          <w:rPr>
            <w:noProof/>
            <w:webHidden/>
          </w:rPr>
          <w:instrText xml:space="preserve"> PAGEREF _Toc85786162 \h </w:instrText>
        </w:r>
        <w:r>
          <w:rPr>
            <w:noProof/>
            <w:webHidden/>
          </w:rPr>
        </w:r>
        <w:r>
          <w:rPr>
            <w:noProof/>
            <w:webHidden/>
          </w:rPr>
          <w:fldChar w:fldCharType="separate"/>
        </w:r>
        <w:r>
          <w:rPr>
            <w:noProof/>
            <w:webHidden/>
          </w:rPr>
          <w:t>7</w:t>
        </w:r>
        <w:r>
          <w:rPr>
            <w:noProof/>
            <w:webHidden/>
          </w:rPr>
          <w:fldChar w:fldCharType="end"/>
        </w:r>
      </w:hyperlink>
    </w:p>
    <w:p w14:paraId="3C3D7E66" w14:textId="690815E9" w:rsidR="00C534A5" w:rsidRDefault="00C534A5">
      <w:pPr>
        <w:pStyle w:val="Verzeichnis3"/>
        <w:rPr>
          <w:rFonts w:asciiTheme="minorHAnsi" w:eastAsiaTheme="minorEastAsia" w:hAnsiTheme="minorHAnsi" w:cstheme="minorBidi"/>
          <w:noProof/>
          <w:szCs w:val="22"/>
          <w:lang w:val="de-AT"/>
        </w:rPr>
      </w:pPr>
      <w:hyperlink w:anchor="_Toc85786163" w:history="1">
        <w:r w:rsidRPr="0087599B">
          <w:rPr>
            <w:rStyle w:val="Hyperlink"/>
            <w:noProof/>
          </w:rPr>
          <w:t>CB.21.1A Ladle turret butterfly</w:t>
        </w:r>
        <w:r>
          <w:rPr>
            <w:noProof/>
            <w:webHidden/>
          </w:rPr>
          <w:tab/>
        </w:r>
        <w:r>
          <w:rPr>
            <w:noProof/>
            <w:webHidden/>
          </w:rPr>
          <w:fldChar w:fldCharType="begin"/>
        </w:r>
        <w:r>
          <w:rPr>
            <w:noProof/>
            <w:webHidden/>
          </w:rPr>
          <w:instrText xml:space="preserve"> PAGEREF _Toc85786163 \h </w:instrText>
        </w:r>
        <w:r>
          <w:rPr>
            <w:noProof/>
            <w:webHidden/>
          </w:rPr>
        </w:r>
        <w:r>
          <w:rPr>
            <w:noProof/>
            <w:webHidden/>
          </w:rPr>
          <w:fldChar w:fldCharType="separate"/>
        </w:r>
        <w:r>
          <w:rPr>
            <w:noProof/>
            <w:webHidden/>
          </w:rPr>
          <w:t>7</w:t>
        </w:r>
        <w:r>
          <w:rPr>
            <w:noProof/>
            <w:webHidden/>
          </w:rPr>
          <w:fldChar w:fldCharType="end"/>
        </w:r>
      </w:hyperlink>
    </w:p>
    <w:p w14:paraId="1E26F02A" w14:textId="4E6D0F4F" w:rsidR="00C534A5" w:rsidRDefault="00C534A5">
      <w:pPr>
        <w:pStyle w:val="Verzeichnis3"/>
        <w:rPr>
          <w:rFonts w:asciiTheme="minorHAnsi" w:eastAsiaTheme="minorEastAsia" w:hAnsiTheme="minorHAnsi" w:cstheme="minorBidi"/>
          <w:noProof/>
          <w:szCs w:val="22"/>
          <w:lang w:val="de-AT"/>
        </w:rPr>
      </w:pPr>
      <w:hyperlink w:anchor="_Toc85786164" w:history="1">
        <w:r w:rsidRPr="0087599B">
          <w:rPr>
            <w:rStyle w:val="Hyperlink"/>
            <w:noProof/>
          </w:rPr>
          <w:t>CB.21.2 Ladle</w:t>
        </w:r>
        <w:r>
          <w:rPr>
            <w:noProof/>
            <w:webHidden/>
          </w:rPr>
          <w:tab/>
        </w:r>
        <w:r>
          <w:rPr>
            <w:noProof/>
            <w:webHidden/>
          </w:rPr>
          <w:fldChar w:fldCharType="begin"/>
        </w:r>
        <w:r>
          <w:rPr>
            <w:noProof/>
            <w:webHidden/>
          </w:rPr>
          <w:instrText xml:space="preserve"> PAGEREF _Toc85786164 \h </w:instrText>
        </w:r>
        <w:r>
          <w:rPr>
            <w:noProof/>
            <w:webHidden/>
          </w:rPr>
        </w:r>
        <w:r>
          <w:rPr>
            <w:noProof/>
            <w:webHidden/>
          </w:rPr>
          <w:fldChar w:fldCharType="separate"/>
        </w:r>
        <w:r>
          <w:rPr>
            <w:noProof/>
            <w:webHidden/>
          </w:rPr>
          <w:t>10</w:t>
        </w:r>
        <w:r>
          <w:rPr>
            <w:noProof/>
            <w:webHidden/>
          </w:rPr>
          <w:fldChar w:fldCharType="end"/>
        </w:r>
      </w:hyperlink>
    </w:p>
    <w:p w14:paraId="56D83E51" w14:textId="555C722B" w:rsidR="00C534A5" w:rsidRDefault="00C534A5">
      <w:pPr>
        <w:pStyle w:val="Verzeichnis3"/>
        <w:rPr>
          <w:rFonts w:asciiTheme="minorHAnsi" w:eastAsiaTheme="minorEastAsia" w:hAnsiTheme="minorHAnsi" w:cstheme="minorBidi"/>
          <w:noProof/>
          <w:szCs w:val="22"/>
          <w:lang w:val="de-AT"/>
        </w:rPr>
      </w:pPr>
      <w:hyperlink w:anchor="_Toc85786165" w:history="1">
        <w:r w:rsidRPr="0087599B">
          <w:rPr>
            <w:rStyle w:val="Hyperlink"/>
            <w:noProof/>
          </w:rPr>
          <w:t>CB.21.3 Ladle cover</w:t>
        </w:r>
        <w:r>
          <w:rPr>
            <w:noProof/>
            <w:webHidden/>
          </w:rPr>
          <w:tab/>
        </w:r>
        <w:r>
          <w:rPr>
            <w:noProof/>
            <w:webHidden/>
          </w:rPr>
          <w:fldChar w:fldCharType="begin"/>
        </w:r>
        <w:r>
          <w:rPr>
            <w:noProof/>
            <w:webHidden/>
          </w:rPr>
          <w:instrText xml:space="preserve"> PAGEREF _Toc85786165 \h </w:instrText>
        </w:r>
        <w:r>
          <w:rPr>
            <w:noProof/>
            <w:webHidden/>
          </w:rPr>
        </w:r>
        <w:r>
          <w:rPr>
            <w:noProof/>
            <w:webHidden/>
          </w:rPr>
          <w:fldChar w:fldCharType="separate"/>
        </w:r>
        <w:r>
          <w:rPr>
            <w:noProof/>
            <w:webHidden/>
          </w:rPr>
          <w:t>10</w:t>
        </w:r>
        <w:r>
          <w:rPr>
            <w:noProof/>
            <w:webHidden/>
          </w:rPr>
          <w:fldChar w:fldCharType="end"/>
        </w:r>
      </w:hyperlink>
    </w:p>
    <w:p w14:paraId="40DB9912" w14:textId="2B4FD15F" w:rsidR="00C534A5" w:rsidRDefault="00C534A5">
      <w:pPr>
        <w:pStyle w:val="Verzeichnis3"/>
        <w:rPr>
          <w:rFonts w:asciiTheme="minorHAnsi" w:eastAsiaTheme="minorEastAsia" w:hAnsiTheme="minorHAnsi" w:cstheme="minorBidi"/>
          <w:noProof/>
          <w:szCs w:val="22"/>
          <w:lang w:val="de-AT"/>
        </w:rPr>
      </w:pPr>
      <w:hyperlink w:anchor="_Toc85786166" w:history="1">
        <w:r w:rsidRPr="0087599B">
          <w:rPr>
            <w:rStyle w:val="Hyperlink"/>
            <w:noProof/>
          </w:rPr>
          <w:t>CB.21.4 Ladle slide gate equipment</w:t>
        </w:r>
        <w:r>
          <w:rPr>
            <w:noProof/>
            <w:webHidden/>
          </w:rPr>
          <w:tab/>
        </w:r>
        <w:r>
          <w:rPr>
            <w:noProof/>
            <w:webHidden/>
          </w:rPr>
          <w:fldChar w:fldCharType="begin"/>
        </w:r>
        <w:r>
          <w:rPr>
            <w:noProof/>
            <w:webHidden/>
          </w:rPr>
          <w:instrText xml:space="preserve"> PAGEREF _Toc85786166 \h </w:instrText>
        </w:r>
        <w:r>
          <w:rPr>
            <w:noProof/>
            <w:webHidden/>
          </w:rPr>
        </w:r>
        <w:r>
          <w:rPr>
            <w:noProof/>
            <w:webHidden/>
          </w:rPr>
          <w:fldChar w:fldCharType="separate"/>
        </w:r>
        <w:r>
          <w:rPr>
            <w:noProof/>
            <w:webHidden/>
          </w:rPr>
          <w:t>10</w:t>
        </w:r>
        <w:r>
          <w:rPr>
            <w:noProof/>
            <w:webHidden/>
          </w:rPr>
          <w:fldChar w:fldCharType="end"/>
        </w:r>
      </w:hyperlink>
    </w:p>
    <w:p w14:paraId="438C13BE" w14:textId="12F644AC" w:rsidR="00C534A5" w:rsidRDefault="00C534A5">
      <w:pPr>
        <w:pStyle w:val="Verzeichnis3"/>
        <w:rPr>
          <w:rFonts w:asciiTheme="minorHAnsi" w:eastAsiaTheme="minorEastAsia" w:hAnsiTheme="minorHAnsi" w:cstheme="minorBidi"/>
          <w:noProof/>
          <w:szCs w:val="22"/>
          <w:lang w:val="de-AT"/>
        </w:rPr>
      </w:pPr>
      <w:hyperlink w:anchor="_Toc85786167" w:history="1">
        <w:r w:rsidRPr="0087599B">
          <w:rPr>
            <w:rStyle w:val="Hyperlink"/>
            <w:noProof/>
          </w:rPr>
          <w:t>CB.21.5 Manipulators</w:t>
        </w:r>
        <w:r>
          <w:rPr>
            <w:noProof/>
            <w:webHidden/>
          </w:rPr>
          <w:tab/>
        </w:r>
        <w:r>
          <w:rPr>
            <w:noProof/>
            <w:webHidden/>
          </w:rPr>
          <w:fldChar w:fldCharType="begin"/>
        </w:r>
        <w:r>
          <w:rPr>
            <w:noProof/>
            <w:webHidden/>
          </w:rPr>
          <w:instrText xml:space="preserve"> PAGEREF _Toc85786167 \h </w:instrText>
        </w:r>
        <w:r>
          <w:rPr>
            <w:noProof/>
            <w:webHidden/>
          </w:rPr>
        </w:r>
        <w:r>
          <w:rPr>
            <w:noProof/>
            <w:webHidden/>
          </w:rPr>
          <w:fldChar w:fldCharType="separate"/>
        </w:r>
        <w:r>
          <w:rPr>
            <w:noProof/>
            <w:webHidden/>
          </w:rPr>
          <w:t>11</w:t>
        </w:r>
        <w:r>
          <w:rPr>
            <w:noProof/>
            <w:webHidden/>
          </w:rPr>
          <w:fldChar w:fldCharType="end"/>
        </w:r>
      </w:hyperlink>
    </w:p>
    <w:p w14:paraId="6FDE2F72" w14:textId="129C96B1" w:rsidR="00C534A5" w:rsidRDefault="00C534A5">
      <w:pPr>
        <w:pStyle w:val="Verzeichnis4"/>
        <w:rPr>
          <w:rFonts w:asciiTheme="minorHAnsi" w:eastAsiaTheme="minorEastAsia" w:hAnsiTheme="minorHAnsi" w:cstheme="minorBidi"/>
          <w:noProof/>
          <w:szCs w:val="22"/>
          <w:lang w:val="de-AT"/>
        </w:rPr>
      </w:pPr>
      <w:hyperlink w:anchor="_Toc85786168" w:history="1">
        <w:r w:rsidRPr="0087599B">
          <w:rPr>
            <w:rStyle w:val="Hyperlink"/>
            <w:noProof/>
          </w:rPr>
          <w:t>CB.21.51 Ladle cover manipulator</w:t>
        </w:r>
        <w:r>
          <w:rPr>
            <w:noProof/>
            <w:webHidden/>
          </w:rPr>
          <w:tab/>
        </w:r>
        <w:r>
          <w:rPr>
            <w:noProof/>
            <w:webHidden/>
          </w:rPr>
          <w:fldChar w:fldCharType="begin"/>
        </w:r>
        <w:r>
          <w:rPr>
            <w:noProof/>
            <w:webHidden/>
          </w:rPr>
          <w:instrText xml:space="preserve"> PAGEREF _Toc85786168 \h </w:instrText>
        </w:r>
        <w:r>
          <w:rPr>
            <w:noProof/>
            <w:webHidden/>
          </w:rPr>
        </w:r>
        <w:r>
          <w:rPr>
            <w:noProof/>
            <w:webHidden/>
          </w:rPr>
          <w:fldChar w:fldCharType="separate"/>
        </w:r>
        <w:r>
          <w:rPr>
            <w:noProof/>
            <w:webHidden/>
          </w:rPr>
          <w:t>11</w:t>
        </w:r>
        <w:r>
          <w:rPr>
            <w:noProof/>
            <w:webHidden/>
          </w:rPr>
          <w:fldChar w:fldCharType="end"/>
        </w:r>
      </w:hyperlink>
    </w:p>
    <w:p w14:paraId="39CF16EF" w14:textId="76F8037D" w:rsidR="00C534A5" w:rsidRDefault="00C534A5">
      <w:pPr>
        <w:pStyle w:val="Verzeichnis4"/>
        <w:rPr>
          <w:rFonts w:asciiTheme="minorHAnsi" w:eastAsiaTheme="minorEastAsia" w:hAnsiTheme="minorHAnsi" w:cstheme="minorBidi"/>
          <w:noProof/>
          <w:szCs w:val="22"/>
          <w:lang w:val="de-AT"/>
        </w:rPr>
      </w:pPr>
      <w:hyperlink w:anchor="_Toc85786169" w:history="1">
        <w:r w:rsidRPr="0087599B">
          <w:rPr>
            <w:rStyle w:val="Hyperlink"/>
            <w:noProof/>
          </w:rPr>
          <w:t>CB.21.52 Ladle slide gate cylinder assembly device</w:t>
        </w:r>
        <w:r>
          <w:rPr>
            <w:noProof/>
            <w:webHidden/>
          </w:rPr>
          <w:tab/>
        </w:r>
        <w:r>
          <w:rPr>
            <w:noProof/>
            <w:webHidden/>
          </w:rPr>
          <w:fldChar w:fldCharType="begin"/>
        </w:r>
        <w:r>
          <w:rPr>
            <w:noProof/>
            <w:webHidden/>
          </w:rPr>
          <w:instrText xml:space="preserve"> PAGEREF _Toc85786169 \h </w:instrText>
        </w:r>
        <w:r>
          <w:rPr>
            <w:noProof/>
            <w:webHidden/>
          </w:rPr>
        </w:r>
        <w:r>
          <w:rPr>
            <w:noProof/>
            <w:webHidden/>
          </w:rPr>
          <w:fldChar w:fldCharType="separate"/>
        </w:r>
        <w:r>
          <w:rPr>
            <w:noProof/>
            <w:webHidden/>
          </w:rPr>
          <w:t>12</w:t>
        </w:r>
        <w:r>
          <w:rPr>
            <w:noProof/>
            <w:webHidden/>
          </w:rPr>
          <w:fldChar w:fldCharType="end"/>
        </w:r>
      </w:hyperlink>
    </w:p>
    <w:p w14:paraId="58AFA5AA" w14:textId="260D091B" w:rsidR="00C534A5" w:rsidRDefault="00C534A5">
      <w:pPr>
        <w:pStyle w:val="Verzeichnis2"/>
        <w:rPr>
          <w:rFonts w:asciiTheme="minorHAnsi" w:eastAsiaTheme="minorEastAsia" w:hAnsiTheme="minorHAnsi" w:cstheme="minorBidi"/>
          <w:noProof/>
          <w:szCs w:val="22"/>
          <w:lang w:val="de-AT"/>
        </w:rPr>
      </w:pPr>
      <w:hyperlink w:anchor="_Toc85786170" w:history="1">
        <w:r w:rsidRPr="0087599B">
          <w:rPr>
            <w:rStyle w:val="Hyperlink"/>
            <w:noProof/>
          </w:rPr>
          <w:t>CB.22. Tundish facility</w:t>
        </w:r>
        <w:r>
          <w:rPr>
            <w:noProof/>
            <w:webHidden/>
          </w:rPr>
          <w:tab/>
        </w:r>
        <w:r>
          <w:rPr>
            <w:noProof/>
            <w:webHidden/>
          </w:rPr>
          <w:fldChar w:fldCharType="begin"/>
        </w:r>
        <w:r>
          <w:rPr>
            <w:noProof/>
            <w:webHidden/>
          </w:rPr>
          <w:instrText xml:space="preserve"> PAGEREF _Toc85786170 \h </w:instrText>
        </w:r>
        <w:r>
          <w:rPr>
            <w:noProof/>
            <w:webHidden/>
          </w:rPr>
        </w:r>
        <w:r>
          <w:rPr>
            <w:noProof/>
            <w:webHidden/>
          </w:rPr>
          <w:fldChar w:fldCharType="separate"/>
        </w:r>
        <w:r>
          <w:rPr>
            <w:noProof/>
            <w:webHidden/>
          </w:rPr>
          <w:t>13</w:t>
        </w:r>
        <w:r>
          <w:rPr>
            <w:noProof/>
            <w:webHidden/>
          </w:rPr>
          <w:fldChar w:fldCharType="end"/>
        </w:r>
      </w:hyperlink>
    </w:p>
    <w:p w14:paraId="6573589A" w14:textId="23F18B6B" w:rsidR="00C534A5" w:rsidRDefault="00C534A5">
      <w:pPr>
        <w:pStyle w:val="Verzeichnis3"/>
        <w:rPr>
          <w:rFonts w:asciiTheme="minorHAnsi" w:eastAsiaTheme="minorEastAsia" w:hAnsiTheme="minorHAnsi" w:cstheme="minorBidi"/>
          <w:noProof/>
          <w:szCs w:val="22"/>
          <w:lang w:val="de-AT"/>
        </w:rPr>
      </w:pPr>
      <w:hyperlink w:anchor="_Toc85786171" w:history="1">
        <w:r w:rsidRPr="0087599B">
          <w:rPr>
            <w:rStyle w:val="Hyperlink"/>
            <w:noProof/>
          </w:rPr>
          <w:t>CB.22.1A Tundish car semi gantry 1-strand</w:t>
        </w:r>
        <w:r>
          <w:rPr>
            <w:noProof/>
            <w:webHidden/>
          </w:rPr>
          <w:tab/>
        </w:r>
        <w:r>
          <w:rPr>
            <w:noProof/>
            <w:webHidden/>
          </w:rPr>
          <w:fldChar w:fldCharType="begin"/>
        </w:r>
        <w:r>
          <w:rPr>
            <w:noProof/>
            <w:webHidden/>
          </w:rPr>
          <w:instrText xml:space="preserve"> PAGEREF _Toc85786171 \h </w:instrText>
        </w:r>
        <w:r>
          <w:rPr>
            <w:noProof/>
            <w:webHidden/>
          </w:rPr>
        </w:r>
        <w:r>
          <w:rPr>
            <w:noProof/>
            <w:webHidden/>
          </w:rPr>
          <w:fldChar w:fldCharType="separate"/>
        </w:r>
        <w:r>
          <w:rPr>
            <w:noProof/>
            <w:webHidden/>
          </w:rPr>
          <w:t>13</w:t>
        </w:r>
        <w:r>
          <w:rPr>
            <w:noProof/>
            <w:webHidden/>
          </w:rPr>
          <w:fldChar w:fldCharType="end"/>
        </w:r>
      </w:hyperlink>
    </w:p>
    <w:p w14:paraId="151AF0BA" w14:textId="60101FEF" w:rsidR="00C534A5" w:rsidRDefault="00C534A5">
      <w:pPr>
        <w:pStyle w:val="Verzeichnis3"/>
        <w:rPr>
          <w:rFonts w:asciiTheme="minorHAnsi" w:eastAsiaTheme="minorEastAsia" w:hAnsiTheme="minorHAnsi" w:cstheme="minorBidi"/>
          <w:noProof/>
          <w:szCs w:val="22"/>
          <w:lang w:val="de-AT"/>
        </w:rPr>
      </w:pPr>
      <w:hyperlink w:anchor="_Toc85786172" w:history="1">
        <w:r w:rsidRPr="0087599B">
          <w:rPr>
            <w:rStyle w:val="Hyperlink"/>
            <w:noProof/>
          </w:rPr>
          <w:t>CB.22.2 Tundish</w:t>
        </w:r>
        <w:r>
          <w:rPr>
            <w:noProof/>
            <w:webHidden/>
          </w:rPr>
          <w:tab/>
        </w:r>
        <w:r>
          <w:rPr>
            <w:noProof/>
            <w:webHidden/>
          </w:rPr>
          <w:fldChar w:fldCharType="begin"/>
        </w:r>
        <w:r>
          <w:rPr>
            <w:noProof/>
            <w:webHidden/>
          </w:rPr>
          <w:instrText xml:space="preserve"> PAGEREF _Toc85786172 \h </w:instrText>
        </w:r>
        <w:r>
          <w:rPr>
            <w:noProof/>
            <w:webHidden/>
          </w:rPr>
        </w:r>
        <w:r>
          <w:rPr>
            <w:noProof/>
            <w:webHidden/>
          </w:rPr>
          <w:fldChar w:fldCharType="separate"/>
        </w:r>
        <w:r>
          <w:rPr>
            <w:noProof/>
            <w:webHidden/>
          </w:rPr>
          <w:t>16</w:t>
        </w:r>
        <w:r>
          <w:rPr>
            <w:noProof/>
            <w:webHidden/>
          </w:rPr>
          <w:fldChar w:fldCharType="end"/>
        </w:r>
      </w:hyperlink>
    </w:p>
    <w:p w14:paraId="4591CECF" w14:textId="72B2D664" w:rsidR="00C534A5" w:rsidRDefault="00C534A5">
      <w:pPr>
        <w:pStyle w:val="Verzeichnis3"/>
        <w:rPr>
          <w:rFonts w:asciiTheme="minorHAnsi" w:eastAsiaTheme="minorEastAsia" w:hAnsiTheme="minorHAnsi" w:cstheme="minorBidi"/>
          <w:noProof/>
          <w:szCs w:val="22"/>
          <w:lang w:val="de-AT"/>
        </w:rPr>
      </w:pPr>
      <w:hyperlink w:anchor="_Toc85786173" w:history="1">
        <w:r w:rsidRPr="0087599B">
          <w:rPr>
            <w:rStyle w:val="Hyperlink"/>
            <w:noProof/>
          </w:rPr>
          <w:t>CB.22.3 Tundish cover</w:t>
        </w:r>
        <w:r>
          <w:rPr>
            <w:noProof/>
            <w:webHidden/>
          </w:rPr>
          <w:tab/>
        </w:r>
        <w:r>
          <w:rPr>
            <w:noProof/>
            <w:webHidden/>
          </w:rPr>
          <w:fldChar w:fldCharType="begin"/>
        </w:r>
        <w:r>
          <w:rPr>
            <w:noProof/>
            <w:webHidden/>
          </w:rPr>
          <w:instrText xml:space="preserve"> PAGEREF _Toc85786173 \h </w:instrText>
        </w:r>
        <w:r>
          <w:rPr>
            <w:noProof/>
            <w:webHidden/>
          </w:rPr>
        </w:r>
        <w:r>
          <w:rPr>
            <w:noProof/>
            <w:webHidden/>
          </w:rPr>
          <w:fldChar w:fldCharType="separate"/>
        </w:r>
        <w:r>
          <w:rPr>
            <w:noProof/>
            <w:webHidden/>
          </w:rPr>
          <w:t>18</w:t>
        </w:r>
        <w:r>
          <w:rPr>
            <w:noProof/>
            <w:webHidden/>
          </w:rPr>
          <w:fldChar w:fldCharType="end"/>
        </w:r>
      </w:hyperlink>
    </w:p>
    <w:p w14:paraId="05B7C0BB" w14:textId="45E7D218" w:rsidR="00C534A5" w:rsidRDefault="00C534A5">
      <w:pPr>
        <w:pStyle w:val="Verzeichnis3"/>
        <w:rPr>
          <w:rFonts w:asciiTheme="minorHAnsi" w:eastAsiaTheme="minorEastAsia" w:hAnsiTheme="minorHAnsi" w:cstheme="minorBidi"/>
          <w:noProof/>
          <w:szCs w:val="22"/>
          <w:lang w:val="de-AT"/>
        </w:rPr>
      </w:pPr>
      <w:hyperlink w:anchor="_Toc85786174" w:history="1">
        <w:r w:rsidRPr="0087599B">
          <w:rPr>
            <w:rStyle w:val="Hyperlink"/>
            <w:noProof/>
          </w:rPr>
          <w:t>CB.22.4 Tundish stopper control</w:t>
        </w:r>
        <w:r>
          <w:rPr>
            <w:noProof/>
            <w:webHidden/>
          </w:rPr>
          <w:tab/>
        </w:r>
        <w:r>
          <w:rPr>
            <w:noProof/>
            <w:webHidden/>
          </w:rPr>
          <w:fldChar w:fldCharType="begin"/>
        </w:r>
        <w:r>
          <w:rPr>
            <w:noProof/>
            <w:webHidden/>
          </w:rPr>
          <w:instrText xml:space="preserve"> PAGEREF _Toc85786174 \h </w:instrText>
        </w:r>
        <w:r>
          <w:rPr>
            <w:noProof/>
            <w:webHidden/>
          </w:rPr>
        </w:r>
        <w:r>
          <w:rPr>
            <w:noProof/>
            <w:webHidden/>
          </w:rPr>
          <w:fldChar w:fldCharType="separate"/>
        </w:r>
        <w:r>
          <w:rPr>
            <w:noProof/>
            <w:webHidden/>
          </w:rPr>
          <w:t>19</w:t>
        </w:r>
        <w:r>
          <w:rPr>
            <w:noProof/>
            <w:webHidden/>
          </w:rPr>
          <w:fldChar w:fldCharType="end"/>
        </w:r>
      </w:hyperlink>
    </w:p>
    <w:p w14:paraId="75697E20" w14:textId="55080D7E" w:rsidR="00C534A5" w:rsidRDefault="00C534A5">
      <w:pPr>
        <w:pStyle w:val="Verzeichnis3"/>
        <w:rPr>
          <w:rFonts w:asciiTheme="minorHAnsi" w:eastAsiaTheme="minorEastAsia" w:hAnsiTheme="minorHAnsi" w:cstheme="minorBidi"/>
          <w:noProof/>
          <w:szCs w:val="22"/>
          <w:lang w:val="de-AT"/>
        </w:rPr>
      </w:pPr>
      <w:hyperlink w:anchor="_Toc85786175" w:history="1">
        <w:r w:rsidRPr="0087599B">
          <w:rPr>
            <w:rStyle w:val="Hyperlink"/>
            <w:noProof/>
          </w:rPr>
          <w:t>CB.22.51B SEN changing device</w:t>
        </w:r>
        <w:r>
          <w:rPr>
            <w:noProof/>
            <w:webHidden/>
          </w:rPr>
          <w:tab/>
        </w:r>
        <w:r>
          <w:rPr>
            <w:noProof/>
            <w:webHidden/>
          </w:rPr>
          <w:fldChar w:fldCharType="begin"/>
        </w:r>
        <w:r>
          <w:rPr>
            <w:noProof/>
            <w:webHidden/>
          </w:rPr>
          <w:instrText xml:space="preserve"> PAGEREF _Toc85786175 \h </w:instrText>
        </w:r>
        <w:r>
          <w:rPr>
            <w:noProof/>
            <w:webHidden/>
          </w:rPr>
        </w:r>
        <w:r>
          <w:rPr>
            <w:noProof/>
            <w:webHidden/>
          </w:rPr>
          <w:fldChar w:fldCharType="separate"/>
        </w:r>
        <w:r>
          <w:rPr>
            <w:noProof/>
            <w:webHidden/>
          </w:rPr>
          <w:t>21</w:t>
        </w:r>
        <w:r>
          <w:rPr>
            <w:noProof/>
            <w:webHidden/>
          </w:rPr>
          <w:fldChar w:fldCharType="end"/>
        </w:r>
      </w:hyperlink>
    </w:p>
    <w:p w14:paraId="6B189AAB" w14:textId="211CEAB3" w:rsidR="00C534A5" w:rsidRDefault="00C534A5">
      <w:pPr>
        <w:pStyle w:val="Verzeichnis2"/>
        <w:rPr>
          <w:rFonts w:asciiTheme="minorHAnsi" w:eastAsiaTheme="minorEastAsia" w:hAnsiTheme="minorHAnsi" w:cstheme="minorBidi"/>
          <w:noProof/>
          <w:szCs w:val="22"/>
          <w:lang w:val="de-AT"/>
        </w:rPr>
      </w:pPr>
      <w:hyperlink w:anchor="_Toc85786176" w:history="1">
        <w:r w:rsidRPr="0087599B">
          <w:rPr>
            <w:rStyle w:val="Hyperlink"/>
            <w:noProof/>
          </w:rPr>
          <w:t>CB.23. Casting subsystem</w:t>
        </w:r>
        <w:r>
          <w:rPr>
            <w:noProof/>
            <w:webHidden/>
          </w:rPr>
          <w:tab/>
        </w:r>
        <w:r>
          <w:rPr>
            <w:noProof/>
            <w:webHidden/>
          </w:rPr>
          <w:fldChar w:fldCharType="begin"/>
        </w:r>
        <w:r>
          <w:rPr>
            <w:noProof/>
            <w:webHidden/>
          </w:rPr>
          <w:instrText xml:space="preserve"> PAGEREF _Toc85786176 \h </w:instrText>
        </w:r>
        <w:r>
          <w:rPr>
            <w:noProof/>
            <w:webHidden/>
          </w:rPr>
        </w:r>
        <w:r>
          <w:rPr>
            <w:noProof/>
            <w:webHidden/>
          </w:rPr>
          <w:fldChar w:fldCharType="separate"/>
        </w:r>
        <w:r>
          <w:rPr>
            <w:noProof/>
            <w:webHidden/>
          </w:rPr>
          <w:t>23</w:t>
        </w:r>
        <w:r>
          <w:rPr>
            <w:noProof/>
            <w:webHidden/>
          </w:rPr>
          <w:fldChar w:fldCharType="end"/>
        </w:r>
      </w:hyperlink>
    </w:p>
    <w:p w14:paraId="29F27481" w14:textId="7E9AB9EF" w:rsidR="00C534A5" w:rsidRDefault="00C534A5">
      <w:pPr>
        <w:pStyle w:val="Verzeichnis3"/>
        <w:rPr>
          <w:rFonts w:asciiTheme="minorHAnsi" w:eastAsiaTheme="minorEastAsia" w:hAnsiTheme="minorHAnsi" w:cstheme="minorBidi"/>
          <w:noProof/>
          <w:szCs w:val="22"/>
          <w:lang w:val="de-AT"/>
        </w:rPr>
      </w:pPr>
      <w:hyperlink w:anchor="_Toc85786177" w:history="1">
        <w:r w:rsidRPr="0087599B">
          <w:rPr>
            <w:rStyle w:val="Hyperlink"/>
            <w:noProof/>
          </w:rPr>
          <w:t>CB.23.1 Preheating stations</w:t>
        </w:r>
        <w:r>
          <w:rPr>
            <w:noProof/>
            <w:webHidden/>
          </w:rPr>
          <w:tab/>
        </w:r>
        <w:r>
          <w:rPr>
            <w:noProof/>
            <w:webHidden/>
          </w:rPr>
          <w:fldChar w:fldCharType="begin"/>
        </w:r>
        <w:r>
          <w:rPr>
            <w:noProof/>
            <w:webHidden/>
          </w:rPr>
          <w:instrText xml:space="preserve"> PAGEREF _Toc85786177 \h </w:instrText>
        </w:r>
        <w:r>
          <w:rPr>
            <w:noProof/>
            <w:webHidden/>
          </w:rPr>
        </w:r>
        <w:r>
          <w:rPr>
            <w:noProof/>
            <w:webHidden/>
          </w:rPr>
          <w:fldChar w:fldCharType="separate"/>
        </w:r>
        <w:r>
          <w:rPr>
            <w:noProof/>
            <w:webHidden/>
          </w:rPr>
          <w:t>23</w:t>
        </w:r>
        <w:r>
          <w:rPr>
            <w:noProof/>
            <w:webHidden/>
          </w:rPr>
          <w:fldChar w:fldCharType="end"/>
        </w:r>
      </w:hyperlink>
    </w:p>
    <w:p w14:paraId="556C3F5F" w14:textId="681B8B2A" w:rsidR="00C534A5" w:rsidRDefault="00C534A5">
      <w:pPr>
        <w:pStyle w:val="Verzeichnis4"/>
        <w:rPr>
          <w:rFonts w:asciiTheme="minorHAnsi" w:eastAsiaTheme="minorEastAsia" w:hAnsiTheme="minorHAnsi" w:cstheme="minorBidi"/>
          <w:noProof/>
          <w:szCs w:val="22"/>
          <w:lang w:val="de-AT"/>
        </w:rPr>
      </w:pPr>
      <w:hyperlink w:anchor="_Toc85786178" w:history="1">
        <w:r w:rsidRPr="0087599B">
          <w:rPr>
            <w:rStyle w:val="Hyperlink"/>
            <w:noProof/>
          </w:rPr>
          <w:t>CB.23.11 Tundish preheating station</w:t>
        </w:r>
        <w:r>
          <w:rPr>
            <w:noProof/>
            <w:webHidden/>
          </w:rPr>
          <w:tab/>
        </w:r>
        <w:r>
          <w:rPr>
            <w:noProof/>
            <w:webHidden/>
          </w:rPr>
          <w:fldChar w:fldCharType="begin"/>
        </w:r>
        <w:r>
          <w:rPr>
            <w:noProof/>
            <w:webHidden/>
          </w:rPr>
          <w:instrText xml:space="preserve"> PAGEREF _Toc85786178 \h </w:instrText>
        </w:r>
        <w:r>
          <w:rPr>
            <w:noProof/>
            <w:webHidden/>
          </w:rPr>
        </w:r>
        <w:r>
          <w:rPr>
            <w:noProof/>
            <w:webHidden/>
          </w:rPr>
          <w:fldChar w:fldCharType="separate"/>
        </w:r>
        <w:r>
          <w:rPr>
            <w:noProof/>
            <w:webHidden/>
          </w:rPr>
          <w:t>23</w:t>
        </w:r>
        <w:r>
          <w:rPr>
            <w:noProof/>
            <w:webHidden/>
          </w:rPr>
          <w:fldChar w:fldCharType="end"/>
        </w:r>
      </w:hyperlink>
    </w:p>
    <w:p w14:paraId="34C7F66E" w14:textId="65A3AC19" w:rsidR="00C534A5" w:rsidRDefault="00C534A5">
      <w:pPr>
        <w:pStyle w:val="Verzeichnis4"/>
        <w:rPr>
          <w:rFonts w:asciiTheme="minorHAnsi" w:eastAsiaTheme="minorEastAsia" w:hAnsiTheme="minorHAnsi" w:cstheme="minorBidi"/>
          <w:noProof/>
          <w:szCs w:val="22"/>
          <w:lang w:val="de-AT"/>
        </w:rPr>
      </w:pPr>
      <w:hyperlink w:anchor="_Toc85786179" w:history="1">
        <w:r w:rsidRPr="0087599B">
          <w:rPr>
            <w:rStyle w:val="Hyperlink"/>
            <w:noProof/>
          </w:rPr>
          <w:t>CB.23.12 SEN preheating device</w:t>
        </w:r>
        <w:r>
          <w:rPr>
            <w:noProof/>
            <w:webHidden/>
          </w:rPr>
          <w:tab/>
        </w:r>
        <w:r>
          <w:rPr>
            <w:noProof/>
            <w:webHidden/>
          </w:rPr>
          <w:fldChar w:fldCharType="begin"/>
        </w:r>
        <w:r>
          <w:rPr>
            <w:noProof/>
            <w:webHidden/>
          </w:rPr>
          <w:instrText xml:space="preserve"> PAGEREF _Toc85786179 \h </w:instrText>
        </w:r>
        <w:r>
          <w:rPr>
            <w:noProof/>
            <w:webHidden/>
          </w:rPr>
        </w:r>
        <w:r>
          <w:rPr>
            <w:noProof/>
            <w:webHidden/>
          </w:rPr>
          <w:fldChar w:fldCharType="separate"/>
        </w:r>
        <w:r>
          <w:rPr>
            <w:noProof/>
            <w:webHidden/>
          </w:rPr>
          <w:t>24</w:t>
        </w:r>
        <w:r>
          <w:rPr>
            <w:noProof/>
            <w:webHidden/>
          </w:rPr>
          <w:fldChar w:fldCharType="end"/>
        </w:r>
      </w:hyperlink>
    </w:p>
    <w:p w14:paraId="7645A868" w14:textId="28CC7CC1" w:rsidR="00C534A5" w:rsidRDefault="00C534A5">
      <w:pPr>
        <w:pStyle w:val="Verzeichnis3"/>
        <w:rPr>
          <w:rFonts w:asciiTheme="minorHAnsi" w:eastAsiaTheme="minorEastAsia" w:hAnsiTheme="minorHAnsi" w:cstheme="minorBidi"/>
          <w:noProof/>
          <w:szCs w:val="22"/>
          <w:lang w:val="de-AT"/>
        </w:rPr>
      </w:pPr>
      <w:hyperlink w:anchor="_Toc85786180" w:history="1">
        <w:r w:rsidRPr="0087599B">
          <w:rPr>
            <w:rStyle w:val="Hyperlink"/>
            <w:noProof/>
          </w:rPr>
          <w:t>CB.23.2 Manipulators</w:t>
        </w:r>
        <w:r>
          <w:rPr>
            <w:noProof/>
            <w:webHidden/>
          </w:rPr>
          <w:tab/>
        </w:r>
        <w:r>
          <w:rPr>
            <w:noProof/>
            <w:webHidden/>
          </w:rPr>
          <w:fldChar w:fldCharType="begin"/>
        </w:r>
        <w:r>
          <w:rPr>
            <w:noProof/>
            <w:webHidden/>
          </w:rPr>
          <w:instrText xml:space="preserve"> PAGEREF _Toc85786180 \h </w:instrText>
        </w:r>
        <w:r>
          <w:rPr>
            <w:noProof/>
            <w:webHidden/>
          </w:rPr>
        </w:r>
        <w:r>
          <w:rPr>
            <w:noProof/>
            <w:webHidden/>
          </w:rPr>
          <w:fldChar w:fldCharType="separate"/>
        </w:r>
        <w:r>
          <w:rPr>
            <w:noProof/>
            <w:webHidden/>
          </w:rPr>
          <w:t>25</w:t>
        </w:r>
        <w:r>
          <w:rPr>
            <w:noProof/>
            <w:webHidden/>
          </w:rPr>
          <w:fldChar w:fldCharType="end"/>
        </w:r>
      </w:hyperlink>
    </w:p>
    <w:p w14:paraId="695AA4CD" w14:textId="478AB10F" w:rsidR="00C534A5" w:rsidRDefault="00C534A5">
      <w:pPr>
        <w:pStyle w:val="Verzeichnis4"/>
        <w:rPr>
          <w:rFonts w:asciiTheme="minorHAnsi" w:eastAsiaTheme="minorEastAsia" w:hAnsiTheme="minorHAnsi" w:cstheme="minorBidi"/>
          <w:noProof/>
          <w:szCs w:val="22"/>
          <w:lang w:val="de-AT"/>
        </w:rPr>
      </w:pPr>
      <w:hyperlink w:anchor="_Toc85786181" w:history="1">
        <w:r w:rsidRPr="0087599B">
          <w:rPr>
            <w:rStyle w:val="Hyperlink"/>
            <w:noProof/>
          </w:rPr>
          <w:t>CB.23.22 Ladle shroud manipulator manual</w:t>
        </w:r>
        <w:r>
          <w:rPr>
            <w:noProof/>
            <w:webHidden/>
          </w:rPr>
          <w:tab/>
        </w:r>
        <w:r>
          <w:rPr>
            <w:noProof/>
            <w:webHidden/>
          </w:rPr>
          <w:fldChar w:fldCharType="begin"/>
        </w:r>
        <w:r>
          <w:rPr>
            <w:noProof/>
            <w:webHidden/>
          </w:rPr>
          <w:instrText xml:space="preserve"> PAGEREF _Toc85786181 \h </w:instrText>
        </w:r>
        <w:r>
          <w:rPr>
            <w:noProof/>
            <w:webHidden/>
          </w:rPr>
        </w:r>
        <w:r>
          <w:rPr>
            <w:noProof/>
            <w:webHidden/>
          </w:rPr>
          <w:fldChar w:fldCharType="separate"/>
        </w:r>
        <w:r>
          <w:rPr>
            <w:noProof/>
            <w:webHidden/>
          </w:rPr>
          <w:t>25</w:t>
        </w:r>
        <w:r>
          <w:rPr>
            <w:noProof/>
            <w:webHidden/>
          </w:rPr>
          <w:fldChar w:fldCharType="end"/>
        </w:r>
      </w:hyperlink>
    </w:p>
    <w:p w14:paraId="55713299" w14:textId="5823459A" w:rsidR="00C534A5" w:rsidRDefault="00C534A5">
      <w:pPr>
        <w:pStyle w:val="Verzeichnis3"/>
        <w:rPr>
          <w:rFonts w:asciiTheme="minorHAnsi" w:eastAsiaTheme="minorEastAsia" w:hAnsiTheme="minorHAnsi" w:cstheme="minorBidi"/>
          <w:noProof/>
          <w:szCs w:val="22"/>
          <w:lang w:val="de-AT"/>
        </w:rPr>
      </w:pPr>
      <w:hyperlink w:anchor="_Toc85786182" w:history="1">
        <w:r w:rsidRPr="0087599B">
          <w:rPr>
            <w:rStyle w:val="Hyperlink"/>
            <w:noProof/>
          </w:rPr>
          <w:t>CB.23.6 Pulpits</w:t>
        </w:r>
        <w:r>
          <w:rPr>
            <w:noProof/>
            <w:webHidden/>
          </w:rPr>
          <w:tab/>
        </w:r>
        <w:r>
          <w:rPr>
            <w:noProof/>
            <w:webHidden/>
          </w:rPr>
          <w:fldChar w:fldCharType="begin"/>
        </w:r>
        <w:r>
          <w:rPr>
            <w:noProof/>
            <w:webHidden/>
          </w:rPr>
          <w:instrText xml:space="preserve"> PAGEREF _Toc85786182 \h </w:instrText>
        </w:r>
        <w:r>
          <w:rPr>
            <w:noProof/>
            <w:webHidden/>
          </w:rPr>
        </w:r>
        <w:r>
          <w:rPr>
            <w:noProof/>
            <w:webHidden/>
          </w:rPr>
          <w:fldChar w:fldCharType="separate"/>
        </w:r>
        <w:r>
          <w:rPr>
            <w:noProof/>
            <w:webHidden/>
          </w:rPr>
          <w:t>27</w:t>
        </w:r>
        <w:r>
          <w:rPr>
            <w:noProof/>
            <w:webHidden/>
          </w:rPr>
          <w:fldChar w:fldCharType="end"/>
        </w:r>
      </w:hyperlink>
    </w:p>
    <w:p w14:paraId="72AF0786" w14:textId="6DB57DCE" w:rsidR="00C534A5" w:rsidRDefault="00C534A5">
      <w:pPr>
        <w:pStyle w:val="Verzeichnis4"/>
        <w:rPr>
          <w:rFonts w:asciiTheme="minorHAnsi" w:eastAsiaTheme="minorEastAsia" w:hAnsiTheme="minorHAnsi" w:cstheme="minorBidi"/>
          <w:noProof/>
          <w:szCs w:val="22"/>
          <w:lang w:val="de-AT"/>
        </w:rPr>
      </w:pPr>
      <w:hyperlink w:anchor="_Toc85786183" w:history="1">
        <w:r w:rsidRPr="0087599B">
          <w:rPr>
            <w:rStyle w:val="Hyperlink"/>
            <w:noProof/>
          </w:rPr>
          <w:t>CB.23.61 Pulpit OS1</w:t>
        </w:r>
        <w:r>
          <w:rPr>
            <w:noProof/>
            <w:webHidden/>
          </w:rPr>
          <w:tab/>
        </w:r>
        <w:r>
          <w:rPr>
            <w:noProof/>
            <w:webHidden/>
          </w:rPr>
          <w:fldChar w:fldCharType="begin"/>
        </w:r>
        <w:r>
          <w:rPr>
            <w:noProof/>
            <w:webHidden/>
          </w:rPr>
          <w:instrText xml:space="preserve"> PAGEREF _Toc85786183 \h </w:instrText>
        </w:r>
        <w:r>
          <w:rPr>
            <w:noProof/>
            <w:webHidden/>
          </w:rPr>
        </w:r>
        <w:r>
          <w:rPr>
            <w:noProof/>
            <w:webHidden/>
          </w:rPr>
          <w:fldChar w:fldCharType="separate"/>
        </w:r>
        <w:r>
          <w:rPr>
            <w:noProof/>
            <w:webHidden/>
          </w:rPr>
          <w:t>27</w:t>
        </w:r>
        <w:r>
          <w:rPr>
            <w:noProof/>
            <w:webHidden/>
          </w:rPr>
          <w:fldChar w:fldCharType="end"/>
        </w:r>
      </w:hyperlink>
    </w:p>
    <w:p w14:paraId="3FC087C1" w14:textId="07109EC2" w:rsidR="00C534A5" w:rsidRDefault="00C534A5">
      <w:pPr>
        <w:pStyle w:val="Verzeichnis2"/>
        <w:rPr>
          <w:rFonts w:asciiTheme="minorHAnsi" w:eastAsiaTheme="minorEastAsia" w:hAnsiTheme="minorHAnsi" w:cstheme="minorBidi"/>
          <w:noProof/>
          <w:szCs w:val="22"/>
          <w:lang w:val="de-AT"/>
        </w:rPr>
      </w:pPr>
      <w:hyperlink w:anchor="_Toc85786184" w:history="1">
        <w:r w:rsidRPr="0087599B">
          <w:rPr>
            <w:rStyle w:val="Hyperlink"/>
            <w:noProof/>
          </w:rPr>
          <w:t>CB.24. Support structure</w:t>
        </w:r>
        <w:r>
          <w:rPr>
            <w:noProof/>
            <w:webHidden/>
          </w:rPr>
          <w:tab/>
        </w:r>
        <w:r>
          <w:rPr>
            <w:noProof/>
            <w:webHidden/>
          </w:rPr>
          <w:fldChar w:fldCharType="begin"/>
        </w:r>
        <w:r>
          <w:rPr>
            <w:noProof/>
            <w:webHidden/>
          </w:rPr>
          <w:instrText xml:space="preserve"> PAGEREF _Toc85786184 \h </w:instrText>
        </w:r>
        <w:r>
          <w:rPr>
            <w:noProof/>
            <w:webHidden/>
          </w:rPr>
        </w:r>
        <w:r>
          <w:rPr>
            <w:noProof/>
            <w:webHidden/>
          </w:rPr>
          <w:fldChar w:fldCharType="separate"/>
        </w:r>
        <w:r>
          <w:rPr>
            <w:noProof/>
            <w:webHidden/>
          </w:rPr>
          <w:t>28</w:t>
        </w:r>
        <w:r>
          <w:rPr>
            <w:noProof/>
            <w:webHidden/>
          </w:rPr>
          <w:fldChar w:fldCharType="end"/>
        </w:r>
      </w:hyperlink>
    </w:p>
    <w:p w14:paraId="5824DC7D" w14:textId="276A0C22" w:rsidR="00C534A5" w:rsidRDefault="00C534A5">
      <w:pPr>
        <w:pStyle w:val="Verzeichnis3"/>
        <w:rPr>
          <w:rFonts w:asciiTheme="minorHAnsi" w:eastAsiaTheme="minorEastAsia" w:hAnsiTheme="minorHAnsi" w:cstheme="minorBidi"/>
          <w:noProof/>
          <w:szCs w:val="22"/>
          <w:lang w:val="de-AT"/>
        </w:rPr>
      </w:pPr>
      <w:hyperlink w:anchor="_Toc85786185" w:history="1">
        <w:r w:rsidRPr="0087599B">
          <w:rPr>
            <w:rStyle w:val="Hyperlink"/>
            <w:noProof/>
          </w:rPr>
          <w:t>CB.24.1 Machine supporting structure</w:t>
        </w:r>
        <w:r>
          <w:rPr>
            <w:noProof/>
            <w:webHidden/>
          </w:rPr>
          <w:tab/>
        </w:r>
        <w:r>
          <w:rPr>
            <w:noProof/>
            <w:webHidden/>
          </w:rPr>
          <w:fldChar w:fldCharType="begin"/>
        </w:r>
        <w:r>
          <w:rPr>
            <w:noProof/>
            <w:webHidden/>
          </w:rPr>
          <w:instrText xml:space="preserve"> PAGEREF _Toc85786185 \h </w:instrText>
        </w:r>
        <w:r>
          <w:rPr>
            <w:noProof/>
            <w:webHidden/>
          </w:rPr>
        </w:r>
        <w:r>
          <w:rPr>
            <w:noProof/>
            <w:webHidden/>
          </w:rPr>
          <w:fldChar w:fldCharType="separate"/>
        </w:r>
        <w:r>
          <w:rPr>
            <w:noProof/>
            <w:webHidden/>
          </w:rPr>
          <w:t>28</w:t>
        </w:r>
        <w:r>
          <w:rPr>
            <w:noProof/>
            <w:webHidden/>
          </w:rPr>
          <w:fldChar w:fldCharType="end"/>
        </w:r>
      </w:hyperlink>
    </w:p>
    <w:p w14:paraId="192B9E66" w14:textId="7BDABF09" w:rsidR="00C534A5" w:rsidRDefault="00C534A5">
      <w:pPr>
        <w:pStyle w:val="Verzeichnis3"/>
        <w:rPr>
          <w:rFonts w:asciiTheme="minorHAnsi" w:eastAsiaTheme="minorEastAsia" w:hAnsiTheme="minorHAnsi" w:cstheme="minorBidi"/>
          <w:noProof/>
          <w:szCs w:val="22"/>
          <w:lang w:val="de-AT"/>
        </w:rPr>
      </w:pPr>
      <w:hyperlink w:anchor="_Toc85786186" w:history="1">
        <w:r w:rsidRPr="0087599B">
          <w:rPr>
            <w:rStyle w:val="Hyperlink"/>
            <w:noProof/>
          </w:rPr>
          <w:t>CB.24.2 Cooling chamber</w:t>
        </w:r>
        <w:r>
          <w:rPr>
            <w:noProof/>
            <w:webHidden/>
          </w:rPr>
          <w:tab/>
        </w:r>
        <w:r>
          <w:rPr>
            <w:noProof/>
            <w:webHidden/>
          </w:rPr>
          <w:fldChar w:fldCharType="begin"/>
        </w:r>
        <w:r>
          <w:rPr>
            <w:noProof/>
            <w:webHidden/>
          </w:rPr>
          <w:instrText xml:space="preserve"> PAGEREF _Toc85786186 \h </w:instrText>
        </w:r>
        <w:r>
          <w:rPr>
            <w:noProof/>
            <w:webHidden/>
          </w:rPr>
        </w:r>
        <w:r>
          <w:rPr>
            <w:noProof/>
            <w:webHidden/>
          </w:rPr>
          <w:fldChar w:fldCharType="separate"/>
        </w:r>
        <w:r>
          <w:rPr>
            <w:noProof/>
            <w:webHidden/>
          </w:rPr>
          <w:t>30</w:t>
        </w:r>
        <w:r>
          <w:rPr>
            <w:noProof/>
            <w:webHidden/>
          </w:rPr>
          <w:fldChar w:fldCharType="end"/>
        </w:r>
      </w:hyperlink>
    </w:p>
    <w:p w14:paraId="3968739D" w14:textId="2945078E" w:rsidR="00C534A5" w:rsidRDefault="00C534A5">
      <w:pPr>
        <w:pStyle w:val="Verzeichnis3"/>
        <w:rPr>
          <w:rFonts w:asciiTheme="minorHAnsi" w:eastAsiaTheme="minorEastAsia" w:hAnsiTheme="minorHAnsi" w:cstheme="minorBidi"/>
          <w:noProof/>
          <w:szCs w:val="22"/>
          <w:lang w:val="de-AT"/>
        </w:rPr>
      </w:pPr>
      <w:hyperlink w:anchor="_Toc85786187" w:history="1">
        <w:r w:rsidRPr="0087599B">
          <w:rPr>
            <w:rStyle w:val="Hyperlink"/>
            <w:noProof/>
          </w:rPr>
          <w:t>CB.24.3 Steam exhaust system</w:t>
        </w:r>
        <w:r>
          <w:rPr>
            <w:noProof/>
            <w:webHidden/>
          </w:rPr>
          <w:tab/>
        </w:r>
        <w:r>
          <w:rPr>
            <w:noProof/>
            <w:webHidden/>
          </w:rPr>
          <w:fldChar w:fldCharType="begin"/>
        </w:r>
        <w:r>
          <w:rPr>
            <w:noProof/>
            <w:webHidden/>
          </w:rPr>
          <w:instrText xml:space="preserve"> PAGEREF _Toc85786187 \h </w:instrText>
        </w:r>
        <w:r>
          <w:rPr>
            <w:noProof/>
            <w:webHidden/>
          </w:rPr>
        </w:r>
        <w:r>
          <w:rPr>
            <w:noProof/>
            <w:webHidden/>
          </w:rPr>
          <w:fldChar w:fldCharType="separate"/>
        </w:r>
        <w:r>
          <w:rPr>
            <w:noProof/>
            <w:webHidden/>
          </w:rPr>
          <w:t>31</w:t>
        </w:r>
        <w:r>
          <w:rPr>
            <w:noProof/>
            <w:webHidden/>
          </w:rPr>
          <w:fldChar w:fldCharType="end"/>
        </w:r>
      </w:hyperlink>
    </w:p>
    <w:p w14:paraId="77282F97" w14:textId="69BE7A26" w:rsidR="00C534A5" w:rsidRDefault="00C534A5">
      <w:pPr>
        <w:pStyle w:val="Verzeichnis3"/>
        <w:rPr>
          <w:rFonts w:asciiTheme="minorHAnsi" w:eastAsiaTheme="minorEastAsia" w:hAnsiTheme="minorHAnsi" w:cstheme="minorBidi"/>
          <w:noProof/>
          <w:szCs w:val="22"/>
          <w:lang w:val="de-AT"/>
        </w:rPr>
      </w:pPr>
      <w:hyperlink w:anchor="_Toc85786188" w:history="1">
        <w:r w:rsidRPr="0087599B">
          <w:rPr>
            <w:rStyle w:val="Hyperlink"/>
            <w:noProof/>
          </w:rPr>
          <w:t>CB.24.4 Emergency casting system</w:t>
        </w:r>
        <w:r>
          <w:rPr>
            <w:noProof/>
            <w:webHidden/>
          </w:rPr>
          <w:tab/>
        </w:r>
        <w:r>
          <w:rPr>
            <w:noProof/>
            <w:webHidden/>
          </w:rPr>
          <w:fldChar w:fldCharType="begin"/>
        </w:r>
        <w:r>
          <w:rPr>
            <w:noProof/>
            <w:webHidden/>
          </w:rPr>
          <w:instrText xml:space="preserve"> PAGEREF _Toc85786188 \h </w:instrText>
        </w:r>
        <w:r>
          <w:rPr>
            <w:noProof/>
            <w:webHidden/>
          </w:rPr>
        </w:r>
        <w:r>
          <w:rPr>
            <w:noProof/>
            <w:webHidden/>
          </w:rPr>
          <w:fldChar w:fldCharType="separate"/>
        </w:r>
        <w:r>
          <w:rPr>
            <w:noProof/>
            <w:webHidden/>
          </w:rPr>
          <w:t>32</w:t>
        </w:r>
        <w:r>
          <w:rPr>
            <w:noProof/>
            <w:webHidden/>
          </w:rPr>
          <w:fldChar w:fldCharType="end"/>
        </w:r>
      </w:hyperlink>
    </w:p>
    <w:p w14:paraId="5BB6A0BA" w14:textId="4551317A" w:rsidR="00C534A5" w:rsidRDefault="00C534A5">
      <w:pPr>
        <w:pStyle w:val="Verzeichnis2"/>
        <w:rPr>
          <w:rFonts w:asciiTheme="minorHAnsi" w:eastAsiaTheme="minorEastAsia" w:hAnsiTheme="minorHAnsi" w:cstheme="minorBidi"/>
          <w:noProof/>
          <w:szCs w:val="22"/>
          <w:lang w:val="de-AT"/>
        </w:rPr>
      </w:pPr>
      <w:hyperlink w:anchor="_Toc85786189" w:history="1">
        <w:r w:rsidRPr="0087599B">
          <w:rPr>
            <w:rStyle w:val="Hyperlink"/>
            <w:noProof/>
          </w:rPr>
          <w:t>CB.25. Smart Machine head</w:t>
        </w:r>
        <w:r>
          <w:rPr>
            <w:noProof/>
            <w:webHidden/>
          </w:rPr>
          <w:tab/>
        </w:r>
        <w:r>
          <w:rPr>
            <w:noProof/>
            <w:webHidden/>
          </w:rPr>
          <w:fldChar w:fldCharType="begin"/>
        </w:r>
        <w:r>
          <w:rPr>
            <w:noProof/>
            <w:webHidden/>
          </w:rPr>
          <w:instrText xml:space="preserve"> PAGEREF _Toc85786189 \h </w:instrText>
        </w:r>
        <w:r>
          <w:rPr>
            <w:noProof/>
            <w:webHidden/>
          </w:rPr>
        </w:r>
        <w:r>
          <w:rPr>
            <w:noProof/>
            <w:webHidden/>
          </w:rPr>
          <w:fldChar w:fldCharType="separate"/>
        </w:r>
        <w:r>
          <w:rPr>
            <w:noProof/>
            <w:webHidden/>
          </w:rPr>
          <w:t>33</w:t>
        </w:r>
        <w:r>
          <w:rPr>
            <w:noProof/>
            <w:webHidden/>
          </w:rPr>
          <w:fldChar w:fldCharType="end"/>
        </w:r>
      </w:hyperlink>
    </w:p>
    <w:p w14:paraId="0840D691" w14:textId="59D94E3E" w:rsidR="00C534A5" w:rsidRDefault="00C534A5">
      <w:pPr>
        <w:pStyle w:val="Verzeichnis3"/>
        <w:rPr>
          <w:rFonts w:asciiTheme="minorHAnsi" w:eastAsiaTheme="minorEastAsia" w:hAnsiTheme="minorHAnsi" w:cstheme="minorBidi"/>
          <w:noProof/>
          <w:szCs w:val="22"/>
          <w:lang w:val="de-AT"/>
        </w:rPr>
      </w:pPr>
      <w:hyperlink w:anchor="_Toc85786190" w:history="1">
        <w:r w:rsidRPr="0087599B">
          <w:rPr>
            <w:rStyle w:val="Hyperlink"/>
            <w:noProof/>
          </w:rPr>
          <w:t xml:space="preserve">CB.25.1 </w:t>
        </w:r>
        <w:r w:rsidRPr="0087599B">
          <w:rPr>
            <w:rStyle w:val="Hyperlink"/>
            <w:rFonts w:cs="Arial"/>
            <w:noProof/>
          </w:rPr>
          <w:t>Smart Mold</w:t>
        </w:r>
        <w:r>
          <w:rPr>
            <w:noProof/>
            <w:webHidden/>
          </w:rPr>
          <w:tab/>
        </w:r>
        <w:r>
          <w:rPr>
            <w:noProof/>
            <w:webHidden/>
          </w:rPr>
          <w:fldChar w:fldCharType="begin"/>
        </w:r>
        <w:r>
          <w:rPr>
            <w:noProof/>
            <w:webHidden/>
          </w:rPr>
          <w:instrText xml:space="preserve"> PAGEREF _Toc85786190 \h </w:instrText>
        </w:r>
        <w:r>
          <w:rPr>
            <w:noProof/>
            <w:webHidden/>
          </w:rPr>
        </w:r>
        <w:r>
          <w:rPr>
            <w:noProof/>
            <w:webHidden/>
          </w:rPr>
          <w:fldChar w:fldCharType="separate"/>
        </w:r>
        <w:r>
          <w:rPr>
            <w:noProof/>
            <w:webHidden/>
          </w:rPr>
          <w:t>34</w:t>
        </w:r>
        <w:r>
          <w:rPr>
            <w:noProof/>
            <w:webHidden/>
          </w:rPr>
          <w:fldChar w:fldCharType="end"/>
        </w:r>
      </w:hyperlink>
    </w:p>
    <w:p w14:paraId="3A7427BB" w14:textId="77B9C155" w:rsidR="00C534A5" w:rsidRDefault="00C534A5">
      <w:pPr>
        <w:pStyle w:val="Verzeichnis3"/>
        <w:rPr>
          <w:rFonts w:asciiTheme="minorHAnsi" w:eastAsiaTheme="minorEastAsia" w:hAnsiTheme="minorHAnsi" w:cstheme="minorBidi"/>
          <w:noProof/>
          <w:szCs w:val="22"/>
          <w:lang w:val="de-AT"/>
        </w:rPr>
      </w:pPr>
      <w:hyperlink w:anchor="_Toc85786191" w:history="1">
        <w:r w:rsidRPr="0087599B">
          <w:rPr>
            <w:rStyle w:val="Hyperlink"/>
            <w:noProof/>
          </w:rPr>
          <w:t>CB.25.5 Mold subsystem</w:t>
        </w:r>
        <w:r>
          <w:rPr>
            <w:noProof/>
            <w:webHidden/>
          </w:rPr>
          <w:tab/>
        </w:r>
        <w:r>
          <w:rPr>
            <w:noProof/>
            <w:webHidden/>
          </w:rPr>
          <w:fldChar w:fldCharType="begin"/>
        </w:r>
        <w:r>
          <w:rPr>
            <w:noProof/>
            <w:webHidden/>
          </w:rPr>
          <w:instrText xml:space="preserve"> PAGEREF _Toc85786191 \h </w:instrText>
        </w:r>
        <w:r>
          <w:rPr>
            <w:noProof/>
            <w:webHidden/>
          </w:rPr>
        </w:r>
        <w:r>
          <w:rPr>
            <w:noProof/>
            <w:webHidden/>
          </w:rPr>
          <w:fldChar w:fldCharType="separate"/>
        </w:r>
        <w:r>
          <w:rPr>
            <w:noProof/>
            <w:webHidden/>
          </w:rPr>
          <w:t>38</w:t>
        </w:r>
        <w:r>
          <w:rPr>
            <w:noProof/>
            <w:webHidden/>
          </w:rPr>
          <w:fldChar w:fldCharType="end"/>
        </w:r>
      </w:hyperlink>
    </w:p>
    <w:p w14:paraId="15250D79" w14:textId="7C31FFE2" w:rsidR="00C534A5" w:rsidRDefault="00C534A5">
      <w:pPr>
        <w:pStyle w:val="Verzeichnis3"/>
        <w:rPr>
          <w:rFonts w:asciiTheme="minorHAnsi" w:eastAsiaTheme="minorEastAsia" w:hAnsiTheme="minorHAnsi" w:cstheme="minorBidi"/>
          <w:noProof/>
          <w:szCs w:val="22"/>
          <w:lang w:val="de-AT"/>
        </w:rPr>
      </w:pPr>
      <w:hyperlink w:anchor="_Toc85786192" w:history="1">
        <w:r w:rsidRPr="0087599B">
          <w:rPr>
            <w:rStyle w:val="Hyperlink"/>
            <w:noProof/>
          </w:rPr>
          <w:t>CB.25.6 Mold cover</w:t>
        </w:r>
        <w:r>
          <w:rPr>
            <w:noProof/>
            <w:webHidden/>
          </w:rPr>
          <w:tab/>
        </w:r>
        <w:r>
          <w:rPr>
            <w:noProof/>
            <w:webHidden/>
          </w:rPr>
          <w:fldChar w:fldCharType="begin"/>
        </w:r>
        <w:r>
          <w:rPr>
            <w:noProof/>
            <w:webHidden/>
          </w:rPr>
          <w:instrText xml:space="preserve"> PAGEREF _Toc85786192 \h </w:instrText>
        </w:r>
        <w:r>
          <w:rPr>
            <w:noProof/>
            <w:webHidden/>
          </w:rPr>
        </w:r>
        <w:r>
          <w:rPr>
            <w:noProof/>
            <w:webHidden/>
          </w:rPr>
          <w:fldChar w:fldCharType="separate"/>
        </w:r>
        <w:r>
          <w:rPr>
            <w:noProof/>
            <w:webHidden/>
          </w:rPr>
          <w:t>38</w:t>
        </w:r>
        <w:r>
          <w:rPr>
            <w:noProof/>
            <w:webHidden/>
          </w:rPr>
          <w:fldChar w:fldCharType="end"/>
        </w:r>
      </w:hyperlink>
    </w:p>
    <w:p w14:paraId="49829AF2" w14:textId="7EA5CF24" w:rsidR="00C534A5" w:rsidRDefault="00C534A5">
      <w:pPr>
        <w:pStyle w:val="Verzeichnis3"/>
        <w:rPr>
          <w:rFonts w:asciiTheme="minorHAnsi" w:eastAsiaTheme="minorEastAsia" w:hAnsiTheme="minorHAnsi" w:cstheme="minorBidi"/>
          <w:noProof/>
          <w:szCs w:val="22"/>
          <w:lang w:val="de-AT"/>
        </w:rPr>
      </w:pPr>
      <w:hyperlink w:anchor="_Toc85786193" w:history="1">
        <w:r w:rsidRPr="0087599B">
          <w:rPr>
            <w:rStyle w:val="Hyperlink"/>
            <w:noProof/>
            <w:lang w:val="nb-NO"/>
          </w:rPr>
          <w:t>CB.25.7 Mold fume exhaust system</w:t>
        </w:r>
        <w:r>
          <w:rPr>
            <w:noProof/>
            <w:webHidden/>
          </w:rPr>
          <w:tab/>
        </w:r>
        <w:r>
          <w:rPr>
            <w:noProof/>
            <w:webHidden/>
          </w:rPr>
          <w:fldChar w:fldCharType="begin"/>
        </w:r>
        <w:r>
          <w:rPr>
            <w:noProof/>
            <w:webHidden/>
          </w:rPr>
          <w:instrText xml:space="preserve"> PAGEREF _Toc85786193 \h </w:instrText>
        </w:r>
        <w:r>
          <w:rPr>
            <w:noProof/>
            <w:webHidden/>
          </w:rPr>
        </w:r>
        <w:r>
          <w:rPr>
            <w:noProof/>
            <w:webHidden/>
          </w:rPr>
          <w:fldChar w:fldCharType="separate"/>
        </w:r>
        <w:r>
          <w:rPr>
            <w:noProof/>
            <w:webHidden/>
          </w:rPr>
          <w:t>39</w:t>
        </w:r>
        <w:r>
          <w:rPr>
            <w:noProof/>
            <w:webHidden/>
          </w:rPr>
          <w:fldChar w:fldCharType="end"/>
        </w:r>
      </w:hyperlink>
    </w:p>
    <w:p w14:paraId="327F1466" w14:textId="310757AB" w:rsidR="00C534A5" w:rsidRDefault="00C534A5">
      <w:pPr>
        <w:pStyle w:val="Verzeichnis3"/>
        <w:rPr>
          <w:rFonts w:asciiTheme="minorHAnsi" w:eastAsiaTheme="minorEastAsia" w:hAnsiTheme="minorHAnsi" w:cstheme="minorBidi"/>
          <w:noProof/>
          <w:szCs w:val="22"/>
          <w:lang w:val="de-AT"/>
        </w:rPr>
      </w:pPr>
      <w:hyperlink w:anchor="_Toc85786194" w:history="1">
        <w:r w:rsidRPr="0087599B">
          <w:rPr>
            <w:rStyle w:val="Hyperlink"/>
            <w:noProof/>
          </w:rPr>
          <w:t>CB.25.8</w:t>
        </w:r>
        <w:r w:rsidRPr="0087599B">
          <w:rPr>
            <w:rStyle w:val="Hyperlink"/>
            <w:rFonts w:cs="Arial"/>
            <w:noProof/>
          </w:rPr>
          <w:t xml:space="preserve"> DynaFlex Oscillator</w:t>
        </w:r>
        <w:r>
          <w:rPr>
            <w:noProof/>
            <w:webHidden/>
          </w:rPr>
          <w:tab/>
        </w:r>
        <w:r>
          <w:rPr>
            <w:noProof/>
            <w:webHidden/>
          </w:rPr>
          <w:fldChar w:fldCharType="begin"/>
        </w:r>
        <w:r>
          <w:rPr>
            <w:noProof/>
            <w:webHidden/>
          </w:rPr>
          <w:instrText xml:space="preserve"> PAGEREF _Toc85786194 \h </w:instrText>
        </w:r>
        <w:r>
          <w:rPr>
            <w:noProof/>
            <w:webHidden/>
          </w:rPr>
        </w:r>
        <w:r>
          <w:rPr>
            <w:noProof/>
            <w:webHidden/>
          </w:rPr>
          <w:fldChar w:fldCharType="separate"/>
        </w:r>
        <w:r>
          <w:rPr>
            <w:noProof/>
            <w:webHidden/>
          </w:rPr>
          <w:t>40</w:t>
        </w:r>
        <w:r>
          <w:rPr>
            <w:noProof/>
            <w:webHidden/>
          </w:rPr>
          <w:fldChar w:fldCharType="end"/>
        </w:r>
      </w:hyperlink>
    </w:p>
    <w:p w14:paraId="503E68C4" w14:textId="1B5509C8" w:rsidR="00C534A5" w:rsidRDefault="00C534A5">
      <w:pPr>
        <w:pStyle w:val="Verzeichnis3"/>
        <w:rPr>
          <w:rFonts w:asciiTheme="minorHAnsi" w:eastAsiaTheme="minorEastAsia" w:hAnsiTheme="minorHAnsi" w:cstheme="minorBidi"/>
          <w:noProof/>
          <w:szCs w:val="22"/>
          <w:lang w:val="de-AT"/>
        </w:rPr>
      </w:pPr>
      <w:hyperlink w:anchor="_Toc85786195" w:history="1">
        <w:r w:rsidRPr="0087599B">
          <w:rPr>
            <w:rStyle w:val="Hyperlink"/>
            <w:noProof/>
          </w:rPr>
          <w:t>CB.25.9 Oscillator support structure with bender support</w:t>
        </w:r>
        <w:r>
          <w:rPr>
            <w:noProof/>
            <w:webHidden/>
          </w:rPr>
          <w:tab/>
        </w:r>
        <w:r>
          <w:rPr>
            <w:noProof/>
            <w:webHidden/>
          </w:rPr>
          <w:fldChar w:fldCharType="begin"/>
        </w:r>
        <w:r>
          <w:rPr>
            <w:noProof/>
            <w:webHidden/>
          </w:rPr>
          <w:instrText xml:space="preserve"> PAGEREF _Toc85786195 \h </w:instrText>
        </w:r>
        <w:r>
          <w:rPr>
            <w:noProof/>
            <w:webHidden/>
          </w:rPr>
        </w:r>
        <w:r>
          <w:rPr>
            <w:noProof/>
            <w:webHidden/>
          </w:rPr>
          <w:fldChar w:fldCharType="separate"/>
        </w:r>
        <w:r>
          <w:rPr>
            <w:noProof/>
            <w:webHidden/>
          </w:rPr>
          <w:t>43</w:t>
        </w:r>
        <w:r>
          <w:rPr>
            <w:noProof/>
            <w:webHidden/>
          </w:rPr>
          <w:fldChar w:fldCharType="end"/>
        </w:r>
      </w:hyperlink>
    </w:p>
    <w:p w14:paraId="05460DA2" w14:textId="4B67BD0A" w:rsidR="00C534A5" w:rsidRDefault="00C534A5">
      <w:pPr>
        <w:pStyle w:val="Verzeichnis2"/>
        <w:rPr>
          <w:rFonts w:asciiTheme="minorHAnsi" w:eastAsiaTheme="minorEastAsia" w:hAnsiTheme="minorHAnsi" w:cstheme="minorBidi"/>
          <w:noProof/>
          <w:szCs w:val="22"/>
          <w:lang w:val="de-AT"/>
        </w:rPr>
      </w:pPr>
      <w:hyperlink w:anchor="_Toc85786196" w:history="1">
        <w:r w:rsidRPr="0087599B">
          <w:rPr>
            <w:rStyle w:val="Hyperlink"/>
            <w:noProof/>
          </w:rPr>
          <w:t>CB.26 Strand guide</w:t>
        </w:r>
        <w:r>
          <w:rPr>
            <w:noProof/>
            <w:webHidden/>
          </w:rPr>
          <w:tab/>
        </w:r>
        <w:r>
          <w:rPr>
            <w:noProof/>
            <w:webHidden/>
          </w:rPr>
          <w:fldChar w:fldCharType="begin"/>
        </w:r>
        <w:r>
          <w:rPr>
            <w:noProof/>
            <w:webHidden/>
          </w:rPr>
          <w:instrText xml:space="preserve"> PAGEREF _Toc85786196 \h </w:instrText>
        </w:r>
        <w:r>
          <w:rPr>
            <w:noProof/>
            <w:webHidden/>
          </w:rPr>
        </w:r>
        <w:r>
          <w:rPr>
            <w:noProof/>
            <w:webHidden/>
          </w:rPr>
          <w:fldChar w:fldCharType="separate"/>
        </w:r>
        <w:r>
          <w:rPr>
            <w:noProof/>
            <w:webHidden/>
          </w:rPr>
          <w:t>44</w:t>
        </w:r>
        <w:r>
          <w:rPr>
            <w:noProof/>
            <w:webHidden/>
          </w:rPr>
          <w:fldChar w:fldCharType="end"/>
        </w:r>
      </w:hyperlink>
    </w:p>
    <w:p w14:paraId="6B85BEF0" w14:textId="198CD99C" w:rsidR="00C534A5" w:rsidRDefault="00C534A5">
      <w:pPr>
        <w:pStyle w:val="Verzeichnis3"/>
        <w:rPr>
          <w:rFonts w:asciiTheme="minorHAnsi" w:eastAsiaTheme="minorEastAsia" w:hAnsiTheme="minorHAnsi" w:cstheme="minorBidi"/>
          <w:noProof/>
          <w:szCs w:val="22"/>
          <w:lang w:val="de-AT"/>
        </w:rPr>
      </w:pPr>
      <w:hyperlink w:anchor="_Toc85786197" w:history="1">
        <w:r w:rsidRPr="0087599B">
          <w:rPr>
            <w:rStyle w:val="Hyperlink"/>
            <w:noProof/>
          </w:rPr>
          <w:t xml:space="preserve">CB.26.1A </w:t>
        </w:r>
        <w:r w:rsidRPr="0087599B">
          <w:rPr>
            <w:rStyle w:val="Hyperlink"/>
            <w:rFonts w:cs="Arial"/>
            <w:noProof/>
          </w:rPr>
          <w:t>Bender</w:t>
        </w:r>
        <w:r>
          <w:rPr>
            <w:noProof/>
            <w:webHidden/>
          </w:rPr>
          <w:tab/>
        </w:r>
        <w:r>
          <w:rPr>
            <w:noProof/>
            <w:webHidden/>
          </w:rPr>
          <w:fldChar w:fldCharType="begin"/>
        </w:r>
        <w:r>
          <w:rPr>
            <w:noProof/>
            <w:webHidden/>
          </w:rPr>
          <w:instrText xml:space="preserve"> PAGEREF _Toc85786197 \h </w:instrText>
        </w:r>
        <w:r>
          <w:rPr>
            <w:noProof/>
            <w:webHidden/>
          </w:rPr>
        </w:r>
        <w:r>
          <w:rPr>
            <w:noProof/>
            <w:webHidden/>
          </w:rPr>
          <w:fldChar w:fldCharType="separate"/>
        </w:r>
        <w:r>
          <w:rPr>
            <w:noProof/>
            <w:webHidden/>
          </w:rPr>
          <w:t>44</w:t>
        </w:r>
        <w:r>
          <w:rPr>
            <w:noProof/>
            <w:webHidden/>
          </w:rPr>
          <w:fldChar w:fldCharType="end"/>
        </w:r>
      </w:hyperlink>
    </w:p>
    <w:p w14:paraId="04FAFB25" w14:textId="3BEADC48" w:rsidR="00C534A5" w:rsidRDefault="00C534A5">
      <w:pPr>
        <w:pStyle w:val="Verzeichnis3"/>
        <w:rPr>
          <w:rFonts w:asciiTheme="minorHAnsi" w:eastAsiaTheme="minorEastAsia" w:hAnsiTheme="minorHAnsi" w:cstheme="minorBidi"/>
          <w:noProof/>
          <w:szCs w:val="22"/>
          <w:lang w:val="de-AT"/>
        </w:rPr>
      </w:pPr>
      <w:hyperlink w:anchor="_Toc85786198" w:history="1">
        <w:r w:rsidRPr="0087599B">
          <w:rPr>
            <w:rStyle w:val="Hyperlink"/>
            <w:noProof/>
          </w:rPr>
          <w:t>CB.26.2-4</w:t>
        </w:r>
        <w:r w:rsidRPr="0087599B">
          <w:rPr>
            <w:rStyle w:val="Hyperlink"/>
            <w:rFonts w:cs="Arial"/>
            <w:noProof/>
          </w:rPr>
          <w:t xml:space="preserve"> Smart Segments</w:t>
        </w:r>
        <w:r>
          <w:rPr>
            <w:noProof/>
            <w:webHidden/>
          </w:rPr>
          <w:tab/>
        </w:r>
        <w:r>
          <w:rPr>
            <w:noProof/>
            <w:webHidden/>
          </w:rPr>
          <w:fldChar w:fldCharType="begin"/>
        </w:r>
        <w:r>
          <w:rPr>
            <w:noProof/>
            <w:webHidden/>
          </w:rPr>
          <w:instrText xml:space="preserve"> PAGEREF _Toc85786198 \h </w:instrText>
        </w:r>
        <w:r>
          <w:rPr>
            <w:noProof/>
            <w:webHidden/>
          </w:rPr>
        </w:r>
        <w:r>
          <w:rPr>
            <w:noProof/>
            <w:webHidden/>
          </w:rPr>
          <w:fldChar w:fldCharType="separate"/>
        </w:r>
        <w:r>
          <w:rPr>
            <w:noProof/>
            <w:webHidden/>
          </w:rPr>
          <w:t>47</w:t>
        </w:r>
        <w:r>
          <w:rPr>
            <w:noProof/>
            <w:webHidden/>
          </w:rPr>
          <w:fldChar w:fldCharType="end"/>
        </w:r>
      </w:hyperlink>
    </w:p>
    <w:p w14:paraId="2B817AF5" w14:textId="77F6F97D" w:rsidR="00C534A5" w:rsidRDefault="00C534A5">
      <w:pPr>
        <w:pStyle w:val="Verzeichnis3"/>
        <w:rPr>
          <w:rFonts w:asciiTheme="minorHAnsi" w:eastAsiaTheme="minorEastAsia" w:hAnsiTheme="minorHAnsi" w:cstheme="minorBidi"/>
          <w:noProof/>
          <w:szCs w:val="22"/>
          <w:lang w:val="de-AT"/>
        </w:rPr>
      </w:pPr>
      <w:hyperlink w:anchor="_Toc85786199" w:history="1">
        <w:r w:rsidRPr="0087599B">
          <w:rPr>
            <w:rStyle w:val="Hyperlink"/>
            <w:noProof/>
          </w:rPr>
          <w:t>CB.26.2A / CB.26.2B Smart Bow segment A and B</w:t>
        </w:r>
        <w:r>
          <w:rPr>
            <w:noProof/>
            <w:webHidden/>
          </w:rPr>
          <w:tab/>
        </w:r>
        <w:r>
          <w:rPr>
            <w:noProof/>
            <w:webHidden/>
          </w:rPr>
          <w:fldChar w:fldCharType="begin"/>
        </w:r>
        <w:r>
          <w:rPr>
            <w:noProof/>
            <w:webHidden/>
          </w:rPr>
          <w:instrText xml:space="preserve"> PAGEREF _Toc85786199 \h </w:instrText>
        </w:r>
        <w:r>
          <w:rPr>
            <w:noProof/>
            <w:webHidden/>
          </w:rPr>
        </w:r>
        <w:r>
          <w:rPr>
            <w:noProof/>
            <w:webHidden/>
          </w:rPr>
          <w:fldChar w:fldCharType="separate"/>
        </w:r>
        <w:r>
          <w:rPr>
            <w:noProof/>
            <w:webHidden/>
          </w:rPr>
          <w:t>47</w:t>
        </w:r>
        <w:r>
          <w:rPr>
            <w:noProof/>
            <w:webHidden/>
          </w:rPr>
          <w:fldChar w:fldCharType="end"/>
        </w:r>
      </w:hyperlink>
    </w:p>
    <w:p w14:paraId="2156CB8B" w14:textId="2816A2C6" w:rsidR="00C534A5" w:rsidRDefault="00C534A5">
      <w:pPr>
        <w:pStyle w:val="Verzeichnis3"/>
        <w:rPr>
          <w:rFonts w:asciiTheme="minorHAnsi" w:eastAsiaTheme="minorEastAsia" w:hAnsiTheme="minorHAnsi" w:cstheme="minorBidi"/>
          <w:noProof/>
          <w:szCs w:val="22"/>
          <w:lang w:val="de-AT"/>
        </w:rPr>
      </w:pPr>
      <w:hyperlink w:anchor="_Toc85786200" w:history="1">
        <w:r w:rsidRPr="0087599B">
          <w:rPr>
            <w:rStyle w:val="Hyperlink"/>
            <w:noProof/>
          </w:rPr>
          <w:t>CB.26.3A / CB.26.3B Smart Straightener segment A and B</w:t>
        </w:r>
        <w:r>
          <w:rPr>
            <w:noProof/>
            <w:webHidden/>
          </w:rPr>
          <w:tab/>
        </w:r>
        <w:r>
          <w:rPr>
            <w:noProof/>
            <w:webHidden/>
          </w:rPr>
          <w:fldChar w:fldCharType="begin"/>
        </w:r>
        <w:r>
          <w:rPr>
            <w:noProof/>
            <w:webHidden/>
          </w:rPr>
          <w:instrText xml:space="preserve"> PAGEREF _Toc85786200 \h </w:instrText>
        </w:r>
        <w:r>
          <w:rPr>
            <w:noProof/>
            <w:webHidden/>
          </w:rPr>
        </w:r>
        <w:r>
          <w:rPr>
            <w:noProof/>
            <w:webHidden/>
          </w:rPr>
          <w:fldChar w:fldCharType="separate"/>
        </w:r>
        <w:r>
          <w:rPr>
            <w:noProof/>
            <w:webHidden/>
          </w:rPr>
          <w:t>47</w:t>
        </w:r>
        <w:r>
          <w:rPr>
            <w:noProof/>
            <w:webHidden/>
          </w:rPr>
          <w:fldChar w:fldCharType="end"/>
        </w:r>
      </w:hyperlink>
    </w:p>
    <w:p w14:paraId="19CB525D" w14:textId="69D6BFCD" w:rsidR="00C534A5" w:rsidRDefault="00C534A5">
      <w:pPr>
        <w:pStyle w:val="Verzeichnis3"/>
        <w:rPr>
          <w:rFonts w:asciiTheme="minorHAnsi" w:eastAsiaTheme="minorEastAsia" w:hAnsiTheme="minorHAnsi" w:cstheme="minorBidi"/>
          <w:noProof/>
          <w:szCs w:val="22"/>
          <w:lang w:val="de-AT"/>
        </w:rPr>
      </w:pPr>
      <w:hyperlink w:anchor="_Toc85786201" w:history="1">
        <w:r w:rsidRPr="0087599B">
          <w:rPr>
            <w:rStyle w:val="Hyperlink"/>
            <w:noProof/>
          </w:rPr>
          <w:t>CB.26.4A Smart Horizontal segment</w:t>
        </w:r>
        <w:r>
          <w:rPr>
            <w:noProof/>
            <w:webHidden/>
          </w:rPr>
          <w:tab/>
        </w:r>
        <w:r>
          <w:rPr>
            <w:noProof/>
            <w:webHidden/>
          </w:rPr>
          <w:fldChar w:fldCharType="begin"/>
        </w:r>
        <w:r>
          <w:rPr>
            <w:noProof/>
            <w:webHidden/>
          </w:rPr>
          <w:instrText xml:space="preserve"> PAGEREF _Toc85786201 \h </w:instrText>
        </w:r>
        <w:r>
          <w:rPr>
            <w:noProof/>
            <w:webHidden/>
          </w:rPr>
        </w:r>
        <w:r>
          <w:rPr>
            <w:noProof/>
            <w:webHidden/>
          </w:rPr>
          <w:fldChar w:fldCharType="separate"/>
        </w:r>
        <w:r>
          <w:rPr>
            <w:noProof/>
            <w:webHidden/>
          </w:rPr>
          <w:t>47</w:t>
        </w:r>
        <w:r>
          <w:rPr>
            <w:noProof/>
            <w:webHidden/>
          </w:rPr>
          <w:fldChar w:fldCharType="end"/>
        </w:r>
      </w:hyperlink>
    </w:p>
    <w:p w14:paraId="28237C79" w14:textId="62BF54BB" w:rsidR="00C534A5" w:rsidRDefault="00C534A5">
      <w:pPr>
        <w:pStyle w:val="Verzeichnis3"/>
        <w:rPr>
          <w:rFonts w:asciiTheme="minorHAnsi" w:eastAsiaTheme="minorEastAsia" w:hAnsiTheme="minorHAnsi" w:cstheme="minorBidi"/>
          <w:noProof/>
          <w:szCs w:val="22"/>
          <w:lang w:val="de-AT"/>
        </w:rPr>
      </w:pPr>
      <w:hyperlink w:anchor="_Toc85786202" w:history="1">
        <w:r w:rsidRPr="0087599B">
          <w:rPr>
            <w:rStyle w:val="Hyperlink"/>
            <w:noProof/>
          </w:rPr>
          <w:t>CB.26.6 Strand guide support structure</w:t>
        </w:r>
        <w:r>
          <w:rPr>
            <w:noProof/>
            <w:webHidden/>
          </w:rPr>
          <w:tab/>
        </w:r>
        <w:r>
          <w:rPr>
            <w:noProof/>
            <w:webHidden/>
          </w:rPr>
          <w:fldChar w:fldCharType="begin"/>
        </w:r>
        <w:r>
          <w:rPr>
            <w:noProof/>
            <w:webHidden/>
          </w:rPr>
          <w:instrText xml:space="preserve"> PAGEREF _Toc85786202 \h </w:instrText>
        </w:r>
        <w:r>
          <w:rPr>
            <w:noProof/>
            <w:webHidden/>
          </w:rPr>
        </w:r>
        <w:r>
          <w:rPr>
            <w:noProof/>
            <w:webHidden/>
          </w:rPr>
          <w:fldChar w:fldCharType="separate"/>
        </w:r>
        <w:r>
          <w:rPr>
            <w:noProof/>
            <w:webHidden/>
          </w:rPr>
          <w:t>54</w:t>
        </w:r>
        <w:r>
          <w:rPr>
            <w:noProof/>
            <w:webHidden/>
          </w:rPr>
          <w:fldChar w:fldCharType="end"/>
        </w:r>
      </w:hyperlink>
    </w:p>
    <w:p w14:paraId="746AFAC1" w14:textId="50766202" w:rsidR="00C534A5" w:rsidRDefault="00C534A5">
      <w:pPr>
        <w:pStyle w:val="Verzeichnis3"/>
        <w:rPr>
          <w:rFonts w:asciiTheme="minorHAnsi" w:eastAsiaTheme="minorEastAsia" w:hAnsiTheme="minorHAnsi" w:cstheme="minorBidi"/>
          <w:noProof/>
          <w:szCs w:val="22"/>
          <w:lang w:val="de-AT"/>
        </w:rPr>
      </w:pPr>
      <w:hyperlink w:anchor="_Toc85786203" w:history="1">
        <w:r w:rsidRPr="0087599B">
          <w:rPr>
            <w:rStyle w:val="Hyperlink"/>
            <w:noProof/>
          </w:rPr>
          <w:t>CB.26.9 Strand guide functions</w:t>
        </w:r>
        <w:r>
          <w:rPr>
            <w:noProof/>
            <w:webHidden/>
          </w:rPr>
          <w:tab/>
        </w:r>
        <w:r>
          <w:rPr>
            <w:noProof/>
            <w:webHidden/>
          </w:rPr>
          <w:fldChar w:fldCharType="begin"/>
        </w:r>
        <w:r>
          <w:rPr>
            <w:noProof/>
            <w:webHidden/>
          </w:rPr>
          <w:instrText xml:space="preserve"> PAGEREF _Toc85786203 \h </w:instrText>
        </w:r>
        <w:r>
          <w:rPr>
            <w:noProof/>
            <w:webHidden/>
          </w:rPr>
        </w:r>
        <w:r>
          <w:rPr>
            <w:noProof/>
            <w:webHidden/>
          </w:rPr>
          <w:fldChar w:fldCharType="separate"/>
        </w:r>
        <w:r>
          <w:rPr>
            <w:noProof/>
            <w:webHidden/>
          </w:rPr>
          <w:t>56</w:t>
        </w:r>
        <w:r>
          <w:rPr>
            <w:noProof/>
            <w:webHidden/>
          </w:rPr>
          <w:fldChar w:fldCharType="end"/>
        </w:r>
      </w:hyperlink>
    </w:p>
    <w:p w14:paraId="4722C549" w14:textId="2D035DF3" w:rsidR="00C534A5" w:rsidRDefault="00C534A5">
      <w:pPr>
        <w:pStyle w:val="Verzeichnis4"/>
        <w:rPr>
          <w:rFonts w:asciiTheme="minorHAnsi" w:eastAsiaTheme="minorEastAsia" w:hAnsiTheme="minorHAnsi" w:cstheme="minorBidi"/>
          <w:noProof/>
          <w:szCs w:val="22"/>
          <w:lang w:val="de-AT"/>
        </w:rPr>
      </w:pPr>
      <w:hyperlink w:anchor="_Toc85786204" w:history="1">
        <w:r w:rsidRPr="0087599B">
          <w:rPr>
            <w:rStyle w:val="Hyperlink"/>
            <w:noProof/>
          </w:rPr>
          <w:t>CB.26.95 Smart Segments (PI)</w:t>
        </w:r>
        <w:r>
          <w:rPr>
            <w:noProof/>
            <w:webHidden/>
          </w:rPr>
          <w:tab/>
        </w:r>
        <w:r>
          <w:rPr>
            <w:noProof/>
            <w:webHidden/>
          </w:rPr>
          <w:fldChar w:fldCharType="begin"/>
        </w:r>
        <w:r>
          <w:rPr>
            <w:noProof/>
            <w:webHidden/>
          </w:rPr>
          <w:instrText xml:space="preserve"> PAGEREF _Toc85786204 \h </w:instrText>
        </w:r>
        <w:r>
          <w:rPr>
            <w:noProof/>
            <w:webHidden/>
          </w:rPr>
        </w:r>
        <w:r>
          <w:rPr>
            <w:noProof/>
            <w:webHidden/>
          </w:rPr>
          <w:fldChar w:fldCharType="separate"/>
        </w:r>
        <w:r>
          <w:rPr>
            <w:noProof/>
            <w:webHidden/>
          </w:rPr>
          <w:t>56</w:t>
        </w:r>
        <w:r>
          <w:rPr>
            <w:noProof/>
            <w:webHidden/>
          </w:rPr>
          <w:fldChar w:fldCharType="end"/>
        </w:r>
      </w:hyperlink>
    </w:p>
    <w:p w14:paraId="1BF74F13" w14:textId="61CBC25F" w:rsidR="00C534A5" w:rsidRDefault="00C534A5">
      <w:pPr>
        <w:pStyle w:val="Verzeichnis5"/>
        <w:rPr>
          <w:rFonts w:asciiTheme="minorHAnsi" w:eastAsiaTheme="minorEastAsia" w:hAnsiTheme="minorHAnsi" w:cstheme="minorBidi"/>
          <w:noProof/>
          <w:szCs w:val="22"/>
          <w:lang w:val="de-AT"/>
        </w:rPr>
      </w:pPr>
      <w:hyperlink w:anchor="_Toc85786205" w:history="1">
        <w:r w:rsidRPr="0087599B">
          <w:rPr>
            <w:rStyle w:val="Hyperlink"/>
            <w:noProof/>
          </w:rPr>
          <w:t>CB.26.95A Smart Segments position control</w:t>
        </w:r>
        <w:r>
          <w:rPr>
            <w:noProof/>
            <w:webHidden/>
          </w:rPr>
          <w:tab/>
        </w:r>
        <w:r>
          <w:rPr>
            <w:noProof/>
            <w:webHidden/>
          </w:rPr>
          <w:fldChar w:fldCharType="begin"/>
        </w:r>
        <w:r>
          <w:rPr>
            <w:noProof/>
            <w:webHidden/>
          </w:rPr>
          <w:instrText xml:space="preserve"> PAGEREF _Toc85786205 \h </w:instrText>
        </w:r>
        <w:r>
          <w:rPr>
            <w:noProof/>
            <w:webHidden/>
          </w:rPr>
        </w:r>
        <w:r>
          <w:rPr>
            <w:noProof/>
            <w:webHidden/>
          </w:rPr>
          <w:fldChar w:fldCharType="separate"/>
        </w:r>
        <w:r>
          <w:rPr>
            <w:noProof/>
            <w:webHidden/>
          </w:rPr>
          <w:t>56</w:t>
        </w:r>
        <w:r>
          <w:rPr>
            <w:noProof/>
            <w:webHidden/>
          </w:rPr>
          <w:fldChar w:fldCharType="end"/>
        </w:r>
      </w:hyperlink>
    </w:p>
    <w:p w14:paraId="79A13F4D" w14:textId="34637F62" w:rsidR="00C534A5" w:rsidRDefault="00C534A5">
      <w:pPr>
        <w:pStyle w:val="Verzeichnis2"/>
        <w:rPr>
          <w:rFonts w:asciiTheme="minorHAnsi" w:eastAsiaTheme="minorEastAsia" w:hAnsiTheme="minorHAnsi" w:cstheme="minorBidi"/>
          <w:noProof/>
          <w:szCs w:val="22"/>
          <w:lang w:val="de-AT"/>
        </w:rPr>
      </w:pPr>
      <w:hyperlink w:anchor="_Toc85786206" w:history="1">
        <w:r w:rsidRPr="0087599B">
          <w:rPr>
            <w:rStyle w:val="Hyperlink"/>
            <w:noProof/>
          </w:rPr>
          <w:t>CB.27. Withdrawal units &amp; exchange device</w:t>
        </w:r>
        <w:r>
          <w:rPr>
            <w:noProof/>
            <w:webHidden/>
          </w:rPr>
          <w:tab/>
        </w:r>
        <w:r>
          <w:rPr>
            <w:noProof/>
            <w:webHidden/>
          </w:rPr>
          <w:fldChar w:fldCharType="begin"/>
        </w:r>
        <w:r>
          <w:rPr>
            <w:noProof/>
            <w:webHidden/>
          </w:rPr>
          <w:instrText xml:space="preserve"> PAGEREF _Toc85786206 \h </w:instrText>
        </w:r>
        <w:r>
          <w:rPr>
            <w:noProof/>
            <w:webHidden/>
          </w:rPr>
        </w:r>
        <w:r>
          <w:rPr>
            <w:noProof/>
            <w:webHidden/>
          </w:rPr>
          <w:fldChar w:fldCharType="separate"/>
        </w:r>
        <w:r>
          <w:rPr>
            <w:noProof/>
            <w:webHidden/>
          </w:rPr>
          <w:t>64</w:t>
        </w:r>
        <w:r>
          <w:rPr>
            <w:noProof/>
            <w:webHidden/>
          </w:rPr>
          <w:fldChar w:fldCharType="end"/>
        </w:r>
      </w:hyperlink>
    </w:p>
    <w:p w14:paraId="3A065E0A" w14:textId="54FCC5CC" w:rsidR="00C534A5" w:rsidRDefault="00C534A5">
      <w:pPr>
        <w:pStyle w:val="Verzeichnis3"/>
        <w:rPr>
          <w:rFonts w:asciiTheme="minorHAnsi" w:eastAsiaTheme="minorEastAsia" w:hAnsiTheme="minorHAnsi" w:cstheme="minorBidi"/>
          <w:noProof/>
          <w:szCs w:val="22"/>
          <w:lang w:val="de-AT"/>
        </w:rPr>
      </w:pPr>
      <w:hyperlink w:anchor="_Toc85786207" w:history="1">
        <w:r w:rsidRPr="0087599B">
          <w:rPr>
            <w:rStyle w:val="Hyperlink"/>
            <w:noProof/>
          </w:rPr>
          <w:t>CB.27.1 Drives for driven rollers</w:t>
        </w:r>
        <w:r>
          <w:rPr>
            <w:noProof/>
            <w:webHidden/>
          </w:rPr>
          <w:tab/>
        </w:r>
        <w:r>
          <w:rPr>
            <w:noProof/>
            <w:webHidden/>
          </w:rPr>
          <w:fldChar w:fldCharType="begin"/>
        </w:r>
        <w:r>
          <w:rPr>
            <w:noProof/>
            <w:webHidden/>
          </w:rPr>
          <w:instrText xml:space="preserve"> PAGEREF _Toc85786207 \h </w:instrText>
        </w:r>
        <w:r>
          <w:rPr>
            <w:noProof/>
            <w:webHidden/>
          </w:rPr>
        </w:r>
        <w:r>
          <w:rPr>
            <w:noProof/>
            <w:webHidden/>
          </w:rPr>
          <w:fldChar w:fldCharType="separate"/>
        </w:r>
        <w:r>
          <w:rPr>
            <w:noProof/>
            <w:webHidden/>
          </w:rPr>
          <w:t>64</w:t>
        </w:r>
        <w:r>
          <w:rPr>
            <w:noProof/>
            <w:webHidden/>
          </w:rPr>
          <w:fldChar w:fldCharType="end"/>
        </w:r>
      </w:hyperlink>
    </w:p>
    <w:p w14:paraId="21528338" w14:textId="7FE810A2" w:rsidR="00C534A5" w:rsidRDefault="00C534A5">
      <w:pPr>
        <w:pStyle w:val="Verzeichnis3"/>
        <w:rPr>
          <w:rFonts w:asciiTheme="minorHAnsi" w:eastAsiaTheme="minorEastAsia" w:hAnsiTheme="minorHAnsi" w:cstheme="minorBidi"/>
          <w:noProof/>
          <w:szCs w:val="22"/>
          <w:lang w:val="de-AT"/>
        </w:rPr>
      </w:pPr>
      <w:hyperlink w:anchor="_Toc85786208" w:history="1">
        <w:r w:rsidRPr="0087599B">
          <w:rPr>
            <w:rStyle w:val="Hyperlink"/>
            <w:noProof/>
          </w:rPr>
          <w:t>CB.27.2A Segment manipulator U-shape type (Existing)</w:t>
        </w:r>
        <w:r>
          <w:rPr>
            <w:noProof/>
            <w:webHidden/>
          </w:rPr>
          <w:tab/>
        </w:r>
        <w:r>
          <w:rPr>
            <w:noProof/>
            <w:webHidden/>
          </w:rPr>
          <w:fldChar w:fldCharType="begin"/>
        </w:r>
        <w:r>
          <w:rPr>
            <w:noProof/>
            <w:webHidden/>
          </w:rPr>
          <w:instrText xml:space="preserve"> PAGEREF _Toc85786208 \h </w:instrText>
        </w:r>
        <w:r>
          <w:rPr>
            <w:noProof/>
            <w:webHidden/>
          </w:rPr>
        </w:r>
        <w:r>
          <w:rPr>
            <w:noProof/>
            <w:webHidden/>
          </w:rPr>
          <w:fldChar w:fldCharType="separate"/>
        </w:r>
        <w:r>
          <w:rPr>
            <w:noProof/>
            <w:webHidden/>
          </w:rPr>
          <w:t>66</w:t>
        </w:r>
        <w:r>
          <w:rPr>
            <w:noProof/>
            <w:webHidden/>
          </w:rPr>
          <w:fldChar w:fldCharType="end"/>
        </w:r>
      </w:hyperlink>
    </w:p>
    <w:p w14:paraId="7580D029" w14:textId="58D4F7F9" w:rsidR="00C534A5" w:rsidRDefault="00C534A5">
      <w:pPr>
        <w:pStyle w:val="Verzeichnis2"/>
        <w:rPr>
          <w:rFonts w:asciiTheme="minorHAnsi" w:eastAsiaTheme="minorEastAsia" w:hAnsiTheme="minorHAnsi" w:cstheme="minorBidi"/>
          <w:noProof/>
          <w:szCs w:val="22"/>
          <w:lang w:val="de-AT"/>
        </w:rPr>
      </w:pPr>
      <w:hyperlink w:anchor="_Toc85786209" w:history="1">
        <w:r w:rsidRPr="0087599B">
          <w:rPr>
            <w:rStyle w:val="Hyperlink"/>
            <w:noProof/>
          </w:rPr>
          <w:t>CB.28 Safety devices</w:t>
        </w:r>
        <w:r>
          <w:rPr>
            <w:noProof/>
            <w:webHidden/>
          </w:rPr>
          <w:tab/>
        </w:r>
        <w:r>
          <w:rPr>
            <w:noProof/>
            <w:webHidden/>
          </w:rPr>
          <w:fldChar w:fldCharType="begin"/>
        </w:r>
        <w:r>
          <w:rPr>
            <w:noProof/>
            <w:webHidden/>
          </w:rPr>
          <w:instrText xml:space="preserve"> PAGEREF _Toc85786209 \h </w:instrText>
        </w:r>
        <w:r>
          <w:rPr>
            <w:noProof/>
            <w:webHidden/>
          </w:rPr>
        </w:r>
        <w:r>
          <w:rPr>
            <w:noProof/>
            <w:webHidden/>
          </w:rPr>
          <w:fldChar w:fldCharType="separate"/>
        </w:r>
        <w:r>
          <w:rPr>
            <w:noProof/>
            <w:webHidden/>
          </w:rPr>
          <w:t>68</w:t>
        </w:r>
        <w:r>
          <w:rPr>
            <w:noProof/>
            <w:webHidden/>
          </w:rPr>
          <w:fldChar w:fldCharType="end"/>
        </w:r>
      </w:hyperlink>
    </w:p>
    <w:p w14:paraId="69BEA669" w14:textId="54D2B8AB" w:rsidR="00C534A5" w:rsidRDefault="00C534A5">
      <w:pPr>
        <w:pStyle w:val="Verzeichnis1"/>
        <w:rPr>
          <w:rFonts w:asciiTheme="minorHAnsi" w:eastAsiaTheme="minorEastAsia" w:hAnsiTheme="minorHAnsi" w:cstheme="minorBidi"/>
          <w:noProof/>
          <w:szCs w:val="22"/>
          <w:lang w:val="de-AT"/>
        </w:rPr>
      </w:pPr>
      <w:hyperlink w:anchor="_Toc85786210" w:history="1">
        <w:r w:rsidRPr="0087599B">
          <w:rPr>
            <w:rStyle w:val="Hyperlink"/>
            <w:noProof/>
          </w:rPr>
          <w:t>CB.3. Runout area</w:t>
        </w:r>
        <w:r>
          <w:rPr>
            <w:noProof/>
            <w:webHidden/>
          </w:rPr>
          <w:tab/>
        </w:r>
        <w:r>
          <w:rPr>
            <w:noProof/>
            <w:webHidden/>
          </w:rPr>
          <w:fldChar w:fldCharType="begin"/>
        </w:r>
        <w:r>
          <w:rPr>
            <w:noProof/>
            <w:webHidden/>
          </w:rPr>
          <w:instrText xml:space="preserve"> PAGEREF _Toc85786210 \h </w:instrText>
        </w:r>
        <w:r>
          <w:rPr>
            <w:noProof/>
            <w:webHidden/>
          </w:rPr>
        </w:r>
        <w:r>
          <w:rPr>
            <w:noProof/>
            <w:webHidden/>
          </w:rPr>
          <w:fldChar w:fldCharType="separate"/>
        </w:r>
        <w:r>
          <w:rPr>
            <w:noProof/>
            <w:webHidden/>
          </w:rPr>
          <w:t>69</w:t>
        </w:r>
        <w:r>
          <w:rPr>
            <w:noProof/>
            <w:webHidden/>
          </w:rPr>
          <w:fldChar w:fldCharType="end"/>
        </w:r>
      </w:hyperlink>
    </w:p>
    <w:p w14:paraId="5202EB2D" w14:textId="2C509939" w:rsidR="00C534A5" w:rsidRDefault="00C534A5">
      <w:pPr>
        <w:pStyle w:val="Verzeichnis2"/>
        <w:rPr>
          <w:rFonts w:asciiTheme="minorHAnsi" w:eastAsiaTheme="minorEastAsia" w:hAnsiTheme="minorHAnsi" w:cstheme="minorBidi"/>
          <w:noProof/>
          <w:szCs w:val="22"/>
          <w:lang w:val="de-AT"/>
        </w:rPr>
      </w:pPr>
      <w:hyperlink w:anchor="_Toc85786211" w:history="1">
        <w:r w:rsidRPr="0087599B">
          <w:rPr>
            <w:rStyle w:val="Hyperlink"/>
            <w:noProof/>
          </w:rPr>
          <w:t>CB.31. Dummy bar facilities</w:t>
        </w:r>
        <w:r>
          <w:rPr>
            <w:noProof/>
            <w:webHidden/>
          </w:rPr>
          <w:tab/>
        </w:r>
        <w:r>
          <w:rPr>
            <w:noProof/>
            <w:webHidden/>
          </w:rPr>
          <w:fldChar w:fldCharType="begin"/>
        </w:r>
        <w:r>
          <w:rPr>
            <w:noProof/>
            <w:webHidden/>
          </w:rPr>
          <w:instrText xml:space="preserve"> PAGEREF _Toc85786211 \h </w:instrText>
        </w:r>
        <w:r>
          <w:rPr>
            <w:noProof/>
            <w:webHidden/>
          </w:rPr>
        </w:r>
        <w:r>
          <w:rPr>
            <w:noProof/>
            <w:webHidden/>
          </w:rPr>
          <w:fldChar w:fldCharType="separate"/>
        </w:r>
        <w:r>
          <w:rPr>
            <w:noProof/>
            <w:webHidden/>
          </w:rPr>
          <w:t>69</w:t>
        </w:r>
        <w:r>
          <w:rPr>
            <w:noProof/>
            <w:webHidden/>
          </w:rPr>
          <w:fldChar w:fldCharType="end"/>
        </w:r>
      </w:hyperlink>
    </w:p>
    <w:p w14:paraId="5504FFCD" w14:textId="2FBCDB62" w:rsidR="00C534A5" w:rsidRDefault="00C534A5">
      <w:pPr>
        <w:pStyle w:val="Verzeichnis3"/>
        <w:rPr>
          <w:rFonts w:asciiTheme="minorHAnsi" w:eastAsiaTheme="minorEastAsia" w:hAnsiTheme="minorHAnsi" w:cstheme="minorBidi"/>
          <w:noProof/>
          <w:szCs w:val="22"/>
          <w:lang w:val="de-AT"/>
        </w:rPr>
      </w:pPr>
      <w:hyperlink w:anchor="_Toc85786212" w:history="1">
        <w:r w:rsidRPr="0087599B">
          <w:rPr>
            <w:rStyle w:val="Hyperlink"/>
            <w:noProof/>
          </w:rPr>
          <w:t>CB.31.1 Dummy bar</w:t>
        </w:r>
        <w:r>
          <w:rPr>
            <w:noProof/>
            <w:webHidden/>
          </w:rPr>
          <w:tab/>
        </w:r>
        <w:r>
          <w:rPr>
            <w:noProof/>
            <w:webHidden/>
          </w:rPr>
          <w:fldChar w:fldCharType="begin"/>
        </w:r>
        <w:r>
          <w:rPr>
            <w:noProof/>
            <w:webHidden/>
          </w:rPr>
          <w:instrText xml:space="preserve"> PAGEREF _Toc85786212 \h </w:instrText>
        </w:r>
        <w:r>
          <w:rPr>
            <w:noProof/>
            <w:webHidden/>
          </w:rPr>
        </w:r>
        <w:r>
          <w:rPr>
            <w:noProof/>
            <w:webHidden/>
          </w:rPr>
          <w:fldChar w:fldCharType="separate"/>
        </w:r>
        <w:r>
          <w:rPr>
            <w:noProof/>
            <w:webHidden/>
          </w:rPr>
          <w:t>69</w:t>
        </w:r>
        <w:r>
          <w:rPr>
            <w:noProof/>
            <w:webHidden/>
          </w:rPr>
          <w:fldChar w:fldCharType="end"/>
        </w:r>
      </w:hyperlink>
    </w:p>
    <w:p w14:paraId="3BD64F3D" w14:textId="3BC58191" w:rsidR="00C534A5" w:rsidRDefault="00C534A5">
      <w:pPr>
        <w:pStyle w:val="Verzeichnis3"/>
        <w:rPr>
          <w:rFonts w:asciiTheme="minorHAnsi" w:eastAsiaTheme="minorEastAsia" w:hAnsiTheme="minorHAnsi" w:cstheme="minorBidi"/>
          <w:noProof/>
          <w:szCs w:val="22"/>
          <w:lang w:val="de-AT"/>
        </w:rPr>
      </w:pPr>
      <w:hyperlink w:anchor="_Toc85786213" w:history="1">
        <w:r w:rsidRPr="0087599B">
          <w:rPr>
            <w:rStyle w:val="Hyperlink"/>
            <w:noProof/>
          </w:rPr>
          <w:t>CB.31.3 Dummy bar receiver</w:t>
        </w:r>
        <w:r>
          <w:rPr>
            <w:noProof/>
            <w:webHidden/>
          </w:rPr>
          <w:tab/>
        </w:r>
        <w:r>
          <w:rPr>
            <w:noProof/>
            <w:webHidden/>
          </w:rPr>
          <w:fldChar w:fldCharType="begin"/>
        </w:r>
        <w:r>
          <w:rPr>
            <w:noProof/>
            <w:webHidden/>
          </w:rPr>
          <w:instrText xml:space="preserve"> PAGEREF _Toc85786213 \h </w:instrText>
        </w:r>
        <w:r>
          <w:rPr>
            <w:noProof/>
            <w:webHidden/>
          </w:rPr>
        </w:r>
        <w:r>
          <w:rPr>
            <w:noProof/>
            <w:webHidden/>
          </w:rPr>
          <w:fldChar w:fldCharType="separate"/>
        </w:r>
        <w:r>
          <w:rPr>
            <w:noProof/>
            <w:webHidden/>
          </w:rPr>
          <w:t>71</w:t>
        </w:r>
        <w:r>
          <w:rPr>
            <w:noProof/>
            <w:webHidden/>
          </w:rPr>
          <w:fldChar w:fldCharType="end"/>
        </w:r>
      </w:hyperlink>
    </w:p>
    <w:p w14:paraId="27AAA2FD" w14:textId="77B38CA0" w:rsidR="00C534A5" w:rsidRDefault="00C534A5">
      <w:pPr>
        <w:pStyle w:val="Verzeichnis3"/>
        <w:rPr>
          <w:rFonts w:asciiTheme="minorHAnsi" w:eastAsiaTheme="minorEastAsia" w:hAnsiTheme="minorHAnsi" w:cstheme="minorBidi"/>
          <w:noProof/>
          <w:szCs w:val="22"/>
          <w:lang w:val="de-AT"/>
        </w:rPr>
      </w:pPr>
      <w:hyperlink w:anchor="_Toc85786214" w:history="1">
        <w:r w:rsidRPr="0087599B">
          <w:rPr>
            <w:rStyle w:val="Hyperlink"/>
            <w:noProof/>
          </w:rPr>
          <w:t>CB.31.5 Storage stand for dummy bar head</w:t>
        </w:r>
        <w:r>
          <w:rPr>
            <w:noProof/>
            <w:webHidden/>
          </w:rPr>
          <w:tab/>
        </w:r>
        <w:r>
          <w:rPr>
            <w:noProof/>
            <w:webHidden/>
          </w:rPr>
          <w:fldChar w:fldCharType="begin"/>
        </w:r>
        <w:r>
          <w:rPr>
            <w:noProof/>
            <w:webHidden/>
          </w:rPr>
          <w:instrText xml:space="preserve"> PAGEREF _Toc85786214 \h </w:instrText>
        </w:r>
        <w:r>
          <w:rPr>
            <w:noProof/>
            <w:webHidden/>
          </w:rPr>
        </w:r>
        <w:r>
          <w:rPr>
            <w:noProof/>
            <w:webHidden/>
          </w:rPr>
          <w:fldChar w:fldCharType="separate"/>
        </w:r>
        <w:r>
          <w:rPr>
            <w:noProof/>
            <w:webHidden/>
          </w:rPr>
          <w:t>72</w:t>
        </w:r>
        <w:r>
          <w:rPr>
            <w:noProof/>
            <w:webHidden/>
          </w:rPr>
          <w:fldChar w:fldCharType="end"/>
        </w:r>
      </w:hyperlink>
    </w:p>
    <w:p w14:paraId="583B96DB" w14:textId="7C134415" w:rsidR="00C534A5" w:rsidRDefault="00C534A5">
      <w:pPr>
        <w:pStyle w:val="Verzeichnis2"/>
        <w:rPr>
          <w:rFonts w:asciiTheme="minorHAnsi" w:eastAsiaTheme="minorEastAsia" w:hAnsiTheme="minorHAnsi" w:cstheme="minorBidi"/>
          <w:noProof/>
          <w:szCs w:val="22"/>
          <w:lang w:val="de-AT"/>
        </w:rPr>
      </w:pPr>
      <w:hyperlink w:anchor="_Toc85786215" w:history="1">
        <w:r w:rsidRPr="0087599B">
          <w:rPr>
            <w:rStyle w:val="Hyperlink"/>
            <w:noProof/>
          </w:rPr>
          <w:t>CB.32. Cutting- &amp; scrap facility</w:t>
        </w:r>
        <w:r>
          <w:rPr>
            <w:noProof/>
            <w:webHidden/>
          </w:rPr>
          <w:tab/>
        </w:r>
        <w:r>
          <w:rPr>
            <w:noProof/>
            <w:webHidden/>
          </w:rPr>
          <w:fldChar w:fldCharType="begin"/>
        </w:r>
        <w:r>
          <w:rPr>
            <w:noProof/>
            <w:webHidden/>
          </w:rPr>
          <w:instrText xml:space="preserve"> PAGEREF _Toc85786215 \h </w:instrText>
        </w:r>
        <w:r>
          <w:rPr>
            <w:noProof/>
            <w:webHidden/>
          </w:rPr>
        </w:r>
        <w:r>
          <w:rPr>
            <w:noProof/>
            <w:webHidden/>
          </w:rPr>
          <w:fldChar w:fldCharType="separate"/>
        </w:r>
        <w:r>
          <w:rPr>
            <w:noProof/>
            <w:webHidden/>
          </w:rPr>
          <w:t>73</w:t>
        </w:r>
        <w:r>
          <w:rPr>
            <w:noProof/>
            <w:webHidden/>
          </w:rPr>
          <w:fldChar w:fldCharType="end"/>
        </w:r>
      </w:hyperlink>
    </w:p>
    <w:p w14:paraId="01172C53" w14:textId="75D85B09" w:rsidR="00C534A5" w:rsidRDefault="00C534A5">
      <w:pPr>
        <w:pStyle w:val="Verzeichnis3"/>
        <w:rPr>
          <w:rFonts w:asciiTheme="minorHAnsi" w:eastAsiaTheme="minorEastAsia" w:hAnsiTheme="minorHAnsi" w:cstheme="minorBidi"/>
          <w:noProof/>
          <w:szCs w:val="22"/>
          <w:lang w:val="de-AT"/>
        </w:rPr>
      </w:pPr>
      <w:hyperlink w:anchor="_Toc85786216" w:history="1">
        <w:r w:rsidRPr="0087599B">
          <w:rPr>
            <w:rStyle w:val="Hyperlink"/>
            <w:noProof/>
          </w:rPr>
          <w:t>CB.32.1 Torch cutting machine</w:t>
        </w:r>
        <w:r>
          <w:rPr>
            <w:noProof/>
            <w:webHidden/>
          </w:rPr>
          <w:tab/>
        </w:r>
        <w:r>
          <w:rPr>
            <w:noProof/>
            <w:webHidden/>
          </w:rPr>
          <w:fldChar w:fldCharType="begin"/>
        </w:r>
        <w:r>
          <w:rPr>
            <w:noProof/>
            <w:webHidden/>
          </w:rPr>
          <w:instrText xml:space="preserve"> PAGEREF _Toc85786216 \h </w:instrText>
        </w:r>
        <w:r>
          <w:rPr>
            <w:noProof/>
            <w:webHidden/>
          </w:rPr>
        </w:r>
        <w:r>
          <w:rPr>
            <w:noProof/>
            <w:webHidden/>
          </w:rPr>
          <w:fldChar w:fldCharType="separate"/>
        </w:r>
        <w:r>
          <w:rPr>
            <w:noProof/>
            <w:webHidden/>
          </w:rPr>
          <w:t>73</w:t>
        </w:r>
        <w:r>
          <w:rPr>
            <w:noProof/>
            <w:webHidden/>
          </w:rPr>
          <w:fldChar w:fldCharType="end"/>
        </w:r>
      </w:hyperlink>
    </w:p>
    <w:p w14:paraId="710C1AAE" w14:textId="583FFA65" w:rsidR="00C534A5" w:rsidRDefault="00C534A5">
      <w:pPr>
        <w:pStyle w:val="Verzeichnis3"/>
        <w:rPr>
          <w:rFonts w:asciiTheme="minorHAnsi" w:eastAsiaTheme="minorEastAsia" w:hAnsiTheme="minorHAnsi" w:cstheme="minorBidi"/>
          <w:noProof/>
          <w:szCs w:val="22"/>
          <w:lang w:val="de-AT"/>
        </w:rPr>
      </w:pPr>
      <w:hyperlink w:anchor="_Toc85786217" w:history="1">
        <w:r w:rsidRPr="0087599B">
          <w:rPr>
            <w:rStyle w:val="Hyperlink"/>
            <w:noProof/>
          </w:rPr>
          <w:t>CB.32.3 Emergency cutting equipment</w:t>
        </w:r>
        <w:r>
          <w:rPr>
            <w:noProof/>
            <w:webHidden/>
          </w:rPr>
          <w:tab/>
        </w:r>
        <w:r>
          <w:rPr>
            <w:noProof/>
            <w:webHidden/>
          </w:rPr>
          <w:fldChar w:fldCharType="begin"/>
        </w:r>
        <w:r>
          <w:rPr>
            <w:noProof/>
            <w:webHidden/>
          </w:rPr>
          <w:instrText xml:space="preserve"> PAGEREF _Toc85786217 \h </w:instrText>
        </w:r>
        <w:r>
          <w:rPr>
            <w:noProof/>
            <w:webHidden/>
          </w:rPr>
        </w:r>
        <w:r>
          <w:rPr>
            <w:noProof/>
            <w:webHidden/>
          </w:rPr>
          <w:fldChar w:fldCharType="separate"/>
        </w:r>
        <w:r>
          <w:rPr>
            <w:noProof/>
            <w:webHidden/>
          </w:rPr>
          <w:t>75</w:t>
        </w:r>
        <w:r>
          <w:rPr>
            <w:noProof/>
            <w:webHidden/>
          </w:rPr>
          <w:fldChar w:fldCharType="end"/>
        </w:r>
      </w:hyperlink>
    </w:p>
    <w:p w14:paraId="78687DB2" w14:textId="5AE46C60" w:rsidR="00C534A5" w:rsidRDefault="00C534A5">
      <w:pPr>
        <w:pStyle w:val="Verzeichnis4"/>
        <w:rPr>
          <w:rFonts w:asciiTheme="minorHAnsi" w:eastAsiaTheme="minorEastAsia" w:hAnsiTheme="minorHAnsi" w:cstheme="minorBidi"/>
          <w:noProof/>
          <w:szCs w:val="22"/>
          <w:lang w:val="de-AT"/>
        </w:rPr>
      </w:pPr>
      <w:hyperlink w:anchor="_Toc85786218" w:history="1">
        <w:r w:rsidRPr="0087599B">
          <w:rPr>
            <w:rStyle w:val="Hyperlink"/>
            <w:noProof/>
          </w:rPr>
          <w:t>CB.32.31 Hand torch cutter</w:t>
        </w:r>
        <w:r>
          <w:rPr>
            <w:noProof/>
            <w:webHidden/>
          </w:rPr>
          <w:tab/>
        </w:r>
        <w:r>
          <w:rPr>
            <w:noProof/>
            <w:webHidden/>
          </w:rPr>
          <w:fldChar w:fldCharType="begin"/>
        </w:r>
        <w:r>
          <w:rPr>
            <w:noProof/>
            <w:webHidden/>
          </w:rPr>
          <w:instrText xml:space="preserve"> PAGEREF _Toc85786218 \h </w:instrText>
        </w:r>
        <w:r>
          <w:rPr>
            <w:noProof/>
            <w:webHidden/>
          </w:rPr>
        </w:r>
        <w:r>
          <w:rPr>
            <w:noProof/>
            <w:webHidden/>
          </w:rPr>
          <w:fldChar w:fldCharType="separate"/>
        </w:r>
        <w:r>
          <w:rPr>
            <w:noProof/>
            <w:webHidden/>
          </w:rPr>
          <w:t>75</w:t>
        </w:r>
        <w:r>
          <w:rPr>
            <w:noProof/>
            <w:webHidden/>
          </w:rPr>
          <w:fldChar w:fldCharType="end"/>
        </w:r>
      </w:hyperlink>
    </w:p>
    <w:p w14:paraId="5BAAFE0A" w14:textId="55AE0771" w:rsidR="00C534A5" w:rsidRDefault="00C534A5">
      <w:pPr>
        <w:pStyle w:val="Verzeichnis3"/>
        <w:rPr>
          <w:rFonts w:asciiTheme="minorHAnsi" w:eastAsiaTheme="minorEastAsia" w:hAnsiTheme="minorHAnsi" w:cstheme="minorBidi"/>
          <w:noProof/>
          <w:szCs w:val="22"/>
          <w:lang w:val="de-AT"/>
        </w:rPr>
      </w:pPr>
      <w:hyperlink w:anchor="_Toc85786219" w:history="1">
        <w:r w:rsidRPr="0087599B">
          <w:rPr>
            <w:rStyle w:val="Hyperlink"/>
            <w:noProof/>
          </w:rPr>
          <w:t>CB.32.5 Crop and Scrap removal system</w:t>
        </w:r>
        <w:r>
          <w:rPr>
            <w:noProof/>
            <w:webHidden/>
          </w:rPr>
          <w:tab/>
        </w:r>
        <w:r>
          <w:rPr>
            <w:noProof/>
            <w:webHidden/>
          </w:rPr>
          <w:fldChar w:fldCharType="begin"/>
        </w:r>
        <w:r>
          <w:rPr>
            <w:noProof/>
            <w:webHidden/>
          </w:rPr>
          <w:instrText xml:space="preserve"> PAGEREF _Toc85786219 \h </w:instrText>
        </w:r>
        <w:r>
          <w:rPr>
            <w:noProof/>
            <w:webHidden/>
          </w:rPr>
        </w:r>
        <w:r>
          <w:rPr>
            <w:noProof/>
            <w:webHidden/>
          </w:rPr>
          <w:fldChar w:fldCharType="separate"/>
        </w:r>
        <w:r>
          <w:rPr>
            <w:noProof/>
            <w:webHidden/>
          </w:rPr>
          <w:t>76</w:t>
        </w:r>
        <w:r>
          <w:rPr>
            <w:noProof/>
            <w:webHidden/>
          </w:rPr>
          <w:fldChar w:fldCharType="end"/>
        </w:r>
      </w:hyperlink>
    </w:p>
    <w:p w14:paraId="49E0A085" w14:textId="5765271D" w:rsidR="00C534A5" w:rsidRDefault="00C534A5">
      <w:pPr>
        <w:pStyle w:val="Verzeichnis2"/>
        <w:rPr>
          <w:rFonts w:asciiTheme="minorHAnsi" w:eastAsiaTheme="minorEastAsia" w:hAnsiTheme="minorHAnsi" w:cstheme="minorBidi"/>
          <w:noProof/>
          <w:szCs w:val="22"/>
          <w:lang w:val="de-AT"/>
        </w:rPr>
      </w:pPr>
      <w:hyperlink w:anchor="_Toc85786220" w:history="1">
        <w:r w:rsidRPr="0087599B">
          <w:rPr>
            <w:rStyle w:val="Hyperlink"/>
            <w:noProof/>
          </w:rPr>
          <w:t>CB.33. Roller tables</w:t>
        </w:r>
        <w:r>
          <w:rPr>
            <w:noProof/>
            <w:webHidden/>
          </w:rPr>
          <w:tab/>
        </w:r>
        <w:r>
          <w:rPr>
            <w:noProof/>
            <w:webHidden/>
          </w:rPr>
          <w:fldChar w:fldCharType="begin"/>
        </w:r>
        <w:r>
          <w:rPr>
            <w:noProof/>
            <w:webHidden/>
          </w:rPr>
          <w:instrText xml:space="preserve"> PAGEREF _Toc85786220 \h </w:instrText>
        </w:r>
        <w:r>
          <w:rPr>
            <w:noProof/>
            <w:webHidden/>
          </w:rPr>
        </w:r>
        <w:r>
          <w:rPr>
            <w:noProof/>
            <w:webHidden/>
          </w:rPr>
          <w:fldChar w:fldCharType="separate"/>
        </w:r>
        <w:r>
          <w:rPr>
            <w:noProof/>
            <w:webHidden/>
          </w:rPr>
          <w:t>77</w:t>
        </w:r>
        <w:r>
          <w:rPr>
            <w:noProof/>
            <w:webHidden/>
          </w:rPr>
          <w:fldChar w:fldCharType="end"/>
        </w:r>
      </w:hyperlink>
    </w:p>
    <w:p w14:paraId="497AF4D1" w14:textId="3BE99BFD" w:rsidR="00C534A5" w:rsidRDefault="00C534A5">
      <w:pPr>
        <w:pStyle w:val="Verzeichnis3"/>
        <w:rPr>
          <w:rFonts w:asciiTheme="minorHAnsi" w:eastAsiaTheme="minorEastAsia" w:hAnsiTheme="minorHAnsi" w:cstheme="minorBidi"/>
          <w:noProof/>
          <w:szCs w:val="22"/>
          <w:lang w:val="de-AT"/>
        </w:rPr>
      </w:pPr>
      <w:hyperlink w:anchor="_Toc85786221" w:history="1">
        <w:r w:rsidRPr="0087599B">
          <w:rPr>
            <w:rStyle w:val="Hyperlink"/>
            <w:noProof/>
          </w:rPr>
          <w:t>CB.33.1 Torch approach roller table</w:t>
        </w:r>
        <w:r>
          <w:rPr>
            <w:noProof/>
            <w:webHidden/>
          </w:rPr>
          <w:tab/>
        </w:r>
        <w:r>
          <w:rPr>
            <w:noProof/>
            <w:webHidden/>
          </w:rPr>
          <w:fldChar w:fldCharType="begin"/>
        </w:r>
        <w:r>
          <w:rPr>
            <w:noProof/>
            <w:webHidden/>
          </w:rPr>
          <w:instrText xml:space="preserve"> PAGEREF _Toc85786221 \h </w:instrText>
        </w:r>
        <w:r>
          <w:rPr>
            <w:noProof/>
            <w:webHidden/>
          </w:rPr>
        </w:r>
        <w:r>
          <w:rPr>
            <w:noProof/>
            <w:webHidden/>
          </w:rPr>
          <w:fldChar w:fldCharType="separate"/>
        </w:r>
        <w:r>
          <w:rPr>
            <w:noProof/>
            <w:webHidden/>
          </w:rPr>
          <w:t>78</w:t>
        </w:r>
        <w:r>
          <w:rPr>
            <w:noProof/>
            <w:webHidden/>
          </w:rPr>
          <w:fldChar w:fldCharType="end"/>
        </w:r>
      </w:hyperlink>
    </w:p>
    <w:p w14:paraId="0D0EE25A" w14:textId="591BE130" w:rsidR="00C534A5" w:rsidRDefault="00C534A5">
      <w:pPr>
        <w:pStyle w:val="Verzeichnis3"/>
        <w:rPr>
          <w:rFonts w:asciiTheme="minorHAnsi" w:eastAsiaTheme="minorEastAsia" w:hAnsiTheme="minorHAnsi" w:cstheme="minorBidi"/>
          <w:noProof/>
          <w:szCs w:val="22"/>
          <w:lang w:val="de-AT"/>
        </w:rPr>
      </w:pPr>
      <w:hyperlink w:anchor="_Toc85786222" w:history="1">
        <w:r w:rsidRPr="0087599B">
          <w:rPr>
            <w:rStyle w:val="Hyperlink"/>
            <w:noProof/>
          </w:rPr>
          <w:t>CB.33.2A Torch cutting roller table</w:t>
        </w:r>
        <w:r>
          <w:rPr>
            <w:noProof/>
            <w:webHidden/>
          </w:rPr>
          <w:tab/>
        </w:r>
        <w:r>
          <w:rPr>
            <w:noProof/>
            <w:webHidden/>
          </w:rPr>
          <w:fldChar w:fldCharType="begin"/>
        </w:r>
        <w:r>
          <w:rPr>
            <w:noProof/>
            <w:webHidden/>
          </w:rPr>
          <w:instrText xml:space="preserve"> PAGEREF _Toc85786222 \h </w:instrText>
        </w:r>
        <w:r>
          <w:rPr>
            <w:noProof/>
            <w:webHidden/>
          </w:rPr>
        </w:r>
        <w:r>
          <w:rPr>
            <w:noProof/>
            <w:webHidden/>
          </w:rPr>
          <w:fldChar w:fldCharType="separate"/>
        </w:r>
        <w:r>
          <w:rPr>
            <w:noProof/>
            <w:webHidden/>
          </w:rPr>
          <w:t>79</w:t>
        </w:r>
        <w:r>
          <w:rPr>
            <w:noProof/>
            <w:webHidden/>
          </w:rPr>
          <w:fldChar w:fldCharType="end"/>
        </w:r>
      </w:hyperlink>
    </w:p>
    <w:p w14:paraId="0F0E43CE" w14:textId="6FEBFD71" w:rsidR="00C534A5" w:rsidRDefault="00C534A5">
      <w:pPr>
        <w:pStyle w:val="Verzeichnis3"/>
        <w:rPr>
          <w:rFonts w:asciiTheme="minorHAnsi" w:eastAsiaTheme="minorEastAsia" w:hAnsiTheme="minorHAnsi" w:cstheme="minorBidi"/>
          <w:noProof/>
          <w:szCs w:val="22"/>
          <w:lang w:val="de-AT"/>
        </w:rPr>
      </w:pPr>
      <w:hyperlink w:anchor="_Toc85786223" w:history="1">
        <w:r w:rsidRPr="0087599B">
          <w:rPr>
            <w:rStyle w:val="Hyperlink"/>
            <w:noProof/>
          </w:rPr>
          <w:t>CB.33.3 Runout roller table</w:t>
        </w:r>
        <w:r>
          <w:rPr>
            <w:noProof/>
            <w:webHidden/>
          </w:rPr>
          <w:tab/>
        </w:r>
        <w:r>
          <w:rPr>
            <w:noProof/>
            <w:webHidden/>
          </w:rPr>
          <w:fldChar w:fldCharType="begin"/>
        </w:r>
        <w:r>
          <w:rPr>
            <w:noProof/>
            <w:webHidden/>
          </w:rPr>
          <w:instrText xml:space="preserve"> PAGEREF _Toc85786223 \h </w:instrText>
        </w:r>
        <w:r>
          <w:rPr>
            <w:noProof/>
            <w:webHidden/>
          </w:rPr>
        </w:r>
        <w:r>
          <w:rPr>
            <w:noProof/>
            <w:webHidden/>
          </w:rPr>
          <w:fldChar w:fldCharType="separate"/>
        </w:r>
        <w:r>
          <w:rPr>
            <w:noProof/>
            <w:webHidden/>
          </w:rPr>
          <w:t>81</w:t>
        </w:r>
        <w:r>
          <w:rPr>
            <w:noProof/>
            <w:webHidden/>
          </w:rPr>
          <w:fldChar w:fldCharType="end"/>
        </w:r>
      </w:hyperlink>
    </w:p>
    <w:p w14:paraId="314BF6A6" w14:textId="077CE051" w:rsidR="00C534A5" w:rsidRDefault="00C534A5">
      <w:pPr>
        <w:pStyle w:val="Verzeichnis3"/>
        <w:rPr>
          <w:rFonts w:asciiTheme="minorHAnsi" w:eastAsiaTheme="minorEastAsia" w:hAnsiTheme="minorHAnsi" w:cstheme="minorBidi"/>
          <w:noProof/>
          <w:szCs w:val="22"/>
          <w:lang w:val="de-AT"/>
        </w:rPr>
      </w:pPr>
      <w:hyperlink w:anchor="_Toc85786224" w:history="1">
        <w:r w:rsidRPr="0087599B">
          <w:rPr>
            <w:rStyle w:val="Hyperlink"/>
            <w:noProof/>
          </w:rPr>
          <w:t>CB.33.4 Weighing roller table with weighing grid</w:t>
        </w:r>
        <w:r>
          <w:rPr>
            <w:noProof/>
            <w:webHidden/>
          </w:rPr>
          <w:tab/>
        </w:r>
        <w:r>
          <w:rPr>
            <w:noProof/>
            <w:webHidden/>
          </w:rPr>
          <w:fldChar w:fldCharType="begin"/>
        </w:r>
        <w:r>
          <w:rPr>
            <w:noProof/>
            <w:webHidden/>
          </w:rPr>
          <w:instrText xml:space="preserve"> PAGEREF _Toc85786224 \h </w:instrText>
        </w:r>
        <w:r>
          <w:rPr>
            <w:noProof/>
            <w:webHidden/>
          </w:rPr>
        </w:r>
        <w:r>
          <w:rPr>
            <w:noProof/>
            <w:webHidden/>
          </w:rPr>
          <w:fldChar w:fldCharType="separate"/>
        </w:r>
        <w:r>
          <w:rPr>
            <w:noProof/>
            <w:webHidden/>
          </w:rPr>
          <w:t>82</w:t>
        </w:r>
        <w:r>
          <w:rPr>
            <w:noProof/>
            <w:webHidden/>
          </w:rPr>
          <w:fldChar w:fldCharType="end"/>
        </w:r>
      </w:hyperlink>
    </w:p>
    <w:p w14:paraId="4A421CB7" w14:textId="3C517FB8" w:rsidR="00C534A5" w:rsidRDefault="00C534A5">
      <w:pPr>
        <w:pStyle w:val="Verzeichnis3"/>
        <w:rPr>
          <w:rFonts w:asciiTheme="minorHAnsi" w:eastAsiaTheme="minorEastAsia" w:hAnsiTheme="minorHAnsi" w:cstheme="minorBidi"/>
          <w:noProof/>
          <w:szCs w:val="22"/>
          <w:lang w:val="de-AT"/>
        </w:rPr>
      </w:pPr>
      <w:hyperlink w:anchor="_Toc85786225" w:history="1">
        <w:r w:rsidRPr="0087599B">
          <w:rPr>
            <w:rStyle w:val="Hyperlink"/>
            <w:noProof/>
          </w:rPr>
          <w:t>CB.33.5 Discharge roller table</w:t>
        </w:r>
        <w:r>
          <w:rPr>
            <w:noProof/>
            <w:webHidden/>
          </w:rPr>
          <w:tab/>
        </w:r>
        <w:r>
          <w:rPr>
            <w:noProof/>
            <w:webHidden/>
          </w:rPr>
          <w:fldChar w:fldCharType="begin"/>
        </w:r>
        <w:r>
          <w:rPr>
            <w:noProof/>
            <w:webHidden/>
          </w:rPr>
          <w:instrText xml:space="preserve"> PAGEREF _Toc85786225 \h </w:instrText>
        </w:r>
        <w:r>
          <w:rPr>
            <w:noProof/>
            <w:webHidden/>
          </w:rPr>
        </w:r>
        <w:r>
          <w:rPr>
            <w:noProof/>
            <w:webHidden/>
          </w:rPr>
          <w:fldChar w:fldCharType="separate"/>
        </w:r>
        <w:r>
          <w:rPr>
            <w:noProof/>
            <w:webHidden/>
          </w:rPr>
          <w:t>83</w:t>
        </w:r>
        <w:r>
          <w:rPr>
            <w:noProof/>
            <w:webHidden/>
          </w:rPr>
          <w:fldChar w:fldCharType="end"/>
        </w:r>
      </w:hyperlink>
    </w:p>
    <w:p w14:paraId="65546D39" w14:textId="060BC93E" w:rsidR="00C534A5" w:rsidRDefault="00C534A5">
      <w:pPr>
        <w:pStyle w:val="Verzeichnis2"/>
        <w:rPr>
          <w:rFonts w:asciiTheme="minorHAnsi" w:eastAsiaTheme="minorEastAsia" w:hAnsiTheme="minorHAnsi" w:cstheme="minorBidi"/>
          <w:noProof/>
          <w:szCs w:val="22"/>
          <w:lang w:val="de-AT"/>
        </w:rPr>
      </w:pPr>
      <w:hyperlink w:anchor="_Toc85786226" w:history="1">
        <w:r w:rsidRPr="0087599B">
          <w:rPr>
            <w:rStyle w:val="Hyperlink"/>
            <w:noProof/>
          </w:rPr>
          <w:t>CB.34. Roller table auxiliaries</w:t>
        </w:r>
        <w:r>
          <w:rPr>
            <w:noProof/>
            <w:webHidden/>
          </w:rPr>
          <w:tab/>
        </w:r>
        <w:r>
          <w:rPr>
            <w:noProof/>
            <w:webHidden/>
          </w:rPr>
          <w:fldChar w:fldCharType="begin"/>
        </w:r>
        <w:r>
          <w:rPr>
            <w:noProof/>
            <w:webHidden/>
          </w:rPr>
          <w:instrText xml:space="preserve"> PAGEREF _Toc85786226 \h </w:instrText>
        </w:r>
        <w:r>
          <w:rPr>
            <w:noProof/>
            <w:webHidden/>
          </w:rPr>
        </w:r>
        <w:r>
          <w:rPr>
            <w:noProof/>
            <w:webHidden/>
          </w:rPr>
          <w:fldChar w:fldCharType="separate"/>
        </w:r>
        <w:r>
          <w:rPr>
            <w:noProof/>
            <w:webHidden/>
          </w:rPr>
          <w:t>85</w:t>
        </w:r>
        <w:r>
          <w:rPr>
            <w:noProof/>
            <w:webHidden/>
          </w:rPr>
          <w:fldChar w:fldCharType="end"/>
        </w:r>
      </w:hyperlink>
    </w:p>
    <w:p w14:paraId="72EF0E41" w14:textId="5DA664B7" w:rsidR="00C534A5" w:rsidRDefault="00C534A5">
      <w:pPr>
        <w:pStyle w:val="Verzeichnis3"/>
        <w:rPr>
          <w:rFonts w:asciiTheme="minorHAnsi" w:eastAsiaTheme="minorEastAsia" w:hAnsiTheme="minorHAnsi" w:cstheme="minorBidi"/>
          <w:noProof/>
          <w:szCs w:val="22"/>
          <w:lang w:val="de-AT"/>
        </w:rPr>
      </w:pPr>
      <w:hyperlink w:anchor="_Toc85786227" w:history="1">
        <w:r w:rsidRPr="0087599B">
          <w:rPr>
            <w:rStyle w:val="Hyperlink"/>
            <w:noProof/>
          </w:rPr>
          <w:t>CB.34.2 Fixed stop</w:t>
        </w:r>
        <w:r>
          <w:rPr>
            <w:noProof/>
            <w:webHidden/>
          </w:rPr>
          <w:tab/>
        </w:r>
        <w:r>
          <w:rPr>
            <w:noProof/>
            <w:webHidden/>
          </w:rPr>
          <w:fldChar w:fldCharType="begin"/>
        </w:r>
        <w:r>
          <w:rPr>
            <w:noProof/>
            <w:webHidden/>
          </w:rPr>
          <w:instrText xml:space="preserve"> PAGEREF _Toc85786227 \h </w:instrText>
        </w:r>
        <w:r>
          <w:rPr>
            <w:noProof/>
            <w:webHidden/>
          </w:rPr>
        </w:r>
        <w:r>
          <w:rPr>
            <w:noProof/>
            <w:webHidden/>
          </w:rPr>
          <w:fldChar w:fldCharType="separate"/>
        </w:r>
        <w:r>
          <w:rPr>
            <w:noProof/>
            <w:webHidden/>
          </w:rPr>
          <w:t>85</w:t>
        </w:r>
        <w:r>
          <w:rPr>
            <w:noProof/>
            <w:webHidden/>
          </w:rPr>
          <w:fldChar w:fldCharType="end"/>
        </w:r>
      </w:hyperlink>
    </w:p>
    <w:p w14:paraId="5802B8B1" w14:textId="7A10FD6A" w:rsidR="00C534A5" w:rsidRDefault="00C534A5">
      <w:pPr>
        <w:pStyle w:val="Verzeichnis3"/>
        <w:rPr>
          <w:rFonts w:asciiTheme="minorHAnsi" w:eastAsiaTheme="minorEastAsia" w:hAnsiTheme="minorHAnsi" w:cstheme="minorBidi"/>
          <w:noProof/>
          <w:szCs w:val="22"/>
          <w:lang w:val="de-AT"/>
        </w:rPr>
      </w:pPr>
      <w:hyperlink w:anchor="_Toc85786228" w:history="1">
        <w:r w:rsidRPr="0087599B">
          <w:rPr>
            <w:rStyle w:val="Hyperlink"/>
            <w:noProof/>
          </w:rPr>
          <w:t>CB.34.5 Strand tracking systems</w:t>
        </w:r>
        <w:r>
          <w:rPr>
            <w:noProof/>
            <w:webHidden/>
          </w:rPr>
          <w:tab/>
        </w:r>
        <w:r>
          <w:rPr>
            <w:noProof/>
            <w:webHidden/>
          </w:rPr>
          <w:fldChar w:fldCharType="begin"/>
        </w:r>
        <w:r>
          <w:rPr>
            <w:noProof/>
            <w:webHidden/>
          </w:rPr>
          <w:instrText xml:space="preserve"> PAGEREF _Toc85786228 \h </w:instrText>
        </w:r>
        <w:r>
          <w:rPr>
            <w:noProof/>
            <w:webHidden/>
          </w:rPr>
        </w:r>
        <w:r>
          <w:rPr>
            <w:noProof/>
            <w:webHidden/>
          </w:rPr>
          <w:fldChar w:fldCharType="separate"/>
        </w:r>
        <w:r>
          <w:rPr>
            <w:noProof/>
            <w:webHidden/>
          </w:rPr>
          <w:t>86</w:t>
        </w:r>
        <w:r>
          <w:rPr>
            <w:noProof/>
            <w:webHidden/>
          </w:rPr>
          <w:fldChar w:fldCharType="end"/>
        </w:r>
      </w:hyperlink>
    </w:p>
    <w:p w14:paraId="7B74397C" w14:textId="7D672036" w:rsidR="00C534A5" w:rsidRDefault="00C534A5">
      <w:pPr>
        <w:pStyle w:val="Verzeichnis2"/>
        <w:rPr>
          <w:rFonts w:asciiTheme="minorHAnsi" w:eastAsiaTheme="minorEastAsia" w:hAnsiTheme="minorHAnsi" w:cstheme="minorBidi"/>
          <w:noProof/>
          <w:szCs w:val="22"/>
          <w:lang w:val="de-AT"/>
        </w:rPr>
      </w:pPr>
      <w:hyperlink w:anchor="_Toc85786229" w:history="1">
        <w:r w:rsidRPr="0087599B">
          <w:rPr>
            <w:rStyle w:val="Hyperlink"/>
            <w:noProof/>
          </w:rPr>
          <w:t>CB.35. Deburring- &amp; marking facilities</w:t>
        </w:r>
        <w:r>
          <w:rPr>
            <w:noProof/>
            <w:webHidden/>
          </w:rPr>
          <w:tab/>
        </w:r>
        <w:r>
          <w:rPr>
            <w:noProof/>
            <w:webHidden/>
          </w:rPr>
          <w:fldChar w:fldCharType="begin"/>
        </w:r>
        <w:r>
          <w:rPr>
            <w:noProof/>
            <w:webHidden/>
          </w:rPr>
          <w:instrText xml:space="preserve"> PAGEREF _Toc85786229 \h </w:instrText>
        </w:r>
        <w:r>
          <w:rPr>
            <w:noProof/>
            <w:webHidden/>
          </w:rPr>
        </w:r>
        <w:r>
          <w:rPr>
            <w:noProof/>
            <w:webHidden/>
          </w:rPr>
          <w:fldChar w:fldCharType="separate"/>
        </w:r>
        <w:r>
          <w:rPr>
            <w:noProof/>
            <w:webHidden/>
          </w:rPr>
          <w:t>87</w:t>
        </w:r>
        <w:r>
          <w:rPr>
            <w:noProof/>
            <w:webHidden/>
          </w:rPr>
          <w:fldChar w:fldCharType="end"/>
        </w:r>
      </w:hyperlink>
    </w:p>
    <w:p w14:paraId="34CE4C6C" w14:textId="656D32F8" w:rsidR="00C534A5" w:rsidRDefault="00C534A5">
      <w:pPr>
        <w:pStyle w:val="Verzeichnis3"/>
        <w:rPr>
          <w:rFonts w:asciiTheme="minorHAnsi" w:eastAsiaTheme="minorEastAsia" w:hAnsiTheme="minorHAnsi" w:cstheme="minorBidi"/>
          <w:noProof/>
          <w:szCs w:val="22"/>
          <w:lang w:val="de-AT"/>
        </w:rPr>
      </w:pPr>
      <w:hyperlink w:anchor="_Toc85786230" w:history="1">
        <w:r w:rsidRPr="0087599B">
          <w:rPr>
            <w:rStyle w:val="Hyperlink"/>
            <w:noProof/>
          </w:rPr>
          <w:t>CB.35.1A Rotary type deburrer</w:t>
        </w:r>
        <w:r>
          <w:rPr>
            <w:noProof/>
            <w:webHidden/>
          </w:rPr>
          <w:tab/>
        </w:r>
        <w:r>
          <w:rPr>
            <w:noProof/>
            <w:webHidden/>
          </w:rPr>
          <w:fldChar w:fldCharType="begin"/>
        </w:r>
        <w:r>
          <w:rPr>
            <w:noProof/>
            <w:webHidden/>
          </w:rPr>
          <w:instrText xml:space="preserve"> PAGEREF _Toc85786230 \h </w:instrText>
        </w:r>
        <w:r>
          <w:rPr>
            <w:noProof/>
            <w:webHidden/>
          </w:rPr>
        </w:r>
        <w:r>
          <w:rPr>
            <w:noProof/>
            <w:webHidden/>
          </w:rPr>
          <w:fldChar w:fldCharType="separate"/>
        </w:r>
        <w:r>
          <w:rPr>
            <w:noProof/>
            <w:webHidden/>
          </w:rPr>
          <w:t>87</w:t>
        </w:r>
        <w:r>
          <w:rPr>
            <w:noProof/>
            <w:webHidden/>
          </w:rPr>
          <w:fldChar w:fldCharType="end"/>
        </w:r>
      </w:hyperlink>
    </w:p>
    <w:p w14:paraId="6956A72B" w14:textId="3F91118A" w:rsidR="00C534A5" w:rsidRDefault="00C534A5">
      <w:pPr>
        <w:pStyle w:val="Verzeichnis3"/>
        <w:rPr>
          <w:rFonts w:asciiTheme="minorHAnsi" w:eastAsiaTheme="minorEastAsia" w:hAnsiTheme="minorHAnsi" w:cstheme="minorBidi"/>
          <w:noProof/>
          <w:szCs w:val="22"/>
          <w:lang w:val="de-AT"/>
        </w:rPr>
      </w:pPr>
      <w:hyperlink w:anchor="_Toc85786231" w:history="1">
        <w:r w:rsidRPr="0087599B">
          <w:rPr>
            <w:rStyle w:val="Hyperlink"/>
            <w:noProof/>
            <w:lang w:val="fr-FR"/>
          </w:rPr>
          <w:t>CB.35.2 Burr discharge chute</w:t>
        </w:r>
        <w:r>
          <w:rPr>
            <w:noProof/>
            <w:webHidden/>
          </w:rPr>
          <w:tab/>
        </w:r>
        <w:r>
          <w:rPr>
            <w:noProof/>
            <w:webHidden/>
          </w:rPr>
          <w:fldChar w:fldCharType="begin"/>
        </w:r>
        <w:r>
          <w:rPr>
            <w:noProof/>
            <w:webHidden/>
          </w:rPr>
          <w:instrText xml:space="preserve"> PAGEREF _Toc85786231 \h </w:instrText>
        </w:r>
        <w:r>
          <w:rPr>
            <w:noProof/>
            <w:webHidden/>
          </w:rPr>
        </w:r>
        <w:r>
          <w:rPr>
            <w:noProof/>
            <w:webHidden/>
          </w:rPr>
          <w:fldChar w:fldCharType="separate"/>
        </w:r>
        <w:r>
          <w:rPr>
            <w:noProof/>
            <w:webHidden/>
          </w:rPr>
          <w:t>88</w:t>
        </w:r>
        <w:r>
          <w:rPr>
            <w:noProof/>
            <w:webHidden/>
          </w:rPr>
          <w:fldChar w:fldCharType="end"/>
        </w:r>
      </w:hyperlink>
    </w:p>
    <w:p w14:paraId="3C5817F4" w14:textId="42BC2D85" w:rsidR="00C534A5" w:rsidRDefault="00C534A5">
      <w:pPr>
        <w:pStyle w:val="Verzeichnis3"/>
        <w:rPr>
          <w:rFonts w:asciiTheme="minorHAnsi" w:eastAsiaTheme="minorEastAsia" w:hAnsiTheme="minorHAnsi" w:cstheme="minorBidi"/>
          <w:noProof/>
          <w:szCs w:val="22"/>
          <w:lang w:val="de-AT"/>
        </w:rPr>
      </w:pPr>
      <w:hyperlink w:anchor="_Toc85786232" w:history="1">
        <w:r w:rsidRPr="0087599B">
          <w:rPr>
            <w:rStyle w:val="Hyperlink"/>
            <w:noProof/>
          </w:rPr>
          <w:t>CB.35.4B Metal wire/ powder marking machine</w:t>
        </w:r>
        <w:r>
          <w:rPr>
            <w:noProof/>
            <w:webHidden/>
          </w:rPr>
          <w:tab/>
        </w:r>
        <w:r>
          <w:rPr>
            <w:noProof/>
            <w:webHidden/>
          </w:rPr>
          <w:fldChar w:fldCharType="begin"/>
        </w:r>
        <w:r>
          <w:rPr>
            <w:noProof/>
            <w:webHidden/>
          </w:rPr>
          <w:instrText xml:space="preserve"> PAGEREF _Toc85786232 \h </w:instrText>
        </w:r>
        <w:r>
          <w:rPr>
            <w:noProof/>
            <w:webHidden/>
          </w:rPr>
        </w:r>
        <w:r>
          <w:rPr>
            <w:noProof/>
            <w:webHidden/>
          </w:rPr>
          <w:fldChar w:fldCharType="separate"/>
        </w:r>
        <w:r>
          <w:rPr>
            <w:noProof/>
            <w:webHidden/>
          </w:rPr>
          <w:t>89</w:t>
        </w:r>
        <w:r>
          <w:rPr>
            <w:noProof/>
            <w:webHidden/>
          </w:rPr>
          <w:fldChar w:fldCharType="end"/>
        </w:r>
      </w:hyperlink>
    </w:p>
    <w:p w14:paraId="1A9BC4BC" w14:textId="42BEE24A" w:rsidR="00C534A5" w:rsidRDefault="00C534A5">
      <w:pPr>
        <w:pStyle w:val="Verzeichnis2"/>
        <w:rPr>
          <w:rFonts w:asciiTheme="minorHAnsi" w:eastAsiaTheme="minorEastAsia" w:hAnsiTheme="minorHAnsi" w:cstheme="minorBidi"/>
          <w:noProof/>
          <w:szCs w:val="22"/>
          <w:lang w:val="de-AT"/>
        </w:rPr>
      </w:pPr>
      <w:hyperlink w:anchor="_Toc85786233" w:history="1">
        <w:r w:rsidRPr="0087599B">
          <w:rPr>
            <w:rStyle w:val="Hyperlink"/>
            <w:noProof/>
            <w:lang w:val="en-US"/>
          </w:rPr>
          <w:t>CB.36. Piling &amp; transfer facilities</w:t>
        </w:r>
        <w:r>
          <w:rPr>
            <w:noProof/>
            <w:webHidden/>
          </w:rPr>
          <w:tab/>
        </w:r>
        <w:r>
          <w:rPr>
            <w:noProof/>
            <w:webHidden/>
          </w:rPr>
          <w:fldChar w:fldCharType="begin"/>
        </w:r>
        <w:r>
          <w:rPr>
            <w:noProof/>
            <w:webHidden/>
          </w:rPr>
          <w:instrText xml:space="preserve"> PAGEREF _Toc85786233 \h </w:instrText>
        </w:r>
        <w:r>
          <w:rPr>
            <w:noProof/>
            <w:webHidden/>
          </w:rPr>
        </w:r>
        <w:r>
          <w:rPr>
            <w:noProof/>
            <w:webHidden/>
          </w:rPr>
          <w:fldChar w:fldCharType="separate"/>
        </w:r>
        <w:r>
          <w:rPr>
            <w:noProof/>
            <w:webHidden/>
          </w:rPr>
          <w:t>90</w:t>
        </w:r>
        <w:r>
          <w:rPr>
            <w:noProof/>
            <w:webHidden/>
          </w:rPr>
          <w:fldChar w:fldCharType="end"/>
        </w:r>
      </w:hyperlink>
    </w:p>
    <w:p w14:paraId="64D712A6" w14:textId="734573DB" w:rsidR="00C534A5" w:rsidRDefault="00C534A5">
      <w:pPr>
        <w:pStyle w:val="Verzeichnis3"/>
        <w:rPr>
          <w:rFonts w:asciiTheme="minorHAnsi" w:eastAsiaTheme="minorEastAsia" w:hAnsiTheme="minorHAnsi" w:cstheme="minorBidi"/>
          <w:noProof/>
          <w:szCs w:val="22"/>
          <w:lang w:val="de-AT"/>
        </w:rPr>
      </w:pPr>
      <w:hyperlink w:anchor="_Toc85786234" w:history="1">
        <w:r w:rsidRPr="0087599B">
          <w:rPr>
            <w:rStyle w:val="Hyperlink"/>
            <w:noProof/>
          </w:rPr>
          <w:t>CB.36.1A Piler pusher (Option)</w:t>
        </w:r>
        <w:r>
          <w:rPr>
            <w:noProof/>
            <w:webHidden/>
          </w:rPr>
          <w:tab/>
        </w:r>
        <w:r>
          <w:rPr>
            <w:noProof/>
            <w:webHidden/>
          </w:rPr>
          <w:fldChar w:fldCharType="begin"/>
        </w:r>
        <w:r>
          <w:rPr>
            <w:noProof/>
            <w:webHidden/>
          </w:rPr>
          <w:instrText xml:space="preserve"> PAGEREF _Toc85786234 \h </w:instrText>
        </w:r>
        <w:r>
          <w:rPr>
            <w:noProof/>
            <w:webHidden/>
          </w:rPr>
        </w:r>
        <w:r>
          <w:rPr>
            <w:noProof/>
            <w:webHidden/>
          </w:rPr>
          <w:fldChar w:fldCharType="separate"/>
        </w:r>
        <w:r>
          <w:rPr>
            <w:noProof/>
            <w:webHidden/>
          </w:rPr>
          <w:t>90</w:t>
        </w:r>
        <w:r>
          <w:rPr>
            <w:noProof/>
            <w:webHidden/>
          </w:rPr>
          <w:fldChar w:fldCharType="end"/>
        </w:r>
      </w:hyperlink>
    </w:p>
    <w:p w14:paraId="29F3468B" w14:textId="089F24AA" w:rsidR="00C534A5" w:rsidRDefault="00C534A5">
      <w:pPr>
        <w:pStyle w:val="Verzeichnis3"/>
        <w:rPr>
          <w:rFonts w:asciiTheme="minorHAnsi" w:eastAsiaTheme="minorEastAsia" w:hAnsiTheme="minorHAnsi" w:cstheme="minorBidi"/>
          <w:noProof/>
          <w:szCs w:val="22"/>
          <w:lang w:val="de-AT"/>
        </w:rPr>
      </w:pPr>
      <w:hyperlink w:anchor="_Toc85786235" w:history="1">
        <w:r w:rsidRPr="0087599B">
          <w:rPr>
            <w:rStyle w:val="Hyperlink"/>
            <w:noProof/>
          </w:rPr>
          <w:t>CB.36.2A Piler table (Option)</w:t>
        </w:r>
        <w:r>
          <w:rPr>
            <w:noProof/>
            <w:webHidden/>
          </w:rPr>
          <w:tab/>
        </w:r>
        <w:r>
          <w:rPr>
            <w:noProof/>
            <w:webHidden/>
          </w:rPr>
          <w:fldChar w:fldCharType="begin"/>
        </w:r>
        <w:r>
          <w:rPr>
            <w:noProof/>
            <w:webHidden/>
          </w:rPr>
          <w:instrText xml:space="preserve"> PAGEREF _Toc85786235 \h </w:instrText>
        </w:r>
        <w:r>
          <w:rPr>
            <w:noProof/>
            <w:webHidden/>
          </w:rPr>
        </w:r>
        <w:r>
          <w:rPr>
            <w:noProof/>
            <w:webHidden/>
          </w:rPr>
          <w:fldChar w:fldCharType="separate"/>
        </w:r>
        <w:r>
          <w:rPr>
            <w:noProof/>
            <w:webHidden/>
          </w:rPr>
          <w:t>92</w:t>
        </w:r>
        <w:r>
          <w:rPr>
            <w:noProof/>
            <w:webHidden/>
          </w:rPr>
          <w:fldChar w:fldCharType="end"/>
        </w:r>
      </w:hyperlink>
    </w:p>
    <w:p w14:paraId="74E60CF9" w14:textId="08FA3213" w:rsidR="00C534A5" w:rsidRDefault="00C534A5">
      <w:pPr>
        <w:pStyle w:val="Verzeichnis2"/>
        <w:rPr>
          <w:rFonts w:asciiTheme="minorHAnsi" w:eastAsiaTheme="minorEastAsia" w:hAnsiTheme="minorHAnsi" w:cstheme="minorBidi"/>
          <w:noProof/>
          <w:szCs w:val="22"/>
          <w:lang w:val="de-AT"/>
        </w:rPr>
      </w:pPr>
      <w:hyperlink w:anchor="_Toc85786236" w:history="1">
        <w:r w:rsidRPr="0087599B">
          <w:rPr>
            <w:rStyle w:val="Hyperlink"/>
            <w:noProof/>
          </w:rPr>
          <w:t>CB.38 Safety devices</w:t>
        </w:r>
        <w:r>
          <w:rPr>
            <w:noProof/>
            <w:webHidden/>
          </w:rPr>
          <w:tab/>
        </w:r>
        <w:r>
          <w:rPr>
            <w:noProof/>
            <w:webHidden/>
          </w:rPr>
          <w:fldChar w:fldCharType="begin"/>
        </w:r>
        <w:r>
          <w:rPr>
            <w:noProof/>
            <w:webHidden/>
          </w:rPr>
          <w:instrText xml:space="preserve"> PAGEREF _Toc85786236 \h </w:instrText>
        </w:r>
        <w:r>
          <w:rPr>
            <w:noProof/>
            <w:webHidden/>
          </w:rPr>
        </w:r>
        <w:r>
          <w:rPr>
            <w:noProof/>
            <w:webHidden/>
          </w:rPr>
          <w:fldChar w:fldCharType="separate"/>
        </w:r>
        <w:r>
          <w:rPr>
            <w:noProof/>
            <w:webHidden/>
          </w:rPr>
          <w:t>94</w:t>
        </w:r>
        <w:r>
          <w:rPr>
            <w:noProof/>
            <w:webHidden/>
          </w:rPr>
          <w:fldChar w:fldCharType="end"/>
        </w:r>
      </w:hyperlink>
    </w:p>
    <w:p w14:paraId="388C9B6D" w14:textId="1AEA3C32" w:rsidR="00C534A5" w:rsidRDefault="00C534A5">
      <w:pPr>
        <w:pStyle w:val="Verzeichnis1"/>
        <w:rPr>
          <w:rFonts w:asciiTheme="minorHAnsi" w:eastAsiaTheme="minorEastAsia" w:hAnsiTheme="minorHAnsi" w:cstheme="minorBidi"/>
          <w:noProof/>
          <w:szCs w:val="22"/>
          <w:lang w:val="de-AT"/>
        </w:rPr>
      </w:pPr>
      <w:hyperlink w:anchor="_Toc85786237" w:history="1">
        <w:r w:rsidRPr="0087599B">
          <w:rPr>
            <w:rStyle w:val="Hyperlink"/>
            <w:noProof/>
          </w:rPr>
          <w:t>CB.4. Slab handling</w:t>
        </w:r>
        <w:r>
          <w:rPr>
            <w:noProof/>
            <w:webHidden/>
          </w:rPr>
          <w:tab/>
        </w:r>
        <w:r>
          <w:rPr>
            <w:noProof/>
            <w:webHidden/>
          </w:rPr>
          <w:fldChar w:fldCharType="begin"/>
        </w:r>
        <w:r>
          <w:rPr>
            <w:noProof/>
            <w:webHidden/>
          </w:rPr>
          <w:instrText xml:space="preserve"> PAGEREF _Toc85786237 \h </w:instrText>
        </w:r>
        <w:r>
          <w:rPr>
            <w:noProof/>
            <w:webHidden/>
          </w:rPr>
        </w:r>
        <w:r>
          <w:rPr>
            <w:noProof/>
            <w:webHidden/>
          </w:rPr>
          <w:fldChar w:fldCharType="separate"/>
        </w:r>
        <w:r>
          <w:rPr>
            <w:noProof/>
            <w:webHidden/>
          </w:rPr>
          <w:t>95</w:t>
        </w:r>
        <w:r>
          <w:rPr>
            <w:noProof/>
            <w:webHidden/>
          </w:rPr>
          <w:fldChar w:fldCharType="end"/>
        </w:r>
      </w:hyperlink>
    </w:p>
    <w:p w14:paraId="05337EE4" w14:textId="7BD821FF" w:rsidR="00C534A5" w:rsidRDefault="00C534A5">
      <w:pPr>
        <w:pStyle w:val="Verzeichnis2"/>
        <w:rPr>
          <w:rFonts w:asciiTheme="minorHAnsi" w:eastAsiaTheme="minorEastAsia" w:hAnsiTheme="minorHAnsi" w:cstheme="minorBidi"/>
          <w:noProof/>
          <w:szCs w:val="22"/>
          <w:lang w:val="de-AT"/>
        </w:rPr>
      </w:pPr>
      <w:hyperlink w:anchor="_Toc85786238" w:history="1">
        <w:r w:rsidRPr="0087599B">
          <w:rPr>
            <w:rStyle w:val="Hyperlink"/>
            <w:noProof/>
          </w:rPr>
          <w:t>CB.42. Inspection facilities</w:t>
        </w:r>
        <w:r>
          <w:rPr>
            <w:noProof/>
            <w:webHidden/>
          </w:rPr>
          <w:tab/>
        </w:r>
        <w:r>
          <w:rPr>
            <w:noProof/>
            <w:webHidden/>
          </w:rPr>
          <w:fldChar w:fldCharType="begin"/>
        </w:r>
        <w:r>
          <w:rPr>
            <w:noProof/>
            <w:webHidden/>
          </w:rPr>
          <w:instrText xml:space="preserve"> PAGEREF _Toc85786238 \h </w:instrText>
        </w:r>
        <w:r>
          <w:rPr>
            <w:noProof/>
            <w:webHidden/>
          </w:rPr>
        </w:r>
        <w:r>
          <w:rPr>
            <w:noProof/>
            <w:webHidden/>
          </w:rPr>
          <w:fldChar w:fldCharType="separate"/>
        </w:r>
        <w:r>
          <w:rPr>
            <w:noProof/>
            <w:webHidden/>
          </w:rPr>
          <w:t>95</w:t>
        </w:r>
        <w:r>
          <w:rPr>
            <w:noProof/>
            <w:webHidden/>
          </w:rPr>
          <w:fldChar w:fldCharType="end"/>
        </w:r>
      </w:hyperlink>
    </w:p>
    <w:p w14:paraId="23979F96" w14:textId="0F3DB63C" w:rsidR="00C534A5" w:rsidRDefault="00C534A5">
      <w:pPr>
        <w:pStyle w:val="Verzeichnis3"/>
        <w:rPr>
          <w:rFonts w:asciiTheme="minorHAnsi" w:eastAsiaTheme="minorEastAsia" w:hAnsiTheme="minorHAnsi" w:cstheme="minorBidi"/>
          <w:noProof/>
          <w:szCs w:val="22"/>
          <w:lang w:val="de-AT"/>
        </w:rPr>
      </w:pPr>
      <w:hyperlink w:anchor="_Toc85786239" w:history="1">
        <w:r w:rsidRPr="0087599B">
          <w:rPr>
            <w:rStyle w:val="Hyperlink"/>
            <w:noProof/>
          </w:rPr>
          <w:t>CB.42.1 Inspection grate</w:t>
        </w:r>
        <w:r>
          <w:rPr>
            <w:noProof/>
            <w:webHidden/>
          </w:rPr>
          <w:tab/>
        </w:r>
        <w:r>
          <w:rPr>
            <w:noProof/>
            <w:webHidden/>
          </w:rPr>
          <w:fldChar w:fldCharType="begin"/>
        </w:r>
        <w:r>
          <w:rPr>
            <w:noProof/>
            <w:webHidden/>
          </w:rPr>
          <w:instrText xml:space="preserve"> PAGEREF _Toc85786239 \h </w:instrText>
        </w:r>
        <w:r>
          <w:rPr>
            <w:noProof/>
            <w:webHidden/>
          </w:rPr>
        </w:r>
        <w:r>
          <w:rPr>
            <w:noProof/>
            <w:webHidden/>
          </w:rPr>
          <w:fldChar w:fldCharType="separate"/>
        </w:r>
        <w:r>
          <w:rPr>
            <w:noProof/>
            <w:webHidden/>
          </w:rPr>
          <w:t>95</w:t>
        </w:r>
        <w:r>
          <w:rPr>
            <w:noProof/>
            <w:webHidden/>
          </w:rPr>
          <w:fldChar w:fldCharType="end"/>
        </w:r>
      </w:hyperlink>
    </w:p>
    <w:p w14:paraId="0AD1FE29" w14:textId="0D1013D3" w:rsidR="00C534A5" w:rsidRDefault="00C534A5">
      <w:pPr>
        <w:pStyle w:val="Verzeichnis3"/>
        <w:rPr>
          <w:rFonts w:asciiTheme="minorHAnsi" w:eastAsiaTheme="minorEastAsia" w:hAnsiTheme="minorHAnsi" w:cstheme="minorBidi"/>
          <w:noProof/>
          <w:szCs w:val="22"/>
          <w:lang w:val="de-AT"/>
        </w:rPr>
      </w:pPr>
      <w:hyperlink w:anchor="_Toc85786240" w:history="1">
        <w:r w:rsidRPr="0087599B">
          <w:rPr>
            <w:rStyle w:val="Hyperlink"/>
            <w:noProof/>
          </w:rPr>
          <w:t>CB.42.3 Hand scarfing device (Existing)</w:t>
        </w:r>
        <w:r>
          <w:rPr>
            <w:noProof/>
            <w:webHidden/>
          </w:rPr>
          <w:tab/>
        </w:r>
        <w:r>
          <w:rPr>
            <w:noProof/>
            <w:webHidden/>
          </w:rPr>
          <w:fldChar w:fldCharType="begin"/>
        </w:r>
        <w:r>
          <w:rPr>
            <w:noProof/>
            <w:webHidden/>
          </w:rPr>
          <w:instrText xml:space="preserve"> PAGEREF _Toc85786240 \h </w:instrText>
        </w:r>
        <w:r>
          <w:rPr>
            <w:noProof/>
            <w:webHidden/>
          </w:rPr>
        </w:r>
        <w:r>
          <w:rPr>
            <w:noProof/>
            <w:webHidden/>
          </w:rPr>
          <w:fldChar w:fldCharType="separate"/>
        </w:r>
        <w:r>
          <w:rPr>
            <w:noProof/>
            <w:webHidden/>
          </w:rPr>
          <w:t>96</w:t>
        </w:r>
        <w:r>
          <w:rPr>
            <w:noProof/>
            <w:webHidden/>
          </w:rPr>
          <w:fldChar w:fldCharType="end"/>
        </w:r>
      </w:hyperlink>
    </w:p>
    <w:p w14:paraId="35101501" w14:textId="31E0B446" w:rsidR="00C534A5" w:rsidRDefault="00C534A5">
      <w:pPr>
        <w:pStyle w:val="Verzeichnis3"/>
        <w:rPr>
          <w:rFonts w:asciiTheme="minorHAnsi" w:eastAsiaTheme="minorEastAsia" w:hAnsiTheme="minorHAnsi" w:cstheme="minorBidi"/>
          <w:noProof/>
          <w:szCs w:val="22"/>
          <w:lang w:val="de-AT"/>
        </w:rPr>
      </w:pPr>
      <w:hyperlink w:anchor="_Toc85786241" w:history="1">
        <w:r w:rsidRPr="0087599B">
          <w:rPr>
            <w:rStyle w:val="Hyperlink"/>
            <w:noProof/>
          </w:rPr>
          <w:t>CB.42.4 Hand grinding device (Existing)</w:t>
        </w:r>
        <w:r>
          <w:rPr>
            <w:noProof/>
            <w:webHidden/>
          </w:rPr>
          <w:tab/>
        </w:r>
        <w:r>
          <w:rPr>
            <w:noProof/>
            <w:webHidden/>
          </w:rPr>
          <w:fldChar w:fldCharType="begin"/>
        </w:r>
        <w:r>
          <w:rPr>
            <w:noProof/>
            <w:webHidden/>
          </w:rPr>
          <w:instrText xml:space="preserve"> PAGEREF _Toc85786241 \h </w:instrText>
        </w:r>
        <w:r>
          <w:rPr>
            <w:noProof/>
            <w:webHidden/>
          </w:rPr>
        </w:r>
        <w:r>
          <w:rPr>
            <w:noProof/>
            <w:webHidden/>
          </w:rPr>
          <w:fldChar w:fldCharType="separate"/>
        </w:r>
        <w:r>
          <w:rPr>
            <w:noProof/>
            <w:webHidden/>
          </w:rPr>
          <w:t>96</w:t>
        </w:r>
        <w:r>
          <w:rPr>
            <w:noProof/>
            <w:webHidden/>
          </w:rPr>
          <w:fldChar w:fldCharType="end"/>
        </w:r>
      </w:hyperlink>
    </w:p>
    <w:p w14:paraId="4502A459" w14:textId="30046237" w:rsidR="00C534A5" w:rsidRDefault="00C534A5">
      <w:pPr>
        <w:pStyle w:val="Verzeichnis3"/>
        <w:rPr>
          <w:rFonts w:asciiTheme="minorHAnsi" w:eastAsiaTheme="minorEastAsia" w:hAnsiTheme="minorHAnsi" w:cstheme="minorBidi"/>
          <w:noProof/>
          <w:szCs w:val="22"/>
          <w:lang w:val="de-AT"/>
        </w:rPr>
      </w:pPr>
      <w:hyperlink w:anchor="_Toc85786242" w:history="1">
        <w:r w:rsidRPr="0087599B">
          <w:rPr>
            <w:rStyle w:val="Hyperlink"/>
            <w:noProof/>
          </w:rPr>
          <w:t>CB.42.5 Slab turning device (Existing)</w:t>
        </w:r>
        <w:r>
          <w:rPr>
            <w:noProof/>
            <w:webHidden/>
          </w:rPr>
          <w:tab/>
        </w:r>
        <w:r>
          <w:rPr>
            <w:noProof/>
            <w:webHidden/>
          </w:rPr>
          <w:fldChar w:fldCharType="begin"/>
        </w:r>
        <w:r>
          <w:rPr>
            <w:noProof/>
            <w:webHidden/>
          </w:rPr>
          <w:instrText xml:space="preserve"> PAGEREF _Toc85786242 \h </w:instrText>
        </w:r>
        <w:r>
          <w:rPr>
            <w:noProof/>
            <w:webHidden/>
          </w:rPr>
        </w:r>
        <w:r>
          <w:rPr>
            <w:noProof/>
            <w:webHidden/>
          </w:rPr>
          <w:fldChar w:fldCharType="separate"/>
        </w:r>
        <w:r>
          <w:rPr>
            <w:noProof/>
            <w:webHidden/>
          </w:rPr>
          <w:t>96</w:t>
        </w:r>
        <w:r>
          <w:rPr>
            <w:noProof/>
            <w:webHidden/>
          </w:rPr>
          <w:fldChar w:fldCharType="end"/>
        </w:r>
      </w:hyperlink>
    </w:p>
    <w:p w14:paraId="1167D422" w14:textId="0C28E931" w:rsidR="00C534A5" w:rsidRDefault="00C534A5">
      <w:pPr>
        <w:pStyle w:val="Verzeichnis2"/>
        <w:rPr>
          <w:rFonts w:asciiTheme="minorHAnsi" w:eastAsiaTheme="minorEastAsia" w:hAnsiTheme="minorHAnsi" w:cstheme="minorBidi"/>
          <w:noProof/>
          <w:szCs w:val="22"/>
          <w:lang w:val="de-AT"/>
        </w:rPr>
      </w:pPr>
      <w:hyperlink w:anchor="_Toc85786243" w:history="1">
        <w:r w:rsidRPr="0087599B">
          <w:rPr>
            <w:rStyle w:val="Hyperlink"/>
            <w:noProof/>
          </w:rPr>
          <w:t>CB.48 Safety devices</w:t>
        </w:r>
        <w:r>
          <w:rPr>
            <w:noProof/>
            <w:webHidden/>
          </w:rPr>
          <w:tab/>
        </w:r>
        <w:r>
          <w:rPr>
            <w:noProof/>
            <w:webHidden/>
          </w:rPr>
          <w:fldChar w:fldCharType="begin"/>
        </w:r>
        <w:r>
          <w:rPr>
            <w:noProof/>
            <w:webHidden/>
          </w:rPr>
          <w:instrText xml:space="preserve"> PAGEREF _Toc85786243 \h </w:instrText>
        </w:r>
        <w:r>
          <w:rPr>
            <w:noProof/>
            <w:webHidden/>
          </w:rPr>
        </w:r>
        <w:r>
          <w:rPr>
            <w:noProof/>
            <w:webHidden/>
          </w:rPr>
          <w:fldChar w:fldCharType="separate"/>
        </w:r>
        <w:r>
          <w:rPr>
            <w:noProof/>
            <w:webHidden/>
          </w:rPr>
          <w:t>96</w:t>
        </w:r>
        <w:r>
          <w:rPr>
            <w:noProof/>
            <w:webHidden/>
          </w:rPr>
          <w:fldChar w:fldCharType="end"/>
        </w:r>
      </w:hyperlink>
    </w:p>
    <w:p w14:paraId="5741E21C" w14:textId="432897CF" w:rsidR="00C534A5" w:rsidRDefault="00C534A5">
      <w:pPr>
        <w:pStyle w:val="Verzeichnis1"/>
        <w:rPr>
          <w:rFonts w:asciiTheme="minorHAnsi" w:eastAsiaTheme="minorEastAsia" w:hAnsiTheme="minorHAnsi" w:cstheme="minorBidi"/>
          <w:noProof/>
          <w:szCs w:val="22"/>
          <w:lang w:val="de-AT"/>
        </w:rPr>
      </w:pPr>
      <w:hyperlink w:anchor="_Toc85786244" w:history="1">
        <w:r w:rsidRPr="0087599B">
          <w:rPr>
            <w:rStyle w:val="Hyperlink"/>
            <w:noProof/>
          </w:rPr>
          <w:t>CB.5. Peripheral Facilities</w:t>
        </w:r>
        <w:r>
          <w:rPr>
            <w:noProof/>
            <w:webHidden/>
          </w:rPr>
          <w:tab/>
        </w:r>
        <w:r>
          <w:rPr>
            <w:noProof/>
            <w:webHidden/>
          </w:rPr>
          <w:fldChar w:fldCharType="begin"/>
        </w:r>
        <w:r>
          <w:rPr>
            <w:noProof/>
            <w:webHidden/>
          </w:rPr>
          <w:instrText xml:space="preserve"> PAGEREF _Toc85786244 \h </w:instrText>
        </w:r>
        <w:r>
          <w:rPr>
            <w:noProof/>
            <w:webHidden/>
          </w:rPr>
        </w:r>
        <w:r>
          <w:rPr>
            <w:noProof/>
            <w:webHidden/>
          </w:rPr>
          <w:fldChar w:fldCharType="separate"/>
        </w:r>
        <w:r>
          <w:rPr>
            <w:noProof/>
            <w:webHidden/>
          </w:rPr>
          <w:t>97</w:t>
        </w:r>
        <w:r>
          <w:rPr>
            <w:noProof/>
            <w:webHidden/>
          </w:rPr>
          <w:fldChar w:fldCharType="end"/>
        </w:r>
      </w:hyperlink>
    </w:p>
    <w:p w14:paraId="158C2A23" w14:textId="7CBF1B2F" w:rsidR="00C534A5" w:rsidRDefault="00C534A5">
      <w:pPr>
        <w:pStyle w:val="Verzeichnis2"/>
        <w:rPr>
          <w:rFonts w:asciiTheme="minorHAnsi" w:eastAsiaTheme="minorEastAsia" w:hAnsiTheme="minorHAnsi" w:cstheme="minorBidi"/>
          <w:noProof/>
          <w:szCs w:val="22"/>
          <w:lang w:val="de-AT"/>
        </w:rPr>
      </w:pPr>
      <w:hyperlink w:anchor="_Toc85786245" w:history="1">
        <w:r w:rsidRPr="0087599B">
          <w:rPr>
            <w:rStyle w:val="Hyperlink"/>
            <w:noProof/>
          </w:rPr>
          <w:t>CB.51. Maintenance stands</w:t>
        </w:r>
        <w:r>
          <w:rPr>
            <w:noProof/>
            <w:webHidden/>
          </w:rPr>
          <w:tab/>
        </w:r>
        <w:r>
          <w:rPr>
            <w:noProof/>
            <w:webHidden/>
          </w:rPr>
          <w:fldChar w:fldCharType="begin"/>
        </w:r>
        <w:r>
          <w:rPr>
            <w:noProof/>
            <w:webHidden/>
          </w:rPr>
          <w:instrText xml:space="preserve"> PAGEREF _Toc85786245 \h </w:instrText>
        </w:r>
        <w:r>
          <w:rPr>
            <w:noProof/>
            <w:webHidden/>
          </w:rPr>
        </w:r>
        <w:r>
          <w:rPr>
            <w:noProof/>
            <w:webHidden/>
          </w:rPr>
          <w:fldChar w:fldCharType="separate"/>
        </w:r>
        <w:r>
          <w:rPr>
            <w:noProof/>
            <w:webHidden/>
          </w:rPr>
          <w:t>97</w:t>
        </w:r>
        <w:r>
          <w:rPr>
            <w:noProof/>
            <w:webHidden/>
          </w:rPr>
          <w:fldChar w:fldCharType="end"/>
        </w:r>
      </w:hyperlink>
    </w:p>
    <w:p w14:paraId="3D392BA6" w14:textId="4111E7F7" w:rsidR="00C534A5" w:rsidRDefault="00C534A5">
      <w:pPr>
        <w:pStyle w:val="Verzeichnis3"/>
        <w:rPr>
          <w:rFonts w:asciiTheme="minorHAnsi" w:eastAsiaTheme="minorEastAsia" w:hAnsiTheme="minorHAnsi" w:cstheme="minorBidi"/>
          <w:noProof/>
          <w:szCs w:val="22"/>
          <w:lang w:val="de-AT"/>
        </w:rPr>
      </w:pPr>
      <w:hyperlink w:anchor="_Toc85786246" w:history="1">
        <w:r w:rsidRPr="0087599B">
          <w:rPr>
            <w:rStyle w:val="Hyperlink"/>
            <w:noProof/>
          </w:rPr>
          <w:t>CB.51.1 Alignment stands</w:t>
        </w:r>
        <w:r>
          <w:rPr>
            <w:noProof/>
            <w:webHidden/>
          </w:rPr>
          <w:tab/>
        </w:r>
        <w:r>
          <w:rPr>
            <w:noProof/>
            <w:webHidden/>
          </w:rPr>
          <w:fldChar w:fldCharType="begin"/>
        </w:r>
        <w:r>
          <w:rPr>
            <w:noProof/>
            <w:webHidden/>
          </w:rPr>
          <w:instrText xml:space="preserve"> PAGEREF _Toc85786246 \h </w:instrText>
        </w:r>
        <w:r>
          <w:rPr>
            <w:noProof/>
            <w:webHidden/>
          </w:rPr>
        </w:r>
        <w:r>
          <w:rPr>
            <w:noProof/>
            <w:webHidden/>
          </w:rPr>
          <w:fldChar w:fldCharType="separate"/>
        </w:r>
        <w:r>
          <w:rPr>
            <w:noProof/>
            <w:webHidden/>
          </w:rPr>
          <w:t>99</w:t>
        </w:r>
        <w:r>
          <w:rPr>
            <w:noProof/>
            <w:webHidden/>
          </w:rPr>
          <w:fldChar w:fldCharType="end"/>
        </w:r>
      </w:hyperlink>
    </w:p>
    <w:p w14:paraId="554C5C37" w14:textId="48C1B7B3" w:rsidR="00C534A5" w:rsidRDefault="00C534A5">
      <w:pPr>
        <w:pStyle w:val="Verzeichnis4"/>
        <w:rPr>
          <w:rFonts w:asciiTheme="minorHAnsi" w:eastAsiaTheme="minorEastAsia" w:hAnsiTheme="minorHAnsi" w:cstheme="minorBidi"/>
          <w:noProof/>
          <w:szCs w:val="22"/>
          <w:lang w:val="de-AT"/>
        </w:rPr>
      </w:pPr>
      <w:hyperlink w:anchor="_Toc85786247" w:history="1">
        <w:r w:rsidRPr="0087599B">
          <w:rPr>
            <w:rStyle w:val="Hyperlink"/>
            <w:noProof/>
          </w:rPr>
          <w:t>CB.51.11 Mold alignment stand (Existing)</w:t>
        </w:r>
        <w:r>
          <w:rPr>
            <w:noProof/>
            <w:webHidden/>
          </w:rPr>
          <w:tab/>
        </w:r>
        <w:r>
          <w:rPr>
            <w:noProof/>
            <w:webHidden/>
          </w:rPr>
          <w:fldChar w:fldCharType="begin"/>
        </w:r>
        <w:r>
          <w:rPr>
            <w:noProof/>
            <w:webHidden/>
          </w:rPr>
          <w:instrText xml:space="preserve"> PAGEREF _Toc85786247 \h </w:instrText>
        </w:r>
        <w:r>
          <w:rPr>
            <w:noProof/>
            <w:webHidden/>
          </w:rPr>
        </w:r>
        <w:r>
          <w:rPr>
            <w:noProof/>
            <w:webHidden/>
          </w:rPr>
          <w:fldChar w:fldCharType="separate"/>
        </w:r>
        <w:r>
          <w:rPr>
            <w:noProof/>
            <w:webHidden/>
          </w:rPr>
          <w:t>99</w:t>
        </w:r>
        <w:r>
          <w:rPr>
            <w:noProof/>
            <w:webHidden/>
          </w:rPr>
          <w:fldChar w:fldCharType="end"/>
        </w:r>
      </w:hyperlink>
    </w:p>
    <w:p w14:paraId="6D7A8CCF" w14:textId="17E2832E" w:rsidR="00C534A5" w:rsidRDefault="00C534A5">
      <w:pPr>
        <w:pStyle w:val="Verzeichnis4"/>
        <w:rPr>
          <w:rFonts w:asciiTheme="minorHAnsi" w:eastAsiaTheme="minorEastAsia" w:hAnsiTheme="minorHAnsi" w:cstheme="minorBidi"/>
          <w:noProof/>
          <w:szCs w:val="22"/>
          <w:lang w:val="de-AT"/>
        </w:rPr>
      </w:pPr>
      <w:hyperlink w:anchor="_Toc85786248" w:history="1">
        <w:r w:rsidRPr="0087599B">
          <w:rPr>
            <w:rStyle w:val="Hyperlink"/>
            <w:noProof/>
          </w:rPr>
          <w:t>CB.51.12 Maintenance stand for oscillator (Existing)</w:t>
        </w:r>
        <w:r>
          <w:rPr>
            <w:noProof/>
            <w:webHidden/>
          </w:rPr>
          <w:tab/>
        </w:r>
        <w:r>
          <w:rPr>
            <w:noProof/>
            <w:webHidden/>
          </w:rPr>
          <w:fldChar w:fldCharType="begin"/>
        </w:r>
        <w:r>
          <w:rPr>
            <w:noProof/>
            <w:webHidden/>
          </w:rPr>
          <w:instrText xml:space="preserve"> PAGEREF _Toc85786248 \h </w:instrText>
        </w:r>
        <w:r>
          <w:rPr>
            <w:noProof/>
            <w:webHidden/>
          </w:rPr>
        </w:r>
        <w:r>
          <w:rPr>
            <w:noProof/>
            <w:webHidden/>
          </w:rPr>
          <w:fldChar w:fldCharType="separate"/>
        </w:r>
        <w:r>
          <w:rPr>
            <w:noProof/>
            <w:webHidden/>
          </w:rPr>
          <w:t>102</w:t>
        </w:r>
        <w:r>
          <w:rPr>
            <w:noProof/>
            <w:webHidden/>
          </w:rPr>
          <w:fldChar w:fldCharType="end"/>
        </w:r>
      </w:hyperlink>
    </w:p>
    <w:p w14:paraId="1178D172" w14:textId="49EBCCA2" w:rsidR="00C534A5" w:rsidRDefault="00C534A5">
      <w:pPr>
        <w:pStyle w:val="Verzeichnis4"/>
        <w:rPr>
          <w:rFonts w:asciiTheme="minorHAnsi" w:eastAsiaTheme="minorEastAsia" w:hAnsiTheme="minorHAnsi" w:cstheme="minorBidi"/>
          <w:noProof/>
          <w:szCs w:val="22"/>
          <w:lang w:val="de-AT"/>
        </w:rPr>
      </w:pPr>
      <w:hyperlink w:anchor="_Toc85786249" w:history="1">
        <w:r w:rsidRPr="0087599B">
          <w:rPr>
            <w:rStyle w:val="Hyperlink"/>
            <w:noProof/>
          </w:rPr>
          <w:t>CB.51.13 Bender alignment stand (Existing)</w:t>
        </w:r>
        <w:r>
          <w:rPr>
            <w:noProof/>
            <w:webHidden/>
          </w:rPr>
          <w:tab/>
        </w:r>
        <w:r>
          <w:rPr>
            <w:noProof/>
            <w:webHidden/>
          </w:rPr>
          <w:fldChar w:fldCharType="begin"/>
        </w:r>
        <w:r>
          <w:rPr>
            <w:noProof/>
            <w:webHidden/>
          </w:rPr>
          <w:instrText xml:space="preserve"> PAGEREF _Toc85786249 \h </w:instrText>
        </w:r>
        <w:r>
          <w:rPr>
            <w:noProof/>
            <w:webHidden/>
          </w:rPr>
        </w:r>
        <w:r>
          <w:rPr>
            <w:noProof/>
            <w:webHidden/>
          </w:rPr>
          <w:fldChar w:fldCharType="separate"/>
        </w:r>
        <w:r>
          <w:rPr>
            <w:noProof/>
            <w:webHidden/>
          </w:rPr>
          <w:t>104</w:t>
        </w:r>
        <w:r>
          <w:rPr>
            <w:noProof/>
            <w:webHidden/>
          </w:rPr>
          <w:fldChar w:fldCharType="end"/>
        </w:r>
      </w:hyperlink>
    </w:p>
    <w:p w14:paraId="6307B9C9" w14:textId="525883D3" w:rsidR="00C534A5" w:rsidRDefault="00C534A5">
      <w:pPr>
        <w:pStyle w:val="Verzeichnis4"/>
        <w:rPr>
          <w:rFonts w:asciiTheme="minorHAnsi" w:eastAsiaTheme="minorEastAsia" w:hAnsiTheme="minorHAnsi" w:cstheme="minorBidi"/>
          <w:noProof/>
          <w:szCs w:val="22"/>
          <w:lang w:val="de-AT"/>
        </w:rPr>
      </w:pPr>
      <w:hyperlink w:anchor="_Toc85786250" w:history="1">
        <w:r w:rsidRPr="0087599B">
          <w:rPr>
            <w:rStyle w:val="Hyperlink"/>
            <w:noProof/>
          </w:rPr>
          <w:t>CB.51.14 Segment alignment stand for entire segment (Existing)</w:t>
        </w:r>
        <w:r>
          <w:rPr>
            <w:noProof/>
            <w:webHidden/>
          </w:rPr>
          <w:tab/>
        </w:r>
        <w:r>
          <w:rPr>
            <w:noProof/>
            <w:webHidden/>
          </w:rPr>
          <w:fldChar w:fldCharType="begin"/>
        </w:r>
        <w:r>
          <w:rPr>
            <w:noProof/>
            <w:webHidden/>
          </w:rPr>
          <w:instrText xml:space="preserve"> PAGEREF _Toc85786250 \h </w:instrText>
        </w:r>
        <w:r>
          <w:rPr>
            <w:noProof/>
            <w:webHidden/>
          </w:rPr>
        </w:r>
        <w:r>
          <w:rPr>
            <w:noProof/>
            <w:webHidden/>
          </w:rPr>
          <w:fldChar w:fldCharType="separate"/>
        </w:r>
        <w:r>
          <w:rPr>
            <w:noProof/>
            <w:webHidden/>
          </w:rPr>
          <w:t>106</w:t>
        </w:r>
        <w:r>
          <w:rPr>
            <w:noProof/>
            <w:webHidden/>
          </w:rPr>
          <w:fldChar w:fldCharType="end"/>
        </w:r>
      </w:hyperlink>
    </w:p>
    <w:p w14:paraId="3A6F36C7" w14:textId="39B61002" w:rsidR="00C534A5" w:rsidRDefault="00C534A5">
      <w:pPr>
        <w:pStyle w:val="Verzeichnis4"/>
        <w:rPr>
          <w:rFonts w:asciiTheme="minorHAnsi" w:eastAsiaTheme="minorEastAsia" w:hAnsiTheme="minorHAnsi" w:cstheme="minorBidi"/>
          <w:noProof/>
          <w:szCs w:val="22"/>
          <w:lang w:val="de-AT"/>
        </w:rPr>
      </w:pPr>
      <w:hyperlink w:anchor="_Toc85786251" w:history="1">
        <w:r w:rsidRPr="0087599B">
          <w:rPr>
            <w:rStyle w:val="Hyperlink"/>
            <w:noProof/>
          </w:rPr>
          <w:t>CB.51.15 Segment alignment stand for inner bow (Existing)</w:t>
        </w:r>
        <w:r>
          <w:rPr>
            <w:noProof/>
            <w:webHidden/>
          </w:rPr>
          <w:tab/>
        </w:r>
        <w:r>
          <w:rPr>
            <w:noProof/>
            <w:webHidden/>
          </w:rPr>
          <w:fldChar w:fldCharType="begin"/>
        </w:r>
        <w:r>
          <w:rPr>
            <w:noProof/>
            <w:webHidden/>
          </w:rPr>
          <w:instrText xml:space="preserve"> PAGEREF _Toc85786251 \h </w:instrText>
        </w:r>
        <w:r>
          <w:rPr>
            <w:noProof/>
            <w:webHidden/>
          </w:rPr>
        </w:r>
        <w:r>
          <w:rPr>
            <w:noProof/>
            <w:webHidden/>
          </w:rPr>
          <w:fldChar w:fldCharType="separate"/>
        </w:r>
        <w:r>
          <w:rPr>
            <w:noProof/>
            <w:webHidden/>
          </w:rPr>
          <w:t>108</w:t>
        </w:r>
        <w:r>
          <w:rPr>
            <w:noProof/>
            <w:webHidden/>
          </w:rPr>
          <w:fldChar w:fldCharType="end"/>
        </w:r>
      </w:hyperlink>
    </w:p>
    <w:p w14:paraId="57953334" w14:textId="1A6F6001" w:rsidR="00C534A5" w:rsidRDefault="00C534A5">
      <w:pPr>
        <w:pStyle w:val="Verzeichnis3"/>
        <w:rPr>
          <w:rFonts w:asciiTheme="minorHAnsi" w:eastAsiaTheme="minorEastAsia" w:hAnsiTheme="minorHAnsi" w:cstheme="minorBidi"/>
          <w:noProof/>
          <w:szCs w:val="22"/>
          <w:lang w:val="de-AT"/>
        </w:rPr>
      </w:pPr>
      <w:hyperlink w:anchor="_Toc85786252" w:history="1">
        <w:r w:rsidRPr="0087599B">
          <w:rPr>
            <w:rStyle w:val="Hyperlink"/>
            <w:noProof/>
            <w:lang w:val="nb-NO"/>
          </w:rPr>
          <w:t>CB.51.2 Storage- and handling stands</w:t>
        </w:r>
        <w:r>
          <w:rPr>
            <w:noProof/>
            <w:webHidden/>
          </w:rPr>
          <w:tab/>
        </w:r>
        <w:r>
          <w:rPr>
            <w:noProof/>
            <w:webHidden/>
          </w:rPr>
          <w:fldChar w:fldCharType="begin"/>
        </w:r>
        <w:r>
          <w:rPr>
            <w:noProof/>
            <w:webHidden/>
          </w:rPr>
          <w:instrText xml:space="preserve"> PAGEREF _Toc85786252 \h </w:instrText>
        </w:r>
        <w:r>
          <w:rPr>
            <w:noProof/>
            <w:webHidden/>
          </w:rPr>
        </w:r>
        <w:r>
          <w:rPr>
            <w:noProof/>
            <w:webHidden/>
          </w:rPr>
          <w:fldChar w:fldCharType="separate"/>
        </w:r>
        <w:r>
          <w:rPr>
            <w:noProof/>
            <w:webHidden/>
          </w:rPr>
          <w:t>110</w:t>
        </w:r>
        <w:r>
          <w:rPr>
            <w:noProof/>
            <w:webHidden/>
          </w:rPr>
          <w:fldChar w:fldCharType="end"/>
        </w:r>
      </w:hyperlink>
    </w:p>
    <w:p w14:paraId="11DA339A" w14:textId="1DAAB2F8" w:rsidR="00C534A5" w:rsidRDefault="00C534A5">
      <w:pPr>
        <w:pStyle w:val="Verzeichnis4"/>
        <w:rPr>
          <w:rFonts w:asciiTheme="minorHAnsi" w:eastAsiaTheme="minorEastAsia" w:hAnsiTheme="minorHAnsi" w:cstheme="minorBidi"/>
          <w:noProof/>
          <w:szCs w:val="22"/>
          <w:lang w:val="de-AT"/>
        </w:rPr>
      </w:pPr>
      <w:hyperlink w:anchor="_Toc85786253" w:history="1">
        <w:r w:rsidRPr="0087599B">
          <w:rPr>
            <w:rStyle w:val="Hyperlink"/>
            <w:noProof/>
            <w:lang w:val="nb-NO"/>
          </w:rPr>
          <w:t>CB.51.21 Storage stand for DynaFlex oscillator</w:t>
        </w:r>
        <w:r>
          <w:rPr>
            <w:noProof/>
            <w:webHidden/>
          </w:rPr>
          <w:tab/>
        </w:r>
        <w:r>
          <w:rPr>
            <w:noProof/>
            <w:webHidden/>
          </w:rPr>
          <w:fldChar w:fldCharType="begin"/>
        </w:r>
        <w:r>
          <w:rPr>
            <w:noProof/>
            <w:webHidden/>
          </w:rPr>
          <w:instrText xml:space="preserve"> PAGEREF _Toc85786253 \h </w:instrText>
        </w:r>
        <w:r>
          <w:rPr>
            <w:noProof/>
            <w:webHidden/>
          </w:rPr>
        </w:r>
        <w:r>
          <w:rPr>
            <w:noProof/>
            <w:webHidden/>
          </w:rPr>
          <w:fldChar w:fldCharType="separate"/>
        </w:r>
        <w:r>
          <w:rPr>
            <w:noProof/>
            <w:webHidden/>
          </w:rPr>
          <w:t>110</w:t>
        </w:r>
        <w:r>
          <w:rPr>
            <w:noProof/>
            <w:webHidden/>
          </w:rPr>
          <w:fldChar w:fldCharType="end"/>
        </w:r>
      </w:hyperlink>
    </w:p>
    <w:p w14:paraId="7AFA4906" w14:textId="75A22B61" w:rsidR="00C534A5" w:rsidRDefault="00C534A5">
      <w:pPr>
        <w:pStyle w:val="Verzeichnis4"/>
        <w:rPr>
          <w:rFonts w:asciiTheme="minorHAnsi" w:eastAsiaTheme="minorEastAsia" w:hAnsiTheme="minorHAnsi" w:cstheme="minorBidi"/>
          <w:noProof/>
          <w:szCs w:val="22"/>
          <w:lang w:val="de-AT"/>
        </w:rPr>
      </w:pPr>
      <w:hyperlink w:anchor="_Toc85786254" w:history="1">
        <w:r w:rsidRPr="0087599B">
          <w:rPr>
            <w:rStyle w:val="Hyperlink"/>
            <w:noProof/>
          </w:rPr>
          <w:t>CB.51.22 Storage stand for mold with bender</w:t>
        </w:r>
        <w:r>
          <w:rPr>
            <w:noProof/>
            <w:webHidden/>
          </w:rPr>
          <w:tab/>
        </w:r>
        <w:r>
          <w:rPr>
            <w:noProof/>
            <w:webHidden/>
          </w:rPr>
          <w:fldChar w:fldCharType="begin"/>
        </w:r>
        <w:r>
          <w:rPr>
            <w:noProof/>
            <w:webHidden/>
          </w:rPr>
          <w:instrText xml:space="preserve"> PAGEREF _Toc85786254 \h </w:instrText>
        </w:r>
        <w:r>
          <w:rPr>
            <w:noProof/>
            <w:webHidden/>
          </w:rPr>
        </w:r>
        <w:r>
          <w:rPr>
            <w:noProof/>
            <w:webHidden/>
          </w:rPr>
          <w:fldChar w:fldCharType="separate"/>
        </w:r>
        <w:r>
          <w:rPr>
            <w:noProof/>
            <w:webHidden/>
          </w:rPr>
          <w:t>111</w:t>
        </w:r>
        <w:r>
          <w:rPr>
            <w:noProof/>
            <w:webHidden/>
          </w:rPr>
          <w:fldChar w:fldCharType="end"/>
        </w:r>
      </w:hyperlink>
    </w:p>
    <w:p w14:paraId="6ED06037" w14:textId="3326D22D" w:rsidR="00C534A5" w:rsidRDefault="00C534A5">
      <w:pPr>
        <w:pStyle w:val="Verzeichnis4"/>
        <w:rPr>
          <w:rFonts w:asciiTheme="minorHAnsi" w:eastAsiaTheme="minorEastAsia" w:hAnsiTheme="minorHAnsi" w:cstheme="minorBidi"/>
          <w:noProof/>
          <w:szCs w:val="22"/>
          <w:lang w:val="de-AT"/>
        </w:rPr>
      </w:pPr>
      <w:hyperlink w:anchor="_Toc85786255" w:history="1">
        <w:r w:rsidRPr="0087599B">
          <w:rPr>
            <w:rStyle w:val="Hyperlink"/>
            <w:noProof/>
          </w:rPr>
          <w:t>CB.51.23 Bender turning stand (Existing)</w:t>
        </w:r>
        <w:r>
          <w:rPr>
            <w:noProof/>
            <w:webHidden/>
          </w:rPr>
          <w:tab/>
        </w:r>
        <w:r>
          <w:rPr>
            <w:noProof/>
            <w:webHidden/>
          </w:rPr>
          <w:fldChar w:fldCharType="begin"/>
        </w:r>
        <w:r>
          <w:rPr>
            <w:noProof/>
            <w:webHidden/>
          </w:rPr>
          <w:instrText xml:space="preserve"> PAGEREF _Toc85786255 \h </w:instrText>
        </w:r>
        <w:r>
          <w:rPr>
            <w:noProof/>
            <w:webHidden/>
          </w:rPr>
        </w:r>
        <w:r>
          <w:rPr>
            <w:noProof/>
            <w:webHidden/>
          </w:rPr>
          <w:fldChar w:fldCharType="separate"/>
        </w:r>
        <w:r>
          <w:rPr>
            <w:noProof/>
            <w:webHidden/>
          </w:rPr>
          <w:t>112</w:t>
        </w:r>
        <w:r>
          <w:rPr>
            <w:noProof/>
            <w:webHidden/>
          </w:rPr>
          <w:fldChar w:fldCharType="end"/>
        </w:r>
      </w:hyperlink>
    </w:p>
    <w:p w14:paraId="4B0813B1" w14:textId="7D1EF7AA" w:rsidR="00C534A5" w:rsidRDefault="00C534A5">
      <w:pPr>
        <w:pStyle w:val="Verzeichnis4"/>
        <w:rPr>
          <w:rFonts w:asciiTheme="minorHAnsi" w:eastAsiaTheme="minorEastAsia" w:hAnsiTheme="minorHAnsi" w:cstheme="minorBidi"/>
          <w:noProof/>
          <w:szCs w:val="22"/>
          <w:lang w:val="de-AT"/>
        </w:rPr>
      </w:pPr>
      <w:hyperlink w:anchor="_Toc85786256" w:history="1">
        <w:r w:rsidRPr="0087599B">
          <w:rPr>
            <w:rStyle w:val="Hyperlink"/>
            <w:noProof/>
          </w:rPr>
          <w:t>CB.51.24 Segment inner bow turning stand (Existing)</w:t>
        </w:r>
        <w:r>
          <w:rPr>
            <w:noProof/>
            <w:webHidden/>
          </w:rPr>
          <w:tab/>
        </w:r>
        <w:r>
          <w:rPr>
            <w:noProof/>
            <w:webHidden/>
          </w:rPr>
          <w:fldChar w:fldCharType="begin"/>
        </w:r>
        <w:r>
          <w:rPr>
            <w:noProof/>
            <w:webHidden/>
          </w:rPr>
          <w:instrText xml:space="preserve"> PAGEREF _Toc85786256 \h </w:instrText>
        </w:r>
        <w:r>
          <w:rPr>
            <w:noProof/>
            <w:webHidden/>
          </w:rPr>
        </w:r>
        <w:r>
          <w:rPr>
            <w:noProof/>
            <w:webHidden/>
          </w:rPr>
          <w:fldChar w:fldCharType="separate"/>
        </w:r>
        <w:r>
          <w:rPr>
            <w:noProof/>
            <w:webHidden/>
          </w:rPr>
          <w:t>113</w:t>
        </w:r>
        <w:r>
          <w:rPr>
            <w:noProof/>
            <w:webHidden/>
          </w:rPr>
          <w:fldChar w:fldCharType="end"/>
        </w:r>
      </w:hyperlink>
    </w:p>
    <w:p w14:paraId="0FE854EE" w14:textId="399D0986" w:rsidR="00C534A5" w:rsidRDefault="00C534A5">
      <w:pPr>
        <w:pStyle w:val="Verzeichnis3"/>
        <w:rPr>
          <w:rFonts w:asciiTheme="minorHAnsi" w:eastAsiaTheme="minorEastAsia" w:hAnsiTheme="minorHAnsi" w:cstheme="minorBidi"/>
          <w:noProof/>
          <w:szCs w:val="22"/>
          <w:lang w:val="de-AT"/>
        </w:rPr>
      </w:pPr>
      <w:hyperlink w:anchor="_Toc85786257" w:history="1">
        <w:r w:rsidRPr="0087599B">
          <w:rPr>
            <w:rStyle w:val="Hyperlink"/>
            <w:noProof/>
          </w:rPr>
          <w:t>CB.51.3 Water test stands</w:t>
        </w:r>
        <w:r>
          <w:rPr>
            <w:noProof/>
            <w:webHidden/>
          </w:rPr>
          <w:tab/>
        </w:r>
        <w:r>
          <w:rPr>
            <w:noProof/>
            <w:webHidden/>
          </w:rPr>
          <w:fldChar w:fldCharType="begin"/>
        </w:r>
        <w:r>
          <w:rPr>
            <w:noProof/>
            <w:webHidden/>
          </w:rPr>
          <w:instrText xml:space="preserve"> PAGEREF _Toc85786257 \h </w:instrText>
        </w:r>
        <w:r>
          <w:rPr>
            <w:noProof/>
            <w:webHidden/>
          </w:rPr>
        </w:r>
        <w:r>
          <w:rPr>
            <w:noProof/>
            <w:webHidden/>
          </w:rPr>
          <w:fldChar w:fldCharType="separate"/>
        </w:r>
        <w:r>
          <w:rPr>
            <w:noProof/>
            <w:webHidden/>
          </w:rPr>
          <w:t>114</w:t>
        </w:r>
        <w:r>
          <w:rPr>
            <w:noProof/>
            <w:webHidden/>
          </w:rPr>
          <w:fldChar w:fldCharType="end"/>
        </w:r>
      </w:hyperlink>
    </w:p>
    <w:p w14:paraId="5F0EE9F4" w14:textId="4E48A3B7" w:rsidR="00C534A5" w:rsidRDefault="00C534A5">
      <w:pPr>
        <w:pStyle w:val="Verzeichnis4"/>
        <w:rPr>
          <w:rFonts w:asciiTheme="minorHAnsi" w:eastAsiaTheme="minorEastAsia" w:hAnsiTheme="minorHAnsi" w:cstheme="minorBidi"/>
          <w:noProof/>
          <w:szCs w:val="22"/>
          <w:lang w:val="de-AT"/>
        </w:rPr>
      </w:pPr>
      <w:hyperlink w:anchor="_Toc85786258" w:history="1">
        <w:r w:rsidRPr="0087599B">
          <w:rPr>
            <w:rStyle w:val="Hyperlink"/>
            <w:noProof/>
          </w:rPr>
          <w:t>CB.51.31 Water test stand for bender and segment (Existing)</w:t>
        </w:r>
        <w:r>
          <w:rPr>
            <w:noProof/>
            <w:webHidden/>
          </w:rPr>
          <w:tab/>
        </w:r>
        <w:r>
          <w:rPr>
            <w:noProof/>
            <w:webHidden/>
          </w:rPr>
          <w:fldChar w:fldCharType="begin"/>
        </w:r>
        <w:r>
          <w:rPr>
            <w:noProof/>
            <w:webHidden/>
          </w:rPr>
          <w:instrText xml:space="preserve"> PAGEREF _Toc85786258 \h </w:instrText>
        </w:r>
        <w:r>
          <w:rPr>
            <w:noProof/>
            <w:webHidden/>
          </w:rPr>
        </w:r>
        <w:r>
          <w:rPr>
            <w:noProof/>
            <w:webHidden/>
          </w:rPr>
          <w:fldChar w:fldCharType="separate"/>
        </w:r>
        <w:r>
          <w:rPr>
            <w:noProof/>
            <w:webHidden/>
          </w:rPr>
          <w:t>114</w:t>
        </w:r>
        <w:r>
          <w:rPr>
            <w:noProof/>
            <w:webHidden/>
          </w:rPr>
          <w:fldChar w:fldCharType="end"/>
        </w:r>
      </w:hyperlink>
    </w:p>
    <w:p w14:paraId="5A321805" w14:textId="6A4BDA87" w:rsidR="00C534A5" w:rsidRDefault="00C534A5">
      <w:pPr>
        <w:pStyle w:val="Verzeichnis3"/>
        <w:rPr>
          <w:rFonts w:asciiTheme="minorHAnsi" w:eastAsiaTheme="minorEastAsia" w:hAnsiTheme="minorHAnsi" w:cstheme="minorBidi"/>
          <w:noProof/>
          <w:szCs w:val="22"/>
          <w:lang w:val="de-AT"/>
        </w:rPr>
      </w:pPr>
      <w:hyperlink w:anchor="_Toc85786259" w:history="1">
        <w:r w:rsidRPr="0087599B">
          <w:rPr>
            <w:rStyle w:val="Hyperlink"/>
            <w:noProof/>
          </w:rPr>
          <w:t>CB.51.4 Assembly / disassembly stands</w:t>
        </w:r>
        <w:r>
          <w:rPr>
            <w:noProof/>
            <w:webHidden/>
          </w:rPr>
          <w:tab/>
        </w:r>
        <w:r>
          <w:rPr>
            <w:noProof/>
            <w:webHidden/>
          </w:rPr>
          <w:fldChar w:fldCharType="begin"/>
        </w:r>
        <w:r>
          <w:rPr>
            <w:noProof/>
            <w:webHidden/>
          </w:rPr>
          <w:instrText xml:space="preserve"> PAGEREF _Toc85786259 \h </w:instrText>
        </w:r>
        <w:r>
          <w:rPr>
            <w:noProof/>
            <w:webHidden/>
          </w:rPr>
        </w:r>
        <w:r>
          <w:rPr>
            <w:noProof/>
            <w:webHidden/>
          </w:rPr>
          <w:fldChar w:fldCharType="separate"/>
        </w:r>
        <w:r>
          <w:rPr>
            <w:noProof/>
            <w:webHidden/>
          </w:rPr>
          <w:t>116</w:t>
        </w:r>
        <w:r>
          <w:rPr>
            <w:noProof/>
            <w:webHidden/>
          </w:rPr>
          <w:fldChar w:fldCharType="end"/>
        </w:r>
      </w:hyperlink>
    </w:p>
    <w:p w14:paraId="4ED0649D" w14:textId="0EB1EFC3" w:rsidR="00C534A5" w:rsidRDefault="00C534A5">
      <w:pPr>
        <w:pStyle w:val="Verzeichnis4"/>
        <w:rPr>
          <w:rFonts w:asciiTheme="minorHAnsi" w:eastAsiaTheme="minorEastAsia" w:hAnsiTheme="minorHAnsi" w:cstheme="minorBidi"/>
          <w:noProof/>
          <w:szCs w:val="22"/>
          <w:lang w:val="de-AT"/>
        </w:rPr>
      </w:pPr>
      <w:hyperlink w:anchor="_Toc85786260" w:history="1">
        <w:r w:rsidRPr="0087599B">
          <w:rPr>
            <w:rStyle w:val="Hyperlink"/>
            <w:noProof/>
          </w:rPr>
          <w:t>CB.51.41 Roller assembly / disassembly stand (Existing)</w:t>
        </w:r>
        <w:r>
          <w:rPr>
            <w:noProof/>
            <w:webHidden/>
          </w:rPr>
          <w:tab/>
        </w:r>
        <w:r>
          <w:rPr>
            <w:noProof/>
            <w:webHidden/>
          </w:rPr>
          <w:fldChar w:fldCharType="begin"/>
        </w:r>
        <w:r>
          <w:rPr>
            <w:noProof/>
            <w:webHidden/>
          </w:rPr>
          <w:instrText xml:space="preserve"> PAGEREF _Toc85786260 \h </w:instrText>
        </w:r>
        <w:r>
          <w:rPr>
            <w:noProof/>
            <w:webHidden/>
          </w:rPr>
        </w:r>
        <w:r>
          <w:rPr>
            <w:noProof/>
            <w:webHidden/>
          </w:rPr>
          <w:fldChar w:fldCharType="separate"/>
        </w:r>
        <w:r>
          <w:rPr>
            <w:noProof/>
            <w:webHidden/>
          </w:rPr>
          <w:t>116</w:t>
        </w:r>
        <w:r>
          <w:rPr>
            <w:noProof/>
            <w:webHidden/>
          </w:rPr>
          <w:fldChar w:fldCharType="end"/>
        </w:r>
      </w:hyperlink>
    </w:p>
    <w:p w14:paraId="2BB0AAFC" w14:textId="0EFC1AB9" w:rsidR="00C534A5" w:rsidRDefault="00C534A5">
      <w:pPr>
        <w:pStyle w:val="Verzeichnis2"/>
        <w:rPr>
          <w:rFonts w:asciiTheme="minorHAnsi" w:eastAsiaTheme="minorEastAsia" w:hAnsiTheme="minorHAnsi" w:cstheme="minorBidi"/>
          <w:noProof/>
          <w:szCs w:val="22"/>
          <w:lang w:val="de-AT"/>
        </w:rPr>
      </w:pPr>
      <w:hyperlink w:anchor="_Toc85786261" w:history="1">
        <w:r w:rsidRPr="0087599B">
          <w:rPr>
            <w:rStyle w:val="Hyperlink"/>
            <w:noProof/>
          </w:rPr>
          <w:t>CB.52. Measuring devices</w:t>
        </w:r>
        <w:r>
          <w:rPr>
            <w:noProof/>
            <w:webHidden/>
          </w:rPr>
          <w:tab/>
        </w:r>
        <w:r>
          <w:rPr>
            <w:noProof/>
            <w:webHidden/>
          </w:rPr>
          <w:fldChar w:fldCharType="begin"/>
        </w:r>
        <w:r>
          <w:rPr>
            <w:noProof/>
            <w:webHidden/>
          </w:rPr>
          <w:instrText xml:space="preserve"> PAGEREF _Toc85786261 \h </w:instrText>
        </w:r>
        <w:r>
          <w:rPr>
            <w:noProof/>
            <w:webHidden/>
          </w:rPr>
        </w:r>
        <w:r>
          <w:rPr>
            <w:noProof/>
            <w:webHidden/>
          </w:rPr>
          <w:fldChar w:fldCharType="separate"/>
        </w:r>
        <w:r>
          <w:rPr>
            <w:noProof/>
            <w:webHidden/>
          </w:rPr>
          <w:t>118</w:t>
        </w:r>
        <w:r>
          <w:rPr>
            <w:noProof/>
            <w:webHidden/>
          </w:rPr>
          <w:fldChar w:fldCharType="end"/>
        </w:r>
      </w:hyperlink>
    </w:p>
    <w:p w14:paraId="339C581E" w14:textId="1AA547F3" w:rsidR="00C534A5" w:rsidRDefault="00C534A5">
      <w:pPr>
        <w:pStyle w:val="Verzeichnis3"/>
        <w:rPr>
          <w:rFonts w:asciiTheme="minorHAnsi" w:eastAsiaTheme="minorEastAsia" w:hAnsiTheme="minorHAnsi" w:cstheme="minorBidi"/>
          <w:noProof/>
          <w:szCs w:val="22"/>
          <w:lang w:val="de-AT"/>
        </w:rPr>
      </w:pPr>
      <w:hyperlink w:anchor="_Toc85786262" w:history="1">
        <w:r w:rsidRPr="0087599B">
          <w:rPr>
            <w:rStyle w:val="Hyperlink"/>
            <w:noProof/>
          </w:rPr>
          <w:t>CB.52.1 Mold measuring devices</w:t>
        </w:r>
        <w:r>
          <w:rPr>
            <w:noProof/>
            <w:webHidden/>
          </w:rPr>
          <w:tab/>
        </w:r>
        <w:r>
          <w:rPr>
            <w:noProof/>
            <w:webHidden/>
          </w:rPr>
          <w:fldChar w:fldCharType="begin"/>
        </w:r>
        <w:r>
          <w:rPr>
            <w:noProof/>
            <w:webHidden/>
          </w:rPr>
          <w:instrText xml:space="preserve"> PAGEREF _Toc85786262 \h </w:instrText>
        </w:r>
        <w:r>
          <w:rPr>
            <w:noProof/>
            <w:webHidden/>
          </w:rPr>
        </w:r>
        <w:r>
          <w:rPr>
            <w:noProof/>
            <w:webHidden/>
          </w:rPr>
          <w:fldChar w:fldCharType="separate"/>
        </w:r>
        <w:r>
          <w:rPr>
            <w:noProof/>
            <w:webHidden/>
          </w:rPr>
          <w:t>118</w:t>
        </w:r>
        <w:r>
          <w:rPr>
            <w:noProof/>
            <w:webHidden/>
          </w:rPr>
          <w:fldChar w:fldCharType="end"/>
        </w:r>
      </w:hyperlink>
    </w:p>
    <w:p w14:paraId="0FED572F" w14:textId="03ACDB5B" w:rsidR="00C534A5" w:rsidRDefault="00C534A5">
      <w:pPr>
        <w:pStyle w:val="Verzeichnis4"/>
        <w:rPr>
          <w:rFonts w:asciiTheme="minorHAnsi" w:eastAsiaTheme="minorEastAsia" w:hAnsiTheme="minorHAnsi" w:cstheme="minorBidi"/>
          <w:noProof/>
          <w:szCs w:val="22"/>
          <w:lang w:val="de-AT"/>
        </w:rPr>
      </w:pPr>
      <w:hyperlink w:anchor="_Toc85786263" w:history="1">
        <w:r w:rsidRPr="0087599B">
          <w:rPr>
            <w:rStyle w:val="Hyperlink"/>
            <w:noProof/>
          </w:rPr>
          <w:t>CB.52.11A Taper measuring device (Existing)</w:t>
        </w:r>
        <w:r>
          <w:rPr>
            <w:noProof/>
            <w:webHidden/>
          </w:rPr>
          <w:tab/>
        </w:r>
        <w:r>
          <w:rPr>
            <w:noProof/>
            <w:webHidden/>
          </w:rPr>
          <w:fldChar w:fldCharType="begin"/>
        </w:r>
        <w:r>
          <w:rPr>
            <w:noProof/>
            <w:webHidden/>
          </w:rPr>
          <w:instrText xml:space="preserve"> PAGEREF _Toc85786263 \h </w:instrText>
        </w:r>
        <w:r>
          <w:rPr>
            <w:noProof/>
            <w:webHidden/>
          </w:rPr>
        </w:r>
        <w:r>
          <w:rPr>
            <w:noProof/>
            <w:webHidden/>
          </w:rPr>
          <w:fldChar w:fldCharType="separate"/>
        </w:r>
        <w:r>
          <w:rPr>
            <w:noProof/>
            <w:webHidden/>
          </w:rPr>
          <w:t>118</w:t>
        </w:r>
        <w:r>
          <w:rPr>
            <w:noProof/>
            <w:webHidden/>
          </w:rPr>
          <w:fldChar w:fldCharType="end"/>
        </w:r>
      </w:hyperlink>
    </w:p>
    <w:p w14:paraId="1F366936" w14:textId="727FFB40" w:rsidR="00C534A5" w:rsidRDefault="00C534A5">
      <w:pPr>
        <w:pStyle w:val="Verzeichnis4"/>
        <w:rPr>
          <w:rFonts w:asciiTheme="minorHAnsi" w:eastAsiaTheme="minorEastAsia" w:hAnsiTheme="minorHAnsi" w:cstheme="minorBidi"/>
          <w:noProof/>
          <w:szCs w:val="22"/>
          <w:lang w:val="de-AT"/>
        </w:rPr>
      </w:pPr>
      <w:hyperlink w:anchor="_Toc85786264" w:history="1">
        <w:r w:rsidRPr="0087599B">
          <w:rPr>
            <w:rStyle w:val="Hyperlink"/>
            <w:noProof/>
          </w:rPr>
          <w:t>CB.52.12 Measuring device for foot roller-bender (Existing)</w:t>
        </w:r>
        <w:r>
          <w:rPr>
            <w:noProof/>
            <w:webHidden/>
          </w:rPr>
          <w:tab/>
        </w:r>
        <w:r>
          <w:rPr>
            <w:noProof/>
            <w:webHidden/>
          </w:rPr>
          <w:fldChar w:fldCharType="begin"/>
        </w:r>
        <w:r>
          <w:rPr>
            <w:noProof/>
            <w:webHidden/>
          </w:rPr>
          <w:instrText xml:space="preserve"> PAGEREF _Toc85786264 \h </w:instrText>
        </w:r>
        <w:r>
          <w:rPr>
            <w:noProof/>
            <w:webHidden/>
          </w:rPr>
        </w:r>
        <w:r>
          <w:rPr>
            <w:noProof/>
            <w:webHidden/>
          </w:rPr>
          <w:fldChar w:fldCharType="separate"/>
        </w:r>
        <w:r>
          <w:rPr>
            <w:noProof/>
            <w:webHidden/>
          </w:rPr>
          <w:t>119</w:t>
        </w:r>
        <w:r>
          <w:rPr>
            <w:noProof/>
            <w:webHidden/>
          </w:rPr>
          <w:fldChar w:fldCharType="end"/>
        </w:r>
      </w:hyperlink>
    </w:p>
    <w:p w14:paraId="056F0CDF" w14:textId="75EE9738" w:rsidR="00C534A5" w:rsidRDefault="00C534A5">
      <w:pPr>
        <w:pStyle w:val="Verzeichnis4"/>
        <w:rPr>
          <w:rFonts w:asciiTheme="minorHAnsi" w:eastAsiaTheme="minorEastAsia" w:hAnsiTheme="minorHAnsi" w:cstheme="minorBidi"/>
          <w:noProof/>
          <w:szCs w:val="22"/>
          <w:lang w:val="de-AT"/>
        </w:rPr>
      </w:pPr>
      <w:hyperlink w:anchor="_Toc85786265" w:history="1">
        <w:r w:rsidRPr="0087599B">
          <w:rPr>
            <w:rStyle w:val="Hyperlink"/>
            <w:noProof/>
          </w:rPr>
          <w:t>CB.52.13 Transition ruler foot rollers / copper plates (Existing)</w:t>
        </w:r>
        <w:r>
          <w:rPr>
            <w:noProof/>
            <w:webHidden/>
          </w:rPr>
          <w:tab/>
        </w:r>
        <w:r>
          <w:rPr>
            <w:noProof/>
            <w:webHidden/>
          </w:rPr>
          <w:fldChar w:fldCharType="begin"/>
        </w:r>
        <w:r>
          <w:rPr>
            <w:noProof/>
            <w:webHidden/>
          </w:rPr>
          <w:instrText xml:space="preserve"> PAGEREF _Toc85786265 \h </w:instrText>
        </w:r>
        <w:r>
          <w:rPr>
            <w:noProof/>
            <w:webHidden/>
          </w:rPr>
        </w:r>
        <w:r>
          <w:rPr>
            <w:noProof/>
            <w:webHidden/>
          </w:rPr>
          <w:fldChar w:fldCharType="separate"/>
        </w:r>
        <w:r>
          <w:rPr>
            <w:noProof/>
            <w:webHidden/>
          </w:rPr>
          <w:t>120</w:t>
        </w:r>
        <w:r>
          <w:rPr>
            <w:noProof/>
            <w:webHidden/>
          </w:rPr>
          <w:fldChar w:fldCharType="end"/>
        </w:r>
      </w:hyperlink>
    </w:p>
    <w:p w14:paraId="104D68BC" w14:textId="19368220" w:rsidR="00C534A5" w:rsidRDefault="00C534A5">
      <w:pPr>
        <w:pStyle w:val="Verzeichnis3"/>
        <w:rPr>
          <w:rFonts w:asciiTheme="minorHAnsi" w:eastAsiaTheme="minorEastAsia" w:hAnsiTheme="minorHAnsi" w:cstheme="minorBidi"/>
          <w:noProof/>
          <w:szCs w:val="22"/>
          <w:lang w:val="de-AT"/>
        </w:rPr>
      </w:pPr>
      <w:hyperlink w:anchor="_Toc85786266" w:history="1">
        <w:r w:rsidRPr="0087599B">
          <w:rPr>
            <w:rStyle w:val="Hyperlink"/>
            <w:noProof/>
          </w:rPr>
          <w:t>CB.52.2 Strand guide measuring devices</w:t>
        </w:r>
        <w:r>
          <w:rPr>
            <w:noProof/>
            <w:webHidden/>
          </w:rPr>
          <w:tab/>
        </w:r>
        <w:r>
          <w:rPr>
            <w:noProof/>
            <w:webHidden/>
          </w:rPr>
          <w:fldChar w:fldCharType="begin"/>
        </w:r>
        <w:r>
          <w:rPr>
            <w:noProof/>
            <w:webHidden/>
          </w:rPr>
          <w:instrText xml:space="preserve"> PAGEREF _Toc85786266 \h </w:instrText>
        </w:r>
        <w:r>
          <w:rPr>
            <w:noProof/>
            <w:webHidden/>
          </w:rPr>
        </w:r>
        <w:r>
          <w:rPr>
            <w:noProof/>
            <w:webHidden/>
          </w:rPr>
          <w:fldChar w:fldCharType="separate"/>
        </w:r>
        <w:r>
          <w:rPr>
            <w:noProof/>
            <w:webHidden/>
          </w:rPr>
          <w:t>121</w:t>
        </w:r>
        <w:r>
          <w:rPr>
            <w:noProof/>
            <w:webHidden/>
          </w:rPr>
          <w:fldChar w:fldCharType="end"/>
        </w:r>
      </w:hyperlink>
    </w:p>
    <w:p w14:paraId="04B79DBC" w14:textId="15B8CB7C" w:rsidR="00C534A5" w:rsidRDefault="00C534A5">
      <w:pPr>
        <w:pStyle w:val="Verzeichnis4"/>
        <w:rPr>
          <w:rFonts w:asciiTheme="minorHAnsi" w:eastAsiaTheme="minorEastAsia" w:hAnsiTheme="minorHAnsi" w:cstheme="minorBidi"/>
          <w:noProof/>
          <w:szCs w:val="22"/>
          <w:lang w:val="de-AT"/>
        </w:rPr>
      </w:pPr>
      <w:hyperlink w:anchor="_Toc85786267" w:history="1">
        <w:r w:rsidRPr="0087599B">
          <w:rPr>
            <w:rStyle w:val="Hyperlink"/>
            <w:noProof/>
          </w:rPr>
          <w:t>CB.52.21 Transition rulers (Existing)</w:t>
        </w:r>
        <w:r>
          <w:rPr>
            <w:noProof/>
            <w:webHidden/>
          </w:rPr>
          <w:tab/>
        </w:r>
        <w:r>
          <w:rPr>
            <w:noProof/>
            <w:webHidden/>
          </w:rPr>
          <w:fldChar w:fldCharType="begin"/>
        </w:r>
        <w:r>
          <w:rPr>
            <w:noProof/>
            <w:webHidden/>
          </w:rPr>
          <w:instrText xml:space="preserve"> PAGEREF _Toc85786267 \h </w:instrText>
        </w:r>
        <w:r>
          <w:rPr>
            <w:noProof/>
            <w:webHidden/>
          </w:rPr>
        </w:r>
        <w:r>
          <w:rPr>
            <w:noProof/>
            <w:webHidden/>
          </w:rPr>
          <w:fldChar w:fldCharType="separate"/>
        </w:r>
        <w:r>
          <w:rPr>
            <w:noProof/>
            <w:webHidden/>
          </w:rPr>
          <w:t>121</w:t>
        </w:r>
        <w:r>
          <w:rPr>
            <w:noProof/>
            <w:webHidden/>
          </w:rPr>
          <w:fldChar w:fldCharType="end"/>
        </w:r>
      </w:hyperlink>
    </w:p>
    <w:p w14:paraId="132AF9EF" w14:textId="2DD6425D" w:rsidR="00C534A5" w:rsidRDefault="00C534A5">
      <w:pPr>
        <w:pStyle w:val="Verzeichnis4"/>
        <w:rPr>
          <w:rFonts w:asciiTheme="minorHAnsi" w:eastAsiaTheme="minorEastAsia" w:hAnsiTheme="minorHAnsi" w:cstheme="minorBidi"/>
          <w:noProof/>
          <w:szCs w:val="22"/>
          <w:lang w:val="de-AT"/>
        </w:rPr>
      </w:pPr>
      <w:hyperlink w:anchor="_Toc85786268" w:history="1">
        <w:r w:rsidRPr="0087599B">
          <w:rPr>
            <w:rStyle w:val="Hyperlink"/>
            <w:noProof/>
          </w:rPr>
          <w:t>CB.52.22 Strand Checker (Option)</w:t>
        </w:r>
        <w:r>
          <w:rPr>
            <w:noProof/>
            <w:webHidden/>
          </w:rPr>
          <w:tab/>
        </w:r>
        <w:r>
          <w:rPr>
            <w:noProof/>
            <w:webHidden/>
          </w:rPr>
          <w:fldChar w:fldCharType="begin"/>
        </w:r>
        <w:r>
          <w:rPr>
            <w:noProof/>
            <w:webHidden/>
          </w:rPr>
          <w:instrText xml:space="preserve"> PAGEREF _Toc85786268 \h </w:instrText>
        </w:r>
        <w:r>
          <w:rPr>
            <w:noProof/>
            <w:webHidden/>
          </w:rPr>
        </w:r>
        <w:r>
          <w:rPr>
            <w:noProof/>
            <w:webHidden/>
          </w:rPr>
          <w:fldChar w:fldCharType="separate"/>
        </w:r>
        <w:r>
          <w:rPr>
            <w:noProof/>
            <w:webHidden/>
          </w:rPr>
          <w:t>122</w:t>
        </w:r>
        <w:r>
          <w:rPr>
            <w:noProof/>
            <w:webHidden/>
          </w:rPr>
          <w:fldChar w:fldCharType="end"/>
        </w:r>
      </w:hyperlink>
    </w:p>
    <w:p w14:paraId="72C307FC" w14:textId="033AC450" w:rsidR="00C534A5" w:rsidRDefault="00C534A5">
      <w:pPr>
        <w:pStyle w:val="Verzeichnis4"/>
        <w:rPr>
          <w:rFonts w:asciiTheme="minorHAnsi" w:eastAsiaTheme="minorEastAsia" w:hAnsiTheme="minorHAnsi" w:cstheme="minorBidi"/>
          <w:noProof/>
          <w:szCs w:val="22"/>
          <w:lang w:val="de-AT"/>
        </w:rPr>
      </w:pPr>
      <w:hyperlink w:anchor="_Toc85786269" w:history="1">
        <w:r w:rsidRPr="0087599B">
          <w:rPr>
            <w:rStyle w:val="Hyperlink"/>
            <w:noProof/>
          </w:rPr>
          <w:t>CB.52.23 Gap Checker – (Manual roll gap checker) (Existing)</w:t>
        </w:r>
        <w:r>
          <w:rPr>
            <w:noProof/>
            <w:webHidden/>
          </w:rPr>
          <w:tab/>
        </w:r>
        <w:r>
          <w:rPr>
            <w:noProof/>
            <w:webHidden/>
          </w:rPr>
          <w:fldChar w:fldCharType="begin"/>
        </w:r>
        <w:r>
          <w:rPr>
            <w:noProof/>
            <w:webHidden/>
          </w:rPr>
          <w:instrText xml:space="preserve"> PAGEREF _Toc85786269 \h </w:instrText>
        </w:r>
        <w:r>
          <w:rPr>
            <w:noProof/>
            <w:webHidden/>
          </w:rPr>
        </w:r>
        <w:r>
          <w:rPr>
            <w:noProof/>
            <w:webHidden/>
          </w:rPr>
          <w:fldChar w:fldCharType="separate"/>
        </w:r>
        <w:r>
          <w:rPr>
            <w:noProof/>
            <w:webHidden/>
          </w:rPr>
          <w:t>124</w:t>
        </w:r>
        <w:r>
          <w:rPr>
            <w:noProof/>
            <w:webHidden/>
          </w:rPr>
          <w:fldChar w:fldCharType="end"/>
        </w:r>
      </w:hyperlink>
    </w:p>
    <w:p w14:paraId="3F16374C" w14:textId="5AB83297" w:rsidR="00C534A5" w:rsidRDefault="00C534A5">
      <w:pPr>
        <w:pStyle w:val="Verzeichnis4"/>
        <w:rPr>
          <w:rFonts w:asciiTheme="minorHAnsi" w:eastAsiaTheme="minorEastAsia" w:hAnsiTheme="minorHAnsi" w:cstheme="minorBidi"/>
          <w:noProof/>
          <w:szCs w:val="22"/>
          <w:lang w:val="de-AT"/>
        </w:rPr>
      </w:pPr>
      <w:hyperlink w:anchor="_Toc85786270" w:history="1">
        <w:r w:rsidRPr="0087599B">
          <w:rPr>
            <w:rStyle w:val="Hyperlink"/>
            <w:noProof/>
          </w:rPr>
          <w:t>CB.52.25 Roller alignment device OPAL (Existing)</w:t>
        </w:r>
        <w:r>
          <w:rPr>
            <w:noProof/>
            <w:webHidden/>
          </w:rPr>
          <w:tab/>
        </w:r>
        <w:r>
          <w:rPr>
            <w:noProof/>
            <w:webHidden/>
          </w:rPr>
          <w:fldChar w:fldCharType="begin"/>
        </w:r>
        <w:r>
          <w:rPr>
            <w:noProof/>
            <w:webHidden/>
          </w:rPr>
          <w:instrText xml:space="preserve"> PAGEREF _Toc85786270 \h </w:instrText>
        </w:r>
        <w:r>
          <w:rPr>
            <w:noProof/>
            <w:webHidden/>
          </w:rPr>
        </w:r>
        <w:r>
          <w:rPr>
            <w:noProof/>
            <w:webHidden/>
          </w:rPr>
          <w:fldChar w:fldCharType="separate"/>
        </w:r>
        <w:r>
          <w:rPr>
            <w:noProof/>
            <w:webHidden/>
          </w:rPr>
          <w:t>125</w:t>
        </w:r>
        <w:r>
          <w:rPr>
            <w:noProof/>
            <w:webHidden/>
          </w:rPr>
          <w:fldChar w:fldCharType="end"/>
        </w:r>
      </w:hyperlink>
    </w:p>
    <w:p w14:paraId="5254360D" w14:textId="2148197A" w:rsidR="00C534A5" w:rsidRDefault="00C534A5">
      <w:pPr>
        <w:pStyle w:val="Verzeichnis2"/>
        <w:rPr>
          <w:rFonts w:asciiTheme="minorHAnsi" w:eastAsiaTheme="minorEastAsia" w:hAnsiTheme="minorHAnsi" w:cstheme="minorBidi"/>
          <w:noProof/>
          <w:szCs w:val="22"/>
          <w:lang w:val="de-AT"/>
        </w:rPr>
      </w:pPr>
      <w:hyperlink w:anchor="_Toc85786271" w:history="1">
        <w:r w:rsidRPr="0087599B">
          <w:rPr>
            <w:rStyle w:val="Hyperlink"/>
            <w:noProof/>
          </w:rPr>
          <w:t>CB.53. Tundish preparation</w:t>
        </w:r>
        <w:r>
          <w:rPr>
            <w:noProof/>
            <w:webHidden/>
          </w:rPr>
          <w:tab/>
        </w:r>
        <w:r>
          <w:rPr>
            <w:noProof/>
            <w:webHidden/>
          </w:rPr>
          <w:fldChar w:fldCharType="begin"/>
        </w:r>
        <w:r>
          <w:rPr>
            <w:noProof/>
            <w:webHidden/>
          </w:rPr>
          <w:instrText xml:space="preserve"> PAGEREF _Toc85786271 \h </w:instrText>
        </w:r>
        <w:r>
          <w:rPr>
            <w:noProof/>
            <w:webHidden/>
          </w:rPr>
        </w:r>
        <w:r>
          <w:rPr>
            <w:noProof/>
            <w:webHidden/>
          </w:rPr>
          <w:fldChar w:fldCharType="separate"/>
        </w:r>
        <w:r>
          <w:rPr>
            <w:noProof/>
            <w:webHidden/>
          </w:rPr>
          <w:t>126</w:t>
        </w:r>
        <w:r>
          <w:rPr>
            <w:noProof/>
            <w:webHidden/>
          </w:rPr>
          <w:fldChar w:fldCharType="end"/>
        </w:r>
      </w:hyperlink>
    </w:p>
    <w:p w14:paraId="03AA6997" w14:textId="17D0A455" w:rsidR="00C534A5" w:rsidRDefault="00C534A5">
      <w:pPr>
        <w:pStyle w:val="Verzeichnis3"/>
        <w:rPr>
          <w:rFonts w:asciiTheme="minorHAnsi" w:eastAsiaTheme="minorEastAsia" w:hAnsiTheme="minorHAnsi" w:cstheme="minorBidi"/>
          <w:noProof/>
          <w:szCs w:val="22"/>
          <w:lang w:val="de-AT"/>
        </w:rPr>
      </w:pPr>
      <w:hyperlink w:anchor="_Toc85786272" w:history="1">
        <w:r w:rsidRPr="0087599B">
          <w:rPr>
            <w:rStyle w:val="Hyperlink"/>
            <w:noProof/>
          </w:rPr>
          <w:t>CB.53.5 Flow control maintenance devices</w:t>
        </w:r>
        <w:r>
          <w:rPr>
            <w:noProof/>
            <w:webHidden/>
          </w:rPr>
          <w:tab/>
        </w:r>
        <w:r>
          <w:rPr>
            <w:noProof/>
            <w:webHidden/>
          </w:rPr>
          <w:fldChar w:fldCharType="begin"/>
        </w:r>
        <w:r>
          <w:rPr>
            <w:noProof/>
            <w:webHidden/>
          </w:rPr>
          <w:instrText xml:space="preserve"> PAGEREF _Toc85786272 \h </w:instrText>
        </w:r>
        <w:r>
          <w:rPr>
            <w:noProof/>
            <w:webHidden/>
          </w:rPr>
        </w:r>
        <w:r>
          <w:rPr>
            <w:noProof/>
            <w:webHidden/>
          </w:rPr>
          <w:fldChar w:fldCharType="separate"/>
        </w:r>
        <w:r>
          <w:rPr>
            <w:noProof/>
            <w:webHidden/>
          </w:rPr>
          <w:t>127</w:t>
        </w:r>
        <w:r>
          <w:rPr>
            <w:noProof/>
            <w:webHidden/>
          </w:rPr>
          <w:fldChar w:fldCharType="end"/>
        </w:r>
      </w:hyperlink>
    </w:p>
    <w:p w14:paraId="3BA189AB" w14:textId="6572287B" w:rsidR="00C534A5" w:rsidRDefault="00C534A5">
      <w:pPr>
        <w:pStyle w:val="Verzeichnis4"/>
        <w:rPr>
          <w:rFonts w:asciiTheme="minorHAnsi" w:eastAsiaTheme="minorEastAsia" w:hAnsiTheme="minorHAnsi" w:cstheme="minorBidi"/>
          <w:noProof/>
          <w:szCs w:val="22"/>
          <w:lang w:val="de-AT"/>
        </w:rPr>
      </w:pPr>
      <w:hyperlink w:anchor="_Toc85786273" w:history="1">
        <w:r w:rsidRPr="0087599B">
          <w:rPr>
            <w:rStyle w:val="Hyperlink"/>
            <w:noProof/>
          </w:rPr>
          <w:t>CB.53.55 Stopper rod trestle</w:t>
        </w:r>
        <w:r>
          <w:rPr>
            <w:noProof/>
            <w:webHidden/>
          </w:rPr>
          <w:tab/>
        </w:r>
        <w:r>
          <w:rPr>
            <w:noProof/>
            <w:webHidden/>
          </w:rPr>
          <w:fldChar w:fldCharType="begin"/>
        </w:r>
        <w:r>
          <w:rPr>
            <w:noProof/>
            <w:webHidden/>
          </w:rPr>
          <w:instrText xml:space="preserve"> PAGEREF _Toc85786273 \h </w:instrText>
        </w:r>
        <w:r>
          <w:rPr>
            <w:noProof/>
            <w:webHidden/>
          </w:rPr>
        </w:r>
        <w:r>
          <w:rPr>
            <w:noProof/>
            <w:webHidden/>
          </w:rPr>
          <w:fldChar w:fldCharType="separate"/>
        </w:r>
        <w:r>
          <w:rPr>
            <w:noProof/>
            <w:webHidden/>
          </w:rPr>
          <w:t>127</w:t>
        </w:r>
        <w:r>
          <w:rPr>
            <w:noProof/>
            <w:webHidden/>
          </w:rPr>
          <w:fldChar w:fldCharType="end"/>
        </w:r>
      </w:hyperlink>
    </w:p>
    <w:p w14:paraId="3F2B275C" w14:textId="0448C41D" w:rsidR="00C534A5" w:rsidRDefault="00C534A5">
      <w:pPr>
        <w:pStyle w:val="Verzeichnis3"/>
        <w:rPr>
          <w:rFonts w:asciiTheme="minorHAnsi" w:eastAsiaTheme="minorEastAsia" w:hAnsiTheme="minorHAnsi" w:cstheme="minorBidi"/>
          <w:noProof/>
          <w:szCs w:val="22"/>
          <w:lang w:val="de-AT"/>
        </w:rPr>
      </w:pPr>
      <w:hyperlink w:anchor="_Toc85786274" w:history="1">
        <w:r w:rsidRPr="0087599B">
          <w:rPr>
            <w:rStyle w:val="Hyperlink"/>
            <w:noProof/>
          </w:rPr>
          <w:t>CB.53.6 Tundish relining equipment</w:t>
        </w:r>
        <w:r>
          <w:rPr>
            <w:noProof/>
            <w:webHidden/>
          </w:rPr>
          <w:tab/>
        </w:r>
        <w:r>
          <w:rPr>
            <w:noProof/>
            <w:webHidden/>
          </w:rPr>
          <w:fldChar w:fldCharType="begin"/>
        </w:r>
        <w:r>
          <w:rPr>
            <w:noProof/>
            <w:webHidden/>
          </w:rPr>
          <w:instrText xml:space="preserve"> PAGEREF _Toc85786274 \h </w:instrText>
        </w:r>
        <w:r>
          <w:rPr>
            <w:noProof/>
            <w:webHidden/>
          </w:rPr>
        </w:r>
        <w:r>
          <w:rPr>
            <w:noProof/>
            <w:webHidden/>
          </w:rPr>
          <w:fldChar w:fldCharType="separate"/>
        </w:r>
        <w:r>
          <w:rPr>
            <w:noProof/>
            <w:webHidden/>
          </w:rPr>
          <w:t>127</w:t>
        </w:r>
        <w:r>
          <w:rPr>
            <w:noProof/>
            <w:webHidden/>
          </w:rPr>
          <w:fldChar w:fldCharType="end"/>
        </w:r>
      </w:hyperlink>
    </w:p>
    <w:p w14:paraId="7591BDC6" w14:textId="58A5A9EE" w:rsidR="00C534A5" w:rsidRDefault="00C534A5">
      <w:pPr>
        <w:pStyle w:val="Verzeichnis3"/>
        <w:rPr>
          <w:rFonts w:asciiTheme="minorHAnsi" w:eastAsiaTheme="minorEastAsia" w:hAnsiTheme="minorHAnsi" w:cstheme="minorBidi"/>
          <w:noProof/>
          <w:szCs w:val="22"/>
          <w:lang w:val="de-AT"/>
        </w:rPr>
      </w:pPr>
      <w:hyperlink w:anchor="_Toc85786275" w:history="1">
        <w:r w:rsidRPr="0087599B">
          <w:rPr>
            <w:rStyle w:val="Hyperlink"/>
            <w:noProof/>
          </w:rPr>
          <w:t>CB.53.7 Tundish gunning equipment</w:t>
        </w:r>
        <w:r>
          <w:rPr>
            <w:noProof/>
            <w:webHidden/>
          </w:rPr>
          <w:tab/>
        </w:r>
        <w:r>
          <w:rPr>
            <w:noProof/>
            <w:webHidden/>
          </w:rPr>
          <w:fldChar w:fldCharType="begin"/>
        </w:r>
        <w:r>
          <w:rPr>
            <w:noProof/>
            <w:webHidden/>
          </w:rPr>
          <w:instrText xml:space="preserve"> PAGEREF _Toc85786275 \h </w:instrText>
        </w:r>
        <w:r>
          <w:rPr>
            <w:noProof/>
            <w:webHidden/>
          </w:rPr>
        </w:r>
        <w:r>
          <w:rPr>
            <w:noProof/>
            <w:webHidden/>
          </w:rPr>
          <w:fldChar w:fldCharType="separate"/>
        </w:r>
        <w:r>
          <w:rPr>
            <w:noProof/>
            <w:webHidden/>
          </w:rPr>
          <w:t>127</w:t>
        </w:r>
        <w:r>
          <w:rPr>
            <w:noProof/>
            <w:webHidden/>
          </w:rPr>
          <w:fldChar w:fldCharType="end"/>
        </w:r>
      </w:hyperlink>
    </w:p>
    <w:p w14:paraId="732A4E76" w14:textId="4FF57D02" w:rsidR="00C534A5" w:rsidRDefault="00C534A5">
      <w:pPr>
        <w:pStyle w:val="Verzeichnis3"/>
        <w:rPr>
          <w:rFonts w:asciiTheme="minorHAnsi" w:eastAsiaTheme="minorEastAsia" w:hAnsiTheme="minorHAnsi" w:cstheme="minorBidi"/>
          <w:noProof/>
          <w:szCs w:val="22"/>
          <w:lang w:val="de-AT"/>
        </w:rPr>
      </w:pPr>
      <w:hyperlink w:anchor="_Toc85786276" w:history="1">
        <w:r w:rsidRPr="0087599B">
          <w:rPr>
            <w:rStyle w:val="Hyperlink"/>
            <w:noProof/>
          </w:rPr>
          <w:t>CB.53.9 Tundish auxiliaries &amp; building</w:t>
        </w:r>
        <w:r>
          <w:rPr>
            <w:noProof/>
            <w:webHidden/>
          </w:rPr>
          <w:tab/>
        </w:r>
        <w:r>
          <w:rPr>
            <w:noProof/>
            <w:webHidden/>
          </w:rPr>
          <w:fldChar w:fldCharType="begin"/>
        </w:r>
        <w:r>
          <w:rPr>
            <w:noProof/>
            <w:webHidden/>
          </w:rPr>
          <w:instrText xml:space="preserve"> PAGEREF _Toc85786276 \h </w:instrText>
        </w:r>
        <w:r>
          <w:rPr>
            <w:noProof/>
            <w:webHidden/>
          </w:rPr>
        </w:r>
        <w:r>
          <w:rPr>
            <w:noProof/>
            <w:webHidden/>
          </w:rPr>
          <w:fldChar w:fldCharType="separate"/>
        </w:r>
        <w:r>
          <w:rPr>
            <w:noProof/>
            <w:webHidden/>
          </w:rPr>
          <w:t>127</w:t>
        </w:r>
        <w:r>
          <w:rPr>
            <w:noProof/>
            <w:webHidden/>
          </w:rPr>
          <w:fldChar w:fldCharType="end"/>
        </w:r>
      </w:hyperlink>
    </w:p>
    <w:p w14:paraId="3910F6AF" w14:textId="09D5FEFB" w:rsidR="00C534A5" w:rsidRDefault="00C534A5">
      <w:pPr>
        <w:pStyle w:val="Verzeichnis2"/>
        <w:rPr>
          <w:rFonts w:asciiTheme="minorHAnsi" w:eastAsiaTheme="minorEastAsia" w:hAnsiTheme="minorHAnsi" w:cstheme="minorBidi"/>
          <w:noProof/>
          <w:szCs w:val="22"/>
          <w:lang w:val="de-AT"/>
        </w:rPr>
      </w:pPr>
      <w:hyperlink w:anchor="_Toc85786277" w:history="1">
        <w:r w:rsidRPr="0087599B">
          <w:rPr>
            <w:rStyle w:val="Hyperlink"/>
            <w:noProof/>
          </w:rPr>
          <w:t>CB.54. Suspensions</w:t>
        </w:r>
        <w:r>
          <w:rPr>
            <w:noProof/>
            <w:webHidden/>
          </w:rPr>
          <w:tab/>
        </w:r>
        <w:r>
          <w:rPr>
            <w:noProof/>
            <w:webHidden/>
          </w:rPr>
          <w:fldChar w:fldCharType="begin"/>
        </w:r>
        <w:r>
          <w:rPr>
            <w:noProof/>
            <w:webHidden/>
          </w:rPr>
          <w:instrText xml:space="preserve"> PAGEREF _Toc85786277 \h </w:instrText>
        </w:r>
        <w:r>
          <w:rPr>
            <w:noProof/>
            <w:webHidden/>
          </w:rPr>
        </w:r>
        <w:r>
          <w:rPr>
            <w:noProof/>
            <w:webHidden/>
          </w:rPr>
          <w:fldChar w:fldCharType="separate"/>
        </w:r>
        <w:r>
          <w:rPr>
            <w:noProof/>
            <w:webHidden/>
          </w:rPr>
          <w:t>128</w:t>
        </w:r>
        <w:r>
          <w:rPr>
            <w:noProof/>
            <w:webHidden/>
          </w:rPr>
          <w:fldChar w:fldCharType="end"/>
        </w:r>
      </w:hyperlink>
    </w:p>
    <w:p w14:paraId="5AD46E1D" w14:textId="027DC4F8" w:rsidR="00C534A5" w:rsidRDefault="00C534A5">
      <w:pPr>
        <w:pStyle w:val="Verzeichnis3"/>
        <w:rPr>
          <w:rFonts w:asciiTheme="minorHAnsi" w:eastAsiaTheme="minorEastAsia" w:hAnsiTheme="minorHAnsi" w:cstheme="minorBidi"/>
          <w:noProof/>
          <w:szCs w:val="22"/>
          <w:lang w:val="de-AT"/>
        </w:rPr>
      </w:pPr>
      <w:hyperlink w:anchor="_Toc85786278" w:history="1">
        <w:r w:rsidRPr="0087599B">
          <w:rPr>
            <w:rStyle w:val="Hyperlink"/>
            <w:noProof/>
          </w:rPr>
          <w:t>CB.54.1 Beam suspensions</w:t>
        </w:r>
        <w:r>
          <w:rPr>
            <w:noProof/>
            <w:webHidden/>
          </w:rPr>
          <w:tab/>
        </w:r>
        <w:r>
          <w:rPr>
            <w:noProof/>
            <w:webHidden/>
          </w:rPr>
          <w:fldChar w:fldCharType="begin"/>
        </w:r>
        <w:r>
          <w:rPr>
            <w:noProof/>
            <w:webHidden/>
          </w:rPr>
          <w:instrText xml:space="preserve"> PAGEREF _Toc85786278 \h </w:instrText>
        </w:r>
        <w:r>
          <w:rPr>
            <w:noProof/>
            <w:webHidden/>
          </w:rPr>
        </w:r>
        <w:r>
          <w:rPr>
            <w:noProof/>
            <w:webHidden/>
          </w:rPr>
          <w:fldChar w:fldCharType="separate"/>
        </w:r>
        <w:r>
          <w:rPr>
            <w:noProof/>
            <w:webHidden/>
          </w:rPr>
          <w:t>128</w:t>
        </w:r>
        <w:r>
          <w:rPr>
            <w:noProof/>
            <w:webHidden/>
          </w:rPr>
          <w:fldChar w:fldCharType="end"/>
        </w:r>
      </w:hyperlink>
    </w:p>
    <w:p w14:paraId="229146DF" w14:textId="76F4A960" w:rsidR="00C534A5" w:rsidRDefault="00C534A5">
      <w:pPr>
        <w:pStyle w:val="Verzeichnis4"/>
        <w:rPr>
          <w:rFonts w:asciiTheme="minorHAnsi" w:eastAsiaTheme="minorEastAsia" w:hAnsiTheme="minorHAnsi" w:cstheme="minorBidi"/>
          <w:noProof/>
          <w:szCs w:val="22"/>
          <w:lang w:val="de-AT"/>
        </w:rPr>
      </w:pPr>
      <w:hyperlink w:anchor="_Toc85786279" w:history="1">
        <w:r w:rsidRPr="0087599B">
          <w:rPr>
            <w:rStyle w:val="Hyperlink"/>
            <w:noProof/>
          </w:rPr>
          <w:t>CB.54.11 Tundish beam suspension (Existing)</w:t>
        </w:r>
        <w:r>
          <w:rPr>
            <w:noProof/>
            <w:webHidden/>
          </w:rPr>
          <w:tab/>
        </w:r>
        <w:r>
          <w:rPr>
            <w:noProof/>
            <w:webHidden/>
          </w:rPr>
          <w:fldChar w:fldCharType="begin"/>
        </w:r>
        <w:r>
          <w:rPr>
            <w:noProof/>
            <w:webHidden/>
          </w:rPr>
          <w:instrText xml:space="preserve"> PAGEREF _Toc85786279 \h </w:instrText>
        </w:r>
        <w:r>
          <w:rPr>
            <w:noProof/>
            <w:webHidden/>
          </w:rPr>
        </w:r>
        <w:r>
          <w:rPr>
            <w:noProof/>
            <w:webHidden/>
          </w:rPr>
          <w:fldChar w:fldCharType="separate"/>
        </w:r>
        <w:r>
          <w:rPr>
            <w:noProof/>
            <w:webHidden/>
          </w:rPr>
          <w:t>128</w:t>
        </w:r>
        <w:r>
          <w:rPr>
            <w:noProof/>
            <w:webHidden/>
          </w:rPr>
          <w:fldChar w:fldCharType="end"/>
        </w:r>
      </w:hyperlink>
    </w:p>
    <w:p w14:paraId="3A58A7E9" w14:textId="0246C034" w:rsidR="00C534A5" w:rsidRDefault="00C534A5">
      <w:pPr>
        <w:pStyle w:val="Verzeichnis4"/>
        <w:rPr>
          <w:rFonts w:asciiTheme="minorHAnsi" w:eastAsiaTheme="minorEastAsia" w:hAnsiTheme="minorHAnsi" w:cstheme="minorBidi"/>
          <w:noProof/>
          <w:szCs w:val="22"/>
          <w:lang w:val="de-AT"/>
        </w:rPr>
      </w:pPr>
      <w:hyperlink w:anchor="_Toc85786280" w:history="1">
        <w:r w:rsidRPr="0087599B">
          <w:rPr>
            <w:rStyle w:val="Hyperlink"/>
            <w:noProof/>
          </w:rPr>
          <w:t>CB.54.12A Universal beam suspension casting area</w:t>
        </w:r>
        <w:r>
          <w:rPr>
            <w:noProof/>
            <w:webHidden/>
          </w:rPr>
          <w:tab/>
        </w:r>
        <w:r>
          <w:rPr>
            <w:noProof/>
            <w:webHidden/>
          </w:rPr>
          <w:fldChar w:fldCharType="begin"/>
        </w:r>
        <w:r>
          <w:rPr>
            <w:noProof/>
            <w:webHidden/>
          </w:rPr>
          <w:instrText xml:space="preserve"> PAGEREF _Toc85786280 \h </w:instrText>
        </w:r>
        <w:r>
          <w:rPr>
            <w:noProof/>
            <w:webHidden/>
          </w:rPr>
        </w:r>
        <w:r>
          <w:rPr>
            <w:noProof/>
            <w:webHidden/>
          </w:rPr>
          <w:fldChar w:fldCharType="separate"/>
        </w:r>
        <w:r>
          <w:rPr>
            <w:noProof/>
            <w:webHidden/>
          </w:rPr>
          <w:t>129</w:t>
        </w:r>
        <w:r>
          <w:rPr>
            <w:noProof/>
            <w:webHidden/>
          </w:rPr>
          <w:fldChar w:fldCharType="end"/>
        </w:r>
      </w:hyperlink>
    </w:p>
    <w:p w14:paraId="762E79BF" w14:textId="396B794C" w:rsidR="00C534A5" w:rsidRDefault="00C534A5">
      <w:pPr>
        <w:pStyle w:val="Verzeichnis3"/>
        <w:rPr>
          <w:rFonts w:asciiTheme="minorHAnsi" w:eastAsiaTheme="minorEastAsia" w:hAnsiTheme="minorHAnsi" w:cstheme="minorBidi"/>
          <w:noProof/>
          <w:szCs w:val="22"/>
          <w:lang w:val="de-AT"/>
        </w:rPr>
      </w:pPr>
      <w:hyperlink w:anchor="_Toc85786281" w:history="1">
        <w:r w:rsidRPr="0087599B">
          <w:rPr>
            <w:rStyle w:val="Hyperlink"/>
            <w:noProof/>
          </w:rPr>
          <w:t>CB.54.2 Rope / Chain suspensions</w:t>
        </w:r>
        <w:r>
          <w:rPr>
            <w:noProof/>
            <w:webHidden/>
          </w:rPr>
          <w:tab/>
        </w:r>
        <w:r>
          <w:rPr>
            <w:noProof/>
            <w:webHidden/>
          </w:rPr>
          <w:fldChar w:fldCharType="begin"/>
        </w:r>
        <w:r>
          <w:rPr>
            <w:noProof/>
            <w:webHidden/>
          </w:rPr>
          <w:instrText xml:space="preserve"> PAGEREF _Toc85786281 \h </w:instrText>
        </w:r>
        <w:r>
          <w:rPr>
            <w:noProof/>
            <w:webHidden/>
          </w:rPr>
        </w:r>
        <w:r>
          <w:rPr>
            <w:noProof/>
            <w:webHidden/>
          </w:rPr>
          <w:fldChar w:fldCharType="separate"/>
        </w:r>
        <w:r>
          <w:rPr>
            <w:noProof/>
            <w:webHidden/>
          </w:rPr>
          <w:t>131</w:t>
        </w:r>
        <w:r>
          <w:rPr>
            <w:noProof/>
            <w:webHidden/>
          </w:rPr>
          <w:fldChar w:fldCharType="end"/>
        </w:r>
      </w:hyperlink>
    </w:p>
    <w:p w14:paraId="70018800" w14:textId="7EE7B297" w:rsidR="00C534A5" w:rsidRDefault="00C534A5">
      <w:pPr>
        <w:pStyle w:val="Verzeichnis3"/>
        <w:rPr>
          <w:rFonts w:asciiTheme="minorHAnsi" w:eastAsiaTheme="minorEastAsia" w:hAnsiTheme="minorHAnsi" w:cstheme="minorBidi"/>
          <w:noProof/>
          <w:szCs w:val="22"/>
          <w:lang w:val="de-AT"/>
        </w:rPr>
      </w:pPr>
      <w:hyperlink w:anchor="_Toc85786282" w:history="1">
        <w:r w:rsidRPr="0087599B">
          <w:rPr>
            <w:rStyle w:val="Hyperlink"/>
            <w:noProof/>
          </w:rPr>
          <w:t>CB.54.3 Storage stands for beam suspensions</w:t>
        </w:r>
        <w:r>
          <w:rPr>
            <w:noProof/>
            <w:webHidden/>
          </w:rPr>
          <w:tab/>
        </w:r>
        <w:r>
          <w:rPr>
            <w:noProof/>
            <w:webHidden/>
          </w:rPr>
          <w:fldChar w:fldCharType="begin"/>
        </w:r>
        <w:r>
          <w:rPr>
            <w:noProof/>
            <w:webHidden/>
          </w:rPr>
          <w:instrText xml:space="preserve"> PAGEREF _Toc85786282 \h </w:instrText>
        </w:r>
        <w:r>
          <w:rPr>
            <w:noProof/>
            <w:webHidden/>
          </w:rPr>
        </w:r>
        <w:r>
          <w:rPr>
            <w:noProof/>
            <w:webHidden/>
          </w:rPr>
          <w:fldChar w:fldCharType="separate"/>
        </w:r>
        <w:r>
          <w:rPr>
            <w:noProof/>
            <w:webHidden/>
          </w:rPr>
          <w:t>132</w:t>
        </w:r>
        <w:r>
          <w:rPr>
            <w:noProof/>
            <w:webHidden/>
          </w:rPr>
          <w:fldChar w:fldCharType="end"/>
        </w:r>
      </w:hyperlink>
    </w:p>
    <w:p w14:paraId="05CB4C55" w14:textId="7C6FA9C7" w:rsidR="00C534A5" w:rsidRDefault="00C534A5">
      <w:pPr>
        <w:pStyle w:val="Verzeichnis3"/>
        <w:rPr>
          <w:rFonts w:asciiTheme="minorHAnsi" w:eastAsiaTheme="minorEastAsia" w:hAnsiTheme="minorHAnsi" w:cstheme="minorBidi"/>
          <w:noProof/>
          <w:szCs w:val="22"/>
          <w:lang w:val="de-AT"/>
        </w:rPr>
      </w:pPr>
      <w:hyperlink w:anchor="_Toc85786283" w:history="1">
        <w:r w:rsidRPr="0087599B">
          <w:rPr>
            <w:rStyle w:val="Hyperlink"/>
            <w:noProof/>
          </w:rPr>
          <w:t>CB.54.4 Storage stands for rope/chain suspensions</w:t>
        </w:r>
        <w:r>
          <w:rPr>
            <w:noProof/>
            <w:webHidden/>
          </w:rPr>
          <w:tab/>
        </w:r>
        <w:r>
          <w:rPr>
            <w:noProof/>
            <w:webHidden/>
          </w:rPr>
          <w:fldChar w:fldCharType="begin"/>
        </w:r>
        <w:r>
          <w:rPr>
            <w:noProof/>
            <w:webHidden/>
          </w:rPr>
          <w:instrText xml:space="preserve"> PAGEREF _Toc85786283 \h </w:instrText>
        </w:r>
        <w:r>
          <w:rPr>
            <w:noProof/>
            <w:webHidden/>
          </w:rPr>
        </w:r>
        <w:r>
          <w:rPr>
            <w:noProof/>
            <w:webHidden/>
          </w:rPr>
          <w:fldChar w:fldCharType="separate"/>
        </w:r>
        <w:r>
          <w:rPr>
            <w:noProof/>
            <w:webHidden/>
          </w:rPr>
          <w:t>132</w:t>
        </w:r>
        <w:r>
          <w:rPr>
            <w:noProof/>
            <w:webHidden/>
          </w:rPr>
          <w:fldChar w:fldCharType="end"/>
        </w:r>
      </w:hyperlink>
    </w:p>
    <w:p w14:paraId="633C14BF" w14:textId="62E9F168" w:rsidR="00C534A5" w:rsidRDefault="00C534A5">
      <w:pPr>
        <w:pStyle w:val="Verzeichnis2"/>
        <w:rPr>
          <w:rFonts w:asciiTheme="minorHAnsi" w:eastAsiaTheme="minorEastAsia" w:hAnsiTheme="minorHAnsi" w:cstheme="minorBidi"/>
          <w:noProof/>
          <w:szCs w:val="22"/>
          <w:lang w:val="de-AT"/>
        </w:rPr>
      </w:pPr>
      <w:hyperlink w:anchor="_Toc85786284" w:history="1">
        <w:r w:rsidRPr="0087599B">
          <w:rPr>
            <w:rStyle w:val="Hyperlink"/>
            <w:noProof/>
          </w:rPr>
          <w:t>CB.55. Ancillary facilities</w:t>
        </w:r>
        <w:r>
          <w:rPr>
            <w:noProof/>
            <w:webHidden/>
          </w:rPr>
          <w:tab/>
        </w:r>
        <w:r>
          <w:rPr>
            <w:noProof/>
            <w:webHidden/>
          </w:rPr>
          <w:fldChar w:fldCharType="begin"/>
        </w:r>
        <w:r>
          <w:rPr>
            <w:noProof/>
            <w:webHidden/>
          </w:rPr>
          <w:instrText xml:space="preserve"> PAGEREF _Toc85786284 \h </w:instrText>
        </w:r>
        <w:r>
          <w:rPr>
            <w:noProof/>
            <w:webHidden/>
          </w:rPr>
        </w:r>
        <w:r>
          <w:rPr>
            <w:noProof/>
            <w:webHidden/>
          </w:rPr>
          <w:fldChar w:fldCharType="separate"/>
        </w:r>
        <w:r>
          <w:rPr>
            <w:noProof/>
            <w:webHidden/>
          </w:rPr>
          <w:t>133</w:t>
        </w:r>
        <w:r>
          <w:rPr>
            <w:noProof/>
            <w:webHidden/>
          </w:rPr>
          <w:fldChar w:fldCharType="end"/>
        </w:r>
      </w:hyperlink>
    </w:p>
    <w:p w14:paraId="12F4C240" w14:textId="6974A27E" w:rsidR="00C534A5" w:rsidRDefault="00C534A5">
      <w:pPr>
        <w:pStyle w:val="Verzeichnis3"/>
        <w:rPr>
          <w:rFonts w:asciiTheme="minorHAnsi" w:eastAsiaTheme="minorEastAsia" w:hAnsiTheme="minorHAnsi" w:cstheme="minorBidi"/>
          <w:noProof/>
          <w:szCs w:val="22"/>
          <w:lang w:val="de-AT"/>
        </w:rPr>
      </w:pPr>
      <w:hyperlink w:anchor="_Toc85786285" w:history="1">
        <w:r w:rsidRPr="0087599B">
          <w:rPr>
            <w:rStyle w:val="Hyperlink"/>
            <w:noProof/>
          </w:rPr>
          <w:t>CB.55.1 Standard tools</w:t>
        </w:r>
        <w:r>
          <w:rPr>
            <w:noProof/>
            <w:webHidden/>
          </w:rPr>
          <w:tab/>
        </w:r>
        <w:r>
          <w:rPr>
            <w:noProof/>
            <w:webHidden/>
          </w:rPr>
          <w:fldChar w:fldCharType="begin"/>
        </w:r>
        <w:r>
          <w:rPr>
            <w:noProof/>
            <w:webHidden/>
          </w:rPr>
          <w:instrText xml:space="preserve"> PAGEREF _Toc85786285 \h </w:instrText>
        </w:r>
        <w:r>
          <w:rPr>
            <w:noProof/>
            <w:webHidden/>
          </w:rPr>
        </w:r>
        <w:r>
          <w:rPr>
            <w:noProof/>
            <w:webHidden/>
          </w:rPr>
          <w:fldChar w:fldCharType="separate"/>
        </w:r>
        <w:r>
          <w:rPr>
            <w:noProof/>
            <w:webHidden/>
          </w:rPr>
          <w:t>133</w:t>
        </w:r>
        <w:r>
          <w:rPr>
            <w:noProof/>
            <w:webHidden/>
          </w:rPr>
          <w:fldChar w:fldCharType="end"/>
        </w:r>
      </w:hyperlink>
    </w:p>
    <w:p w14:paraId="52CCC314" w14:textId="05D73770" w:rsidR="00C534A5" w:rsidRDefault="00C534A5">
      <w:pPr>
        <w:pStyle w:val="Verzeichnis3"/>
        <w:rPr>
          <w:rFonts w:asciiTheme="minorHAnsi" w:eastAsiaTheme="minorEastAsia" w:hAnsiTheme="minorHAnsi" w:cstheme="minorBidi"/>
          <w:noProof/>
          <w:szCs w:val="22"/>
          <w:lang w:val="de-AT"/>
        </w:rPr>
      </w:pPr>
      <w:hyperlink w:anchor="_Toc85786286" w:history="1">
        <w:r w:rsidRPr="0087599B">
          <w:rPr>
            <w:rStyle w:val="Hyperlink"/>
            <w:noProof/>
          </w:rPr>
          <w:t>CB.55.2 Special tools</w:t>
        </w:r>
        <w:r>
          <w:rPr>
            <w:noProof/>
            <w:webHidden/>
          </w:rPr>
          <w:tab/>
        </w:r>
        <w:r>
          <w:rPr>
            <w:noProof/>
            <w:webHidden/>
          </w:rPr>
          <w:fldChar w:fldCharType="begin"/>
        </w:r>
        <w:r>
          <w:rPr>
            <w:noProof/>
            <w:webHidden/>
          </w:rPr>
          <w:instrText xml:space="preserve"> PAGEREF _Toc85786286 \h </w:instrText>
        </w:r>
        <w:r>
          <w:rPr>
            <w:noProof/>
            <w:webHidden/>
          </w:rPr>
        </w:r>
        <w:r>
          <w:rPr>
            <w:noProof/>
            <w:webHidden/>
          </w:rPr>
          <w:fldChar w:fldCharType="separate"/>
        </w:r>
        <w:r>
          <w:rPr>
            <w:noProof/>
            <w:webHidden/>
          </w:rPr>
          <w:t>134</w:t>
        </w:r>
        <w:r>
          <w:rPr>
            <w:noProof/>
            <w:webHidden/>
          </w:rPr>
          <w:fldChar w:fldCharType="end"/>
        </w:r>
      </w:hyperlink>
    </w:p>
    <w:p w14:paraId="1464A817" w14:textId="2E0428FC" w:rsidR="00C534A5" w:rsidRDefault="00C534A5">
      <w:pPr>
        <w:pStyle w:val="Verzeichnis4"/>
        <w:rPr>
          <w:rFonts w:asciiTheme="minorHAnsi" w:eastAsiaTheme="minorEastAsia" w:hAnsiTheme="minorHAnsi" w:cstheme="minorBidi"/>
          <w:noProof/>
          <w:szCs w:val="22"/>
          <w:lang w:val="de-AT"/>
        </w:rPr>
      </w:pPr>
      <w:hyperlink w:anchor="_Toc85786287" w:history="1">
        <w:r w:rsidRPr="0087599B">
          <w:rPr>
            <w:rStyle w:val="Hyperlink"/>
            <w:noProof/>
          </w:rPr>
          <w:t>CB.55.21 Hydraulic bolt tensioning cylinder for ladle turret</w:t>
        </w:r>
        <w:r>
          <w:rPr>
            <w:noProof/>
            <w:webHidden/>
          </w:rPr>
          <w:tab/>
        </w:r>
        <w:r>
          <w:rPr>
            <w:noProof/>
            <w:webHidden/>
          </w:rPr>
          <w:fldChar w:fldCharType="begin"/>
        </w:r>
        <w:r>
          <w:rPr>
            <w:noProof/>
            <w:webHidden/>
          </w:rPr>
          <w:instrText xml:space="preserve"> PAGEREF _Toc85786287 \h </w:instrText>
        </w:r>
        <w:r>
          <w:rPr>
            <w:noProof/>
            <w:webHidden/>
          </w:rPr>
        </w:r>
        <w:r>
          <w:rPr>
            <w:noProof/>
            <w:webHidden/>
          </w:rPr>
          <w:fldChar w:fldCharType="separate"/>
        </w:r>
        <w:r>
          <w:rPr>
            <w:noProof/>
            <w:webHidden/>
          </w:rPr>
          <w:t>134</w:t>
        </w:r>
        <w:r>
          <w:rPr>
            <w:noProof/>
            <w:webHidden/>
          </w:rPr>
          <w:fldChar w:fldCharType="end"/>
        </w:r>
      </w:hyperlink>
    </w:p>
    <w:p w14:paraId="74913B51" w14:textId="456AF602" w:rsidR="00C534A5" w:rsidRDefault="00C534A5">
      <w:pPr>
        <w:pStyle w:val="Verzeichnis4"/>
        <w:rPr>
          <w:rFonts w:asciiTheme="minorHAnsi" w:eastAsiaTheme="minorEastAsia" w:hAnsiTheme="minorHAnsi" w:cstheme="minorBidi"/>
          <w:noProof/>
          <w:szCs w:val="22"/>
          <w:lang w:val="de-AT"/>
        </w:rPr>
      </w:pPr>
      <w:hyperlink w:anchor="_Toc85786288" w:history="1">
        <w:r w:rsidRPr="0087599B">
          <w:rPr>
            <w:rStyle w:val="Hyperlink"/>
            <w:noProof/>
          </w:rPr>
          <w:t>CB.55.22 Make shifts for ladle turret</w:t>
        </w:r>
        <w:r>
          <w:rPr>
            <w:noProof/>
            <w:webHidden/>
          </w:rPr>
          <w:tab/>
        </w:r>
        <w:r>
          <w:rPr>
            <w:noProof/>
            <w:webHidden/>
          </w:rPr>
          <w:fldChar w:fldCharType="begin"/>
        </w:r>
        <w:r>
          <w:rPr>
            <w:noProof/>
            <w:webHidden/>
          </w:rPr>
          <w:instrText xml:space="preserve"> PAGEREF _Toc85786288 \h </w:instrText>
        </w:r>
        <w:r>
          <w:rPr>
            <w:noProof/>
            <w:webHidden/>
          </w:rPr>
        </w:r>
        <w:r>
          <w:rPr>
            <w:noProof/>
            <w:webHidden/>
          </w:rPr>
          <w:fldChar w:fldCharType="separate"/>
        </w:r>
        <w:r>
          <w:rPr>
            <w:noProof/>
            <w:webHidden/>
          </w:rPr>
          <w:t>134</w:t>
        </w:r>
        <w:r>
          <w:rPr>
            <w:noProof/>
            <w:webHidden/>
          </w:rPr>
          <w:fldChar w:fldCharType="end"/>
        </w:r>
      </w:hyperlink>
    </w:p>
    <w:p w14:paraId="029D7EC7" w14:textId="672A5A76" w:rsidR="00C534A5" w:rsidRDefault="00C534A5">
      <w:pPr>
        <w:pStyle w:val="Verzeichnis4"/>
        <w:rPr>
          <w:rFonts w:asciiTheme="minorHAnsi" w:eastAsiaTheme="minorEastAsia" w:hAnsiTheme="minorHAnsi" w:cstheme="minorBidi"/>
          <w:noProof/>
          <w:szCs w:val="22"/>
          <w:lang w:val="de-AT"/>
        </w:rPr>
      </w:pPr>
      <w:hyperlink w:anchor="_Toc85786289" w:history="1">
        <w:r w:rsidRPr="0087599B">
          <w:rPr>
            <w:rStyle w:val="Hyperlink"/>
            <w:noProof/>
          </w:rPr>
          <w:t>CB.55.23 Torque wrench for segment fixation</w:t>
        </w:r>
        <w:r>
          <w:rPr>
            <w:noProof/>
            <w:webHidden/>
          </w:rPr>
          <w:tab/>
        </w:r>
        <w:r>
          <w:rPr>
            <w:noProof/>
            <w:webHidden/>
          </w:rPr>
          <w:fldChar w:fldCharType="begin"/>
        </w:r>
        <w:r>
          <w:rPr>
            <w:noProof/>
            <w:webHidden/>
          </w:rPr>
          <w:instrText xml:space="preserve"> PAGEREF _Toc85786289 \h </w:instrText>
        </w:r>
        <w:r>
          <w:rPr>
            <w:noProof/>
            <w:webHidden/>
          </w:rPr>
        </w:r>
        <w:r>
          <w:rPr>
            <w:noProof/>
            <w:webHidden/>
          </w:rPr>
          <w:fldChar w:fldCharType="separate"/>
        </w:r>
        <w:r>
          <w:rPr>
            <w:noProof/>
            <w:webHidden/>
          </w:rPr>
          <w:t>134</w:t>
        </w:r>
        <w:r>
          <w:rPr>
            <w:noProof/>
            <w:webHidden/>
          </w:rPr>
          <w:fldChar w:fldCharType="end"/>
        </w:r>
      </w:hyperlink>
    </w:p>
    <w:p w14:paraId="6F153E94" w14:textId="5B6A45D2" w:rsidR="00C534A5" w:rsidRDefault="00C534A5">
      <w:pPr>
        <w:pStyle w:val="Verzeichnis4"/>
        <w:rPr>
          <w:rFonts w:asciiTheme="minorHAnsi" w:eastAsiaTheme="minorEastAsia" w:hAnsiTheme="minorHAnsi" w:cstheme="minorBidi"/>
          <w:noProof/>
          <w:szCs w:val="22"/>
          <w:lang w:val="de-AT"/>
        </w:rPr>
      </w:pPr>
      <w:hyperlink w:anchor="_Toc85786290" w:history="1">
        <w:r w:rsidRPr="0087599B">
          <w:rPr>
            <w:rStyle w:val="Hyperlink"/>
            <w:noProof/>
          </w:rPr>
          <w:t>CB.55.24 Tie rode tensioning device for bender and segments</w:t>
        </w:r>
        <w:r>
          <w:rPr>
            <w:noProof/>
            <w:webHidden/>
          </w:rPr>
          <w:tab/>
        </w:r>
        <w:r>
          <w:rPr>
            <w:noProof/>
            <w:webHidden/>
          </w:rPr>
          <w:fldChar w:fldCharType="begin"/>
        </w:r>
        <w:r>
          <w:rPr>
            <w:noProof/>
            <w:webHidden/>
          </w:rPr>
          <w:instrText xml:space="preserve"> PAGEREF _Toc85786290 \h </w:instrText>
        </w:r>
        <w:r>
          <w:rPr>
            <w:noProof/>
            <w:webHidden/>
          </w:rPr>
        </w:r>
        <w:r>
          <w:rPr>
            <w:noProof/>
            <w:webHidden/>
          </w:rPr>
          <w:fldChar w:fldCharType="separate"/>
        </w:r>
        <w:r>
          <w:rPr>
            <w:noProof/>
            <w:webHidden/>
          </w:rPr>
          <w:t>134</w:t>
        </w:r>
        <w:r>
          <w:rPr>
            <w:noProof/>
            <w:webHidden/>
          </w:rPr>
          <w:fldChar w:fldCharType="end"/>
        </w:r>
      </w:hyperlink>
    </w:p>
    <w:p w14:paraId="1D0EAD01" w14:textId="5F080B21" w:rsidR="00C534A5" w:rsidRDefault="00C534A5">
      <w:pPr>
        <w:pStyle w:val="Verzeichnis3"/>
        <w:rPr>
          <w:rFonts w:asciiTheme="minorHAnsi" w:eastAsiaTheme="minorEastAsia" w:hAnsiTheme="minorHAnsi" w:cstheme="minorBidi"/>
          <w:noProof/>
          <w:szCs w:val="22"/>
          <w:lang w:val="de-AT"/>
        </w:rPr>
      </w:pPr>
      <w:hyperlink w:anchor="_Toc85786291" w:history="1">
        <w:r w:rsidRPr="0087599B">
          <w:rPr>
            <w:rStyle w:val="Hyperlink"/>
            <w:noProof/>
          </w:rPr>
          <w:t>CB.55.3 Tools for casting operation</w:t>
        </w:r>
        <w:r>
          <w:rPr>
            <w:noProof/>
            <w:webHidden/>
          </w:rPr>
          <w:tab/>
        </w:r>
        <w:r>
          <w:rPr>
            <w:noProof/>
            <w:webHidden/>
          </w:rPr>
          <w:fldChar w:fldCharType="begin"/>
        </w:r>
        <w:r>
          <w:rPr>
            <w:noProof/>
            <w:webHidden/>
          </w:rPr>
          <w:instrText xml:space="preserve"> PAGEREF _Toc85786291 \h </w:instrText>
        </w:r>
        <w:r>
          <w:rPr>
            <w:noProof/>
            <w:webHidden/>
          </w:rPr>
        </w:r>
        <w:r>
          <w:rPr>
            <w:noProof/>
            <w:webHidden/>
          </w:rPr>
          <w:fldChar w:fldCharType="separate"/>
        </w:r>
        <w:r>
          <w:rPr>
            <w:noProof/>
            <w:webHidden/>
          </w:rPr>
          <w:t>135</w:t>
        </w:r>
        <w:r>
          <w:rPr>
            <w:noProof/>
            <w:webHidden/>
          </w:rPr>
          <w:fldChar w:fldCharType="end"/>
        </w:r>
      </w:hyperlink>
    </w:p>
    <w:p w14:paraId="570FC5DF" w14:textId="2E9AD8C9" w:rsidR="00C534A5" w:rsidRDefault="00C534A5">
      <w:pPr>
        <w:pStyle w:val="Verzeichnis3"/>
        <w:rPr>
          <w:rFonts w:asciiTheme="minorHAnsi" w:eastAsiaTheme="minorEastAsia" w:hAnsiTheme="minorHAnsi" w:cstheme="minorBidi"/>
          <w:noProof/>
          <w:szCs w:val="22"/>
          <w:lang w:val="de-AT"/>
        </w:rPr>
      </w:pPr>
      <w:hyperlink w:anchor="_Toc85786292" w:history="1">
        <w:r w:rsidRPr="0087599B">
          <w:rPr>
            <w:rStyle w:val="Hyperlink"/>
            <w:noProof/>
          </w:rPr>
          <w:t>CB.55.4 Assembly device for erection</w:t>
        </w:r>
        <w:r>
          <w:rPr>
            <w:noProof/>
            <w:webHidden/>
          </w:rPr>
          <w:tab/>
        </w:r>
        <w:r>
          <w:rPr>
            <w:noProof/>
            <w:webHidden/>
          </w:rPr>
          <w:fldChar w:fldCharType="begin"/>
        </w:r>
        <w:r>
          <w:rPr>
            <w:noProof/>
            <w:webHidden/>
          </w:rPr>
          <w:instrText xml:space="preserve"> PAGEREF _Toc85786292 \h </w:instrText>
        </w:r>
        <w:r>
          <w:rPr>
            <w:noProof/>
            <w:webHidden/>
          </w:rPr>
        </w:r>
        <w:r>
          <w:rPr>
            <w:noProof/>
            <w:webHidden/>
          </w:rPr>
          <w:fldChar w:fldCharType="separate"/>
        </w:r>
        <w:r>
          <w:rPr>
            <w:noProof/>
            <w:webHidden/>
          </w:rPr>
          <w:t>135</w:t>
        </w:r>
        <w:r>
          <w:rPr>
            <w:noProof/>
            <w:webHidden/>
          </w:rPr>
          <w:fldChar w:fldCharType="end"/>
        </w:r>
      </w:hyperlink>
    </w:p>
    <w:p w14:paraId="1326D2EE" w14:textId="5E1D8329" w:rsidR="00C534A5" w:rsidRDefault="00C534A5">
      <w:pPr>
        <w:pStyle w:val="Verzeichnis2"/>
        <w:rPr>
          <w:rFonts w:asciiTheme="minorHAnsi" w:eastAsiaTheme="minorEastAsia" w:hAnsiTheme="minorHAnsi" w:cstheme="minorBidi"/>
          <w:noProof/>
          <w:szCs w:val="22"/>
          <w:lang w:val="de-AT"/>
        </w:rPr>
      </w:pPr>
      <w:hyperlink w:anchor="_Toc85786293" w:history="1">
        <w:r w:rsidRPr="0087599B">
          <w:rPr>
            <w:rStyle w:val="Hyperlink"/>
            <w:noProof/>
          </w:rPr>
          <w:t>CB.56. Scale handling</w:t>
        </w:r>
        <w:r>
          <w:rPr>
            <w:noProof/>
            <w:webHidden/>
          </w:rPr>
          <w:tab/>
        </w:r>
        <w:r>
          <w:rPr>
            <w:noProof/>
            <w:webHidden/>
          </w:rPr>
          <w:fldChar w:fldCharType="begin"/>
        </w:r>
        <w:r>
          <w:rPr>
            <w:noProof/>
            <w:webHidden/>
          </w:rPr>
          <w:instrText xml:space="preserve"> PAGEREF _Toc85786293 \h </w:instrText>
        </w:r>
        <w:r>
          <w:rPr>
            <w:noProof/>
            <w:webHidden/>
          </w:rPr>
        </w:r>
        <w:r>
          <w:rPr>
            <w:noProof/>
            <w:webHidden/>
          </w:rPr>
          <w:fldChar w:fldCharType="separate"/>
        </w:r>
        <w:r>
          <w:rPr>
            <w:noProof/>
            <w:webHidden/>
          </w:rPr>
          <w:t>135</w:t>
        </w:r>
        <w:r>
          <w:rPr>
            <w:noProof/>
            <w:webHidden/>
          </w:rPr>
          <w:fldChar w:fldCharType="end"/>
        </w:r>
      </w:hyperlink>
    </w:p>
    <w:p w14:paraId="5376C2E9" w14:textId="0D3BC7FD" w:rsidR="00C534A5" w:rsidRDefault="00C534A5">
      <w:pPr>
        <w:pStyle w:val="Verzeichnis2"/>
        <w:rPr>
          <w:rFonts w:asciiTheme="minorHAnsi" w:eastAsiaTheme="minorEastAsia" w:hAnsiTheme="minorHAnsi" w:cstheme="minorBidi"/>
          <w:noProof/>
          <w:szCs w:val="22"/>
          <w:lang w:val="de-AT"/>
        </w:rPr>
      </w:pPr>
      <w:hyperlink w:anchor="_Toc85786294" w:history="1">
        <w:r w:rsidRPr="0087599B">
          <w:rPr>
            <w:rStyle w:val="Hyperlink"/>
            <w:noProof/>
          </w:rPr>
          <w:t>CB.57. Refractory material and other consumables</w:t>
        </w:r>
        <w:r>
          <w:rPr>
            <w:noProof/>
            <w:webHidden/>
          </w:rPr>
          <w:tab/>
        </w:r>
        <w:r>
          <w:rPr>
            <w:noProof/>
            <w:webHidden/>
          </w:rPr>
          <w:fldChar w:fldCharType="begin"/>
        </w:r>
        <w:r>
          <w:rPr>
            <w:noProof/>
            <w:webHidden/>
          </w:rPr>
          <w:instrText xml:space="preserve"> PAGEREF _Toc85786294 \h </w:instrText>
        </w:r>
        <w:r>
          <w:rPr>
            <w:noProof/>
            <w:webHidden/>
          </w:rPr>
        </w:r>
        <w:r>
          <w:rPr>
            <w:noProof/>
            <w:webHidden/>
          </w:rPr>
          <w:fldChar w:fldCharType="separate"/>
        </w:r>
        <w:r>
          <w:rPr>
            <w:noProof/>
            <w:webHidden/>
          </w:rPr>
          <w:t>135</w:t>
        </w:r>
        <w:r>
          <w:rPr>
            <w:noProof/>
            <w:webHidden/>
          </w:rPr>
          <w:fldChar w:fldCharType="end"/>
        </w:r>
      </w:hyperlink>
    </w:p>
    <w:p w14:paraId="0E20454E" w14:textId="2DC4C420" w:rsidR="00C534A5" w:rsidRDefault="00C534A5">
      <w:pPr>
        <w:pStyle w:val="Verzeichnis1"/>
        <w:rPr>
          <w:rFonts w:asciiTheme="minorHAnsi" w:eastAsiaTheme="minorEastAsia" w:hAnsiTheme="minorHAnsi" w:cstheme="minorBidi"/>
          <w:noProof/>
          <w:szCs w:val="22"/>
          <w:lang w:val="de-AT"/>
        </w:rPr>
      </w:pPr>
      <w:hyperlink w:anchor="_Toc85786295" w:history="1">
        <w:r w:rsidRPr="0087599B">
          <w:rPr>
            <w:rStyle w:val="Hyperlink"/>
            <w:noProof/>
          </w:rPr>
          <w:t>CB. 7 Infrastructure and Auxiliaries</w:t>
        </w:r>
        <w:r>
          <w:rPr>
            <w:noProof/>
            <w:webHidden/>
          </w:rPr>
          <w:tab/>
        </w:r>
        <w:r>
          <w:rPr>
            <w:noProof/>
            <w:webHidden/>
          </w:rPr>
          <w:fldChar w:fldCharType="begin"/>
        </w:r>
        <w:r>
          <w:rPr>
            <w:noProof/>
            <w:webHidden/>
          </w:rPr>
          <w:instrText xml:space="preserve"> PAGEREF _Toc85786295 \h </w:instrText>
        </w:r>
        <w:r>
          <w:rPr>
            <w:noProof/>
            <w:webHidden/>
          </w:rPr>
        </w:r>
        <w:r>
          <w:rPr>
            <w:noProof/>
            <w:webHidden/>
          </w:rPr>
          <w:fldChar w:fldCharType="separate"/>
        </w:r>
        <w:r>
          <w:rPr>
            <w:noProof/>
            <w:webHidden/>
          </w:rPr>
          <w:t>136</w:t>
        </w:r>
        <w:r>
          <w:rPr>
            <w:noProof/>
            <w:webHidden/>
          </w:rPr>
          <w:fldChar w:fldCharType="end"/>
        </w:r>
      </w:hyperlink>
    </w:p>
    <w:p w14:paraId="070F80F4" w14:textId="437B5D44" w:rsidR="00C534A5" w:rsidRDefault="00C534A5">
      <w:pPr>
        <w:pStyle w:val="Verzeichnis2"/>
        <w:rPr>
          <w:rFonts w:asciiTheme="minorHAnsi" w:eastAsiaTheme="minorEastAsia" w:hAnsiTheme="minorHAnsi" w:cstheme="minorBidi"/>
          <w:noProof/>
          <w:szCs w:val="22"/>
          <w:lang w:val="de-AT"/>
        </w:rPr>
      </w:pPr>
      <w:hyperlink w:anchor="_Toc85786296" w:history="1">
        <w:r w:rsidRPr="0087599B">
          <w:rPr>
            <w:rStyle w:val="Hyperlink"/>
            <w:noProof/>
          </w:rPr>
          <w:t>CB.71 Building and Foundation</w:t>
        </w:r>
        <w:r>
          <w:rPr>
            <w:noProof/>
            <w:webHidden/>
          </w:rPr>
          <w:tab/>
        </w:r>
        <w:r>
          <w:rPr>
            <w:noProof/>
            <w:webHidden/>
          </w:rPr>
          <w:fldChar w:fldCharType="begin"/>
        </w:r>
        <w:r>
          <w:rPr>
            <w:noProof/>
            <w:webHidden/>
          </w:rPr>
          <w:instrText xml:space="preserve"> PAGEREF _Toc85786296 \h </w:instrText>
        </w:r>
        <w:r>
          <w:rPr>
            <w:noProof/>
            <w:webHidden/>
          </w:rPr>
        </w:r>
        <w:r>
          <w:rPr>
            <w:noProof/>
            <w:webHidden/>
          </w:rPr>
          <w:fldChar w:fldCharType="separate"/>
        </w:r>
        <w:r>
          <w:rPr>
            <w:noProof/>
            <w:webHidden/>
          </w:rPr>
          <w:t>136</w:t>
        </w:r>
        <w:r>
          <w:rPr>
            <w:noProof/>
            <w:webHidden/>
          </w:rPr>
          <w:fldChar w:fldCharType="end"/>
        </w:r>
      </w:hyperlink>
    </w:p>
    <w:p w14:paraId="0B66FEA2" w14:textId="78D2CC48" w:rsidR="00833EB6" w:rsidRPr="008215D7" w:rsidRDefault="00833EB6" w:rsidP="00833EB6">
      <w:pPr>
        <w:pStyle w:val="MTStandard"/>
        <w:rPr>
          <w:lang w:val="de-AT"/>
        </w:rPr>
      </w:pPr>
      <w:r>
        <w:fldChar w:fldCharType="end"/>
      </w:r>
    </w:p>
    <w:p w14:paraId="09435443" w14:textId="77777777" w:rsidR="00A26CB3" w:rsidRPr="008215D7" w:rsidRDefault="00A26CB3" w:rsidP="00A26CB3">
      <w:pPr>
        <w:pStyle w:val="MTStandard"/>
        <w:rPr>
          <w:lang w:val="de-AT"/>
        </w:rPr>
        <w:sectPr w:rsidR="00A26CB3" w:rsidRPr="008215D7" w:rsidSect="00833EB6">
          <w:headerReference w:type="even" r:id="rId9"/>
          <w:headerReference w:type="default" r:id="rId10"/>
          <w:footerReference w:type="even" r:id="rId11"/>
          <w:footerReference w:type="default" r:id="rId12"/>
          <w:headerReference w:type="first" r:id="rId13"/>
          <w:footerReference w:type="first" r:id="rId14"/>
          <w:pgSz w:w="11907" w:h="16839" w:code="9"/>
          <w:pgMar w:top="567" w:right="907" w:bottom="1304" w:left="1418" w:header="567" w:footer="567" w:gutter="0"/>
          <w:cols w:space="708"/>
          <w:titlePg/>
          <w:docGrid w:linePitch="360"/>
        </w:sectPr>
      </w:pPr>
    </w:p>
    <w:p w14:paraId="770445C9" w14:textId="77777777" w:rsidR="00F10347" w:rsidRDefault="00F10347" w:rsidP="00F10347">
      <w:pPr>
        <w:pStyle w:val="MTHeading1"/>
        <w:rPr>
          <w:lang w:val="en-US" w:eastAsia="en-US"/>
        </w:rPr>
      </w:pPr>
      <w:bookmarkStart w:id="13" w:name="_Toc85786158"/>
      <w:r>
        <w:lastRenderedPageBreak/>
        <w:t>Specification of Supply and Services</w:t>
      </w:r>
      <w:bookmarkEnd w:id="13"/>
    </w:p>
    <w:p w14:paraId="79F619BD" w14:textId="595D90AD" w:rsidR="00F10347" w:rsidRDefault="00F10347" w:rsidP="00F10347">
      <w:pPr>
        <w:pStyle w:val="MTHeading2"/>
      </w:pPr>
      <w:bookmarkStart w:id="14" w:name="_Toc85786159"/>
      <w:r>
        <w:t>Process Equipment</w:t>
      </w:r>
      <w:bookmarkEnd w:id="14"/>
    </w:p>
    <w:p w14:paraId="75842AD7" w14:textId="27F30C6F" w:rsidR="000136CC" w:rsidRDefault="000136CC" w:rsidP="000136CC">
      <w:pPr>
        <w:pStyle w:val="MTStandard"/>
      </w:pPr>
    </w:p>
    <w:p w14:paraId="4D4B6580" w14:textId="77777777" w:rsidR="000136CC" w:rsidRPr="00CF5D22" w:rsidRDefault="000136CC" w:rsidP="000136CC">
      <w:pPr>
        <w:pStyle w:val="MTHeadingSCS1"/>
      </w:pPr>
      <w:bookmarkStart w:id="15" w:name="_Toc422909319"/>
      <w:bookmarkStart w:id="16" w:name="_Toc85786160"/>
      <w:r>
        <w:t xml:space="preserve">CB.1. </w:t>
      </w:r>
      <w:r w:rsidRPr="006D0908">
        <w:t>Ladle</w:t>
      </w:r>
      <w:r>
        <w:t xml:space="preserve"> t</w:t>
      </w:r>
      <w:r w:rsidRPr="00CF5D22">
        <w:t>ransportation</w:t>
      </w:r>
      <w:bookmarkEnd w:id="15"/>
      <w:bookmarkEnd w:id="16"/>
    </w:p>
    <w:p w14:paraId="6081D104" w14:textId="77777777" w:rsidR="000136CC" w:rsidRPr="00CF5D22" w:rsidRDefault="000136CC" w:rsidP="00520BB9">
      <w:pPr>
        <w:pStyle w:val="MTStandard"/>
      </w:pPr>
      <w:r w:rsidRPr="00CF5D22">
        <w:t xml:space="preserve">Please refer to </w:t>
      </w:r>
      <w:r>
        <w:t xml:space="preserve">Division of </w:t>
      </w:r>
      <w:r w:rsidRPr="00CF5D22">
        <w:t>Scope of Supply</w:t>
      </w:r>
      <w:r>
        <w:t xml:space="preserve"> and Services Chapter 5</w:t>
      </w:r>
    </w:p>
    <w:p w14:paraId="3230C548" w14:textId="3DAAB593" w:rsidR="000136CC" w:rsidRDefault="000136CC" w:rsidP="000136CC">
      <w:pPr>
        <w:pStyle w:val="MTStandard"/>
      </w:pPr>
    </w:p>
    <w:p w14:paraId="5904968D" w14:textId="77777777" w:rsidR="000136CC" w:rsidRPr="000136CC" w:rsidRDefault="000136CC" w:rsidP="000136CC">
      <w:pPr>
        <w:pStyle w:val="MTStandard"/>
      </w:pPr>
    </w:p>
    <w:p w14:paraId="71CC9435" w14:textId="77777777" w:rsidR="000136CC" w:rsidRDefault="000136CC" w:rsidP="00520BB9">
      <w:pPr>
        <w:pStyle w:val="MTStandard"/>
        <w:rPr>
          <w:sz w:val="28"/>
        </w:rPr>
      </w:pPr>
      <w:r>
        <w:br w:type="page"/>
      </w:r>
    </w:p>
    <w:p w14:paraId="71467340" w14:textId="2DE97F7C" w:rsidR="00F10347" w:rsidRDefault="00F10347" w:rsidP="00F10347">
      <w:pPr>
        <w:pStyle w:val="MTHeadingSCS1"/>
      </w:pPr>
      <w:bookmarkStart w:id="17" w:name="_Toc85786161"/>
      <w:r w:rsidRPr="00AD09E4">
        <w:lastRenderedPageBreak/>
        <w:t>CB.2</w:t>
      </w:r>
      <w:r>
        <w:t>. Casting m</w:t>
      </w:r>
      <w:r w:rsidRPr="00AD09E4">
        <w:t>achine</w:t>
      </w:r>
      <w:bookmarkEnd w:id="17"/>
    </w:p>
    <w:p w14:paraId="36C04760" w14:textId="77777777" w:rsidR="00E95EE4" w:rsidRPr="00AD09E4" w:rsidRDefault="00E95EE4" w:rsidP="00E95EE4">
      <w:pPr>
        <w:pStyle w:val="MTHeadingSCS2"/>
      </w:pPr>
      <w:bookmarkStart w:id="18" w:name="_Toc2131673"/>
      <w:bookmarkStart w:id="19" w:name="_Toc17712322"/>
      <w:bookmarkStart w:id="20" w:name="_Toc102895147"/>
      <w:bookmarkStart w:id="21" w:name="_Toc234816030"/>
      <w:bookmarkStart w:id="22" w:name="_Toc240791121"/>
      <w:bookmarkStart w:id="23" w:name="_Toc85786162"/>
      <w:r w:rsidRPr="00AD09E4">
        <w:t>CB.21</w:t>
      </w:r>
      <w:r w:rsidR="00CF609B">
        <w:t>.</w:t>
      </w:r>
      <w:r w:rsidR="00082D33">
        <w:t xml:space="preserve"> Ladle </w:t>
      </w:r>
      <w:bookmarkEnd w:id="18"/>
      <w:bookmarkEnd w:id="19"/>
      <w:bookmarkEnd w:id="20"/>
      <w:bookmarkEnd w:id="21"/>
      <w:bookmarkEnd w:id="22"/>
      <w:r w:rsidR="003B0FFE">
        <w:t>turret</w:t>
      </w:r>
      <w:bookmarkEnd w:id="23"/>
    </w:p>
    <w:p w14:paraId="6923F092" w14:textId="77777777" w:rsidR="00D839B9" w:rsidRPr="00AD09E4" w:rsidRDefault="00D839B9" w:rsidP="00D839B9">
      <w:pPr>
        <w:pStyle w:val="MTHeadingSCS3"/>
      </w:pPr>
      <w:bookmarkStart w:id="24" w:name="_Toc2131674"/>
      <w:bookmarkStart w:id="25" w:name="_Toc17712323"/>
      <w:bookmarkStart w:id="26" w:name="_Toc102895148"/>
      <w:bookmarkStart w:id="27" w:name="_Toc234816031"/>
      <w:bookmarkStart w:id="28" w:name="_Toc240791122"/>
      <w:bookmarkStart w:id="29" w:name="_Toc51247144"/>
      <w:bookmarkStart w:id="30" w:name="_Toc85786163"/>
      <w:r w:rsidRPr="00AD09E4">
        <w:t>CB.21</w:t>
      </w:r>
      <w:r>
        <w:t>.1A Ladle t</w:t>
      </w:r>
      <w:r w:rsidRPr="00AD09E4">
        <w:t>urret</w:t>
      </w:r>
      <w:bookmarkEnd w:id="24"/>
      <w:bookmarkEnd w:id="25"/>
      <w:bookmarkEnd w:id="26"/>
      <w:bookmarkEnd w:id="27"/>
      <w:bookmarkEnd w:id="28"/>
      <w:r>
        <w:t xml:space="preserve"> butterfly</w:t>
      </w:r>
      <w:bookmarkEnd w:id="29"/>
      <w:bookmarkEnd w:id="30"/>
    </w:p>
    <w:p w14:paraId="22D0ED47"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48BEA07C" w14:textId="77777777" w:rsidTr="00D839B9">
        <w:tc>
          <w:tcPr>
            <w:tcW w:w="3544" w:type="dxa"/>
          </w:tcPr>
          <w:p w14:paraId="442B8746" w14:textId="77777777" w:rsidR="00D839B9" w:rsidRPr="00AD09E4" w:rsidRDefault="00D839B9" w:rsidP="00D839B9">
            <w:pPr>
              <w:pStyle w:val="MTStandard"/>
            </w:pPr>
            <w:r w:rsidRPr="00AD09E4">
              <w:t>Type of design</w:t>
            </w:r>
          </w:p>
        </w:tc>
        <w:tc>
          <w:tcPr>
            <w:tcW w:w="5953" w:type="dxa"/>
          </w:tcPr>
          <w:p w14:paraId="54F15109" w14:textId="77777777" w:rsidR="00D839B9" w:rsidRPr="00AD09E4" w:rsidRDefault="00D839B9" w:rsidP="00D839B9">
            <w:pPr>
              <w:pStyle w:val="MTStandard"/>
            </w:pPr>
            <w:r w:rsidRPr="00AD09E4">
              <w:t>"butterfly" type with 2 ladle supports individually liftable and lowerable and common turning device</w:t>
            </w:r>
          </w:p>
        </w:tc>
      </w:tr>
      <w:tr w:rsidR="00D839B9" w:rsidRPr="00AD09E4" w14:paraId="068DCD2A" w14:textId="77777777" w:rsidTr="00D839B9">
        <w:tc>
          <w:tcPr>
            <w:tcW w:w="3544" w:type="dxa"/>
          </w:tcPr>
          <w:p w14:paraId="541F8332" w14:textId="77777777" w:rsidR="00D839B9" w:rsidRPr="00AD09E4" w:rsidRDefault="00D839B9" w:rsidP="00D839B9">
            <w:pPr>
              <w:pStyle w:val="MTStandard"/>
            </w:pPr>
            <w:r w:rsidRPr="00AD09E4">
              <w:t>Weight of heat</w:t>
            </w:r>
          </w:p>
        </w:tc>
        <w:tc>
          <w:tcPr>
            <w:tcW w:w="5953" w:type="dxa"/>
          </w:tcPr>
          <w:p w14:paraId="57F9004F" w14:textId="6153212A" w:rsidR="00D839B9" w:rsidRPr="007B5DFB" w:rsidRDefault="007149FA" w:rsidP="00D839B9">
            <w:pPr>
              <w:pStyle w:val="MTStandard"/>
            </w:pPr>
            <w:r w:rsidRPr="00C534A5">
              <w:rPr>
                <w:color w:val="FF0000"/>
              </w:rPr>
              <w:t xml:space="preserve">120 </w:t>
            </w:r>
            <w:r w:rsidR="00E97B16" w:rsidRPr="00C534A5">
              <w:rPr>
                <w:color w:val="FF0000"/>
              </w:rPr>
              <w:t>t (</w:t>
            </w:r>
            <w:r w:rsidR="00C534A5" w:rsidRPr="00C534A5">
              <w:rPr>
                <w:color w:val="FF0000"/>
              </w:rPr>
              <w:t>maximum</w:t>
            </w:r>
            <w:r w:rsidR="00C534A5">
              <w:rPr>
                <w:color w:val="FF0000"/>
              </w:rPr>
              <w:t xml:space="preserve"> </w:t>
            </w:r>
            <w:r w:rsidR="00E97B16" w:rsidRPr="007B5DFB">
              <w:rPr>
                <w:color w:val="FF0000"/>
              </w:rPr>
              <w:t>liquid steel)</w:t>
            </w:r>
          </w:p>
        </w:tc>
      </w:tr>
      <w:tr w:rsidR="00D839B9" w:rsidRPr="00AD09E4" w14:paraId="0E7B2BC1" w14:textId="77777777" w:rsidTr="00D839B9">
        <w:tc>
          <w:tcPr>
            <w:tcW w:w="3544" w:type="dxa"/>
          </w:tcPr>
          <w:p w14:paraId="09047E68" w14:textId="77777777" w:rsidR="00D839B9" w:rsidRPr="00AD09E4" w:rsidRDefault="00D839B9" w:rsidP="00D839B9">
            <w:pPr>
              <w:pStyle w:val="MTStandard"/>
            </w:pPr>
            <w:r w:rsidRPr="00AD09E4">
              <w:t>Weight of filled ladle</w:t>
            </w:r>
          </w:p>
        </w:tc>
        <w:tc>
          <w:tcPr>
            <w:tcW w:w="5953" w:type="dxa"/>
          </w:tcPr>
          <w:p w14:paraId="0C720D76" w14:textId="76D8E93C" w:rsidR="00D839B9" w:rsidRPr="00AD09E4" w:rsidRDefault="00DB3D2D" w:rsidP="00D839B9">
            <w:pPr>
              <w:pStyle w:val="MTStandard"/>
            </w:pPr>
            <w:r w:rsidRPr="00DB3D2D">
              <w:rPr>
                <w:color w:val="FF0000"/>
              </w:rPr>
              <w:t>260 t (including ladle refractory, ladle skulls, slag, slide gate and ladle cover)</w:t>
            </w:r>
          </w:p>
        </w:tc>
      </w:tr>
      <w:tr w:rsidR="00D839B9" w:rsidRPr="00AD09E4" w14:paraId="47C220B9" w14:textId="77777777" w:rsidTr="00D839B9">
        <w:tc>
          <w:tcPr>
            <w:tcW w:w="3544" w:type="dxa"/>
          </w:tcPr>
          <w:p w14:paraId="264A5452" w14:textId="77777777" w:rsidR="00D839B9" w:rsidRPr="00AD09E4" w:rsidRDefault="00D839B9" w:rsidP="00D839B9">
            <w:pPr>
              <w:pStyle w:val="MTStandard"/>
            </w:pPr>
            <w:r w:rsidRPr="00AD09E4">
              <w:t xml:space="preserve">Carrying capacity (including ladle skulls, slag, slide </w:t>
            </w:r>
            <w:r w:rsidRPr="00D5210B">
              <w:t>gate and ladle cover)</w:t>
            </w:r>
          </w:p>
        </w:tc>
        <w:tc>
          <w:tcPr>
            <w:tcW w:w="5953" w:type="dxa"/>
          </w:tcPr>
          <w:p w14:paraId="0C919307" w14:textId="2DE24189" w:rsidR="00D839B9" w:rsidRPr="00AD09E4" w:rsidRDefault="00DB3D2D" w:rsidP="00D839B9">
            <w:pPr>
              <w:pStyle w:val="MTStandard"/>
            </w:pPr>
            <w:r w:rsidRPr="007B5DFB">
              <w:rPr>
                <w:color w:val="FF0000"/>
              </w:rPr>
              <w:t>260</w:t>
            </w:r>
            <w:r w:rsidR="00D839B9" w:rsidRPr="007B5DFB">
              <w:t xml:space="preserve"> </w:t>
            </w:r>
            <w:r w:rsidR="00D839B9" w:rsidRPr="00AD09E4">
              <w:t>t /    0 t loaded on one side</w:t>
            </w:r>
            <w:r w:rsidR="00D839B9" w:rsidRPr="00AD09E4">
              <w:br/>
            </w:r>
            <w:r w:rsidRPr="00DB3D2D">
              <w:rPr>
                <w:color w:val="FF0000"/>
              </w:rPr>
              <w:t>260</w:t>
            </w:r>
            <w:r w:rsidR="00D839B9" w:rsidRPr="00AD09E4">
              <w:t xml:space="preserve"> t / </w:t>
            </w:r>
            <w:r w:rsidRPr="00DB3D2D">
              <w:rPr>
                <w:color w:val="FF0000"/>
              </w:rPr>
              <w:t>260</w:t>
            </w:r>
            <w:r w:rsidR="00D839B9" w:rsidRPr="00AD09E4">
              <w:t xml:space="preserve"> t loaded on both sides</w:t>
            </w:r>
          </w:p>
        </w:tc>
      </w:tr>
      <w:tr w:rsidR="00D839B9" w:rsidRPr="00AD09E4" w14:paraId="3B8895BE" w14:textId="77777777" w:rsidTr="00D839B9">
        <w:tc>
          <w:tcPr>
            <w:tcW w:w="3544" w:type="dxa"/>
          </w:tcPr>
          <w:p w14:paraId="7D6E4759" w14:textId="77777777" w:rsidR="00D839B9" w:rsidRPr="00AD09E4" w:rsidRDefault="00D839B9" w:rsidP="00D839B9">
            <w:pPr>
              <w:pStyle w:val="MTStandard"/>
            </w:pPr>
            <w:r w:rsidRPr="00AD09E4">
              <w:t>Design capacity for ladle turret</w:t>
            </w:r>
          </w:p>
        </w:tc>
        <w:tc>
          <w:tcPr>
            <w:tcW w:w="5953" w:type="dxa"/>
          </w:tcPr>
          <w:p w14:paraId="0AB421FD" w14:textId="208D16DC" w:rsidR="00D839B9" w:rsidRPr="00AD09E4" w:rsidRDefault="00D839B9" w:rsidP="00D839B9">
            <w:pPr>
              <w:pStyle w:val="MTStandard"/>
            </w:pPr>
            <w:r w:rsidRPr="00AD09E4">
              <w:t xml:space="preserve">carrying capacity </w:t>
            </w:r>
            <w:r w:rsidR="00DB3D2D" w:rsidRPr="00DB3D2D">
              <w:rPr>
                <w:color w:val="FF0000"/>
              </w:rPr>
              <w:t>plus ladle cover manipulator</w:t>
            </w:r>
          </w:p>
        </w:tc>
      </w:tr>
      <w:tr w:rsidR="00D839B9" w:rsidRPr="00AD09E4" w14:paraId="4F932AF7" w14:textId="77777777" w:rsidTr="00D839B9">
        <w:tc>
          <w:tcPr>
            <w:tcW w:w="3544" w:type="dxa"/>
          </w:tcPr>
          <w:p w14:paraId="01E561A9" w14:textId="77777777" w:rsidR="00D839B9" w:rsidRPr="00AD09E4" w:rsidRDefault="00D839B9" w:rsidP="00D839B9">
            <w:pPr>
              <w:pStyle w:val="MTStandard"/>
            </w:pPr>
            <w:r w:rsidRPr="00AD09E4">
              <w:t>Impact coefficient:(when depositing the ladle)</w:t>
            </w:r>
          </w:p>
        </w:tc>
        <w:tc>
          <w:tcPr>
            <w:tcW w:w="5953" w:type="dxa"/>
          </w:tcPr>
          <w:p w14:paraId="57E03662" w14:textId="77777777" w:rsidR="00D839B9" w:rsidRPr="00AD09E4" w:rsidRDefault="00D839B9" w:rsidP="00D839B9">
            <w:pPr>
              <w:pStyle w:val="MTStandard"/>
            </w:pPr>
            <w:r>
              <w:t>operating load case 1.2</w:t>
            </w:r>
            <w:r w:rsidRPr="00AD09E4">
              <w:br/>
              <w:t>special load case 1.3</w:t>
            </w:r>
          </w:p>
        </w:tc>
      </w:tr>
      <w:tr w:rsidR="00D839B9" w:rsidRPr="00AD09E4" w14:paraId="0273FEC6" w14:textId="77777777" w:rsidTr="00D839B9">
        <w:tc>
          <w:tcPr>
            <w:tcW w:w="3544" w:type="dxa"/>
          </w:tcPr>
          <w:p w14:paraId="5BE41CA5" w14:textId="77777777" w:rsidR="00D839B9" w:rsidRPr="00AD09E4" w:rsidRDefault="00D839B9" w:rsidP="00D839B9">
            <w:pPr>
              <w:pStyle w:val="MTStandard"/>
            </w:pPr>
            <w:r w:rsidRPr="00AD09E4">
              <w:t>Design standard</w:t>
            </w:r>
          </w:p>
        </w:tc>
        <w:tc>
          <w:tcPr>
            <w:tcW w:w="5953" w:type="dxa"/>
          </w:tcPr>
          <w:p w14:paraId="592BDAC1" w14:textId="77777777" w:rsidR="00D839B9" w:rsidRPr="00AD09E4" w:rsidRDefault="00D839B9" w:rsidP="00D839B9">
            <w:pPr>
              <w:pStyle w:val="MTStandard"/>
            </w:pPr>
            <w:r>
              <w:t>EN 13001</w:t>
            </w:r>
          </w:p>
        </w:tc>
      </w:tr>
      <w:tr w:rsidR="00D839B9" w:rsidRPr="00AD09E4" w14:paraId="00E3EFC8" w14:textId="77777777" w:rsidTr="00D839B9">
        <w:tc>
          <w:tcPr>
            <w:tcW w:w="3544" w:type="dxa"/>
          </w:tcPr>
          <w:p w14:paraId="3701B18B" w14:textId="77777777" w:rsidR="00D839B9" w:rsidRPr="00AD09E4" w:rsidRDefault="00D839B9" w:rsidP="00D839B9">
            <w:pPr>
              <w:pStyle w:val="MTStandard"/>
            </w:pPr>
            <w:r w:rsidRPr="00AD09E4">
              <w:t>Load group according to</w:t>
            </w:r>
          </w:p>
        </w:tc>
        <w:tc>
          <w:tcPr>
            <w:tcW w:w="5953" w:type="dxa"/>
          </w:tcPr>
          <w:p w14:paraId="57050381" w14:textId="77777777" w:rsidR="00D839B9" w:rsidRPr="00AD09E4" w:rsidRDefault="00D839B9" w:rsidP="00D839B9">
            <w:pPr>
              <w:pStyle w:val="MTStandard"/>
            </w:pPr>
            <w:r w:rsidRPr="00AD09E4">
              <w:t>250</w:t>
            </w:r>
            <w:r>
              <w:t>,</w:t>
            </w:r>
            <w:r w:rsidRPr="00AD09E4">
              <w:t>000 full ladles</w:t>
            </w:r>
          </w:p>
          <w:p w14:paraId="76644CD1" w14:textId="77777777" w:rsidR="00D839B9" w:rsidRPr="00AD09E4" w:rsidRDefault="00D839B9" w:rsidP="00D839B9">
            <w:pPr>
              <w:pStyle w:val="MTStandard"/>
            </w:pPr>
            <w:r w:rsidRPr="00AD09E4">
              <w:t>load collective  S 3 (heavy)</w:t>
            </w:r>
          </w:p>
        </w:tc>
      </w:tr>
      <w:tr w:rsidR="00D839B9" w:rsidRPr="00AD09E4" w14:paraId="74B3040F" w14:textId="77777777" w:rsidTr="00D839B9">
        <w:tc>
          <w:tcPr>
            <w:tcW w:w="3544" w:type="dxa"/>
          </w:tcPr>
          <w:p w14:paraId="437276E4" w14:textId="77777777" w:rsidR="00D839B9" w:rsidRPr="00AD09E4" w:rsidRDefault="00D839B9" w:rsidP="00D839B9">
            <w:pPr>
              <w:pStyle w:val="MTStandard"/>
            </w:pPr>
            <w:r w:rsidRPr="00AD09E4">
              <w:t>Turning radius</w:t>
            </w:r>
          </w:p>
        </w:tc>
        <w:tc>
          <w:tcPr>
            <w:tcW w:w="5953" w:type="dxa"/>
          </w:tcPr>
          <w:p w14:paraId="1947DB41" w14:textId="5C0B85E0" w:rsidR="00D839B9" w:rsidRPr="00AD09E4" w:rsidRDefault="00D839B9" w:rsidP="00D839B9">
            <w:pPr>
              <w:pStyle w:val="MTStandard"/>
            </w:pPr>
            <w:r w:rsidRPr="00AD09E4">
              <w:t>approx.</w:t>
            </w:r>
            <w:r>
              <w:t xml:space="preserve"> </w:t>
            </w:r>
            <w:r w:rsidR="00DB3D2D" w:rsidRPr="00EA7A7F">
              <w:rPr>
                <w:color w:val="FF0000"/>
              </w:rPr>
              <w:t>5.6</w:t>
            </w:r>
            <w:r w:rsidR="00DB3D2D" w:rsidRPr="00356E4A">
              <w:t xml:space="preserve"> </w:t>
            </w:r>
            <w:r w:rsidRPr="00AD09E4">
              <w:t xml:space="preserve">m </w:t>
            </w:r>
          </w:p>
        </w:tc>
      </w:tr>
      <w:tr w:rsidR="00D839B9" w:rsidRPr="00AD09E4" w14:paraId="4B82AEAB" w14:textId="77777777" w:rsidTr="00D839B9">
        <w:tc>
          <w:tcPr>
            <w:tcW w:w="3544" w:type="dxa"/>
          </w:tcPr>
          <w:p w14:paraId="12AF9D2D" w14:textId="77777777" w:rsidR="00D839B9" w:rsidRPr="00AD09E4" w:rsidRDefault="00D839B9" w:rsidP="00D839B9">
            <w:pPr>
              <w:pStyle w:val="MTStandard"/>
            </w:pPr>
            <w:r w:rsidRPr="00AD09E4">
              <w:t>Turning speed</w:t>
            </w:r>
          </w:p>
        </w:tc>
        <w:tc>
          <w:tcPr>
            <w:tcW w:w="5953" w:type="dxa"/>
          </w:tcPr>
          <w:p w14:paraId="762D8636" w14:textId="77777777" w:rsidR="00D839B9" w:rsidRPr="00AD09E4" w:rsidRDefault="00D839B9" w:rsidP="00D839B9">
            <w:pPr>
              <w:pStyle w:val="MTStandard"/>
            </w:pPr>
            <w:r w:rsidRPr="00AD09E4">
              <w:t>max. 1 rpm, emergency mode min. 0.5 rpm</w:t>
            </w:r>
          </w:p>
        </w:tc>
      </w:tr>
      <w:tr w:rsidR="00D839B9" w:rsidRPr="00AD09E4" w14:paraId="5B35AB70" w14:textId="77777777" w:rsidTr="00D839B9">
        <w:tc>
          <w:tcPr>
            <w:tcW w:w="3544" w:type="dxa"/>
          </w:tcPr>
          <w:p w14:paraId="6F73A312" w14:textId="77777777" w:rsidR="00D839B9" w:rsidRDefault="00D839B9" w:rsidP="00D839B9">
            <w:pPr>
              <w:pStyle w:val="MTStandard"/>
            </w:pPr>
            <w:r>
              <w:t>Turning angle</w:t>
            </w:r>
          </w:p>
          <w:p w14:paraId="4243D849" w14:textId="77777777" w:rsidR="00D839B9" w:rsidRDefault="00D839B9" w:rsidP="00D839B9">
            <w:pPr>
              <w:pStyle w:val="MTStandard"/>
              <w:ind w:left="720"/>
            </w:pPr>
            <w:r>
              <w:t>Normal operation</w:t>
            </w:r>
            <w:r>
              <w:br/>
              <w:t>Emergency mode</w:t>
            </w:r>
          </w:p>
          <w:p w14:paraId="3FCD2DFA" w14:textId="77777777" w:rsidR="00D839B9" w:rsidRPr="00AD09E4" w:rsidRDefault="00D839B9" w:rsidP="00D839B9">
            <w:pPr>
              <w:pStyle w:val="MTStandard"/>
            </w:pPr>
            <w:r>
              <w:t>Position-fixing-device</w:t>
            </w:r>
          </w:p>
        </w:tc>
        <w:tc>
          <w:tcPr>
            <w:tcW w:w="5953" w:type="dxa"/>
          </w:tcPr>
          <w:p w14:paraId="3D69B845" w14:textId="77777777" w:rsidR="00D839B9" w:rsidRDefault="00D839B9" w:rsidP="00D839B9">
            <w:pPr>
              <w:pStyle w:val="MTStandard"/>
            </w:pPr>
          </w:p>
          <w:p w14:paraId="1BCF10DA" w14:textId="77777777" w:rsidR="00D839B9" w:rsidRDefault="00D839B9" w:rsidP="00D839B9">
            <w:pPr>
              <w:pStyle w:val="MTStandard"/>
            </w:pPr>
            <w:r w:rsidRPr="00AD09E4">
              <w:t>unlimited in both directions</w:t>
            </w:r>
            <w:r>
              <w:br/>
              <w:t>180 degree</w:t>
            </w:r>
          </w:p>
          <w:p w14:paraId="71C6303E" w14:textId="77777777" w:rsidR="00D839B9" w:rsidRPr="00AD09E4" w:rsidRDefault="00D839B9" w:rsidP="00D839B9">
            <w:pPr>
              <w:pStyle w:val="MTStandard"/>
            </w:pPr>
            <w:r>
              <w:t>fixing of turning parts in casting position by turning device</w:t>
            </w:r>
          </w:p>
        </w:tc>
      </w:tr>
      <w:tr w:rsidR="00D839B9" w:rsidRPr="00AD09E4" w14:paraId="04DFB1C3" w14:textId="77777777" w:rsidTr="00D839B9">
        <w:tc>
          <w:tcPr>
            <w:tcW w:w="3544" w:type="dxa"/>
          </w:tcPr>
          <w:p w14:paraId="34FEDDB3" w14:textId="77777777" w:rsidR="00D839B9" w:rsidRPr="00AD09E4" w:rsidRDefault="00D839B9" w:rsidP="00D839B9">
            <w:pPr>
              <w:pStyle w:val="MTStandard"/>
            </w:pPr>
            <w:r w:rsidRPr="00AD09E4">
              <w:t>Lifting height</w:t>
            </w:r>
          </w:p>
        </w:tc>
        <w:tc>
          <w:tcPr>
            <w:tcW w:w="5953" w:type="dxa"/>
          </w:tcPr>
          <w:p w14:paraId="308BF917" w14:textId="372B829E" w:rsidR="00D839B9" w:rsidRPr="00381E73" w:rsidRDefault="00D839B9" w:rsidP="00D839B9">
            <w:pPr>
              <w:pStyle w:val="MTStandard"/>
              <w:rPr>
                <w:vanish/>
              </w:rPr>
            </w:pPr>
            <w:r w:rsidRPr="00AD09E4">
              <w:t>800 mm</w:t>
            </w:r>
          </w:p>
        </w:tc>
      </w:tr>
      <w:tr w:rsidR="00D839B9" w:rsidRPr="00AD09E4" w14:paraId="7214B190" w14:textId="77777777" w:rsidTr="00D839B9">
        <w:tc>
          <w:tcPr>
            <w:tcW w:w="3544" w:type="dxa"/>
          </w:tcPr>
          <w:p w14:paraId="14B3477B" w14:textId="77777777" w:rsidR="00D839B9" w:rsidRDefault="00D839B9" w:rsidP="00D839B9">
            <w:pPr>
              <w:pStyle w:val="MTStandard"/>
            </w:pPr>
            <w:r w:rsidRPr="00AD09E4">
              <w:t>Lifting speed (full ladle)</w:t>
            </w:r>
          </w:p>
          <w:p w14:paraId="3CC9F1A8" w14:textId="77777777" w:rsidR="00D839B9" w:rsidRPr="00AD09E4" w:rsidRDefault="00D839B9" w:rsidP="00D839B9">
            <w:pPr>
              <w:pStyle w:val="MTStandard"/>
            </w:pPr>
            <w:r>
              <w:t>Lifting control</w:t>
            </w:r>
          </w:p>
        </w:tc>
        <w:tc>
          <w:tcPr>
            <w:tcW w:w="5953" w:type="dxa"/>
          </w:tcPr>
          <w:p w14:paraId="2A4887CF" w14:textId="77777777" w:rsidR="00D839B9" w:rsidRDefault="00D839B9" w:rsidP="00D839B9">
            <w:pPr>
              <w:pStyle w:val="MTStandard"/>
            </w:pPr>
            <w:r w:rsidRPr="00AD09E4">
              <w:t>20 mm/s</w:t>
            </w:r>
          </w:p>
          <w:p w14:paraId="3B8ED881" w14:textId="627D02AD" w:rsidR="00D839B9" w:rsidRPr="007B61E4" w:rsidRDefault="00D839B9" w:rsidP="00D839B9">
            <w:pPr>
              <w:pStyle w:val="MTStandard"/>
              <w:rPr>
                <w:vanish/>
              </w:rPr>
            </w:pPr>
            <w:r w:rsidRPr="00493813">
              <w:t xml:space="preserve">by </w:t>
            </w:r>
            <w:r w:rsidR="00DB3D2D" w:rsidRPr="00DB3D2D">
              <w:rPr>
                <w:color w:val="FF0000"/>
              </w:rPr>
              <w:t>limit switches</w:t>
            </w:r>
          </w:p>
        </w:tc>
      </w:tr>
      <w:tr w:rsidR="00D839B9" w:rsidRPr="00C141CC" w14:paraId="67696A63" w14:textId="77777777" w:rsidTr="00D839B9">
        <w:tc>
          <w:tcPr>
            <w:tcW w:w="3544" w:type="dxa"/>
          </w:tcPr>
          <w:p w14:paraId="1EECE650" w14:textId="77777777" w:rsidR="00D839B9" w:rsidRPr="00C141CC" w:rsidRDefault="00D839B9" w:rsidP="00D839B9">
            <w:pPr>
              <w:pStyle w:val="MTStandard"/>
            </w:pPr>
            <w:r w:rsidRPr="00C141CC">
              <w:t>Ladle weighing</w:t>
            </w:r>
          </w:p>
        </w:tc>
        <w:tc>
          <w:tcPr>
            <w:tcW w:w="5953" w:type="dxa"/>
          </w:tcPr>
          <w:p w14:paraId="014C4E6D" w14:textId="77777777" w:rsidR="00D839B9" w:rsidRPr="00C141CC" w:rsidRDefault="00D839B9" w:rsidP="00D839B9">
            <w:pPr>
              <w:pStyle w:val="MTStandard"/>
            </w:pPr>
            <w:r w:rsidRPr="00C141CC">
              <w:t>by weighing beams</w:t>
            </w:r>
          </w:p>
        </w:tc>
      </w:tr>
    </w:tbl>
    <w:p w14:paraId="52233A0C" w14:textId="77777777" w:rsidR="00D839B9" w:rsidRPr="00AD09E4" w:rsidRDefault="00D839B9" w:rsidP="00D839B9">
      <w:pPr>
        <w:pStyle w:val="MTStandard"/>
      </w:pPr>
    </w:p>
    <w:p w14:paraId="2C76BABF" w14:textId="77777777" w:rsidR="00D839B9" w:rsidRPr="00AD09E4" w:rsidRDefault="00D839B9" w:rsidP="00D839B9">
      <w:pPr>
        <w:pStyle w:val="MTHeading"/>
      </w:pPr>
      <w:r w:rsidRPr="00AD09E4">
        <w:t>Functional Description</w:t>
      </w:r>
    </w:p>
    <w:p w14:paraId="61E709CD" w14:textId="77777777" w:rsidR="00D839B9" w:rsidRPr="00AD09E4" w:rsidRDefault="00D839B9" w:rsidP="00D839B9">
      <w:pPr>
        <w:pStyle w:val="MTStandard"/>
      </w:pPr>
      <w:r w:rsidRPr="00AD09E4">
        <w:t>The ladle turret serves for transporting the teeming ladles from the depositing position into the casting position and vice versa.</w:t>
      </w:r>
    </w:p>
    <w:p w14:paraId="776FE432" w14:textId="77777777" w:rsidR="00D839B9" w:rsidRPr="00AD09E4" w:rsidRDefault="00D839B9" w:rsidP="00D839B9">
      <w:pPr>
        <w:pStyle w:val="MTStandard"/>
      </w:pPr>
      <w:r w:rsidRPr="00AD09E4">
        <w:lastRenderedPageBreak/>
        <w:t>The ladle is deposited onto the turret and after turning to the casting position, the ladle shroud is positioned to the bottom of the ladle. After connecting the ladle with the shroud the ladle is lowered nearer to the tundish and ready for the casting process.</w:t>
      </w:r>
    </w:p>
    <w:p w14:paraId="1A92537E" w14:textId="77777777" w:rsidR="00D839B9" w:rsidRPr="00AD09E4" w:rsidRDefault="00D839B9" w:rsidP="00D839B9">
      <w:pPr>
        <w:pStyle w:val="MTStandard"/>
      </w:pPr>
      <w:r w:rsidRPr="00AD09E4">
        <w:t>Turning of ladle arms is carried out by hydraulic motor with gear. To avoid damage of gear and hydraulic motor during ladle depositing an overload coupling is provided. In case of power failure, hydraulic fluid is supplied from emergency accumulator to allow turning of ladle turret.</w:t>
      </w:r>
    </w:p>
    <w:p w14:paraId="7A99D007" w14:textId="77777777" w:rsidR="00D839B9" w:rsidRPr="00AD09E4" w:rsidRDefault="00D839B9" w:rsidP="00D839B9">
      <w:pPr>
        <w:pStyle w:val="MTStandard"/>
      </w:pPr>
      <w:r w:rsidRPr="00AD09E4">
        <w:t>A bay crane accomplishes the manipulation of the ladles to and from the turret</w:t>
      </w:r>
    </w:p>
    <w:p w14:paraId="79CE92C7" w14:textId="77777777" w:rsidR="00D839B9" w:rsidRPr="00AD09E4" w:rsidRDefault="00D839B9" w:rsidP="00D839B9">
      <w:pPr>
        <w:pStyle w:val="MTHeading"/>
      </w:pPr>
      <w:r w:rsidRPr="00AD09E4">
        <w:t>Main Components</w:t>
      </w:r>
    </w:p>
    <w:p w14:paraId="04E1CE6A" w14:textId="77777777" w:rsidR="00D839B9" w:rsidRPr="00AD09E4" w:rsidRDefault="00D839B9" w:rsidP="00D839B9">
      <w:pPr>
        <w:pStyle w:val="MTBulletIndent"/>
      </w:pPr>
      <w:r w:rsidRPr="00AD09E4">
        <w:t>Foundation frame with foundation anchoring</w:t>
      </w:r>
    </w:p>
    <w:p w14:paraId="65B85E32" w14:textId="77777777" w:rsidR="00D839B9" w:rsidRPr="00AD09E4" w:rsidRDefault="00D839B9" w:rsidP="00D839B9">
      <w:pPr>
        <w:pStyle w:val="MTBulletIndent"/>
      </w:pPr>
      <w:r w:rsidRPr="00AD09E4">
        <w:t xml:space="preserve">Turning device with hydraulic motor and overload coupling </w:t>
      </w:r>
    </w:p>
    <w:p w14:paraId="6D028C03" w14:textId="77777777" w:rsidR="00D839B9" w:rsidRPr="00AD09E4" w:rsidRDefault="00D839B9" w:rsidP="00D839B9">
      <w:pPr>
        <w:pStyle w:val="MTBulletIndent"/>
      </w:pPr>
      <w:r w:rsidRPr="00AD09E4">
        <w:t>Turning bearing</w:t>
      </w:r>
    </w:p>
    <w:p w14:paraId="15C245DB" w14:textId="77777777" w:rsidR="00D839B9" w:rsidRPr="00AD09E4" w:rsidRDefault="00D839B9" w:rsidP="00D839B9">
      <w:pPr>
        <w:pStyle w:val="MTBulletIndent"/>
      </w:pPr>
      <w:r w:rsidRPr="00AD09E4">
        <w:t>Turning frame and lever frame</w:t>
      </w:r>
    </w:p>
    <w:p w14:paraId="58FE9249" w14:textId="77777777" w:rsidR="00D839B9" w:rsidRPr="00AD09E4" w:rsidRDefault="00D839B9" w:rsidP="00D839B9">
      <w:pPr>
        <w:pStyle w:val="MTBulletIndent"/>
      </w:pPr>
      <w:r w:rsidRPr="00AD09E4">
        <w:t>Lifting devices with hydraulic plungers and axial bearings</w:t>
      </w:r>
    </w:p>
    <w:p w14:paraId="393EEF69" w14:textId="77777777" w:rsidR="00D839B9" w:rsidRPr="00AD09E4" w:rsidRDefault="00D839B9" w:rsidP="00D839B9">
      <w:pPr>
        <w:pStyle w:val="MTBulletIndent"/>
      </w:pPr>
      <w:r w:rsidRPr="00AD09E4">
        <w:t>Ladle arms with upper and lower lever, radial bearings and ladle support</w:t>
      </w:r>
    </w:p>
    <w:p w14:paraId="3E735068" w14:textId="77777777" w:rsidR="00D839B9" w:rsidRPr="00C141CC" w:rsidRDefault="00D839B9" w:rsidP="00D839B9">
      <w:pPr>
        <w:pStyle w:val="MTBulletIndent"/>
      </w:pPr>
      <w:r w:rsidRPr="00C141CC">
        <w:t>Weighing beams</w:t>
      </w:r>
    </w:p>
    <w:p w14:paraId="08C05A99" w14:textId="77777777" w:rsidR="00D839B9" w:rsidRPr="00AD09E4" w:rsidRDefault="00D839B9" w:rsidP="00D839B9">
      <w:pPr>
        <w:pStyle w:val="MTBulletIndent"/>
      </w:pPr>
      <w:r w:rsidRPr="00AD09E4">
        <w:t>Rotary joint and slip ring</w:t>
      </w:r>
    </w:p>
    <w:p w14:paraId="56606603" w14:textId="77777777" w:rsidR="00D839B9" w:rsidRPr="00AD09E4" w:rsidRDefault="00D839B9" w:rsidP="00D839B9">
      <w:pPr>
        <w:pStyle w:val="MTBulletIndent"/>
      </w:pPr>
      <w:r w:rsidRPr="00AD09E4">
        <w:t>Thermal and splash protection</w:t>
      </w:r>
    </w:p>
    <w:p w14:paraId="4B367767" w14:textId="77777777" w:rsidR="00D839B9" w:rsidRPr="00AD09E4" w:rsidRDefault="00D839B9" w:rsidP="00D839B9">
      <w:pPr>
        <w:pStyle w:val="MTBulletIndent"/>
      </w:pPr>
      <w:r w:rsidRPr="00AD09E4">
        <w:t>Walkways and ladders for maintenance work</w:t>
      </w:r>
    </w:p>
    <w:p w14:paraId="2B0A0A43" w14:textId="77777777" w:rsidR="00955E6D" w:rsidRDefault="00D839B9" w:rsidP="00955E6D">
      <w:pPr>
        <w:pStyle w:val="MTBulletIndent"/>
      </w:pPr>
      <w:r w:rsidRPr="00AD09E4">
        <w:t>Assembly makeshifts</w:t>
      </w:r>
    </w:p>
    <w:p w14:paraId="4B9B9EA8" w14:textId="67EA8555" w:rsidR="00955E6D" w:rsidRPr="00955E6D" w:rsidRDefault="00955E6D" w:rsidP="00955E6D">
      <w:pPr>
        <w:pStyle w:val="MTBulletIndent"/>
      </w:pPr>
      <w:r w:rsidRPr="00955E6D">
        <w:t>Machine attached piping</w:t>
      </w:r>
    </w:p>
    <w:p w14:paraId="4BB9C3B5" w14:textId="77777777" w:rsidR="00D839B9" w:rsidRPr="00AD09E4" w:rsidRDefault="00D839B9" w:rsidP="00D839B9">
      <w:pPr>
        <w:pStyle w:val="MTHeading"/>
      </w:pPr>
      <w:r w:rsidRPr="00AD09E4">
        <w:t>Main Characteristics</w:t>
      </w:r>
    </w:p>
    <w:p w14:paraId="3095DF48" w14:textId="77777777" w:rsidR="00D839B9" w:rsidRPr="00AD09E4" w:rsidRDefault="00D839B9" w:rsidP="00D839B9">
      <w:pPr>
        <w:pStyle w:val="MTBulletIndent"/>
      </w:pPr>
      <w:r w:rsidRPr="00AD09E4">
        <w:t>Ladle supports separately liftable and lowerable</w:t>
      </w:r>
    </w:p>
    <w:p w14:paraId="00A38F8C" w14:textId="77777777" w:rsidR="00D839B9" w:rsidRPr="00AD09E4" w:rsidRDefault="00D839B9" w:rsidP="00D839B9">
      <w:pPr>
        <w:pStyle w:val="MTBulletIndent"/>
      </w:pPr>
      <w:r w:rsidRPr="00AD09E4">
        <w:t>Lifting of ladle supports via hydraulic plunger with lever system</w:t>
      </w:r>
    </w:p>
    <w:p w14:paraId="1DC69ECA" w14:textId="77777777" w:rsidR="00D839B9" w:rsidRPr="00AD09E4" w:rsidRDefault="00D839B9" w:rsidP="00D839B9">
      <w:pPr>
        <w:pStyle w:val="MTBulletIndent"/>
      </w:pPr>
      <w:r w:rsidRPr="00AD09E4">
        <w:t>Emergency power supply by hydraulic accumulator via hand valve</w:t>
      </w:r>
    </w:p>
    <w:p w14:paraId="67C6764F" w14:textId="77777777" w:rsidR="00D839B9" w:rsidRDefault="00D839B9" w:rsidP="00D839B9">
      <w:pPr>
        <w:pStyle w:val="MTBulletIndent"/>
      </w:pPr>
      <w:r w:rsidRPr="00AD09E4">
        <w:t>Fixation of turning parts in casting position by motor brake via overload coupling</w:t>
      </w:r>
    </w:p>
    <w:p w14:paraId="2C922793" w14:textId="77777777" w:rsidR="00D839B9" w:rsidRPr="00AD09E4" w:rsidRDefault="00D839B9" w:rsidP="00D839B9">
      <w:pPr>
        <w:pStyle w:val="MTBulletIndent"/>
      </w:pPr>
      <w:r w:rsidRPr="00AD09E4">
        <w:t>Turning bearing lubrication via a central grease lubrication unit</w:t>
      </w:r>
    </w:p>
    <w:p w14:paraId="7E04F383" w14:textId="77777777" w:rsidR="00D839B9" w:rsidRPr="00AD09E4" w:rsidRDefault="00D839B9" w:rsidP="00D839B9">
      <w:pPr>
        <w:pStyle w:val="MTHeading"/>
      </w:pPr>
      <w:r w:rsidRPr="00AD09E4">
        <w:t>Advantages of Design</w:t>
      </w:r>
    </w:p>
    <w:p w14:paraId="1EFEE2E0" w14:textId="77777777" w:rsidR="00D839B9" w:rsidRPr="00AD09E4" w:rsidRDefault="00D839B9" w:rsidP="00D839B9">
      <w:pPr>
        <w:pStyle w:val="MTBulletIndent"/>
      </w:pPr>
      <w:r w:rsidRPr="00AD09E4">
        <w:t>Well-proven concept, liftable masses minimized, depositing of ladle is accomplished without interfering with casting operation</w:t>
      </w:r>
    </w:p>
    <w:p w14:paraId="33526FA3" w14:textId="77777777" w:rsidR="00D839B9" w:rsidRPr="00AD09E4" w:rsidRDefault="00D839B9" w:rsidP="00D839B9">
      <w:pPr>
        <w:pStyle w:val="MTBulletIndent"/>
      </w:pPr>
      <w:r w:rsidRPr="00AD09E4">
        <w:t>Low-maintenance and rigid design</w:t>
      </w:r>
    </w:p>
    <w:p w14:paraId="7C9185E5" w14:textId="77777777" w:rsidR="00D839B9" w:rsidRPr="00AD09E4" w:rsidRDefault="00D839B9" w:rsidP="00D839B9">
      <w:pPr>
        <w:pStyle w:val="MTBulletIndent"/>
      </w:pPr>
      <w:r w:rsidRPr="00AD09E4">
        <w:t>High quality standard due to specific regulations concerning material, manufacture and inspection</w:t>
      </w:r>
    </w:p>
    <w:p w14:paraId="75CA9F8B" w14:textId="77777777" w:rsidR="00D839B9" w:rsidRDefault="00D839B9" w:rsidP="00D839B9">
      <w:pPr>
        <w:pStyle w:val="MTBulletIndent"/>
      </w:pPr>
      <w:r w:rsidRPr="00AD09E4">
        <w:t>Easy disassembly of lifting plunger, axial bearings and radial bearings</w:t>
      </w:r>
    </w:p>
    <w:p w14:paraId="79579359" w14:textId="77777777" w:rsidR="00D839B9" w:rsidRDefault="00D839B9" w:rsidP="00D839B9">
      <w:pPr>
        <w:pStyle w:val="MTStandard"/>
      </w:pPr>
      <w:r>
        <w:br w:type="page"/>
      </w:r>
    </w:p>
    <w:p w14:paraId="2FBCC747" w14:textId="77777777" w:rsidR="00D839B9" w:rsidRPr="00814F61" w:rsidRDefault="00D839B9" w:rsidP="00D839B9">
      <w:pPr>
        <w:pStyle w:val="MTHeading"/>
        <w:rPr>
          <w:noProof/>
          <w:lang w:val="en-US" w:eastAsia="zh-CN"/>
        </w:rPr>
      </w:pPr>
      <w:r>
        <w:lastRenderedPageBreak/>
        <w:t>Reference Drawing CB.21.1.A Ladle turret butterfly</w:t>
      </w:r>
    </w:p>
    <w:p w14:paraId="7F8A780C" w14:textId="77777777" w:rsidR="00512E02" w:rsidRDefault="00512E02" w:rsidP="00D839B9">
      <w:pPr>
        <w:pStyle w:val="MTStandard"/>
        <w:rPr>
          <w:noProof/>
        </w:rPr>
      </w:pPr>
    </w:p>
    <w:p w14:paraId="49996AF6" w14:textId="5CC89D97" w:rsidR="00512E02" w:rsidRDefault="00512E02" w:rsidP="00512E02">
      <w:pPr>
        <w:pStyle w:val="MTStandard"/>
        <w:jc w:val="center"/>
        <w:rPr>
          <w:noProof/>
        </w:rPr>
      </w:pPr>
      <w:r>
        <w:rPr>
          <w:noProof/>
        </w:rPr>
        <w:drawing>
          <wp:inline distT="0" distB="0" distL="0" distR="0" wp14:anchorId="175295D5" wp14:editId="35D0D7C4">
            <wp:extent cx="4803494" cy="4509229"/>
            <wp:effectExtent l="0" t="0" r="0" b="5715"/>
            <wp:docPr id="227" name="Picture 2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1.1A_Ladle_turret_Butterfly_B3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7773" cy="4513246"/>
                    </a:xfrm>
                    <a:prstGeom prst="rect">
                      <a:avLst/>
                    </a:prstGeom>
                  </pic:spPr>
                </pic:pic>
              </a:graphicData>
            </a:graphic>
          </wp:inline>
        </w:drawing>
      </w:r>
    </w:p>
    <w:p w14:paraId="7835B1B3" w14:textId="18B9BDC5" w:rsidR="00D839B9" w:rsidRDefault="00D839B9" w:rsidP="00D839B9">
      <w:pPr>
        <w:pStyle w:val="MTStandard"/>
      </w:pPr>
    </w:p>
    <w:p w14:paraId="660A2C9F" w14:textId="4B124A08" w:rsidR="00512E02" w:rsidRDefault="00D839B9" w:rsidP="00D839B9">
      <w:pPr>
        <w:pStyle w:val="MTStandard"/>
        <w:jc w:val="center"/>
      </w:pPr>
      <w:r w:rsidRPr="004E284B">
        <w:t xml:space="preserve">- Typical sketch for reference only </w:t>
      </w:r>
      <w:r w:rsidR="00512E02">
        <w:t>–</w:t>
      </w:r>
    </w:p>
    <w:p w14:paraId="3BDEB7F0" w14:textId="77777777" w:rsidR="00512E02" w:rsidRDefault="00512E02" w:rsidP="00D839B9">
      <w:pPr>
        <w:pStyle w:val="MTStandard"/>
        <w:jc w:val="center"/>
      </w:pPr>
    </w:p>
    <w:p w14:paraId="77E21B86" w14:textId="0C267EE4" w:rsidR="00D839B9" w:rsidRDefault="00D839B9" w:rsidP="00512E02">
      <w:pPr>
        <w:pStyle w:val="MTStandard"/>
      </w:pPr>
      <w:r w:rsidRPr="00AD09E4">
        <w:br w:type="page"/>
      </w:r>
      <w:bookmarkStart w:id="31" w:name="_Toc498691513"/>
      <w:bookmarkStart w:id="32" w:name="_Toc505070710"/>
      <w:bookmarkStart w:id="33" w:name="_Toc507832494"/>
      <w:bookmarkStart w:id="34" w:name="_Toc515935418"/>
      <w:bookmarkStart w:id="35" w:name="_Toc531693486"/>
      <w:bookmarkStart w:id="36" w:name="_Toc2131675"/>
      <w:bookmarkStart w:id="37" w:name="_Toc17712324"/>
      <w:bookmarkStart w:id="38" w:name="_Toc102895149"/>
      <w:bookmarkStart w:id="39" w:name="_Toc234816032"/>
      <w:bookmarkStart w:id="40" w:name="_Toc240791123"/>
    </w:p>
    <w:p w14:paraId="3846D8B8" w14:textId="77777777" w:rsidR="00D839B9" w:rsidRPr="00AD09E4" w:rsidRDefault="00D839B9" w:rsidP="00D839B9">
      <w:pPr>
        <w:pStyle w:val="MTHeadingSCS3"/>
      </w:pPr>
      <w:bookmarkStart w:id="41" w:name="_Toc51247145"/>
      <w:bookmarkStart w:id="42" w:name="_Toc85786164"/>
      <w:r w:rsidRPr="00AD09E4">
        <w:lastRenderedPageBreak/>
        <w:t>CB.21</w:t>
      </w:r>
      <w:r>
        <w:t>.</w:t>
      </w:r>
      <w:r w:rsidRPr="00AD09E4">
        <w:t>2 Ladle</w:t>
      </w:r>
      <w:bookmarkEnd w:id="31"/>
      <w:bookmarkEnd w:id="32"/>
      <w:bookmarkEnd w:id="33"/>
      <w:bookmarkEnd w:id="34"/>
      <w:bookmarkEnd w:id="35"/>
      <w:bookmarkEnd w:id="36"/>
      <w:bookmarkEnd w:id="37"/>
      <w:bookmarkEnd w:id="38"/>
      <w:bookmarkEnd w:id="39"/>
      <w:bookmarkEnd w:id="40"/>
      <w:bookmarkEnd w:id="41"/>
      <w:bookmarkEnd w:id="42"/>
    </w:p>
    <w:p w14:paraId="10F4DA32" w14:textId="77777777" w:rsidR="00D839B9" w:rsidRDefault="00D839B9" w:rsidP="00D839B9">
      <w:pPr>
        <w:pStyle w:val="MTStandard"/>
      </w:pPr>
      <w:r w:rsidRPr="00AD09E4">
        <w:t>Refer to scope of supply</w:t>
      </w:r>
    </w:p>
    <w:p w14:paraId="1C63715B" w14:textId="77777777" w:rsidR="00D839B9" w:rsidRPr="00AD09E4" w:rsidRDefault="00D839B9" w:rsidP="00D839B9">
      <w:pPr>
        <w:pStyle w:val="MTStandard"/>
      </w:pPr>
    </w:p>
    <w:p w14:paraId="2E006496" w14:textId="77777777" w:rsidR="00D839B9" w:rsidRPr="00700C46" w:rsidRDefault="00D839B9" w:rsidP="00D839B9">
      <w:pPr>
        <w:pStyle w:val="MTHeadingSCS3"/>
      </w:pPr>
      <w:bookmarkStart w:id="43" w:name="_Toc498691514"/>
      <w:bookmarkStart w:id="44" w:name="_Toc505070711"/>
      <w:bookmarkStart w:id="45" w:name="_Toc507832495"/>
      <w:bookmarkStart w:id="46" w:name="_Toc515935419"/>
      <w:bookmarkStart w:id="47" w:name="_Toc531693487"/>
      <w:bookmarkStart w:id="48" w:name="_Toc2131676"/>
      <w:bookmarkStart w:id="49" w:name="_Toc17712325"/>
      <w:bookmarkStart w:id="50" w:name="_Toc102895150"/>
      <w:bookmarkStart w:id="51" w:name="_Toc234816033"/>
      <w:bookmarkStart w:id="52" w:name="_Toc240791124"/>
      <w:bookmarkStart w:id="53" w:name="_Toc51247146"/>
      <w:bookmarkStart w:id="54" w:name="_Toc85786165"/>
      <w:r w:rsidRPr="00700C46">
        <w:t>CB.21.</w:t>
      </w:r>
      <w:r>
        <w:t>3 Ladle c</w:t>
      </w:r>
      <w:r w:rsidRPr="00700C46">
        <w:t>over</w:t>
      </w:r>
      <w:bookmarkEnd w:id="43"/>
      <w:bookmarkEnd w:id="44"/>
      <w:bookmarkEnd w:id="45"/>
      <w:bookmarkEnd w:id="46"/>
      <w:bookmarkEnd w:id="47"/>
      <w:bookmarkEnd w:id="48"/>
      <w:bookmarkEnd w:id="49"/>
      <w:bookmarkEnd w:id="50"/>
      <w:bookmarkEnd w:id="51"/>
      <w:bookmarkEnd w:id="52"/>
      <w:bookmarkEnd w:id="53"/>
      <w:bookmarkEnd w:id="54"/>
    </w:p>
    <w:p w14:paraId="601F8EA1" w14:textId="77777777" w:rsidR="00D839B9" w:rsidRPr="00AD09E4" w:rsidRDefault="00D839B9" w:rsidP="00D839B9">
      <w:pPr>
        <w:pStyle w:val="MTStandard"/>
      </w:pPr>
      <w:r w:rsidRPr="00700C46">
        <w:t>Refer to scope of supply</w:t>
      </w:r>
    </w:p>
    <w:p w14:paraId="411D77B6" w14:textId="77777777" w:rsidR="00D839B9" w:rsidRPr="00A73309" w:rsidRDefault="00D839B9" w:rsidP="00D839B9">
      <w:pPr>
        <w:pStyle w:val="MTHeading"/>
        <w:rPr>
          <w:noProof/>
          <w:lang w:val="en-US" w:eastAsia="zh-CN"/>
        </w:rPr>
      </w:pPr>
      <w:r w:rsidRPr="00A73309">
        <w:t>Reference Drawing CB.21.3</w:t>
      </w:r>
      <w:r>
        <w:t xml:space="preserve"> Ladle </w:t>
      </w:r>
      <w:r w:rsidRPr="00A73309">
        <w:t>cover</w:t>
      </w:r>
    </w:p>
    <w:p w14:paraId="22865F87" w14:textId="07E2C948" w:rsidR="00D839B9" w:rsidRPr="00512E02" w:rsidRDefault="00D839B9" w:rsidP="00512E02">
      <w:pPr>
        <w:pStyle w:val="MTStandard"/>
      </w:pPr>
    </w:p>
    <w:p w14:paraId="22508A21" w14:textId="0134A61E" w:rsidR="00512E02" w:rsidRPr="00512E02" w:rsidRDefault="00512E02" w:rsidP="00512E02">
      <w:pPr>
        <w:pStyle w:val="MTStandard"/>
        <w:jc w:val="center"/>
      </w:pPr>
      <w:r>
        <w:rPr>
          <w:noProof/>
        </w:rPr>
        <w:drawing>
          <wp:inline distT="0" distB="0" distL="0" distR="0" wp14:anchorId="5BD58099" wp14:editId="3BF1D1CE">
            <wp:extent cx="2604304" cy="2149597"/>
            <wp:effectExtent l="0" t="0" r="5715" b="3175"/>
            <wp:docPr id="235" name="Picture 235" descr="A picture containing antenna,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1.3_Ladle_cov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8163" cy="2152782"/>
                    </a:xfrm>
                    <a:prstGeom prst="rect">
                      <a:avLst/>
                    </a:prstGeom>
                  </pic:spPr>
                </pic:pic>
              </a:graphicData>
            </a:graphic>
          </wp:inline>
        </w:drawing>
      </w:r>
    </w:p>
    <w:p w14:paraId="5D29580F" w14:textId="77777777" w:rsidR="00512E02" w:rsidRPr="00512E02" w:rsidRDefault="00512E02" w:rsidP="00512E02">
      <w:pPr>
        <w:pStyle w:val="MTStandard"/>
      </w:pPr>
    </w:p>
    <w:p w14:paraId="180B92CA" w14:textId="77777777" w:rsidR="00D839B9" w:rsidRPr="00A73309" w:rsidRDefault="00D839B9" w:rsidP="00D839B9">
      <w:pPr>
        <w:pStyle w:val="MTStandard"/>
        <w:jc w:val="center"/>
      </w:pPr>
      <w:r w:rsidRPr="00A73309">
        <w:t>- Typical sketch for reference only -</w:t>
      </w:r>
    </w:p>
    <w:p w14:paraId="36FA86C1" w14:textId="77777777" w:rsidR="00D839B9" w:rsidRPr="00A73309" w:rsidRDefault="00D839B9" w:rsidP="00D839B9">
      <w:pPr>
        <w:pStyle w:val="MTStandard"/>
      </w:pPr>
    </w:p>
    <w:p w14:paraId="4410753A" w14:textId="77777777" w:rsidR="00D839B9" w:rsidRPr="00737CC5" w:rsidRDefault="00D839B9" w:rsidP="00D839B9">
      <w:pPr>
        <w:pStyle w:val="MTHeadingSCS3"/>
      </w:pPr>
      <w:bookmarkStart w:id="55" w:name="_Toc362662139"/>
      <w:bookmarkStart w:id="56" w:name="_Toc362671901"/>
      <w:bookmarkStart w:id="57" w:name="_Toc362681342"/>
      <w:bookmarkStart w:id="58" w:name="_Toc362856583"/>
      <w:bookmarkStart w:id="59" w:name="_Toc363527115"/>
      <w:bookmarkStart w:id="60" w:name="_Toc382729504"/>
      <w:bookmarkStart w:id="61" w:name="_Toc382810464"/>
      <w:bookmarkStart w:id="62" w:name="_Toc386506857"/>
      <w:bookmarkStart w:id="63" w:name="_Toc396711407"/>
      <w:bookmarkStart w:id="64" w:name="_Toc398980861"/>
      <w:bookmarkStart w:id="65" w:name="_Toc401018169"/>
      <w:bookmarkStart w:id="66" w:name="_Toc421512149"/>
      <w:bookmarkStart w:id="67" w:name="_Toc434663154"/>
      <w:bookmarkStart w:id="68" w:name="_Toc437224987"/>
      <w:bookmarkStart w:id="69" w:name="_Toc440974491"/>
      <w:bookmarkStart w:id="70" w:name="_Toc443211908"/>
      <w:bookmarkStart w:id="71" w:name="_Toc444941597"/>
      <w:bookmarkStart w:id="72" w:name="_Toc445797015"/>
      <w:bookmarkStart w:id="73" w:name="_Toc454011009"/>
      <w:bookmarkStart w:id="74" w:name="_Toc498691515"/>
      <w:bookmarkStart w:id="75" w:name="_Toc505070712"/>
      <w:bookmarkStart w:id="76" w:name="_Toc507832496"/>
      <w:bookmarkStart w:id="77" w:name="_Toc515935420"/>
      <w:bookmarkStart w:id="78" w:name="_Toc531693488"/>
      <w:bookmarkStart w:id="79" w:name="_Toc2131677"/>
      <w:bookmarkStart w:id="80" w:name="_Toc17712326"/>
      <w:bookmarkStart w:id="81" w:name="_Toc102895151"/>
      <w:bookmarkStart w:id="82" w:name="_Toc234816034"/>
      <w:bookmarkStart w:id="83" w:name="_Toc240791125"/>
      <w:bookmarkStart w:id="84" w:name="_Toc85786166"/>
      <w:r w:rsidRPr="00737CC5">
        <w:t>CB.21.4 Ladle slide gate</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737CC5">
        <w:t xml:space="preserve"> equipment</w:t>
      </w:r>
      <w:bookmarkEnd w:id="84"/>
    </w:p>
    <w:p w14:paraId="5FB15BE9" w14:textId="77777777" w:rsidR="00737CC5" w:rsidRPr="00AD09E4" w:rsidRDefault="00737CC5" w:rsidP="00737CC5">
      <w:pPr>
        <w:pStyle w:val="MTStandard"/>
      </w:pPr>
      <w:r w:rsidRPr="00700C46">
        <w:t>Refer to scope of supply</w:t>
      </w:r>
    </w:p>
    <w:p w14:paraId="466E071D" w14:textId="77777777" w:rsidR="00D839B9" w:rsidRPr="00A73309" w:rsidRDefault="00D839B9" w:rsidP="00D839B9">
      <w:pPr>
        <w:pStyle w:val="MTStandard"/>
      </w:pPr>
    </w:p>
    <w:p w14:paraId="0613C399" w14:textId="77777777" w:rsidR="00D839B9" w:rsidRDefault="00D839B9" w:rsidP="00D839B9">
      <w:pPr>
        <w:pStyle w:val="MTStandard"/>
      </w:pPr>
      <w:bookmarkStart w:id="85" w:name="_Toc362662140"/>
      <w:bookmarkStart w:id="86" w:name="_Toc362671902"/>
      <w:bookmarkStart w:id="87" w:name="_Toc362681343"/>
      <w:bookmarkStart w:id="88" w:name="_Toc362856584"/>
      <w:bookmarkStart w:id="89" w:name="_Toc363527116"/>
      <w:bookmarkStart w:id="90" w:name="_Toc505070713"/>
      <w:bookmarkStart w:id="91" w:name="_Toc507832497"/>
      <w:bookmarkStart w:id="92" w:name="_Toc515935421"/>
      <w:bookmarkStart w:id="93" w:name="_Toc531693489"/>
      <w:bookmarkStart w:id="94" w:name="_Toc2131678"/>
      <w:bookmarkStart w:id="95" w:name="_Toc17712327"/>
      <w:bookmarkStart w:id="96" w:name="_Toc102895152"/>
      <w:bookmarkStart w:id="97" w:name="_Toc234816035"/>
      <w:bookmarkStart w:id="98" w:name="_Toc240791126"/>
      <w:r>
        <w:br w:type="page"/>
      </w:r>
    </w:p>
    <w:p w14:paraId="3F4372D0" w14:textId="77777777" w:rsidR="00D839B9" w:rsidRPr="00AD09E4" w:rsidRDefault="00D839B9" w:rsidP="00D839B9">
      <w:pPr>
        <w:pStyle w:val="MTHeadingSCS3"/>
      </w:pPr>
      <w:bookmarkStart w:id="99" w:name="_Toc51247147"/>
      <w:bookmarkStart w:id="100" w:name="_Toc85786167"/>
      <w:r w:rsidRPr="00AD09E4">
        <w:lastRenderedPageBreak/>
        <w:t>CB.21</w:t>
      </w:r>
      <w:r>
        <w:t>.</w:t>
      </w:r>
      <w:r w:rsidRPr="00AD09E4">
        <w:t>5 Manipulators</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1998722D" w14:textId="6E813391" w:rsidR="00D839B9" w:rsidRPr="00172BFA" w:rsidRDefault="00D839B9" w:rsidP="00D839B9">
      <w:pPr>
        <w:pStyle w:val="MTHeadingSCS4"/>
        <w:rPr>
          <w:highlight w:val="yellow"/>
        </w:rPr>
      </w:pPr>
      <w:bookmarkStart w:id="101" w:name="_Toc362662141"/>
      <w:bookmarkStart w:id="102" w:name="_Toc362671903"/>
      <w:bookmarkStart w:id="103" w:name="_Toc362681344"/>
      <w:bookmarkStart w:id="104" w:name="_Toc362856585"/>
      <w:bookmarkStart w:id="105" w:name="_Toc363527117"/>
      <w:bookmarkStart w:id="106" w:name="_Toc382729505"/>
      <w:bookmarkStart w:id="107" w:name="_Toc382810465"/>
      <w:bookmarkStart w:id="108" w:name="_Toc386506858"/>
      <w:bookmarkStart w:id="109" w:name="_Toc396711408"/>
      <w:bookmarkStart w:id="110" w:name="_Toc398980862"/>
      <w:bookmarkStart w:id="111" w:name="_Toc401018170"/>
      <w:bookmarkStart w:id="112" w:name="_Toc421512150"/>
      <w:bookmarkStart w:id="113" w:name="_Toc434663155"/>
      <w:bookmarkStart w:id="114" w:name="_Toc437224988"/>
      <w:bookmarkStart w:id="115" w:name="_Toc440974492"/>
      <w:bookmarkStart w:id="116" w:name="_Toc443211909"/>
      <w:bookmarkStart w:id="117" w:name="_Toc444941598"/>
      <w:bookmarkStart w:id="118" w:name="_Toc445797016"/>
      <w:bookmarkStart w:id="119" w:name="_Toc454011010"/>
      <w:bookmarkStart w:id="120" w:name="_Toc498691516"/>
      <w:bookmarkStart w:id="121" w:name="_Toc505070714"/>
      <w:bookmarkStart w:id="122" w:name="_Toc507832498"/>
      <w:bookmarkStart w:id="123" w:name="_Toc515935422"/>
      <w:bookmarkStart w:id="124" w:name="_Toc531693490"/>
      <w:bookmarkStart w:id="125" w:name="_Toc2131679"/>
      <w:bookmarkStart w:id="126" w:name="_Toc17712328"/>
      <w:bookmarkStart w:id="127" w:name="_Toc102895153"/>
      <w:bookmarkStart w:id="128" w:name="_Toc234816036"/>
      <w:bookmarkStart w:id="129" w:name="_Toc240791127"/>
      <w:bookmarkStart w:id="130" w:name="_Toc51247148"/>
      <w:bookmarkStart w:id="131" w:name="_Toc85786168"/>
      <w:r w:rsidRPr="00CB4919">
        <w:t>CB.21.51 Ladle cover manipulator</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860EF4F" w14:textId="77777777" w:rsidR="00D839B9" w:rsidRPr="00CB4919" w:rsidRDefault="00D839B9" w:rsidP="00D839B9">
      <w:pPr>
        <w:pStyle w:val="MTHeading"/>
      </w:pPr>
      <w:r w:rsidRPr="00CB4919">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F94953" w14:paraId="1838D371" w14:textId="77777777" w:rsidTr="00D839B9">
        <w:tc>
          <w:tcPr>
            <w:tcW w:w="3544" w:type="dxa"/>
          </w:tcPr>
          <w:p w14:paraId="09C95DB4" w14:textId="77777777" w:rsidR="00D839B9" w:rsidRPr="00F94953" w:rsidRDefault="00D839B9" w:rsidP="00D839B9">
            <w:pPr>
              <w:pStyle w:val="MTStandard"/>
            </w:pPr>
            <w:r w:rsidRPr="00F94953">
              <w:t>Type of design</w:t>
            </w:r>
          </w:p>
        </w:tc>
        <w:tc>
          <w:tcPr>
            <w:tcW w:w="5953" w:type="dxa"/>
          </w:tcPr>
          <w:p w14:paraId="0D1C781E" w14:textId="77777777" w:rsidR="00D839B9" w:rsidRPr="00F94953" w:rsidRDefault="00D839B9" w:rsidP="00D839B9">
            <w:pPr>
              <w:pStyle w:val="MTStandard"/>
            </w:pPr>
            <w:r w:rsidRPr="00F94953">
              <w:t>jib lifting and swivelling device</w:t>
            </w:r>
          </w:p>
        </w:tc>
      </w:tr>
      <w:tr w:rsidR="00D839B9" w:rsidRPr="00F94953" w14:paraId="09961803" w14:textId="77777777" w:rsidTr="00D839B9">
        <w:tc>
          <w:tcPr>
            <w:tcW w:w="3544" w:type="dxa"/>
          </w:tcPr>
          <w:p w14:paraId="571466E6" w14:textId="77777777" w:rsidR="00D839B9" w:rsidRPr="00F94953" w:rsidRDefault="00D839B9" w:rsidP="00D839B9">
            <w:pPr>
              <w:pStyle w:val="MTStandard"/>
            </w:pPr>
            <w:r w:rsidRPr="00F94953">
              <w:t>Lifting</w:t>
            </w:r>
          </w:p>
        </w:tc>
        <w:tc>
          <w:tcPr>
            <w:tcW w:w="5953" w:type="dxa"/>
          </w:tcPr>
          <w:p w14:paraId="44BC5F05" w14:textId="77777777" w:rsidR="00D839B9" w:rsidRPr="00F94953" w:rsidRDefault="00D839B9" w:rsidP="00D839B9">
            <w:pPr>
              <w:pStyle w:val="MTStandard"/>
            </w:pPr>
            <w:r w:rsidRPr="00F94953">
              <w:t>hydraulically</w:t>
            </w:r>
          </w:p>
        </w:tc>
      </w:tr>
      <w:tr w:rsidR="00D839B9" w:rsidRPr="00F94953" w14:paraId="7E7B9E4E" w14:textId="77777777" w:rsidTr="00D839B9">
        <w:tc>
          <w:tcPr>
            <w:tcW w:w="3544" w:type="dxa"/>
          </w:tcPr>
          <w:p w14:paraId="5E23F2B8" w14:textId="77777777" w:rsidR="00D839B9" w:rsidRPr="00F94953" w:rsidRDefault="00D839B9" w:rsidP="00D839B9">
            <w:pPr>
              <w:pStyle w:val="MTStandard"/>
            </w:pPr>
            <w:r w:rsidRPr="00F94953">
              <w:t xml:space="preserve">Turning </w:t>
            </w:r>
          </w:p>
        </w:tc>
        <w:tc>
          <w:tcPr>
            <w:tcW w:w="5953" w:type="dxa"/>
          </w:tcPr>
          <w:p w14:paraId="24236F90" w14:textId="77777777" w:rsidR="00D839B9" w:rsidRPr="00F94953" w:rsidRDefault="00D839B9" w:rsidP="00D839B9">
            <w:pPr>
              <w:pStyle w:val="MTStandard"/>
            </w:pPr>
            <w:r w:rsidRPr="00F94953">
              <w:t>hydraulically</w:t>
            </w:r>
          </w:p>
        </w:tc>
      </w:tr>
      <w:tr w:rsidR="00D839B9" w:rsidRPr="00F94953" w14:paraId="0708AAF3" w14:textId="77777777" w:rsidTr="00D839B9">
        <w:tc>
          <w:tcPr>
            <w:tcW w:w="3544" w:type="dxa"/>
          </w:tcPr>
          <w:p w14:paraId="677522F9" w14:textId="77777777" w:rsidR="00D839B9" w:rsidRPr="00F94953" w:rsidRDefault="00D839B9" w:rsidP="00D839B9">
            <w:pPr>
              <w:pStyle w:val="MTStandard"/>
            </w:pPr>
            <w:r w:rsidRPr="00F94953">
              <w:t>Carrying capacity</w:t>
            </w:r>
          </w:p>
        </w:tc>
        <w:tc>
          <w:tcPr>
            <w:tcW w:w="5953" w:type="dxa"/>
          </w:tcPr>
          <w:p w14:paraId="13CBA86A" w14:textId="70BD9DF9" w:rsidR="00D839B9" w:rsidRPr="00F94953" w:rsidRDefault="00D839B9" w:rsidP="00D839B9">
            <w:pPr>
              <w:pStyle w:val="MTStandard"/>
            </w:pPr>
            <w:r w:rsidRPr="00F94953">
              <w:t xml:space="preserve">one ladle cover </w:t>
            </w:r>
          </w:p>
        </w:tc>
      </w:tr>
    </w:tbl>
    <w:p w14:paraId="7292E7D8" w14:textId="77777777" w:rsidR="00D839B9" w:rsidRPr="00CB4919" w:rsidRDefault="00D839B9" w:rsidP="00D839B9">
      <w:pPr>
        <w:pStyle w:val="MTStandard"/>
      </w:pPr>
    </w:p>
    <w:p w14:paraId="08D532D2" w14:textId="77777777" w:rsidR="00D839B9" w:rsidRPr="00CB4919" w:rsidRDefault="00D839B9" w:rsidP="00D839B9">
      <w:pPr>
        <w:pStyle w:val="MTHeading"/>
      </w:pPr>
      <w:r w:rsidRPr="00CB4919">
        <w:t>Functional Description</w:t>
      </w:r>
    </w:p>
    <w:p w14:paraId="760B64BF" w14:textId="77777777" w:rsidR="00D839B9" w:rsidRPr="00CB4919" w:rsidRDefault="00D839B9" w:rsidP="00D839B9">
      <w:pPr>
        <w:pStyle w:val="MTStandard"/>
      </w:pPr>
      <w:r w:rsidRPr="00CB4919">
        <w:t>The ladle cover manipulator serves for handling the ladle cover on top of ladle.</w:t>
      </w:r>
    </w:p>
    <w:p w14:paraId="2E24F803" w14:textId="77777777" w:rsidR="00D839B9" w:rsidRPr="00CB4919" w:rsidRDefault="00D839B9" w:rsidP="00D839B9">
      <w:pPr>
        <w:pStyle w:val="MTHeading"/>
      </w:pPr>
      <w:r w:rsidRPr="00CB4919">
        <w:t>Main Components</w:t>
      </w:r>
    </w:p>
    <w:p w14:paraId="5B4B520C" w14:textId="77777777" w:rsidR="00D839B9" w:rsidRPr="00CB4919" w:rsidRDefault="00D839B9" w:rsidP="00D839B9">
      <w:pPr>
        <w:pStyle w:val="MTBulletIndent"/>
      </w:pPr>
      <w:r w:rsidRPr="00CB4919">
        <w:t>Lifting structure with column in welded/bolted design</w:t>
      </w:r>
    </w:p>
    <w:p w14:paraId="739770B8" w14:textId="77777777" w:rsidR="00D839B9" w:rsidRPr="00CB4919" w:rsidRDefault="00D839B9" w:rsidP="00D839B9">
      <w:pPr>
        <w:pStyle w:val="MTBulletIndent"/>
      </w:pPr>
      <w:r w:rsidRPr="00CB4919">
        <w:t>Lifting with hydraulic lifting cylinder and turning with hydraulic gear motor device</w:t>
      </w:r>
    </w:p>
    <w:p w14:paraId="5CEC55E3" w14:textId="77777777" w:rsidR="00D839B9" w:rsidRDefault="00D839B9" w:rsidP="00D839B9">
      <w:pPr>
        <w:pStyle w:val="MTStandard"/>
        <w:rPr>
          <w:b/>
        </w:rPr>
      </w:pPr>
    </w:p>
    <w:p w14:paraId="71A7BACE" w14:textId="77777777" w:rsidR="00D839B9" w:rsidRPr="00376DC4" w:rsidRDefault="00D839B9" w:rsidP="00D839B9">
      <w:pPr>
        <w:pStyle w:val="MTHeading"/>
        <w:rPr>
          <w:vanish/>
        </w:rPr>
      </w:pPr>
      <w:r w:rsidRPr="00CB4919">
        <w:t>Reference Drawing CB.21.51 Ladle cover manipulator</w:t>
      </w:r>
    </w:p>
    <w:p w14:paraId="3238DEC7" w14:textId="77777777" w:rsidR="00512E02" w:rsidRDefault="00512E02" w:rsidP="00D839B9">
      <w:pPr>
        <w:pStyle w:val="MTStandard"/>
        <w:jc w:val="center"/>
        <w:rPr>
          <w:noProof/>
        </w:rPr>
      </w:pPr>
    </w:p>
    <w:p w14:paraId="48B9EE8C" w14:textId="4FDB7651" w:rsidR="00512E02" w:rsidRDefault="00512E02" w:rsidP="00D839B9">
      <w:pPr>
        <w:pStyle w:val="MTStandard"/>
        <w:jc w:val="center"/>
        <w:rPr>
          <w:noProof/>
        </w:rPr>
      </w:pPr>
      <w:r>
        <w:rPr>
          <w:noProof/>
        </w:rPr>
        <w:drawing>
          <wp:inline distT="0" distB="0" distL="0" distR="0" wp14:anchorId="3156EEF9" wp14:editId="7AE5FFE8">
            <wp:extent cx="2431358" cy="2645517"/>
            <wp:effectExtent l="0" t="0" r="7620" b="2540"/>
            <wp:docPr id="239" name="Picture 2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1.51_Ladle_cover_manipulato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7427" cy="2652121"/>
                    </a:xfrm>
                    <a:prstGeom prst="rect">
                      <a:avLst/>
                    </a:prstGeom>
                  </pic:spPr>
                </pic:pic>
              </a:graphicData>
            </a:graphic>
          </wp:inline>
        </w:drawing>
      </w:r>
    </w:p>
    <w:p w14:paraId="5132BCB3" w14:textId="77777777" w:rsidR="00512E02" w:rsidRPr="00F94953" w:rsidRDefault="00512E02" w:rsidP="00D839B9">
      <w:pPr>
        <w:pStyle w:val="MTStandard"/>
        <w:jc w:val="center"/>
      </w:pPr>
    </w:p>
    <w:p w14:paraId="537785D3" w14:textId="77777777" w:rsidR="00D839B9" w:rsidRPr="00F94953" w:rsidRDefault="00D839B9" w:rsidP="00D839B9">
      <w:pPr>
        <w:pStyle w:val="MTStandard"/>
        <w:jc w:val="center"/>
      </w:pPr>
      <w:r w:rsidRPr="00F94953">
        <w:t>- Typical sketch for reference only -</w:t>
      </w:r>
    </w:p>
    <w:p w14:paraId="2B55DBB3" w14:textId="77777777" w:rsidR="00D839B9" w:rsidRDefault="00D839B9" w:rsidP="00D839B9">
      <w:pPr>
        <w:pStyle w:val="MTStandard"/>
      </w:pPr>
      <w:r>
        <w:br w:type="page"/>
      </w:r>
    </w:p>
    <w:p w14:paraId="17DA3906" w14:textId="77777777" w:rsidR="00D839B9" w:rsidRPr="00AD09E4" w:rsidRDefault="00D839B9" w:rsidP="00D839B9">
      <w:pPr>
        <w:pStyle w:val="MTHeadingSCS4"/>
      </w:pPr>
      <w:bookmarkStart w:id="132" w:name="_Toc362662142"/>
      <w:bookmarkStart w:id="133" w:name="_Toc362671904"/>
      <w:bookmarkStart w:id="134" w:name="_Toc362681345"/>
      <w:bookmarkStart w:id="135" w:name="_Toc362856586"/>
      <w:bookmarkStart w:id="136" w:name="_Toc363527118"/>
      <w:bookmarkStart w:id="137" w:name="_Toc382729506"/>
      <w:bookmarkStart w:id="138" w:name="_Toc382810466"/>
      <w:bookmarkStart w:id="139" w:name="_Toc386506859"/>
      <w:bookmarkStart w:id="140" w:name="_Toc396711409"/>
      <w:bookmarkStart w:id="141" w:name="_Toc398980863"/>
      <w:bookmarkStart w:id="142" w:name="_Toc401018171"/>
      <w:bookmarkStart w:id="143" w:name="_Toc421512151"/>
      <w:bookmarkStart w:id="144" w:name="_Toc434663156"/>
      <w:bookmarkStart w:id="145" w:name="_Toc437224989"/>
      <w:bookmarkStart w:id="146" w:name="_Toc440974493"/>
      <w:bookmarkStart w:id="147" w:name="_Toc443211910"/>
      <w:bookmarkStart w:id="148" w:name="_Toc444941599"/>
      <w:bookmarkStart w:id="149" w:name="_Toc445797017"/>
      <w:bookmarkStart w:id="150" w:name="_Toc454011011"/>
      <w:bookmarkStart w:id="151" w:name="_Toc498691517"/>
      <w:bookmarkStart w:id="152" w:name="_Toc505070715"/>
      <w:bookmarkStart w:id="153" w:name="_Toc507832499"/>
      <w:bookmarkStart w:id="154" w:name="_Toc515935423"/>
      <w:bookmarkStart w:id="155" w:name="_Toc531693491"/>
      <w:bookmarkStart w:id="156" w:name="_Toc2131680"/>
      <w:bookmarkStart w:id="157" w:name="_Toc17712329"/>
      <w:bookmarkStart w:id="158" w:name="_Toc102895154"/>
      <w:bookmarkStart w:id="159" w:name="_Toc234816037"/>
      <w:bookmarkStart w:id="160" w:name="_Toc240791128"/>
      <w:bookmarkStart w:id="161" w:name="_Toc51247149"/>
      <w:bookmarkStart w:id="162" w:name="_Toc85786169"/>
      <w:r w:rsidRPr="00AD09E4">
        <w:lastRenderedPageBreak/>
        <w:t>CB.21</w:t>
      </w:r>
      <w:r>
        <w:t>.52 Ladle slide gate c</w:t>
      </w:r>
      <w:r w:rsidRPr="00AD09E4">
        <w:t xml:space="preserve">ylinder </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t>assembly d</w:t>
      </w:r>
      <w:r w:rsidRPr="00AD09E4">
        <w:t>evice</w:t>
      </w:r>
      <w:bookmarkEnd w:id="159"/>
      <w:bookmarkEnd w:id="160"/>
      <w:bookmarkEnd w:id="161"/>
      <w:bookmarkEnd w:id="162"/>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0EDBEF3C" w14:textId="77777777" w:rsidTr="00D839B9">
        <w:tc>
          <w:tcPr>
            <w:tcW w:w="3544" w:type="dxa"/>
          </w:tcPr>
          <w:p w14:paraId="29CA4A3D" w14:textId="77777777" w:rsidR="00D839B9" w:rsidRPr="00AD09E4" w:rsidRDefault="00D839B9" w:rsidP="00D839B9">
            <w:pPr>
              <w:pStyle w:val="MTStandard"/>
            </w:pPr>
            <w:r w:rsidRPr="00AD09E4">
              <w:t>Design</w:t>
            </w:r>
          </w:p>
        </w:tc>
        <w:tc>
          <w:tcPr>
            <w:tcW w:w="5953" w:type="dxa"/>
          </w:tcPr>
          <w:p w14:paraId="508EBC55" w14:textId="77777777" w:rsidR="00D839B9" w:rsidRPr="00AD09E4" w:rsidRDefault="00D839B9" w:rsidP="00D839B9">
            <w:pPr>
              <w:pStyle w:val="MTStandard"/>
            </w:pPr>
            <w:r w:rsidRPr="00AD09E4">
              <w:t>steel structure with rope and spring</w:t>
            </w:r>
          </w:p>
        </w:tc>
      </w:tr>
    </w:tbl>
    <w:p w14:paraId="267588EC" w14:textId="77777777" w:rsidR="00D839B9" w:rsidRPr="00AD09E4" w:rsidRDefault="00D839B9" w:rsidP="00D839B9">
      <w:pPr>
        <w:pStyle w:val="MTHeading"/>
      </w:pPr>
      <w:r w:rsidRPr="00AD09E4">
        <w:t>Functional Description</w:t>
      </w:r>
    </w:p>
    <w:p w14:paraId="06127B16" w14:textId="77777777" w:rsidR="00D839B9" w:rsidRPr="00AD09E4" w:rsidRDefault="00D839B9" w:rsidP="00D839B9">
      <w:pPr>
        <w:pStyle w:val="MTStandard"/>
      </w:pPr>
      <w:r w:rsidRPr="00AD09E4">
        <w:t>On each ladle arm one ladle slide gate cylinder assembly device is installed to facilitate the attachment of the cylinder to the slide gate when the ladle is in receiving position. The cylinder is suspended on a manually tillable supporting device.</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25319EBA" w14:textId="77777777" w:rsidTr="00D839B9">
        <w:tc>
          <w:tcPr>
            <w:tcW w:w="3544" w:type="dxa"/>
          </w:tcPr>
          <w:p w14:paraId="0E08BB0F" w14:textId="77777777" w:rsidR="00D839B9" w:rsidRPr="00700C46" w:rsidRDefault="00D839B9" w:rsidP="00D839B9">
            <w:pPr>
              <w:pStyle w:val="MTStandard"/>
            </w:pPr>
            <w:r w:rsidRPr="00700C46">
              <w:t>Carrying capacity</w:t>
            </w:r>
          </w:p>
        </w:tc>
        <w:tc>
          <w:tcPr>
            <w:tcW w:w="5953" w:type="dxa"/>
          </w:tcPr>
          <w:p w14:paraId="7FFCED89" w14:textId="77777777" w:rsidR="00D839B9" w:rsidRPr="00AD09E4" w:rsidRDefault="00D839B9" w:rsidP="00D839B9">
            <w:pPr>
              <w:pStyle w:val="MTStandard"/>
            </w:pPr>
            <w:r w:rsidRPr="00700C46">
              <w:t>0.05 t for each ladle slide gate cylinder assembly device</w:t>
            </w:r>
          </w:p>
        </w:tc>
      </w:tr>
    </w:tbl>
    <w:p w14:paraId="7BA30615" w14:textId="77777777" w:rsidR="00D839B9" w:rsidRDefault="00D839B9" w:rsidP="00D839B9">
      <w:pPr>
        <w:pStyle w:val="MTStandard"/>
      </w:pPr>
    </w:p>
    <w:p w14:paraId="382D3C88" w14:textId="77777777" w:rsidR="00D839B9" w:rsidRDefault="00D839B9" w:rsidP="00D839B9">
      <w:pPr>
        <w:pStyle w:val="MTHeading"/>
      </w:pPr>
      <w:r>
        <w:t>Reference Drawing CB.21.52 Ladle slide gate assembly device</w:t>
      </w:r>
    </w:p>
    <w:p w14:paraId="28FB52E7" w14:textId="77777777" w:rsidR="00512E02" w:rsidRDefault="00512E02" w:rsidP="00D839B9">
      <w:pPr>
        <w:pStyle w:val="MTStandard"/>
        <w:jc w:val="center"/>
        <w:rPr>
          <w:noProof/>
        </w:rPr>
      </w:pPr>
    </w:p>
    <w:p w14:paraId="3239A5A3" w14:textId="3C7BD487" w:rsidR="00512E02" w:rsidRDefault="00512E02" w:rsidP="00D839B9">
      <w:pPr>
        <w:pStyle w:val="MTStandard"/>
        <w:jc w:val="center"/>
        <w:rPr>
          <w:noProof/>
        </w:rPr>
      </w:pPr>
      <w:r>
        <w:rPr>
          <w:noProof/>
        </w:rPr>
        <w:drawing>
          <wp:inline distT="0" distB="0" distL="0" distR="0" wp14:anchorId="75951BA7" wp14:editId="388F6870">
            <wp:extent cx="3402957" cy="2367368"/>
            <wp:effectExtent l="0" t="0" r="7620" b="0"/>
            <wp:docPr id="43025" name="Picture 43025"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 name="CB.21.52_Ladle_slide_gate_cylinder_assembly_dev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4526" cy="2375416"/>
                    </a:xfrm>
                    <a:prstGeom prst="rect">
                      <a:avLst/>
                    </a:prstGeom>
                  </pic:spPr>
                </pic:pic>
              </a:graphicData>
            </a:graphic>
          </wp:inline>
        </w:drawing>
      </w:r>
    </w:p>
    <w:p w14:paraId="1FD2BE5F" w14:textId="77777777" w:rsidR="00512E02" w:rsidRDefault="00512E02" w:rsidP="00D839B9">
      <w:pPr>
        <w:pStyle w:val="MTStandard"/>
        <w:jc w:val="center"/>
        <w:rPr>
          <w:noProof/>
        </w:rPr>
      </w:pPr>
    </w:p>
    <w:p w14:paraId="25AFFC1E" w14:textId="77777777" w:rsidR="00D839B9" w:rsidRPr="00931D59" w:rsidRDefault="00D839B9" w:rsidP="00D839B9">
      <w:pPr>
        <w:pStyle w:val="MTStandard"/>
        <w:jc w:val="center"/>
      </w:pPr>
      <w:r w:rsidRPr="00931D59">
        <w:t>- Typical sketch for reference only -</w:t>
      </w:r>
    </w:p>
    <w:p w14:paraId="6B67D7B3" w14:textId="77777777" w:rsidR="00D839B9" w:rsidRDefault="00D839B9" w:rsidP="00D839B9">
      <w:pPr>
        <w:pStyle w:val="MTStandard"/>
      </w:pPr>
    </w:p>
    <w:p w14:paraId="49FBB5CB" w14:textId="77777777" w:rsidR="00D839B9" w:rsidRDefault="00D839B9" w:rsidP="00D839B9">
      <w:pPr>
        <w:pStyle w:val="MTStandard"/>
      </w:pPr>
    </w:p>
    <w:p w14:paraId="3DA6B9EC" w14:textId="77777777" w:rsidR="00D839B9" w:rsidRDefault="00D839B9" w:rsidP="00D839B9">
      <w:pPr>
        <w:pStyle w:val="MTStandard"/>
      </w:pPr>
      <w:r w:rsidRPr="00AD09E4">
        <w:br w:type="page"/>
      </w:r>
      <w:bookmarkStart w:id="163" w:name="_Toc362671905"/>
      <w:bookmarkStart w:id="164" w:name="_Toc362681346"/>
      <w:bookmarkStart w:id="165" w:name="_Toc362856587"/>
      <w:bookmarkStart w:id="166" w:name="_Toc363527119"/>
      <w:bookmarkStart w:id="167" w:name="_Toc382729507"/>
      <w:bookmarkStart w:id="168" w:name="_Toc382810467"/>
      <w:bookmarkStart w:id="169" w:name="_Toc386506833"/>
      <w:bookmarkStart w:id="170" w:name="_Toc386506860"/>
      <w:bookmarkStart w:id="171" w:name="_Toc396711410"/>
      <w:bookmarkStart w:id="172" w:name="_Toc398980864"/>
      <w:bookmarkStart w:id="173" w:name="_Toc401018172"/>
      <w:bookmarkStart w:id="174" w:name="_Toc421512152"/>
      <w:bookmarkStart w:id="175" w:name="_Toc434663157"/>
      <w:bookmarkStart w:id="176" w:name="_Toc437224990"/>
      <w:bookmarkStart w:id="177" w:name="_Toc440974494"/>
      <w:bookmarkStart w:id="178" w:name="_Toc443211911"/>
      <w:bookmarkStart w:id="179" w:name="_Toc444941600"/>
      <w:bookmarkStart w:id="180" w:name="_Toc445797018"/>
      <w:bookmarkStart w:id="181" w:name="_Toc454011012"/>
      <w:bookmarkStart w:id="182" w:name="_Toc498691518"/>
      <w:bookmarkStart w:id="183" w:name="_Toc505070716"/>
      <w:bookmarkStart w:id="184" w:name="_Toc507832500"/>
      <w:bookmarkStart w:id="185" w:name="_Toc515935424"/>
      <w:bookmarkStart w:id="186" w:name="_Toc531693492"/>
      <w:bookmarkStart w:id="187" w:name="_Toc2131681"/>
      <w:bookmarkStart w:id="188" w:name="_Toc17712330"/>
      <w:bookmarkStart w:id="189" w:name="_Toc102895155"/>
      <w:bookmarkStart w:id="190" w:name="_Toc234816038"/>
      <w:bookmarkStart w:id="191" w:name="_Toc240791129"/>
    </w:p>
    <w:p w14:paraId="40376B9A" w14:textId="77777777" w:rsidR="00D839B9" w:rsidRPr="00AD09E4" w:rsidRDefault="00D839B9" w:rsidP="00D839B9">
      <w:pPr>
        <w:pStyle w:val="MTHeadingSCS2"/>
      </w:pPr>
      <w:bookmarkStart w:id="192" w:name="_Toc51247151"/>
      <w:bookmarkStart w:id="193" w:name="_Toc85786170"/>
      <w:r w:rsidRPr="00AD09E4">
        <w:lastRenderedPageBreak/>
        <w:t>CB.22</w:t>
      </w:r>
      <w:r>
        <w:t>.</w:t>
      </w:r>
      <w:r w:rsidRPr="00AD09E4">
        <w:t xml:space="preserve"> Tundish </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t>facility</w:t>
      </w:r>
      <w:bookmarkEnd w:id="192"/>
      <w:bookmarkEnd w:id="193"/>
    </w:p>
    <w:p w14:paraId="2927B6C2" w14:textId="77777777" w:rsidR="00D839B9" w:rsidRDefault="00D839B9" w:rsidP="00D839B9">
      <w:pPr>
        <w:pStyle w:val="MTHeadingSCS3"/>
      </w:pPr>
      <w:bookmarkStart w:id="194" w:name="_Toc362662144"/>
      <w:bookmarkStart w:id="195" w:name="_Toc362671906"/>
      <w:bookmarkStart w:id="196" w:name="_Toc362681347"/>
      <w:bookmarkStart w:id="197" w:name="_Toc362856588"/>
      <w:bookmarkStart w:id="198" w:name="_Toc363527120"/>
      <w:bookmarkStart w:id="199" w:name="_Toc382729508"/>
      <w:bookmarkStart w:id="200" w:name="_Toc382810468"/>
      <w:bookmarkStart w:id="201" w:name="_Toc386506861"/>
      <w:bookmarkStart w:id="202" w:name="_Toc396711411"/>
      <w:bookmarkStart w:id="203" w:name="_Toc398980865"/>
      <w:bookmarkStart w:id="204" w:name="_Toc401018173"/>
      <w:bookmarkStart w:id="205" w:name="_Toc421512153"/>
      <w:bookmarkStart w:id="206" w:name="_Toc434663158"/>
      <w:bookmarkStart w:id="207" w:name="_Toc437224991"/>
      <w:bookmarkStart w:id="208" w:name="_Toc440974495"/>
      <w:bookmarkStart w:id="209" w:name="_Toc443211912"/>
      <w:bookmarkStart w:id="210" w:name="_Toc444941601"/>
      <w:bookmarkStart w:id="211" w:name="_Toc445797019"/>
      <w:bookmarkStart w:id="212" w:name="_Toc454011013"/>
      <w:bookmarkStart w:id="213" w:name="_Toc498691519"/>
      <w:bookmarkStart w:id="214" w:name="_Toc505070717"/>
      <w:bookmarkStart w:id="215" w:name="_Toc507832501"/>
      <w:bookmarkStart w:id="216" w:name="_Toc515935425"/>
      <w:bookmarkStart w:id="217" w:name="_Toc531693493"/>
      <w:bookmarkStart w:id="218" w:name="_Toc2131682"/>
      <w:bookmarkStart w:id="219" w:name="_Toc17712331"/>
      <w:bookmarkStart w:id="220" w:name="_Toc102895156"/>
      <w:bookmarkStart w:id="221" w:name="_Toc234816039"/>
      <w:bookmarkStart w:id="222" w:name="_Toc240791130"/>
      <w:bookmarkStart w:id="223" w:name="_Toc51247152"/>
      <w:bookmarkStart w:id="224" w:name="_Toc85786171"/>
      <w:r w:rsidRPr="00AD09E4">
        <w:t>CB.22</w:t>
      </w:r>
      <w:r>
        <w:t>.1A Tundish c</w:t>
      </w:r>
      <w:r w:rsidRPr="00AD09E4">
        <w:t>ar</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r>
        <w:t xml:space="preserve"> </w:t>
      </w:r>
      <w:r w:rsidRPr="0060719E">
        <w:t>semi gantry 1-strand</w:t>
      </w:r>
      <w:bookmarkEnd w:id="223"/>
      <w:bookmarkEnd w:id="224"/>
    </w:p>
    <w:p w14:paraId="1A5E1FD7"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40FDFABE" w14:textId="77777777" w:rsidTr="00D839B9">
        <w:tc>
          <w:tcPr>
            <w:tcW w:w="3544" w:type="dxa"/>
          </w:tcPr>
          <w:p w14:paraId="27F827FD" w14:textId="77777777" w:rsidR="00D839B9" w:rsidRPr="00AD09E4" w:rsidRDefault="00D839B9" w:rsidP="00D839B9">
            <w:pPr>
              <w:pStyle w:val="MTTableText"/>
            </w:pPr>
            <w:r w:rsidRPr="00AD09E4">
              <w:t>Type of design</w:t>
            </w:r>
          </w:p>
        </w:tc>
        <w:tc>
          <w:tcPr>
            <w:tcW w:w="5953" w:type="dxa"/>
          </w:tcPr>
          <w:p w14:paraId="340BBA7C" w14:textId="3BF71192" w:rsidR="00D839B9" w:rsidRPr="000A262D" w:rsidRDefault="00D839B9" w:rsidP="00D839B9">
            <w:pPr>
              <w:pStyle w:val="MTTableText"/>
            </w:pPr>
            <w:r w:rsidRPr="00AD09E4">
              <w:t>semi-gantry car</w:t>
            </w:r>
          </w:p>
        </w:tc>
      </w:tr>
      <w:tr w:rsidR="00D839B9" w:rsidRPr="00AD09E4" w14:paraId="5C7BE768" w14:textId="77777777" w:rsidTr="00D839B9">
        <w:tc>
          <w:tcPr>
            <w:tcW w:w="3544" w:type="dxa"/>
          </w:tcPr>
          <w:p w14:paraId="6A8920BD" w14:textId="77777777" w:rsidR="00D839B9" w:rsidRPr="00AD09E4" w:rsidRDefault="00D839B9" w:rsidP="00D839B9">
            <w:pPr>
              <w:pStyle w:val="MTTableText"/>
            </w:pPr>
            <w:r w:rsidRPr="00AD09E4">
              <w:t>Carrying capacity</w:t>
            </w:r>
          </w:p>
        </w:tc>
        <w:tc>
          <w:tcPr>
            <w:tcW w:w="5953" w:type="dxa"/>
          </w:tcPr>
          <w:p w14:paraId="29B9EB12" w14:textId="57B59405" w:rsidR="00D839B9" w:rsidRPr="00AD09E4" w:rsidRDefault="00B659F8" w:rsidP="00D839B9">
            <w:pPr>
              <w:pStyle w:val="MTTableText"/>
            </w:pPr>
            <w:r w:rsidRPr="00B659F8">
              <w:rPr>
                <w:color w:val="FF0000"/>
              </w:rPr>
              <w:t xml:space="preserve">Approx. </w:t>
            </w:r>
            <w:r w:rsidR="00977049">
              <w:rPr>
                <w:color w:val="FF0000"/>
              </w:rPr>
              <w:t>7</w:t>
            </w:r>
            <w:r w:rsidRPr="00B659F8">
              <w:rPr>
                <w:color w:val="FF0000"/>
              </w:rPr>
              <w:t xml:space="preserve">0 t </w:t>
            </w:r>
            <w:r w:rsidRPr="00356E4A">
              <w:t xml:space="preserve">(trough + cover + content + </w:t>
            </w:r>
            <w:r w:rsidRPr="00B659F8">
              <w:rPr>
                <w:color w:val="FF0000"/>
              </w:rPr>
              <w:t>Stopper rod</w:t>
            </w:r>
            <w:r w:rsidRPr="00356E4A">
              <w:t>)</w:t>
            </w:r>
          </w:p>
        </w:tc>
      </w:tr>
      <w:tr w:rsidR="00D839B9" w:rsidRPr="00AD09E4" w14:paraId="52A301BF" w14:textId="77777777" w:rsidTr="00D839B9">
        <w:tc>
          <w:tcPr>
            <w:tcW w:w="3544" w:type="dxa"/>
          </w:tcPr>
          <w:p w14:paraId="186960C4" w14:textId="77777777" w:rsidR="00D839B9" w:rsidRPr="00AD09E4" w:rsidRDefault="00D839B9" w:rsidP="00D839B9">
            <w:pPr>
              <w:pStyle w:val="MTTableText"/>
            </w:pPr>
            <w:r w:rsidRPr="00AD09E4">
              <w:t>Drive:</w:t>
            </w:r>
          </w:p>
        </w:tc>
        <w:tc>
          <w:tcPr>
            <w:tcW w:w="5953" w:type="dxa"/>
          </w:tcPr>
          <w:p w14:paraId="1DB20CD5" w14:textId="77777777" w:rsidR="00D839B9" w:rsidRPr="00AD09E4" w:rsidRDefault="00D839B9" w:rsidP="00D839B9">
            <w:pPr>
              <w:pStyle w:val="MTTableText"/>
            </w:pPr>
          </w:p>
        </w:tc>
      </w:tr>
      <w:tr w:rsidR="00D839B9" w:rsidRPr="00AD09E4" w14:paraId="7D450C87" w14:textId="77777777" w:rsidTr="00D839B9">
        <w:tc>
          <w:tcPr>
            <w:tcW w:w="3544" w:type="dxa"/>
          </w:tcPr>
          <w:p w14:paraId="5286E955" w14:textId="77777777" w:rsidR="00D839B9" w:rsidRPr="00AD09E4" w:rsidRDefault="00D839B9" w:rsidP="00D839B9">
            <w:pPr>
              <w:pStyle w:val="MTTableIndent"/>
            </w:pPr>
            <w:r w:rsidRPr="00AD09E4">
              <w:t>traveling</w:t>
            </w:r>
          </w:p>
        </w:tc>
        <w:tc>
          <w:tcPr>
            <w:tcW w:w="5953" w:type="dxa"/>
          </w:tcPr>
          <w:p w14:paraId="1CB23FC4" w14:textId="77777777" w:rsidR="00D839B9" w:rsidRPr="00CF609B" w:rsidRDefault="00D839B9" w:rsidP="00D839B9">
            <w:pPr>
              <w:pStyle w:val="MTTableText"/>
              <w:rPr>
                <w:lang w:val="nb-NO"/>
              </w:rPr>
            </w:pPr>
            <w:r w:rsidRPr="00AD09E4">
              <w:t>hydraulic</w:t>
            </w:r>
          </w:p>
        </w:tc>
      </w:tr>
      <w:tr w:rsidR="00D839B9" w:rsidRPr="00AD09E4" w14:paraId="3CCE65B7" w14:textId="77777777" w:rsidTr="00D839B9">
        <w:tc>
          <w:tcPr>
            <w:tcW w:w="3544" w:type="dxa"/>
          </w:tcPr>
          <w:p w14:paraId="5CFE9E70" w14:textId="77777777" w:rsidR="00D839B9" w:rsidRPr="00AD09E4" w:rsidRDefault="00D839B9" w:rsidP="00D839B9">
            <w:pPr>
              <w:pStyle w:val="MTTableIndent"/>
            </w:pPr>
            <w:r w:rsidRPr="00AD09E4">
              <w:t>lifting</w:t>
            </w:r>
          </w:p>
        </w:tc>
        <w:tc>
          <w:tcPr>
            <w:tcW w:w="5953" w:type="dxa"/>
          </w:tcPr>
          <w:p w14:paraId="2F111138" w14:textId="77777777" w:rsidR="00D839B9" w:rsidRPr="00CF609B" w:rsidRDefault="00D839B9" w:rsidP="00D839B9">
            <w:pPr>
              <w:pStyle w:val="MTTableText"/>
              <w:rPr>
                <w:lang w:val="nb-NO"/>
              </w:rPr>
            </w:pPr>
            <w:r w:rsidRPr="00AD09E4">
              <w:t>hydraulic</w:t>
            </w:r>
          </w:p>
        </w:tc>
      </w:tr>
      <w:tr w:rsidR="00D839B9" w:rsidRPr="00AD09E4" w14:paraId="64EC2CB7" w14:textId="77777777" w:rsidTr="00D839B9">
        <w:tc>
          <w:tcPr>
            <w:tcW w:w="3544" w:type="dxa"/>
          </w:tcPr>
          <w:p w14:paraId="5520E530" w14:textId="77777777" w:rsidR="00D839B9" w:rsidRPr="00AD09E4" w:rsidRDefault="00D839B9" w:rsidP="00D839B9">
            <w:pPr>
              <w:pStyle w:val="MTTableIndent"/>
            </w:pPr>
            <w:r w:rsidRPr="00AD09E4">
              <w:t>adjusting</w:t>
            </w:r>
          </w:p>
        </w:tc>
        <w:tc>
          <w:tcPr>
            <w:tcW w:w="5953" w:type="dxa"/>
          </w:tcPr>
          <w:p w14:paraId="6A0535C1" w14:textId="77777777" w:rsidR="00D839B9" w:rsidRPr="00CF609B" w:rsidRDefault="00D839B9" w:rsidP="00D839B9">
            <w:pPr>
              <w:pStyle w:val="MTTableText"/>
              <w:rPr>
                <w:lang w:val="nb-NO"/>
              </w:rPr>
            </w:pPr>
            <w:r w:rsidRPr="00AD09E4">
              <w:t>hydraulic</w:t>
            </w:r>
          </w:p>
        </w:tc>
      </w:tr>
      <w:tr w:rsidR="00D839B9" w:rsidRPr="00AD09E4" w14:paraId="5D91E48F" w14:textId="77777777" w:rsidTr="00D839B9">
        <w:tc>
          <w:tcPr>
            <w:tcW w:w="3544" w:type="dxa"/>
          </w:tcPr>
          <w:p w14:paraId="537C4F22" w14:textId="77777777" w:rsidR="00D839B9" w:rsidRPr="00AD09E4" w:rsidRDefault="00D839B9" w:rsidP="00D839B9">
            <w:pPr>
              <w:pStyle w:val="MTTableText"/>
            </w:pPr>
            <w:r w:rsidRPr="00AD09E4">
              <w:t>Speeds:</w:t>
            </w:r>
          </w:p>
        </w:tc>
        <w:tc>
          <w:tcPr>
            <w:tcW w:w="5953" w:type="dxa"/>
          </w:tcPr>
          <w:p w14:paraId="62F49F58" w14:textId="77777777" w:rsidR="00D839B9" w:rsidRPr="003527D1" w:rsidRDefault="00D839B9" w:rsidP="00D839B9">
            <w:pPr>
              <w:pStyle w:val="MTTableText"/>
              <w:rPr>
                <w:lang w:val="fr-FR"/>
              </w:rPr>
            </w:pPr>
          </w:p>
        </w:tc>
      </w:tr>
      <w:tr w:rsidR="00D839B9" w:rsidRPr="00AD09E4" w14:paraId="2A2443EC" w14:textId="77777777" w:rsidTr="00D839B9">
        <w:tc>
          <w:tcPr>
            <w:tcW w:w="3544" w:type="dxa"/>
          </w:tcPr>
          <w:p w14:paraId="40FA29E0" w14:textId="77777777" w:rsidR="00D839B9" w:rsidRPr="00AD09E4" w:rsidRDefault="00D839B9" w:rsidP="00D839B9">
            <w:pPr>
              <w:pStyle w:val="MTTableIndent"/>
            </w:pPr>
            <w:r w:rsidRPr="00AD09E4">
              <w:t>Traveling</w:t>
            </w:r>
            <w:r>
              <w:t xml:space="preserve"> / positioning</w:t>
            </w:r>
          </w:p>
        </w:tc>
        <w:tc>
          <w:tcPr>
            <w:tcW w:w="5953" w:type="dxa"/>
          </w:tcPr>
          <w:p w14:paraId="58254DBE" w14:textId="77777777" w:rsidR="00D839B9" w:rsidRPr="003527D1" w:rsidRDefault="00D839B9" w:rsidP="00D839B9">
            <w:pPr>
              <w:pStyle w:val="MTTableText"/>
              <w:rPr>
                <w:lang w:val="fr-FR"/>
              </w:rPr>
            </w:pPr>
            <w:r w:rsidRPr="00CF609B">
              <w:rPr>
                <w:lang w:val="nb-NO"/>
              </w:rPr>
              <w:t>20 m/min / 1.2 m/min</w:t>
            </w:r>
          </w:p>
        </w:tc>
      </w:tr>
      <w:tr w:rsidR="00D839B9" w:rsidRPr="00AD09E4" w14:paraId="09B5296D" w14:textId="77777777" w:rsidTr="00D839B9">
        <w:tc>
          <w:tcPr>
            <w:tcW w:w="3544" w:type="dxa"/>
          </w:tcPr>
          <w:p w14:paraId="4C4E7CAA" w14:textId="77777777" w:rsidR="00D839B9" w:rsidRPr="00AD09E4" w:rsidRDefault="00D839B9" w:rsidP="00D839B9">
            <w:pPr>
              <w:pStyle w:val="MTTableIndent"/>
            </w:pPr>
            <w:r w:rsidRPr="00AD09E4">
              <w:t>lifting</w:t>
            </w:r>
          </w:p>
        </w:tc>
        <w:tc>
          <w:tcPr>
            <w:tcW w:w="5953" w:type="dxa"/>
          </w:tcPr>
          <w:p w14:paraId="7A116DFB" w14:textId="77777777" w:rsidR="00D839B9" w:rsidRPr="003527D1" w:rsidRDefault="00D839B9" w:rsidP="00D839B9">
            <w:pPr>
              <w:pStyle w:val="MTTableText"/>
              <w:rPr>
                <w:lang w:val="fr-FR"/>
              </w:rPr>
            </w:pPr>
            <w:r w:rsidRPr="00CF609B">
              <w:rPr>
                <w:lang w:val="nb-NO"/>
              </w:rPr>
              <w:t xml:space="preserve">30 mm/sec </w:t>
            </w:r>
          </w:p>
        </w:tc>
      </w:tr>
      <w:tr w:rsidR="00D839B9" w:rsidRPr="00AD09E4" w14:paraId="32C8443D" w14:textId="77777777" w:rsidTr="00D839B9">
        <w:tc>
          <w:tcPr>
            <w:tcW w:w="3544" w:type="dxa"/>
          </w:tcPr>
          <w:p w14:paraId="0602FC2A" w14:textId="77777777" w:rsidR="00D839B9" w:rsidRPr="00AD09E4" w:rsidRDefault="00D839B9" w:rsidP="00D839B9">
            <w:pPr>
              <w:pStyle w:val="MTTableIndent"/>
            </w:pPr>
            <w:r w:rsidRPr="00AD09E4">
              <w:t>adjusting</w:t>
            </w:r>
          </w:p>
        </w:tc>
        <w:tc>
          <w:tcPr>
            <w:tcW w:w="5953" w:type="dxa"/>
          </w:tcPr>
          <w:p w14:paraId="3B908843" w14:textId="77777777" w:rsidR="00D839B9" w:rsidRPr="003527D1" w:rsidRDefault="00D839B9" w:rsidP="00D839B9">
            <w:pPr>
              <w:pStyle w:val="MTTableText"/>
              <w:rPr>
                <w:lang w:val="fr-FR"/>
              </w:rPr>
            </w:pPr>
            <w:r w:rsidRPr="003527D1">
              <w:rPr>
                <w:lang w:val="fr-FR"/>
              </w:rPr>
              <w:t>5 mm/sec</w:t>
            </w:r>
          </w:p>
        </w:tc>
      </w:tr>
      <w:tr w:rsidR="00D839B9" w:rsidRPr="00AD09E4" w14:paraId="63EB7301" w14:textId="77777777" w:rsidTr="00D839B9">
        <w:tc>
          <w:tcPr>
            <w:tcW w:w="3544" w:type="dxa"/>
          </w:tcPr>
          <w:p w14:paraId="47EEA017" w14:textId="77777777" w:rsidR="00D839B9" w:rsidRPr="00AD09E4" w:rsidRDefault="00D839B9" w:rsidP="00D839B9">
            <w:pPr>
              <w:pStyle w:val="MTTableText"/>
            </w:pPr>
            <w:r w:rsidRPr="00AD09E4">
              <w:t>Distances:</w:t>
            </w:r>
          </w:p>
        </w:tc>
        <w:tc>
          <w:tcPr>
            <w:tcW w:w="5953" w:type="dxa"/>
          </w:tcPr>
          <w:p w14:paraId="28807A95" w14:textId="77777777" w:rsidR="00D839B9" w:rsidRPr="00AD09E4" w:rsidRDefault="00D839B9" w:rsidP="00D839B9">
            <w:pPr>
              <w:pStyle w:val="MTTableText"/>
            </w:pPr>
          </w:p>
        </w:tc>
      </w:tr>
      <w:tr w:rsidR="00D839B9" w:rsidRPr="00AD09E4" w14:paraId="2496485E" w14:textId="77777777" w:rsidTr="00D839B9">
        <w:tc>
          <w:tcPr>
            <w:tcW w:w="3544" w:type="dxa"/>
          </w:tcPr>
          <w:p w14:paraId="5AA7D523" w14:textId="77777777" w:rsidR="00D839B9" w:rsidRPr="000B109E" w:rsidRDefault="00D839B9" w:rsidP="00D839B9">
            <w:pPr>
              <w:pStyle w:val="MTTableIndent"/>
            </w:pPr>
            <w:r w:rsidRPr="00AD09E4">
              <w:t>lifting</w:t>
            </w:r>
          </w:p>
        </w:tc>
        <w:tc>
          <w:tcPr>
            <w:tcW w:w="5953" w:type="dxa"/>
          </w:tcPr>
          <w:p w14:paraId="73A88F81" w14:textId="77777777" w:rsidR="00D839B9" w:rsidRPr="00AD09E4" w:rsidRDefault="00D839B9" w:rsidP="00D839B9">
            <w:pPr>
              <w:pStyle w:val="MTTableText"/>
            </w:pPr>
            <w:r w:rsidRPr="00AD09E4">
              <w:t>600 mm</w:t>
            </w:r>
          </w:p>
        </w:tc>
      </w:tr>
      <w:tr w:rsidR="00D839B9" w:rsidRPr="00AD09E4" w14:paraId="22E496A3" w14:textId="77777777" w:rsidTr="00D839B9">
        <w:tc>
          <w:tcPr>
            <w:tcW w:w="3544" w:type="dxa"/>
          </w:tcPr>
          <w:p w14:paraId="34630568" w14:textId="77777777" w:rsidR="00D839B9" w:rsidRPr="00AD09E4" w:rsidRDefault="00D839B9" w:rsidP="00D839B9">
            <w:pPr>
              <w:pStyle w:val="MTTableIndent"/>
            </w:pPr>
            <w:r w:rsidRPr="00AD09E4">
              <w:t>adjusting</w:t>
            </w:r>
          </w:p>
        </w:tc>
        <w:tc>
          <w:tcPr>
            <w:tcW w:w="5953" w:type="dxa"/>
          </w:tcPr>
          <w:p w14:paraId="55D336A7" w14:textId="77777777" w:rsidR="00D839B9" w:rsidRPr="00AD09E4" w:rsidRDefault="00D839B9" w:rsidP="00D839B9">
            <w:pPr>
              <w:pStyle w:val="MTTableText"/>
            </w:pPr>
            <w:r w:rsidRPr="00AD09E4">
              <w:t>± 75 mm</w:t>
            </w:r>
          </w:p>
        </w:tc>
      </w:tr>
      <w:tr w:rsidR="00D839B9" w:rsidRPr="00AD09E4" w14:paraId="0A9C256F" w14:textId="77777777" w:rsidTr="00D839B9">
        <w:tc>
          <w:tcPr>
            <w:tcW w:w="3544" w:type="dxa"/>
          </w:tcPr>
          <w:p w14:paraId="3673A942" w14:textId="77777777" w:rsidR="00D839B9" w:rsidRPr="00AD09E4" w:rsidRDefault="00D839B9" w:rsidP="00D839B9">
            <w:pPr>
              <w:pStyle w:val="MTTableText"/>
            </w:pPr>
            <w:r w:rsidRPr="00AD09E4">
              <w:t>Tundish weighing</w:t>
            </w:r>
          </w:p>
        </w:tc>
        <w:tc>
          <w:tcPr>
            <w:tcW w:w="5953" w:type="dxa"/>
          </w:tcPr>
          <w:p w14:paraId="0E310BBE" w14:textId="77777777" w:rsidR="00D839B9" w:rsidRPr="00AD09E4" w:rsidRDefault="00D839B9" w:rsidP="00D839B9">
            <w:pPr>
              <w:pStyle w:val="MTTableText"/>
            </w:pPr>
            <w:r w:rsidRPr="00AD09E4">
              <w:t xml:space="preserve">weighing beams </w:t>
            </w:r>
          </w:p>
        </w:tc>
      </w:tr>
      <w:tr w:rsidR="00D839B9" w:rsidRPr="00AD09E4" w14:paraId="5C90B4AD" w14:textId="77777777" w:rsidTr="00D839B9">
        <w:tc>
          <w:tcPr>
            <w:tcW w:w="3544" w:type="dxa"/>
          </w:tcPr>
          <w:p w14:paraId="2354C9A6" w14:textId="77777777" w:rsidR="00D839B9" w:rsidRPr="00AD09E4" w:rsidRDefault="00D839B9" w:rsidP="00D839B9">
            <w:pPr>
              <w:pStyle w:val="MTTableText"/>
            </w:pPr>
            <w:r w:rsidRPr="00AD09E4">
              <w:t>Utilities and power supply</w:t>
            </w:r>
          </w:p>
        </w:tc>
        <w:tc>
          <w:tcPr>
            <w:tcW w:w="5953" w:type="dxa"/>
          </w:tcPr>
          <w:p w14:paraId="06C8B33C" w14:textId="77777777" w:rsidR="00D839B9" w:rsidRPr="00AD09E4" w:rsidRDefault="00D839B9" w:rsidP="00D839B9">
            <w:pPr>
              <w:pStyle w:val="MTTableText"/>
            </w:pPr>
            <w:r w:rsidRPr="00AD09E4">
              <w:t>drag chain</w:t>
            </w:r>
          </w:p>
        </w:tc>
      </w:tr>
    </w:tbl>
    <w:p w14:paraId="36702D4F" w14:textId="77777777" w:rsidR="00D839B9" w:rsidRPr="00CE04CD" w:rsidRDefault="00D839B9" w:rsidP="00D839B9">
      <w:pPr>
        <w:pStyle w:val="MTStandard"/>
      </w:pPr>
    </w:p>
    <w:p w14:paraId="08870F16" w14:textId="77777777" w:rsidR="00D839B9" w:rsidRPr="00CE04CD" w:rsidRDefault="00D839B9" w:rsidP="00D839B9">
      <w:pPr>
        <w:pStyle w:val="MTStandard"/>
      </w:pPr>
      <w:r w:rsidRPr="00CE04CD">
        <w:br w:type="page"/>
      </w:r>
    </w:p>
    <w:p w14:paraId="405A7B3C" w14:textId="77777777" w:rsidR="00D839B9" w:rsidRPr="00AD09E4" w:rsidRDefault="00D839B9" w:rsidP="00D839B9">
      <w:pPr>
        <w:pStyle w:val="MTHeading"/>
      </w:pPr>
      <w:r w:rsidRPr="00AD09E4">
        <w:lastRenderedPageBreak/>
        <w:t>Functional Description</w:t>
      </w:r>
    </w:p>
    <w:p w14:paraId="6A368822" w14:textId="77777777" w:rsidR="00D839B9" w:rsidRDefault="00D839B9" w:rsidP="00D839B9">
      <w:pPr>
        <w:pStyle w:val="MTStandard"/>
      </w:pPr>
      <w:r w:rsidRPr="00AD09E4">
        <w:t>The tundish car serves for transporting the tundishes to the various locations on the casting floor.  Once a tundish is placed in the saddles of the tundish car, it can be transported to and from the casting position</w:t>
      </w:r>
      <w:r>
        <w:rPr>
          <w:vanish/>
        </w:rPr>
        <w:t xml:space="preserve"> </w:t>
      </w:r>
      <w:r w:rsidRPr="00AD09E4">
        <w:t>and preheating position</w:t>
      </w:r>
      <w:r>
        <w:t xml:space="preserve">. </w:t>
      </w:r>
      <w:r w:rsidRPr="00AD09E4">
        <w:t>The tundish car features lifting and lowering of the tundish to facilitate placement of the submerged entry nozzle (SEN) into the</w:t>
      </w:r>
      <w:r>
        <w:t xml:space="preserve"> mold at the casting position. </w:t>
      </w:r>
      <w:r w:rsidRPr="00AD09E4">
        <w:t>For positioning of the SEN in the mold, a</w:t>
      </w:r>
      <w:r>
        <w:t>n</w:t>
      </w:r>
      <w:r w:rsidRPr="00AD09E4">
        <w:t xml:space="preserve"> adjusting device is provided on each car.</w:t>
      </w:r>
    </w:p>
    <w:p w14:paraId="49116A4D" w14:textId="77777777" w:rsidR="00D839B9" w:rsidRPr="00AD09E4" w:rsidRDefault="00D839B9" w:rsidP="00D839B9">
      <w:pPr>
        <w:pStyle w:val="MTStandard"/>
      </w:pPr>
      <w:r w:rsidRPr="00AD09E4">
        <w:t>Manipulation of tundish trough is accomplished by means of bay crane.</w:t>
      </w:r>
    </w:p>
    <w:p w14:paraId="3C27DFAB" w14:textId="77777777" w:rsidR="00D839B9" w:rsidRPr="00AD09E4" w:rsidRDefault="00D839B9" w:rsidP="00D839B9">
      <w:pPr>
        <w:pStyle w:val="MTHeading"/>
      </w:pPr>
      <w:r w:rsidRPr="00AD09E4">
        <w:t>Main Components</w:t>
      </w:r>
    </w:p>
    <w:p w14:paraId="60BC78D6" w14:textId="77777777" w:rsidR="00D839B9" w:rsidRPr="00AD09E4" w:rsidRDefault="00D839B9" w:rsidP="00D839B9">
      <w:pPr>
        <w:pStyle w:val="MTBulletIndent"/>
      </w:pPr>
      <w:r w:rsidRPr="00AD09E4">
        <w:t xml:space="preserve">Travelling frame </w:t>
      </w:r>
    </w:p>
    <w:p w14:paraId="3974A227" w14:textId="77777777" w:rsidR="00D839B9" w:rsidRPr="00AD09E4" w:rsidRDefault="00D839B9" w:rsidP="00D839B9">
      <w:pPr>
        <w:pStyle w:val="MTBulletIndent"/>
      </w:pPr>
      <w:r w:rsidRPr="00AD09E4">
        <w:t>Drive unit</w:t>
      </w:r>
    </w:p>
    <w:p w14:paraId="4A7D8809" w14:textId="77777777" w:rsidR="00D839B9" w:rsidRPr="00AD09E4" w:rsidRDefault="00D839B9" w:rsidP="00D839B9">
      <w:pPr>
        <w:pStyle w:val="MTBulletIndent"/>
      </w:pPr>
      <w:r w:rsidRPr="00AD09E4">
        <w:t xml:space="preserve">Lifting device incl. position transducer </w:t>
      </w:r>
    </w:p>
    <w:p w14:paraId="4CD8A141" w14:textId="77777777" w:rsidR="00D839B9" w:rsidRPr="00AD09E4" w:rsidRDefault="00D839B9" w:rsidP="00D839B9">
      <w:pPr>
        <w:pStyle w:val="MTBulletIndent"/>
      </w:pPr>
      <w:r w:rsidRPr="00AD09E4">
        <w:t>Adjusting device</w:t>
      </w:r>
    </w:p>
    <w:p w14:paraId="2DAF083E" w14:textId="77777777" w:rsidR="00D839B9" w:rsidRPr="00AD09E4" w:rsidRDefault="00D839B9" w:rsidP="00D839B9">
      <w:pPr>
        <w:pStyle w:val="MTBulletIndent"/>
      </w:pPr>
      <w:r w:rsidRPr="00AD09E4">
        <w:t xml:space="preserve">Weighing beams </w:t>
      </w:r>
    </w:p>
    <w:p w14:paraId="2EDBECE5" w14:textId="77777777" w:rsidR="00D839B9" w:rsidRPr="00AD09E4" w:rsidRDefault="00D839B9" w:rsidP="00D839B9">
      <w:pPr>
        <w:pStyle w:val="MTBulletIndent"/>
      </w:pPr>
      <w:r w:rsidRPr="00AD09E4">
        <w:t xml:space="preserve">Covers and platforms </w:t>
      </w:r>
    </w:p>
    <w:p w14:paraId="461BD3C6" w14:textId="77777777" w:rsidR="00D839B9" w:rsidRPr="00AD09E4" w:rsidRDefault="00D839B9" w:rsidP="00D839B9">
      <w:pPr>
        <w:pStyle w:val="MTBulletIndent"/>
      </w:pPr>
      <w:r w:rsidRPr="00AD09E4">
        <w:t>Power track</w:t>
      </w:r>
    </w:p>
    <w:p w14:paraId="349830D1" w14:textId="26059832" w:rsidR="00D839B9" w:rsidRDefault="00AB5B2E" w:rsidP="00D839B9">
      <w:pPr>
        <w:pStyle w:val="MTBulletIndent"/>
      </w:pPr>
      <w:r>
        <w:t>Machine attached</w:t>
      </w:r>
      <w:r w:rsidR="00D839B9" w:rsidRPr="00AD09E4">
        <w:t xml:space="preserve"> piping</w:t>
      </w:r>
    </w:p>
    <w:p w14:paraId="3FAC6A64" w14:textId="3F4AE82A" w:rsidR="00E56A75" w:rsidRDefault="00E56A75" w:rsidP="00D839B9">
      <w:pPr>
        <w:pStyle w:val="MTBulletIndent"/>
      </w:pPr>
      <w:r>
        <w:t>Limit switch arrangement</w:t>
      </w:r>
    </w:p>
    <w:p w14:paraId="4D958C41" w14:textId="77777777" w:rsidR="00D839B9" w:rsidRPr="00AD09E4" w:rsidRDefault="00D839B9" w:rsidP="00D839B9">
      <w:pPr>
        <w:pStyle w:val="MTBulletIndent"/>
      </w:pPr>
      <w:r>
        <w:t>Ducting for mold dedusting</w:t>
      </w:r>
    </w:p>
    <w:p w14:paraId="7D327AA4" w14:textId="77777777" w:rsidR="00D839B9" w:rsidRPr="00AD09E4" w:rsidRDefault="00D839B9" w:rsidP="00D839B9">
      <w:pPr>
        <w:pStyle w:val="MTHeading"/>
      </w:pPr>
      <w:r w:rsidRPr="00AD09E4">
        <w:t>Main Characteristics</w:t>
      </w:r>
    </w:p>
    <w:p w14:paraId="1497EE66" w14:textId="77777777" w:rsidR="00D839B9" w:rsidRPr="00AD09E4" w:rsidRDefault="00D839B9" w:rsidP="00D839B9">
      <w:pPr>
        <w:pStyle w:val="MTBulletIndent"/>
      </w:pPr>
      <w:r w:rsidRPr="00AD09E4">
        <w:t>Hydraulic travelling, lifting and adjusting</w:t>
      </w:r>
    </w:p>
    <w:p w14:paraId="366BD162" w14:textId="47DD5EF6" w:rsidR="00E56A75" w:rsidRDefault="00D839B9" w:rsidP="008411DF">
      <w:pPr>
        <w:pStyle w:val="MTBulletIndent"/>
      </w:pPr>
      <w:r w:rsidRPr="00AD09E4">
        <w:t xml:space="preserve">Elevated track on operator side </w:t>
      </w:r>
    </w:p>
    <w:p w14:paraId="1290D950" w14:textId="441BD47C" w:rsidR="00E56A75" w:rsidRPr="00AD09E4" w:rsidRDefault="00E56A75" w:rsidP="008411DF">
      <w:pPr>
        <w:pStyle w:val="MTBulletIndent"/>
      </w:pPr>
      <w:r>
        <w:t>Statically determined three-point support for trough</w:t>
      </w:r>
    </w:p>
    <w:p w14:paraId="079BF014" w14:textId="77777777" w:rsidR="00D839B9" w:rsidRPr="00AD09E4" w:rsidRDefault="00D839B9" w:rsidP="00D839B9">
      <w:pPr>
        <w:pStyle w:val="MTHeading"/>
      </w:pPr>
      <w:r w:rsidRPr="00AD09E4">
        <w:t>Advantage of Design</w:t>
      </w:r>
    </w:p>
    <w:p w14:paraId="0455D39C" w14:textId="700F4055" w:rsidR="00D839B9" w:rsidRPr="00AD09E4" w:rsidRDefault="00D839B9" w:rsidP="00D839B9">
      <w:pPr>
        <w:pStyle w:val="MTBulletIndent"/>
      </w:pPr>
      <w:r w:rsidRPr="00AD09E4">
        <w:t xml:space="preserve">Good accessibility due to semi-gantry design </w:t>
      </w:r>
    </w:p>
    <w:p w14:paraId="03DC4C25" w14:textId="77777777" w:rsidR="00D839B9" w:rsidRPr="00AD09E4" w:rsidRDefault="00D839B9" w:rsidP="00D839B9">
      <w:pPr>
        <w:pStyle w:val="MTBulletIndent"/>
      </w:pPr>
      <w:r w:rsidRPr="00AD09E4">
        <w:t>Protection of mold caster operator against steel splashes by top cover</w:t>
      </w:r>
    </w:p>
    <w:p w14:paraId="3561D06E" w14:textId="77777777" w:rsidR="00D839B9" w:rsidRDefault="00D839B9" w:rsidP="00D839B9">
      <w:pPr>
        <w:pStyle w:val="MTBulletIndent"/>
      </w:pPr>
      <w:r w:rsidRPr="00AD09E4">
        <w:t>Exchange of position transducer without disassembling of lifting device.</w:t>
      </w:r>
    </w:p>
    <w:p w14:paraId="0485CD27" w14:textId="77777777" w:rsidR="00D839B9" w:rsidRDefault="00D839B9" w:rsidP="00D839B9">
      <w:pPr>
        <w:pStyle w:val="MTStandard"/>
      </w:pPr>
    </w:p>
    <w:p w14:paraId="1C1C05B2" w14:textId="77777777" w:rsidR="00D839B9" w:rsidRDefault="00D839B9" w:rsidP="00D839B9">
      <w:pPr>
        <w:pStyle w:val="MTStandard"/>
      </w:pPr>
    </w:p>
    <w:p w14:paraId="7A133DCD" w14:textId="77777777" w:rsidR="00D839B9" w:rsidRDefault="00D839B9" w:rsidP="00D839B9">
      <w:pPr>
        <w:pStyle w:val="MTStandard"/>
      </w:pPr>
      <w:r>
        <w:br w:type="page"/>
      </w:r>
    </w:p>
    <w:p w14:paraId="4F36CDE5" w14:textId="77777777" w:rsidR="00D839B9" w:rsidRPr="00CE04CD" w:rsidRDefault="00D839B9" w:rsidP="00D839B9">
      <w:pPr>
        <w:pStyle w:val="MTHeading"/>
      </w:pPr>
      <w:r w:rsidRPr="00CE04CD">
        <w:lastRenderedPageBreak/>
        <w:t>Reference Drawing CB.22.1A Tundish car semi gantry 1-strand</w:t>
      </w:r>
    </w:p>
    <w:p w14:paraId="7221B2A3" w14:textId="77777777" w:rsidR="00512E02" w:rsidRDefault="00512E02" w:rsidP="00D839B9">
      <w:pPr>
        <w:pStyle w:val="MTStandard"/>
        <w:jc w:val="center"/>
        <w:rPr>
          <w:noProof/>
        </w:rPr>
      </w:pPr>
      <w:r>
        <w:rPr>
          <w:noProof/>
        </w:rPr>
        <w:drawing>
          <wp:inline distT="0" distB="0" distL="0" distR="0" wp14:anchorId="30B4A1BD" wp14:editId="30443C4A">
            <wp:extent cx="4726547" cy="3744933"/>
            <wp:effectExtent l="0" t="0" r="0" b="8255"/>
            <wp:docPr id="43026" name="Picture 4302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 name="CB.22.1A_Tundish_car_semi_gantry_1_strand_1_in G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9201" cy="3747036"/>
                    </a:xfrm>
                    <a:prstGeom prst="rect">
                      <a:avLst/>
                    </a:prstGeom>
                  </pic:spPr>
                </pic:pic>
              </a:graphicData>
            </a:graphic>
          </wp:inline>
        </w:drawing>
      </w:r>
      <w:r>
        <w:rPr>
          <w:noProof/>
        </w:rPr>
        <w:drawing>
          <wp:inline distT="0" distB="0" distL="0" distR="0" wp14:anchorId="22233B67" wp14:editId="3AB85957">
            <wp:extent cx="4404574" cy="3924677"/>
            <wp:effectExtent l="0" t="0" r="0" b="0"/>
            <wp:docPr id="43038" name="Picture 43038" descr="A picture containing toy, traffic, light,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8" name="CB.22.1A_Tundish_car_semi_gantry_1_strand_2_in G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494" cy="3935298"/>
                    </a:xfrm>
                    <a:prstGeom prst="rect">
                      <a:avLst/>
                    </a:prstGeom>
                  </pic:spPr>
                </pic:pic>
              </a:graphicData>
            </a:graphic>
          </wp:inline>
        </w:drawing>
      </w:r>
    </w:p>
    <w:p w14:paraId="08210513" w14:textId="77777777" w:rsidR="00512E02" w:rsidRPr="00AD09E4" w:rsidRDefault="00512E02" w:rsidP="00512E02">
      <w:pPr>
        <w:pStyle w:val="MTStandard"/>
        <w:jc w:val="center"/>
      </w:pPr>
      <w:r>
        <w:t>-Typical sketch for reference only-</w:t>
      </w:r>
    </w:p>
    <w:p w14:paraId="527D5EB9" w14:textId="77777777" w:rsidR="00D839B9" w:rsidRPr="00542B8A" w:rsidRDefault="00D839B9" w:rsidP="00D839B9">
      <w:pPr>
        <w:pStyle w:val="MTStandard"/>
        <w:rPr>
          <w:vanish/>
        </w:rPr>
      </w:pPr>
      <w:r w:rsidRPr="00542B8A">
        <w:rPr>
          <w:vanish/>
        </w:rPr>
        <w:lastRenderedPageBreak/>
        <w:br w:type="page"/>
      </w:r>
      <w:bookmarkStart w:id="225" w:name="_Toc515935426"/>
      <w:bookmarkStart w:id="226" w:name="_Toc531693494"/>
      <w:bookmarkStart w:id="227" w:name="_Toc2131683"/>
      <w:bookmarkStart w:id="228" w:name="_Toc17712332"/>
      <w:bookmarkStart w:id="229" w:name="_Toc102895157"/>
      <w:bookmarkStart w:id="230" w:name="_Toc234816040"/>
      <w:bookmarkStart w:id="231" w:name="_Toc240791131"/>
      <w:bookmarkStart w:id="232" w:name="_Toc362671907"/>
      <w:bookmarkStart w:id="233" w:name="_Toc362681348"/>
      <w:bookmarkStart w:id="234" w:name="_Toc362856589"/>
      <w:bookmarkStart w:id="235" w:name="_Toc363527121"/>
      <w:bookmarkStart w:id="236" w:name="_Toc382729509"/>
      <w:bookmarkStart w:id="237" w:name="_Toc382810469"/>
      <w:bookmarkStart w:id="238" w:name="_Toc386506862"/>
      <w:bookmarkStart w:id="239" w:name="_Toc396711412"/>
      <w:bookmarkStart w:id="240" w:name="_Toc398980866"/>
      <w:bookmarkStart w:id="241" w:name="_Toc401018174"/>
      <w:bookmarkStart w:id="242" w:name="_Toc421512154"/>
      <w:bookmarkStart w:id="243" w:name="_Toc434663159"/>
      <w:bookmarkStart w:id="244" w:name="_Toc437224992"/>
      <w:bookmarkStart w:id="245" w:name="_Toc440974496"/>
      <w:bookmarkStart w:id="246" w:name="_Toc443211913"/>
      <w:bookmarkStart w:id="247" w:name="_Toc444941602"/>
      <w:bookmarkStart w:id="248" w:name="_Toc445797020"/>
      <w:bookmarkStart w:id="249" w:name="_Toc454011014"/>
      <w:bookmarkStart w:id="250" w:name="_Toc498691520"/>
      <w:bookmarkStart w:id="251" w:name="_Toc505070718"/>
      <w:bookmarkStart w:id="252" w:name="_Toc507832502"/>
    </w:p>
    <w:p w14:paraId="2EA7C63C" w14:textId="39023479" w:rsidR="00D839B9" w:rsidRDefault="00D839B9" w:rsidP="00D839B9">
      <w:pPr>
        <w:pStyle w:val="MTHeadingSCS3"/>
      </w:pPr>
      <w:bookmarkStart w:id="253" w:name="_Toc51247153"/>
      <w:bookmarkStart w:id="254" w:name="_Toc85786172"/>
      <w:r w:rsidRPr="00AD09E4">
        <w:t>CB.22</w:t>
      </w:r>
      <w:r>
        <w:t>.</w:t>
      </w:r>
      <w:r w:rsidRPr="00AD09E4">
        <w:t>2 Tundish</w:t>
      </w:r>
      <w:bookmarkEnd w:id="225"/>
      <w:bookmarkEnd w:id="226"/>
      <w:bookmarkEnd w:id="227"/>
      <w:bookmarkEnd w:id="228"/>
      <w:bookmarkEnd w:id="229"/>
      <w:bookmarkEnd w:id="230"/>
      <w:bookmarkEnd w:id="231"/>
      <w:bookmarkEnd w:id="253"/>
      <w:bookmarkEnd w:id="254"/>
      <w:r w:rsidRPr="00AD09E4">
        <w:t xml:space="preserve"> </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24A3CC77" w14:textId="2D816AE9" w:rsidR="003748AF" w:rsidRPr="003748AF" w:rsidRDefault="006C159F" w:rsidP="003748AF">
      <w:pPr>
        <w:pStyle w:val="MTStandard"/>
        <w:rPr>
          <w:color w:val="FF0000"/>
        </w:rPr>
      </w:pPr>
      <w:r>
        <w:rPr>
          <w:color w:val="FF0000"/>
        </w:rPr>
        <w:t>E</w:t>
      </w:r>
      <w:r w:rsidR="003748AF" w:rsidRPr="003748AF">
        <w:rPr>
          <w:color w:val="FF0000"/>
        </w:rPr>
        <w:t xml:space="preserve">xisting </w:t>
      </w:r>
      <w:r>
        <w:rPr>
          <w:color w:val="FF0000"/>
        </w:rPr>
        <w:t xml:space="preserve">Tundishes will be reused. The </w:t>
      </w:r>
      <w:r w:rsidR="003748AF" w:rsidRPr="003748AF">
        <w:rPr>
          <w:color w:val="FF0000"/>
        </w:rPr>
        <w:t>following data are only for information.</w:t>
      </w:r>
    </w:p>
    <w:p w14:paraId="756CBC44" w14:textId="77777777"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08CD2650" w14:textId="77777777" w:rsidTr="00D839B9">
        <w:tc>
          <w:tcPr>
            <w:tcW w:w="3544" w:type="dxa"/>
          </w:tcPr>
          <w:p w14:paraId="677F800D" w14:textId="77777777" w:rsidR="00D839B9" w:rsidRPr="00AD09E4" w:rsidRDefault="00D839B9" w:rsidP="00D839B9">
            <w:pPr>
              <w:pStyle w:val="MTTableText"/>
              <w:tabs>
                <w:tab w:val="left" w:pos="1920"/>
              </w:tabs>
            </w:pPr>
            <w:r w:rsidRPr="00AD09E4">
              <w:t>Type of design</w:t>
            </w:r>
            <w:r>
              <w:tab/>
            </w:r>
          </w:p>
        </w:tc>
        <w:tc>
          <w:tcPr>
            <w:tcW w:w="5953" w:type="dxa"/>
          </w:tcPr>
          <w:p w14:paraId="21605C99" w14:textId="77777777" w:rsidR="00D839B9" w:rsidRPr="00AD09E4" w:rsidRDefault="00D839B9" w:rsidP="00D839B9">
            <w:pPr>
              <w:pStyle w:val="MTTableText"/>
            </w:pPr>
            <w:r w:rsidRPr="00AD09E4">
              <w:t>trough distributor with overflow</w:t>
            </w:r>
          </w:p>
        </w:tc>
      </w:tr>
      <w:tr w:rsidR="00D839B9" w:rsidRPr="00AD09E4" w14:paraId="0334C93B" w14:textId="77777777" w:rsidTr="00D839B9">
        <w:tc>
          <w:tcPr>
            <w:tcW w:w="3544" w:type="dxa"/>
          </w:tcPr>
          <w:p w14:paraId="41437E8A" w14:textId="77777777" w:rsidR="00D839B9" w:rsidRPr="00AD09E4" w:rsidRDefault="00D839B9" w:rsidP="00D839B9">
            <w:pPr>
              <w:pStyle w:val="MTTableText"/>
            </w:pPr>
            <w:r w:rsidRPr="00AD09E4">
              <w:t>Content / bath level:</w:t>
            </w:r>
          </w:p>
        </w:tc>
        <w:tc>
          <w:tcPr>
            <w:tcW w:w="5953" w:type="dxa"/>
          </w:tcPr>
          <w:p w14:paraId="555A45CE" w14:textId="393C8042" w:rsidR="00D839B9" w:rsidRPr="00AD09E4" w:rsidRDefault="00D839B9" w:rsidP="00D839B9">
            <w:pPr>
              <w:pStyle w:val="MTTableText"/>
            </w:pPr>
          </w:p>
        </w:tc>
      </w:tr>
      <w:tr w:rsidR="00D839B9" w:rsidRPr="00700C46" w14:paraId="659189C3" w14:textId="77777777" w:rsidTr="00D839B9">
        <w:tc>
          <w:tcPr>
            <w:tcW w:w="3544" w:type="dxa"/>
          </w:tcPr>
          <w:p w14:paraId="1B18844C" w14:textId="77777777" w:rsidR="00D839B9" w:rsidRPr="00AD09E4" w:rsidRDefault="00D839B9" w:rsidP="00D839B9">
            <w:pPr>
              <w:pStyle w:val="MTTableIndent"/>
            </w:pPr>
            <w:r w:rsidRPr="00AD09E4">
              <w:t>nominal</w:t>
            </w:r>
          </w:p>
        </w:tc>
        <w:tc>
          <w:tcPr>
            <w:tcW w:w="5953" w:type="dxa"/>
          </w:tcPr>
          <w:p w14:paraId="1698235E" w14:textId="2704022C" w:rsidR="00D839B9" w:rsidRPr="00AD09E4" w:rsidRDefault="003748AF" w:rsidP="00D839B9">
            <w:pPr>
              <w:pStyle w:val="MTTableText"/>
            </w:pPr>
            <w:r w:rsidRPr="003748AF">
              <w:rPr>
                <w:color w:val="FF0000"/>
              </w:rPr>
              <w:t>3</w:t>
            </w:r>
            <w:r w:rsidR="00E56A75">
              <w:rPr>
                <w:color w:val="FF0000"/>
              </w:rPr>
              <w:t>6</w:t>
            </w:r>
            <w:r w:rsidRPr="003748AF">
              <w:rPr>
                <w:color w:val="FF0000"/>
              </w:rPr>
              <w:t xml:space="preserve"> t / </w:t>
            </w:r>
            <w:r w:rsidR="00F12D41">
              <w:rPr>
                <w:color w:val="FF0000"/>
              </w:rPr>
              <w:t>1</w:t>
            </w:r>
            <w:r w:rsidR="00E56A75">
              <w:rPr>
                <w:color w:val="FF0000"/>
              </w:rPr>
              <w:t>05</w:t>
            </w:r>
            <w:r w:rsidR="00F12D41">
              <w:rPr>
                <w:color w:val="FF0000"/>
              </w:rPr>
              <w:t>0</w:t>
            </w:r>
            <w:r w:rsidRPr="003748AF">
              <w:rPr>
                <w:color w:val="FF0000"/>
              </w:rPr>
              <w:t xml:space="preserve"> mm </w:t>
            </w:r>
          </w:p>
        </w:tc>
      </w:tr>
      <w:tr w:rsidR="00D839B9" w:rsidRPr="00700C46" w14:paraId="14BFF777" w14:textId="77777777" w:rsidTr="00D839B9">
        <w:tc>
          <w:tcPr>
            <w:tcW w:w="3544" w:type="dxa"/>
          </w:tcPr>
          <w:p w14:paraId="1B5EFC06" w14:textId="77777777" w:rsidR="00D839B9" w:rsidRPr="00AD09E4" w:rsidRDefault="00D839B9" w:rsidP="00D839B9">
            <w:pPr>
              <w:pStyle w:val="MTTableIndent"/>
            </w:pPr>
            <w:r w:rsidRPr="00AD09E4">
              <w:t>maximum (overflow)</w:t>
            </w:r>
          </w:p>
        </w:tc>
        <w:tc>
          <w:tcPr>
            <w:tcW w:w="5953" w:type="dxa"/>
          </w:tcPr>
          <w:p w14:paraId="25F72129" w14:textId="001A2091" w:rsidR="00D839B9" w:rsidRPr="00AD09E4" w:rsidRDefault="003748AF" w:rsidP="00D839B9">
            <w:pPr>
              <w:pStyle w:val="MTTableText"/>
            </w:pPr>
            <w:r w:rsidRPr="003748AF">
              <w:rPr>
                <w:color w:val="FF0000"/>
              </w:rPr>
              <w:t>38 t / 1</w:t>
            </w:r>
            <w:r w:rsidR="00E56A75">
              <w:rPr>
                <w:color w:val="FF0000"/>
              </w:rPr>
              <w:t>15</w:t>
            </w:r>
            <w:r w:rsidRPr="003748AF">
              <w:rPr>
                <w:color w:val="FF0000"/>
              </w:rPr>
              <w:t xml:space="preserve">0 mm </w:t>
            </w:r>
          </w:p>
        </w:tc>
      </w:tr>
      <w:tr w:rsidR="00D839B9" w:rsidRPr="00700C46" w14:paraId="3C862D99" w14:textId="77777777" w:rsidTr="00D839B9">
        <w:tc>
          <w:tcPr>
            <w:tcW w:w="3544" w:type="dxa"/>
          </w:tcPr>
          <w:p w14:paraId="23855458" w14:textId="77777777" w:rsidR="00D839B9" w:rsidRPr="00AD09E4" w:rsidRDefault="00D839B9" w:rsidP="00D839B9">
            <w:pPr>
              <w:pStyle w:val="MTTableText"/>
            </w:pPr>
          </w:p>
        </w:tc>
        <w:tc>
          <w:tcPr>
            <w:tcW w:w="5953" w:type="dxa"/>
          </w:tcPr>
          <w:p w14:paraId="4B775860" w14:textId="77777777" w:rsidR="00D839B9" w:rsidRPr="00AD09E4" w:rsidRDefault="00D839B9" w:rsidP="00E56A75">
            <w:pPr>
              <w:pStyle w:val="MTTableText"/>
            </w:pPr>
          </w:p>
        </w:tc>
      </w:tr>
      <w:tr w:rsidR="00D839B9" w:rsidRPr="00700C46" w14:paraId="2B7E77EA" w14:textId="77777777" w:rsidTr="00D839B9">
        <w:tc>
          <w:tcPr>
            <w:tcW w:w="3544" w:type="dxa"/>
          </w:tcPr>
          <w:p w14:paraId="02900E71" w14:textId="77777777" w:rsidR="00D839B9" w:rsidRPr="00AD09E4" w:rsidRDefault="00D839B9" w:rsidP="00D839B9">
            <w:pPr>
              <w:pStyle w:val="MTTableText"/>
            </w:pPr>
            <w:r w:rsidRPr="00AD09E4">
              <w:t>Type of flow control</w:t>
            </w:r>
          </w:p>
        </w:tc>
        <w:tc>
          <w:tcPr>
            <w:tcW w:w="5953" w:type="dxa"/>
          </w:tcPr>
          <w:p w14:paraId="6B86BFF1" w14:textId="1C2F0365" w:rsidR="00D839B9" w:rsidRPr="00AD09E4" w:rsidRDefault="00D839B9" w:rsidP="00D839B9">
            <w:pPr>
              <w:pStyle w:val="MTTableText"/>
            </w:pPr>
            <w:r w:rsidRPr="00AD09E4">
              <w:t>stopper control</w:t>
            </w:r>
            <w:r w:rsidR="003748AF">
              <w:t xml:space="preserve"> </w:t>
            </w:r>
            <w:r w:rsidR="003748AF" w:rsidRPr="003748AF">
              <w:rPr>
                <w:color w:val="FF0000"/>
              </w:rPr>
              <w:t>with Electro-mechanical actuator</w:t>
            </w:r>
          </w:p>
        </w:tc>
      </w:tr>
      <w:tr w:rsidR="00D839B9" w:rsidRPr="00AD09E4" w14:paraId="7B211537" w14:textId="77777777" w:rsidTr="00D839B9">
        <w:tc>
          <w:tcPr>
            <w:tcW w:w="3544" w:type="dxa"/>
          </w:tcPr>
          <w:p w14:paraId="7F69FBF8" w14:textId="77777777" w:rsidR="00D839B9" w:rsidRPr="00AD09E4" w:rsidRDefault="00D839B9" w:rsidP="00D839B9">
            <w:pPr>
              <w:pStyle w:val="MTTableText"/>
            </w:pPr>
            <w:r w:rsidRPr="00AD09E4">
              <w:t>No. of nozzles</w:t>
            </w:r>
          </w:p>
        </w:tc>
        <w:tc>
          <w:tcPr>
            <w:tcW w:w="5953" w:type="dxa"/>
          </w:tcPr>
          <w:p w14:paraId="1FF45301" w14:textId="77777777" w:rsidR="00D839B9" w:rsidRPr="00AD09E4" w:rsidRDefault="00D839B9" w:rsidP="00D839B9">
            <w:pPr>
              <w:pStyle w:val="MTTableText"/>
            </w:pPr>
            <w:r w:rsidRPr="00AD09E4">
              <w:t>1</w:t>
            </w:r>
          </w:p>
        </w:tc>
      </w:tr>
      <w:tr w:rsidR="00D839B9" w:rsidRPr="00AD09E4" w14:paraId="4CCA2EB1" w14:textId="77777777" w:rsidTr="00D839B9">
        <w:tc>
          <w:tcPr>
            <w:tcW w:w="3544" w:type="dxa"/>
          </w:tcPr>
          <w:p w14:paraId="3F37E69A" w14:textId="77777777" w:rsidR="00D839B9" w:rsidRPr="00AD09E4" w:rsidRDefault="00D839B9" w:rsidP="00D839B9">
            <w:pPr>
              <w:pStyle w:val="MTTableText"/>
            </w:pPr>
            <w:r w:rsidRPr="00AD09E4">
              <w:t>Distance from inlet to outlet</w:t>
            </w:r>
          </w:p>
        </w:tc>
        <w:tc>
          <w:tcPr>
            <w:tcW w:w="5953" w:type="dxa"/>
          </w:tcPr>
          <w:p w14:paraId="5E967317" w14:textId="319DE396" w:rsidR="00D839B9" w:rsidRPr="00AD09E4" w:rsidRDefault="00D839B9" w:rsidP="00D839B9">
            <w:pPr>
              <w:pStyle w:val="MTTableText"/>
            </w:pPr>
            <w:r w:rsidRPr="00AD09E4">
              <w:t>approx. 3 m</w:t>
            </w:r>
            <w:r w:rsidR="003748AF">
              <w:t xml:space="preserve"> </w:t>
            </w:r>
            <w:r w:rsidR="006C159F">
              <w:t>(Existing)</w:t>
            </w:r>
          </w:p>
        </w:tc>
      </w:tr>
    </w:tbl>
    <w:p w14:paraId="036E2761" w14:textId="77777777" w:rsidR="00D839B9" w:rsidRPr="00AD09E4" w:rsidRDefault="00D839B9" w:rsidP="00D839B9">
      <w:pPr>
        <w:pStyle w:val="MTStandard"/>
      </w:pPr>
    </w:p>
    <w:p w14:paraId="33E95702" w14:textId="77777777" w:rsidR="00D839B9" w:rsidRPr="00AD09E4" w:rsidRDefault="00D839B9" w:rsidP="00D839B9">
      <w:pPr>
        <w:pStyle w:val="MTHeading"/>
      </w:pPr>
      <w:r w:rsidRPr="00AD09E4">
        <w:t>Functional Description</w:t>
      </w:r>
    </w:p>
    <w:p w14:paraId="19BBA5FF" w14:textId="77777777" w:rsidR="00D839B9" w:rsidRPr="00AD09E4" w:rsidRDefault="00D839B9" w:rsidP="00D839B9">
      <w:pPr>
        <w:pStyle w:val="MTStandard"/>
      </w:pPr>
      <w:r w:rsidRPr="00AD09E4">
        <w:t>The tundish serves as a buffer between the ladle and the mold to make sequence casting possible. The tundish is designed to promote the flotation of non-metallic inclusions in the liquid bath by providing adequate retention time for the inclusions to float out of the steel. The steel flow from the tundish into the mold is controlled via a flow control system.</w:t>
      </w:r>
    </w:p>
    <w:p w14:paraId="4EDBD8F0" w14:textId="77777777" w:rsidR="00D839B9" w:rsidRPr="00AD09E4" w:rsidRDefault="00D839B9" w:rsidP="00D839B9">
      <w:pPr>
        <w:pStyle w:val="MTHeading"/>
      </w:pPr>
      <w:r w:rsidRPr="00AD09E4">
        <w:t>Main Components</w:t>
      </w:r>
    </w:p>
    <w:p w14:paraId="631E5CF5" w14:textId="77777777" w:rsidR="00D839B9" w:rsidRPr="00AD09E4" w:rsidRDefault="00D839B9" w:rsidP="00D839B9">
      <w:pPr>
        <w:pStyle w:val="MTBulletIndent"/>
      </w:pPr>
      <w:r w:rsidRPr="00AD09E4">
        <w:t xml:space="preserve">Trough with overflow spout, support feet and transport pin </w:t>
      </w:r>
    </w:p>
    <w:p w14:paraId="1EE100D1" w14:textId="77777777" w:rsidR="00D839B9" w:rsidRPr="00AD09E4" w:rsidRDefault="00D839B9" w:rsidP="00D839B9">
      <w:pPr>
        <w:pStyle w:val="MTBulletIndent"/>
      </w:pPr>
      <w:r w:rsidRPr="00AD09E4">
        <w:t>Supports for flow control equipment</w:t>
      </w:r>
    </w:p>
    <w:p w14:paraId="38E91549" w14:textId="3B5769BF" w:rsidR="00D839B9" w:rsidRPr="003748AF" w:rsidRDefault="00D839B9" w:rsidP="00D839B9">
      <w:pPr>
        <w:pStyle w:val="MTBulletIndent"/>
      </w:pPr>
      <w:r w:rsidRPr="003748AF">
        <w:t>Refractory lining</w:t>
      </w:r>
      <w:r w:rsidR="00AB5B2E" w:rsidRPr="003748AF">
        <w:t xml:space="preserve"> </w:t>
      </w:r>
    </w:p>
    <w:p w14:paraId="60E276AC" w14:textId="77777777" w:rsidR="00D839B9" w:rsidRPr="00AD09E4" w:rsidRDefault="00D839B9" w:rsidP="00D839B9">
      <w:pPr>
        <w:pStyle w:val="MTBulletIndent"/>
      </w:pPr>
      <w:r w:rsidRPr="00AD09E4">
        <w:t>Cover plate for refractory lining</w:t>
      </w:r>
    </w:p>
    <w:p w14:paraId="6AEF8690" w14:textId="77777777" w:rsidR="00D839B9" w:rsidRPr="00AD09E4" w:rsidRDefault="00D839B9" w:rsidP="00D839B9">
      <w:pPr>
        <w:pStyle w:val="MTHeading"/>
      </w:pPr>
      <w:r w:rsidRPr="00AD09E4">
        <w:t>Main Characteristics</w:t>
      </w:r>
    </w:p>
    <w:p w14:paraId="020A399A" w14:textId="77777777" w:rsidR="00D839B9" w:rsidRPr="00AD09E4" w:rsidRDefault="00D839B9" w:rsidP="00D839B9">
      <w:pPr>
        <w:pStyle w:val="MTBulletIndent"/>
      </w:pPr>
      <w:r w:rsidRPr="00AD09E4">
        <w:t>Welded design</w:t>
      </w:r>
    </w:p>
    <w:p w14:paraId="5D508303" w14:textId="77777777" w:rsidR="00D839B9" w:rsidRPr="00AD09E4" w:rsidRDefault="00D839B9" w:rsidP="00D839B9">
      <w:pPr>
        <w:pStyle w:val="MTBulletIndent"/>
      </w:pPr>
      <w:r w:rsidRPr="00AD09E4">
        <w:t>Plane walls</w:t>
      </w:r>
    </w:p>
    <w:p w14:paraId="74BF0186" w14:textId="77777777" w:rsidR="00D839B9" w:rsidRPr="00AD09E4" w:rsidRDefault="00D839B9" w:rsidP="00D839B9">
      <w:pPr>
        <w:pStyle w:val="MTHeading"/>
      </w:pPr>
      <w:r w:rsidRPr="00AD09E4">
        <w:t>Advantage of Design</w:t>
      </w:r>
    </w:p>
    <w:p w14:paraId="5EAA770D" w14:textId="77777777" w:rsidR="00D839B9" w:rsidRPr="00AD09E4" w:rsidRDefault="00D839B9" w:rsidP="00D839B9">
      <w:pPr>
        <w:pStyle w:val="MTBulletIndent"/>
      </w:pPr>
      <w:r w:rsidRPr="00AD09E4">
        <w:t>High liquid steel level and thus, good inclusion floatation</w:t>
      </w:r>
    </w:p>
    <w:p w14:paraId="4CA613D9" w14:textId="77777777" w:rsidR="00D839B9" w:rsidRPr="00AD09E4" w:rsidRDefault="00D839B9" w:rsidP="00D839B9">
      <w:pPr>
        <w:pStyle w:val="MTBulletIndent"/>
      </w:pPr>
      <w:r w:rsidRPr="00AD09E4">
        <w:t>Simple relining due to its geometric shape</w:t>
      </w:r>
    </w:p>
    <w:p w14:paraId="1A545BC7" w14:textId="77777777" w:rsidR="00D839B9" w:rsidRDefault="00D839B9" w:rsidP="00D839B9">
      <w:pPr>
        <w:pStyle w:val="MTBulletIndent"/>
      </w:pPr>
      <w:r w:rsidRPr="00AD09E4">
        <w:t>Possibility of installation of dam and weir to promote inclusion floatation</w:t>
      </w:r>
    </w:p>
    <w:p w14:paraId="3151A302" w14:textId="77777777" w:rsidR="00D839B9" w:rsidRDefault="00D839B9" w:rsidP="00D839B9">
      <w:pPr>
        <w:pStyle w:val="MTStandard"/>
      </w:pPr>
    </w:p>
    <w:p w14:paraId="23E742AB" w14:textId="40E68888" w:rsidR="00D839B9" w:rsidRDefault="00D839B9" w:rsidP="00D839B9">
      <w:pPr>
        <w:pStyle w:val="MTHeading"/>
      </w:pPr>
      <w:r>
        <w:lastRenderedPageBreak/>
        <w:t>Reference Drawing CB.22.2 Tundish</w:t>
      </w:r>
      <w:r w:rsidR="00512E02">
        <w:t xml:space="preserve"> 1</w:t>
      </w:r>
      <w:r w:rsidR="00DB205E">
        <w:t>-</w:t>
      </w:r>
      <w:r w:rsidR="00512E02">
        <w:t>strand</w:t>
      </w:r>
    </w:p>
    <w:p w14:paraId="496624CC" w14:textId="47EF133E" w:rsidR="00DB205E" w:rsidRDefault="00DB205E" w:rsidP="00D839B9">
      <w:pPr>
        <w:pStyle w:val="MTStandard"/>
        <w:jc w:val="center"/>
        <w:rPr>
          <w:noProof/>
        </w:rPr>
      </w:pPr>
      <w:r>
        <w:rPr>
          <w:noProof/>
        </w:rPr>
        <w:drawing>
          <wp:inline distT="0" distB="0" distL="0" distR="0" wp14:anchorId="39C207C4" wp14:editId="3CD22654">
            <wp:extent cx="4211392" cy="2371160"/>
            <wp:effectExtent l="0" t="0" r="0" b="0"/>
            <wp:docPr id="1793" name="Picture 1793"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CB.22.2_Tundish_2_1-strand in G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9338" cy="2375634"/>
                    </a:xfrm>
                    <a:prstGeom prst="rect">
                      <a:avLst/>
                    </a:prstGeom>
                  </pic:spPr>
                </pic:pic>
              </a:graphicData>
            </a:graphic>
          </wp:inline>
        </w:drawing>
      </w:r>
    </w:p>
    <w:p w14:paraId="6D6DDD32" w14:textId="77777777" w:rsidR="00DB205E" w:rsidRPr="004E284B" w:rsidRDefault="00DB205E" w:rsidP="00DB205E">
      <w:pPr>
        <w:pStyle w:val="MTStandard"/>
        <w:jc w:val="center"/>
      </w:pPr>
      <w:r w:rsidRPr="004E284B">
        <w:t>- Typical sketch for reference only -</w:t>
      </w:r>
    </w:p>
    <w:p w14:paraId="41F7109D" w14:textId="77777777" w:rsidR="00D839B9" w:rsidRDefault="00D839B9" w:rsidP="00D839B9">
      <w:pPr>
        <w:pStyle w:val="MTStandard"/>
      </w:pPr>
      <w:bookmarkStart w:id="255" w:name="_Toc362671908"/>
      <w:bookmarkStart w:id="256" w:name="_Toc362681349"/>
      <w:bookmarkStart w:id="257" w:name="_Toc362856590"/>
      <w:bookmarkStart w:id="258" w:name="_Toc363527122"/>
      <w:bookmarkStart w:id="259" w:name="_Toc382729510"/>
      <w:bookmarkStart w:id="260" w:name="_Toc382810470"/>
      <w:bookmarkStart w:id="261" w:name="_Toc386506863"/>
      <w:bookmarkStart w:id="262" w:name="_Toc396711413"/>
      <w:bookmarkStart w:id="263" w:name="_Toc398980867"/>
      <w:bookmarkStart w:id="264" w:name="_Toc401018175"/>
      <w:bookmarkStart w:id="265" w:name="_Toc421512155"/>
      <w:bookmarkStart w:id="266" w:name="_Toc434663160"/>
      <w:bookmarkStart w:id="267" w:name="_Toc437224993"/>
      <w:bookmarkStart w:id="268" w:name="_Toc440974497"/>
      <w:bookmarkStart w:id="269" w:name="_Toc443211914"/>
      <w:bookmarkStart w:id="270" w:name="_Toc444941603"/>
      <w:bookmarkStart w:id="271" w:name="_Toc445797021"/>
      <w:bookmarkStart w:id="272" w:name="_Toc454011015"/>
      <w:r w:rsidRPr="00AD09E4">
        <w:br w:type="page"/>
      </w:r>
      <w:bookmarkStart w:id="273" w:name="_Toc498691521"/>
      <w:bookmarkStart w:id="274" w:name="_Toc505070719"/>
      <w:bookmarkStart w:id="275" w:name="_Toc507832503"/>
      <w:bookmarkStart w:id="276" w:name="_Toc515935427"/>
      <w:bookmarkStart w:id="277" w:name="_Toc531693495"/>
      <w:bookmarkStart w:id="278" w:name="_Toc2131684"/>
      <w:bookmarkStart w:id="279" w:name="_Toc17712333"/>
      <w:bookmarkStart w:id="280" w:name="_Toc102895158"/>
      <w:bookmarkStart w:id="281" w:name="_Toc234816041"/>
      <w:bookmarkStart w:id="282" w:name="_Toc240791132"/>
    </w:p>
    <w:p w14:paraId="3E45245D" w14:textId="77777777" w:rsidR="00D839B9" w:rsidRPr="00AD09E4" w:rsidRDefault="00D839B9" w:rsidP="00D839B9">
      <w:pPr>
        <w:pStyle w:val="MTHeadingSCS3"/>
      </w:pPr>
      <w:bookmarkStart w:id="283" w:name="_Toc51247154"/>
      <w:bookmarkStart w:id="284" w:name="_Toc85786173"/>
      <w:r w:rsidRPr="00AD09E4">
        <w:lastRenderedPageBreak/>
        <w:t>CB.22</w:t>
      </w:r>
      <w:r>
        <w:t>.3 Tundish c</w:t>
      </w:r>
      <w:r w:rsidRPr="00AD09E4">
        <w:t>over</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46668ACB" w14:textId="77777777" w:rsidR="006C159F" w:rsidRPr="003748AF" w:rsidRDefault="006C159F" w:rsidP="006C159F">
      <w:pPr>
        <w:pStyle w:val="MTStandard"/>
        <w:rPr>
          <w:color w:val="FF0000"/>
        </w:rPr>
      </w:pPr>
      <w:r>
        <w:rPr>
          <w:color w:val="FF0000"/>
        </w:rPr>
        <w:t>E</w:t>
      </w:r>
      <w:r w:rsidRPr="003748AF">
        <w:rPr>
          <w:color w:val="FF0000"/>
        </w:rPr>
        <w:t xml:space="preserve">xisting </w:t>
      </w:r>
      <w:r>
        <w:rPr>
          <w:color w:val="FF0000"/>
        </w:rPr>
        <w:t xml:space="preserve">Tundishes will be reused. The </w:t>
      </w:r>
      <w:r w:rsidRPr="003748AF">
        <w:rPr>
          <w:color w:val="FF0000"/>
        </w:rPr>
        <w:t>following data are only for information.</w:t>
      </w:r>
    </w:p>
    <w:p w14:paraId="7D90C8A4" w14:textId="6A4F8480"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AD09E4" w14:paraId="069496B2" w14:textId="77777777" w:rsidTr="00D839B9">
        <w:tc>
          <w:tcPr>
            <w:tcW w:w="3544" w:type="dxa"/>
          </w:tcPr>
          <w:p w14:paraId="366E3902" w14:textId="77777777" w:rsidR="00D839B9" w:rsidRPr="00AD09E4" w:rsidRDefault="00D839B9" w:rsidP="00D839B9">
            <w:pPr>
              <w:pStyle w:val="MTTableText"/>
            </w:pPr>
            <w:r w:rsidRPr="00AD09E4">
              <w:t>Type of design</w:t>
            </w:r>
          </w:p>
        </w:tc>
        <w:tc>
          <w:tcPr>
            <w:tcW w:w="5244" w:type="dxa"/>
          </w:tcPr>
          <w:p w14:paraId="3D8DDE43" w14:textId="77777777" w:rsidR="00D839B9" w:rsidRPr="00AD09E4" w:rsidRDefault="00D839B9" w:rsidP="00D839B9">
            <w:pPr>
              <w:pStyle w:val="MTTableText"/>
            </w:pPr>
            <w:r w:rsidRPr="00AD09E4">
              <w:t>simple welded steel frame with refractory lining</w:t>
            </w:r>
          </w:p>
        </w:tc>
      </w:tr>
    </w:tbl>
    <w:p w14:paraId="42DE1EE0" w14:textId="77777777" w:rsidR="00D839B9" w:rsidRPr="00AD09E4" w:rsidRDefault="00D839B9" w:rsidP="00D839B9">
      <w:pPr>
        <w:pStyle w:val="MTHeading"/>
      </w:pPr>
      <w:r w:rsidRPr="00AD09E4">
        <w:t>Functional Description</w:t>
      </w:r>
    </w:p>
    <w:p w14:paraId="5E534EF7" w14:textId="77777777" w:rsidR="00D839B9" w:rsidRPr="00AD09E4" w:rsidRDefault="00D839B9" w:rsidP="00D839B9">
      <w:pPr>
        <w:pStyle w:val="MTStandard"/>
      </w:pPr>
      <w:r w:rsidRPr="00AD09E4">
        <w:t>The tundish cover prevents heat radiation during preheating and casting and serves as a splash protection when filling the tundish.</w:t>
      </w:r>
    </w:p>
    <w:p w14:paraId="3D094088" w14:textId="77777777" w:rsidR="00D839B9" w:rsidRPr="00AD09E4" w:rsidRDefault="00D839B9" w:rsidP="00D839B9">
      <w:pPr>
        <w:pStyle w:val="MTHeading"/>
      </w:pPr>
      <w:r w:rsidRPr="00AD09E4">
        <w:t>Main Components</w:t>
      </w:r>
    </w:p>
    <w:p w14:paraId="26FD8357" w14:textId="77777777" w:rsidR="00D839B9" w:rsidRPr="00AD09E4" w:rsidRDefault="00D839B9" w:rsidP="00D839B9">
      <w:pPr>
        <w:pStyle w:val="MTBulletIndent"/>
      </w:pPr>
      <w:r w:rsidRPr="00AD09E4">
        <w:t>Steel frame</w:t>
      </w:r>
    </w:p>
    <w:p w14:paraId="66A46397" w14:textId="77777777" w:rsidR="00D839B9" w:rsidRPr="00AD09E4" w:rsidRDefault="00D839B9" w:rsidP="00D839B9">
      <w:pPr>
        <w:pStyle w:val="MTBulletIndent"/>
      </w:pPr>
      <w:r w:rsidRPr="00AD09E4">
        <w:t>Anchors for castable lining</w:t>
      </w:r>
    </w:p>
    <w:p w14:paraId="4B8D8088" w14:textId="2FE12F72" w:rsidR="00D839B9" w:rsidRPr="00D91DA9" w:rsidRDefault="00D839B9" w:rsidP="00D839B9">
      <w:pPr>
        <w:pStyle w:val="MTBulletIndent"/>
      </w:pPr>
      <w:r w:rsidRPr="00D91DA9">
        <w:t>Refractory lining</w:t>
      </w:r>
      <w:r w:rsidR="00AB5B2E">
        <w:t xml:space="preserve"> </w:t>
      </w:r>
    </w:p>
    <w:p w14:paraId="0E88B1BC" w14:textId="77777777" w:rsidR="00D839B9" w:rsidRPr="00AD09E4" w:rsidRDefault="00D839B9" w:rsidP="00D839B9">
      <w:pPr>
        <w:pStyle w:val="MTHeading"/>
      </w:pPr>
      <w:r w:rsidRPr="00AD09E4">
        <w:t>Main Characteristics</w:t>
      </w:r>
    </w:p>
    <w:p w14:paraId="2D1721FC" w14:textId="77777777" w:rsidR="00D839B9" w:rsidRPr="00AD09E4" w:rsidRDefault="00D839B9" w:rsidP="00D839B9">
      <w:pPr>
        <w:pStyle w:val="MTBulletIndent"/>
      </w:pPr>
      <w:r w:rsidRPr="00AD09E4">
        <w:t>Openings for ladle shroud, tundish stopper, preheating burner, addition of tundish powder, temperature measurement, etc.</w:t>
      </w:r>
    </w:p>
    <w:p w14:paraId="6B7F8C39" w14:textId="77777777" w:rsidR="00D839B9" w:rsidRPr="00AD09E4" w:rsidRDefault="00D839B9" w:rsidP="00D839B9">
      <w:pPr>
        <w:pStyle w:val="MTHeading"/>
      </w:pPr>
      <w:r w:rsidRPr="00AD09E4">
        <w:t>Advantage of Design</w:t>
      </w:r>
    </w:p>
    <w:p w14:paraId="17335215" w14:textId="77777777" w:rsidR="00D839B9" w:rsidRDefault="00D839B9" w:rsidP="00D839B9">
      <w:pPr>
        <w:pStyle w:val="MTBulletIndent"/>
      </w:pPr>
      <w:r w:rsidRPr="00AD09E4">
        <w:t>Dimensionally stable light-weight structure</w:t>
      </w:r>
    </w:p>
    <w:p w14:paraId="26E0AE59" w14:textId="77777777" w:rsidR="00D839B9" w:rsidRDefault="00D839B9" w:rsidP="00D839B9">
      <w:pPr>
        <w:pStyle w:val="MTStandard"/>
      </w:pPr>
    </w:p>
    <w:p w14:paraId="148D4116" w14:textId="43A169D1" w:rsidR="00D839B9" w:rsidRDefault="00D839B9" w:rsidP="00D839B9">
      <w:pPr>
        <w:pStyle w:val="MTHeading"/>
      </w:pPr>
      <w:r>
        <w:t>Reference Drawing CB.22.3 Tundish cover</w:t>
      </w:r>
      <w:r w:rsidR="00DB205E">
        <w:t xml:space="preserve"> 1-strand</w:t>
      </w:r>
    </w:p>
    <w:p w14:paraId="507389BD" w14:textId="77777777" w:rsidR="00DB205E" w:rsidRDefault="00DB205E" w:rsidP="00D839B9">
      <w:pPr>
        <w:pStyle w:val="MTStandard"/>
        <w:jc w:val="center"/>
        <w:rPr>
          <w:noProof/>
        </w:rPr>
      </w:pPr>
    </w:p>
    <w:p w14:paraId="0A0697AD" w14:textId="557DA6C4" w:rsidR="00D839B9" w:rsidRDefault="00DB205E" w:rsidP="00D839B9">
      <w:pPr>
        <w:pStyle w:val="MTStandard"/>
        <w:jc w:val="center"/>
      </w:pPr>
      <w:r>
        <w:rPr>
          <w:noProof/>
        </w:rPr>
        <w:drawing>
          <wp:inline distT="0" distB="0" distL="0" distR="0" wp14:anchorId="55806465" wp14:editId="45CC2EAA">
            <wp:extent cx="3374265" cy="2001247"/>
            <wp:effectExtent l="0" t="0" r="0" b="0"/>
            <wp:docPr id="1795" name="Picture 1795" descr="A picture containing large,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CB.22.3_Tundish_cover_1_1-strand in G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0687" cy="2005056"/>
                    </a:xfrm>
                    <a:prstGeom prst="rect">
                      <a:avLst/>
                    </a:prstGeom>
                  </pic:spPr>
                </pic:pic>
              </a:graphicData>
            </a:graphic>
          </wp:inline>
        </w:drawing>
      </w:r>
    </w:p>
    <w:p w14:paraId="1A778618" w14:textId="0E33B21B" w:rsidR="00D839B9" w:rsidRDefault="00D839B9" w:rsidP="00D839B9">
      <w:pPr>
        <w:pStyle w:val="MTStandard"/>
        <w:jc w:val="center"/>
      </w:pPr>
      <w:r w:rsidRPr="004E284B">
        <w:t xml:space="preserve">- Typical sketch for reference only </w:t>
      </w:r>
      <w:r w:rsidR="007833B7">
        <w:t>–</w:t>
      </w:r>
    </w:p>
    <w:p w14:paraId="765FFCF7" w14:textId="77777777" w:rsidR="00D839B9" w:rsidRDefault="00D839B9" w:rsidP="00D839B9">
      <w:pPr>
        <w:pStyle w:val="MTStandard"/>
      </w:pPr>
      <w:r>
        <w:br w:type="page"/>
      </w:r>
    </w:p>
    <w:p w14:paraId="5B787D0D" w14:textId="77777777" w:rsidR="00D839B9" w:rsidRPr="00AD09E4" w:rsidRDefault="00D839B9" w:rsidP="00D839B9">
      <w:pPr>
        <w:pStyle w:val="MTHeadingSCS3"/>
      </w:pPr>
      <w:bookmarkStart w:id="285" w:name="_Toc51247155"/>
      <w:bookmarkStart w:id="286" w:name="_Toc85786174"/>
      <w:r w:rsidRPr="00AD09E4">
        <w:lastRenderedPageBreak/>
        <w:t>CB.22</w:t>
      </w:r>
      <w:r>
        <w:t>.4 Tundish stopper c</w:t>
      </w:r>
      <w:r w:rsidRPr="00AD09E4">
        <w:t>ontrol</w:t>
      </w:r>
      <w:bookmarkEnd w:id="285"/>
      <w:bookmarkEnd w:id="286"/>
    </w:p>
    <w:p w14:paraId="38623629" w14:textId="77777777"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2A034909" w14:textId="77777777" w:rsidTr="00D839B9">
        <w:tc>
          <w:tcPr>
            <w:tcW w:w="3544" w:type="dxa"/>
          </w:tcPr>
          <w:p w14:paraId="2AC4A5F4" w14:textId="77777777" w:rsidR="00D839B9" w:rsidRPr="00AD09E4" w:rsidRDefault="00D839B9" w:rsidP="00D839B9">
            <w:pPr>
              <w:pStyle w:val="MTTableText"/>
            </w:pPr>
            <w:r w:rsidRPr="00AD09E4">
              <w:t>Stroke</w:t>
            </w:r>
          </w:p>
        </w:tc>
        <w:tc>
          <w:tcPr>
            <w:tcW w:w="5953" w:type="dxa"/>
          </w:tcPr>
          <w:p w14:paraId="551F3A10" w14:textId="16AA4FF1" w:rsidR="00D839B9" w:rsidRPr="00AD09E4" w:rsidRDefault="00D839B9" w:rsidP="00D839B9">
            <w:pPr>
              <w:pStyle w:val="MTTableText"/>
            </w:pPr>
            <w:r w:rsidRPr="00AD09E4">
              <w:t>1</w:t>
            </w:r>
            <w:r w:rsidR="0034785D" w:rsidRPr="0034785D">
              <w:rPr>
                <w:color w:val="FF0000"/>
              </w:rPr>
              <w:t>2</w:t>
            </w:r>
            <w:r w:rsidRPr="00AD09E4">
              <w:t>0 mm</w:t>
            </w:r>
          </w:p>
        </w:tc>
      </w:tr>
      <w:tr w:rsidR="00D839B9" w:rsidRPr="00AD09E4" w14:paraId="6565448B" w14:textId="77777777" w:rsidTr="00D839B9">
        <w:tc>
          <w:tcPr>
            <w:tcW w:w="3544" w:type="dxa"/>
          </w:tcPr>
          <w:p w14:paraId="5B15B436" w14:textId="77777777" w:rsidR="00D839B9" w:rsidRPr="00AD09E4" w:rsidRDefault="00D839B9" w:rsidP="00D839B9">
            <w:pPr>
              <w:pStyle w:val="MTTableText"/>
            </w:pPr>
            <w:r w:rsidRPr="00AD09E4">
              <w:t>Type of operation</w:t>
            </w:r>
          </w:p>
        </w:tc>
        <w:tc>
          <w:tcPr>
            <w:tcW w:w="5953" w:type="dxa"/>
          </w:tcPr>
          <w:p w14:paraId="6AAF6291" w14:textId="2408D112" w:rsidR="00D839B9" w:rsidRPr="00AD09E4" w:rsidRDefault="00D839B9" w:rsidP="00D839B9">
            <w:pPr>
              <w:pStyle w:val="MTTableText"/>
            </w:pPr>
            <w:r w:rsidRPr="00AD09E4">
              <w:t xml:space="preserve">automatic with </w:t>
            </w:r>
            <w:r>
              <w:t xml:space="preserve">electromechanical </w:t>
            </w:r>
            <w:r w:rsidR="0034785D" w:rsidRPr="0034785D">
              <w:rPr>
                <w:color w:val="FF0000"/>
              </w:rPr>
              <w:t>actuator</w:t>
            </w:r>
            <w:r w:rsidRPr="00AD09E4">
              <w:t xml:space="preserve"> when using the bath level control</w:t>
            </w:r>
            <w:r>
              <w:t>,</w:t>
            </w:r>
            <w:r w:rsidRPr="00AD09E4">
              <w:t xml:space="preserve"> manually via lever</w:t>
            </w:r>
          </w:p>
        </w:tc>
      </w:tr>
    </w:tbl>
    <w:p w14:paraId="7903699A" w14:textId="77777777" w:rsidR="00D839B9" w:rsidRPr="00AD09E4" w:rsidRDefault="00D839B9" w:rsidP="00D839B9">
      <w:pPr>
        <w:pStyle w:val="MTStandard"/>
      </w:pPr>
    </w:p>
    <w:p w14:paraId="12F7225F" w14:textId="77777777" w:rsidR="00D839B9" w:rsidRPr="00AD09E4" w:rsidRDefault="00D839B9" w:rsidP="00D839B9">
      <w:pPr>
        <w:pStyle w:val="MTHeading"/>
      </w:pPr>
      <w:r w:rsidRPr="00AD09E4">
        <w:t>Functional Description</w:t>
      </w:r>
    </w:p>
    <w:p w14:paraId="2DEE5FDE" w14:textId="77777777" w:rsidR="00D839B9" w:rsidRPr="00AD09E4" w:rsidRDefault="00D839B9" w:rsidP="00D839B9">
      <w:pPr>
        <w:pStyle w:val="MTStandard"/>
      </w:pPr>
      <w:r w:rsidRPr="00AD09E4">
        <w:t>The stopper control serves for the control of the steel flow from tundish into the mold.</w:t>
      </w:r>
    </w:p>
    <w:p w14:paraId="2CE09AD2" w14:textId="77777777" w:rsidR="00D839B9" w:rsidRPr="00AD09E4" w:rsidRDefault="00D839B9" w:rsidP="00D839B9">
      <w:pPr>
        <w:pStyle w:val="MTStandard"/>
      </w:pPr>
      <w:r w:rsidRPr="00AD09E4">
        <w:t xml:space="preserve">For details of the mold level measurement and the mold level control please refer to Chapter </w:t>
      </w:r>
      <w:r>
        <w:t>4.2 Electric/Instrumentation/Automation (CB.9).</w:t>
      </w:r>
    </w:p>
    <w:p w14:paraId="3FA03598" w14:textId="77777777" w:rsidR="00D839B9" w:rsidRPr="00AD09E4" w:rsidRDefault="00D839B9" w:rsidP="00D839B9">
      <w:pPr>
        <w:pStyle w:val="MTHeading"/>
      </w:pPr>
      <w:r w:rsidRPr="00AD09E4">
        <w:t>Main Components</w:t>
      </w:r>
    </w:p>
    <w:p w14:paraId="0034D0C1" w14:textId="77777777" w:rsidR="00D839B9" w:rsidRPr="00AD09E4" w:rsidRDefault="00D839B9" w:rsidP="00D839B9">
      <w:pPr>
        <w:pStyle w:val="MTBulletIndent"/>
      </w:pPr>
      <w:r w:rsidRPr="00AD09E4">
        <w:t>Stopper rod mechanism</w:t>
      </w:r>
    </w:p>
    <w:p w14:paraId="05392900" w14:textId="77777777" w:rsidR="00D839B9" w:rsidRPr="00AD09E4" w:rsidRDefault="00D839B9" w:rsidP="00D839B9">
      <w:pPr>
        <w:pStyle w:val="MTBulletIndent"/>
      </w:pPr>
      <w:r w:rsidRPr="00AD09E4">
        <w:t>Hand lever</w:t>
      </w:r>
    </w:p>
    <w:p w14:paraId="7CE690E8" w14:textId="7675AAA6" w:rsidR="00D839B9" w:rsidRDefault="0034785D" w:rsidP="00D839B9">
      <w:pPr>
        <w:pStyle w:val="MTBulletIndent"/>
      </w:pPr>
      <w:r>
        <w:t>E</w:t>
      </w:r>
      <w:r w:rsidR="00D839B9">
        <w:t>lectromechanical</w:t>
      </w:r>
      <w:r>
        <w:t xml:space="preserve"> </w:t>
      </w:r>
      <w:r w:rsidRPr="0034785D">
        <w:rPr>
          <w:color w:val="FF0000"/>
        </w:rPr>
        <w:t>actuator</w:t>
      </w:r>
      <w:r w:rsidR="00D839B9">
        <w:t xml:space="preserve"> (not part of mechanical equipment &gt; refer to CB.9)</w:t>
      </w:r>
    </w:p>
    <w:p w14:paraId="34520D6D" w14:textId="77777777" w:rsidR="00D839B9" w:rsidRPr="00AD09E4" w:rsidRDefault="00D839B9" w:rsidP="00D839B9">
      <w:pPr>
        <w:pStyle w:val="MTBulletIndent"/>
      </w:pPr>
      <w:r w:rsidRPr="00AD09E4">
        <w:t>Stopper rod</w:t>
      </w:r>
    </w:p>
    <w:p w14:paraId="4AD9ECEF" w14:textId="77777777" w:rsidR="00D839B9" w:rsidRPr="00AD09E4" w:rsidRDefault="00D839B9" w:rsidP="00D839B9">
      <w:pPr>
        <w:pStyle w:val="MTBulletIndent"/>
      </w:pPr>
      <w:r w:rsidRPr="00AD09E4">
        <w:t>Connection for inert gas</w:t>
      </w:r>
    </w:p>
    <w:p w14:paraId="25635A9A" w14:textId="77777777" w:rsidR="00D839B9" w:rsidRPr="00AD09E4" w:rsidRDefault="00D839B9" w:rsidP="00D839B9">
      <w:pPr>
        <w:pStyle w:val="MTHeading"/>
      </w:pPr>
      <w:r w:rsidRPr="00AD09E4">
        <w:t>Main Characteristics</w:t>
      </w:r>
    </w:p>
    <w:p w14:paraId="6F978E40" w14:textId="77777777" w:rsidR="00D839B9" w:rsidRPr="00AD09E4" w:rsidRDefault="00D839B9" w:rsidP="00D839B9">
      <w:pPr>
        <w:pStyle w:val="MTBulletIndent"/>
      </w:pPr>
      <w:r w:rsidRPr="00AD09E4">
        <w:t>Stopper rod control with guide rollers</w:t>
      </w:r>
    </w:p>
    <w:p w14:paraId="243911F5" w14:textId="5E8155DC" w:rsidR="00D839B9" w:rsidRPr="00AD09E4" w:rsidRDefault="00D839B9" w:rsidP="00D839B9">
      <w:pPr>
        <w:pStyle w:val="MTBulletIndent"/>
      </w:pPr>
      <w:r w:rsidRPr="00AD09E4">
        <w:t xml:space="preserve">Operation with </w:t>
      </w:r>
      <w:r>
        <w:t xml:space="preserve">electromechanical </w:t>
      </w:r>
      <w:r w:rsidR="0034785D" w:rsidRPr="0034785D">
        <w:rPr>
          <w:color w:val="FF0000"/>
        </w:rPr>
        <w:t>actuator</w:t>
      </w:r>
      <w:r w:rsidR="0034785D">
        <w:t xml:space="preserve"> </w:t>
      </w:r>
      <w:r w:rsidRPr="00AD09E4">
        <w:t>or manual</w:t>
      </w:r>
    </w:p>
    <w:p w14:paraId="3C729C47" w14:textId="77777777" w:rsidR="00D839B9" w:rsidRPr="00AD09E4" w:rsidRDefault="00D839B9" w:rsidP="00D839B9">
      <w:pPr>
        <w:pStyle w:val="MTHeading"/>
      </w:pPr>
      <w:r w:rsidRPr="00AD09E4">
        <w:t>Advantage of Design</w:t>
      </w:r>
    </w:p>
    <w:p w14:paraId="13E21315" w14:textId="77777777" w:rsidR="00D839B9" w:rsidRPr="00AD09E4" w:rsidRDefault="00D839B9" w:rsidP="00D839B9">
      <w:pPr>
        <w:pStyle w:val="MTBulletIndent"/>
      </w:pPr>
      <w:r w:rsidRPr="00AD09E4">
        <w:t>Smooth running stopper rod control</w:t>
      </w:r>
    </w:p>
    <w:p w14:paraId="6302C473" w14:textId="77777777" w:rsidR="00D839B9" w:rsidRPr="00AD09E4" w:rsidRDefault="00D839B9" w:rsidP="00D839B9">
      <w:pPr>
        <w:pStyle w:val="MTBulletIndent"/>
      </w:pPr>
      <w:r w:rsidRPr="00AD09E4">
        <w:t>Only little force to be applied by hand</w:t>
      </w:r>
    </w:p>
    <w:p w14:paraId="7C3755FA" w14:textId="0533C43F" w:rsidR="00D839B9" w:rsidRPr="00AD09E4" w:rsidRDefault="00D839B9" w:rsidP="00D839B9">
      <w:pPr>
        <w:pStyle w:val="MTBulletIndent"/>
      </w:pPr>
      <w:r w:rsidRPr="00AD09E4">
        <w:t xml:space="preserve">Simple fixation of stopper rod control mechanism and </w:t>
      </w:r>
      <w:r>
        <w:t>electromechanical</w:t>
      </w:r>
      <w:r w:rsidR="0034785D">
        <w:t xml:space="preserve"> </w:t>
      </w:r>
      <w:r w:rsidR="0034785D" w:rsidRPr="0034785D">
        <w:rPr>
          <w:color w:val="FF0000"/>
        </w:rPr>
        <w:t>actuator</w:t>
      </w:r>
      <w:r w:rsidRPr="0034785D">
        <w:rPr>
          <w:strike/>
          <w:color w:val="FF0000"/>
        </w:rPr>
        <w:t xml:space="preserve"> </w:t>
      </w:r>
    </w:p>
    <w:p w14:paraId="71EA4EBB" w14:textId="77777777" w:rsidR="00D839B9" w:rsidRDefault="00D839B9" w:rsidP="00D839B9">
      <w:pPr>
        <w:pStyle w:val="MTStandard"/>
      </w:pPr>
      <w:r>
        <w:br w:type="page"/>
      </w:r>
    </w:p>
    <w:p w14:paraId="44DB3FF7" w14:textId="77777777" w:rsidR="00D839B9" w:rsidRDefault="00D839B9" w:rsidP="00D839B9">
      <w:pPr>
        <w:pStyle w:val="MTHeading"/>
      </w:pPr>
      <w:r>
        <w:lastRenderedPageBreak/>
        <w:t>Reference Drawing CB.22.4 Tundish stopper control</w:t>
      </w:r>
    </w:p>
    <w:p w14:paraId="396DAE1E" w14:textId="77777777" w:rsidR="007833B7" w:rsidRDefault="007833B7" w:rsidP="00D839B9">
      <w:pPr>
        <w:pStyle w:val="MTStandard"/>
        <w:jc w:val="center"/>
        <w:rPr>
          <w:noProof/>
        </w:rPr>
      </w:pPr>
    </w:p>
    <w:p w14:paraId="1BAF3457" w14:textId="720153F6" w:rsidR="007833B7" w:rsidRDefault="007833B7" w:rsidP="00D839B9">
      <w:pPr>
        <w:pStyle w:val="MTStandard"/>
        <w:jc w:val="center"/>
        <w:rPr>
          <w:noProof/>
        </w:rPr>
      </w:pPr>
      <w:r>
        <w:rPr>
          <w:noProof/>
        </w:rPr>
        <w:drawing>
          <wp:inline distT="0" distB="0" distL="0" distR="0" wp14:anchorId="37FF0AB7" wp14:editId="4385F225">
            <wp:extent cx="2996242" cy="2965286"/>
            <wp:effectExtent l="0" t="0" r="0" b="6985"/>
            <wp:docPr id="1799" name="Picture 179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CB.22.4_Tundish_stopper_contro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4989" cy="2973942"/>
                    </a:xfrm>
                    <a:prstGeom prst="rect">
                      <a:avLst/>
                    </a:prstGeom>
                  </pic:spPr>
                </pic:pic>
              </a:graphicData>
            </a:graphic>
          </wp:inline>
        </w:drawing>
      </w:r>
    </w:p>
    <w:p w14:paraId="74FA8490" w14:textId="77777777" w:rsidR="007833B7" w:rsidRDefault="007833B7" w:rsidP="00D839B9">
      <w:pPr>
        <w:pStyle w:val="MTStandard"/>
        <w:jc w:val="center"/>
        <w:rPr>
          <w:noProof/>
        </w:rPr>
      </w:pPr>
    </w:p>
    <w:p w14:paraId="4ECA1456" w14:textId="77777777" w:rsidR="00D839B9" w:rsidRPr="009F1BFA" w:rsidRDefault="00D839B9" w:rsidP="00D839B9">
      <w:pPr>
        <w:pStyle w:val="MTStandard"/>
        <w:spacing w:before="180" w:after="180"/>
        <w:jc w:val="center"/>
        <w:rPr>
          <w:b/>
        </w:rPr>
      </w:pPr>
      <w:r w:rsidRPr="004E284B">
        <w:t>- Typical sketch for reference only -</w:t>
      </w:r>
    </w:p>
    <w:p w14:paraId="397AFDEF" w14:textId="77777777" w:rsidR="00D839B9" w:rsidRDefault="00D839B9" w:rsidP="00D839B9">
      <w:pPr>
        <w:pStyle w:val="MTStandard"/>
      </w:pPr>
      <w:bookmarkStart w:id="287" w:name="_Toc362671909"/>
      <w:bookmarkStart w:id="288" w:name="_Toc362681350"/>
      <w:bookmarkStart w:id="289" w:name="_Toc362856591"/>
      <w:bookmarkStart w:id="290" w:name="_Toc363527123"/>
      <w:bookmarkStart w:id="291" w:name="_Toc382729511"/>
      <w:bookmarkStart w:id="292" w:name="_Toc382810471"/>
      <w:bookmarkStart w:id="293" w:name="_Toc386506864"/>
      <w:bookmarkStart w:id="294" w:name="_Toc396711414"/>
      <w:bookmarkStart w:id="295" w:name="_Toc398980868"/>
      <w:bookmarkStart w:id="296" w:name="_Toc401018176"/>
      <w:bookmarkStart w:id="297" w:name="_Toc421512156"/>
      <w:bookmarkStart w:id="298" w:name="_Toc434663161"/>
      <w:bookmarkStart w:id="299" w:name="_Toc437224994"/>
      <w:bookmarkStart w:id="300" w:name="_Toc440974498"/>
      <w:bookmarkStart w:id="301" w:name="_Toc443211915"/>
      <w:bookmarkStart w:id="302" w:name="_Toc444941604"/>
      <w:bookmarkStart w:id="303" w:name="_Toc445797022"/>
      <w:bookmarkStart w:id="304" w:name="_Toc454011016"/>
      <w:r w:rsidRPr="00AD09E4">
        <w:br w:type="page"/>
      </w:r>
      <w:bookmarkStart w:id="305" w:name="_Toc498691522"/>
      <w:bookmarkStart w:id="306" w:name="_Toc505070720"/>
      <w:bookmarkStart w:id="307" w:name="_Toc507832504"/>
      <w:bookmarkStart w:id="308" w:name="_Toc515935428"/>
      <w:bookmarkStart w:id="309" w:name="_Toc531693496"/>
      <w:bookmarkStart w:id="310" w:name="_Toc2131685"/>
      <w:bookmarkStart w:id="311" w:name="_Toc17712334"/>
      <w:bookmarkStart w:id="312" w:name="_Toc102895159"/>
      <w:bookmarkStart w:id="313" w:name="_Toc234816042"/>
      <w:bookmarkStart w:id="314" w:name="_Toc240791133"/>
    </w:p>
    <w:p w14:paraId="12467777" w14:textId="76F1A132" w:rsidR="00D839B9" w:rsidRPr="00E7727A" w:rsidRDefault="00D839B9" w:rsidP="00D839B9">
      <w:pPr>
        <w:pStyle w:val="MTHeadingSCS3"/>
        <w:rPr>
          <w:color w:val="FF0000"/>
        </w:rPr>
      </w:pPr>
      <w:bookmarkStart w:id="315" w:name="_Toc362662150"/>
      <w:bookmarkStart w:id="316" w:name="_Toc362671912"/>
      <w:bookmarkStart w:id="317" w:name="_Toc362681353"/>
      <w:bookmarkStart w:id="318" w:name="_Toc362856594"/>
      <w:bookmarkStart w:id="319" w:name="_Toc363527126"/>
      <w:bookmarkStart w:id="320" w:name="_Toc382729513"/>
      <w:bookmarkStart w:id="321" w:name="_Toc382810473"/>
      <w:bookmarkStart w:id="322" w:name="_Toc386506866"/>
      <w:bookmarkStart w:id="323" w:name="_Toc396711416"/>
      <w:bookmarkStart w:id="324" w:name="_Toc398980870"/>
      <w:bookmarkStart w:id="325" w:name="_Toc401018178"/>
      <w:bookmarkStart w:id="326" w:name="_Toc421512158"/>
      <w:bookmarkStart w:id="327" w:name="_Toc434663163"/>
      <w:bookmarkStart w:id="328" w:name="_Toc437224996"/>
      <w:bookmarkStart w:id="329" w:name="_Toc440974500"/>
      <w:bookmarkStart w:id="330" w:name="_Toc443211917"/>
      <w:bookmarkStart w:id="331" w:name="_Toc444941606"/>
      <w:bookmarkStart w:id="332" w:name="_Toc445797024"/>
      <w:bookmarkStart w:id="333" w:name="_Toc454011018"/>
      <w:bookmarkStart w:id="334" w:name="_Toc498691524"/>
      <w:bookmarkStart w:id="335" w:name="_Toc505070723"/>
      <w:bookmarkStart w:id="336" w:name="_Toc507832507"/>
      <w:bookmarkStart w:id="337" w:name="_Toc515935431"/>
      <w:bookmarkStart w:id="338" w:name="_Toc531693499"/>
      <w:bookmarkStart w:id="339" w:name="_Toc2131688"/>
      <w:bookmarkStart w:id="340" w:name="_Toc17712337"/>
      <w:bookmarkStart w:id="341" w:name="_Toc102895163"/>
      <w:bookmarkStart w:id="342" w:name="_Toc234816044"/>
      <w:bookmarkStart w:id="343" w:name="_Toc240791135"/>
      <w:bookmarkStart w:id="344" w:name="_Toc51247158"/>
      <w:bookmarkStart w:id="345" w:name="_Toc85786175"/>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Pr="00E7727A">
        <w:rPr>
          <w:color w:val="FF0000"/>
        </w:rPr>
        <w:lastRenderedPageBreak/>
        <w:t>CB.22.5</w:t>
      </w:r>
      <w:r w:rsidR="00D70619">
        <w:rPr>
          <w:color w:val="FF0000"/>
        </w:rPr>
        <w:t>1</w:t>
      </w:r>
      <w:r w:rsidRPr="00E7727A">
        <w:rPr>
          <w:color w:val="FF0000"/>
        </w:rPr>
        <w:t>B SEN changing device</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3461BEE9" w14:textId="77777777" w:rsidR="00D839B9" w:rsidRPr="00E7727A" w:rsidRDefault="00D839B9" w:rsidP="00D839B9">
      <w:pPr>
        <w:pStyle w:val="MTHeading"/>
      </w:pPr>
      <w:r w:rsidRPr="00E7727A">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7727A" w14:paraId="34166929" w14:textId="77777777" w:rsidTr="00D839B9">
        <w:tc>
          <w:tcPr>
            <w:tcW w:w="3544" w:type="dxa"/>
          </w:tcPr>
          <w:p w14:paraId="24E5D0B4" w14:textId="77777777" w:rsidR="00D839B9" w:rsidRPr="00E7727A" w:rsidRDefault="00D839B9" w:rsidP="00D839B9">
            <w:pPr>
              <w:pStyle w:val="MTTableText"/>
            </w:pPr>
            <w:r w:rsidRPr="00E7727A">
              <w:t>Type of design</w:t>
            </w:r>
          </w:p>
        </w:tc>
        <w:tc>
          <w:tcPr>
            <w:tcW w:w="5953" w:type="dxa"/>
          </w:tcPr>
          <w:p w14:paraId="1F845DFD" w14:textId="77777777" w:rsidR="00D839B9" w:rsidRPr="00E7727A" w:rsidRDefault="00D839B9" w:rsidP="00D839B9">
            <w:pPr>
              <w:pStyle w:val="MTTableText"/>
            </w:pPr>
            <w:r w:rsidRPr="00E7727A">
              <w:t>hydraulic operated SEN quick change system with blank plate setting for clean shut off and argon supply</w:t>
            </w:r>
          </w:p>
        </w:tc>
      </w:tr>
      <w:tr w:rsidR="00D839B9" w:rsidRPr="00E7727A" w14:paraId="5C3B2B09" w14:textId="77777777" w:rsidTr="00D839B9">
        <w:tc>
          <w:tcPr>
            <w:tcW w:w="3544" w:type="dxa"/>
          </w:tcPr>
          <w:p w14:paraId="5ACD10DA" w14:textId="77777777" w:rsidR="00D839B9" w:rsidRPr="00E7727A" w:rsidRDefault="00D839B9" w:rsidP="00D839B9">
            <w:pPr>
              <w:pStyle w:val="MTTableText"/>
            </w:pPr>
            <w:r w:rsidRPr="00E7727A">
              <w:t>Location:</w:t>
            </w:r>
          </w:p>
        </w:tc>
        <w:tc>
          <w:tcPr>
            <w:tcW w:w="5953" w:type="dxa"/>
          </w:tcPr>
          <w:p w14:paraId="080C5590" w14:textId="77777777" w:rsidR="00D839B9" w:rsidRPr="00E7727A" w:rsidRDefault="00D839B9" w:rsidP="00D839B9">
            <w:pPr>
              <w:pStyle w:val="MTTableText"/>
            </w:pPr>
            <w:r w:rsidRPr="00E7727A">
              <w:t>on tundish bottom</w:t>
            </w:r>
          </w:p>
        </w:tc>
      </w:tr>
      <w:tr w:rsidR="00D839B9" w:rsidRPr="00E7727A" w14:paraId="54A23DA1" w14:textId="77777777" w:rsidTr="00D839B9">
        <w:tc>
          <w:tcPr>
            <w:tcW w:w="3544" w:type="dxa"/>
          </w:tcPr>
          <w:p w14:paraId="64EEDB2C" w14:textId="77777777" w:rsidR="00D839B9" w:rsidRPr="00E7727A" w:rsidRDefault="00D839B9" w:rsidP="00D839B9">
            <w:pPr>
              <w:pStyle w:val="MTTableText"/>
            </w:pPr>
            <w:r w:rsidRPr="00E7727A">
              <w:t>Manipulation:</w:t>
            </w:r>
          </w:p>
        </w:tc>
        <w:tc>
          <w:tcPr>
            <w:tcW w:w="5953" w:type="dxa"/>
          </w:tcPr>
          <w:p w14:paraId="3A5B1E32" w14:textId="77777777" w:rsidR="00D839B9" w:rsidRPr="00E7727A" w:rsidRDefault="00D839B9" w:rsidP="00D839B9">
            <w:pPr>
              <w:pStyle w:val="MTTableText"/>
            </w:pPr>
          </w:p>
        </w:tc>
      </w:tr>
      <w:tr w:rsidR="00D839B9" w:rsidRPr="00E7727A" w14:paraId="541EA89B" w14:textId="77777777" w:rsidTr="00D839B9">
        <w:tc>
          <w:tcPr>
            <w:tcW w:w="3544" w:type="dxa"/>
          </w:tcPr>
          <w:p w14:paraId="6F231EAE" w14:textId="77777777" w:rsidR="00D839B9" w:rsidRPr="00E7727A" w:rsidRDefault="00D839B9" w:rsidP="00D839B9">
            <w:pPr>
              <w:pStyle w:val="MTTableIndent"/>
            </w:pPr>
            <w:r w:rsidRPr="00E7727A">
              <w:t>nozzle moving</w:t>
            </w:r>
          </w:p>
        </w:tc>
        <w:tc>
          <w:tcPr>
            <w:tcW w:w="5953" w:type="dxa"/>
          </w:tcPr>
          <w:p w14:paraId="315CE735" w14:textId="77777777" w:rsidR="00D839B9" w:rsidRPr="00E7727A" w:rsidRDefault="00D839B9" w:rsidP="00D839B9">
            <w:pPr>
              <w:pStyle w:val="MTTableText"/>
            </w:pPr>
            <w:r w:rsidRPr="00E7727A">
              <w:t>via hydraulic cylinder</w:t>
            </w:r>
          </w:p>
        </w:tc>
      </w:tr>
      <w:tr w:rsidR="00D839B9" w:rsidRPr="00E7727A" w14:paraId="5D292592" w14:textId="77777777" w:rsidTr="00D839B9">
        <w:tc>
          <w:tcPr>
            <w:tcW w:w="3544" w:type="dxa"/>
          </w:tcPr>
          <w:p w14:paraId="37371FAC" w14:textId="77777777" w:rsidR="00D839B9" w:rsidRPr="00E7727A" w:rsidRDefault="00D839B9" w:rsidP="00D839B9">
            <w:pPr>
              <w:pStyle w:val="MTTableIndent"/>
            </w:pPr>
            <w:r w:rsidRPr="00E7727A">
              <w:t>setting of new nozzle:</w:t>
            </w:r>
          </w:p>
        </w:tc>
        <w:tc>
          <w:tcPr>
            <w:tcW w:w="5953" w:type="dxa"/>
          </w:tcPr>
          <w:p w14:paraId="58C6C966" w14:textId="77777777" w:rsidR="00D839B9" w:rsidRPr="00E7727A" w:rsidRDefault="00D839B9" w:rsidP="00D839B9">
            <w:pPr>
              <w:pStyle w:val="MTTableText"/>
            </w:pPr>
            <w:r w:rsidRPr="00E7727A">
              <w:t>manual with tong</w:t>
            </w:r>
          </w:p>
        </w:tc>
      </w:tr>
      <w:tr w:rsidR="00D839B9" w:rsidRPr="00E7727A" w14:paraId="06A734CA" w14:textId="77777777" w:rsidTr="00D839B9">
        <w:tc>
          <w:tcPr>
            <w:tcW w:w="3544" w:type="dxa"/>
          </w:tcPr>
          <w:p w14:paraId="0E9331E0" w14:textId="77777777" w:rsidR="00D839B9" w:rsidRPr="00E7727A" w:rsidRDefault="00D839B9" w:rsidP="00D839B9">
            <w:pPr>
              <w:pStyle w:val="MTTableIndent"/>
            </w:pPr>
            <w:r w:rsidRPr="00E7727A">
              <w:t>removing of old nozzle:</w:t>
            </w:r>
          </w:p>
        </w:tc>
        <w:tc>
          <w:tcPr>
            <w:tcW w:w="5953" w:type="dxa"/>
          </w:tcPr>
          <w:p w14:paraId="3FED1E10" w14:textId="77777777" w:rsidR="00D839B9" w:rsidRPr="00E7727A" w:rsidRDefault="00D839B9" w:rsidP="00D839B9">
            <w:pPr>
              <w:pStyle w:val="MTTableText"/>
            </w:pPr>
            <w:r w:rsidRPr="00E7727A">
              <w:t>manual with tong</w:t>
            </w:r>
          </w:p>
        </w:tc>
      </w:tr>
      <w:tr w:rsidR="00D839B9" w:rsidRPr="00E7727A" w14:paraId="03B7B8D3" w14:textId="77777777" w:rsidTr="00D839B9">
        <w:tc>
          <w:tcPr>
            <w:tcW w:w="3544" w:type="dxa"/>
          </w:tcPr>
          <w:p w14:paraId="57A0EF37" w14:textId="77777777" w:rsidR="00D839B9" w:rsidRPr="00E7727A" w:rsidRDefault="00D839B9" w:rsidP="00D839B9">
            <w:pPr>
              <w:pStyle w:val="MTTableText"/>
            </w:pPr>
            <w:r w:rsidRPr="00E7727A">
              <w:t>Supply:</w:t>
            </w:r>
          </w:p>
        </w:tc>
        <w:tc>
          <w:tcPr>
            <w:tcW w:w="5953" w:type="dxa"/>
          </w:tcPr>
          <w:p w14:paraId="5405F5E8" w14:textId="77777777" w:rsidR="00D839B9" w:rsidRPr="00E7727A" w:rsidRDefault="00D839B9" w:rsidP="00D839B9">
            <w:pPr>
              <w:pStyle w:val="MTTableText"/>
            </w:pPr>
          </w:p>
        </w:tc>
      </w:tr>
      <w:tr w:rsidR="00D839B9" w:rsidRPr="00E7727A" w14:paraId="62E004C1" w14:textId="77777777" w:rsidTr="00D839B9">
        <w:tc>
          <w:tcPr>
            <w:tcW w:w="3544" w:type="dxa"/>
          </w:tcPr>
          <w:p w14:paraId="3A3A2D93" w14:textId="77777777" w:rsidR="00D839B9" w:rsidRPr="00E7727A" w:rsidRDefault="00D839B9" w:rsidP="00D839B9">
            <w:pPr>
              <w:pStyle w:val="MTTableIndent"/>
            </w:pPr>
            <w:r w:rsidRPr="00E7727A">
              <w:t>hydraulics:</w:t>
            </w:r>
          </w:p>
        </w:tc>
        <w:tc>
          <w:tcPr>
            <w:tcW w:w="5953" w:type="dxa"/>
          </w:tcPr>
          <w:p w14:paraId="64F33FB6" w14:textId="77777777" w:rsidR="00D839B9" w:rsidRPr="00E7727A" w:rsidRDefault="00D839B9" w:rsidP="00D839B9">
            <w:pPr>
              <w:pStyle w:val="MTTableText"/>
            </w:pPr>
            <w:r w:rsidRPr="00E7727A">
              <w:t>from central system</w:t>
            </w:r>
          </w:p>
        </w:tc>
      </w:tr>
      <w:tr w:rsidR="00D839B9" w:rsidRPr="00E7727A" w14:paraId="01F33741" w14:textId="77777777" w:rsidTr="00D839B9">
        <w:tc>
          <w:tcPr>
            <w:tcW w:w="3544" w:type="dxa"/>
          </w:tcPr>
          <w:p w14:paraId="47233F92" w14:textId="77777777" w:rsidR="00D839B9" w:rsidRPr="00E7727A" w:rsidRDefault="00D839B9" w:rsidP="00D839B9">
            <w:pPr>
              <w:pStyle w:val="MTTableIndent"/>
            </w:pPr>
            <w:r w:rsidRPr="00E7727A">
              <w:t>nozzle sealing:</w:t>
            </w:r>
          </w:p>
        </w:tc>
        <w:tc>
          <w:tcPr>
            <w:tcW w:w="5953" w:type="dxa"/>
          </w:tcPr>
          <w:p w14:paraId="2E4AAD9D" w14:textId="77777777" w:rsidR="00D839B9" w:rsidRPr="00E7727A" w:rsidRDefault="00D839B9" w:rsidP="00D839B9">
            <w:pPr>
              <w:pStyle w:val="MTTableText"/>
            </w:pPr>
            <w:r w:rsidRPr="00E7727A">
              <w:t>argon</w:t>
            </w:r>
          </w:p>
        </w:tc>
      </w:tr>
      <w:tr w:rsidR="00D839B9" w:rsidRPr="00E7727A" w14:paraId="25557CE2" w14:textId="77777777" w:rsidTr="00D839B9">
        <w:tc>
          <w:tcPr>
            <w:tcW w:w="3544" w:type="dxa"/>
          </w:tcPr>
          <w:p w14:paraId="6A9B7C92" w14:textId="77777777" w:rsidR="00D839B9" w:rsidRPr="00E7727A" w:rsidRDefault="00D839B9" w:rsidP="00D839B9">
            <w:pPr>
              <w:pStyle w:val="MTTableText"/>
            </w:pPr>
            <w:r w:rsidRPr="00E7727A">
              <w:t>Argon requirement</w:t>
            </w:r>
          </w:p>
        </w:tc>
        <w:tc>
          <w:tcPr>
            <w:tcW w:w="5953" w:type="dxa"/>
          </w:tcPr>
          <w:p w14:paraId="6A06E393" w14:textId="77777777" w:rsidR="00D839B9" w:rsidRPr="00E7727A" w:rsidRDefault="00D839B9" w:rsidP="00D839B9">
            <w:pPr>
              <w:pStyle w:val="MTTableText"/>
            </w:pPr>
          </w:p>
        </w:tc>
      </w:tr>
      <w:tr w:rsidR="00D839B9" w:rsidRPr="00E7727A" w14:paraId="2DA797F7" w14:textId="77777777" w:rsidTr="00D839B9">
        <w:tc>
          <w:tcPr>
            <w:tcW w:w="3544" w:type="dxa"/>
          </w:tcPr>
          <w:p w14:paraId="5BA4B4F4" w14:textId="77777777" w:rsidR="00D839B9" w:rsidRPr="00E7727A" w:rsidRDefault="00D839B9" w:rsidP="00D839B9">
            <w:pPr>
              <w:pStyle w:val="MTTableIndent"/>
            </w:pPr>
            <w:r w:rsidRPr="00E7727A">
              <w:t>Flow</w:t>
            </w:r>
          </w:p>
        </w:tc>
        <w:tc>
          <w:tcPr>
            <w:tcW w:w="5953" w:type="dxa"/>
          </w:tcPr>
          <w:p w14:paraId="58BEE016" w14:textId="77777777" w:rsidR="00D839B9" w:rsidRPr="00E7727A" w:rsidRDefault="00D839B9" w:rsidP="00D839B9">
            <w:pPr>
              <w:pStyle w:val="MTTableText"/>
            </w:pPr>
            <w:r w:rsidRPr="00E7727A">
              <w:t>max. 100 litres/min</w:t>
            </w:r>
          </w:p>
        </w:tc>
      </w:tr>
      <w:tr w:rsidR="00D839B9" w:rsidRPr="00E7727A" w14:paraId="03B411D5" w14:textId="77777777" w:rsidTr="00D839B9">
        <w:tc>
          <w:tcPr>
            <w:tcW w:w="3544" w:type="dxa"/>
          </w:tcPr>
          <w:p w14:paraId="117DAEC2" w14:textId="77777777" w:rsidR="00D839B9" w:rsidRPr="00E7727A" w:rsidRDefault="00D839B9" w:rsidP="00D839B9">
            <w:pPr>
              <w:pStyle w:val="MTTableIndent"/>
            </w:pPr>
            <w:r w:rsidRPr="00E7727A">
              <w:t>Pressure</w:t>
            </w:r>
          </w:p>
        </w:tc>
        <w:tc>
          <w:tcPr>
            <w:tcW w:w="5953" w:type="dxa"/>
          </w:tcPr>
          <w:p w14:paraId="1DA5FBA8" w14:textId="77777777" w:rsidR="00D839B9" w:rsidRPr="00E7727A" w:rsidRDefault="00D839B9" w:rsidP="00D839B9">
            <w:pPr>
              <w:pStyle w:val="MTTableText"/>
            </w:pPr>
            <w:r w:rsidRPr="00E7727A">
              <w:t>0.2 MPa</w:t>
            </w:r>
          </w:p>
        </w:tc>
      </w:tr>
      <w:tr w:rsidR="00D839B9" w:rsidRPr="00E7727A" w14:paraId="5B32CF6C" w14:textId="77777777" w:rsidTr="00D839B9">
        <w:tc>
          <w:tcPr>
            <w:tcW w:w="3544" w:type="dxa"/>
          </w:tcPr>
          <w:p w14:paraId="2E1CDBE4" w14:textId="77777777" w:rsidR="00D839B9" w:rsidRPr="00E7727A" w:rsidRDefault="00D839B9" w:rsidP="00D839B9">
            <w:pPr>
              <w:pStyle w:val="MTTableText"/>
            </w:pPr>
            <w:r w:rsidRPr="00E7727A">
              <w:t>Nozzle changing time</w:t>
            </w:r>
          </w:p>
        </w:tc>
        <w:tc>
          <w:tcPr>
            <w:tcW w:w="5953" w:type="dxa"/>
          </w:tcPr>
          <w:p w14:paraId="242C868F" w14:textId="77777777" w:rsidR="00D839B9" w:rsidRPr="00E7727A" w:rsidRDefault="00D839B9" w:rsidP="00D839B9">
            <w:pPr>
              <w:pStyle w:val="MTTableText"/>
            </w:pPr>
            <w:r w:rsidRPr="00E7727A">
              <w:t>approx. 1 sec (cylinder movement only)</w:t>
            </w:r>
          </w:p>
        </w:tc>
      </w:tr>
      <w:tr w:rsidR="00D839B9" w:rsidRPr="00E7727A" w14:paraId="630F70BA" w14:textId="77777777" w:rsidTr="00D839B9">
        <w:tc>
          <w:tcPr>
            <w:tcW w:w="3544" w:type="dxa"/>
          </w:tcPr>
          <w:p w14:paraId="474C5A45" w14:textId="77777777" w:rsidR="00D839B9" w:rsidRPr="00E7727A" w:rsidRDefault="00D839B9" w:rsidP="00D839B9">
            <w:pPr>
              <w:pStyle w:val="MTTableText"/>
            </w:pPr>
            <w:r w:rsidRPr="00E7727A">
              <w:t>Emergency closing</w:t>
            </w:r>
          </w:p>
        </w:tc>
        <w:tc>
          <w:tcPr>
            <w:tcW w:w="5953" w:type="dxa"/>
          </w:tcPr>
          <w:p w14:paraId="572FE274" w14:textId="77777777" w:rsidR="00D839B9" w:rsidRPr="00E7727A" w:rsidRDefault="00D839B9" w:rsidP="00D839B9">
            <w:pPr>
              <w:pStyle w:val="MTTableText"/>
            </w:pPr>
            <w:r w:rsidRPr="00E7727A">
              <w:t>by blank plate</w:t>
            </w:r>
          </w:p>
        </w:tc>
      </w:tr>
    </w:tbl>
    <w:p w14:paraId="626481AF" w14:textId="77777777" w:rsidR="00D839B9" w:rsidRPr="00E7727A" w:rsidRDefault="00D839B9" w:rsidP="00D839B9">
      <w:pPr>
        <w:pStyle w:val="MTStandard"/>
        <w:rPr>
          <w:highlight w:val="yellow"/>
        </w:rPr>
      </w:pPr>
    </w:p>
    <w:p w14:paraId="44D008EA" w14:textId="77777777" w:rsidR="00D839B9" w:rsidRPr="00E7727A" w:rsidRDefault="00D839B9" w:rsidP="00D839B9">
      <w:pPr>
        <w:pStyle w:val="MTHeading"/>
      </w:pPr>
      <w:r w:rsidRPr="00E7727A">
        <w:t>Functional Description</w:t>
      </w:r>
    </w:p>
    <w:p w14:paraId="7BF2D9E3" w14:textId="77777777" w:rsidR="00D839B9" w:rsidRPr="00E7727A" w:rsidRDefault="00D839B9" w:rsidP="00D839B9">
      <w:pPr>
        <w:pStyle w:val="MTStandard"/>
      </w:pPr>
      <w:r w:rsidRPr="00E7727A">
        <w:t>The SEN quick change system allows longer sequences to be cast through each tundish, this reduces operating costs and improves caster yield. The SEN quick change system also provides an effective emergency shut-off facility.</w:t>
      </w:r>
    </w:p>
    <w:p w14:paraId="2E9DD459" w14:textId="77777777" w:rsidR="00D839B9" w:rsidRPr="00E7727A" w:rsidRDefault="00D839B9" w:rsidP="00D839B9">
      <w:pPr>
        <w:pStyle w:val="MTStandard"/>
      </w:pPr>
      <w:r w:rsidRPr="00E7727A">
        <w:t>The operation of the SEN quick change system depends on the slab width. For narrower slabs the casting speed is reduced and the tundish is lifted prior to SEN exchange, this may not be required for wider slabs. The safety blank plate is manually removed from the loading position and the new SEN inserted. The firing cylinder pushes the new SEN into casting position, this also pushes the old SEN out of the casting position. The old SEN is manually removed and the safety blank plate is inserted into the loading position. The tundish is then lowered and casting speed increased.</w:t>
      </w:r>
    </w:p>
    <w:p w14:paraId="77E82FF9" w14:textId="77777777" w:rsidR="00D839B9" w:rsidRPr="00E7727A" w:rsidRDefault="00D839B9" w:rsidP="00D839B9">
      <w:pPr>
        <w:pStyle w:val="MTStandard"/>
      </w:pPr>
      <w:r w:rsidRPr="00E7727A">
        <w:t>The tundish bottom to mold cover dimension will be determined to enable the changing of SEN’s without lifting the tundish for the majority of slab widths.</w:t>
      </w:r>
    </w:p>
    <w:p w14:paraId="218554E7" w14:textId="77777777" w:rsidR="00D839B9" w:rsidRPr="00E7727A" w:rsidRDefault="00D839B9" w:rsidP="00D839B9">
      <w:pPr>
        <w:pStyle w:val="MTHeading"/>
      </w:pPr>
      <w:r w:rsidRPr="00E7727A">
        <w:t>Main Components</w:t>
      </w:r>
    </w:p>
    <w:p w14:paraId="1316D5B2" w14:textId="77777777" w:rsidR="00D839B9" w:rsidRPr="00E7727A" w:rsidRDefault="00D839B9" w:rsidP="00D839B9">
      <w:pPr>
        <w:pStyle w:val="MTBulletIndent"/>
      </w:pPr>
      <w:r w:rsidRPr="00E7727A">
        <w:t>Quick change mechanism (fitted to the tundish bottom)</w:t>
      </w:r>
    </w:p>
    <w:p w14:paraId="6E10D4D8" w14:textId="77777777" w:rsidR="00D839B9" w:rsidRPr="00E7727A" w:rsidRDefault="00D839B9" w:rsidP="00D839B9">
      <w:pPr>
        <w:pStyle w:val="MTBulletIndent"/>
      </w:pPr>
      <w:r w:rsidRPr="00E7727A">
        <w:t>Hydraulic valve stand (one per tundish car)</w:t>
      </w:r>
    </w:p>
    <w:p w14:paraId="16C251BD" w14:textId="77777777" w:rsidR="00D839B9" w:rsidRPr="00E7727A" w:rsidRDefault="00D839B9" w:rsidP="00D839B9">
      <w:pPr>
        <w:pStyle w:val="MTBulletIndent"/>
      </w:pPr>
      <w:r w:rsidRPr="00E7727A">
        <w:t>Hydraulic cylinder (one per tundish car)</w:t>
      </w:r>
    </w:p>
    <w:p w14:paraId="37C68F76" w14:textId="77777777" w:rsidR="00D839B9" w:rsidRPr="00E7727A" w:rsidRDefault="00D839B9" w:rsidP="00D839B9">
      <w:pPr>
        <w:pStyle w:val="MTBulletIndent"/>
      </w:pPr>
      <w:r w:rsidRPr="00E7727A">
        <w:t>Control system</w:t>
      </w:r>
    </w:p>
    <w:p w14:paraId="577A6680" w14:textId="77777777" w:rsidR="00D839B9" w:rsidRPr="00CA611C" w:rsidRDefault="00D839B9" w:rsidP="00D839B9">
      <w:pPr>
        <w:pStyle w:val="MTBulletIndent"/>
      </w:pPr>
      <w:r w:rsidRPr="00CA611C">
        <w:t>Maintenance tools</w:t>
      </w:r>
    </w:p>
    <w:p w14:paraId="0DBB2507" w14:textId="77777777" w:rsidR="00D839B9" w:rsidRPr="00E7727A" w:rsidRDefault="00D839B9" w:rsidP="00D839B9">
      <w:pPr>
        <w:pStyle w:val="MTBulletIndent"/>
      </w:pPr>
      <w:r w:rsidRPr="00E7727A">
        <w:lastRenderedPageBreak/>
        <w:t>Pipe work and hoses</w:t>
      </w:r>
    </w:p>
    <w:p w14:paraId="5F883FEE" w14:textId="77777777" w:rsidR="00D839B9" w:rsidRPr="00CA611C" w:rsidRDefault="00D839B9" w:rsidP="00D839B9">
      <w:pPr>
        <w:pStyle w:val="MTBulletIndent"/>
      </w:pPr>
      <w:r w:rsidRPr="00CA611C">
        <w:t>SEN handling tongs</w:t>
      </w:r>
    </w:p>
    <w:p w14:paraId="486B0B0B" w14:textId="77777777" w:rsidR="00D839B9" w:rsidRPr="00E7727A" w:rsidRDefault="00D839B9" w:rsidP="00D839B9">
      <w:pPr>
        <w:pStyle w:val="MTHeading"/>
      </w:pPr>
      <w:r w:rsidRPr="00E7727A">
        <w:t>Main Characteristics</w:t>
      </w:r>
    </w:p>
    <w:p w14:paraId="4D93710C" w14:textId="77777777" w:rsidR="00D839B9" w:rsidRPr="00E7727A" w:rsidRDefault="00D839B9" w:rsidP="00D839B9">
      <w:pPr>
        <w:pStyle w:val="MTBulletIndent"/>
      </w:pPr>
      <w:r w:rsidRPr="00E7727A">
        <w:t>Hydraulic actuation</w:t>
      </w:r>
    </w:p>
    <w:p w14:paraId="2C64C136" w14:textId="77777777" w:rsidR="00D839B9" w:rsidRPr="00E7727A" w:rsidRDefault="00D839B9" w:rsidP="00D839B9">
      <w:pPr>
        <w:pStyle w:val="MTBulletIndent"/>
      </w:pPr>
      <w:r w:rsidRPr="00E7727A">
        <w:t>Rapid operation for minimal disruption to casting</w:t>
      </w:r>
    </w:p>
    <w:p w14:paraId="30550504" w14:textId="77777777" w:rsidR="00D839B9" w:rsidRPr="00E7727A" w:rsidRDefault="00D839B9" w:rsidP="00D839B9">
      <w:pPr>
        <w:pStyle w:val="MTBulletIndent"/>
      </w:pPr>
      <w:r w:rsidRPr="00E7727A">
        <w:t>Argon supply to minimise air ingress</w:t>
      </w:r>
    </w:p>
    <w:p w14:paraId="48AE4078" w14:textId="77777777" w:rsidR="00D839B9" w:rsidRPr="00E7727A" w:rsidRDefault="00D839B9" w:rsidP="00D839B9">
      <w:pPr>
        <w:pStyle w:val="MTHeading"/>
      </w:pPr>
      <w:r w:rsidRPr="00E7727A">
        <w:t>Advantages of Design</w:t>
      </w:r>
    </w:p>
    <w:p w14:paraId="5FEC2983" w14:textId="77777777" w:rsidR="00D839B9" w:rsidRPr="00E7727A" w:rsidRDefault="00D839B9" w:rsidP="00D839B9">
      <w:pPr>
        <w:pStyle w:val="MTBulletIndent"/>
      </w:pPr>
      <w:r w:rsidRPr="00E7727A">
        <w:t>Quick exchange of SEN during casting</w:t>
      </w:r>
    </w:p>
    <w:p w14:paraId="02017257" w14:textId="77777777" w:rsidR="00D839B9" w:rsidRPr="00E7727A" w:rsidRDefault="00D839B9" w:rsidP="00D839B9">
      <w:pPr>
        <w:pStyle w:val="MTBulletIndent"/>
      </w:pPr>
      <w:r w:rsidRPr="00E7727A">
        <w:t>Emergency shut-off facility</w:t>
      </w:r>
    </w:p>
    <w:p w14:paraId="0C8C2EBA" w14:textId="77777777" w:rsidR="00D839B9" w:rsidRPr="00E7727A" w:rsidRDefault="00D839B9" w:rsidP="00D839B9">
      <w:pPr>
        <w:pStyle w:val="MTBulletIndent"/>
      </w:pPr>
      <w:r w:rsidRPr="00E7727A">
        <w:t>Reduced refractory costs (higher sequences per tundishes)</w:t>
      </w:r>
    </w:p>
    <w:p w14:paraId="78E9551C" w14:textId="77777777" w:rsidR="00D839B9" w:rsidRPr="00E7727A" w:rsidRDefault="00D839B9" w:rsidP="00D839B9">
      <w:pPr>
        <w:pStyle w:val="MTBulletIndent"/>
      </w:pPr>
      <w:r w:rsidRPr="00E7727A">
        <w:t>Improved product yield (fewer tundish skulls)</w:t>
      </w:r>
    </w:p>
    <w:p w14:paraId="2A730534" w14:textId="77777777" w:rsidR="00D839B9" w:rsidRPr="00E7727A" w:rsidRDefault="00D839B9" w:rsidP="00D839B9">
      <w:pPr>
        <w:pStyle w:val="MTStandard"/>
      </w:pPr>
    </w:p>
    <w:p w14:paraId="199B7821" w14:textId="77777777" w:rsidR="00D839B9" w:rsidRDefault="00D839B9" w:rsidP="00D839B9">
      <w:pPr>
        <w:pStyle w:val="MTStandard"/>
      </w:pPr>
      <w:r w:rsidRPr="009F073D">
        <w:br w:type="page"/>
      </w:r>
      <w:bookmarkStart w:id="346" w:name="_Toc362671914"/>
      <w:bookmarkStart w:id="347" w:name="_Toc362681355"/>
      <w:bookmarkStart w:id="348" w:name="_Toc362856596"/>
      <w:bookmarkStart w:id="349" w:name="_Toc363527128"/>
      <w:bookmarkStart w:id="350" w:name="_Toc382729515"/>
      <w:bookmarkStart w:id="351" w:name="_Toc382810475"/>
      <w:bookmarkStart w:id="352" w:name="_Toc386506834"/>
      <w:bookmarkStart w:id="353" w:name="_Toc386506868"/>
      <w:bookmarkStart w:id="354" w:name="_Toc396711418"/>
      <w:bookmarkStart w:id="355" w:name="_Toc398980872"/>
      <w:bookmarkStart w:id="356" w:name="_Toc401018180"/>
      <w:bookmarkStart w:id="357" w:name="_Toc421512160"/>
      <w:bookmarkStart w:id="358" w:name="_Toc434663165"/>
      <w:bookmarkStart w:id="359" w:name="_Toc437224998"/>
      <w:bookmarkStart w:id="360" w:name="_Toc440974502"/>
      <w:bookmarkStart w:id="361" w:name="_Toc443211919"/>
      <w:bookmarkStart w:id="362" w:name="_Toc444941608"/>
      <w:bookmarkStart w:id="363" w:name="_Toc445797026"/>
      <w:bookmarkStart w:id="364" w:name="_Toc454011020"/>
      <w:bookmarkStart w:id="365" w:name="_Toc498691526"/>
      <w:bookmarkStart w:id="366" w:name="_Toc505070725"/>
      <w:bookmarkStart w:id="367" w:name="_Toc507832509"/>
      <w:bookmarkStart w:id="368" w:name="_Toc515935433"/>
      <w:bookmarkStart w:id="369" w:name="_Toc531693501"/>
      <w:bookmarkStart w:id="370" w:name="_Toc2131690"/>
      <w:bookmarkStart w:id="371" w:name="_Toc17712339"/>
      <w:bookmarkStart w:id="372" w:name="_Toc102895165"/>
    </w:p>
    <w:p w14:paraId="09209A53" w14:textId="77777777" w:rsidR="00D839B9" w:rsidRPr="00AD09E4" w:rsidRDefault="00D839B9" w:rsidP="00D839B9">
      <w:pPr>
        <w:pStyle w:val="MTHeadingSCS2"/>
      </w:pPr>
      <w:bookmarkStart w:id="373" w:name="_Toc234816047"/>
      <w:bookmarkStart w:id="374" w:name="_Toc240791138"/>
      <w:bookmarkStart w:id="375" w:name="_Toc51247163"/>
      <w:bookmarkStart w:id="376" w:name="_Toc85786176"/>
      <w:r w:rsidRPr="00AD09E4">
        <w:lastRenderedPageBreak/>
        <w:t>CB.23</w:t>
      </w:r>
      <w:r>
        <w:t>. Casting s</w:t>
      </w:r>
      <w:r w:rsidRPr="00AD09E4">
        <w:t>ubsystem</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r w:rsidRPr="00AD09E4">
        <w:t xml:space="preserve"> </w:t>
      </w:r>
    </w:p>
    <w:p w14:paraId="42CD26B6" w14:textId="77777777" w:rsidR="00D839B9" w:rsidRPr="00AD09E4" w:rsidRDefault="00D839B9" w:rsidP="00D839B9">
      <w:pPr>
        <w:pStyle w:val="MTHeadingSCS3"/>
      </w:pPr>
      <w:bookmarkStart w:id="377" w:name="_Toc362662153"/>
      <w:bookmarkStart w:id="378" w:name="_Toc362671915"/>
      <w:bookmarkStart w:id="379" w:name="_Toc362681356"/>
      <w:bookmarkStart w:id="380" w:name="_Toc362856597"/>
      <w:bookmarkStart w:id="381" w:name="_Toc363527129"/>
      <w:bookmarkStart w:id="382" w:name="_Toc2131691"/>
      <w:bookmarkStart w:id="383" w:name="_Toc17712340"/>
      <w:bookmarkStart w:id="384" w:name="_Toc102895166"/>
      <w:bookmarkStart w:id="385" w:name="_Toc234816048"/>
      <w:bookmarkStart w:id="386" w:name="_Toc240791139"/>
      <w:bookmarkStart w:id="387" w:name="_Toc51247164"/>
      <w:bookmarkStart w:id="388" w:name="_Toc85786177"/>
      <w:r w:rsidRPr="00AD09E4">
        <w:t>CB.23</w:t>
      </w:r>
      <w:r>
        <w:t>.1 Preheating s</w:t>
      </w:r>
      <w:r w:rsidRPr="00AD09E4">
        <w:t>tations</w:t>
      </w:r>
      <w:bookmarkEnd w:id="377"/>
      <w:bookmarkEnd w:id="378"/>
      <w:bookmarkEnd w:id="379"/>
      <w:bookmarkEnd w:id="380"/>
      <w:bookmarkEnd w:id="381"/>
      <w:bookmarkEnd w:id="382"/>
      <w:bookmarkEnd w:id="383"/>
      <w:bookmarkEnd w:id="384"/>
      <w:bookmarkEnd w:id="385"/>
      <w:bookmarkEnd w:id="386"/>
      <w:bookmarkEnd w:id="387"/>
      <w:bookmarkEnd w:id="388"/>
    </w:p>
    <w:p w14:paraId="5352F5AC" w14:textId="77777777" w:rsidR="00D839B9" w:rsidRPr="00AD09E4" w:rsidRDefault="00D839B9" w:rsidP="00D839B9">
      <w:pPr>
        <w:pStyle w:val="MTHeadingSCS4"/>
      </w:pPr>
      <w:bookmarkStart w:id="389" w:name="_Toc362662154"/>
      <w:bookmarkStart w:id="390" w:name="_Toc362671916"/>
      <w:bookmarkStart w:id="391" w:name="_Toc362681357"/>
      <w:bookmarkStart w:id="392" w:name="_Toc362856598"/>
      <w:bookmarkStart w:id="393" w:name="_Toc363527130"/>
      <w:bookmarkStart w:id="394" w:name="_Toc382729516"/>
      <w:bookmarkStart w:id="395" w:name="_Toc382810476"/>
      <w:bookmarkStart w:id="396" w:name="_Toc386506869"/>
      <w:bookmarkStart w:id="397" w:name="_Toc396711419"/>
      <w:bookmarkStart w:id="398" w:name="_Toc398980873"/>
      <w:bookmarkStart w:id="399" w:name="_Toc401018181"/>
      <w:bookmarkStart w:id="400" w:name="_Toc421512161"/>
      <w:bookmarkStart w:id="401" w:name="_Toc434663166"/>
      <w:bookmarkStart w:id="402" w:name="_Toc437224999"/>
      <w:bookmarkStart w:id="403" w:name="_Toc440974503"/>
      <w:bookmarkStart w:id="404" w:name="_Toc443211920"/>
      <w:bookmarkStart w:id="405" w:name="_Toc444941609"/>
      <w:bookmarkStart w:id="406" w:name="_Toc445797027"/>
      <w:bookmarkStart w:id="407" w:name="_Toc454011021"/>
      <w:bookmarkStart w:id="408" w:name="_Toc498691527"/>
      <w:bookmarkStart w:id="409" w:name="_Toc505070726"/>
      <w:bookmarkStart w:id="410" w:name="_Toc507832510"/>
      <w:bookmarkStart w:id="411" w:name="_Toc515935434"/>
      <w:bookmarkStart w:id="412" w:name="_Toc531693502"/>
      <w:bookmarkStart w:id="413" w:name="_Toc2131692"/>
      <w:bookmarkStart w:id="414" w:name="_Toc17712341"/>
      <w:bookmarkStart w:id="415" w:name="_Toc102895167"/>
      <w:bookmarkStart w:id="416" w:name="_Toc234816049"/>
      <w:bookmarkStart w:id="417" w:name="_Toc240791140"/>
      <w:bookmarkStart w:id="418" w:name="_Toc51247165"/>
      <w:bookmarkStart w:id="419" w:name="_Toc85786178"/>
      <w:r w:rsidRPr="00AD09E4">
        <w:t>CB.23</w:t>
      </w:r>
      <w:r>
        <w:t>.11 Tundish preheating s</w:t>
      </w:r>
      <w:r w:rsidRPr="00AD09E4">
        <w:t>tation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0A7B45B"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609CCDB9" w14:textId="77777777" w:rsidTr="00D839B9">
        <w:tc>
          <w:tcPr>
            <w:tcW w:w="3544" w:type="dxa"/>
          </w:tcPr>
          <w:p w14:paraId="2CBEDDFA" w14:textId="77777777" w:rsidR="00D839B9" w:rsidRPr="00AD09E4" w:rsidRDefault="00D839B9" w:rsidP="00D839B9">
            <w:pPr>
              <w:pStyle w:val="MTTableText"/>
            </w:pPr>
            <w:r w:rsidRPr="00AD09E4">
              <w:t>Heating capacity</w:t>
            </w:r>
          </w:p>
        </w:tc>
        <w:tc>
          <w:tcPr>
            <w:tcW w:w="5953" w:type="dxa"/>
          </w:tcPr>
          <w:p w14:paraId="31568E45" w14:textId="676A655F" w:rsidR="00D839B9" w:rsidRPr="00AD09E4" w:rsidRDefault="00D839B9" w:rsidP="00D839B9">
            <w:pPr>
              <w:pStyle w:val="MTTableText"/>
            </w:pPr>
            <w:r w:rsidRPr="00AD09E4">
              <w:t>max. 20</w:t>
            </w:r>
            <w:r w:rsidR="00FA0940" w:rsidRPr="00FA0940">
              <w:rPr>
                <w:color w:val="FF0000"/>
              </w:rPr>
              <w:t>2</w:t>
            </w:r>
            <w:r w:rsidRPr="00AD09E4">
              <w:t xml:space="preserve">0 kW </w:t>
            </w:r>
          </w:p>
        </w:tc>
      </w:tr>
      <w:tr w:rsidR="00D839B9" w:rsidRPr="00AD09E4" w14:paraId="31FAE096" w14:textId="77777777" w:rsidTr="00D839B9">
        <w:tc>
          <w:tcPr>
            <w:tcW w:w="3544" w:type="dxa"/>
          </w:tcPr>
          <w:p w14:paraId="7A8D182E" w14:textId="77777777" w:rsidR="00D839B9" w:rsidRPr="00AD09E4" w:rsidRDefault="00D839B9" w:rsidP="00D839B9">
            <w:pPr>
              <w:pStyle w:val="MTTableText"/>
            </w:pPr>
            <w:r w:rsidRPr="00AD09E4">
              <w:t>No. of burners</w:t>
            </w:r>
          </w:p>
        </w:tc>
        <w:tc>
          <w:tcPr>
            <w:tcW w:w="5953" w:type="dxa"/>
          </w:tcPr>
          <w:p w14:paraId="11E5A515" w14:textId="7CC3F1DE" w:rsidR="00D839B9" w:rsidRPr="00AD09E4" w:rsidRDefault="00FA0940" w:rsidP="00D839B9">
            <w:pPr>
              <w:pStyle w:val="MTTableText"/>
            </w:pPr>
            <w:r w:rsidRPr="006138FE">
              <w:rPr>
                <w:color w:val="FF0000"/>
              </w:rPr>
              <w:t>3</w:t>
            </w:r>
          </w:p>
        </w:tc>
      </w:tr>
      <w:tr w:rsidR="00D839B9" w:rsidRPr="00CF609B" w14:paraId="73A742F5" w14:textId="77777777" w:rsidTr="00D839B9">
        <w:tc>
          <w:tcPr>
            <w:tcW w:w="3544" w:type="dxa"/>
          </w:tcPr>
          <w:p w14:paraId="008698B0" w14:textId="77777777" w:rsidR="00D839B9" w:rsidRPr="00AD09E4" w:rsidRDefault="00D839B9" w:rsidP="00D839B9">
            <w:pPr>
              <w:pStyle w:val="MTTableText"/>
            </w:pPr>
            <w:r w:rsidRPr="00AD09E4">
              <w:t>Fuel gas</w:t>
            </w:r>
          </w:p>
        </w:tc>
        <w:tc>
          <w:tcPr>
            <w:tcW w:w="5953" w:type="dxa"/>
          </w:tcPr>
          <w:p w14:paraId="469C4246" w14:textId="1B2D2EB8" w:rsidR="00D839B9" w:rsidRPr="00CF609B" w:rsidRDefault="00D839B9" w:rsidP="00D839B9">
            <w:pPr>
              <w:pStyle w:val="MTTableText"/>
              <w:rPr>
                <w:lang w:val="nb-NO"/>
              </w:rPr>
            </w:pPr>
            <w:r w:rsidRPr="00FA0940">
              <w:rPr>
                <w:color w:val="FF0000"/>
                <w:lang w:val="nb-NO"/>
              </w:rPr>
              <w:t>LPG</w:t>
            </w:r>
          </w:p>
        </w:tc>
      </w:tr>
      <w:tr w:rsidR="00D839B9" w:rsidRPr="00AD09E4" w14:paraId="79F42C90" w14:textId="77777777" w:rsidTr="00D839B9">
        <w:tc>
          <w:tcPr>
            <w:tcW w:w="3544" w:type="dxa"/>
          </w:tcPr>
          <w:p w14:paraId="72C099E7" w14:textId="77777777" w:rsidR="00D839B9" w:rsidRPr="00AD09E4" w:rsidRDefault="00D839B9" w:rsidP="00D839B9">
            <w:pPr>
              <w:pStyle w:val="MTTableText"/>
            </w:pPr>
            <w:r w:rsidRPr="00AD09E4">
              <w:t>Combustion air</w:t>
            </w:r>
          </w:p>
        </w:tc>
        <w:tc>
          <w:tcPr>
            <w:tcW w:w="5953" w:type="dxa"/>
          </w:tcPr>
          <w:p w14:paraId="61DD1825" w14:textId="77777777" w:rsidR="00D839B9" w:rsidRPr="00AD09E4" w:rsidRDefault="00D839B9" w:rsidP="00D839B9">
            <w:pPr>
              <w:pStyle w:val="MTTableText"/>
            </w:pPr>
            <w:r w:rsidRPr="00AD09E4">
              <w:t>by air fan</w:t>
            </w:r>
          </w:p>
        </w:tc>
      </w:tr>
      <w:tr w:rsidR="00D839B9" w:rsidRPr="00AD09E4" w14:paraId="11FFB71E" w14:textId="77777777" w:rsidTr="00D839B9">
        <w:tc>
          <w:tcPr>
            <w:tcW w:w="3544" w:type="dxa"/>
          </w:tcPr>
          <w:p w14:paraId="275E8A73" w14:textId="77777777" w:rsidR="00D839B9" w:rsidRPr="00AD09E4" w:rsidRDefault="00D839B9" w:rsidP="00D839B9">
            <w:pPr>
              <w:pStyle w:val="MTTableText"/>
            </w:pPr>
            <w:r w:rsidRPr="00AD09E4">
              <w:t>Tundish preheating temperature</w:t>
            </w:r>
          </w:p>
        </w:tc>
        <w:tc>
          <w:tcPr>
            <w:tcW w:w="5953" w:type="dxa"/>
          </w:tcPr>
          <w:p w14:paraId="70F2143F" w14:textId="77777777" w:rsidR="00D839B9" w:rsidRPr="00AD09E4" w:rsidRDefault="00D839B9" w:rsidP="00D839B9">
            <w:pPr>
              <w:pStyle w:val="MTTableText"/>
            </w:pPr>
            <w:r w:rsidRPr="00AD09E4">
              <w:t>max. 1100 °C</w:t>
            </w:r>
          </w:p>
        </w:tc>
      </w:tr>
      <w:tr w:rsidR="00D839B9" w:rsidRPr="00AD09E4" w14:paraId="0134064F" w14:textId="77777777" w:rsidTr="00D839B9">
        <w:tc>
          <w:tcPr>
            <w:tcW w:w="3544" w:type="dxa"/>
          </w:tcPr>
          <w:p w14:paraId="1A20A1B0" w14:textId="77777777" w:rsidR="00D839B9" w:rsidRPr="00AD09E4" w:rsidRDefault="00D839B9" w:rsidP="00D839B9">
            <w:pPr>
              <w:pStyle w:val="MTTableText"/>
            </w:pPr>
            <w:r w:rsidRPr="00AD09E4">
              <w:t>Preheating time</w:t>
            </w:r>
          </w:p>
        </w:tc>
        <w:tc>
          <w:tcPr>
            <w:tcW w:w="5953" w:type="dxa"/>
          </w:tcPr>
          <w:p w14:paraId="70E7A1B8" w14:textId="2EF95775" w:rsidR="00D839B9" w:rsidRPr="00AD09E4" w:rsidRDefault="00D839B9" w:rsidP="00D839B9">
            <w:pPr>
              <w:pStyle w:val="MTTableText"/>
            </w:pPr>
            <w:r w:rsidRPr="00AD09E4">
              <w:t xml:space="preserve">approx. 90 min </w:t>
            </w:r>
            <w:r w:rsidR="003F1A0C">
              <w:t xml:space="preserve"> </w:t>
            </w:r>
            <w:r w:rsidR="003F1A0C" w:rsidRPr="003F1A0C">
              <w:rPr>
                <w:color w:val="FF0000"/>
              </w:rPr>
              <w:t>to 120 min</w:t>
            </w:r>
            <w:r w:rsidRPr="00AD09E4">
              <w:t>…*)</w:t>
            </w:r>
          </w:p>
        </w:tc>
      </w:tr>
      <w:tr w:rsidR="00D839B9" w:rsidRPr="00AD09E4" w14:paraId="1424A6D5" w14:textId="77777777" w:rsidTr="00D839B9">
        <w:tc>
          <w:tcPr>
            <w:tcW w:w="3544" w:type="dxa"/>
          </w:tcPr>
          <w:p w14:paraId="43E2BEEB" w14:textId="77777777" w:rsidR="00D839B9" w:rsidRPr="00AD09E4" w:rsidRDefault="00D839B9" w:rsidP="00D839B9"/>
        </w:tc>
        <w:tc>
          <w:tcPr>
            <w:tcW w:w="5953" w:type="dxa"/>
          </w:tcPr>
          <w:p w14:paraId="6CC31C61" w14:textId="77777777" w:rsidR="00D839B9" w:rsidRPr="00AD09E4" w:rsidRDefault="00D839B9" w:rsidP="00D839B9">
            <w:pPr>
              <w:pStyle w:val="MTTableText"/>
            </w:pPr>
            <w:r w:rsidRPr="00AD09E4">
              <w:t>*)…final preheating procedure to be defined by the Buyer or refractory material supplier</w:t>
            </w:r>
          </w:p>
        </w:tc>
      </w:tr>
    </w:tbl>
    <w:p w14:paraId="5D20FAF1" w14:textId="77777777" w:rsidR="00D839B9" w:rsidRPr="00AD09E4" w:rsidRDefault="00D839B9" w:rsidP="00D839B9">
      <w:pPr>
        <w:pStyle w:val="MTStandard"/>
      </w:pPr>
    </w:p>
    <w:p w14:paraId="5547C6EB" w14:textId="77777777" w:rsidR="00D839B9" w:rsidRPr="00AD09E4" w:rsidRDefault="00D839B9" w:rsidP="00D839B9">
      <w:pPr>
        <w:pStyle w:val="MTHeading"/>
      </w:pPr>
      <w:r w:rsidRPr="00AD09E4">
        <w:t>Technical Description:</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567FF3DC" w14:textId="77777777" w:rsidTr="00D839B9">
        <w:tc>
          <w:tcPr>
            <w:tcW w:w="3544" w:type="dxa"/>
          </w:tcPr>
          <w:p w14:paraId="3DA6F745" w14:textId="77777777" w:rsidR="00D839B9" w:rsidRPr="00AD09E4" w:rsidRDefault="00D839B9" w:rsidP="00D839B9">
            <w:pPr>
              <w:pStyle w:val="MTTableText"/>
            </w:pPr>
            <w:r w:rsidRPr="00AD09E4">
              <w:t>Type of design</w:t>
            </w:r>
          </w:p>
        </w:tc>
        <w:tc>
          <w:tcPr>
            <w:tcW w:w="5953" w:type="dxa"/>
          </w:tcPr>
          <w:p w14:paraId="4968D9FF" w14:textId="77777777" w:rsidR="00D839B9" w:rsidRPr="00AD09E4" w:rsidRDefault="00D839B9" w:rsidP="00D839B9">
            <w:pPr>
              <w:pStyle w:val="MTTableText"/>
            </w:pPr>
            <w:r w:rsidRPr="00AD09E4">
              <w:t>package unit, controlled via local control panel</w:t>
            </w:r>
          </w:p>
        </w:tc>
      </w:tr>
      <w:tr w:rsidR="00D839B9" w:rsidRPr="00AD09E4" w14:paraId="46BE2DEA" w14:textId="77777777" w:rsidTr="00D839B9">
        <w:tc>
          <w:tcPr>
            <w:tcW w:w="3544" w:type="dxa"/>
          </w:tcPr>
          <w:p w14:paraId="05BB322A" w14:textId="77777777" w:rsidR="00D839B9" w:rsidRPr="00AD09E4" w:rsidRDefault="00D839B9" w:rsidP="00D839B9">
            <w:pPr>
              <w:pStyle w:val="MTTableText"/>
            </w:pPr>
            <w:r w:rsidRPr="00AD09E4">
              <w:t>Ignition of burners</w:t>
            </w:r>
          </w:p>
        </w:tc>
        <w:tc>
          <w:tcPr>
            <w:tcW w:w="5953" w:type="dxa"/>
          </w:tcPr>
          <w:p w14:paraId="798036AB" w14:textId="77777777" w:rsidR="00D839B9" w:rsidRPr="00AD09E4" w:rsidRDefault="00D839B9" w:rsidP="00D839B9">
            <w:pPr>
              <w:pStyle w:val="MTTableText"/>
            </w:pPr>
            <w:r w:rsidRPr="00AD09E4">
              <w:t>automatic incl. flame detection</w:t>
            </w:r>
          </w:p>
        </w:tc>
      </w:tr>
      <w:tr w:rsidR="00D839B9" w:rsidRPr="00AD09E4" w14:paraId="48B5AED1" w14:textId="77777777" w:rsidTr="00D839B9">
        <w:tc>
          <w:tcPr>
            <w:tcW w:w="3544" w:type="dxa"/>
          </w:tcPr>
          <w:p w14:paraId="08F44426" w14:textId="77777777" w:rsidR="00D839B9" w:rsidRPr="00AD09E4" w:rsidRDefault="00D839B9" w:rsidP="00D839B9">
            <w:pPr>
              <w:pStyle w:val="MTTableText"/>
            </w:pPr>
            <w:r w:rsidRPr="00AD09E4">
              <w:t>Tilting drive</w:t>
            </w:r>
          </w:p>
        </w:tc>
        <w:tc>
          <w:tcPr>
            <w:tcW w:w="5953" w:type="dxa"/>
          </w:tcPr>
          <w:p w14:paraId="1DE72CFD" w14:textId="77777777" w:rsidR="00D839B9" w:rsidRPr="00AD09E4" w:rsidRDefault="00D839B9" w:rsidP="00D839B9">
            <w:pPr>
              <w:pStyle w:val="MTTableText"/>
            </w:pPr>
            <w:r w:rsidRPr="00AD09E4">
              <w:t>hydraulically</w:t>
            </w:r>
          </w:p>
        </w:tc>
      </w:tr>
      <w:tr w:rsidR="00D839B9" w:rsidRPr="00AD09E4" w14:paraId="61692C99" w14:textId="77777777" w:rsidTr="00D839B9">
        <w:tc>
          <w:tcPr>
            <w:tcW w:w="3544" w:type="dxa"/>
          </w:tcPr>
          <w:p w14:paraId="7D0057A5" w14:textId="77777777" w:rsidR="00D839B9" w:rsidRPr="00AD09E4" w:rsidRDefault="00D839B9" w:rsidP="00D839B9">
            <w:pPr>
              <w:pStyle w:val="MTTableText"/>
            </w:pPr>
            <w:r w:rsidRPr="00AD09E4">
              <w:t>Burner control</w:t>
            </w:r>
          </w:p>
        </w:tc>
        <w:tc>
          <w:tcPr>
            <w:tcW w:w="5953" w:type="dxa"/>
          </w:tcPr>
          <w:p w14:paraId="112F5F56" w14:textId="77777777" w:rsidR="00D839B9" w:rsidRPr="00AD09E4" w:rsidRDefault="00D839B9" w:rsidP="00D839B9">
            <w:pPr>
              <w:pStyle w:val="MTTableText"/>
            </w:pPr>
            <w:r w:rsidRPr="00AD09E4">
              <w:t>automatic by programmable temperature controller</w:t>
            </w:r>
          </w:p>
        </w:tc>
      </w:tr>
    </w:tbl>
    <w:p w14:paraId="1AE0D8EE" w14:textId="77777777" w:rsidR="00D839B9" w:rsidRPr="00AD09E4" w:rsidRDefault="00D839B9" w:rsidP="00D839B9">
      <w:pPr>
        <w:pStyle w:val="MTStandard"/>
      </w:pPr>
    </w:p>
    <w:p w14:paraId="3EEED2CA" w14:textId="77777777" w:rsidR="00D839B9" w:rsidRPr="00AD09E4" w:rsidRDefault="00D839B9" w:rsidP="00D839B9">
      <w:pPr>
        <w:pStyle w:val="MTHeading"/>
      </w:pPr>
      <w:r w:rsidRPr="00AD09E4">
        <w:t>Main Components</w:t>
      </w:r>
    </w:p>
    <w:p w14:paraId="6B196F4A" w14:textId="77777777" w:rsidR="00D839B9" w:rsidRPr="00AD09E4" w:rsidRDefault="00D839B9" w:rsidP="00D839B9">
      <w:pPr>
        <w:pStyle w:val="MTBulletIndent"/>
      </w:pPr>
      <w:r w:rsidRPr="00AD09E4">
        <w:t>Supporting structure</w:t>
      </w:r>
    </w:p>
    <w:p w14:paraId="49CF56E7" w14:textId="77777777" w:rsidR="00D839B9" w:rsidRPr="00AD09E4" w:rsidRDefault="00D839B9" w:rsidP="00D839B9">
      <w:pPr>
        <w:pStyle w:val="MTBulletIndent"/>
      </w:pPr>
      <w:r w:rsidRPr="00AD09E4">
        <w:t>Tilting frame</w:t>
      </w:r>
    </w:p>
    <w:p w14:paraId="3245C0D9" w14:textId="77777777" w:rsidR="00D839B9" w:rsidRPr="00AD09E4" w:rsidRDefault="00D839B9" w:rsidP="00D839B9">
      <w:pPr>
        <w:pStyle w:val="MTBulletIndent"/>
      </w:pPr>
      <w:r w:rsidRPr="00AD09E4">
        <w:t>Gas burners</w:t>
      </w:r>
    </w:p>
    <w:p w14:paraId="39041202" w14:textId="77777777" w:rsidR="00D839B9" w:rsidRPr="00AD09E4" w:rsidRDefault="00D839B9" w:rsidP="00D839B9">
      <w:pPr>
        <w:pStyle w:val="MTBulletIndent"/>
      </w:pPr>
      <w:r w:rsidRPr="00AD09E4">
        <w:t>Heat protection covering</w:t>
      </w:r>
    </w:p>
    <w:p w14:paraId="6C33B403" w14:textId="77777777" w:rsidR="00D839B9" w:rsidRPr="00AD09E4" w:rsidRDefault="00D839B9" w:rsidP="00D839B9">
      <w:pPr>
        <w:pStyle w:val="MTBulletIndent"/>
      </w:pPr>
      <w:r w:rsidRPr="00AD09E4">
        <w:t>Combustion air fan</w:t>
      </w:r>
    </w:p>
    <w:p w14:paraId="168DB667" w14:textId="77777777" w:rsidR="00D839B9" w:rsidRPr="00AD09E4" w:rsidRDefault="00D839B9" w:rsidP="00D839B9">
      <w:pPr>
        <w:pStyle w:val="MTBulletIndent"/>
      </w:pPr>
      <w:r w:rsidRPr="00AD09E4">
        <w:t>Gas / air control station</w:t>
      </w:r>
    </w:p>
    <w:p w14:paraId="405A5FC2" w14:textId="77777777" w:rsidR="00D839B9" w:rsidRPr="00AD09E4" w:rsidRDefault="00D839B9" w:rsidP="00D839B9">
      <w:pPr>
        <w:pStyle w:val="MTBulletIndent"/>
      </w:pPr>
      <w:r w:rsidRPr="00AD09E4">
        <w:t>Hydraulic tilting drive</w:t>
      </w:r>
    </w:p>
    <w:p w14:paraId="54CEECF0" w14:textId="77777777" w:rsidR="00D839B9" w:rsidRDefault="00D839B9" w:rsidP="00D839B9">
      <w:pPr>
        <w:pStyle w:val="MTBulletIndent"/>
      </w:pPr>
      <w:r w:rsidRPr="00AD09E4">
        <w:t>Electrical control panel</w:t>
      </w:r>
    </w:p>
    <w:p w14:paraId="21649D83" w14:textId="77777777" w:rsidR="00D839B9" w:rsidRPr="00AD09E4" w:rsidRDefault="00D839B9" w:rsidP="00D839B9">
      <w:pPr>
        <w:pStyle w:val="MTStandard"/>
      </w:pPr>
    </w:p>
    <w:p w14:paraId="2BFB7AC4" w14:textId="77777777" w:rsidR="00D839B9" w:rsidRDefault="00D839B9" w:rsidP="00D839B9">
      <w:pPr>
        <w:pStyle w:val="MTStandard"/>
      </w:pPr>
      <w:r w:rsidRPr="00AD09E4">
        <w:br w:type="page"/>
      </w:r>
      <w:bookmarkStart w:id="420" w:name="_Toc437225000"/>
      <w:bookmarkStart w:id="421" w:name="_Toc440974504"/>
      <w:bookmarkStart w:id="422" w:name="_Toc443211921"/>
      <w:bookmarkStart w:id="423" w:name="_Toc444941610"/>
      <w:bookmarkStart w:id="424" w:name="_Toc445797028"/>
      <w:bookmarkStart w:id="425" w:name="_Toc454011022"/>
      <w:bookmarkStart w:id="426" w:name="_Toc498691528"/>
      <w:bookmarkStart w:id="427" w:name="_Toc505070727"/>
      <w:bookmarkStart w:id="428" w:name="_Toc507832511"/>
      <w:bookmarkStart w:id="429" w:name="_Toc515935435"/>
      <w:bookmarkStart w:id="430" w:name="_Toc531693503"/>
      <w:bookmarkStart w:id="431" w:name="_Toc2131693"/>
      <w:bookmarkStart w:id="432" w:name="_Toc17712342"/>
      <w:bookmarkStart w:id="433" w:name="_Toc102895168"/>
      <w:bookmarkStart w:id="434" w:name="_Toc234816050"/>
      <w:bookmarkStart w:id="435" w:name="_Toc240791141"/>
    </w:p>
    <w:p w14:paraId="69A17250" w14:textId="77777777" w:rsidR="00D839B9" w:rsidRPr="00AD09E4" w:rsidRDefault="00D839B9" w:rsidP="00D839B9">
      <w:pPr>
        <w:pStyle w:val="MTHeadingSCS4"/>
      </w:pPr>
      <w:bookmarkStart w:id="436" w:name="_Toc51247166"/>
      <w:bookmarkStart w:id="437" w:name="_Toc85786179"/>
      <w:r w:rsidRPr="00AD09E4">
        <w:lastRenderedPageBreak/>
        <w:t>CB.23</w:t>
      </w:r>
      <w:r>
        <w:t>.12 SEN preheating d</w:t>
      </w:r>
      <w:r w:rsidRPr="00AD09E4">
        <w:t>evice</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71AB6158"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3FB57FC8" w14:textId="77777777" w:rsidTr="00D839B9">
        <w:tc>
          <w:tcPr>
            <w:tcW w:w="3544" w:type="dxa"/>
          </w:tcPr>
          <w:p w14:paraId="56C25797" w14:textId="77777777" w:rsidR="00D839B9" w:rsidRPr="00AD09E4" w:rsidRDefault="00D839B9" w:rsidP="00D839B9">
            <w:pPr>
              <w:pStyle w:val="MTTableText"/>
            </w:pPr>
            <w:r w:rsidRPr="00AD09E4">
              <w:t>Type</w:t>
            </w:r>
          </w:p>
        </w:tc>
        <w:tc>
          <w:tcPr>
            <w:tcW w:w="5953" w:type="dxa"/>
          </w:tcPr>
          <w:p w14:paraId="78A727F9" w14:textId="6432BEDF" w:rsidR="00D839B9" w:rsidRPr="00AD09E4" w:rsidRDefault="00697442" w:rsidP="00D839B9">
            <w:pPr>
              <w:pStyle w:val="MTTableText"/>
            </w:pPr>
            <w:r w:rsidRPr="0068063C">
              <w:rPr>
                <w:color w:val="FF0000"/>
              </w:rPr>
              <w:t>gas burners</w:t>
            </w:r>
            <w:r>
              <w:rPr>
                <w:color w:val="FF0000"/>
              </w:rPr>
              <w:t xml:space="preserve"> </w:t>
            </w:r>
          </w:p>
        </w:tc>
      </w:tr>
      <w:tr w:rsidR="00D839B9" w:rsidRPr="00AD09E4" w14:paraId="4791BCD6" w14:textId="77777777" w:rsidTr="00D839B9">
        <w:tc>
          <w:tcPr>
            <w:tcW w:w="3544" w:type="dxa"/>
          </w:tcPr>
          <w:p w14:paraId="30F3ED1B" w14:textId="77777777" w:rsidR="00D839B9" w:rsidRPr="00AD09E4" w:rsidRDefault="00D839B9" w:rsidP="00D839B9">
            <w:pPr>
              <w:pStyle w:val="MTTableText"/>
            </w:pPr>
            <w:r w:rsidRPr="00AD09E4">
              <w:t>Type of design</w:t>
            </w:r>
          </w:p>
        </w:tc>
        <w:tc>
          <w:tcPr>
            <w:tcW w:w="5953" w:type="dxa"/>
          </w:tcPr>
          <w:p w14:paraId="18DBE94C" w14:textId="5A59EC77" w:rsidR="00D839B9" w:rsidRPr="00AD09E4" w:rsidRDefault="00697442" w:rsidP="00D839B9">
            <w:pPr>
              <w:pStyle w:val="MTTableText"/>
            </w:pPr>
            <w:r w:rsidRPr="0068063C">
              <w:rPr>
                <w:color w:val="FF0000"/>
              </w:rPr>
              <w:t>moveable gas burners</w:t>
            </w:r>
            <w:r>
              <w:t xml:space="preserve"> </w:t>
            </w:r>
          </w:p>
        </w:tc>
      </w:tr>
      <w:tr w:rsidR="00D839B9" w:rsidRPr="00AD09E4" w14:paraId="46143A0F" w14:textId="77777777" w:rsidTr="00D839B9">
        <w:tc>
          <w:tcPr>
            <w:tcW w:w="3544" w:type="dxa"/>
          </w:tcPr>
          <w:p w14:paraId="3D06285F" w14:textId="77777777" w:rsidR="00D839B9" w:rsidRPr="00AD09E4" w:rsidRDefault="00D839B9" w:rsidP="00D839B9">
            <w:pPr>
              <w:pStyle w:val="MTTableText"/>
            </w:pPr>
            <w:r w:rsidRPr="00AD09E4">
              <w:t>Location</w:t>
            </w:r>
          </w:p>
        </w:tc>
        <w:tc>
          <w:tcPr>
            <w:tcW w:w="5953" w:type="dxa"/>
          </w:tcPr>
          <w:p w14:paraId="30479B0E" w14:textId="77777777" w:rsidR="00D839B9" w:rsidRPr="00AD09E4" w:rsidRDefault="00D839B9" w:rsidP="00D839B9">
            <w:pPr>
              <w:pStyle w:val="MTTableText"/>
            </w:pPr>
            <w:r w:rsidRPr="00AD09E4">
              <w:t>tundish preheating position</w:t>
            </w:r>
          </w:p>
        </w:tc>
      </w:tr>
      <w:tr w:rsidR="00FD3844" w:rsidRPr="00AD09E4" w14:paraId="1E234B1F" w14:textId="77777777" w:rsidTr="00D839B9">
        <w:tc>
          <w:tcPr>
            <w:tcW w:w="3544" w:type="dxa"/>
          </w:tcPr>
          <w:p w14:paraId="3E72A4EA" w14:textId="01EC7A54" w:rsidR="00FD3844" w:rsidRPr="00AD09E4" w:rsidRDefault="00FD3844" w:rsidP="00D839B9">
            <w:pPr>
              <w:pStyle w:val="MTTableText"/>
            </w:pPr>
            <w:r w:rsidRPr="0068063C">
              <w:rPr>
                <w:color w:val="FF0000"/>
              </w:rPr>
              <w:t>Fuel gas</w:t>
            </w:r>
          </w:p>
        </w:tc>
        <w:tc>
          <w:tcPr>
            <w:tcW w:w="5953" w:type="dxa"/>
          </w:tcPr>
          <w:p w14:paraId="4F2D7661" w14:textId="706A021E" w:rsidR="00FD3844" w:rsidRPr="00AD09E4" w:rsidRDefault="00FD3844" w:rsidP="00D839B9">
            <w:pPr>
              <w:pStyle w:val="MTTableText"/>
            </w:pPr>
            <w:r w:rsidRPr="0068063C">
              <w:rPr>
                <w:color w:val="FF0000"/>
              </w:rPr>
              <w:t>LPG</w:t>
            </w:r>
          </w:p>
        </w:tc>
      </w:tr>
      <w:tr w:rsidR="00D839B9" w:rsidRPr="00AD09E4" w14:paraId="19FC382D" w14:textId="77777777" w:rsidTr="00D839B9">
        <w:tc>
          <w:tcPr>
            <w:tcW w:w="3544" w:type="dxa"/>
          </w:tcPr>
          <w:p w14:paraId="318C2671" w14:textId="77777777" w:rsidR="00D839B9" w:rsidRPr="00AD09E4" w:rsidRDefault="00D839B9" w:rsidP="00D839B9">
            <w:pPr>
              <w:pStyle w:val="MTTableText"/>
            </w:pPr>
            <w:r w:rsidRPr="00AD09E4">
              <w:t>Preheating temperature</w:t>
            </w:r>
          </w:p>
        </w:tc>
        <w:tc>
          <w:tcPr>
            <w:tcW w:w="5953" w:type="dxa"/>
          </w:tcPr>
          <w:p w14:paraId="68AB983D" w14:textId="77777777" w:rsidR="00D839B9" w:rsidRPr="00AD09E4" w:rsidRDefault="00D839B9" w:rsidP="00D839B9">
            <w:pPr>
              <w:pStyle w:val="MTTableText"/>
            </w:pPr>
            <w:r w:rsidRPr="00AD09E4">
              <w:t>approx. 900 °C</w:t>
            </w:r>
          </w:p>
        </w:tc>
      </w:tr>
      <w:tr w:rsidR="00D839B9" w:rsidRPr="00AD09E4" w14:paraId="43EF5FA1" w14:textId="77777777" w:rsidTr="00D839B9">
        <w:tc>
          <w:tcPr>
            <w:tcW w:w="3544" w:type="dxa"/>
          </w:tcPr>
          <w:p w14:paraId="7C03CBEB" w14:textId="77777777" w:rsidR="00D839B9" w:rsidRPr="00AD09E4" w:rsidRDefault="00D839B9" w:rsidP="00D839B9">
            <w:pPr>
              <w:pStyle w:val="MTTableText"/>
            </w:pPr>
            <w:r w:rsidRPr="00AD09E4">
              <w:t>Preheating time</w:t>
            </w:r>
          </w:p>
        </w:tc>
        <w:tc>
          <w:tcPr>
            <w:tcW w:w="5953" w:type="dxa"/>
          </w:tcPr>
          <w:p w14:paraId="38B2F1B4" w14:textId="77777777" w:rsidR="00D839B9" w:rsidRPr="00AD09E4" w:rsidRDefault="00D839B9" w:rsidP="00D839B9">
            <w:pPr>
              <w:pStyle w:val="MTTableText"/>
            </w:pPr>
            <w:r w:rsidRPr="00AD09E4">
              <w:t>approx. 30 min</w:t>
            </w:r>
          </w:p>
        </w:tc>
      </w:tr>
    </w:tbl>
    <w:p w14:paraId="51348A24" w14:textId="77777777" w:rsidR="00D839B9" w:rsidRPr="00AD09E4" w:rsidRDefault="00D839B9" w:rsidP="00D839B9">
      <w:pPr>
        <w:pStyle w:val="MTStandard"/>
      </w:pPr>
    </w:p>
    <w:p w14:paraId="67A45B12" w14:textId="77777777" w:rsidR="00D839B9" w:rsidRPr="00AD09E4" w:rsidRDefault="00D839B9" w:rsidP="00D839B9">
      <w:pPr>
        <w:pStyle w:val="MTHeading"/>
      </w:pPr>
      <w:r w:rsidRPr="00AD09E4">
        <w:t>Technical Description:</w:t>
      </w:r>
    </w:p>
    <w:p w14:paraId="2746B322" w14:textId="61812F3F" w:rsidR="00D839B9" w:rsidRPr="00AD09E4" w:rsidRDefault="00D839B9" w:rsidP="00D839B9">
      <w:pPr>
        <w:pStyle w:val="MTStandard"/>
      </w:pPr>
      <w:r w:rsidRPr="00AD09E4">
        <w:t xml:space="preserve">For preheating of the installed SEN (Submerged Entry Nozzle), </w:t>
      </w:r>
      <w:r w:rsidR="00FD3844" w:rsidRPr="0068063C">
        <w:rPr>
          <w:color w:val="FF0000"/>
        </w:rPr>
        <w:t>gas burners are positions at SEN outlets</w:t>
      </w:r>
    </w:p>
    <w:p w14:paraId="5E52E0EA" w14:textId="77777777" w:rsidR="00D839B9" w:rsidRPr="00AD09E4" w:rsidRDefault="00D839B9" w:rsidP="00D839B9">
      <w:pPr>
        <w:pStyle w:val="MTHeading"/>
      </w:pPr>
      <w:r w:rsidRPr="00AD09E4">
        <w:t>Main Components</w:t>
      </w:r>
    </w:p>
    <w:p w14:paraId="19214410" w14:textId="77777777" w:rsidR="00FD3844" w:rsidRPr="0068063C" w:rsidRDefault="00FD3844" w:rsidP="00FD3844">
      <w:pPr>
        <w:pStyle w:val="MTBulletIndent"/>
        <w:tabs>
          <w:tab w:val="clear" w:pos="1211"/>
          <w:tab w:val="num" w:pos="927"/>
        </w:tabs>
        <w:ind w:left="907"/>
        <w:rPr>
          <w:color w:val="FF0000"/>
        </w:rPr>
      </w:pPr>
      <w:r w:rsidRPr="0068063C">
        <w:rPr>
          <w:color w:val="FF0000"/>
        </w:rPr>
        <w:t>Burner support with gas/air-burner</w:t>
      </w:r>
    </w:p>
    <w:p w14:paraId="2C3CDA1A" w14:textId="77777777" w:rsidR="00FD3844" w:rsidRPr="0068063C" w:rsidRDefault="00FD3844" w:rsidP="00FD3844">
      <w:pPr>
        <w:pStyle w:val="MTBulletIndent"/>
        <w:tabs>
          <w:tab w:val="clear" w:pos="1211"/>
          <w:tab w:val="num" w:pos="927"/>
        </w:tabs>
        <w:ind w:left="907"/>
        <w:rPr>
          <w:color w:val="FF0000"/>
        </w:rPr>
      </w:pPr>
      <w:r w:rsidRPr="0068063C">
        <w:rPr>
          <w:color w:val="FF0000"/>
        </w:rPr>
        <w:t>Gas regulation valve</w:t>
      </w:r>
    </w:p>
    <w:p w14:paraId="3587EB71" w14:textId="77777777" w:rsidR="00FD3844" w:rsidRPr="0068063C" w:rsidRDefault="00FD3844" w:rsidP="00FD3844">
      <w:pPr>
        <w:pStyle w:val="MTBulletIndent"/>
        <w:tabs>
          <w:tab w:val="clear" w:pos="1211"/>
          <w:tab w:val="num" w:pos="927"/>
        </w:tabs>
        <w:ind w:left="907"/>
        <w:rPr>
          <w:color w:val="FF0000"/>
        </w:rPr>
      </w:pPr>
      <w:r w:rsidRPr="0068063C">
        <w:rPr>
          <w:color w:val="FF0000"/>
        </w:rPr>
        <w:t xml:space="preserve">Flexible hoses </w:t>
      </w:r>
    </w:p>
    <w:p w14:paraId="7763E325" w14:textId="77777777" w:rsidR="00D839B9" w:rsidRPr="00AD09E4" w:rsidRDefault="00D839B9" w:rsidP="00D839B9">
      <w:pPr>
        <w:pStyle w:val="MTStandard"/>
      </w:pPr>
    </w:p>
    <w:p w14:paraId="4E0DF5AF" w14:textId="77777777" w:rsidR="00D839B9" w:rsidRPr="002279B4" w:rsidRDefault="00D839B9" w:rsidP="00D839B9">
      <w:pPr>
        <w:pStyle w:val="MTStandard"/>
        <w:rPr>
          <w:vanish/>
        </w:rPr>
      </w:pPr>
      <w:bookmarkStart w:id="438" w:name="_Toc498691529"/>
      <w:bookmarkStart w:id="439" w:name="_Toc498691530"/>
      <w:bookmarkEnd w:id="438"/>
      <w:r w:rsidRPr="00AD09E4">
        <w:br w:type="page"/>
      </w:r>
      <w:bookmarkStart w:id="440" w:name="_Toc505070728"/>
      <w:bookmarkStart w:id="441" w:name="_Toc507832512"/>
      <w:bookmarkStart w:id="442" w:name="_Toc515935436"/>
      <w:bookmarkStart w:id="443" w:name="_Toc531693504"/>
      <w:bookmarkStart w:id="444" w:name="_Toc2131694"/>
      <w:bookmarkStart w:id="445" w:name="_Toc17712343"/>
      <w:bookmarkStart w:id="446" w:name="_Toc102895169"/>
      <w:bookmarkStart w:id="447" w:name="_Toc234816051"/>
      <w:bookmarkStart w:id="448" w:name="_Toc240791142"/>
    </w:p>
    <w:p w14:paraId="49C08E4F" w14:textId="77777777" w:rsidR="00D839B9" w:rsidRPr="00066184" w:rsidRDefault="00D839B9" w:rsidP="00D839B9">
      <w:pPr>
        <w:pStyle w:val="MTHeadingSCS3"/>
      </w:pPr>
      <w:bookmarkStart w:id="449" w:name="_Toc362671918"/>
      <w:bookmarkStart w:id="450" w:name="_Toc362681359"/>
      <w:bookmarkStart w:id="451" w:name="_Toc362856600"/>
      <w:bookmarkStart w:id="452" w:name="_Toc363527132"/>
      <w:bookmarkStart w:id="453" w:name="_Toc2131695"/>
      <w:bookmarkStart w:id="454" w:name="_Toc17712344"/>
      <w:bookmarkStart w:id="455" w:name="_Toc102895170"/>
      <w:bookmarkStart w:id="456" w:name="_Toc234816052"/>
      <w:bookmarkStart w:id="457" w:name="_Toc240791143"/>
      <w:bookmarkStart w:id="458" w:name="_Toc51247168"/>
      <w:bookmarkStart w:id="459" w:name="_Toc85786180"/>
      <w:bookmarkEnd w:id="439"/>
      <w:bookmarkEnd w:id="440"/>
      <w:bookmarkEnd w:id="441"/>
      <w:bookmarkEnd w:id="442"/>
      <w:bookmarkEnd w:id="443"/>
      <w:bookmarkEnd w:id="444"/>
      <w:bookmarkEnd w:id="445"/>
      <w:bookmarkEnd w:id="446"/>
      <w:bookmarkEnd w:id="447"/>
      <w:bookmarkEnd w:id="448"/>
      <w:r w:rsidRPr="00066184">
        <w:t>CB.23.2 Manipulators</w:t>
      </w:r>
      <w:bookmarkEnd w:id="449"/>
      <w:bookmarkEnd w:id="450"/>
      <w:bookmarkEnd w:id="451"/>
      <w:bookmarkEnd w:id="452"/>
      <w:bookmarkEnd w:id="453"/>
      <w:bookmarkEnd w:id="454"/>
      <w:bookmarkEnd w:id="455"/>
      <w:bookmarkEnd w:id="456"/>
      <w:bookmarkEnd w:id="457"/>
      <w:bookmarkEnd w:id="458"/>
      <w:bookmarkEnd w:id="459"/>
    </w:p>
    <w:p w14:paraId="19552D8F" w14:textId="50A2F862" w:rsidR="00D839B9" w:rsidRPr="00C32C44" w:rsidRDefault="00D839B9" w:rsidP="00D839B9">
      <w:pPr>
        <w:pStyle w:val="MTHeadingSCS4"/>
      </w:pPr>
      <w:bookmarkStart w:id="460" w:name="_Toc51247170"/>
      <w:bookmarkStart w:id="461" w:name="_Toc85786181"/>
      <w:r w:rsidRPr="00C32C44">
        <w:t>CB.23.22 Ladle shroud manipulator manual</w:t>
      </w:r>
      <w:bookmarkEnd w:id="460"/>
      <w:bookmarkEnd w:id="461"/>
    </w:p>
    <w:p w14:paraId="73C17447" w14:textId="77777777" w:rsidR="00D839B9" w:rsidRPr="00C32C44" w:rsidRDefault="00D839B9" w:rsidP="00D839B9">
      <w:pPr>
        <w:pStyle w:val="MTHeading"/>
      </w:pPr>
      <w:r w:rsidRPr="00C32C4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32C44" w14:paraId="35FF171A" w14:textId="77777777" w:rsidTr="00D839B9">
        <w:tc>
          <w:tcPr>
            <w:tcW w:w="3544" w:type="dxa"/>
          </w:tcPr>
          <w:p w14:paraId="5F96C3DF" w14:textId="77777777" w:rsidR="00D839B9" w:rsidRPr="00C32C44" w:rsidRDefault="00D839B9" w:rsidP="00D839B9">
            <w:pPr>
              <w:pStyle w:val="MTTableText"/>
            </w:pPr>
            <w:r w:rsidRPr="00C32C44">
              <w:t>Type of design</w:t>
            </w:r>
          </w:p>
        </w:tc>
        <w:tc>
          <w:tcPr>
            <w:tcW w:w="5953" w:type="dxa"/>
          </w:tcPr>
          <w:p w14:paraId="35E53A6C" w14:textId="77777777" w:rsidR="00D839B9" w:rsidRPr="00C32C44" w:rsidRDefault="00D839B9" w:rsidP="00D839B9">
            <w:pPr>
              <w:pStyle w:val="MTTableText"/>
            </w:pPr>
            <w:r w:rsidRPr="00C32C44">
              <w:t xml:space="preserve">manual with hydraulic lifting </w:t>
            </w:r>
          </w:p>
        </w:tc>
      </w:tr>
      <w:tr w:rsidR="00D839B9" w:rsidRPr="00C32C44" w14:paraId="372C003A" w14:textId="77777777" w:rsidTr="00D839B9">
        <w:tc>
          <w:tcPr>
            <w:tcW w:w="3544" w:type="dxa"/>
          </w:tcPr>
          <w:p w14:paraId="1626206E" w14:textId="77777777" w:rsidR="00D839B9" w:rsidRPr="00C32C44" w:rsidRDefault="00D839B9" w:rsidP="00D839B9">
            <w:pPr>
              <w:pStyle w:val="MTTableText"/>
            </w:pPr>
            <w:r w:rsidRPr="00C32C44">
              <w:t>Location</w:t>
            </w:r>
          </w:p>
        </w:tc>
        <w:tc>
          <w:tcPr>
            <w:tcW w:w="5953" w:type="dxa"/>
          </w:tcPr>
          <w:p w14:paraId="4FB6E996" w14:textId="77777777" w:rsidR="00D839B9" w:rsidRPr="00C32C44" w:rsidRDefault="00D839B9" w:rsidP="00D839B9">
            <w:pPr>
              <w:pStyle w:val="MTTableText"/>
            </w:pPr>
            <w:r w:rsidRPr="00C32C44">
              <w:t>one on each tundish car</w:t>
            </w:r>
          </w:p>
        </w:tc>
      </w:tr>
      <w:tr w:rsidR="00D839B9" w:rsidRPr="00C32C44" w14:paraId="714F54EA" w14:textId="77777777" w:rsidTr="00D839B9">
        <w:tc>
          <w:tcPr>
            <w:tcW w:w="3544" w:type="dxa"/>
          </w:tcPr>
          <w:p w14:paraId="2E1177A7" w14:textId="77777777" w:rsidR="00D839B9" w:rsidRPr="00C32C44" w:rsidRDefault="00D839B9" w:rsidP="00D839B9">
            <w:pPr>
              <w:pStyle w:val="MTTableText"/>
            </w:pPr>
            <w:r w:rsidRPr="00C32C44">
              <w:t>Manipulation:</w:t>
            </w:r>
          </w:p>
        </w:tc>
        <w:tc>
          <w:tcPr>
            <w:tcW w:w="5953" w:type="dxa"/>
          </w:tcPr>
          <w:p w14:paraId="6F281F8D" w14:textId="77777777" w:rsidR="00D839B9" w:rsidRPr="00C32C44" w:rsidRDefault="00D839B9" w:rsidP="00D839B9">
            <w:pPr>
              <w:pStyle w:val="MTTableText"/>
            </w:pPr>
          </w:p>
        </w:tc>
      </w:tr>
      <w:tr w:rsidR="00D839B9" w:rsidRPr="00C32C44" w14:paraId="4A545FA0" w14:textId="77777777" w:rsidTr="00D839B9">
        <w:tc>
          <w:tcPr>
            <w:tcW w:w="3544" w:type="dxa"/>
          </w:tcPr>
          <w:p w14:paraId="0B79760B" w14:textId="77777777" w:rsidR="00D839B9" w:rsidRPr="00C32C44" w:rsidRDefault="00D839B9" w:rsidP="00A718A2">
            <w:pPr>
              <w:pStyle w:val="MTTableIndent"/>
            </w:pPr>
            <w:r w:rsidRPr="00C32C44">
              <w:t>lifting and lowering</w:t>
            </w:r>
          </w:p>
        </w:tc>
        <w:tc>
          <w:tcPr>
            <w:tcW w:w="5953" w:type="dxa"/>
          </w:tcPr>
          <w:p w14:paraId="4DB2402A" w14:textId="77777777" w:rsidR="00D839B9" w:rsidRPr="00C32C44" w:rsidRDefault="00D839B9" w:rsidP="00D839B9">
            <w:pPr>
              <w:pStyle w:val="MTTableText"/>
            </w:pPr>
            <w:r w:rsidRPr="00C32C44">
              <w:t>via hydraulic cylinder</w:t>
            </w:r>
          </w:p>
        </w:tc>
      </w:tr>
      <w:tr w:rsidR="00D839B9" w:rsidRPr="00C32C44" w14:paraId="47A6DE49" w14:textId="77777777" w:rsidTr="00D839B9">
        <w:tc>
          <w:tcPr>
            <w:tcW w:w="3544" w:type="dxa"/>
          </w:tcPr>
          <w:p w14:paraId="21E56B32" w14:textId="77777777" w:rsidR="00D839B9" w:rsidRPr="00C32C44" w:rsidRDefault="00D839B9" w:rsidP="00A718A2">
            <w:pPr>
              <w:pStyle w:val="MTTableIndent"/>
            </w:pPr>
            <w:r w:rsidRPr="00C32C44">
              <w:t xml:space="preserve">turning </w:t>
            </w:r>
          </w:p>
        </w:tc>
        <w:tc>
          <w:tcPr>
            <w:tcW w:w="5953" w:type="dxa"/>
          </w:tcPr>
          <w:p w14:paraId="794E307B" w14:textId="77777777" w:rsidR="00D839B9" w:rsidRPr="00C32C44" w:rsidRDefault="00D839B9" w:rsidP="00D839B9">
            <w:pPr>
              <w:pStyle w:val="MTTableText"/>
            </w:pPr>
            <w:r w:rsidRPr="00C32C44">
              <w:t>manual</w:t>
            </w:r>
          </w:p>
        </w:tc>
      </w:tr>
      <w:tr w:rsidR="00D839B9" w:rsidRPr="00C32C44" w14:paraId="478DD64D" w14:textId="77777777" w:rsidTr="00D839B9">
        <w:tc>
          <w:tcPr>
            <w:tcW w:w="3544" w:type="dxa"/>
          </w:tcPr>
          <w:p w14:paraId="67AA7D3E" w14:textId="77777777" w:rsidR="00D839B9" w:rsidRPr="00C32C44" w:rsidRDefault="00D839B9" w:rsidP="00A718A2">
            <w:pPr>
              <w:pStyle w:val="MTTableIndent"/>
            </w:pPr>
            <w:r w:rsidRPr="00C32C44">
              <w:t>forward / backward</w:t>
            </w:r>
          </w:p>
        </w:tc>
        <w:tc>
          <w:tcPr>
            <w:tcW w:w="5953" w:type="dxa"/>
          </w:tcPr>
          <w:p w14:paraId="1293B4DA" w14:textId="77777777" w:rsidR="00D839B9" w:rsidRPr="00C32C44" w:rsidRDefault="00D839B9" w:rsidP="00D839B9">
            <w:pPr>
              <w:pStyle w:val="MTTableText"/>
            </w:pPr>
            <w:r w:rsidRPr="00C32C44">
              <w:t>manual</w:t>
            </w:r>
          </w:p>
        </w:tc>
      </w:tr>
      <w:tr w:rsidR="00D839B9" w:rsidRPr="00C32C44" w14:paraId="5FE67E15" w14:textId="77777777" w:rsidTr="00D839B9">
        <w:tc>
          <w:tcPr>
            <w:tcW w:w="3544" w:type="dxa"/>
          </w:tcPr>
          <w:p w14:paraId="27633046" w14:textId="77777777" w:rsidR="00D839B9" w:rsidRPr="00C32C44" w:rsidRDefault="00D839B9" w:rsidP="00A718A2">
            <w:pPr>
              <w:pStyle w:val="MTTableIndent"/>
            </w:pPr>
            <w:r w:rsidRPr="00C32C44">
              <w:t>tilting of the tube</w:t>
            </w:r>
          </w:p>
        </w:tc>
        <w:tc>
          <w:tcPr>
            <w:tcW w:w="5953" w:type="dxa"/>
          </w:tcPr>
          <w:p w14:paraId="233FC147" w14:textId="493612CD" w:rsidR="00D839B9" w:rsidRPr="00C32C44" w:rsidRDefault="00544AEF" w:rsidP="00D839B9">
            <w:pPr>
              <w:pStyle w:val="MTTableText"/>
            </w:pPr>
            <w:r w:rsidRPr="00066184">
              <w:t>via hydraulic motor</w:t>
            </w:r>
          </w:p>
        </w:tc>
      </w:tr>
      <w:tr w:rsidR="00D839B9" w:rsidRPr="00C32C44" w14:paraId="016F7384" w14:textId="77777777" w:rsidTr="00D839B9">
        <w:tc>
          <w:tcPr>
            <w:tcW w:w="3544" w:type="dxa"/>
          </w:tcPr>
          <w:p w14:paraId="287FDBCC" w14:textId="77777777" w:rsidR="00D839B9" w:rsidRPr="00C32C44" w:rsidRDefault="00D839B9" w:rsidP="00D839B9">
            <w:pPr>
              <w:pStyle w:val="MTTableText"/>
            </w:pPr>
            <w:r w:rsidRPr="00C32C44">
              <w:t>Stroke</w:t>
            </w:r>
          </w:p>
        </w:tc>
        <w:tc>
          <w:tcPr>
            <w:tcW w:w="5953" w:type="dxa"/>
          </w:tcPr>
          <w:p w14:paraId="4C1FF7BA" w14:textId="77777777" w:rsidR="00D839B9" w:rsidRPr="00C32C44" w:rsidRDefault="00D839B9" w:rsidP="00D839B9">
            <w:pPr>
              <w:pStyle w:val="MTTableText"/>
            </w:pPr>
            <w:r w:rsidRPr="00C32C44">
              <w:t>ladle stroke +100 mm</w:t>
            </w:r>
          </w:p>
        </w:tc>
      </w:tr>
      <w:tr w:rsidR="00D839B9" w:rsidRPr="00C32C44" w14:paraId="2743D2B9" w14:textId="77777777" w:rsidTr="00D839B9">
        <w:tc>
          <w:tcPr>
            <w:tcW w:w="3544" w:type="dxa"/>
          </w:tcPr>
          <w:p w14:paraId="2BAF335F" w14:textId="77777777" w:rsidR="00D839B9" w:rsidRPr="00C32C44" w:rsidRDefault="00D839B9" w:rsidP="00D839B9">
            <w:pPr>
              <w:pStyle w:val="MTTableText"/>
            </w:pPr>
            <w:r w:rsidRPr="00C32C44">
              <w:t>Horizontal movement</w:t>
            </w:r>
          </w:p>
        </w:tc>
        <w:tc>
          <w:tcPr>
            <w:tcW w:w="5953" w:type="dxa"/>
          </w:tcPr>
          <w:p w14:paraId="7B5281A0" w14:textId="77777777" w:rsidR="00D839B9" w:rsidRPr="00C32C44" w:rsidRDefault="00D839B9" w:rsidP="00D839B9">
            <w:pPr>
              <w:pStyle w:val="MTTableText"/>
            </w:pPr>
            <w:r w:rsidRPr="00C32C44">
              <w:t>± 300 mm</w:t>
            </w:r>
          </w:p>
        </w:tc>
      </w:tr>
      <w:tr w:rsidR="00D839B9" w:rsidRPr="00C32C44" w14:paraId="314400DE" w14:textId="77777777" w:rsidTr="00D839B9">
        <w:tc>
          <w:tcPr>
            <w:tcW w:w="3544" w:type="dxa"/>
          </w:tcPr>
          <w:p w14:paraId="6FF7BB2D" w14:textId="77777777" w:rsidR="00D839B9" w:rsidRPr="00C32C44" w:rsidRDefault="00D839B9" w:rsidP="00D839B9">
            <w:pPr>
              <w:pStyle w:val="MTTableText"/>
            </w:pPr>
            <w:r w:rsidRPr="00C32C44">
              <w:t>Slewing range:</w:t>
            </w:r>
          </w:p>
        </w:tc>
        <w:tc>
          <w:tcPr>
            <w:tcW w:w="5953" w:type="dxa"/>
          </w:tcPr>
          <w:p w14:paraId="0DD4A17D" w14:textId="77777777" w:rsidR="00D839B9" w:rsidRPr="00C32C44" w:rsidRDefault="00D839B9" w:rsidP="00D839B9">
            <w:pPr>
              <w:pStyle w:val="MTTableText"/>
            </w:pPr>
            <w:r w:rsidRPr="00C32C44">
              <w:t>180°</w:t>
            </w:r>
          </w:p>
        </w:tc>
      </w:tr>
      <w:tr w:rsidR="00544AEF" w:rsidRPr="00C32C44" w14:paraId="66161DC2" w14:textId="77777777" w:rsidTr="00D839B9">
        <w:tc>
          <w:tcPr>
            <w:tcW w:w="3544" w:type="dxa"/>
          </w:tcPr>
          <w:p w14:paraId="2C80EA26" w14:textId="50D505F7" w:rsidR="00544AEF" w:rsidRPr="00C32C44" w:rsidRDefault="00544AEF" w:rsidP="00544AEF">
            <w:pPr>
              <w:pStyle w:val="MTTableText"/>
            </w:pPr>
            <w:r w:rsidRPr="00066184">
              <w:t>Tilting range of the tube</w:t>
            </w:r>
          </w:p>
        </w:tc>
        <w:tc>
          <w:tcPr>
            <w:tcW w:w="5953" w:type="dxa"/>
          </w:tcPr>
          <w:p w14:paraId="68A3919D" w14:textId="1752B697" w:rsidR="00544AEF" w:rsidRPr="00C32C44" w:rsidRDefault="00544AEF" w:rsidP="00544AEF">
            <w:pPr>
              <w:pStyle w:val="MTTableText"/>
            </w:pPr>
            <w:r w:rsidRPr="00066184">
              <w:t>270°</w:t>
            </w:r>
          </w:p>
        </w:tc>
      </w:tr>
      <w:tr w:rsidR="00D839B9" w:rsidRPr="00C32C44" w14:paraId="085AE7D0" w14:textId="77777777" w:rsidTr="00D839B9">
        <w:tc>
          <w:tcPr>
            <w:tcW w:w="3544" w:type="dxa"/>
          </w:tcPr>
          <w:p w14:paraId="18E210EE" w14:textId="77777777" w:rsidR="00D839B9" w:rsidRPr="00C32C44" w:rsidRDefault="00D839B9" w:rsidP="00D839B9">
            <w:pPr>
              <w:pStyle w:val="MTTableText"/>
            </w:pPr>
            <w:r w:rsidRPr="00C32C44">
              <w:t>Force acting against slide gate nozzle tip</w:t>
            </w:r>
          </w:p>
        </w:tc>
        <w:tc>
          <w:tcPr>
            <w:tcW w:w="5953" w:type="dxa"/>
          </w:tcPr>
          <w:p w14:paraId="33B02A7E" w14:textId="77777777" w:rsidR="00D839B9" w:rsidRPr="00C32C44" w:rsidRDefault="00D839B9" w:rsidP="00D839B9">
            <w:pPr>
              <w:pStyle w:val="MTTableText"/>
            </w:pPr>
            <w:r w:rsidRPr="00C32C44">
              <w:t>varying from 0.5 to 2.0 kN</w:t>
            </w:r>
          </w:p>
        </w:tc>
      </w:tr>
      <w:tr w:rsidR="00D839B9" w:rsidRPr="00C32C44" w14:paraId="3ABEACAA" w14:textId="77777777" w:rsidTr="00D839B9">
        <w:tc>
          <w:tcPr>
            <w:tcW w:w="3544" w:type="dxa"/>
          </w:tcPr>
          <w:p w14:paraId="227BC758" w14:textId="77777777" w:rsidR="00D839B9" w:rsidRPr="00C32C44" w:rsidRDefault="00D839B9" w:rsidP="00D839B9">
            <w:pPr>
              <w:pStyle w:val="MTTableText"/>
            </w:pPr>
            <w:r w:rsidRPr="00C32C44">
              <w:t>Supply:</w:t>
            </w:r>
          </w:p>
        </w:tc>
        <w:tc>
          <w:tcPr>
            <w:tcW w:w="5953" w:type="dxa"/>
          </w:tcPr>
          <w:p w14:paraId="019B37F7" w14:textId="77777777" w:rsidR="00D839B9" w:rsidRPr="00C32C44" w:rsidRDefault="00D839B9" w:rsidP="00D839B9">
            <w:pPr>
              <w:pStyle w:val="MTTableText"/>
            </w:pPr>
          </w:p>
        </w:tc>
      </w:tr>
      <w:tr w:rsidR="00D839B9" w:rsidRPr="00C32C44" w14:paraId="6277BBD8" w14:textId="77777777" w:rsidTr="00D839B9">
        <w:tc>
          <w:tcPr>
            <w:tcW w:w="3544" w:type="dxa"/>
          </w:tcPr>
          <w:p w14:paraId="3FF2B67F" w14:textId="77777777" w:rsidR="00D839B9" w:rsidRPr="00C32C44" w:rsidRDefault="00D839B9" w:rsidP="00D839B9">
            <w:pPr>
              <w:pStyle w:val="MTTableText"/>
            </w:pPr>
            <w:r w:rsidRPr="00C32C44">
              <w:t>Hydraulics</w:t>
            </w:r>
          </w:p>
        </w:tc>
        <w:tc>
          <w:tcPr>
            <w:tcW w:w="5953" w:type="dxa"/>
          </w:tcPr>
          <w:p w14:paraId="5D50090A" w14:textId="77777777" w:rsidR="00D839B9" w:rsidRPr="00C32C44" w:rsidRDefault="00D839B9" w:rsidP="00D839B9">
            <w:pPr>
              <w:pStyle w:val="MTTableText"/>
            </w:pPr>
            <w:r w:rsidRPr="00C32C44">
              <w:t>from central system</w:t>
            </w:r>
          </w:p>
        </w:tc>
      </w:tr>
      <w:tr w:rsidR="00D839B9" w:rsidRPr="00C32C44" w14:paraId="0CE7AB74" w14:textId="77777777" w:rsidTr="00D839B9">
        <w:tc>
          <w:tcPr>
            <w:tcW w:w="3544" w:type="dxa"/>
          </w:tcPr>
          <w:p w14:paraId="266E26EF" w14:textId="77777777" w:rsidR="00D839B9" w:rsidRPr="00C32C44" w:rsidRDefault="00D839B9" w:rsidP="00D839B9">
            <w:pPr>
              <w:pStyle w:val="MTTableText"/>
            </w:pPr>
            <w:r w:rsidRPr="00C32C44">
              <w:t>shroud tube sealing</w:t>
            </w:r>
          </w:p>
        </w:tc>
        <w:tc>
          <w:tcPr>
            <w:tcW w:w="5953" w:type="dxa"/>
          </w:tcPr>
          <w:p w14:paraId="6AD87404" w14:textId="77777777" w:rsidR="00D839B9" w:rsidRPr="00C32C44" w:rsidRDefault="00D839B9" w:rsidP="00D839B9">
            <w:pPr>
              <w:pStyle w:val="MTTableText"/>
            </w:pPr>
            <w:r w:rsidRPr="00C32C44">
              <w:t>argon</w:t>
            </w:r>
          </w:p>
        </w:tc>
      </w:tr>
      <w:tr w:rsidR="00D839B9" w:rsidRPr="00C32C44" w14:paraId="32E70E9C" w14:textId="77777777" w:rsidTr="00D839B9">
        <w:tc>
          <w:tcPr>
            <w:tcW w:w="3544" w:type="dxa"/>
          </w:tcPr>
          <w:p w14:paraId="2EA92721" w14:textId="77777777" w:rsidR="00D839B9" w:rsidRPr="00C32C44" w:rsidRDefault="00D839B9" w:rsidP="00D839B9">
            <w:pPr>
              <w:pStyle w:val="MTTableText"/>
            </w:pPr>
          </w:p>
        </w:tc>
        <w:tc>
          <w:tcPr>
            <w:tcW w:w="5953" w:type="dxa"/>
          </w:tcPr>
          <w:p w14:paraId="2A4EFA5A" w14:textId="77777777" w:rsidR="00D839B9" w:rsidRPr="00C32C44" w:rsidRDefault="00D839B9" w:rsidP="00D839B9">
            <w:pPr>
              <w:pStyle w:val="MTTableText"/>
            </w:pPr>
          </w:p>
        </w:tc>
      </w:tr>
    </w:tbl>
    <w:p w14:paraId="65284E30" w14:textId="77777777" w:rsidR="00D839B9" w:rsidRPr="00C32C44" w:rsidRDefault="00D839B9" w:rsidP="00D839B9">
      <w:pPr>
        <w:pStyle w:val="MTHeading"/>
      </w:pPr>
      <w:r w:rsidRPr="00C32C44">
        <w:t>Functional Description</w:t>
      </w:r>
    </w:p>
    <w:p w14:paraId="564C6745" w14:textId="77777777" w:rsidR="00D839B9" w:rsidRPr="00C32C44" w:rsidRDefault="00D839B9" w:rsidP="00D839B9">
      <w:pPr>
        <w:pStyle w:val="MTStandard"/>
        <w:rPr>
          <w:b/>
        </w:rPr>
      </w:pPr>
      <w:r w:rsidRPr="00C32C44">
        <w:t>The shroud tube is handled and manipulated by means of the ladle shroud manipulator mechanism. In addition to handling, the shroud tube manipulator secures the shroud to the underside of the ladle through a single hydraulic cylinder. This cylinder provides the necessary force to adequately seal the shroud to the ladle while following the ladle through the lifting and lowering movements.</w:t>
      </w:r>
    </w:p>
    <w:p w14:paraId="4C22A81E" w14:textId="77777777" w:rsidR="00D839B9" w:rsidRPr="00C32C44" w:rsidRDefault="00D839B9" w:rsidP="00D839B9">
      <w:pPr>
        <w:pStyle w:val="MTHeading"/>
      </w:pPr>
      <w:r w:rsidRPr="00C32C44">
        <w:t>Main Components</w:t>
      </w:r>
    </w:p>
    <w:p w14:paraId="7B752770" w14:textId="77777777" w:rsidR="00544AEF" w:rsidRPr="00066184" w:rsidRDefault="00544AEF" w:rsidP="00544AEF">
      <w:pPr>
        <w:pStyle w:val="MTBulletIndent"/>
        <w:tabs>
          <w:tab w:val="clear" w:pos="1211"/>
        </w:tabs>
        <w:spacing w:before="60" w:after="60" w:line="240" w:lineRule="auto"/>
        <w:ind w:left="907"/>
      </w:pPr>
      <w:r w:rsidRPr="00066184">
        <w:t>Lifting column with integrated lifting cylinder</w:t>
      </w:r>
    </w:p>
    <w:p w14:paraId="5876F816" w14:textId="77777777" w:rsidR="00544AEF" w:rsidRPr="00066184" w:rsidRDefault="00544AEF" w:rsidP="00544AEF">
      <w:pPr>
        <w:pStyle w:val="MTBulletIndent"/>
        <w:tabs>
          <w:tab w:val="clear" w:pos="1211"/>
        </w:tabs>
        <w:spacing w:before="60" w:after="60" w:line="240" w:lineRule="auto"/>
        <w:ind w:left="907"/>
      </w:pPr>
      <w:r w:rsidRPr="00066184">
        <w:t>Cantilever with shroud tube receiver and argon supply</w:t>
      </w:r>
    </w:p>
    <w:p w14:paraId="67183C55" w14:textId="77777777" w:rsidR="00544AEF" w:rsidRPr="00066184" w:rsidRDefault="00544AEF" w:rsidP="00544AEF">
      <w:pPr>
        <w:pStyle w:val="MTBulletIndent"/>
        <w:tabs>
          <w:tab w:val="clear" w:pos="1211"/>
        </w:tabs>
        <w:spacing w:before="60" w:after="60" w:line="240" w:lineRule="auto"/>
        <w:ind w:left="907"/>
      </w:pPr>
      <w:r w:rsidRPr="00066184">
        <w:t>Hydraulic motor for tilting the tube</w:t>
      </w:r>
    </w:p>
    <w:p w14:paraId="27CF68A4" w14:textId="77777777" w:rsidR="00544AEF" w:rsidRPr="00066184" w:rsidRDefault="00544AEF" w:rsidP="00544AEF">
      <w:pPr>
        <w:pStyle w:val="MTBulletIndent"/>
        <w:tabs>
          <w:tab w:val="clear" w:pos="1211"/>
        </w:tabs>
        <w:spacing w:before="60" w:after="60" w:line="240" w:lineRule="auto"/>
        <w:ind w:left="907"/>
      </w:pPr>
      <w:r w:rsidRPr="00066184">
        <w:t>Hydraulic control</w:t>
      </w:r>
    </w:p>
    <w:p w14:paraId="3CB14489" w14:textId="77777777" w:rsidR="00D839B9" w:rsidRPr="00C32C44" w:rsidRDefault="00D839B9" w:rsidP="00D839B9">
      <w:pPr>
        <w:pStyle w:val="MTHeading"/>
      </w:pPr>
      <w:r w:rsidRPr="00C32C44">
        <w:t>Main Characteristics</w:t>
      </w:r>
    </w:p>
    <w:p w14:paraId="02A4ED78" w14:textId="77777777" w:rsidR="00544AEF" w:rsidRPr="00066184" w:rsidRDefault="00544AEF" w:rsidP="00544AEF">
      <w:pPr>
        <w:pStyle w:val="MTBulletIndent"/>
        <w:tabs>
          <w:tab w:val="clear" w:pos="1211"/>
        </w:tabs>
        <w:spacing w:before="60" w:after="60" w:line="240" w:lineRule="auto"/>
        <w:ind w:left="907"/>
      </w:pPr>
      <w:r w:rsidRPr="00066184">
        <w:t>Cantilever movable in three axes</w:t>
      </w:r>
    </w:p>
    <w:p w14:paraId="0C36C17B" w14:textId="77777777" w:rsidR="00544AEF" w:rsidRPr="00066184" w:rsidRDefault="00544AEF" w:rsidP="00544AEF">
      <w:pPr>
        <w:pStyle w:val="MTBulletIndent"/>
        <w:tabs>
          <w:tab w:val="clear" w:pos="1211"/>
        </w:tabs>
        <w:spacing w:before="60" w:after="60" w:line="240" w:lineRule="auto"/>
        <w:ind w:left="907"/>
      </w:pPr>
      <w:r w:rsidRPr="00066184">
        <w:t>Hydraulic lifting and lowering via manually operated valve</w:t>
      </w:r>
    </w:p>
    <w:p w14:paraId="2BA93798" w14:textId="77777777" w:rsidR="00544AEF" w:rsidRPr="00066184" w:rsidRDefault="00544AEF" w:rsidP="00544AEF">
      <w:pPr>
        <w:pStyle w:val="MTBulletIndent"/>
        <w:tabs>
          <w:tab w:val="clear" w:pos="1211"/>
        </w:tabs>
        <w:spacing w:before="60" w:after="60" w:line="240" w:lineRule="auto"/>
        <w:ind w:left="907"/>
      </w:pPr>
      <w:r w:rsidRPr="00066184">
        <w:lastRenderedPageBreak/>
        <w:t>Tilting of shroud with hydraulic motor via manually operated valve</w:t>
      </w:r>
    </w:p>
    <w:p w14:paraId="15C69DA0" w14:textId="77777777" w:rsidR="00544AEF" w:rsidRPr="00066184" w:rsidRDefault="00544AEF" w:rsidP="00544AEF">
      <w:pPr>
        <w:pStyle w:val="MTBulletIndent"/>
        <w:tabs>
          <w:tab w:val="clear" w:pos="1211"/>
        </w:tabs>
        <w:spacing w:before="60" w:after="60" w:line="240" w:lineRule="auto"/>
        <w:ind w:left="907"/>
      </w:pPr>
      <w:r w:rsidRPr="00066184">
        <w:t>Argon supply</w:t>
      </w:r>
    </w:p>
    <w:p w14:paraId="3E8A8AE3" w14:textId="77777777" w:rsidR="00D839B9" w:rsidRPr="00C32C44" w:rsidRDefault="00D839B9" w:rsidP="00D839B9">
      <w:pPr>
        <w:pStyle w:val="MTHeading"/>
      </w:pPr>
      <w:r w:rsidRPr="00C32C44">
        <w:t>Advantages of Design</w:t>
      </w:r>
    </w:p>
    <w:p w14:paraId="26C2B7F1" w14:textId="77777777" w:rsidR="00544AEF" w:rsidRPr="00066184" w:rsidRDefault="00544AEF" w:rsidP="00544AEF">
      <w:pPr>
        <w:pStyle w:val="MTBulletIndent"/>
        <w:tabs>
          <w:tab w:val="clear" w:pos="1211"/>
        </w:tabs>
        <w:spacing w:before="60" w:after="60" w:line="240" w:lineRule="auto"/>
        <w:ind w:left="907"/>
      </w:pPr>
      <w:r w:rsidRPr="00066184">
        <w:t>Constant force of shroud tube acting against the outlet opening</w:t>
      </w:r>
    </w:p>
    <w:p w14:paraId="17175B9D" w14:textId="77777777" w:rsidR="00544AEF" w:rsidRDefault="00544AEF" w:rsidP="00544AEF">
      <w:pPr>
        <w:pStyle w:val="MTBulletIndent"/>
        <w:tabs>
          <w:tab w:val="clear" w:pos="1211"/>
        </w:tabs>
        <w:spacing w:before="60" w:after="60" w:line="240" w:lineRule="auto"/>
        <w:ind w:left="907"/>
      </w:pPr>
      <w:r w:rsidRPr="00066184">
        <w:t>The shroud tube follows automatically the outlet opening in horizontal and vertical direction.</w:t>
      </w:r>
    </w:p>
    <w:p w14:paraId="76225F50" w14:textId="77777777" w:rsidR="00544AEF" w:rsidRDefault="00544AEF" w:rsidP="00544AEF">
      <w:pPr>
        <w:pStyle w:val="MTStandard"/>
      </w:pPr>
    </w:p>
    <w:p w14:paraId="1FAF72A1" w14:textId="77777777" w:rsidR="00544AEF" w:rsidRPr="00747A9E" w:rsidRDefault="00544AEF" w:rsidP="00544AEF">
      <w:pPr>
        <w:pStyle w:val="MTHeading"/>
      </w:pPr>
      <w:r w:rsidRPr="00747A9E">
        <w:t>Reference Drawing CB.23.22 Ladle shroud manipulator (manual)</w:t>
      </w:r>
    </w:p>
    <w:p w14:paraId="28CD59FD" w14:textId="77777777" w:rsidR="00544AEF" w:rsidRDefault="00544AEF" w:rsidP="00544AEF">
      <w:pPr>
        <w:pStyle w:val="MTStandard"/>
        <w:jc w:val="center"/>
        <w:rPr>
          <w:noProof/>
        </w:rPr>
      </w:pPr>
    </w:p>
    <w:p w14:paraId="69020E08" w14:textId="77777777" w:rsidR="00544AEF" w:rsidRDefault="00544AEF" w:rsidP="00544AEF">
      <w:pPr>
        <w:pStyle w:val="MTStandard"/>
        <w:jc w:val="center"/>
        <w:rPr>
          <w:noProof/>
        </w:rPr>
      </w:pPr>
      <w:r>
        <w:rPr>
          <w:noProof/>
        </w:rPr>
        <w:drawing>
          <wp:inline distT="0" distB="0" distL="0" distR="0" wp14:anchorId="152CEA5C" wp14:editId="772775C1">
            <wp:extent cx="3799268" cy="2822292"/>
            <wp:effectExtent l="0" t="0" r="0" b="0"/>
            <wp:docPr id="1802" name="Picture 18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CB.23.21_Ladle_shroud_manipulator_automati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8908" cy="2829453"/>
                    </a:xfrm>
                    <a:prstGeom prst="rect">
                      <a:avLst/>
                    </a:prstGeom>
                  </pic:spPr>
                </pic:pic>
              </a:graphicData>
            </a:graphic>
          </wp:inline>
        </w:drawing>
      </w:r>
    </w:p>
    <w:p w14:paraId="0EE141EB" w14:textId="77777777" w:rsidR="00544AEF" w:rsidRDefault="00544AEF" w:rsidP="00544AEF">
      <w:pPr>
        <w:pStyle w:val="MTStandard"/>
        <w:jc w:val="center"/>
        <w:rPr>
          <w:noProof/>
        </w:rPr>
      </w:pPr>
    </w:p>
    <w:p w14:paraId="72AA9542" w14:textId="77777777" w:rsidR="00544AEF" w:rsidRPr="00747A9E" w:rsidRDefault="00544AEF" w:rsidP="00544AEF">
      <w:pPr>
        <w:pStyle w:val="MTStandard"/>
        <w:jc w:val="center"/>
      </w:pPr>
      <w:r w:rsidRPr="00747A9E">
        <w:t>- Typical sketch for reference only -</w:t>
      </w:r>
    </w:p>
    <w:p w14:paraId="4034DACB" w14:textId="77777777" w:rsidR="00D839B9" w:rsidRPr="00CF5FA7" w:rsidRDefault="00D839B9" w:rsidP="00D839B9">
      <w:pPr>
        <w:pStyle w:val="MTStandard"/>
        <w:rPr>
          <w:vanish/>
        </w:rPr>
      </w:pPr>
      <w:r w:rsidRPr="00CF5FA7">
        <w:rPr>
          <w:vanish/>
        </w:rPr>
        <w:br w:type="page"/>
      </w:r>
      <w:bookmarkStart w:id="462" w:name="_Toc156794488"/>
      <w:bookmarkStart w:id="463" w:name="_Toc234816056"/>
      <w:bookmarkStart w:id="464" w:name="_Toc240791147"/>
    </w:p>
    <w:p w14:paraId="1C6FCA94" w14:textId="040FDFA1" w:rsidR="00D839B9" w:rsidRPr="00AC2D91" w:rsidRDefault="00D839B9" w:rsidP="00D839B9">
      <w:pPr>
        <w:pStyle w:val="MTHeadingSCS3"/>
        <w:rPr>
          <w:highlight w:val="yellow"/>
        </w:rPr>
      </w:pPr>
      <w:bookmarkStart w:id="465" w:name="_Toc51247182"/>
      <w:bookmarkStart w:id="466" w:name="_Toc85786182"/>
      <w:bookmarkStart w:id="467" w:name="_Toc362671926"/>
      <w:bookmarkStart w:id="468" w:name="_Toc362681367"/>
      <w:bookmarkStart w:id="469" w:name="_Toc362856608"/>
      <w:bookmarkStart w:id="470" w:name="_Toc363527140"/>
      <w:bookmarkEnd w:id="462"/>
      <w:bookmarkEnd w:id="463"/>
      <w:bookmarkEnd w:id="464"/>
      <w:r w:rsidRPr="000727A7">
        <w:t>CB.23.6 Pulpits</w:t>
      </w:r>
      <w:bookmarkEnd w:id="465"/>
      <w:bookmarkEnd w:id="466"/>
    </w:p>
    <w:p w14:paraId="07BB3E26" w14:textId="77777777" w:rsidR="00D839B9" w:rsidRPr="000727A7" w:rsidRDefault="00D839B9" w:rsidP="00D839B9">
      <w:pPr>
        <w:pStyle w:val="MTHeadingSCS4"/>
      </w:pPr>
      <w:bookmarkStart w:id="471" w:name="_Toc51247183"/>
      <w:bookmarkStart w:id="472" w:name="_Toc85786183"/>
      <w:r w:rsidRPr="000727A7">
        <w:t>CB.23.61 Pulpit OS1</w:t>
      </w:r>
      <w:bookmarkEnd w:id="471"/>
      <w:bookmarkEnd w:id="472"/>
    </w:p>
    <w:p w14:paraId="354BFBFE" w14:textId="77777777" w:rsidR="00D839B9" w:rsidRPr="000727A7" w:rsidRDefault="00D839B9" w:rsidP="00D839B9">
      <w:pPr>
        <w:pStyle w:val="MTHeading"/>
      </w:pPr>
      <w:r w:rsidRPr="000727A7">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727A7" w14:paraId="5C4AF139" w14:textId="77777777" w:rsidTr="00D839B9">
        <w:tc>
          <w:tcPr>
            <w:tcW w:w="3544" w:type="dxa"/>
          </w:tcPr>
          <w:p w14:paraId="3F0EFDFD" w14:textId="77777777" w:rsidR="00D839B9" w:rsidRPr="000727A7" w:rsidRDefault="00D839B9" w:rsidP="00D839B9">
            <w:pPr>
              <w:pStyle w:val="MTTableText"/>
            </w:pPr>
            <w:r w:rsidRPr="000727A7">
              <w:t>Type of design</w:t>
            </w:r>
          </w:p>
        </w:tc>
        <w:tc>
          <w:tcPr>
            <w:tcW w:w="5953" w:type="dxa"/>
          </w:tcPr>
          <w:p w14:paraId="3D32AE06" w14:textId="77777777" w:rsidR="00D839B9" w:rsidRPr="000727A7" w:rsidRDefault="00D839B9" w:rsidP="00D839B9">
            <w:pPr>
              <w:pStyle w:val="MTTableText"/>
            </w:pPr>
            <w:r w:rsidRPr="000727A7">
              <w:t>Welded design</w:t>
            </w:r>
          </w:p>
        </w:tc>
      </w:tr>
      <w:tr w:rsidR="00D839B9" w:rsidRPr="000727A7" w14:paraId="62E2E4B8" w14:textId="77777777" w:rsidTr="00D839B9">
        <w:tc>
          <w:tcPr>
            <w:tcW w:w="3544" w:type="dxa"/>
          </w:tcPr>
          <w:p w14:paraId="4214F7C4" w14:textId="77777777" w:rsidR="00D839B9" w:rsidRPr="000727A7" w:rsidRDefault="00D839B9" w:rsidP="00D839B9">
            <w:pPr>
              <w:pStyle w:val="MTTableText"/>
            </w:pPr>
            <w:r w:rsidRPr="000727A7">
              <w:t>Location</w:t>
            </w:r>
          </w:p>
        </w:tc>
        <w:tc>
          <w:tcPr>
            <w:tcW w:w="5953" w:type="dxa"/>
          </w:tcPr>
          <w:p w14:paraId="3971EECC" w14:textId="77777777" w:rsidR="00D839B9" w:rsidRPr="000727A7" w:rsidRDefault="00D839B9" w:rsidP="00D839B9">
            <w:pPr>
              <w:pStyle w:val="MTTableText"/>
            </w:pPr>
            <w:r w:rsidRPr="000727A7">
              <w:t>on casting platform</w:t>
            </w:r>
          </w:p>
        </w:tc>
      </w:tr>
      <w:tr w:rsidR="00D839B9" w:rsidRPr="000727A7" w14:paraId="1E7214DA" w14:textId="77777777" w:rsidTr="00D839B9">
        <w:tc>
          <w:tcPr>
            <w:tcW w:w="3544" w:type="dxa"/>
          </w:tcPr>
          <w:p w14:paraId="356D542A" w14:textId="77777777" w:rsidR="00D839B9" w:rsidRPr="000727A7" w:rsidRDefault="00D839B9" w:rsidP="00D839B9">
            <w:pPr>
              <w:pStyle w:val="MTTableText"/>
            </w:pPr>
            <w:r w:rsidRPr="000727A7">
              <w:t>Movements:</w:t>
            </w:r>
          </w:p>
        </w:tc>
        <w:tc>
          <w:tcPr>
            <w:tcW w:w="5953" w:type="dxa"/>
          </w:tcPr>
          <w:p w14:paraId="3E42A99F" w14:textId="77777777" w:rsidR="00D839B9" w:rsidRPr="000727A7" w:rsidRDefault="00D839B9" w:rsidP="00D839B9">
            <w:pPr>
              <w:pStyle w:val="MTTableText"/>
            </w:pPr>
            <w:r w:rsidRPr="000727A7">
              <w:t>Manual</w:t>
            </w:r>
          </w:p>
        </w:tc>
      </w:tr>
    </w:tbl>
    <w:p w14:paraId="1996ABBD" w14:textId="77777777" w:rsidR="00D839B9" w:rsidRDefault="00D839B9" w:rsidP="00D839B9">
      <w:pPr>
        <w:pStyle w:val="MTStandard"/>
      </w:pPr>
    </w:p>
    <w:p w14:paraId="44474282" w14:textId="77777777" w:rsidR="00D839B9" w:rsidRPr="000727A7" w:rsidRDefault="00D839B9" w:rsidP="00D839B9">
      <w:pPr>
        <w:pStyle w:val="MTHeading"/>
      </w:pPr>
      <w:r w:rsidRPr="000727A7">
        <w:t>Functional Description</w:t>
      </w:r>
    </w:p>
    <w:p w14:paraId="7CCF4EB0" w14:textId="77777777" w:rsidR="00D839B9" w:rsidRPr="000727A7" w:rsidRDefault="00D839B9" w:rsidP="00D839B9">
      <w:pPr>
        <w:pStyle w:val="MTStandard"/>
      </w:pPr>
      <w:r w:rsidRPr="000727A7">
        <w:t>The mechanical equipment serves for fixing the control box of the mold operator.</w:t>
      </w:r>
    </w:p>
    <w:p w14:paraId="380AB17F" w14:textId="77777777" w:rsidR="00D839B9" w:rsidRPr="000727A7" w:rsidRDefault="00D839B9" w:rsidP="00D839B9">
      <w:pPr>
        <w:pStyle w:val="MTHeading"/>
      </w:pPr>
      <w:r w:rsidRPr="000727A7">
        <w:lastRenderedPageBreak/>
        <w:t>Main Components</w:t>
      </w:r>
    </w:p>
    <w:p w14:paraId="0D481CD9" w14:textId="77777777" w:rsidR="00D839B9" w:rsidRPr="000727A7" w:rsidRDefault="00D839B9" w:rsidP="00D839B9">
      <w:pPr>
        <w:pStyle w:val="MTBulletIndent"/>
      </w:pPr>
      <w:r w:rsidRPr="000727A7">
        <w:t>Swivelling device</w:t>
      </w:r>
    </w:p>
    <w:p w14:paraId="22875DCB" w14:textId="77777777" w:rsidR="00D839B9" w:rsidRPr="000727A7" w:rsidRDefault="00D839B9" w:rsidP="00D839B9">
      <w:pPr>
        <w:pStyle w:val="MTBulletIndent"/>
      </w:pPr>
      <w:r w:rsidRPr="000727A7">
        <w:t>Cantilever</w:t>
      </w:r>
    </w:p>
    <w:p w14:paraId="3E25E79F" w14:textId="77777777" w:rsidR="00D839B9" w:rsidRPr="000727A7" w:rsidRDefault="00D839B9" w:rsidP="00D839B9">
      <w:pPr>
        <w:pStyle w:val="MTHeading"/>
      </w:pPr>
      <w:r w:rsidRPr="000727A7">
        <w:t>Main Characteristics</w:t>
      </w:r>
    </w:p>
    <w:p w14:paraId="4F33A56A" w14:textId="77777777" w:rsidR="00D839B9" w:rsidRPr="000727A7" w:rsidRDefault="00D839B9" w:rsidP="00D839B9">
      <w:pPr>
        <w:pStyle w:val="MTBulletIndent"/>
      </w:pPr>
      <w:r w:rsidRPr="000727A7">
        <w:t>Operator stations are movable and can be shifted by the operator to the desired position.</w:t>
      </w:r>
    </w:p>
    <w:p w14:paraId="0B5DA782" w14:textId="77777777" w:rsidR="00D839B9" w:rsidRPr="00A95640" w:rsidRDefault="00D839B9" w:rsidP="00D839B9">
      <w:pPr>
        <w:pStyle w:val="MTStandard"/>
        <w:rPr>
          <w:vanish/>
        </w:rPr>
      </w:pPr>
    </w:p>
    <w:p w14:paraId="22EFCB18" w14:textId="77777777" w:rsidR="00D839B9" w:rsidRPr="00A95640" w:rsidRDefault="00D839B9" w:rsidP="00D839B9">
      <w:pPr>
        <w:pStyle w:val="MTStandard"/>
        <w:rPr>
          <w:vanish/>
        </w:rPr>
      </w:pPr>
    </w:p>
    <w:p w14:paraId="644F1947" w14:textId="77777777" w:rsidR="00D839B9" w:rsidRDefault="00D839B9" w:rsidP="00D839B9">
      <w:pPr>
        <w:pStyle w:val="MTStandard"/>
      </w:pPr>
      <w:r w:rsidRPr="00AD09E4">
        <w:br w:type="page"/>
      </w:r>
      <w:bookmarkStart w:id="473" w:name="_Toc362671928"/>
      <w:bookmarkStart w:id="474" w:name="_Toc362681369"/>
      <w:bookmarkStart w:id="475" w:name="_Toc362856610"/>
      <w:bookmarkStart w:id="476" w:name="_Toc363527142"/>
      <w:bookmarkStart w:id="477" w:name="_Toc382729523"/>
      <w:bookmarkStart w:id="478" w:name="_Toc382810486"/>
      <w:bookmarkStart w:id="479" w:name="_Toc386506835"/>
      <w:bookmarkStart w:id="480" w:name="_Toc386506879"/>
      <w:bookmarkStart w:id="481" w:name="_Toc396711429"/>
      <w:bookmarkStart w:id="482" w:name="_Toc398980883"/>
      <w:bookmarkStart w:id="483" w:name="_Toc401018191"/>
      <w:bookmarkStart w:id="484" w:name="_Toc421512171"/>
      <w:bookmarkStart w:id="485" w:name="_Toc434663176"/>
      <w:bookmarkStart w:id="486" w:name="_Toc437225009"/>
      <w:bookmarkStart w:id="487" w:name="_Toc440974513"/>
      <w:bookmarkStart w:id="488" w:name="_Toc443211930"/>
      <w:bookmarkStart w:id="489" w:name="_Toc444941619"/>
      <w:bookmarkStart w:id="490" w:name="_Toc445797037"/>
      <w:bookmarkStart w:id="491" w:name="_Toc454011031"/>
      <w:bookmarkStart w:id="492" w:name="_Toc498691538"/>
      <w:bookmarkStart w:id="493" w:name="_Toc505070736"/>
      <w:bookmarkStart w:id="494" w:name="_Toc507832518"/>
      <w:bookmarkStart w:id="495" w:name="_Toc515935442"/>
      <w:bookmarkStart w:id="496" w:name="_Toc531693510"/>
      <w:bookmarkStart w:id="497" w:name="_Toc2131701"/>
      <w:bookmarkStart w:id="498" w:name="_Toc17712350"/>
      <w:bookmarkStart w:id="499" w:name="_Toc102895178"/>
      <w:bookmarkStart w:id="500" w:name="_Toc234816061"/>
      <w:bookmarkStart w:id="501" w:name="_Toc240791152"/>
      <w:bookmarkEnd w:id="467"/>
      <w:bookmarkEnd w:id="468"/>
      <w:bookmarkEnd w:id="469"/>
      <w:bookmarkEnd w:id="470"/>
    </w:p>
    <w:p w14:paraId="4989B686" w14:textId="77777777" w:rsidR="00D839B9" w:rsidRPr="00AD09E4" w:rsidRDefault="00D839B9" w:rsidP="00D839B9">
      <w:pPr>
        <w:pStyle w:val="MTHeadingSCS2"/>
      </w:pPr>
      <w:bookmarkStart w:id="502" w:name="_Toc51247184"/>
      <w:bookmarkStart w:id="503" w:name="_Toc85786184"/>
      <w:r w:rsidRPr="00AD09E4">
        <w:lastRenderedPageBreak/>
        <w:t>CB.24</w:t>
      </w:r>
      <w:r>
        <w:t>. Support s</w:t>
      </w:r>
      <w:r w:rsidRPr="00AD09E4">
        <w:t>tructure</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432C0494" w14:textId="77777777" w:rsidR="00D839B9" w:rsidRPr="00AD09E4" w:rsidRDefault="00D839B9" w:rsidP="00D839B9">
      <w:pPr>
        <w:pStyle w:val="MTHeadingSCS3"/>
      </w:pPr>
      <w:bookmarkStart w:id="504" w:name="_Toc362662167"/>
      <w:bookmarkStart w:id="505" w:name="_Toc362671929"/>
      <w:bookmarkStart w:id="506" w:name="_Toc362681370"/>
      <w:bookmarkStart w:id="507" w:name="_Toc362856611"/>
      <w:bookmarkStart w:id="508" w:name="_Toc363527143"/>
      <w:bookmarkStart w:id="509" w:name="_Toc382729524"/>
      <w:bookmarkStart w:id="510" w:name="_Toc382810487"/>
      <w:bookmarkStart w:id="511" w:name="_Toc386506880"/>
      <w:bookmarkStart w:id="512" w:name="_Toc396711430"/>
      <w:bookmarkStart w:id="513" w:name="_Toc398980884"/>
      <w:bookmarkStart w:id="514" w:name="_Toc401018192"/>
      <w:bookmarkStart w:id="515" w:name="_Toc421512172"/>
      <w:bookmarkStart w:id="516" w:name="_Toc434663177"/>
      <w:bookmarkStart w:id="517" w:name="_Toc437225010"/>
      <w:bookmarkStart w:id="518" w:name="_Toc440974514"/>
      <w:bookmarkStart w:id="519" w:name="_Toc443211931"/>
      <w:bookmarkStart w:id="520" w:name="_Toc444941620"/>
      <w:bookmarkStart w:id="521" w:name="_Toc445797038"/>
      <w:bookmarkStart w:id="522" w:name="_Toc454011032"/>
      <w:bookmarkStart w:id="523" w:name="_Toc498691539"/>
      <w:bookmarkStart w:id="524" w:name="_Toc505070737"/>
      <w:bookmarkStart w:id="525" w:name="_Toc507832519"/>
      <w:bookmarkStart w:id="526" w:name="_Toc515935443"/>
      <w:bookmarkStart w:id="527" w:name="_Toc531693511"/>
      <w:bookmarkStart w:id="528" w:name="_Toc2131702"/>
      <w:bookmarkStart w:id="529" w:name="_Toc17712351"/>
      <w:bookmarkStart w:id="530" w:name="_Toc102895179"/>
      <w:bookmarkStart w:id="531" w:name="_Toc234816062"/>
      <w:bookmarkStart w:id="532" w:name="_Toc240791153"/>
      <w:bookmarkStart w:id="533" w:name="_Toc51247185"/>
      <w:bookmarkStart w:id="534" w:name="_Toc85786185"/>
      <w:r w:rsidRPr="00AD09E4">
        <w:t>CB.24</w:t>
      </w:r>
      <w:r>
        <w:t>.1 Machine supporting s</w:t>
      </w:r>
      <w:r w:rsidRPr="00AD09E4">
        <w:t>tructure</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0AB869B3"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3CDADD2B" w14:textId="77777777" w:rsidTr="00D839B9">
        <w:tc>
          <w:tcPr>
            <w:tcW w:w="3544" w:type="dxa"/>
          </w:tcPr>
          <w:p w14:paraId="5FBBB9E3" w14:textId="77777777" w:rsidR="00D839B9" w:rsidRPr="00AD09E4" w:rsidRDefault="00D839B9" w:rsidP="00D839B9">
            <w:pPr>
              <w:pStyle w:val="MTTableText"/>
            </w:pPr>
            <w:r w:rsidRPr="00AD09E4">
              <w:t>Type of design</w:t>
            </w:r>
          </w:p>
        </w:tc>
        <w:tc>
          <w:tcPr>
            <w:tcW w:w="5953" w:type="dxa"/>
          </w:tcPr>
          <w:p w14:paraId="3FD72CB4" w14:textId="77777777" w:rsidR="00D839B9" w:rsidRPr="00AD09E4" w:rsidRDefault="00D839B9" w:rsidP="00D839B9">
            <w:pPr>
              <w:pStyle w:val="MTTableText"/>
            </w:pPr>
          </w:p>
        </w:tc>
      </w:tr>
      <w:tr w:rsidR="00D839B9" w:rsidRPr="00AD09E4" w14:paraId="6F6CA577" w14:textId="77777777" w:rsidTr="00D839B9">
        <w:tc>
          <w:tcPr>
            <w:tcW w:w="3544" w:type="dxa"/>
          </w:tcPr>
          <w:p w14:paraId="3363840D" w14:textId="77777777" w:rsidR="00D839B9" w:rsidRPr="00005363" w:rsidRDefault="00D839B9" w:rsidP="00D839B9">
            <w:pPr>
              <w:pStyle w:val="MTTableIndent"/>
              <w:rPr>
                <w:lang w:val="nb-NO"/>
              </w:rPr>
            </w:pPr>
            <w:r w:rsidRPr="00AD09E4">
              <w:t>supporting structure of caster</w:t>
            </w:r>
          </w:p>
        </w:tc>
        <w:tc>
          <w:tcPr>
            <w:tcW w:w="5953" w:type="dxa"/>
          </w:tcPr>
          <w:p w14:paraId="0BCDC0DD" w14:textId="77777777" w:rsidR="00D839B9" w:rsidRPr="00AD09E4" w:rsidRDefault="00D839B9" w:rsidP="00D839B9">
            <w:pPr>
              <w:pStyle w:val="MTTableText"/>
            </w:pPr>
            <w:r w:rsidRPr="00AD09E4">
              <w:t xml:space="preserve">structural steel construction in the machine area (only between concrete walls) </w:t>
            </w:r>
            <w:r w:rsidRPr="0003616B">
              <w:t xml:space="preserve">and for tundish car railways. </w:t>
            </w:r>
            <w:r w:rsidRPr="00AD09E4">
              <w:t>concrete construction for all other casting platforms and supporting structure</w:t>
            </w:r>
          </w:p>
        </w:tc>
      </w:tr>
      <w:tr w:rsidR="00D839B9" w:rsidRPr="00AD09E4" w14:paraId="004EB19C" w14:textId="77777777" w:rsidTr="00D839B9">
        <w:tc>
          <w:tcPr>
            <w:tcW w:w="3544" w:type="dxa"/>
          </w:tcPr>
          <w:p w14:paraId="3614B580" w14:textId="77777777" w:rsidR="00D839B9" w:rsidRPr="00AD09E4" w:rsidRDefault="00D839B9" w:rsidP="00D839B9">
            <w:pPr>
              <w:pStyle w:val="MTTableIndent"/>
            </w:pPr>
            <w:r w:rsidRPr="00005363">
              <w:rPr>
                <w:lang w:val="nb-NO"/>
              </w:rPr>
              <w:t>ladle operator platform</w:t>
            </w:r>
          </w:p>
        </w:tc>
        <w:tc>
          <w:tcPr>
            <w:tcW w:w="5953" w:type="dxa"/>
          </w:tcPr>
          <w:p w14:paraId="5383BF4C" w14:textId="77777777" w:rsidR="00D839B9" w:rsidRPr="00AD09E4" w:rsidRDefault="00D839B9" w:rsidP="00D839B9">
            <w:pPr>
              <w:pStyle w:val="MTTableText"/>
            </w:pPr>
            <w:r w:rsidRPr="00AD09E4">
              <w:t>steel structure</w:t>
            </w:r>
          </w:p>
        </w:tc>
      </w:tr>
      <w:tr w:rsidR="00D839B9" w:rsidRPr="00AD09E4" w14:paraId="5B1D02AA" w14:textId="77777777" w:rsidTr="00D839B9">
        <w:tc>
          <w:tcPr>
            <w:tcW w:w="3544" w:type="dxa"/>
          </w:tcPr>
          <w:p w14:paraId="66006FD5" w14:textId="77777777" w:rsidR="00D839B9" w:rsidRPr="00AD09E4" w:rsidRDefault="00D839B9" w:rsidP="00D839B9">
            <w:pPr>
              <w:pStyle w:val="MTTableIndent"/>
            </w:pPr>
            <w:r w:rsidRPr="00005363">
              <w:rPr>
                <w:lang w:val="nb-NO"/>
              </w:rPr>
              <w:t>ladl</w:t>
            </w:r>
            <w:r w:rsidRPr="00CF609B">
              <w:rPr>
                <w:lang w:val="nb-NO"/>
              </w:rPr>
              <w:t>e slide gate platform</w:t>
            </w:r>
          </w:p>
        </w:tc>
        <w:tc>
          <w:tcPr>
            <w:tcW w:w="5953" w:type="dxa"/>
          </w:tcPr>
          <w:p w14:paraId="39CF2721" w14:textId="77777777" w:rsidR="00D839B9" w:rsidRPr="00AD09E4" w:rsidRDefault="00D839B9" w:rsidP="00D839B9">
            <w:pPr>
              <w:pStyle w:val="MTTableText"/>
            </w:pPr>
            <w:r w:rsidRPr="00AD09E4">
              <w:t>steel structure</w:t>
            </w:r>
          </w:p>
        </w:tc>
      </w:tr>
      <w:tr w:rsidR="00D839B9" w:rsidRPr="00AD09E4" w14:paraId="28692DC8" w14:textId="77777777" w:rsidTr="00D839B9">
        <w:tc>
          <w:tcPr>
            <w:tcW w:w="3544" w:type="dxa"/>
          </w:tcPr>
          <w:p w14:paraId="02FC2042" w14:textId="77777777" w:rsidR="00D839B9" w:rsidRPr="00AD09E4" w:rsidRDefault="00D839B9" w:rsidP="00D839B9">
            <w:pPr>
              <w:pStyle w:val="MTTableIndent"/>
            </w:pPr>
            <w:r w:rsidRPr="00AD09E4">
              <w:t>support for emergency ladle</w:t>
            </w:r>
          </w:p>
        </w:tc>
        <w:tc>
          <w:tcPr>
            <w:tcW w:w="5953" w:type="dxa"/>
          </w:tcPr>
          <w:p w14:paraId="1D6E380E" w14:textId="77777777" w:rsidR="00D839B9" w:rsidRPr="00AD09E4" w:rsidRDefault="00D839B9" w:rsidP="00D839B9">
            <w:pPr>
              <w:pStyle w:val="MTTableText"/>
            </w:pPr>
            <w:r w:rsidRPr="00AD09E4">
              <w:t>concrete</w:t>
            </w:r>
          </w:p>
        </w:tc>
      </w:tr>
      <w:tr w:rsidR="00D839B9" w:rsidRPr="001838CF" w14:paraId="7B96F7C8" w14:textId="77777777" w:rsidTr="00D839B9">
        <w:tc>
          <w:tcPr>
            <w:tcW w:w="3544" w:type="dxa"/>
          </w:tcPr>
          <w:p w14:paraId="660E2114" w14:textId="77777777" w:rsidR="00D839B9" w:rsidRPr="0003616B" w:rsidRDefault="00D839B9" w:rsidP="00D839B9">
            <w:pPr>
              <w:pStyle w:val="MTTableIndent"/>
              <w:rPr>
                <w:highlight w:val="yellow"/>
              </w:rPr>
            </w:pPr>
            <w:r w:rsidRPr="0003616B">
              <w:t>support for tundish car rails</w:t>
            </w:r>
          </w:p>
        </w:tc>
        <w:tc>
          <w:tcPr>
            <w:tcW w:w="5953" w:type="dxa"/>
          </w:tcPr>
          <w:p w14:paraId="4717EAC9" w14:textId="4512EB47" w:rsidR="00D839B9" w:rsidRPr="0003616B" w:rsidRDefault="00D839B9" w:rsidP="00D839B9">
            <w:pPr>
              <w:pStyle w:val="MTTableText"/>
            </w:pPr>
            <w:r w:rsidRPr="0003616B">
              <w:t>concrete and LOP (for semi-gantry car)</w:t>
            </w:r>
          </w:p>
        </w:tc>
      </w:tr>
      <w:tr w:rsidR="00B47998" w:rsidRPr="00AD09E4" w14:paraId="403A0974" w14:textId="77777777" w:rsidTr="00D839B9">
        <w:tc>
          <w:tcPr>
            <w:tcW w:w="3544" w:type="dxa"/>
          </w:tcPr>
          <w:p w14:paraId="69ACC0E5" w14:textId="77777777" w:rsidR="00B47998" w:rsidRPr="00AD09E4" w:rsidRDefault="00B47998" w:rsidP="00B47998">
            <w:pPr>
              <w:pStyle w:val="MTTableText"/>
            </w:pPr>
            <w:r w:rsidRPr="00AD09E4">
              <w:t>Size of casting platform:</w:t>
            </w:r>
          </w:p>
        </w:tc>
        <w:tc>
          <w:tcPr>
            <w:tcW w:w="5953" w:type="dxa"/>
          </w:tcPr>
          <w:p w14:paraId="2370FA2B" w14:textId="657F753A" w:rsidR="00B47998" w:rsidRPr="00AD09E4" w:rsidRDefault="00B47998" w:rsidP="00B47998">
            <w:pPr>
              <w:pStyle w:val="MTTableText"/>
            </w:pPr>
            <w:r w:rsidRPr="00AD09E4">
              <w:t>please refer to layout drawing</w:t>
            </w:r>
          </w:p>
        </w:tc>
      </w:tr>
      <w:tr w:rsidR="00B47998" w:rsidRPr="00B47998" w14:paraId="5DFE58C4" w14:textId="77777777" w:rsidTr="00D839B9">
        <w:tc>
          <w:tcPr>
            <w:tcW w:w="3544" w:type="dxa"/>
          </w:tcPr>
          <w:p w14:paraId="0D898C13" w14:textId="77777777" w:rsidR="00B47998" w:rsidRPr="0003616B" w:rsidRDefault="00B47998" w:rsidP="00B47998">
            <w:pPr>
              <w:pStyle w:val="MTTableIndent"/>
            </w:pPr>
            <w:r w:rsidRPr="0003616B">
              <w:t>concrete wall distance</w:t>
            </w:r>
          </w:p>
        </w:tc>
        <w:tc>
          <w:tcPr>
            <w:tcW w:w="5953" w:type="dxa"/>
          </w:tcPr>
          <w:p w14:paraId="70CF5BB6" w14:textId="1FAF8689" w:rsidR="00B47998" w:rsidRPr="0003616B" w:rsidRDefault="00B47998" w:rsidP="00B47998">
            <w:pPr>
              <w:pStyle w:val="MTTableText"/>
            </w:pPr>
            <w:r w:rsidRPr="0003616B">
              <w:t>please refer to layout drawing</w:t>
            </w:r>
          </w:p>
        </w:tc>
      </w:tr>
      <w:tr w:rsidR="00B47998" w:rsidRPr="00B47998" w14:paraId="0F5FC96D" w14:textId="77777777" w:rsidTr="00D839B9">
        <w:tc>
          <w:tcPr>
            <w:tcW w:w="3544" w:type="dxa"/>
          </w:tcPr>
          <w:p w14:paraId="01A03697" w14:textId="77777777" w:rsidR="00B47998" w:rsidRPr="0003616B" w:rsidRDefault="00B47998" w:rsidP="00B47998">
            <w:pPr>
              <w:pStyle w:val="MTTableIndent"/>
            </w:pPr>
            <w:r w:rsidRPr="0003616B">
              <w:t>total area</w:t>
            </w:r>
          </w:p>
        </w:tc>
        <w:tc>
          <w:tcPr>
            <w:tcW w:w="5953" w:type="dxa"/>
          </w:tcPr>
          <w:p w14:paraId="7A5AFB18" w14:textId="55558B4F" w:rsidR="00B47998" w:rsidRPr="0003616B" w:rsidRDefault="00B47998" w:rsidP="00B47998">
            <w:pPr>
              <w:pStyle w:val="MTTableText"/>
            </w:pPr>
            <w:r w:rsidRPr="0003616B">
              <w:t>please refer to layout drawing</w:t>
            </w:r>
          </w:p>
        </w:tc>
      </w:tr>
      <w:tr w:rsidR="00B47998" w:rsidRPr="00AD09E4" w14:paraId="5558E451" w14:textId="77777777" w:rsidTr="00D839B9">
        <w:tc>
          <w:tcPr>
            <w:tcW w:w="3544" w:type="dxa"/>
          </w:tcPr>
          <w:p w14:paraId="68BF036E" w14:textId="77777777" w:rsidR="00B47998" w:rsidRPr="00AD09E4" w:rsidRDefault="00B47998" w:rsidP="00B47998">
            <w:pPr>
              <w:pStyle w:val="MTTableText"/>
            </w:pPr>
            <w:r w:rsidRPr="00AD09E4">
              <w:t>Casting platform:</w:t>
            </w:r>
          </w:p>
        </w:tc>
        <w:tc>
          <w:tcPr>
            <w:tcW w:w="5953" w:type="dxa"/>
          </w:tcPr>
          <w:p w14:paraId="02F392F1" w14:textId="77777777" w:rsidR="00B47998" w:rsidRPr="00AD09E4" w:rsidRDefault="00B47998" w:rsidP="00B47998">
            <w:pPr>
              <w:pStyle w:val="MTTableText"/>
            </w:pPr>
          </w:p>
        </w:tc>
      </w:tr>
      <w:tr w:rsidR="00B47998" w:rsidRPr="00AD09E4" w14:paraId="63354C2D" w14:textId="77777777" w:rsidTr="00D839B9">
        <w:tc>
          <w:tcPr>
            <w:tcW w:w="3544" w:type="dxa"/>
          </w:tcPr>
          <w:p w14:paraId="4E3BDD2E" w14:textId="77777777" w:rsidR="00B47998" w:rsidRPr="00AD09E4" w:rsidRDefault="00B47998" w:rsidP="00B47998">
            <w:pPr>
              <w:pStyle w:val="MTTableIndent"/>
            </w:pPr>
            <w:r w:rsidRPr="00AD09E4">
              <w:t>max. surface load</w:t>
            </w:r>
          </w:p>
        </w:tc>
        <w:tc>
          <w:tcPr>
            <w:tcW w:w="5953" w:type="dxa"/>
          </w:tcPr>
          <w:p w14:paraId="69A111D0" w14:textId="77777777" w:rsidR="00B47998" w:rsidRPr="00AD09E4" w:rsidRDefault="00B47998" w:rsidP="00B47998">
            <w:pPr>
              <w:pStyle w:val="MTTableText"/>
            </w:pPr>
            <w:r w:rsidRPr="00AD09E4">
              <w:t>2.0 t/m² (designed for storage of casting material e.g. powders)</w:t>
            </w:r>
          </w:p>
        </w:tc>
      </w:tr>
      <w:tr w:rsidR="00B47998" w:rsidRPr="00AD09E4" w14:paraId="2308755E" w14:textId="77777777" w:rsidTr="00D839B9">
        <w:tc>
          <w:tcPr>
            <w:tcW w:w="3544" w:type="dxa"/>
          </w:tcPr>
          <w:p w14:paraId="0EB83E9B" w14:textId="77777777" w:rsidR="00B47998" w:rsidRPr="00AD09E4" w:rsidRDefault="00B47998" w:rsidP="00B47998">
            <w:pPr>
              <w:pStyle w:val="MTTableIndent"/>
            </w:pPr>
            <w:r>
              <w:t>defined storage area</w:t>
            </w:r>
          </w:p>
        </w:tc>
        <w:tc>
          <w:tcPr>
            <w:tcW w:w="5953" w:type="dxa"/>
          </w:tcPr>
          <w:p w14:paraId="4D467522" w14:textId="77777777" w:rsidR="00B47998" w:rsidRPr="00AD09E4" w:rsidRDefault="00B47998" w:rsidP="00B47998">
            <w:pPr>
              <w:pStyle w:val="MTTableText"/>
            </w:pPr>
            <w:r w:rsidRPr="00AD09E4">
              <w:t xml:space="preserve">designed for intermediate storage of 2 molds or 2 benders or 2 segments in a defined area </w:t>
            </w:r>
            <w:r>
              <w:t>(refer to layout)</w:t>
            </w:r>
          </w:p>
        </w:tc>
      </w:tr>
      <w:tr w:rsidR="00B47998" w:rsidRPr="00AD09E4" w14:paraId="3C5DD970" w14:textId="77777777" w:rsidTr="00D839B9">
        <w:tc>
          <w:tcPr>
            <w:tcW w:w="3544" w:type="dxa"/>
          </w:tcPr>
          <w:p w14:paraId="168B4CBA" w14:textId="77777777" w:rsidR="00B47998" w:rsidRPr="00AD09E4" w:rsidRDefault="00B47998" w:rsidP="00B47998">
            <w:pPr>
              <w:pStyle w:val="MTTableText"/>
            </w:pPr>
            <w:r w:rsidRPr="00AD09E4">
              <w:t>Intermediate platform:</w:t>
            </w:r>
          </w:p>
        </w:tc>
        <w:tc>
          <w:tcPr>
            <w:tcW w:w="5953" w:type="dxa"/>
          </w:tcPr>
          <w:p w14:paraId="790B2A2C" w14:textId="77777777" w:rsidR="00B47998" w:rsidRPr="00AD09E4" w:rsidRDefault="00B47998" w:rsidP="00B47998">
            <w:pPr>
              <w:pStyle w:val="MTTableText"/>
            </w:pPr>
          </w:p>
        </w:tc>
      </w:tr>
      <w:tr w:rsidR="00B47998" w:rsidRPr="00AD09E4" w14:paraId="39534667" w14:textId="77777777" w:rsidTr="00D839B9">
        <w:tc>
          <w:tcPr>
            <w:tcW w:w="3544" w:type="dxa"/>
          </w:tcPr>
          <w:p w14:paraId="776B7679" w14:textId="77777777" w:rsidR="00B47998" w:rsidRPr="00AD09E4" w:rsidRDefault="00B47998" w:rsidP="00B47998">
            <w:pPr>
              <w:pStyle w:val="MTTableIndent"/>
            </w:pPr>
            <w:r w:rsidRPr="00AD09E4">
              <w:t>max. surface load</w:t>
            </w:r>
          </w:p>
        </w:tc>
        <w:tc>
          <w:tcPr>
            <w:tcW w:w="5953" w:type="dxa"/>
          </w:tcPr>
          <w:p w14:paraId="70AD0986" w14:textId="77777777" w:rsidR="00B47998" w:rsidRPr="00AD09E4" w:rsidRDefault="00B47998" w:rsidP="00B47998">
            <w:pPr>
              <w:pStyle w:val="MTTableText"/>
            </w:pPr>
            <w:r w:rsidRPr="00AD09E4">
              <w:t>1.0 t/m²</w:t>
            </w:r>
          </w:p>
        </w:tc>
      </w:tr>
      <w:tr w:rsidR="00B47998" w:rsidRPr="00AD09E4" w14:paraId="5511822F" w14:textId="77777777" w:rsidTr="00D839B9">
        <w:tc>
          <w:tcPr>
            <w:tcW w:w="3544" w:type="dxa"/>
          </w:tcPr>
          <w:p w14:paraId="4AC0A679" w14:textId="77777777" w:rsidR="00B47998" w:rsidRPr="00AD09E4" w:rsidRDefault="00B47998" w:rsidP="00B47998">
            <w:pPr>
              <w:pStyle w:val="MTTableText"/>
            </w:pPr>
            <w:r w:rsidRPr="00AD09E4">
              <w:t>Other platforms (maintenance)</w:t>
            </w:r>
          </w:p>
        </w:tc>
        <w:tc>
          <w:tcPr>
            <w:tcW w:w="5953" w:type="dxa"/>
          </w:tcPr>
          <w:p w14:paraId="5BBF4D9E" w14:textId="77777777" w:rsidR="00B47998" w:rsidRPr="00AD09E4" w:rsidRDefault="00B47998" w:rsidP="00B47998">
            <w:pPr>
              <w:pStyle w:val="MTTableText"/>
            </w:pPr>
          </w:p>
        </w:tc>
      </w:tr>
      <w:tr w:rsidR="00B47998" w:rsidRPr="00AD09E4" w14:paraId="0FBB8A11" w14:textId="77777777" w:rsidTr="00D839B9">
        <w:tc>
          <w:tcPr>
            <w:tcW w:w="3544" w:type="dxa"/>
          </w:tcPr>
          <w:p w14:paraId="1BBC3279" w14:textId="77777777" w:rsidR="00B47998" w:rsidRPr="00AD09E4" w:rsidRDefault="00B47998" w:rsidP="00B47998">
            <w:pPr>
              <w:pStyle w:val="MTTableIndent"/>
            </w:pPr>
            <w:r w:rsidRPr="00AD09E4">
              <w:t>max. surface load</w:t>
            </w:r>
          </w:p>
        </w:tc>
        <w:tc>
          <w:tcPr>
            <w:tcW w:w="5953" w:type="dxa"/>
          </w:tcPr>
          <w:p w14:paraId="1DE906EE" w14:textId="77777777" w:rsidR="00B47998" w:rsidRPr="00AD09E4" w:rsidRDefault="00B47998" w:rsidP="00B47998">
            <w:pPr>
              <w:pStyle w:val="MTTableText"/>
            </w:pPr>
            <w:r w:rsidRPr="00AD09E4">
              <w:t>0.5 t/m</w:t>
            </w:r>
            <w:r w:rsidRPr="00AD09E4">
              <w:rPr>
                <w:vertAlign w:val="superscript"/>
              </w:rPr>
              <w:t>2</w:t>
            </w:r>
          </w:p>
        </w:tc>
      </w:tr>
      <w:tr w:rsidR="00B47998" w:rsidRPr="00AD09E4" w14:paraId="6E86A237" w14:textId="77777777" w:rsidTr="00D839B9">
        <w:tc>
          <w:tcPr>
            <w:tcW w:w="3544" w:type="dxa"/>
          </w:tcPr>
          <w:p w14:paraId="28AC6B18" w14:textId="77777777" w:rsidR="00B47998" w:rsidRPr="00AD09E4" w:rsidRDefault="00B47998" w:rsidP="00B47998">
            <w:pPr>
              <w:pStyle w:val="MTTableText"/>
            </w:pPr>
            <w:r w:rsidRPr="00AD09E4">
              <w:t>Stairs and cross-covers</w:t>
            </w:r>
          </w:p>
        </w:tc>
        <w:tc>
          <w:tcPr>
            <w:tcW w:w="5953" w:type="dxa"/>
          </w:tcPr>
          <w:p w14:paraId="7995450B" w14:textId="77777777" w:rsidR="00B47998" w:rsidRPr="00AD09E4" w:rsidRDefault="00B47998" w:rsidP="00B47998">
            <w:pPr>
              <w:pStyle w:val="MTTableText"/>
            </w:pPr>
          </w:p>
        </w:tc>
      </w:tr>
      <w:tr w:rsidR="00B47998" w:rsidRPr="00AD09E4" w14:paraId="73C93895" w14:textId="77777777" w:rsidTr="00D839B9">
        <w:tc>
          <w:tcPr>
            <w:tcW w:w="3544" w:type="dxa"/>
          </w:tcPr>
          <w:p w14:paraId="3E0A157C" w14:textId="77777777" w:rsidR="00B47998" w:rsidRPr="00AD09E4" w:rsidRDefault="00B47998" w:rsidP="00B47998">
            <w:pPr>
              <w:pStyle w:val="MTTableIndent"/>
            </w:pPr>
            <w:r w:rsidRPr="00AD09E4">
              <w:t>surface load</w:t>
            </w:r>
          </w:p>
        </w:tc>
        <w:tc>
          <w:tcPr>
            <w:tcW w:w="5953" w:type="dxa"/>
          </w:tcPr>
          <w:p w14:paraId="23E7197B" w14:textId="77777777" w:rsidR="00B47998" w:rsidRPr="00CF609B" w:rsidRDefault="00B47998" w:rsidP="00B47998">
            <w:pPr>
              <w:pStyle w:val="MTTableText"/>
              <w:rPr>
                <w:lang w:val="nb-NO"/>
              </w:rPr>
            </w:pPr>
            <w:r w:rsidRPr="00AD09E4">
              <w:t>0.35 t/m²</w:t>
            </w:r>
          </w:p>
        </w:tc>
      </w:tr>
      <w:tr w:rsidR="00B47998" w:rsidRPr="00AD09E4" w14:paraId="6DAB2B1F" w14:textId="77777777" w:rsidTr="00D839B9">
        <w:tc>
          <w:tcPr>
            <w:tcW w:w="3544" w:type="dxa"/>
          </w:tcPr>
          <w:p w14:paraId="098C8F1D" w14:textId="77777777" w:rsidR="00B47998" w:rsidRPr="00CF609B" w:rsidRDefault="00B47998" w:rsidP="00B47998">
            <w:pPr>
              <w:pStyle w:val="MTTableText"/>
              <w:rPr>
                <w:lang w:val="nb-NO"/>
              </w:rPr>
            </w:pPr>
            <w:r w:rsidRPr="00AD09E4">
              <w:t>Elevation above ground level:</w:t>
            </w:r>
          </w:p>
        </w:tc>
        <w:tc>
          <w:tcPr>
            <w:tcW w:w="5953" w:type="dxa"/>
          </w:tcPr>
          <w:p w14:paraId="705AFD0F" w14:textId="77777777" w:rsidR="00B47998" w:rsidRPr="00AD09E4" w:rsidRDefault="00B47998" w:rsidP="00B47998">
            <w:pPr>
              <w:pStyle w:val="MTTableText"/>
            </w:pPr>
            <w:r w:rsidRPr="00AD09E4">
              <w:t xml:space="preserve"> </w:t>
            </w:r>
          </w:p>
        </w:tc>
      </w:tr>
      <w:tr w:rsidR="00B47998" w:rsidRPr="00AD09E4" w14:paraId="74C5B56C" w14:textId="77777777" w:rsidTr="00D839B9">
        <w:tc>
          <w:tcPr>
            <w:tcW w:w="3544" w:type="dxa"/>
          </w:tcPr>
          <w:p w14:paraId="5AA23C12" w14:textId="77777777" w:rsidR="00B47998" w:rsidRPr="00AD09E4" w:rsidRDefault="00B47998" w:rsidP="00B47998">
            <w:pPr>
              <w:pStyle w:val="MTTableIndent"/>
            </w:pPr>
            <w:r w:rsidRPr="00AD09E4">
              <w:t>casting platform</w:t>
            </w:r>
          </w:p>
        </w:tc>
        <w:tc>
          <w:tcPr>
            <w:tcW w:w="5953" w:type="dxa"/>
          </w:tcPr>
          <w:p w14:paraId="1CE76977" w14:textId="77777777" w:rsidR="00B47998" w:rsidRPr="00AD09E4" w:rsidRDefault="00B47998" w:rsidP="00B47998">
            <w:pPr>
              <w:pStyle w:val="MTTableText"/>
            </w:pPr>
            <w:r w:rsidRPr="00AD09E4">
              <w:t>please refer to layout drawing</w:t>
            </w:r>
          </w:p>
        </w:tc>
      </w:tr>
      <w:tr w:rsidR="00B47998" w:rsidRPr="00AD09E4" w14:paraId="09A52CE5" w14:textId="77777777" w:rsidTr="00D839B9">
        <w:tc>
          <w:tcPr>
            <w:tcW w:w="3544" w:type="dxa"/>
          </w:tcPr>
          <w:p w14:paraId="5FCDDD1B" w14:textId="77777777" w:rsidR="00B47998" w:rsidRPr="00AD09E4" w:rsidRDefault="00B47998" w:rsidP="00B47998">
            <w:pPr>
              <w:pStyle w:val="MTTableIndent"/>
            </w:pPr>
            <w:r w:rsidRPr="00CF609B">
              <w:t>ladle operator platform</w:t>
            </w:r>
          </w:p>
        </w:tc>
        <w:tc>
          <w:tcPr>
            <w:tcW w:w="5953" w:type="dxa"/>
          </w:tcPr>
          <w:p w14:paraId="77A82BCC" w14:textId="77777777" w:rsidR="00B47998" w:rsidRPr="00AD09E4" w:rsidRDefault="00B47998" w:rsidP="00B47998">
            <w:pPr>
              <w:pStyle w:val="MTTableText"/>
            </w:pPr>
            <w:r w:rsidRPr="00AD09E4">
              <w:t>please refer to layout drawing</w:t>
            </w:r>
          </w:p>
        </w:tc>
      </w:tr>
      <w:tr w:rsidR="00B47998" w:rsidRPr="00AD09E4" w14:paraId="37473633" w14:textId="77777777" w:rsidTr="00D839B9">
        <w:tc>
          <w:tcPr>
            <w:tcW w:w="3544" w:type="dxa"/>
          </w:tcPr>
          <w:p w14:paraId="20B8035E" w14:textId="77777777" w:rsidR="00B47998" w:rsidRPr="00AD09E4" w:rsidRDefault="00B47998" w:rsidP="00B47998">
            <w:pPr>
              <w:pStyle w:val="MTTableIndent"/>
            </w:pPr>
            <w:r w:rsidRPr="00CF609B">
              <w:t>intermediate platform</w:t>
            </w:r>
          </w:p>
        </w:tc>
        <w:tc>
          <w:tcPr>
            <w:tcW w:w="5953" w:type="dxa"/>
          </w:tcPr>
          <w:p w14:paraId="4E65ED23" w14:textId="77777777" w:rsidR="00B47998" w:rsidRPr="00AD09E4" w:rsidRDefault="00B47998" w:rsidP="00B47998">
            <w:pPr>
              <w:pStyle w:val="MTTableText"/>
            </w:pPr>
            <w:r w:rsidRPr="00AD09E4">
              <w:t>please refer to layout drawing</w:t>
            </w:r>
          </w:p>
        </w:tc>
      </w:tr>
      <w:tr w:rsidR="00B47998" w:rsidRPr="00AD09E4" w14:paraId="55CD8FF2" w14:textId="77777777" w:rsidTr="00D839B9">
        <w:tc>
          <w:tcPr>
            <w:tcW w:w="3544" w:type="dxa"/>
          </w:tcPr>
          <w:p w14:paraId="41F71E3D" w14:textId="77777777" w:rsidR="00B47998" w:rsidRPr="00AD09E4" w:rsidRDefault="00B47998" w:rsidP="00B47998">
            <w:pPr>
              <w:pStyle w:val="MTTableText"/>
            </w:pPr>
            <w:r w:rsidRPr="00AD09E4">
              <w:t>Platform surfacing:</w:t>
            </w:r>
          </w:p>
        </w:tc>
        <w:tc>
          <w:tcPr>
            <w:tcW w:w="5953" w:type="dxa"/>
          </w:tcPr>
          <w:p w14:paraId="404FF096" w14:textId="77777777" w:rsidR="00B47998" w:rsidRPr="00AD09E4" w:rsidRDefault="00B47998" w:rsidP="00B47998">
            <w:pPr>
              <w:pStyle w:val="MTTableText"/>
            </w:pPr>
          </w:p>
        </w:tc>
      </w:tr>
      <w:tr w:rsidR="00B47998" w:rsidRPr="00AD09E4" w14:paraId="1FD6C8B1" w14:textId="77777777" w:rsidTr="00D839B9">
        <w:tc>
          <w:tcPr>
            <w:tcW w:w="3544" w:type="dxa"/>
          </w:tcPr>
          <w:p w14:paraId="4A180E81" w14:textId="77777777" w:rsidR="00B47998" w:rsidRPr="00AD09E4" w:rsidRDefault="00B47998" w:rsidP="00B47998">
            <w:pPr>
              <w:pStyle w:val="MTTableIndent"/>
            </w:pPr>
            <w:r w:rsidRPr="00AD09E4">
              <w:t>in the liquid steel working area</w:t>
            </w:r>
          </w:p>
        </w:tc>
        <w:tc>
          <w:tcPr>
            <w:tcW w:w="5953" w:type="dxa"/>
          </w:tcPr>
          <w:p w14:paraId="17F151AB" w14:textId="77777777" w:rsidR="00B47998" w:rsidRPr="00AD09E4" w:rsidRDefault="00B47998" w:rsidP="00B47998">
            <w:pPr>
              <w:pStyle w:val="MTTableText"/>
            </w:pPr>
            <w:r w:rsidRPr="00AD09E4">
              <w:t>refractory concrete</w:t>
            </w:r>
          </w:p>
        </w:tc>
      </w:tr>
      <w:tr w:rsidR="00B47998" w:rsidRPr="00AD09E4" w14:paraId="0A235C7E" w14:textId="77777777" w:rsidTr="00D839B9">
        <w:tc>
          <w:tcPr>
            <w:tcW w:w="3544" w:type="dxa"/>
          </w:tcPr>
          <w:p w14:paraId="0DDDF14A" w14:textId="77777777" w:rsidR="00B47998" w:rsidRPr="00AD09E4" w:rsidRDefault="00B47998" w:rsidP="00B47998">
            <w:pPr>
              <w:pStyle w:val="MTTableIndent"/>
            </w:pPr>
            <w:r w:rsidRPr="00AD09E4">
              <w:t>remaining area</w:t>
            </w:r>
          </w:p>
        </w:tc>
        <w:tc>
          <w:tcPr>
            <w:tcW w:w="5953" w:type="dxa"/>
          </w:tcPr>
          <w:p w14:paraId="167E6632" w14:textId="77777777" w:rsidR="00B47998" w:rsidRPr="00AD09E4" w:rsidRDefault="00B47998" w:rsidP="00B47998">
            <w:pPr>
              <w:pStyle w:val="MTTableText"/>
            </w:pPr>
            <w:r w:rsidRPr="00AD09E4">
              <w:t>concrete</w:t>
            </w:r>
          </w:p>
        </w:tc>
      </w:tr>
      <w:tr w:rsidR="00B47998" w:rsidRPr="00AD09E4" w14:paraId="2C8637DF" w14:textId="77777777" w:rsidTr="00D839B9">
        <w:tc>
          <w:tcPr>
            <w:tcW w:w="3544" w:type="dxa"/>
          </w:tcPr>
          <w:p w14:paraId="099FF677" w14:textId="77777777" w:rsidR="00B47998" w:rsidRPr="00AD09E4" w:rsidRDefault="00B47998" w:rsidP="00B47998">
            <w:pPr>
              <w:pStyle w:val="MTTableIndent"/>
            </w:pPr>
            <w:r w:rsidRPr="00AD09E4">
              <w:lastRenderedPageBreak/>
              <w:t>intermediate platform</w:t>
            </w:r>
          </w:p>
        </w:tc>
        <w:tc>
          <w:tcPr>
            <w:tcW w:w="5953" w:type="dxa"/>
          </w:tcPr>
          <w:p w14:paraId="58BED88B" w14:textId="77777777" w:rsidR="00B47998" w:rsidRPr="00AD09E4" w:rsidRDefault="00B47998" w:rsidP="00B47998">
            <w:pPr>
              <w:pStyle w:val="MTTableText"/>
            </w:pPr>
            <w:r w:rsidRPr="00AD09E4">
              <w:t>checkered steel plate or concrete</w:t>
            </w:r>
          </w:p>
        </w:tc>
      </w:tr>
      <w:tr w:rsidR="00B47998" w:rsidRPr="00AD09E4" w14:paraId="27627ABB" w14:textId="77777777" w:rsidTr="00D839B9">
        <w:tc>
          <w:tcPr>
            <w:tcW w:w="3544" w:type="dxa"/>
          </w:tcPr>
          <w:p w14:paraId="341A24A7" w14:textId="77777777" w:rsidR="00B47998" w:rsidRPr="00AD09E4" w:rsidRDefault="00B47998" w:rsidP="00B47998">
            <w:pPr>
              <w:pStyle w:val="MTTableIndent"/>
            </w:pPr>
            <w:r w:rsidRPr="00AD09E4">
              <w:t>other platforms, stairs and cross covers</w:t>
            </w:r>
          </w:p>
        </w:tc>
        <w:tc>
          <w:tcPr>
            <w:tcW w:w="5953" w:type="dxa"/>
          </w:tcPr>
          <w:p w14:paraId="69FCEECF" w14:textId="77777777" w:rsidR="00B47998" w:rsidRPr="00AD09E4" w:rsidRDefault="00B47998" w:rsidP="00B47998">
            <w:pPr>
              <w:pStyle w:val="MTTableText"/>
            </w:pPr>
            <w:r w:rsidRPr="00AD09E4">
              <w:t>checkered steel plate</w:t>
            </w:r>
          </w:p>
        </w:tc>
      </w:tr>
    </w:tbl>
    <w:p w14:paraId="080B1142" w14:textId="77777777" w:rsidR="00D839B9" w:rsidRDefault="00D839B9" w:rsidP="00D839B9">
      <w:pPr>
        <w:pStyle w:val="MTStandard"/>
      </w:pPr>
    </w:p>
    <w:p w14:paraId="2BA1C2BB" w14:textId="77777777" w:rsidR="00D839B9" w:rsidRPr="00AD09E4" w:rsidRDefault="00D839B9" w:rsidP="00D839B9">
      <w:pPr>
        <w:pStyle w:val="MTHeading"/>
      </w:pPr>
      <w:r w:rsidRPr="00AD09E4">
        <w:t>Functional Description</w:t>
      </w:r>
    </w:p>
    <w:p w14:paraId="77B84AC9" w14:textId="77777777" w:rsidR="00D839B9" w:rsidRDefault="00D839B9" w:rsidP="00D839B9">
      <w:pPr>
        <w:pStyle w:val="MTStandard"/>
      </w:pPr>
      <w:r w:rsidRPr="00AD09E4">
        <w:t>The machine supporting structure mainly consists of the casting floor, intermediate floor, stairs and cross walks, and required platforms which are required for the functionality of the machine.  The main supporting columns of the casting floor and intermediate floor are mounted directly to the concrete foundation. The casting platform serves as a working area for the operating personnel during the casting process. The utility supply rooms (hydraulic, water, and electric’s) can be located below the main casting platform on the intermediate level nearer to the casting machine components.</w:t>
      </w:r>
    </w:p>
    <w:p w14:paraId="7419EC77" w14:textId="77777777" w:rsidR="00D839B9" w:rsidRDefault="00D839B9" w:rsidP="00D839B9">
      <w:pPr>
        <w:pStyle w:val="MTStandard"/>
      </w:pPr>
      <w:r>
        <w:t>For manufacturing of steel construction, local standards and profiles can be used, according to the</w:t>
      </w:r>
    </w:p>
    <w:p w14:paraId="21917D5B" w14:textId="77777777" w:rsidR="00D839B9" w:rsidRPr="00AD09E4" w:rsidRDefault="00D839B9" w:rsidP="00D839B9">
      <w:pPr>
        <w:pStyle w:val="MTStandard"/>
      </w:pPr>
      <w:r>
        <w:t>manufacturing locations.</w:t>
      </w:r>
    </w:p>
    <w:p w14:paraId="6582C3BA" w14:textId="77777777" w:rsidR="00D839B9" w:rsidRPr="00AD09E4" w:rsidRDefault="00D839B9" w:rsidP="00D839B9">
      <w:pPr>
        <w:pStyle w:val="MTHeading"/>
      </w:pPr>
      <w:r w:rsidRPr="00AD09E4">
        <w:t>Main Components</w:t>
      </w:r>
    </w:p>
    <w:p w14:paraId="649BB532" w14:textId="77777777" w:rsidR="00D839B9" w:rsidRPr="00AD09E4" w:rsidRDefault="00D839B9" w:rsidP="00D839B9">
      <w:pPr>
        <w:pStyle w:val="MTBulletIndent"/>
      </w:pPr>
      <w:r w:rsidRPr="00AD09E4">
        <w:t>Casting platform incl. intermediate platform with platform supporting structure</w:t>
      </w:r>
    </w:p>
    <w:p w14:paraId="44833E51" w14:textId="77777777" w:rsidR="00D839B9" w:rsidRPr="00AD09E4" w:rsidRDefault="00D839B9" w:rsidP="00D839B9">
      <w:pPr>
        <w:pStyle w:val="MTBulletIndent"/>
      </w:pPr>
      <w:r w:rsidRPr="00AD09E4">
        <w:t>Track for tundish car</w:t>
      </w:r>
    </w:p>
    <w:p w14:paraId="79FA8CA1" w14:textId="77777777" w:rsidR="00D839B9" w:rsidRPr="00AD09E4" w:rsidRDefault="00D839B9" w:rsidP="00D839B9">
      <w:pPr>
        <w:pStyle w:val="MTBulletIndent"/>
      </w:pPr>
      <w:r w:rsidRPr="00AD09E4">
        <w:t xml:space="preserve">Ladle operator platform </w:t>
      </w:r>
      <w:r w:rsidRPr="003B7B04">
        <w:t>with track for cable chain</w:t>
      </w:r>
    </w:p>
    <w:p w14:paraId="1BF1E936" w14:textId="77777777" w:rsidR="00D839B9" w:rsidRDefault="00D839B9" w:rsidP="00D839B9">
      <w:pPr>
        <w:pStyle w:val="MTBulletIndent"/>
      </w:pPr>
      <w:r w:rsidRPr="00AD09E4">
        <w:t>Ladle slide gate platform</w:t>
      </w:r>
    </w:p>
    <w:p w14:paraId="6BF0F524" w14:textId="77777777" w:rsidR="00D839B9" w:rsidRPr="00AD09E4" w:rsidRDefault="00D839B9" w:rsidP="00D839B9">
      <w:pPr>
        <w:pStyle w:val="MTBulletIndent"/>
      </w:pPr>
      <w:r w:rsidRPr="00AD09E4">
        <w:t>Stairs, railings, cross-overs</w:t>
      </w:r>
    </w:p>
    <w:p w14:paraId="15F9683B" w14:textId="77777777" w:rsidR="00D839B9" w:rsidRPr="00AD09E4" w:rsidRDefault="00D839B9" w:rsidP="00D839B9">
      <w:pPr>
        <w:pStyle w:val="MTBulletIndent"/>
      </w:pPr>
      <w:r w:rsidRPr="00AD09E4">
        <w:t>Guides for segment exchange</w:t>
      </w:r>
    </w:p>
    <w:p w14:paraId="1C20668B" w14:textId="2F15BAA7" w:rsidR="00D839B9" w:rsidRPr="00AD09E4" w:rsidRDefault="00D839B9" w:rsidP="00D839B9">
      <w:pPr>
        <w:pStyle w:val="MTBulletIndent"/>
      </w:pPr>
      <w:r w:rsidRPr="00AD09E4">
        <w:t xml:space="preserve">Liftable </w:t>
      </w:r>
      <w:r w:rsidRPr="00422841">
        <w:t xml:space="preserve">coverings </w:t>
      </w:r>
      <w:r w:rsidRPr="00AD09E4">
        <w:t>for segment exchange</w:t>
      </w:r>
    </w:p>
    <w:p w14:paraId="220AA46F" w14:textId="77777777" w:rsidR="00D839B9" w:rsidRPr="00AD09E4" w:rsidRDefault="00D839B9" w:rsidP="00D839B9">
      <w:pPr>
        <w:pStyle w:val="MTBulletIndent"/>
      </w:pPr>
      <w:r w:rsidRPr="00AD09E4">
        <w:t>Anchoring material</w:t>
      </w:r>
    </w:p>
    <w:p w14:paraId="0D530A2C" w14:textId="77777777" w:rsidR="00D839B9" w:rsidRPr="00AD09E4" w:rsidRDefault="00D839B9" w:rsidP="00D839B9">
      <w:pPr>
        <w:pStyle w:val="MTHeading"/>
      </w:pPr>
      <w:r w:rsidRPr="00AD09E4">
        <w:t>Main Characteristics</w:t>
      </w:r>
    </w:p>
    <w:p w14:paraId="45B9F747" w14:textId="77777777" w:rsidR="00D839B9" w:rsidRPr="00AD09E4" w:rsidRDefault="00D839B9" w:rsidP="00D839B9">
      <w:pPr>
        <w:pStyle w:val="MTBulletIndent"/>
      </w:pPr>
      <w:r w:rsidRPr="00AD09E4">
        <w:t>Absorption of loads via the combined concrete / structural steel construction by the foundation</w:t>
      </w:r>
    </w:p>
    <w:p w14:paraId="0A50289A" w14:textId="77777777" w:rsidR="00D839B9" w:rsidRPr="00AD09E4" w:rsidRDefault="00D839B9" w:rsidP="00D839B9">
      <w:pPr>
        <w:pStyle w:val="MTBulletIndent"/>
      </w:pPr>
      <w:r w:rsidRPr="00AD09E4">
        <w:t>Detachable coverings for the access to the components located under the casting platform</w:t>
      </w:r>
    </w:p>
    <w:p w14:paraId="40324C33" w14:textId="77777777" w:rsidR="00D839B9" w:rsidRPr="00AD09E4" w:rsidRDefault="00D839B9" w:rsidP="00D839B9">
      <w:pPr>
        <w:pStyle w:val="MTBulletIndent"/>
      </w:pPr>
      <w:r w:rsidRPr="00AD09E4">
        <w:t>Accessibility for maintenance and operation</w:t>
      </w:r>
    </w:p>
    <w:p w14:paraId="64A21977" w14:textId="77777777" w:rsidR="00D839B9" w:rsidRPr="00AD09E4" w:rsidRDefault="00D839B9" w:rsidP="00D839B9">
      <w:pPr>
        <w:pStyle w:val="MTBulletIndent"/>
      </w:pPr>
      <w:r w:rsidRPr="00AD09E4">
        <w:t>Emergency exits according to the safety regulations</w:t>
      </w:r>
    </w:p>
    <w:p w14:paraId="39B7DB5F" w14:textId="77777777" w:rsidR="00D839B9" w:rsidRDefault="00D839B9" w:rsidP="00D839B9">
      <w:pPr>
        <w:pStyle w:val="MTBulletIndent"/>
      </w:pPr>
      <w:r w:rsidRPr="00AD09E4">
        <w:t>Heat and splash protection facilities according to safety regulations</w:t>
      </w:r>
    </w:p>
    <w:p w14:paraId="6DD76D00" w14:textId="77777777" w:rsidR="00D839B9" w:rsidRPr="00AD09E4" w:rsidRDefault="00D839B9" w:rsidP="00D839B9">
      <w:pPr>
        <w:pStyle w:val="MTHeading"/>
      </w:pPr>
      <w:r w:rsidRPr="00AD09E4">
        <w:t>Advantages of Design</w:t>
      </w:r>
    </w:p>
    <w:p w14:paraId="7C7D8F02" w14:textId="77777777" w:rsidR="00D839B9" w:rsidRPr="00AD09E4" w:rsidRDefault="00D839B9" w:rsidP="00D839B9">
      <w:pPr>
        <w:pStyle w:val="MTBulletIndent"/>
      </w:pPr>
      <w:r w:rsidRPr="00AD09E4">
        <w:t>Low-vibration design minimizing thermal expansion by combined concrete / structural steel construction</w:t>
      </w:r>
    </w:p>
    <w:p w14:paraId="77E44339" w14:textId="77777777" w:rsidR="00D839B9" w:rsidRDefault="00D839B9" w:rsidP="00D839B9">
      <w:pPr>
        <w:pStyle w:val="MTStandard"/>
      </w:pPr>
      <w:bookmarkStart w:id="535" w:name="_Toc498691540"/>
      <w:bookmarkStart w:id="536" w:name="_Toc362671930"/>
      <w:bookmarkStart w:id="537" w:name="_Toc362681371"/>
      <w:bookmarkStart w:id="538" w:name="_Toc362856612"/>
      <w:bookmarkStart w:id="539" w:name="_Toc363527144"/>
      <w:bookmarkStart w:id="540" w:name="_Toc382729525"/>
      <w:bookmarkStart w:id="541" w:name="_Toc382810488"/>
      <w:bookmarkStart w:id="542" w:name="_Toc386506881"/>
      <w:bookmarkStart w:id="543" w:name="_Toc396711431"/>
      <w:bookmarkStart w:id="544" w:name="_Toc398980885"/>
      <w:bookmarkStart w:id="545" w:name="_Toc401018193"/>
      <w:bookmarkStart w:id="546" w:name="_Toc421512173"/>
      <w:bookmarkStart w:id="547" w:name="_Toc434663178"/>
      <w:bookmarkStart w:id="548" w:name="_Toc437225011"/>
      <w:bookmarkStart w:id="549" w:name="_Toc440974515"/>
      <w:bookmarkStart w:id="550" w:name="_Toc443211932"/>
      <w:bookmarkStart w:id="551" w:name="_Toc444941621"/>
      <w:bookmarkStart w:id="552" w:name="_Toc445797039"/>
      <w:bookmarkStart w:id="553" w:name="_Toc454011033"/>
      <w:bookmarkStart w:id="554" w:name="_Toc498691541"/>
      <w:bookmarkEnd w:id="535"/>
      <w:r w:rsidRPr="00AD09E4">
        <w:br w:type="page"/>
      </w:r>
      <w:bookmarkStart w:id="555" w:name="_Toc505070738"/>
      <w:bookmarkStart w:id="556" w:name="_Toc507832520"/>
      <w:bookmarkStart w:id="557" w:name="_Toc515935444"/>
      <w:bookmarkStart w:id="558" w:name="_Toc531693512"/>
      <w:bookmarkStart w:id="559" w:name="_Toc2131703"/>
      <w:bookmarkStart w:id="560" w:name="_Toc17712352"/>
      <w:bookmarkStart w:id="561" w:name="_Toc102895180"/>
      <w:bookmarkStart w:id="562" w:name="_Toc234816063"/>
      <w:bookmarkStart w:id="563" w:name="_Toc240791154"/>
    </w:p>
    <w:p w14:paraId="0AF3D985" w14:textId="77777777" w:rsidR="00D839B9" w:rsidRPr="00AD09E4" w:rsidRDefault="00D839B9" w:rsidP="00D839B9">
      <w:pPr>
        <w:pStyle w:val="MTHeadingSCS3"/>
      </w:pPr>
      <w:bookmarkStart w:id="564" w:name="_Toc51247186"/>
      <w:bookmarkStart w:id="565" w:name="_Toc85786186"/>
      <w:r w:rsidRPr="00AD09E4">
        <w:lastRenderedPageBreak/>
        <w:t>CB.24</w:t>
      </w:r>
      <w:r>
        <w:t>.2 Cooling c</w:t>
      </w:r>
      <w:r w:rsidRPr="00AD09E4">
        <w:t>hamber</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47EC87E0"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57E293CB" w14:textId="77777777" w:rsidTr="00D839B9">
        <w:tc>
          <w:tcPr>
            <w:tcW w:w="3544" w:type="dxa"/>
          </w:tcPr>
          <w:p w14:paraId="58257DEE" w14:textId="77777777" w:rsidR="00D839B9" w:rsidRPr="00AD09E4" w:rsidRDefault="00D839B9" w:rsidP="00D839B9">
            <w:pPr>
              <w:pStyle w:val="MTTableText"/>
            </w:pPr>
            <w:r w:rsidRPr="00AD09E4">
              <w:t>Type</w:t>
            </w:r>
          </w:p>
        </w:tc>
        <w:tc>
          <w:tcPr>
            <w:tcW w:w="5953" w:type="dxa"/>
          </w:tcPr>
          <w:p w14:paraId="315D0055" w14:textId="77777777" w:rsidR="00D839B9" w:rsidRPr="00AD09E4" w:rsidRDefault="00D839B9" w:rsidP="00D839B9">
            <w:pPr>
              <w:pStyle w:val="MTTableText"/>
            </w:pPr>
            <w:r w:rsidRPr="00AD09E4">
              <w:t>tunnel type</w:t>
            </w:r>
          </w:p>
        </w:tc>
      </w:tr>
      <w:tr w:rsidR="00D839B9" w:rsidRPr="00AD09E4" w14:paraId="6C61B549" w14:textId="77777777" w:rsidTr="00D839B9">
        <w:tc>
          <w:tcPr>
            <w:tcW w:w="3544" w:type="dxa"/>
          </w:tcPr>
          <w:p w14:paraId="2A4CC790" w14:textId="77777777" w:rsidR="00D839B9" w:rsidRPr="00AD09E4" w:rsidRDefault="00D839B9" w:rsidP="00D839B9">
            <w:pPr>
              <w:pStyle w:val="MTTableText"/>
            </w:pPr>
            <w:r w:rsidRPr="00AD09E4">
              <w:t>Material:</w:t>
            </w:r>
          </w:p>
        </w:tc>
        <w:tc>
          <w:tcPr>
            <w:tcW w:w="5953" w:type="dxa"/>
          </w:tcPr>
          <w:p w14:paraId="5E90999B" w14:textId="77777777" w:rsidR="00D839B9" w:rsidRPr="00AD09E4" w:rsidRDefault="00D839B9" w:rsidP="00D839B9">
            <w:pPr>
              <w:pStyle w:val="MTTableText"/>
            </w:pPr>
          </w:p>
        </w:tc>
      </w:tr>
      <w:tr w:rsidR="00D839B9" w:rsidRPr="00422841" w14:paraId="08D7FA45" w14:textId="77777777" w:rsidTr="00D839B9">
        <w:tc>
          <w:tcPr>
            <w:tcW w:w="3544" w:type="dxa"/>
          </w:tcPr>
          <w:p w14:paraId="7B749386" w14:textId="77777777" w:rsidR="00D839B9" w:rsidRPr="00422841" w:rsidRDefault="00D839B9" w:rsidP="00D839B9">
            <w:pPr>
              <w:pStyle w:val="MTTableIndent"/>
              <w:rPr>
                <w:vanish/>
                <w:highlight w:val="yellow"/>
              </w:rPr>
            </w:pPr>
            <w:r w:rsidRPr="00AD09E4">
              <w:t>inside lining</w:t>
            </w:r>
          </w:p>
        </w:tc>
        <w:tc>
          <w:tcPr>
            <w:tcW w:w="5953" w:type="dxa"/>
          </w:tcPr>
          <w:p w14:paraId="424C6BFF" w14:textId="158444C2" w:rsidR="00D839B9" w:rsidRPr="00422841" w:rsidRDefault="00D839B9" w:rsidP="00D839B9">
            <w:pPr>
              <w:pStyle w:val="MTTableText"/>
              <w:rPr>
                <w:vanish/>
                <w:highlight w:val="yellow"/>
              </w:rPr>
            </w:pPr>
            <w:r w:rsidRPr="003B7B04">
              <w:rPr>
                <w:color w:val="FF0000"/>
              </w:rPr>
              <w:t>stainless steel (e.g. 1.4301 or similar)</w:t>
            </w:r>
          </w:p>
        </w:tc>
      </w:tr>
      <w:tr w:rsidR="00D839B9" w:rsidRPr="00422841" w14:paraId="29F7562F" w14:textId="77777777" w:rsidTr="00D839B9">
        <w:tc>
          <w:tcPr>
            <w:tcW w:w="3544" w:type="dxa"/>
          </w:tcPr>
          <w:p w14:paraId="60A8DA5E" w14:textId="77777777" w:rsidR="00D839B9" w:rsidRPr="00422841" w:rsidRDefault="00D839B9" w:rsidP="00D839B9">
            <w:pPr>
              <w:pStyle w:val="MTTableIndent"/>
              <w:rPr>
                <w:vanish/>
                <w:highlight w:val="yellow"/>
              </w:rPr>
            </w:pPr>
            <w:r w:rsidRPr="00AD09E4">
              <w:t>supporting structure</w:t>
            </w:r>
          </w:p>
        </w:tc>
        <w:tc>
          <w:tcPr>
            <w:tcW w:w="5953" w:type="dxa"/>
          </w:tcPr>
          <w:p w14:paraId="48CE35EB" w14:textId="77777777" w:rsidR="00D839B9" w:rsidRPr="00422841" w:rsidRDefault="00D839B9" w:rsidP="00D839B9">
            <w:pPr>
              <w:pStyle w:val="MTTableText"/>
              <w:rPr>
                <w:vanish/>
                <w:highlight w:val="yellow"/>
              </w:rPr>
            </w:pPr>
            <w:r w:rsidRPr="00AD09E4">
              <w:t>carbon steel</w:t>
            </w:r>
          </w:p>
        </w:tc>
      </w:tr>
    </w:tbl>
    <w:p w14:paraId="68D762E8" w14:textId="77777777" w:rsidR="00D839B9" w:rsidRDefault="00D839B9" w:rsidP="00D839B9">
      <w:pPr>
        <w:pStyle w:val="MTStandard"/>
      </w:pPr>
    </w:p>
    <w:p w14:paraId="29FA5B7D" w14:textId="77777777" w:rsidR="00D839B9" w:rsidRPr="00AD09E4" w:rsidRDefault="00D839B9" w:rsidP="00D839B9">
      <w:pPr>
        <w:pStyle w:val="MTHeading"/>
      </w:pPr>
      <w:r w:rsidRPr="00AD09E4">
        <w:t>Functional Description</w:t>
      </w:r>
    </w:p>
    <w:p w14:paraId="049491E5" w14:textId="77777777" w:rsidR="00D839B9" w:rsidRPr="00AD09E4" w:rsidRDefault="00D839B9" w:rsidP="00D839B9">
      <w:pPr>
        <w:pStyle w:val="MTStandard"/>
      </w:pPr>
      <w:r w:rsidRPr="00AD09E4">
        <w:t>The cooling chamber is provided to collect the steam developed during the casting process. The steam is then removed by the steam exhaust system. The spray chamber also protects the environment against heat radiation from the slab.</w:t>
      </w:r>
    </w:p>
    <w:p w14:paraId="52ADBC9B" w14:textId="77777777" w:rsidR="00D839B9" w:rsidRPr="00AD09E4" w:rsidRDefault="00D839B9" w:rsidP="00D839B9">
      <w:pPr>
        <w:pStyle w:val="MTStandard"/>
      </w:pPr>
      <w:r w:rsidRPr="00AD09E4">
        <w:t xml:space="preserve">Catwalks are located along both sides of each strand guide enclosed by walls and covers.  </w:t>
      </w:r>
    </w:p>
    <w:p w14:paraId="6E296BE9" w14:textId="77777777" w:rsidR="00D839B9" w:rsidRPr="00AD09E4" w:rsidRDefault="00D839B9" w:rsidP="00D839B9">
      <w:pPr>
        <w:pStyle w:val="MTStandard"/>
      </w:pPr>
      <w:r w:rsidRPr="00AD09E4">
        <w:t xml:space="preserve">The covers in the centerline of each strand are integrated in the segments.  </w:t>
      </w:r>
    </w:p>
    <w:p w14:paraId="461DAF2C" w14:textId="77777777" w:rsidR="00D839B9" w:rsidRPr="00AD09E4" w:rsidRDefault="00D839B9" w:rsidP="00D839B9">
      <w:pPr>
        <w:pStyle w:val="MTStandard"/>
      </w:pPr>
      <w:r w:rsidRPr="00AD09E4">
        <w:t xml:space="preserve">The cooling chamber is provided with doors.  They are located on both sides at floor level and at catwalk level.  </w:t>
      </w:r>
    </w:p>
    <w:p w14:paraId="7BD6099E" w14:textId="59FFE938" w:rsidR="00D839B9" w:rsidRPr="00BE1F06" w:rsidRDefault="00D839B9" w:rsidP="00D839B9">
      <w:pPr>
        <w:pStyle w:val="MTStandard"/>
        <w:rPr>
          <w:vanish/>
        </w:rPr>
      </w:pPr>
      <w:r w:rsidRPr="00AD09E4">
        <w:t>The walls, covers and catwalks are s</w:t>
      </w:r>
      <w:r>
        <w:t xml:space="preserve">upported by a steel structure. </w:t>
      </w:r>
    </w:p>
    <w:p w14:paraId="5D3BDC0C" w14:textId="77777777" w:rsidR="00D839B9" w:rsidRPr="00AD09E4" w:rsidRDefault="00D839B9" w:rsidP="00D839B9">
      <w:pPr>
        <w:pStyle w:val="MTStandard"/>
      </w:pPr>
      <w:r w:rsidRPr="00AD09E4">
        <w:t xml:space="preserve">Adequate openings are provided for the steam exhaust system.  </w:t>
      </w:r>
    </w:p>
    <w:p w14:paraId="26A1CF5C" w14:textId="77777777" w:rsidR="00D839B9" w:rsidRPr="00AD09E4" w:rsidRDefault="00D839B9" w:rsidP="00D839B9">
      <w:pPr>
        <w:pStyle w:val="MTHeading"/>
      </w:pPr>
      <w:r w:rsidRPr="00AD09E4">
        <w:t>Main Components</w:t>
      </w:r>
    </w:p>
    <w:p w14:paraId="289CBAC4" w14:textId="77777777" w:rsidR="00D839B9" w:rsidRPr="00AD09E4" w:rsidRDefault="00D839B9" w:rsidP="00D839B9">
      <w:pPr>
        <w:pStyle w:val="MTBulletIndent"/>
      </w:pPr>
      <w:r w:rsidRPr="00AD09E4">
        <w:t>Cooling chamber steel structure</w:t>
      </w:r>
    </w:p>
    <w:p w14:paraId="1FB5A97A" w14:textId="77777777" w:rsidR="00D839B9" w:rsidRPr="00AD09E4" w:rsidRDefault="00D839B9" w:rsidP="00D839B9">
      <w:pPr>
        <w:pStyle w:val="MTBulletIndent"/>
      </w:pPr>
      <w:r w:rsidRPr="00AD09E4">
        <w:t>Cladding</w:t>
      </w:r>
    </w:p>
    <w:p w14:paraId="1733709C" w14:textId="77777777" w:rsidR="00D839B9" w:rsidRPr="00AD09E4" w:rsidRDefault="00D839B9" w:rsidP="00D839B9">
      <w:pPr>
        <w:pStyle w:val="MTBulletIndent"/>
      </w:pPr>
      <w:r w:rsidRPr="00AD09E4">
        <w:t>Stairs and landings</w:t>
      </w:r>
    </w:p>
    <w:p w14:paraId="2B73C87F" w14:textId="77777777" w:rsidR="00D839B9" w:rsidRPr="00AD09E4" w:rsidRDefault="00D839B9" w:rsidP="00D839B9">
      <w:pPr>
        <w:pStyle w:val="MTBulletIndent"/>
      </w:pPr>
      <w:r w:rsidRPr="00AD09E4">
        <w:t>Catwalks, safety fence(s) and electrically monitored lockable safety door(s)</w:t>
      </w:r>
    </w:p>
    <w:p w14:paraId="13DF6FFB" w14:textId="77777777" w:rsidR="00D839B9" w:rsidRPr="00AD09E4" w:rsidRDefault="00D839B9" w:rsidP="00D839B9">
      <w:pPr>
        <w:pStyle w:val="MTBulletIndent"/>
      </w:pPr>
      <w:r w:rsidRPr="00AD09E4">
        <w:t>Break out protection (ply wood covered steel plates)</w:t>
      </w:r>
    </w:p>
    <w:p w14:paraId="5349EC1A" w14:textId="77777777" w:rsidR="00D839B9" w:rsidRPr="00AD09E4" w:rsidRDefault="00D839B9" w:rsidP="00D839B9">
      <w:pPr>
        <w:pStyle w:val="MTHeading"/>
      </w:pPr>
      <w:r w:rsidRPr="00AD09E4">
        <w:t>Main Characteristics</w:t>
      </w:r>
    </w:p>
    <w:p w14:paraId="55F38746" w14:textId="77777777" w:rsidR="00D839B9" w:rsidRPr="00AD09E4" w:rsidRDefault="00D839B9" w:rsidP="00D839B9">
      <w:pPr>
        <w:pStyle w:val="MTBulletIndent"/>
      </w:pPr>
      <w:r w:rsidRPr="00AD09E4">
        <w:t xml:space="preserve">Enclosure of strand guide / containment </w:t>
      </w:r>
    </w:p>
    <w:p w14:paraId="7A995C7F" w14:textId="77777777" w:rsidR="00D839B9" w:rsidRPr="00AD09E4" w:rsidRDefault="00D839B9" w:rsidP="00D839B9">
      <w:pPr>
        <w:pStyle w:val="MTBulletIndent"/>
      </w:pPr>
      <w:r w:rsidRPr="00AD09E4">
        <w:t>Collection of steam for the exhaust system</w:t>
      </w:r>
    </w:p>
    <w:p w14:paraId="687E6CB2" w14:textId="77777777" w:rsidR="00D839B9" w:rsidRPr="00AD09E4" w:rsidRDefault="00D839B9" w:rsidP="00D839B9">
      <w:pPr>
        <w:pStyle w:val="MTBulletIndent"/>
      </w:pPr>
      <w:r w:rsidRPr="00AD09E4">
        <w:t xml:space="preserve">Provision of space for inline maintenance and inspection work </w:t>
      </w:r>
    </w:p>
    <w:p w14:paraId="551CCC8B" w14:textId="77777777" w:rsidR="00D839B9" w:rsidRPr="00AD09E4" w:rsidRDefault="00D839B9" w:rsidP="00D839B9">
      <w:pPr>
        <w:pStyle w:val="MTBulletIndent"/>
      </w:pPr>
      <w:r w:rsidRPr="00AD09E4">
        <w:t xml:space="preserve">Provision of lateral access to the segments </w:t>
      </w:r>
    </w:p>
    <w:p w14:paraId="4CDFCF34" w14:textId="77777777" w:rsidR="00D839B9" w:rsidRPr="00AD09E4" w:rsidRDefault="00D839B9" w:rsidP="00D839B9">
      <w:pPr>
        <w:pStyle w:val="MTBulletIndent"/>
      </w:pPr>
      <w:r w:rsidRPr="00AD09E4">
        <w:t xml:space="preserve">Break out protection to minimize the damage after a break-out </w:t>
      </w:r>
    </w:p>
    <w:p w14:paraId="411CEE82" w14:textId="77777777" w:rsidR="00D839B9" w:rsidRPr="00AD09E4" w:rsidRDefault="00D839B9" w:rsidP="00D839B9">
      <w:pPr>
        <w:pStyle w:val="MTHeading"/>
      </w:pPr>
      <w:r w:rsidRPr="00AD09E4">
        <w:t>Advantages of Design</w:t>
      </w:r>
    </w:p>
    <w:p w14:paraId="0DF6CB4B" w14:textId="77777777" w:rsidR="00D839B9" w:rsidRPr="00AD09E4" w:rsidRDefault="00D839B9" w:rsidP="00D839B9">
      <w:pPr>
        <w:pStyle w:val="MTBulletIndent"/>
      </w:pPr>
      <w:r w:rsidRPr="00AD09E4">
        <w:t>Accessibility for in-line maintenance and inspection work</w:t>
      </w:r>
    </w:p>
    <w:p w14:paraId="4FE1BC76" w14:textId="77777777" w:rsidR="00D839B9" w:rsidRDefault="00D839B9" w:rsidP="00D839B9">
      <w:pPr>
        <w:pStyle w:val="MTBulletIndent"/>
      </w:pPr>
      <w:r w:rsidRPr="00AD09E4">
        <w:t>Low corrosion steel for lining</w:t>
      </w:r>
    </w:p>
    <w:p w14:paraId="2207C7E5" w14:textId="77777777" w:rsidR="00D839B9" w:rsidRPr="00AD09E4" w:rsidRDefault="00D839B9" w:rsidP="00D839B9">
      <w:pPr>
        <w:pStyle w:val="MTStandard"/>
      </w:pPr>
    </w:p>
    <w:p w14:paraId="1F8C6B8B" w14:textId="77777777" w:rsidR="00D839B9" w:rsidRDefault="00D839B9" w:rsidP="00D839B9">
      <w:pPr>
        <w:pStyle w:val="MTStandard"/>
      </w:pPr>
      <w:r w:rsidRPr="00AD09E4">
        <w:br w:type="page"/>
      </w:r>
      <w:bookmarkStart w:id="566" w:name="_Toc362671931"/>
      <w:bookmarkStart w:id="567" w:name="_Toc362681372"/>
      <w:bookmarkStart w:id="568" w:name="_Toc362856613"/>
      <w:bookmarkStart w:id="569" w:name="_Toc363527145"/>
      <w:bookmarkStart w:id="570" w:name="_Toc382729526"/>
      <w:bookmarkStart w:id="571" w:name="_Toc382810489"/>
      <w:bookmarkStart w:id="572" w:name="_Toc386506882"/>
      <w:bookmarkStart w:id="573" w:name="_Toc396711432"/>
      <w:bookmarkStart w:id="574" w:name="_Toc398980886"/>
      <w:bookmarkStart w:id="575" w:name="_Toc401018194"/>
      <w:bookmarkStart w:id="576" w:name="_Toc421512174"/>
      <w:bookmarkStart w:id="577" w:name="_Toc434663179"/>
      <w:bookmarkStart w:id="578" w:name="_Toc437225012"/>
      <w:bookmarkStart w:id="579" w:name="_Toc440974516"/>
      <w:bookmarkStart w:id="580" w:name="_Toc443211933"/>
      <w:bookmarkStart w:id="581" w:name="_Toc444941622"/>
      <w:bookmarkStart w:id="582" w:name="_Toc445797040"/>
      <w:bookmarkStart w:id="583" w:name="_Toc454011034"/>
      <w:bookmarkStart w:id="584" w:name="_Toc498691542"/>
      <w:bookmarkStart w:id="585" w:name="_Toc505070739"/>
      <w:bookmarkStart w:id="586" w:name="_Toc507832521"/>
      <w:bookmarkStart w:id="587" w:name="_Toc515935445"/>
      <w:bookmarkStart w:id="588" w:name="_Toc531693513"/>
      <w:bookmarkStart w:id="589" w:name="_Toc2131704"/>
      <w:bookmarkStart w:id="590" w:name="_Toc17712353"/>
      <w:bookmarkStart w:id="591" w:name="_Toc102895181"/>
      <w:bookmarkStart w:id="592" w:name="_Toc234816064"/>
      <w:bookmarkStart w:id="593" w:name="_Toc240791155"/>
    </w:p>
    <w:p w14:paraId="690674AE" w14:textId="77777777" w:rsidR="00D839B9" w:rsidRPr="00AD09E4" w:rsidRDefault="00D839B9" w:rsidP="00D839B9">
      <w:pPr>
        <w:pStyle w:val="MTHeadingSCS3"/>
      </w:pPr>
      <w:bookmarkStart w:id="594" w:name="_Toc51247187"/>
      <w:bookmarkStart w:id="595" w:name="_Toc85786187"/>
      <w:r w:rsidRPr="00AD09E4">
        <w:lastRenderedPageBreak/>
        <w:t>CB.24</w:t>
      </w:r>
      <w:r>
        <w:t>.3 Steam e</w:t>
      </w:r>
      <w:r w:rsidRPr="00AD09E4">
        <w:t>xhaust</w:t>
      </w:r>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r>
        <w:t xml:space="preserve"> s</w:t>
      </w:r>
      <w:r w:rsidRPr="00AD09E4">
        <w:t>ystem</w:t>
      </w:r>
      <w:bookmarkEnd w:id="586"/>
      <w:bookmarkEnd w:id="587"/>
      <w:bookmarkEnd w:id="588"/>
      <w:bookmarkEnd w:id="589"/>
      <w:bookmarkEnd w:id="590"/>
      <w:bookmarkEnd w:id="591"/>
      <w:bookmarkEnd w:id="592"/>
      <w:bookmarkEnd w:id="593"/>
      <w:bookmarkEnd w:id="594"/>
      <w:bookmarkEnd w:id="595"/>
    </w:p>
    <w:p w14:paraId="37B73877" w14:textId="77777777"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62968382" w14:textId="77777777" w:rsidTr="00D839B9">
        <w:tc>
          <w:tcPr>
            <w:tcW w:w="3544" w:type="dxa"/>
          </w:tcPr>
          <w:p w14:paraId="0AFDED5F" w14:textId="77777777" w:rsidR="00D839B9" w:rsidRPr="00D0010C" w:rsidRDefault="00D839B9" w:rsidP="00D839B9">
            <w:pPr>
              <w:pStyle w:val="MTTableText"/>
            </w:pPr>
            <w:r w:rsidRPr="00D0010C">
              <w:t>No. of fans</w:t>
            </w:r>
          </w:p>
        </w:tc>
        <w:tc>
          <w:tcPr>
            <w:tcW w:w="5953" w:type="dxa"/>
          </w:tcPr>
          <w:p w14:paraId="4A881B92" w14:textId="77777777" w:rsidR="00D839B9" w:rsidRPr="00AD09E4" w:rsidRDefault="00D839B9" w:rsidP="00D839B9">
            <w:pPr>
              <w:pStyle w:val="MTTableText"/>
            </w:pPr>
            <w:r w:rsidRPr="00AD09E4">
              <w:t>2</w:t>
            </w:r>
            <w:r>
              <w:t xml:space="preserve"> per strand</w:t>
            </w:r>
          </w:p>
        </w:tc>
      </w:tr>
      <w:tr w:rsidR="00D839B9" w:rsidRPr="00AD09E4" w14:paraId="7DF49F68" w14:textId="77777777" w:rsidTr="00D839B9">
        <w:tc>
          <w:tcPr>
            <w:tcW w:w="3544" w:type="dxa"/>
          </w:tcPr>
          <w:p w14:paraId="433FF967" w14:textId="77777777" w:rsidR="00D839B9" w:rsidRPr="00D0010C" w:rsidRDefault="00D839B9" w:rsidP="00D839B9">
            <w:pPr>
              <w:pStyle w:val="MTTableText"/>
            </w:pPr>
            <w:r w:rsidRPr="00D0010C">
              <w:t>Capacity per fan</w:t>
            </w:r>
          </w:p>
        </w:tc>
        <w:tc>
          <w:tcPr>
            <w:tcW w:w="5953" w:type="dxa"/>
          </w:tcPr>
          <w:p w14:paraId="084FC2D5" w14:textId="77777777" w:rsidR="00D839B9" w:rsidRPr="00C81569" w:rsidRDefault="00D839B9" w:rsidP="00D839B9">
            <w:pPr>
              <w:pStyle w:val="MTTableText"/>
              <w:rPr>
                <w:vanish/>
                <w:highlight w:val="yellow"/>
              </w:rPr>
            </w:pPr>
            <w:r w:rsidRPr="00326136">
              <w:rPr>
                <w:vanish/>
                <w:highlight w:val="yellow"/>
              </w:rPr>
              <w:t xml:space="preserve">90000 m³/h  </w:t>
            </w:r>
            <w:r w:rsidRPr="00C81569">
              <w:rPr>
                <w:vanish/>
                <w:highlight w:val="yellow"/>
              </w:rPr>
              <w:t>(for 3 horizontal segments)</w:t>
            </w:r>
          </w:p>
          <w:p w14:paraId="76F213C2" w14:textId="77777777" w:rsidR="00D839B9" w:rsidRPr="00C81569" w:rsidRDefault="00D839B9" w:rsidP="00D839B9">
            <w:pPr>
              <w:pStyle w:val="MTTableText"/>
              <w:rPr>
                <w:vanish/>
                <w:highlight w:val="yellow"/>
              </w:rPr>
            </w:pPr>
            <w:r w:rsidRPr="00326136">
              <w:t>120000 m³/h</w:t>
            </w:r>
            <w:r w:rsidRPr="00C81569">
              <w:rPr>
                <w:vanish/>
                <w:highlight w:val="yellow"/>
              </w:rPr>
              <w:t xml:space="preserve"> (for “average caster”)</w:t>
            </w:r>
          </w:p>
          <w:p w14:paraId="3FECE406" w14:textId="77777777" w:rsidR="00D839B9" w:rsidRPr="00AD09E4" w:rsidRDefault="00D839B9" w:rsidP="00D839B9">
            <w:pPr>
              <w:pStyle w:val="MTTableText"/>
            </w:pPr>
            <w:r w:rsidRPr="00C81569">
              <w:rPr>
                <w:vanish/>
                <w:highlight w:val="yellow"/>
              </w:rPr>
              <w:t>180000 m³/h (for long strandguide, e.g. Ha Tinh)</w:t>
            </w:r>
          </w:p>
        </w:tc>
      </w:tr>
      <w:tr w:rsidR="00D839B9" w:rsidRPr="00AD09E4" w14:paraId="110C6643" w14:textId="77777777" w:rsidTr="00D839B9">
        <w:tc>
          <w:tcPr>
            <w:tcW w:w="3544" w:type="dxa"/>
          </w:tcPr>
          <w:p w14:paraId="2C9441D5" w14:textId="77777777" w:rsidR="00D839B9" w:rsidRPr="00D0010C" w:rsidRDefault="00D839B9" w:rsidP="00D839B9">
            <w:pPr>
              <w:pStyle w:val="MTTableText"/>
            </w:pPr>
            <w:r w:rsidRPr="00D0010C">
              <w:t>Suction medium</w:t>
            </w:r>
          </w:p>
        </w:tc>
        <w:tc>
          <w:tcPr>
            <w:tcW w:w="5953" w:type="dxa"/>
          </w:tcPr>
          <w:p w14:paraId="4EAE5554" w14:textId="77777777" w:rsidR="00D839B9" w:rsidRPr="00AD09E4" w:rsidRDefault="00D839B9" w:rsidP="00D839B9">
            <w:pPr>
              <w:pStyle w:val="MTTableText"/>
            </w:pPr>
            <w:r w:rsidRPr="00AD09E4">
              <w:t>steam / air mixture</w:t>
            </w:r>
          </w:p>
        </w:tc>
      </w:tr>
      <w:tr w:rsidR="00D839B9" w:rsidRPr="00AD09E4" w14:paraId="352652F3" w14:textId="77777777" w:rsidTr="00D839B9">
        <w:tc>
          <w:tcPr>
            <w:tcW w:w="3544" w:type="dxa"/>
          </w:tcPr>
          <w:p w14:paraId="23BBDDA7" w14:textId="77777777" w:rsidR="00D839B9" w:rsidRPr="00D0010C" w:rsidRDefault="00D839B9" w:rsidP="00D839B9">
            <w:pPr>
              <w:pStyle w:val="MTTableText"/>
            </w:pPr>
            <w:r w:rsidRPr="00D0010C">
              <w:t>Static pressure</w:t>
            </w:r>
          </w:p>
        </w:tc>
        <w:tc>
          <w:tcPr>
            <w:tcW w:w="5953" w:type="dxa"/>
          </w:tcPr>
          <w:p w14:paraId="793303D1" w14:textId="77777777" w:rsidR="00D839B9" w:rsidRPr="00AD09E4" w:rsidRDefault="00D839B9" w:rsidP="00D839B9">
            <w:pPr>
              <w:pStyle w:val="MTTableText"/>
            </w:pPr>
            <w:r>
              <w:t>approx.. 1600</w:t>
            </w:r>
            <w:r w:rsidRPr="00AD09E4">
              <w:t xml:space="preserve"> Pa</w:t>
            </w:r>
          </w:p>
        </w:tc>
      </w:tr>
      <w:tr w:rsidR="00D839B9" w:rsidRPr="00AD09E4" w14:paraId="324BBF1E" w14:textId="77777777" w:rsidTr="00D839B9">
        <w:tc>
          <w:tcPr>
            <w:tcW w:w="3544" w:type="dxa"/>
          </w:tcPr>
          <w:p w14:paraId="1A490F05" w14:textId="77777777" w:rsidR="00D839B9" w:rsidRPr="00D0010C" w:rsidRDefault="00D839B9" w:rsidP="00D839B9">
            <w:pPr>
              <w:pStyle w:val="MTTableText"/>
            </w:pPr>
            <w:r w:rsidRPr="00D0010C">
              <w:t>Temperature of medium</w:t>
            </w:r>
          </w:p>
        </w:tc>
        <w:tc>
          <w:tcPr>
            <w:tcW w:w="5953" w:type="dxa"/>
          </w:tcPr>
          <w:p w14:paraId="7FD1E504" w14:textId="77777777" w:rsidR="00D839B9" w:rsidRPr="00AD09E4" w:rsidRDefault="00D839B9" w:rsidP="00D839B9">
            <w:pPr>
              <w:pStyle w:val="MTTableText"/>
            </w:pPr>
            <w:r w:rsidRPr="00AD09E4">
              <w:t>max. 80°C</w:t>
            </w:r>
          </w:p>
        </w:tc>
      </w:tr>
      <w:tr w:rsidR="00D839B9" w:rsidRPr="00AD09E4" w14:paraId="62D19B8B" w14:textId="77777777" w:rsidTr="00D839B9">
        <w:tc>
          <w:tcPr>
            <w:tcW w:w="3544" w:type="dxa"/>
          </w:tcPr>
          <w:p w14:paraId="1EEFB4B2" w14:textId="77777777" w:rsidR="00D839B9" w:rsidRPr="00AD09E4" w:rsidRDefault="00D839B9" w:rsidP="00D839B9">
            <w:pPr>
              <w:pStyle w:val="MTTableText"/>
            </w:pPr>
            <w:r w:rsidRPr="00AD09E4">
              <w:t>Material:</w:t>
            </w:r>
          </w:p>
        </w:tc>
        <w:tc>
          <w:tcPr>
            <w:tcW w:w="5953" w:type="dxa"/>
          </w:tcPr>
          <w:p w14:paraId="6CF3DF7C" w14:textId="77777777" w:rsidR="00D839B9" w:rsidRPr="00AD09E4" w:rsidRDefault="00D839B9" w:rsidP="00D839B9">
            <w:pPr>
              <w:pStyle w:val="MTTableText"/>
            </w:pPr>
          </w:p>
        </w:tc>
      </w:tr>
      <w:tr w:rsidR="00D839B9" w:rsidRPr="00AD09E4" w14:paraId="7F5B67A9" w14:textId="77777777" w:rsidTr="00D839B9">
        <w:tc>
          <w:tcPr>
            <w:tcW w:w="3544" w:type="dxa"/>
          </w:tcPr>
          <w:p w14:paraId="1E491B4F" w14:textId="77777777" w:rsidR="00D839B9" w:rsidRPr="00AD09E4" w:rsidRDefault="00D839B9" w:rsidP="00D839B9">
            <w:pPr>
              <w:pStyle w:val="MTTableIndent"/>
            </w:pPr>
            <w:r w:rsidRPr="00AD09E4">
              <w:t>fan housing</w:t>
            </w:r>
          </w:p>
        </w:tc>
        <w:tc>
          <w:tcPr>
            <w:tcW w:w="5953" w:type="dxa"/>
          </w:tcPr>
          <w:p w14:paraId="75A96A2E" w14:textId="77777777" w:rsidR="00D839B9" w:rsidRPr="00D0010C" w:rsidRDefault="00D839B9" w:rsidP="00D839B9">
            <w:pPr>
              <w:pStyle w:val="MTTableText"/>
            </w:pPr>
            <w:r>
              <w:t>stainless steel AISI 304L</w:t>
            </w:r>
          </w:p>
        </w:tc>
      </w:tr>
      <w:tr w:rsidR="00D839B9" w:rsidRPr="00AD09E4" w14:paraId="157F7A0A" w14:textId="77777777" w:rsidTr="00D839B9">
        <w:tc>
          <w:tcPr>
            <w:tcW w:w="3544" w:type="dxa"/>
          </w:tcPr>
          <w:p w14:paraId="70A4AF75" w14:textId="77777777" w:rsidR="00D839B9" w:rsidRPr="00AD09E4" w:rsidRDefault="00D839B9" w:rsidP="00D839B9">
            <w:pPr>
              <w:pStyle w:val="MTTableIndent"/>
            </w:pPr>
            <w:r w:rsidRPr="00AD09E4">
              <w:t>impeller</w:t>
            </w:r>
          </w:p>
        </w:tc>
        <w:tc>
          <w:tcPr>
            <w:tcW w:w="5953" w:type="dxa"/>
          </w:tcPr>
          <w:p w14:paraId="78EC1F73" w14:textId="77777777" w:rsidR="00D839B9" w:rsidRPr="00D0010C" w:rsidRDefault="00D839B9" w:rsidP="00D839B9">
            <w:pPr>
              <w:pStyle w:val="MTTableText"/>
            </w:pPr>
            <w:r>
              <w:t>stainless steel AISI 316L</w:t>
            </w:r>
          </w:p>
        </w:tc>
      </w:tr>
      <w:tr w:rsidR="00D839B9" w:rsidRPr="00AD09E4" w14:paraId="5E598B02" w14:textId="77777777" w:rsidTr="00D839B9">
        <w:tc>
          <w:tcPr>
            <w:tcW w:w="3544" w:type="dxa"/>
          </w:tcPr>
          <w:p w14:paraId="56797D77" w14:textId="77777777" w:rsidR="00D839B9" w:rsidRPr="00AD09E4" w:rsidRDefault="00D839B9" w:rsidP="00D839B9">
            <w:pPr>
              <w:pStyle w:val="MTTableIndent"/>
            </w:pPr>
            <w:r w:rsidRPr="00AD09E4">
              <w:t>Ducts</w:t>
            </w:r>
          </w:p>
        </w:tc>
        <w:tc>
          <w:tcPr>
            <w:tcW w:w="5953" w:type="dxa"/>
          </w:tcPr>
          <w:p w14:paraId="0DCF220A" w14:textId="4DA6A0F0" w:rsidR="00D839B9" w:rsidRPr="00D0010C" w:rsidRDefault="00C31889" w:rsidP="00D839B9">
            <w:pPr>
              <w:pStyle w:val="MTTableText"/>
            </w:pPr>
            <w:r w:rsidRPr="00C31889">
              <w:rPr>
                <w:color w:val="FF0000"/>
              </w:rPr>
              <w:t>Low corrosion steel plate galvanised</w:t>
            </w:r>
          </w:p>
        </w:tc>
      </w:tr>
    </w:tbl>
    <w:p w14:paraId="2C36C077" w14:textId="77777777" w:rsidR="00D839B9" w:rsidRDefault="00D839B9" w:rsidP="00D839B9">
      <w:pPr>
        <w:pStyle w:val="MTStandard"/>
      </w:pPr>
    </w:p>
    <w:p w14:paraId="4B826EEB" w14:textId="77777777" w:rsidR="00D839B9" w:rsidRPr="00AD09E4" w:rsidRDefault="00D839B9" w:rsidP="00D839B9">
      <w:pPr>
        <w:pStyle w:val="MTHeading"/>
      </w:pPr>
      <w:r w:rsidRPr="00AD09E4">
        <w:t>Functional Description</w:t>
      </w:r>
    </w:p>
    <w:p w14:paraId="65E61778" w14:textId="77777777" w:rsidR="00D839B9" w:rsidRDefault="00D839B9" w:rsidP="00D839B9">
      <w:pPr>
        <w:pStyle w:val="MTStandard"/>
      </w:pPr>
      <w:r w:rsidRPr="00AD09E4">
        <w:t>The steam generated by spray cooling is collected in the cooling chamber and expelled to the atmosphere via ducts and stack.</w:t>
      </w:r>
    </w:p>
    <w:p w14:paraId="13BCD68D" w14:textId="77777777" w:rsidR="00D839B9" w:rsidRPr="00AD09E4" w:rsidRDefault="00D839B9" w:rsidP="00D839B9">
      <w:pPr>
        <w:pStyle w:val="MTHeading"/>
      </w:pPr>
      <w:r w:rsidRPr="00AD09E4">
        <w:t>Main Components</w:t>
      </w:r>
    </w:p>
    <w:p w14:paraId="4E7F8BA8" w14:textId="77777777" w:rsidR="00D839B9" w:rsidRPr="00AD09E4" w:rsidRDefault="00D839B9" w:rsidP="00D839B9">
      <w:pPr>
        <w:pStyle w:val="MTBulletIndent"/>
      </w:pPr>
      <w:r w:rsidRPr="00AD09E4">
        <w:t xml:space="preserve">Fans, single inlet, with </w:t>
      </w:r>
      <w:r>
        <w:t xml:space="preserve">direct </w:t>
      </w:r>
      <w:r w:rsidRPr="00AD09E4">
        <w:t>drive incl. motor (motors are part of electric equipment)</w:t>
      </w:r>
    </w:p>
    <w:p w14:paraId="0E1D7ADC" w14:textId="77777777" w:rsidR="00D839B9" w:rsidRPr="00AD09E4" w:rsidRDefault="00D839B9" w:rsidP="00D839B9">
      <w:pPr>
        <w:pStyle w:val="MTBulletIndent"/>
      </w:pPr>
      <w:r w:rsidRPr="00AD09E4">
        <w:t>Suction ducts with control damper</w:t>
      </w:r>
    </w:p>
    <w:p w14:paraId="1BFF00B2" w14:textId="77777777" w:rsidR="00D839B9" w:rsidRPr="00AD09E4" w:rsidRDefault="00D839B9" w:rsidP="00D839B9">
      <w:pPr>
        <w:pStyle w:val="MTBulletIndent"/>
      </w:pPr>
      <w:r w:rsidRPr="00AD09E4">
        <w:t>Pressure ducts and stack</w:t>
      </w:r>
    </w:p>
    <w:p w14:paraId="20CA7E0A" w14:textId="77777777" w:rsidR="00D839B9" w:rsidRPr="00AD09E4" w:rsidRDefault="00D839B9" w:rsidP="00D839B9">
      <w:pPr>
        <w:pStyle w:val="MTHeading"/>
      </w:pPr>
      <w:r w:rsidRPr="00AD09E4">
        <w:t>Main Characteristics</w:t>
      </w:r>
    </w:p>
    <w:p w14:paraId="13520327" w14:textId="77777777" w:rsidR="00D839B9" w:rsidRPr="00AD09E4" w:rsidRDefault="00D839B9" w:rsidP="00D839B9">
      <w:pPr>
        <w:pStyle w:val="MTBulletIndent"/>
      </w:pPr>
      <w:r w:rsidRPr="00AD09E4">
        <w:t xml:space="preserve">Fans sucking in on one side with </w:t>
      </w:r>
      <w:r>
        <w:t>direct</w:t>
      </w:r>
      <w:r w:rsidRPr="00AD09E4">
        <w:t xml:space="preserve"> drive</w:t>
      </w:r>
    </w:p>
    <w:p w14:paraId="4C4FA783" w14:textId="77E310B4" w:rsidR="00D839B9" w:rsidRPr="00AD09E4" w:rsidRDefault="00D839B9" w:rsidP="00D839B9">
      <w:pPr>
        <w:pStyle w:val="MTBulletIndent"/>
      </w:pPr>
      <w:r w:rsidRPr="004D29F0">
        <w:rPr>
          <w:vanish/>
          <w:highlight w:val="yellow"/>
        </w:rPr>
        <w:t>Stainless</w:t>
      </w:r>
      <w:r w:rsidR="004D29F0">
        <w:t xml:space="preserve"> </w:t>
      </w:r>
      <w:r w:rsidR="004D29F0" w:rsidRPr="004D29F0">
        <w:rPr>
          <w:color w:val="FF0000"/>
        </w:rPr>
        <w:t>Galvanised</w:t>
      </w:r>
      <w:r>
        <w:t xml:space="preserve"> steel</w:t>
      </w:r>
      <w:r w:rsidRPr="00AD09E4">
        <w:t xml:space="preserve"> design of ducts and stacks</w:t>
      </w:r>
    </w:p>
    <w:p w14:paraId="26DA3D35" w14:textId="77777777" w:rsidR="00D839B9" w:rsidRPr="00AD09E4" w:rsidRDefault="00D839B9" w:rsidP="00D839B9">
      <w:pPr>
        <w:pStyle w:val="MTBulletIndent"/>
      </w:pPr>
      <w:r w:rsidRPr="00AD09E4">
        <w:t>Fans supported by vibration absorbers</w:t>
      </w:r>
    </w:p>
    <w:p w14:paraId="1D6AF452" w14:textId="77777777" w:rsidR="00D839B9" w:rsidRDefault="00D839B9" w:rsidP="00D839B9">
      <w:pPr>
        <w:pStyle w:val="MTBulletIndent"/>
      </w:pPr>
      <w:r w:rsidRPr="00AD09E4">
        <w:t>Control dampers in the ducts</w:t>
      </w:r>
    </w:p>
    <w:p w14:paraId="2B2BAE01" w14:textId="77777777" w:rsidR="00D839B9" w:rsidRDefault="00D839B9" w:rsidP="00D839B9">
      <w:pPr>
        <w:pStyle w:val="MTBulletIndent"/>
      </w:pPr>
      <w:r>
        <w:t>Fans with vibration and temperature monitoring for the bearings</w:t>
      </w:r>
    </w:p>
    <w:p w14:paraId="45BF2964" w14:textId="77777777" w:rsidR="00D839B9" w:rsidRDefault="00D839B9" w:rsidP="00D839B9">
      <w:pPr>
        <w:pStyle w:val="MTBulletIndent"/>
      </w:pPr>
      <w:r>
        <w:t>Electric drive (see CB.9 Electric &amp; Automation)</w:t>
      </w:r>
    </w:p>
    <w:p w14:paraId="51A3B0AD" w14:textId="77777777" w:rsidR="00D839B9" w:rsidRDefault="00D839B9" w:rsidP="00D839B9">
      <w:pPr>
        <w:pStyle w:val="MTBulletIndent"/>
      </w:pPr>
      <w:r>
        <w:t>Automatic lubrication unit for the bearings</w:t>
      </w:r>
    </w:p>
    <w:p w14:paraId="0FBDC467" w14:textId="77777777" w:rsidR="00D839B9" w:rsidRPr="00AD09E4" w:rsidRDefault="00D839B9" w:rsidP="00D839B9">
      <w:pPr>
        <w:pStyle w:val="MTStandard"/>
      </w:pPr>
    </w:p>
    <w:p w14:paraId="7E2457F0" w14:textId="77777777" w:rsidR="00D839B9" w:rsidRDefault="00D839B9" w:rsidP="00D839B9">
      <w:pPr>
        <w:pStyle w:val="MTStandard"/>
      </w:pPr>
      <w:r w:rsidRPr="00AD09E4">
        <w:br w:type="page"/>
      </w:r>
      <w:bookmarkStart w:id="596" w:name="_Toc362671932"/>
      <w:bookmarkStart w:id="597" w:name="_Toc362681373"/>
      <w:bookmarkStart w:id="598" w:name="_Toc362856614"/>
      <w:bookmarkStart w:id="599" w:name="_Toc363527146"/>
      <w:bookmarkStart w:id="600" w:name="_Toc382729527"/>
      <w:bookmarkStart w:id="601" w:name="_Toc382810490"/>
      <w:bookmarkStart w:id="602" w:name="_Toc386506883"/>
      <w:bookmarkStart w:id="603" w:name="_Toc396711433"/>
      <w:bookmarkStart w:id="604" w:name="_Toc398980887"/>
      <w:bookmarkStart w:id="605" w:name="_Toc401018195"/>
      <w:bookmarkStart w:id="606" w:name="_Toc421512175"/>
      <w:bookmarkStart w:id="607" w:name="_Toc434663180"/>
      <w:bookmarkStart w:id="608" w:name="_Toc437225013"/>
      <w:bookmarkStart w:id="609" w:name="_Toc440974517"/>
      <w:bookmarkStart w:id="610" w:name="_Toc443211934"/>
      <w:bookmarkStart w:id="611" w:name="_Toc444941623"/>
      <w:bookmarkStart w:id="612" w:name="_Toc445797041"/>
      <w:bookmarkStart w:id="613" w:name="_Toc454011035"/>
      <w:bookmarkStart w:id="614" w:name="_Toc498691543"/>
      <w:bookmarkStart w:id="615" w:name="_Toc505070740"/>
      <w:bookmarkStart w:id="616" w:name="_Toc507832522"/>
      <w:bookmarkStart w:id="617" w:name="_Toc515935446"/>
      <w:bookmarkStart w:id="618" w:name="_Toc531693514"/>
      <w:bookmarkStart w:id="619" w:name="_Toc2131705"/>
      <w:bookmarkStart w:id="620" w:name="_Toc17712354"/>
      <w:bookmarkStart w:id="621" w:name="_Toc102895182"/>
      <w:bookmarkStart w:id="622" w:name="_Toc234816065"/>
      <w:bookmarkStart w:id="623" w:name="_Toc240791156"/>
    </w:p>
    <w:p w14:paraId="534E9F0D" w14:textId="77777777" w:rsidR="00D839B9" w:rsidRPr="00AD09E4" w:rsidRDefault="00D839B9" w:rsidP="00D839B9">
      <w:pPr>
        <w:pStyle w:val="MTHeadingSCS3"/>
      </w:pPr>
      <w:bookmarkStart w:id="624" w:name="_Toc51247188"/>
      <w:bookmarkStart w:id="625" w:name="_Toc85786188"/>
      <w:r w:rsidRPr="00AD09E4">
        <w:lastRenderedPageBreak/>
        <w:t>CB.24</w:t>
      </w:r>
      <w:r>
        <w:t>.</w:t>
      </w:r>
      <w:r w:rsidRPr="00AD09E4">
        <w:t>4 Em</w:t>
      </w:r>
      <w:r>
        <w:t>ergency casting s</w:t>
      </w:r>
      <w:r w:rsidRPr="00AD09E4">
        <w:t>ystem</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0A38A226" w14:textId="77777777"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7F0E3BB2" w14:textId="77777777" w:rsidTr="00D839B9">
        <w:tc>
          <w:tcPr>
            <w:tcW w:w="3544" w:type="dxa"/>
          </w:tcPr>
          <w:p w14:paraId="39B138EA" w14:textId="77777777" w:rsidR="00D839B9" w:rsidRPr="00AD09E4" w:rsidRDefault="00D839B9" w:rsidP="00D839B9">
            <w:pPr>
              <w:pStyle w:val="MTTableText"/>
            </w:pPr>
            <w:r w:rsidRPr="00AD09E4">
              <w:t>Type of design</w:t>
            </w:r>
          </w:p>
        </w:tc>
        <w:tc>
          <w:tcPr>
            <w:tcW w:w="5953" w:type="dxa"/>
          </w:tcPr>
          <w:p w14:paraId="5EE129D2" w14:textId="77777777" w:rsidR="00D839B9" w:rsidRPr="00AD09E4" w:rsidRDefault="00D839B9" w:rsidP="00D839B9">
            <w:pPr>
              <w:pStyle w:val="MTTableText"/>
            </w:pPr>
          </w:p>
        </w:tc>
      </w:tr>
      <w:tr w:rsidR="00D839B9" w:rsidRPr="00AD09E4" w14:paraId="31EB137C" w14:textId="77777777" w:rsidTr="00D839B9">
        <w:tc>
          <w:tcPr>
            <w:tcW w:w="3544" w:type="dxa"/>
          </w:tcPr>
          <w:p w14:paraId="601516C5" w14:textId="77777777" w:rsidR="00D839B9" w:rsidRPr="00AD09E4" w:rsidRDefault="00D839B9" w:rsidP="00D839B9">
            <w:pPr>
              <w:pStyle w:val="MTTableIndent"/>
            </w:pPr>
            <w:r w:rsidRPr="00AD09E4">
              <w:t>Overflow box</w:t>
            </w:r>
          </w:p>
        </w:tc>
        <w:tc>
          <w:tcPr>
            <w:tcW w:w="5953" w:type="dxa"/>
          </w:tcPr>
          <w:p w14:paraId="24176E31" w14:textId="77777777" w:rsidR="00D839B9" w:rsidRPr="00AD09E4" w:rsidRDefault="00D839B9" w:rsidP="00D839B9">
            <w:pPr>
              <w:pStyle w:val="MTTableText"/>
            </w:pPr>
            <w:r w:rsidRPr="00AD09E4">
              <w:t>welded trough</w:t>
            </w:r>
          </w:p>
        </w:tc>
      </w:tr>
      <w:tr w:rsidR="00D839B9" w:rsidRPr="00AD09E4" w14:paraId="6BB8DB42" w14:textId="77777777" w:rsidTr="00D839B9">
        <w:tc>
          <w:tcPr>
            <w:tcW w:w="3544" w:type="dxa"/>
          </w:tcPr>
          <w:p w14:paraId="2257530A" w14:textId="77777777" w:rsidR="00D839B9" w:rsidRPr="00AD09E4" w:rsidRDefault="00D839B9" w:rsidP="00D839B9">
            <w:pPr>
              <w:pStyle w:val="MTTableIndent"/>
            </w:pPr>
            <w:r>
              <w:t>Protection wall</w:t>
            </w:r>
          </w:p>
        </w:tc>
        <w:tc>
          <w:tcPr>
            <w:tcW w:w="5953" w:type="dxa"/>
          </w:tcPr>
          <w:p w14:paraId="0B197C0E" w14:textId="77777777" w:rsidR="00D839B9" w:rsidRPr="00AD09E4" w:rsidRDefault="00D839B9" w:rsidP="00D839B9">
            <w:pPr>
              <w:pStyle w:val="MTTableText"/>
            </w:pPr>
            <w:r w:rsidRPr="00AD09E4">
              <w:t>panel segments</w:t>
            </w:r>
          </w:p>
        </w:tc>
      </w:tr>
      <w:tr w:rsidR="00D839B9" w:rsidRPr="00AD09E4" w14:paraId="168A2954" w14:textId="77777777" w:rsidTr="00D839B9">
        <w:tc>
          <w:tcPr>
            <w:tcW w:w="3544" w:type="dxa"/>
          </w:tcPr>
          <w:p w14:paraId="2DC05954" w14:textId="77777777" w:rsidR="00D839B9" w:rsidRPr="00AD09E4" w:rsidRDefault="00D839B9" w:rsidP="00D839B9">
            <w:pPr>
              <w:pStyle w:val="MTTableIndent"/>
            </w:pPr>
            <w:r w:rsidRPr="00AD09E4">
              <w:t>Slag box</w:t>
            </w:r>
          </w:p>
        </w:tc>
        <w:tc>
          <w:tcPr>
            <w:tcW w:w="5953" w:type="dxa"/>
          </w:tcPr>
          <w:p w14:paraId="472FCA26" w14:textId="77777777" w:rsidR="00D839B9" w:rsidRDefault="00D839B9" w:rsidP="00D839B9">
            <w:pPr>
              <w:pStyle w:val="MTTableText"/>
            </w:pPr>
            <w:r w:rsidRPr="00AD09E4">
              <w:t>welded trough</w:t>
            </w:r>
          </w:p>
          <w:p w14:paraId="0F6AFD75" w14:textId="77777777" w:rsidR="00D839B9" w:rsidRPr="00AD09E4" w:rsidRDefault="00D839B9" w:rsidP="00D839B9">
            <w:pPr>
              <w:pStyle w:val="MTTableText"/>
            </w:pPr>
            <w:r>
              <w:t>one full tundish content</w:t>
            </w:r>
          </w:p>
        </w:tc>
      </w:tr>
    </w:tbl>
    <w:p w14:paraId="4D603B5B" w14:textId="77777777" w:rsidR="00D839B9" w:rsidRDefault="00D839B9" w:rsidP="00D839B9">
      <w:pPr>
        <w:pStyle w:val="MTStandard"/>
      </w:pPr>
    </w:p>
    <w:p w14:paraId="7FD1E29A" w14:textId="77777777" w:rsidR="00D839B9" w:rsidRPr="00AD09E4" w:rsidRDefault="00D839B9" w:rsidP="00D839B9">
      <w:pPr>
        <w:pStyle w:val="MTHeading"/>
      </w:pPr>
      <w:r w:rsidRPr="00AD09E4">
        <w:t>Functional Description</w:t>
      </w:r>
    </w:p>
    <w:p w14:paraId="31EF3844" w14:textId="77777777" w:rsidR="00D839B9" w:rsidRPr="00AD09E4" w:rsidRDefault="00D839B9" w:rsidP="00D839B9">
      <w:pPr>
        <w:pStyle w:val="MTStandard"/>
      </w:pPr>
      <w:r w:rsidRPr="00AD09E4">
        <w:t>The emergency casting system serves for protecting of casting platform in case of tundish overflow and during ladle turning to emergency ladle.</w:t>
      </w:r>
    </w:p>
    <w:p w14:paraId="414E482B" w14:textId="77777777" w:rsidR="00D839B9" w:rsidRPr="00AD09E4" w:rsidRDefault="00D839B9" w:rsidP="00D839B9">
      <w:pPr>
        <w:pStyle w:val="MTStandard"/>
      </w:pPr>
      <w:r w:rsidRPr="00AD09E4">
        <w:t>The slag boxes are able to receive slag and/or steel when the tundish is out of casting position and the stopper rod cannot be closed completely.</w:t>
      </w:r>
    </w:p>
    <w:p w14:paraId="73336DB0" w14:textId="77777777" w:rsidR="00D839B9" w:rsidRPr="00AD09E4" w:rsidRDefault="00D839B9" w:rsidP="00D839B9">
      <w:pPr>
        <w:pStyle w:val="MTHeading"/>
      </w:pPr>
      <w:r w:rsidRPr="00AD09E4">
        <w:t>Main Characteristics</w:t>
      </w:r>
    </w:p>
    <w:p w14:paraId="1703F180" w14:textId="77777777" w:rsidR="00D839B9" w:rsidRPr="00AD09E4" w:rsidRDefault="00D839B9" w:rsidP="00D839B9">
      <w:pPr>
        <w:pStyle w:val="MTBulletIndent"/>
      </w:pPr>
      <w:r w:rsidRPr="00AD09E4">
        <w:t>Welded design</w:t>
      </w:r>
    </w:p>
    <w:p w14:paraId="0D547905" w14:textId="77777777" w:rsidR="00D839B9" w:rsidRDefault="00D839B9" w:rsidP="00D839B9">
      <w:pPr>
        <w:pStyle w:val="MTBulletIndent"/>
      </w:pPr>
      <w:r w:rsidRPr="00AD09E4">
        <w:t>Plane walls</w:t>
      </w:r>
    </w:p>
    <w:p w14:paraId="7CB36D29" w14:textId="77777777" w:rsidR="00D839B9" w:rsidRPr="00AD09E4" w:rsidRDefault="00D839B9" w:rsidP="00D839B9">
      <w:pPr>
        <w:pStyle w:val="MTStandard"/>
      </w:pPr>
    </w:p>
    <w:p w14:paraId="0A6FAE84" w14:textId="77777777" w:rsidR="00D839B9" w:rsidRDefault="00D839B9" w:rsidP="00D839B9">
      <w:pPr>
        <w:pStyle w:val="MTStandard"/>
      </w:pPr>
      <w:r w:rsidRPr="00AD09E4">
        <w:br w:type="page"/>
      </w:r>
      <w:bookmarkStart w:id="626" w:name="_Toc362671933"/>
      <w:bookmarkStart w:id="627" w:name="_Toc362681374"/>
      <w:bookmarkStart w:id="628" w:name="_Toc362856615"/>
      <w:bookmarkStart w:id="629" w:name="_Toc363527147"/>
      <w:bookmarkStart w:id="630" w:name="_Toc382729528"/>
      <w:bookmarkStart w:id="631" w:name="_Toc382810491"/>
      <w:bookmarkStart w:id="632" w:name="_Toc386506836"/>
      <w:bookmarkStart w:id="633" w:name="_Toc386506884"/>
      <w:bookmarkStart w:id="634" w:name="_Toc396711434"/>
      <w:bookmarkStart w:id="635" w:name="_Toc398980888"/>
      <w:bookmarkStart w:id="636" w:name="_Toc401018196"/>
      <w:bookmarkStart w:id="637" w:name="_Toc421512176"/>
      <w:bookmarkStart w:id="638" w:name="_Toc434663181"/>
      <w:bookmarkStart w:id="639" w:name="_Toc437225014"/>
      <w:bookmarkStart w:id="640" w:name="_Toc440974518"/>
      <w:bookmarkStart w:id="641" w:name="_Toc443211935"/>
      <w:bookmarkStart w:id="642" w:name="_Toc444941624"/>
      <w:bookmarkStart w:id="643" w:name="_Toc445797042"/>
      <w:bookmarkStart w:id="644" w:name="_Toc454011036"/>
      <w:bookmarkStart w:id="645" w:name="_Toc498691544"/>
      <w:bookmarkStart w:id="646" w:name="_Toc505070741"/>
      <w:bookmarkStart w:id="647" w:name="_Toc507832523"/>
      <w:bookmarkStart w:id="648" w:name="_Toc515935447"/>
      <w:bookmarkStart w:id="649" w:name="_Toc531693515"/>
      <w:bookmarkStart w:id="650" w:name="_Toc2131706"/>
      <w:bookmarkStart w:id="651" w:name="_Toc17712355"/>
      <w:bookmarkStart w:id="652" w:name="_Toc102895183"/>
      <w:bookmarkStart w:id="653" w:name="_Toc234816066"/>
      <w:bookmarkStart w:id="654" w:name="_Toc240791157"/>
    </w:p>
    <w:p w14:paraId="7986B1BA" w14:textId="77777777" w:rsidR="00D839B9" w:rsidRPr="00AD09E4" w:rsidRDefault="00D839B9" w:rsidP="00D839B9">
      <w:pPr>
        <w:pStyle w:val="MTHeadingSCS2"/>
      </w:pPr>
      <w:bookmarkStart w:id="655" w:name="_Toc51247189"/>
      <w:bookmarkStart w:id="656" w:name="_Toc85786189"/>
      <w:r w:rsidRPr="00AD09E4">
        <w:lastRenderedPageBreak/>
        <w:t>CB.25</w:t>
      </w:r>
      <w:r>
        <w:t>.</w:t>
      </w:r>
      <w:r w:rsidRPr="00AD09E4">
        <w:t xml:space="preserve"> </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t>Smart Machine h</w:t>
      </w:r>
      <w:r w:rsidRPr="00AD09E4">
        <w:t>ead</w:t>
      </w:r>
      <w:bookmarkEnd w:id="652"/>
      <w:bookmarkEnd w:id="653"/>
      <w:bookmarkEnd w:id="654"/>
      <w:bookmarkEnd w:id="655"/>
      <w:bookmarkEnd w:id="656"/>
    </w:p>
    <w:p w14:paraId="3F5D1A1E" w14:textId="77777777" w:rsidR="00D839B9" w:rsidRDefault="00D839B9" w:rsidP="00D839B9">
      <w:pPr>
        <w:pStyle w:val="MTHeading"/>
      </w:pPr>
      <w:bookmarkStart w:id="657" w:name="_Toc362662172"/>
      <w:bookmarkStart w:id="658" w:name="_Toc362671934"/>
      <w:bookmarkStart w:id="659" w:name="_Toc362681375"/>
      <w:bookmarkStart w:id="660" w:name="_Toc362856616"/>
      <w:bookmarkStart w:id="661" w:name="_Toc363527148"/>
      <w:bookmarkStart w:id="662" w:name="_Toc382729529"/>
      <w:bookmarkStart w:id="663" w:name="_Toc382810492"/>
      <w:bookmarkStart w:id="664" w:name="_Toc386506885"/>
      <w:bookmarkStart w:id="665" w:name="_Toc396711435"/>
      <w:bookmarkStart w:id="666" w:name="_Toc398980889"/>
      <w:bookmarkStart w:id="667" w:name="_Toc401018197"/>
      <w:bookmarkStart w:id="668" w:name="_Toc421512177"/>
      <w:bookmarkStart w:id="669" w:name="_Toc434663182"/>
      <w:bookmarkStart w:id="670" w:name="_Toc437225015"/>
      <w:bookmarkStart w:id="671" w:name="_Toc440974519"/>
      <w:bookmarkStart w:id="672" w:name="_Toc443211936"/>
      <w:bookmarkStart w:id="673" w:name="_Toc444941625"/>
      <w:bookmarkStart w:id="674" w:name="_Toc445797043"/>
      <w:bookmarkStart w:id="675" w:name="_Toc454011037"/>
      <w:bookmarkStart w:id="676" w:name="_Toc498691545"/>
      <w:bookmarkStart w:id="677" w:name="_Toc505070742"/>
      <w:bookmarkStart w:id="678" w:name="_Toc507832524"/>
      <w:bookmarkStart w:id="679" w:name="_Toc515935448"/>
      <w:bookmarkStart w:id="680" w:name="_Toc531693516"/>
      <w:bookmarkStart w:id="681" w:name="_Toc2131707"/>
      <w:bookmarkStart w:id="682" w:name="_Toc17712356"/>
      <w:bookmarkStart w:id="683" w:name="_Toc102895184"/>
      <w:bookmarkStart w:id="684" w:name="_Toc234816067"/>
      <w:bookmarkStart w:id="685" w:name="_Toc240791158"/>
      <w:r>
        <w:t>Reference Drawing CB.25 Machine head</w:t>
      </w:r>
    </w:p>
    <w:p w14:paraId="1EBBF195" w14:textId="77777777" w:rsidR="007833B7" w:rsidRDefault="007833B7" w:rsidP="007833B7">
      <w:pPr>
        <w:pStyle w:val="MTStandard"/>
        <w:jc w:val="center"/>
        <w:rPr>
          <w:noProof/>
        </w:rPr>
      </w:pPr>
    </w:p>
    <w:p w14:paraId="65AF2D7F" w14:textId="37BB08BE" w:rsidR="007833B7" w:rsidRDefault="007833B7" w:rsidP="007833B7">
      <w:pPr>
        <w:pStyle w:val="MTStandard"/>
        <w:jc w:val="center"/>
        <w:rPr>
          <w:noProof/>
        </w:rPr>
      </w:pPr>
      <w:r>
        <w:rPr>
          <w:noProof/>
        </w:rPr>
        <w:drawing>
          <wp:inline distT="0" distB="0" distL="0" distR="0" wp14:anchorId="1D4B3B9D" wp14:editId="5C2DDAF5">
            <wp:extent cx="4675031" cy="4090042"/>
            <wp:effectExtent l="0" t="0" r="0" b="5715"/>
            <wp:docPr id="1803" name="Picture 180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CB.25_SMART_Machine_hea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8118" cy="4092743"/>
                    </a:xfrm>
                    <a:prstGeom prst="rect">
                      <a:avLst/>
                    </a:prstGeom>
                  </pic:spPr>
                </pic:pic>
              </a:graphicData>
            </a:graphic>
          </wp:inline>
        </w:drawing>
      </w:r>
    </w:p>
    <w:p w14:paraId="71BFB9F3" w14:textId="62C404E9" w:rsidR="00D839B9" w:rsidRDefault="00D839B9" w:rsidP="007833B7">
      <w:pPr>
        <w:pStyle w:val="MTStandard"/>
        <w:jc w:val="center"/>
      </w:pPr>
    </w:p>
    <w:p w14:paraId="634DA34D" w14:textId="77777777" w:rsidR="00D839B9" w:rsidRPr="00AD09E4" w:rsidRDefault="00D839B9" w:rsidP="007833B7">
      <w:pPr>
        <w:pStyle w:val="MTStandard"/>
        <w:jc w:val="center"/>
      </w:pPr>
      <w:r w:rsidRPr="004E284B">
        <w:t>- Typical sketch for reference only -</w:t>
      </w:r>
    </w:p>
    <w:p w14:paraId="78566B9C" w14:textId="77777777" w:rsidR="00D839B9" w:rsidRDefault="00D839B9" w:rsidP="007833B7">
      <w:pPr>
        <w:pStyle w:val="MTStandard"/>
        <w:jc w:val="center"/>
      </w:pPr>
    </w:p>
    <w:p w14:paraId="266B3F20" w14:textId="77777777" w:rsidR="00D839B9" w:rsidRDefault="00D839B9" w:rsidP="00D839B9">
      <w:pPr>
        <w:pStyle w:val="MTStandard"/>
      </w:pPr>
      <w:r>
        <w:br w:type="page"/>
      </w:r>
    </w:p>
    <w:p w14:paraId="7B618769" w14:textId="77777777" w:rsidR="00D839B9" w:rsidRPr="00AD09E4" w:rsidRDefault="00D839B9" w:rsidP="00D839B9">
      <w:pPr>
        <w:pStyle w:val="MTHeadingSCS3"/>
      </w:pPr>
      <w:bookmarkStart w:id="686" w:name="_Toc51247190"/>
      <w:bookmarkStart w:id="687" w:name="_Toc85786190"/>
      <w:r w:rsidRPr="00AD09E4">
        <w:lastRenderedPageBreak/>
        <w:t>CB.25</w:t>
      </w:r>
      <w:r>
        <w:t>.</w:t>
      </w:r>
      <w:r w:rsidRPr="00AD09E4">
        <w:t>1</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r>
        <w:t xml:space="preserve"> </w:t>
      </w:r>
      <w:r>
        <w:rPr>
          <w:rFonts w:cs="Arial"/>
          <w:szCs w:val="24"/>
        </w:rPr>
        <w:t>Smart</w:t>
      </w:r>
      <w:r w:rsidRPr="00AD09E4">
        <w:rPr>
          <w:rFonts w:cs="Arial"/>
          <w:szCs w:val="24"/>
        </w:rPr>
        <w:t xml:space="preserve"> Mold</w:t>
      </w:r>
      <w:bookmarkEnd w:id="684"/>
      <w:bookmarkEnd w:id="685"/>
      <w:bookmarkEnd w:id="686"/>
      <w:bookmarkEnd w:id="687"/>
    </w:p>
    <w:p w14:paraId="6794D0B6"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2E70D1B0" w14:textId="77777777" w:rsidTr="00D839B9">
        <w:tc>
          <w:tcPr>
            <w:tcW w:w="3544" w:type="dxa"/>
          </w:tcPr>
          <w:p w14:paraId="5317C2D6" w14:textId="77777777" w:rsidR="00D839B9" w:rsidRPr="00AD09E4" w:rsidRDefault="00D839B9" w:rsidP="00D839B9">
            <w:pPr>
              <w:pStyle w:val="MTTableText"/>
            </w:pPr>
            <w:r w:rsidRPr="00AD09E4">
              <w:t>Type of design</w:t>
            </w:r>
          </w:p>
        </w:tc>
        <w:tc>
          <w:tcPr>
            <w:tcW w:w="5953" w:type="dxa"/>
          </w:tcPr>
          <w:p w14:paraId="519A7B16" w14:textId="77777777" w:rsidR="00D839B9" w:rsidRPr="00AD09E4" w:rsidRDefault="00D839B9" w:rsidP="00D839B9">
            <w:pPr>
              <w:pStyle w:val="MTTableText"/>
            </w:pPr>
            <w:r w:rsidRPr="00AD09E4">
              <w:t>straight plate mold with width adjustment</w:t>
            </w:r>
          </w:p>
        </w:tc>
      </w:tr>
      <w:tr w:rsidR="00D839B9" w:rsidRPr="00AD09E4" w14:paraId="41B1A33F" w14:textId="77777777" w:rsidTr="00D839B9">
        <w:tc>
          <w:tcPr>
            <w:tcW w:w="3544" w:type="dxa"/>
          </w:tcPr>
          <w:p w14:paraId="3929067C" w14:textId="77777777" w:rsidR="00D839B9" w:rsidRPr="00AD09E4" w:rsidRDefault="00D839B9" w:rsidP="00D839B9">
            <w:pPr>
              <w:pStyle w:val="MTTableText"/>
            </w:pPr>
            <w:r w:rsidRPr="00AD09E4">
              <w:t>Width adjustment range (cold size)</w:t>
            </w:r>
          </w:p>
        </w:tc>
        <w:tc>
          <w:tcPr>
            <w:tcW w:w="5953" w:type="dxa"/>
          </w:tcPr>
          <w:p w14:paraId="75EA89B4" w14:textId="46373A37" w:rsidR="00D839B9" w:rsidRPr="00AD09E4" w:rsidRDefault="00D839B9" w:rsidP="00D839B9">
            <w:pPr>
              <w:pStyle w:val="MTTableText"/>
            </w:pPr>
            <w:r w:rsidRPr="00AD09E4">
              <w:t>8</w:t>
            </w:r>
            <w:r w:rsidR="004D29F0" w:rsidRPr="004D29F0">
              <w:rPr>
                <w:color w:val="FF0000"/>
              </w:rPr>
              <w:t>5</w:t>
            </w:r>
            <w:r w:rsidRPr="00AD09E4">
              <w:t>0 - 16</w:t>
            </w:r>
            <w:r w:rsidR="00FB4EF7">
              <w:t>8</w:t>
            </w:r>
            <w:r w:rsidRPr="00AD09E4">
              <w:t>0 mm</w:t>
            </w:r>
          </w:p>
        </w:tc>
      </w:tr>
      <w:tr w:rsidR="00D839B9" w:rsidRPr="00AD09E4" w14:paraId="5B932E57" w14:textId="77777777" w:rsidTr="00D839B9">
        <w:tc>
          <w:tcPr>
            <w:tcW w:w="3544" w:type="dxa"/>
          </w:tcPr>
          <w:p w14:paraId="56D06E3E" w14:textId="77777777" w:rsidR="00D839B9" w:rsidRPr="00AD09E4" w:rsidRDefault="00D839B9" w:rsidP="00D839B9">
            <w:pPr>
              <w:pStyle w:val="MTTableText"/>
            </w:pPr>
            <w:r w:rsidRPr="00AD09E4">
              <w:t>Thickness adjustment range (cold size)</w:t>
            </w:r>
          </w:p>
        </w:tc>
        <w:tc>
          <w:tcPr>
            <w:tcW w:w="5953" w:type="dxa"/>
          </w:tcPr>
          <w:p w14:paraId="15222FDF" w14:textId="376ECE76" w:rsidR="00D839B9" w:rsidRPr="00AD09E4" w:rsidRDefault="00D839B9" w:rsidP="00D839B9">
            <w:pPr>
              <w:pStyle w:val="MTTableText"/>
            </w:pPr>
            <w:r w:rsidRPr="00AD09E4">
              <w:t>1</w:t>
            </w:r>
            <w:r w:rsidR="004D29F0" w:rsidRPr="004D29F0">
              <w:rPr>
                <w:color w:val="FF0000"/>
              </w:rPr>
              <w:t>6</w:t>
            </w:r>
            <w:r w:rsidRPr="00AD09E4">
              <w:t>0 - 2</w:t>
            </w:r>
            <w:r w:rsidR="004D29F0" w:rsidRPr="004D29F0">
              <w:rPr>
                <w:color w:val="FF0000"/>
              </w:rPr>
              <w:t>2</w:t>
            </w:r>
            <w:r w:rsidRPr="00AD09E4">
              <w:t xml:space="preserve">0 mm </w:t>
            </w:r>
            <w:r w:rsidRPr="00422841">
              <w:rPr>
                <w:vanish/>
                <w:highlight w:val="yellow"/>
              </w:rPr>
              <w:t>(max. 280 mm)</w:t>
            </w:r>
          </w:p>
        </w:tc>
      </w:tr>
      <w:tr w:rsidR="00D839B9" w:rsidRPr="00AD09E4" w14:paraId="3A38B287" w14:textId="77777777" w:rsidTr="00D839B9">
        <w:tc>
          <w:tcPr>
            <w:tcW w:w="3544" w:type="dxa"/>
          </w:tcPr>
          <w:p w14:paraId="38659F84" w14:textId="77777777" w:rsidR="00D839B9" w:rsidRPr="00AD09E4" w:rsidRDefault="00D839B9" w:rsidP="00D839B9">
            <w:pPr>
              <w:pStyle w:val="MTTableText"/>
            </w:pPr>
            <w:r w:rsidRPr="00AD09E4">
              <w:t>Equipped for slab thickness</w:t>
            </w:r>
          </w:p>
        </w:tc>
        <w:tc>
          <w:tcPr>
            <w:tcW w:w="5953" w:type="dxa"/>
          </w:tcPr>
          <w:p w14:paraId="2DA5519D" w14:textId="23F1A007" w:rsidR="00D839B9" w:rsidRPr="00AD09E4" w:rsidRDefault="004D29F0" w:rsidP="00D839B9">
            <w:pPr>
              <w:pStyle w:val="MTTableText"/>
            </w:pPr>
            <w:r w:rsidRPr="004D29F0">
              <w:rPr>
                <w:color w:val="FF0000"/>
              </w:rPr>
              <w:t>220</w:t>
            </w:r>
            <w:r w:rsidR="00D839B9" w:rsidRPr="00AD09E4">
              <w:t xml:space="preserve"> mm</w:t>
            </w:r>
          </w:p>
        </w:tc>
      </w:tr>
      <w:tr w:rsidR="00D839B9" w:rsidRPr="00AD09E4" w14:paraId="55F1E6F7" w14:textId="77777777" w:rsidTr="00D839B9">
        <w:tc>
          <w:tcPr>
            <w:tcW w:w="3544" w:type="dxa"/>
          </w:tcPr>
          <w:p w14:paraId="2C25AB41" w14:textId="77777777" w:rsidR="00D839B9" w:rsidRPr="00AD09E4" w:rsidRDefault="00D839B9" w:rsidP="00D839B9">
            <w:pPr>
              <w:pStyle w:val="MTTableText"/>
            </w:pPr>
            <w:r w:rsidRPr="00AD09E4">
              <w:t>Material of copper plates</w:t>
            </w:r>
          </w:p>
        </w:tc>
        <w:tc>
          <w:tcPr>
            <w:tcW w:w="5953" w:type="dxa"/>
          </w:tcPr>
          <w:p w14:paraId="3C2797A8" w14:textId="77777777" w:rsidR="00D839B9" w:rsidRPr="00AD09E4" w:rsidRDefault="00D839B9" w:rsidP="00D839B9">
            <w:pPr>
              <w:pStyle w:val="MTTableText"/>
            </w:pPr>
            <w:r w:rsidRPr="00AD09E4">
              <w:t xml:space="preserve">CuAg  </w:t>
            </w:r>
            <w:r w:rsidRPr="00AD09E4">
              <w:rPr>
                <w:vanish/>
                <w:highlight w:val="yellow"/>
              </w:rPr>
              <w:t>(CuCrZr on low wear limits)</w:t>
            </w:r>
          </w:p>
        </w:tc>
      </w:tr>
      <w:tr w:rsidR="00D839B9" w:rsidRPr="00AD09E4" w14:paraId="7B6F2ABE" w14:textId="77777777" w:rsidTr="00D839B9">
        <w:tc>
          <w:tcPr>
            <w:tcW w:w="3544" w:type="dxa"/>
          </w:tcPr>
          <w:p w14:paraId="3C3670E4" w14:textId="77777777" w:rsidR="00D839B9" w:rsidRPr="00AD09E4" w:rsidRDefault="00D839B9" w:rsidP="00D839B9">
            <w:pPr>
              <w:pStyle w:val="MTTableText"/>
            </w:pPr>
            <w:r>
              <w:t>Coating of copper plates</w:t>
            </w:r>
          </w:p>
        </w:tc>
        <w:tc>
          <w:tcPr>
            <w:tcW w:w="5953" w:type="dxa"/>
          </w:tcPr>
          <w:p w14:paraId="0F95A888" w14:textId="77777777" w:rsidR="00D839B9" w:rsidRPr="00644B11" w:rsidRDefault="00D839B9" w:rsidP="00D839B9">
            <w:pPr>
              <w:pStyle w:val="MTTableText"/>
            </w:pPr>
            <w:r w:rsidRPr="00644B11">
              <w:t>Ni-coating</w:t>
            </w:r>
            <w:r>
              <w:t>,</w:t>
            </w:r>
            <w:r w:rsidRPr="00644B11">
              <w:t xml:space="preserve"> 0.5/1.5</w:t>
            </w:r>
            <w:r>
              <w:t xml:space="preserve"> mm</w:t>
            </w:r>
          </w:p>
        </w:tc>
      </w:tr>
      <w:tr w:rsidR="00D839B9" w:rsidRPr="00AD09E4" w14:paraId="56583178" w14:textId="77777777" w:rsidTr="00D839B9">
        <w:tc>
          <w:tcPr>
            <w:tcW w:w="3544" w:type="dxa"/>
          </w:tcPr>
          <w:p w14:paraId="72C7A3D8" w14:textId="77777777" w:rsidR="00D839B9" w:rsidRPr="00AD09E4" w:rsidRDefault="00D839B9" w:rsidP="00D839B9">
            <w:pPr>
              <w:pStyle w:val="MTTableText"/>
            </w:pPr>
            <w:r w:rsidRPr="00AD09E4">
              <w:t>Length of copper plates</w:t>
            </w:r>
          </w:p>
        </w:tc>
        <w:tc>
          <w:tcPr>
            <w:tcW w:w="5953" w:type="dxa"/>
          </w:tcPr>
          <w:p w14:paraId="6FE59A2A" w14:textId="77777777" w:rsidR="00D839B9" w:rsidRPr="00AD09E4" w:rsidRDefault="00D839B9" w:rsidP="00D839B9">
            <w:pPr>
              <w:pStyle w:val="MTTableText"/>
            </w:pPr>
            <w:r w:rsidRPr="00AD09E4">
              <w:t>900 mm</w:t>
            </w:r>
          </w:p>
        </w:tc>
      </w:tr>
      <w:tr w:rsidR="00D839B9" w:rsidRPr="00AD09E4" w14:paraId="04C0E85B" w14:textId="77777777" w:rsidTr="00D839B9">
        <w:tc>
          <w:tcPr>
            <w:tcW w:w="3544" w:type="dxa"/>
          </w:tcPr>
          <w:p w14:paraId="106EBE4F" w14:textId="77777777" w:rsidR="00D839B9" w:rsidRPr="00AD09E4" w:rsidRDefault="00D839B9" w:rsidP="00D839B9">
            <w:pPr>
              <w:pStyle w:val="MTTableText"/>
            </w:pPr>
            <w:r w:rsidRPr="00AD09E4">
              <w:t>Thickness of copper plates:</w:t>
            </w:r>
          </w:p>
        </w:tc>
        <w:tc>
          <w:tcPr>
            <w:tcW w:w="5953" w:type="dxa"/>
          </w:tcPr>
          <w:p w14:paraId="03879DE4" w14:textId="77777777" w:rsidR="00D839B9" w:rsidRPr="00AD09E4" w:rsidRDefault="00D839B9" w:rsidP="00D839B9">
            <w:pPr>
              <w:pStyle w:val="MTTableText"/>
            </w:pPr>
          </w:p>
        </w:tc>
      </w:tr>
      <w:tr w:rsidR="00D839B9" w:rsidRPr="00AD09E4" w14:paraId="1E1D130A" w14:textId="77777777" w:rsidTr="00D839B9">
        <w:tc>
          <w:tcPr>
            <w:tcW w:w="3544" w:type="dxa"/>
          </w:tcPr>
          <w:p w14:paraId="779EAB32" w14:textId="77777777" w:rsidR="00D839B9" w:rsidRPr="00AD09E4" w:rsidRDefault="00D839B9" w:rsidP="00D839B9">
            <w:pPr>
              <w:pStyle w:val="MTTableIndent"/>
            </w:pPr>
            <w:r w:rsidRPr="00AD09E4">
              <w:t>wide and narrow side</w:t>
            </w:r>
          </w:p>
        </w:tc>
        <w:tc>
          <w:tcPr>
            <w:tcW w:w="5953" w:type="dxa"/>
          </w:tcPr>
          <w:p w14:paraId="1D1A8996" w14:textId="77777777" w:rsidR="00D839B9" w:rsidRPr="00AD09E4" w:rsidRDefault="00D839B9" w:rsidP="00D839B9">
            <w:pPr>
              <w:pStyle w:val="MTTableText"/>
            </w:pPr>
            <w:r w:rsidRPr="00AD09E4">
              <w:t>40 mm</w:t>
            </w:r>
          </w:p>
        </w:tc>
      </w:tr>
      <w:tr w:rsidR="00D839B9" w:rsidRPr="00AD09E4" w14:paraId="708DD13A" w14:textId="77777777" w:rsidTr="00D839B9">
        <w:tc>
          <w:tcPr>
            <w:tcW w:w="3544" w:type="dxa"/>
          </w:tcPr>
          <w:p w14:paraId="5C702E6A" w14:textId="77777777" w:rsidR="00D839B9" w:rsidRPr="00AD09E4" w:rsidRDefault="00D839B9" w:rsidP="00D839B9">
            <w:pPr>
              <w:pStyle w:val="MTTableText"/>
            </w:pPr>
            <w:r w:rsidRPr="00AD09E4">
              <w:t>Minimum thickness after several remachinings</w:t>
            </w:r>
          </w:p>
        </w:tc>
        <w:tc>
          <w:tcPr>
            <w:tcW w:w="5953" w:type="dxa"/>
            <w:vAlign w:val="bottom"/>
          </w:tcPr>
          <w:p w14:paraId="56B172CC" w14:textId="77777777" w:rsidR="00D839B9" w:rsidRPr="00AD09E4" w:rsidRDefault="00D839B9" w:rsidP="00D839B9">
            <w:pPr>
              <w:pStyle w:val="MTTableText"/>
            </w:pPr>
            <w:r w:rsidRPr="00AD09E4">
              <w:t>25 mm</w:t>
            </w:r>
          </w:p>
        </w:tc>
      </w:tr>
      <w:tr w:rsidR="00D839B9" w:rsidRPr="00AD09E4" w14:paraId="439C6471" w14:textId="77777777" w:rsidTr="00D839B9">
        <w:tc>
          <w:tcPr>
            <w:tcW w:w="3544" w:type="dxa"/>
          </w:tcPr>
          <w:p w14:paraId="0BA0851A" w14:textId="77777777" w:rsidR="00D839B9" w:rsidRPr="00AD09E4" w:rsidRDefault="00D839B9" w:rsidP="00D839B9">
            <w:pPr>
              <w:pStyle w:val="MTTableText"/>
            </w:pPr>
            <w:r w:rsidRPr="00AD09E4">
              <w:t xml:space="preserve">Cooling water supply in the copper plates: </w:t>
            </w:r>
          </w:p>
        </w:tc>
        <w:tc>
          <w:tcPr>
            <w:tcW w:w="5953" w:type="dxa"/>
          </w:tcPr>
          <w:p w14:paraId="281EE0A2" w14:textId="77777777" w:rsidR="00D839B9" w:rsidRPr="00AD09E4" w:rsidRDefault="00D839B9" w:rsidP="00D839B9">
            <w:pPr>
              <w:pStyle w:val="MTTableText"/>
            </w:pPr>
            <w:r w:rsidRPr="00AD09E4">
              <w:t xml:space="preserve"> </w:t>
            </w:r>
          </w:p>
        </w:tc>
      </w:tr>
      <w:tr w:rsidR="00D839B9" w:rsidRPr="00AD09E4" w14:paraId="6F46EA9D" w14:textId="77777777" w:rsidTr="00D839B9">
        <w:tc>
          <w:tcPr>
            <w:tcW w:w="3544" w:type="dxa"/>
          </w:tcPr>
          <w:p w14:paraId="61C628BA" w14:textId="77777777" w:rsidR="00D839B9" w:rsidRPr="00AD09E4" w:rsidRDefault="00D839B9" w:rsidP="00D839B9">
            <w:pPr>
              <w:pStyle w:val="MTTableIndent"/>
            </w:pPr>
            <w:r w:rsidRPr="00AD09E4">
              <w:t xml:space="preserve">wide side </w:t>
            </w:r>
          </w:p>
        </w:tc>
        <w:tc>
          <w:tcPr>
            <w:tcW w:w="5953" w:type="dxa"/>
          </w:tcPr>
          <w:p w14:paraId="0A155412" w14:textId="77777777" w:rsidR="00D839B9" w:rsidRPr="00AD09E4" w:rsidRDefault="00D839B9" w:rsidP="00D839B9">
            <w:pPr>
              <w:pStyle w:val="MTTableText"/>
            </w:pPr>
            <w:r w:rsidRPr="00AD09E4">
              <w:t xml:space="preserve">slots </w:t>
            </w:r>
          </w:p>
        </w:tc>
      </w:tr>
      <w:tr w:rsidR="00D839B9" w:rsidRPr="00AD09E4" w14:paraId="15172F0B" w14:textId="77777777" w:rsidTr="00D839B9">
        <w:tc>
          <w:tcPr>
            <w:tcW w:w="3544" w:type="dxa"/>
          </w:tcPr>
          <w:p w14:paraId="0EA36C18" w14:textId="77777777" w:rsidR="00D839B9" w:rsidRPr="00AD09E4" w:rsidRDefault="00D839B9" w:rsidP="00D839B9">
            <w:pPr>
              <w:pStyle w:val="MTTableIndent"/>
            </w:pPr>
            <w:r w:rsidRPr="00AD09E4">
              <w:t xml:space="preserve">narrow side </w:t>
            </w:r>
          </w:p>
        </w:tc>
        <w:tc>
          <w:tcPr>
            <w:tcW w:w="5953" w:type="dxa"/>
          </w:tcPr>
          <w:p w14:paraId="2E768D4A" w14:textId="77777777" w:rsidR="00D839B9" w:rsidRPr="00AD09E4" w:rsidRDefault="00D839B9" w:rsidP="00D839B9">
            <w:pPr>
              <w:pStyle w:val="MTTableText"/>
            </w:pPr>
            <w:r w:rsidRPr="00AD09E4">
              <w:t xml:space="preserve">slots </w:t>
            </w:r>
          </w:p>
        </w:tc>
      </w:tr>
      <w:tr w:rsidR="00D839B9" w:rsidRPr="00AD09E4" w14:paraId="51DED29C" w14:textId="77777777" w:rsidTr="00D839B9">
        <w:tc>
          <w:tcPr>
            <w:tcW w:w="3544" w:type="dxa"/>
          </w:tcPr>
          <w:p w14:paraId="357486B3" w14:textId="77777777" w:rsidR="00D839B9" w:rsidRPr="00AD09E4" w:rsidRDefault="00D839B9" w:rsidP="00D839B9">
            <w:pPr>
              <w:pStyle w:val="MTTableText"/>
            </w:pPr>
            <w:r w:rsidRPr="00AD09E4">
              <w:t>Cooling water connection</w:t>
            </w:r>
          </w:p>
        </w:tc>
        <w:tc>
          <w:tcPr>
            <w:tcW w:w="5953" w:type="dxa"/>
          </w:tcPr>
          <w:p w14:paraId="5260425D" w14:textId="77777777" w:rsidR="00D839B9" w:rsidRPr="00AD09E4" w:rsidRDefault="00D839B9" w:rsidP="00D839B9">
            <w:pPr>
              <w:pStyle w:val="MTTableText"/>
            </w:pPr>
            <w:r w:rsidRPr="00AD09E4">
              <w:t>automatic when depositing the mold</w:t>
            </w:r>
          </w:p>
        </w:tc>
      </w:tr>
      <w:tr w:rsidR="00D839B9" w:rsidRPr="00E44E73" w14:paraId="48DAB65A" w14:textId="77777777" w:rsidTr="00D839B9">
        <w:tc>
          <w:tcPr>
            <w:tcW w:w="3544" w:type="dxa"/>
          </w:tcPr>
          <w:p w14:paraId="6C4288EE" w14:textId="77777777" w:rsidR="00D839B9" w:rsidRPr="00AD09E4" w:rsidRDefault="00D839B9" w:rsidP="00D839B9">
            <w:pPr>
              <w:pStyle w:val="MTTableText"/>
            </w:pPr>
            <w:r w:rsidRPr="00AD09E4">
              <w:t>Foot rollers per wide side:</w:t>
            </w:r>
          </w:p>
        </w:tc>
        <w:tc>
          <w:tcPr>
            <w:tcW w:w="5953" w:type="dxa"/>
          </w:tcPr>
          <w:p w14:paraId="4F8BFFA1" w14:textId="77777777" w:rsidR="00D839B9" w:rsidRPr="00E44E73" w:rsidRDefault="00D839B9" w:rsidP="00D839B9">
            <w:pPr>
              <w:pStyle w:val="MTTableText"/>
              <w:rPr>
                <w:lang w:val="en-US"/>
              </w:rPr>
            </w:pPr>
          </w:p>
        </w:tc>
      </w:tr>
      <w:tr w:rsidR="00D839B9" w:rsidRPr="00AD09E4" w14:paraId="772891F6" w14:textId="77777777" w:rsidTr="00D839B9">
        <w:tc>
          <w:tcPr>
            <w:tcW w:w="3544" w:type="dxa"/>
          </w:tcPr>
          <w:p w14:paraId="099285FF" w14:textId="77777777" w:rsidR="00D839B9" w:rsidRPr="00AD09E4" w:rsidRDefault="00D839B9" w:rsidP="00D839B9">
            <w:pPr>
              <w:pStyle w:val="MTTableIndent"/>
            </w:pPr>
            <w:r w:rsidRPr="00AD09E4">
              <w:t>Type of roller</w:t>
            </w:r>
          </w:p>
        </w:tc>
        <w:tc>
          <w:tcPr>
            <w:tcW w:w="5953" w:type="dxa"/>
          </w:tcPr>
          <w:p w14:paraId="552B3F4F" w14:textId="77777777" w:rsidR="00D839B9" w:rsidRPr="00AD09E4" w:rsidRDefault="00D839B9" w:rsidP="00D839B9">
            <w:pPr>
              <w:pStyle w:val="MTTableText"/>
            </w:pPr>
            <w:r w:rsidRPr="00AD09E4">
              <w:t>intermediately supported roller with fixed axle, wear-resistant surface and innovative grooved design</w:t>
            </w:r>
          </w:p>
        </w:tc>
      </w:tr>
      <w:tr w:rsidR="00D839B9" w:rsidRPr="00AD09E4" w14:paraId="2ABA38E9" w14:textId="77777777" w:rsidTr="00D839B9">
        <w:tc>
          <w:tcPr>
            <w:tcW w:w="3544" w:type="dxa"/>
          </w:tcPr>
          <w:p w14:paraId="6A748985" w14:textId="77777777" w:rsidR="00D839B9" w:rsidRPr="00AD09E4" w:rsidRDefault="00D839B9" w:rsidP="00D839B9">
            <w:pPr>
              <w:pStyle w:val="MTTableIndent"/>
            </w:pPr>
            <w:r>
              <w:t>quantity</w:t>
            </w:r>
          </w:p>
        </w:tc>
        <w:tc>
          <w:tcPr>
            <w:tcW w:w="5953" w:type="dxa"/>
          </w:tcPr>
          <w:p w14:paraId="13CC9699" w14:textId="77777777" w:rsidR="00D839B9" w:rsidRPr="00AD09E4" w:rsidRDefault="00D839B9" w:rsidP="00D839B9">
            <w:pPr>
              <w:pStyle w:val="MTTableText"/>
            </w:pPr>
            <w:r>
              <w:t>1</w:t>
            </w:r>
          </w:p>
        </w:tc>
      </w:tr>
      <w:tr w:rsidR="00D839B9" w:rsidRPr="00AD09E4" w14:paraId="5348A4D9" w14:textId="77777777" w:rsidTr="00D839B9">
        <w:trPr>
          <w:hidden/>
        </w:trPr>
        <w:tc>
          <w:tcPr>
            <w:tcW w:w="3544" w:type="dxa"/>
          </w:tcPr>
          <w:p w14:paraId="45260781" w14:textId="77777777" w:rsidR="00D839B9" w:rsidRPr="00534464" w:rsidRDefault="00D839B9" w:rsidP="00D839B9">
            <w:pPr>
              <w:pStyle w:val="MTTableIndent"/>
              <w:rPr>
                <w:vanish/>
              </w:rPr>
            </w:pPr>
            <w:r w:rsidRPr="00534464">
              <w:rPr>
                <w:vanish/>
                <w:highlight w:val="yellow"/>
              </w:rPr>
              <w:t>barrel length</w:t>
            </w:r>
            <w:r w:rsidRPr="00534464">
              <w:rPr>
                <w:vanish/>
              </w:rPr>
              <w:t xml:space="preserve"> </w:t>
            </w:r>
          </w:p>
        </w:tc>
        <w:tc>
          <w:tcPr>
            <w:tcW w:w="5953" w:type="dxa"/>
          </w:tcPr>
          <w:p w14:paraId="5EFAB6EE" w14:textId="77777777" w:rsidR="00D839B9" w:rsidRPr="00AD09E4" w:rsidRDefault="00D839B9" w:rsidP="00D839B9">
            <w:pPr>
              <w:pStyle w:val="MTTableText"/>
            </w:pPr>
            <w:r w:rsidRPr="00AD09E4">
              <w:rPr>
                <w:vanish/>
                <w:highlight w:val="yellow"/>
              </w:rPr>
              <w:t>approx. 1700 mm</w:t>
            </w:r>
          </w:p>
        </w:tc>
      </w:tr>
      <w:tr w:rsidR="00D839B9" w:rsidRPr="00AD09E4" w14:paraId="06FE3600" w14:textId="77777777" w:rsidTr="00D839B9">
        <w:tc>
          <w:tcPr>
            <w:tcW w:w="3544" w:type="dxa"/>
          </w:tcPr>
          <w:p w14:paraId="24E8F140" w14:textId="77777777" w:rsidR="00D839B9" w:rsidRPr="00AD09E4" w:rsidRDefault="00D839B9" w:rsidP="00D839B9">
            <w:pPr>
              <w:pStyle w:val="MTTableIndent"/>
            </w:pPr>
            <w:r w:rsidRPr="00AD09E4">
              <w:t>type of bearings</w:t>
            </w:r>
          </w:p>
        </w:tc>
        <w:tc>
          <w:tcPr>
            <w:tcW w:w="5953" w:type="dxa"/>
          </w:tcPr>
          <w:p w14:paraId="177BE49E" w14:textId="77777777" w:rsidR="00D839B9" w:rsidRPr="00AD09E4" w:rsidRDefault="00D839B9" w:rsidP="00D839B9">
            <w:pPr>
              <w:pStyle w:val="MTTableText"/>
            </w:pPr>
            <w:r w:rsidRPr="00E909B3">
              <w:rPr>
                <w:lang w:val="en-US"/>
              </w:rPr>
              <w:t>roller bearing</w:t>
            </w:r>
          </w:p>
        </w:tc>
      </w:tr>
      <w:tr w:rsidR="00D839B9" w:rsidRPr="00AD09E4" w14:paraId="588BF704" w14:textId="77777777" w:rsidTr="00D839B9">
        <w:tc>
          <w:tcPr>
            <w:tcW w:w="3544" w:type="dxa"/>
          </w:tcPr>
          <w:p w14:paraId="616A651B" w14:textId="77777777" w:rsidR="00D839B9" w:rsidRPr="00AD09E4" w:rsidRDefault="00D839B9" w:rsidP="00D839B9">
            <w:pPr>
              <w:pStyle w:val="MTTableIndent"/>
            </w:pPr>
            <w:r w:rsidRPr="00AD09E4">
              <w:t>No. of intermediate supports</w:t>
            </w:r>
          </w:p>
        </w:tc>
        <w:tc>
          <w:tcPr>
            <w:tcW w:w="5953" w:type="dxa"/>
          </w:tcPr>
          <w:p w14:paraId="49B5A51C" w14:textId="77777777" w:rsidR="00D839B9" w:rsidRPr="00AD09E4" w:rsidRDefault="00D839B9" w:rsidP="00D839B9">
            <w:pPr>
              <w:pStyle w:val="MTTableText"/>
            </w:pPr>
            <w:r w:rsidRPr="00E909B3">
              <w:rPr>
                <w:lang w:val="en-US"/>
              </w:rPr>
              <w:t xml:space="preserve">2 (tripartite roller) </w:t>
            </w:r>
            <w:r w:rsidRPr="00E909B3">
              <w:rPr>
                <w:vanish/>
                <w:szCs w:val="22"/>
                <w:highlight w:val="yellow"/>
                <w:lang w:val="en-US"/>
              </w:rPr>
              <w:t>(1 up to 1500 mm, 2 for 1501 to 2600, 3 for &gt;2601 mm)</w:t>
            </w:r>
          </w:p>
        </w:tc>
      </w:tr>
      <w:tr w:rsidR="00D839B9" w:rsidRPr="00AD09E4" w14:paraId="14337471" w14:textId="77777777" w:rsidTr="00D839B9">
        <w:tc>
          <w:tcPr>
            <w:tcW w:w="3544" w:type="dxa"/>
          </w:tcPr>
          <w:p w14:paraId="0C90381C" w14:textId="77777777" w:rsidR="00D839B9" w:rsidRPr="00AD09E4" w:rsidRDefault="00D839B9" w:rsidP="00D839B9">
            <w:pPr>
              <w:pStyle w:val="MTTableIndent"/>
            </w:pPr>
            <w:r w:rsidRPr="00AD09E4">
              <w:t>roller diameter</w:t>
            </w:r>
          </w:p>
        </w:tc>
        <w:tc>
          <w:tcPr>
            <w:tcW w:w="5953" w:type="dxa"/>
          </w:tcPr>
          <w:p w14:paraId="13C553FB" w14:textId="77777777" w:rsidR="00D839B9" w:rsidRPr="00AD09E4" w:rsidRDefault="00D839B9" w:rsidP="00D839B9">
            <w:pPr>
              <w:pStyle w:val="MTTableText"/>
            </w:pPr>
            <w:r w:rsidRPr="00700C46">
              <w:rPr>
                <w:lang w:val="sv-SE"/>
              </w:rPr>
              <w:t>100 mm</w:t>
            </w:r>
          </w:p>
        </w:tc>
      </w:tr>
      <w:tr w:rsidR="00D839B9" w:rsidRPr="00AD09E4" w14:paraId="6F24212E" w14:textId="77777777" w:rsidTr="00D839B9">
        <w:tc>
          <w:tcPr>
            <w:tcW w:w="3544" w:type="dxa"/>
          </w:tcPr>
          <w:p w14:paraId="1506C5A1" w14:textId="77777777" w:rsidR="00D839B9" w:rsidRPr="00AD09E4" w:rsidRDefault="00D839B9" w:rsidP="00D839B9">
            <w:pPr>
              <w:pStyle w:val="MTTableText"/>
            </w:pPr>
            <w:r w:rsidRPr="00AD09E4">
              <w:t>Foot rollers per narrow side:</w:t>
            </w:r>
          </w:p>
        </w:tc>
        <w:tc>
          <w:tcPr>
            <w:tcW w:w="5953" w:type="dxa"/>
          </w:tcPr>
          <w:p w14:paraId="3FD87C44" w14:textId="77777777" w:rsidR="00D839B9" w:rsidRPr="00AD09E4" w:rsidRDefault="00D839B9" w:rsidP="00D839B9">
            <w:pPr>
              <w:pStyle w:val="MTTableText"/>
            </w:pPr>
          </w:p>
        </w:tc>
      </w:tr>
      <w:tr w:rsidR="00D839B9" w:rsidRPr="00AD09E4" w14:paraId="02DE5FE0" w14:textId="77777777" w:rsidTr="00D839B9">
        <w:tc>
          <w:tcPr>
            <w:tcW w:w="3544" w:type="dxa"/>
          </w:tcPr>
          <w:p w14:paraId="5819D1CD" w14:textId="77777777" w:rsidR="00D839B9" w:rsidRPr="00AD09E4" w:rsidRDefault="00D839B9" w:rsidP="00D839B9">
            <w:pPr>
              <w:pStyle w:val="MTTableIndent"/>
            </w:pPr>
            <w:r>
              <w:t>quantity</w:t>
            </w:r>
          </w:p>
        </w:tc>
        <w:tc>
          <w:tcPr>
            <w:tcW w:w="5953" w:type="dxa"/>
          </w:tcPr>
          <w:p w14:paraId="71929B7B" w14:textId="77777777" w:rsidR="00D839B9" w:rsidRPr="00C819A6" w:rsidRDefault="00D839B9" w:rsidP="00D839B9">
            <w:pPr>
              <w:pStyle w:val="MTTableText"/>
              <w:rPr>
                <w:vanish/>
                <w:highlight w:val="yellow"/>
              </w:rPr>
            </w:pPr>
            <w:r w:rsidRPr="00C819A6">
              <w:rPr>
                <w:vanish/>
                <w:highlight w:val="yellow"/>
              </w:rPr>
              <w:t>0 for maximum casting thickness 160mm</w:t>
            </w:r>
          </w:p>
          <w:p w14:paraId="2063C11C" w14:textId="77777777" w:rsidR="00D839B9" w:rsidRPr="00C819A6" w:rsidRDefault="00D839B9" w:rsidP="00D839B9">
            <w:pPr>
              <w:pStyle w:val="MTTableText"/>
              <w:rPr>
                <w:vanish/>
              </w:rPr>
            </w:pPr>
            <w:r w:rsidRPr="00C819A6">
              <w:rPr>
                <w:vanish/>
                <w:highlight w:val="yellow"/>
              </w:rPr>
              <w:t>1 for maximum casting thickness 180mm</w:t>
            </w:r>
          </w:p>
          <w:p w14:paraId="2DF419BA" w14:textId="60771B5E" w:rsidR="00D839B9" w:rsidRPr="00C819A6" w:rsidRDefault="00AA7999" w:rsidP="00D839B9">
            <w:pPr>
              <w:pStyle w:val="MTTableText"/>
              <w:rPr>
                <w:vanish/>
              </w:rPr>
            </w:pPr>
            <w:r w:rsidRPr="00AA7999">
              <w:rPr>
                <w:color w:val="FF0000"/>
              </w:rPr>
              <w:t>4</w:t>
            </w:r>
            <w:r w:rsidR="00D839B9">
              <w:t xml:space="preserve"> for </w:t>
            </w:r>
            <w:r w:rsidR="00D839B9" w:rsidRPr="00AA7999">
              <w:rPr>
                <w:vanish/>
                <w:highlight w:val="yellow"/>
              </w:rPr>
              <w:t>maximum</w:t>
            </w:r>
            <w:r w:rsidR="00D839B9">
              <w:t xml:space="preserve"> casting thickness 2</w:t>
            </w:r>
            <w:r w:rsidRPr="00AA7999">
              <w:rPr>
                <w:color w:val="FF0000"/>
              </w:rPr>
              <w:t>2</w:t>
            </w:r>
            <w:r w:rsidR="00D839B9">
              <w:t>0mm</w:t>
            </w:r>
          </w:p>
          <w:p w14:paraId="088BC426" w14:textId="77777777" w:rsidR="00D839B9" w:rsidRPr="00C819A6" w:rsidRDefault="00D839B9" w:rsidP="00D839B9">
            <w:pPr>
              <w:pStyle w:val="MTTableText"/>
              <w:rPr>
                <w:vanish/>
                <w:highlight w:val="yellow"/>
              </w:rPr>
            </w:pPr>
            <w:r w:rsidRPr="00C819A6">
              <w:rPr>
                <w:vanish/>
                <w:highlight w:val="yellow"/>
              </w:rPr>
              <w:t>3 for maximum casting thickness 300mm</w:t>
            </w:r>
          </w:p>
          <w:p w14:paraId="74F09588" w14:textId="77777777" w:rsidR="00D839B9" w:rsidRPr="00C819A6" w:rsidRDefault="00D839B9" w:rsidP="00D839B9">
            <w:pPr>
              <w:pStyle w:val="MTTableText"/>
              <w:rPr>
                <w:vanish/>
                <w:highlight w:val="yellow"/>
              </w:rPr>
            </w:pPr>
            <w:r w:rsidRPr="00C819A6">
              <w:rPr>
                <w:vanish/>
                <w:highlight w:val="yellow"/>
              </w:rPr>
              <w:t>4 for maximum casting thickness 350mm</w:t>
            </w:r>
          </w:p>
          <w:p w14:paraId="4CA5774B" w14:textId="77777777" w:rsidR="00D839B9" w:rsidRPr="00AD09E4" w:rsidRDefault="00D839B9" w:rsidP="00D839B9">
            <w:pPr>
              <w:pStyle w:val="MTTableText"/>
            </w:pPr>
            <w:r w:rsidRPr="00C819A6">
              <w:rPr>
                <w:vanish/>
                <w:highlight w:val="yellow"/>
              </w:rPr>
              <w:t>5 for casting thickness &gt;350mm</w:t>
            </w:r>
          </w:p>
        </w:tc>
      </w:tr>
      <w:tr w:rsidR="00D839B9" w:rsidRPr="00AD09E4" w14:paraId="23A1C258" w14:textId="77777777" w:rsidTr="00D839B9">
        <w:tc>
          <w:tcPr>
            <w:tcW w:w="3544" w:type="dxa"/>
          </w:tcPr>
          <w:p w14:paraId="2810CFDF" w14:textId="77777777" w:rsidR="00D839B9" w:rsidRPr="00AD09E4" w:rsidRDefault="00D839B9" w:rsidP="00D839B9">
            <w:pPr>
              <w:pStyle w:val="MTTableIndent"/>
              <w:ind w:left="720"/>
            </w:pPr>
            <w:r w:rsidRPr="00AD09E4">
              <w:t>type of bearings</w:t>
            </w:r>
          </w:p>
        </w:tc>
        <w:tc>
          <w:tcPr>
            <w:tcW w:w="5953" w:type="dxa"/>
          </w:tcPr>
          <w:p w14:paraId="28035A09" w14:textId="77777777" w:rsidR="00D839B9" w:rsidRPr="00AD09E4" w:rsidRDefault="00D839B9" w:rsidP="00D839B9">
            <w:pPr>
              <w:pStyle w:val="MTTableText"/>
            </w:pPr>
            <w:r w:rsidRPr="00AD09E4">
              <w:t>roller bearing</w:t>
            </w:r>
          </w:p>
        </w:tc>
      </w:tr>
      <w:tr w:rsidR="00D839B9" w:rsidRPr="00AD09E4" w14:paraId="2F173711" w14:textId="77777777" w:rsidTr="00D839B9">
        <w:tc>
          <w:tcPr>
            <w:tcW w:w="3544" w:type="dxa"/>
          </w:tcPr>
          <w:p w14:paraId="0FA970DB" w14:textId="77777777" w:rsidR="00D839B9" w:rsidRPr="00AD09E4" w:rsidRDefault="00D839B9" w:rsidP="00D839B9">
            <w:pPr>
              <w:pStyle w:val="MTTableIndent"/>
              <w:ind w:left="720"/>
            </w:pPr>
            <w:r w:rsidRPr="00AD09E4">
              <w:t>roller diameter</w:t>
            </w:r>
          </w:p>
        </w:tc>
        <w:tc>
          <w:tcPr>
            <w:tcW w:w="5953" w:type="dxa"/>
          </w:tcPr>
          <w:p w14:paraId="725B2E96" w14:textId="77777777" w:rsidR="00D839B9" w:rsidRPr="00AD09E4" w:rsidRDefault="00D839B9" w:rsidP="00D839B9">
            <w:pPr>
              <w:pStyle w:val="MTTableText"/>
            </w:pPr>
            <w:r w:rsidRPr="00AD09E4">
              <w:t>100 mm</w:t>
            </w:r>
          </w:p>
        </w:tc>
      </w:tr>
      <w:tr w:rsidR="00D839B9" w:rsidRPr="00AD09E4" w14:paraId="72B8E04F" w14:textId="77777777" w:rsidTr="00D839B9">
        <w:tc>
          <w:tcPr>
            <w:tcW w:w="3544" w:type="dxa"/>
          </w:tcPr>
          <w:p w14:paraId="28A84358" w14:textId="77777777" w:rsidR="00D839B9" w:rsidRPr="00AD09E4" w:rsidRDefault="00D839B9" w:rsidP="00D839B9">
            <w:pPr>
              <w:pStyle w:val="MTTableText"/>
            </w:pPr>
            <w:r w:rsidRPr="00AD09E4">
              <w:t>Roller jacket material</w:t>
            </w:r>
          </w:p>
        </w:tc>
        <w:tc>
          <w:tcPr>
            <w:tcW w:w="5953" w:type="dxa"/>
          </w:tcPr>
          <w:p w14:paraId="5A2C5B56" w14:textId="77777777" w:rsidR="00D839B9" w:rsidRPr="00AD09E4" w:rsidRDefault="00D839B9" w:rsidP="00D839B9">
            <w:pPr>
              <w:pStyle w:val="MTTableText"/>
            </w:pPr>
            <w:r>
              <w:t>Roller with corrosion resistant surface</w:t>
            </w:r>
          </w:p>
        </w:tc>
      </w:tr>
      <w:tr w:rsidR="00D839B9" w:rsidRPr="004865FC" w14:paraId="1F0536C2" w14:textId="77777777" w:rsidTr="00D839B9">
        <w:trPr>
          <w:hidden/>
        </w:trPr>
        <w:tc>
          <w:tcPr>
            <w:tcW w:w="3544" w:type="dxa"/>
          </w:tcPr>
          <w:p w14:paraId="39823062" w14:textId="77777777" w:rsidR="00D839B9" w:rsidRPr="004865FC" w:rsidRDefault="00D839B9" w:rsidP="00D839B9">
            <w:pPr>
              <w:pStyle w:val="MTTableText"/>
              <w:rPr>
                <w:vanish/>
                <w:highlight w:val="yellow"/>
              </w:rPr>
            </w:pPr>
            <w:r w:rsidRPr="004865FC">
              <w:rPr>
                <w:vanish/>
                <w:highlight w:val="yellow"/>
              </w:rPr>
              <w:t>Roller surface</w:t>
            </w:r>
          </w:p>
        </w:tc>
        <w:tc>
          <w:tcPr>
            <w:tcW w:w="5953" w:type="dxa"/>
          </w:tcPr>
          <w:p w14:paraId="5286F8D7" w14:textId="77777777" w:rsidR="00D839B9" w:rsidRPr="004865FC" w:rsidRDefault="00D839B9" w:rsidP="00D839B9">
            <w:pPr>
              <w:pStyle w:val="MTTableText"/>
              <w:rPr>
                <w:vanish/>
              </w:rPr>
            </w:pPr>
            <w:r w:rsidRPr="004865FC">
              <w:rPr>
                <w:vanish/>
                <w:highlight w:val="yellow"/>
              </w:rPr>
              <w:t>build up welding for reduced wear</w:t>
            </w:r>
          </w:p>
        </w:tc>
      </w:tr>
      <w:tr w:rsidR="00D839B9" w:rsidRPr="00AD09E4" w14:paraId="187BB001" w14:textId="77777777" w:rsidTr="00D839B9">
        <w:tc>
          <w:tcPr>
            <w:tcW w:w="3544" w:type="dxa"/>
          </w:tcPr>
          <w:p w14:paraId="26128479" w14:textId="77777777" w:rsidR="00D839B9" w:rsidRPr="00AD09E4" w:rsidRDefault="00D839B9" w:rsidP="00D839B9">
            <w:pPr>
              <w:pStyle w:val="MTTableText"/>
            </w:pPr>
            <w:r w:rsidRPr="00AD09E4">
              <w:t>Fixing of wide side foot rollers</w:t>
            </w:r>
          </w:p>
        </w:tc>
        <w:tc>
          <w:tcPr>
            <w:tcW w:w="5953" w:type="dxa"/>
          </w:tcPr>
          <w:p w14:paraId="2F70E130" w14:textId="77777777" w:rsidR="00D839B9" w:rsidRPr="00AD09E4" w:rsidRDefault="00D839B9" w:rsidP="00D839B9">
            <w:pPr>
              <w:pStyle w:val="MTTableText"/>
            </w:pPr>
            <w:r w:rsidRPr="00AD09E4">
              <w:t xml:space="preserve">with expansion bolts at mold frame </w:t>
            </w:r>
          </w:p>
        </w:tc>
      </w:tr>
      <w:tr w:rsidR="00D839B9" w:rsidRPr="00AD09E4" w14:paraId="3EFF1B4A" w14:textId="77777777" w:rsidTr="00D839B9">
        <w:tc>
          <w:tcPr>
            <w:tcW w:w="3544" w:type="dxa"/>
          </w:tcPr>
          <w:p w14:paraId="5C1BC75D" w14:textId="77777777" w:rsidR="00D839B9" w:rsidRPr="00AD09E4" w:rsidRDefault="00D839B9" w:rsidP="00D839B9">
            <w:pPr>
              <w:pStyle w:val="MTTableText"/>
            </w:pPr>
            <w:r w:rsidRPr="00AD09E4">
              <w:lastRenderedPageBreak/>
              <w:t>Width adjustment:</w:t>
            </w:r>
          </w:p>
        </w:tc>
        <w:tc>
          <w:tcPr>
            <w:tcW w:w="5953" w:type="dxa"/>
          </w:tcPr>
          <w:p w14:paraId="30BC330C" w14:textId="77777777" w:rsidR="00D839B9" w:rsidRPr="00AD09E4" w:rsidRDefault="00D839B9" w:rsidP="00D839B9">
            <w:pPr>
              <w:pStyle w:val="MTTableText"/>
            </w:pPr>
          </w:p>
        </w:tc>
      </w:tr>
      <w:tr w:rsidR="00D839B9" w:rsidRPr="004865FC" w14:paraId="7D431522" w14:textId="77777777" w:rsidTr="00D839B9">
        <w:tc>
          <w:tcPr>
            <w:tcW w:w="3544" w:type="dxa"/>
          </w:tcPr>
          <w:p w14:paraId="5BC6CE1B" w14:textId="77777777" w:rsidR="00D839B9" w:rsidRPr="004865FC" w:rsidRDefault="00D839B9" w:rsidP="00D839B9">
            <w:pPr>
              <w:pStyle w:val="MTTableIndent"/>
            </w:pPr>
            <w:r w:rsidRPr="00AD09E4">
              <w:t>Type of movement</w:t>
            </w:r>
          </w:p>
        </w:tc>
        <w:tc>
          <w:tcPr>
            <w:tcW w:w="5953" w:type="dxa"/>
          </w:tcPr>
          <w:p w14:paraId="74DDD50C" w14:textId="77777777" w:rsidR="00D839B9" w:rsidRPr="004865FC" w:rsidRDefault="00D839B9" w:rsidP="00D839B9">
            <w:pPr>
              <w:pStyle w:val="MTTableText"/>
            </w:pPr>
            <w:r w:rsidRPr="00AD09E4">
              <w:t>hydra</w:t>
            </w:r>
            <w:r>
              <w:t>ulically with automatic control</w:t>
            </w:r>
          </w:p>
        </w:tc>
      </w:tr>
      <w:tr w:rsidR="00D839B9" w:rsidRPr="004865FC" w14:paraId="4CE0C712" w14:textId="77777777" w:rsidTr="00D839B9">
        <w:tc>
          <w:tcPr>
            <w:tcW w:w="3544" w:type="dxa"/>
          </w:tcPr>
          <w:p w14:paraId="118EA939" w14:textId="77777777" w:rsidR="00D839B9" w:rsidRPr="004865FC" w:rsidRDefault="00D839B9" w:rsidP="00D839B9">
            <w:pPr>
              <w:pStyle w:val="MTTableIndent"/>
            </w:pPr>
            <w:r w:rsidRPr="00AD09E4">
              <w:t>No. of cylinders</w:t>
            </w:r>
          </w:p>
        </w:tc>
        <w:tc>
          <w:tcPr>
            <w:tcW w:w="5953" w:type="dxa"/>
          </w:tcPr>
          <w:p w14:paraId="28FEAA87" w14:textId="77777777" w:rsidR="00D839B9" w:rsidRPr="004865FC" w:rsidRDefault="00D839B9" w:rsidP="00D839B9">
            <w:pPr>
              <w:pStyle w:val="MTTableText"/>
            </w:pPr>
            <w:r>
              <w:t>4</w:t>
            </w:r>
          </w:p>
        </w:tc>
      </w:tr>
      <w:tr w:rsidR="00D839B9" w:rsidRPr="004865FC" w14:paraId="7AD1E33A" w14:textId="77777777" w:rsidTr="00D839B9">
        <w:tc>
          <w:tcPr>
            <w:tcW w:w="3544" w:type="dxa"/>
          </w:tcPr>
          <w:p w14:paraId="6641E90F" w14:textId="77777777" w:rsidR="00D839B9" w:rsidRPr="004865FC" w:rsidRDefault="00D839B9" w:rsidP="00D839B9">
            <w:pPr>
              <w:pStyle w:val="MTTableIndent"/>
            </w:pPr>
            <w:r w:rsidRPr="00AD09E4">
              <w:t>Location of cylinders</w:t>
            </w:r>
          </w:p>
        </w:tc>
        <w:tc>
          <w:tcPr>
            <w:tcW w:w="5953" w:type="dxa"/>
          </w:tcPr>
          <w:p w14:paraId="0996D765" w14:textId="77777777" w:rsidR="00D839B9" w:rsidRPr="004865FC" w:rsidRDefault="00D839B9" w:rsidP="00D839B9">
            <w:pPr>
              <w:pStyle w:val="MTTableText"/>
            </w:pPr>
            <w:r w:rsidRPr="00AD09E4">
              <w:t>on mold</w:t>
            </w:r>
          </w:p>
        </w:tc>
      </w:tr>
      <w:tr w:rsidR="00D839B9" w:rsidRPr="004865FC" w14:paraId="25AF43BA" w14:textId="77777777" w:rsidTr="00D839B9">
        <w:trPr>
          <w:hidden/>
        </w:trPr>
        <w:tc>
          <w:tcPr>
            <w:tcW w:w="3544" w:type="dxa"/>
          </w:tcPr>
          <w:p w14:paraId="61072859" w14:textId="77777777" w:rsidR="00D839B9" w:rsidRPr="004865FC" w:rsidRDefault="00D839B9" w:rsidP="00D839B9">
            <w:pPr>
              <w:pStyle w:val="MTTableText"/>
              <w:rPr>
                <w:vanish/>
                <w:highlight w:val="yellow"/>
              </w:rPr>
            </w:pPr>
            <w:r w:rsidRPr="004865FC">
              <w:rPr>
                <w:vanish/>
                <w:highlight w:val="yellow"/>
              </w:rPr>
              <w:t>Type of drive</w:t>
            </w:r>
          </w:p>
        </w:tc>
        <w:tc>
          <w:tcPr>
            <w:tcW w:w="5953" w:type="dxa"/>
          </w:tcPr>
          <w:p w14:paraId="6AA3B6F8" w14:textId="77777777" w:rsidR="00D839B9" w:rsidRPr="004865FC" w:rsidRDefault="00D839B9" w:rsidP="00D839B9">
            <w:pPr>
              <w:pStyle w:val="MTTableText"/>
              <w:rPr>
                <w:vanish/>
              </w:rPr>
            </w:pPr>
            <w:r w:rsidRPr="004865FC">
              <w:rPr>
                <w:vanish/>
                <w:szCs w:val="22"/>
                <w:highlight w:val="yellow"/>
              </w:rPr>
              <w:t>manual</w:t>
            </w:r>
          </w:p>
        </w:tc>
      </w:tr>
      <w:tr w:rsidR="00D839B9" w:rsidRPr="004865FC" w14:paraId="6089E8B7" w14:textId="77777777" w:rsidTr="00D839B9">
        <w:trPr>
          <w:hidden/>
        </w:trPr>
        <w:tc>
          <w:tcPr>
            <w:tcW w:w="3544" w:type="dxa"/>
          </w:tcPr>
          <w:p w14:paraId="4FC6052B" w14:textId="77777777" w:rsidR="00D839B9" w:rsidRPr="004865FC" w:rsidRDefault="00D839B9" w:rsidP="00D839B9">
            <w:pPr>
              <w:pStyle w:val="MTTableIndent"/>
              <w:rPr>
                <w:vanish/>
              </w:rPr>
            </w:pPr>
            <w:r w:rsidRPr="004865FC">
              <w:rPr>
                <w:vanish/>
                <w:highlight w:val="yellow"/>
              </w:rPr>
              <w:t>Type of drive</w:t>
            </w:r>
          </w:p>
        </w:tc>
        <w:tc>
          <w:tcPr>
            <w:tcW w:w="5953" w:type="dxa"/>
          </w:tcPr>
          <w:p w14:paraId="7AC13136" w14:textId="77777777" w:rsidR="00D839B9" w:rsidRPr="004865FC" w:rsidRDefault="00D839B9" w:rsidP="00D839B9">
            <w:pPr>
              <w:pStyle w:val="MTTableText"/>
              <w:rPr>
                <w:vanish/>
              </w:rPr>
            </w:pPr>
            <w:r w:rsidRPr="004865FC">
              <w:rPr>
                <w:vanish/>
                <w:szCs w:val="22"/>
                <w:highlight w:val="yellow"/>
              </w:rPr>
              <w:t>electromechanical with automatic control</w:t>
            </w:r>
          </w:p>
        </w:tc>
      </w:tr>
      <w:tr w:rsidR="00D839B9" w:rsidRPr="004865FC" w14:paraId="7E7F7822" w14:textId="77777777" w:rsidTr="00D839B9">
        <w:trPr>
          <w:hidden/>
        </w:trPr>
        <w:tc>
          <w:tcPr>
            <w:tcW w:w="3544" w:type="dxa"/>
          </w:tcPr>
          <w:p w14:paraId="25B19750" w14:textId="77777777" w:rsidR="00D839B9" w:rsidRPr="004865FC" w:rsidRDefault="00D839B9" w:rsidP="00D839B9">
            <w:pPr>
              <w:pStyle w:val="MTTableIndent"/>
              <w:rPr>
                <w:vanish/>
              </w:rPr>
            </w:pPr>
            <w:r w:rsidRPr="004865FC">
              <w:rPr>
                <w:vanish/>
                <w:highlight w:val="yellow"/>
              </w:rPr>
              <w:t>No. of drives</w:t>
            </w:r>
          </w:p>
        </w:tc>
        <w:tc>
          <w:tcPr>
            <w:tcW w:w="5953" w:type="dxa"/>
          </w:tcPr>
          <w:p w14:paraId="2906A1F2" w14:textId="77777777" w:rsidR="00D839B9" w:rsidRPr="004865FC" w:rsidRDefault="00D839B9" w:rsidP="00D839B9">
            <w:pPr>
              <w:pStyle w:val="MTTableText"/>
              <w:rPr>
                <w:vanish/>
              </w:rPr>
            </w:pPr>
            <w:r w:rsidRPr="00DD373C">
              <w:rPr>
                <w:vanish/>
                <w:highlight w:val="yellow"/>
              </w:rPr>
              <w:t>4</w:t>
            </w:r>
          </w:p>
        </w:tc>
      </w:tr>
      <w:tr w:rsidR="00D839B9" w:rsidRPr="004865FC" w14:paraId="24EC4BC5" w14:textId="77777777" w:rsidTr="00D839B9">
        <w:trPr>
          <w:hidden/>
        </w:trPr>
        <w:tc>
          <w:tcPr>
            <w:tcW w:w="3544" w:type="dxa"/>
          </w:tcPr>
          <w:p w14:paraId="7B30AB88" w14:textId="77777777" w:rsidR="00D839B9" w:rsidRPr="004865FC" w:rsidRDefault="00D839B9" w:rsidP="00D839B9">
            <w:pPr>
              <w:pStyle w:val="MTTableIndent"/>
              <w:rPr>
                <w:vanish/>
              </w:rPr>
            </w:pPr>
            <w:r w:rsidRPr="004865FC">
              <w:rPr>
                <w:vanish/>
                <w:highlight w:val="yellow"/>
              </w:rPr>
              <w:t>Location of drive unit</w:t>
            </w:r>
          </w:p>
        </w:tc>
        <w:tc>
          <w:tcPr>
            <w:tcW w:w="5953" w:type="dxa"/>
          </w:tcPr>
          <w:p w14:paraId="153171ED" w14:textId="77777777" w:rsidR="00D839B9" w:rsidRPr="004865FC" w:rsidRDefault="00D839B9" w:rsidP="00D839B9">
            <w:pPr>
              <w:pStyle w:val="MTTableText"/>
              <w:rPr>
                <w:vanish/>
              </w:rPr>
            </w:pPr>
            <w:r w:rsidRPr="004865FC">
              <w:rPr>
                <w:vanish/>
                <w:szCs w:val="22"/>
                <w:highlight w:val="yellow"/>
              </w:rPr>
              <w:t>on mold table</w:t>
            </w:r>
          </w:p>
        </w:tc>
      </w:tr>
      <w:tr w:rsidR="00D839B9" w:rsidRPr="00AD09E4" w14:paraId="4A247DF0" w14:textId="77777777" w:rsidTr="00D839B9">
        <w:tc>
          <w:tcPr>
            <w:tcW w:w="3544" w:type="dxa"/>
          </w:tcPr>
          <w:p w14:paraId="182380A9" w14:textId="77777777" w:rsidR="00D839B9" w:rsidRPr="00AD09E4" w:rsidRDefault="00D839B9" w:rsidP="00D839B9">
            <w:pPr>
              <w:pStyle w:val="MTTableText"/>
            </w:pPr>
            <w:r w:rsidRPr="00AD09E4">
              <w:t>Expansion of wide side</w:t>
            </w:r>
          </w:p>
        </w:tc>
        <w:tc>
          <w:tcPr>
            <w:tcW w:w="5953" w:type="dxa"/>
          </w:tcPr>
          <w:p w14:paraId="250BA0CC" w14:textId="77777777" w:rsidR="00D839B9" w:rsidRPr="00AD09E4" w:rsidRDefault="00D839B9" w:rsidP="00D839B9">
            <w:pPr>
              <w:pStyle w:val="MTTableText"/>
            </w:pPr>
            <w:r w:rsidRPr="00AD09E4">
              <w:t>hydraulic</w:t>
            </w:r>
          </w:p>
        </w:tc>
      </w:tr>
      <w:tr w:rsidR="00D839B9" w:rsidRPr="00AD09E4" w14:paraId="2AC43995" w14:textId="77777777" w:rsidTr="00D839B9">
        <w:tc>
          <w:tcPr>
            <w:tcW w:w="3544" w:type="dxa"/>
          </w:tcPr>
          <w:p w14:paraId="75003321" w14:textId="77777777" w:rsidR="00D839B9" w:rsidRPr="00AD09E4" w:rsidRDefault="00D839B9" w:rsidP="00D839B9">
            <w:pPr>
              <w:pStyle w:val="MTTableText"/>
            </w:pPr>
            <w:r w:rsidRPr="00AD09E4">
              <w:t>Type of clamping</w:t>
            </w:r>
          </w:p>
        </w:tc>
        <w:tc>
          <w:tcPr>
            <w:tcW w:w="5953" w:type="dxa"/>
          </w:tcPr>
          <w:p w14:paraId="23B67C1D" w14:textId="77777777" w:rsidR="00D839B9" w:rsidRPr="00AD09E4" w:rsidRDefault="00D839B9" w:rsidP="00D839B9">
            <w:pPr>
              <w:pStyle w:val="MTTableText"/>
            </w:pPr>
            <w:r w:rsidRPr="00AD09E4">
              <w:t>with disk springs</w:t>
            </w:r>
          </w:p>
        </w:tc>
      </w:tr>
      <w:tr w:rsidR="00D839B9" w:rsidRPr="00AD09E4" w14:paraId="12C96680" w14:textId="77777777" w:rsidTr="00D839B9">
        <w:tc>
          <w:tcPr>
            <w:tcW w:w="3544" w:type="dxa"/>
          </w:tcPr>
          <w:p w14:paraId="44E1C2D3" w14:textId="77777777" w:rsidR="00D839B9" w:rsidRPr="00AD09E4" w:rsidRDefault="00D839B9" w:rsidP="00D839B9">
            <w:pPr>
              <w:pStyle w:val="MTTableText"/>
            </w:pPr>
            <w:r w:rsidRPr="00AD09E4">
              <w:t>Roller cooling</w:t>
            </w:r>
          </w:p>
        </w:tc>
        <w:tc>
          <w:tcPr>
            <w:tcW w:w="5953" w:type="dxa"/>
          </w:tcPr>
          <w:p w14:paraId="23FBED40" w14:textId="77777777" w:rsidR="00D839B9" w:rsidRPr="00AD09E4" w:rsidRDefault="00D839B9" w:rsidP="00D839B9">
            <w:pPr>
              <w:pStyle w:val="MTTableText"/>
            </w:pPr>
            <w:r w:rsidRPr="00AD09E4">
              <w:t>external cooling by spray cooling</w:t>
            </w:r>
          </w:p>
        </w:tc>
      </w:tr>
      <w:tr w:rsidR="00D839B9" w:rsidRPr="00AD09E4" w14:paraId="6E5B15BC" w14:textId="77777777" w:rsidTr="00D839B9">
        <w:tc>
          <w:tcPr>
            <w:tcW w:w="3544" w:type="dxa"/>
          </w:tcPr>
          <w:p w14:paraId="536E0375" w14:textId="77777777" w:rsidR="00D839B9" w:rsidRPr="00AD09E4" w:rsidRDefault="00D839B9" w:rsidP="00D839B9">
            <w:pPr>
              <w:pStyle w:val="MTTableText"/>
            </w:pPr>
            <w:r w:rsidRPr="00AD09E4">
              <w:t>Lubrication of foot rollers</w:t>
            </w:r>
          </w:p>
        </w:tc>
        <w:tc>
          <w:tcPr>
            <w:tcW w:w="5953" w:type="dxa"/>
          </w:tcPr>
          <w:p w14:paraId="3E8779DE" w14:textId="77777777" w:rsidR="00D839B9" w:rsidRPr="00AD09E4" w:rsidRDefault="00D839B9" w:rsidP="00D839B9">
            <w:pPr>
              <w:pStyle w:val="MTTableText"/>
            </w:pPr>
            <w:r w:rsidRPr="00AD09E4">
              <w:t>central lubrication system</w:t>
            </w:r>
          </w:p>
        </w:tc>
      </w:tr>
      <w:tr w:rsidR="00D839B9" w:rsidRPr="00AD09E4" w14:paraId="7426AB1F" w14:textId="77777777" w:rsidTr="00D839B9">
        <w:tc>
          <w:tcPr>
            <w:tcW w:w="3544" w:type="dxa"/>
          </w:tcPr>
          <w:p w14:paraId="375DB034" w14:textId="77777777" w:rsidR="00D839B9" w:rsidRPr="00AD09E4" w:rsidRDefault="00D839B9" w:rsidP="00D839B9">
            <w:pPr>
              <w:pStyle w:val="MTTableText"/>
            </w:pPr>
            <w:r w:rsidRPr="00AD09E4">
              <w:t>Material for machine attached piping:</w:t>
            </w:r>
          </w:p>
        </w:tc>
        <w:tc>
          <w:tcPr>
            <w:tcW w:w="5953" w:type="dxa"/>
          </w:tcPr>
          <w:p w14:paraId="203D8BBE" w14:textId="77777777" w:rsidR="00D839B9" w:rsidRPr="00AD09E4" w:rsidRDefault="00D839B9" w:rsidP="00D839B9">
            <w:pPr>
              <w:pStyle w:val="MTTableText"/>
            </w:pPr>
          </w:p>
        </w:tc>
      </w:tr>
      <w:tr w:rsidR="00D839B9" w:rsidRPr="00AD09E4" w14:paraId="1AEFE3F6" w14:textId="77777777" w:rsidTr="00D839B9">
        <w:tc>
          <w:tcPr>
            <w:tcW w:w="3544" w:type="dxa"/>
          </w:tcPr>
          <w:p w14:paraId="0A7FBFD2" w14:textId="77777777" w:rsidR="00D839B9" w:rsidRPr="00AD09E4" w:rsidRDefault="00D839B9" w:rsidP="00D839B9">
            <w:pPr>
              <w:pStyle w:val="MTTableIndent"/>
            </w:pPr>
            <w:r w:rsidRPr="00AD09E4">
              <w:t>Secondary cooling systems</w:t>
            </w:r>
          </w:p>
        </w:tc>
        <w:tc>
          <w:tcPr>
            <w:tcW w:w="5953" w:type="dxa"/>
          </w:tcPr>
          <w:p w14:paraId="61EEA2FE" w14:textId="77777777" w:rsidR="00D839B9" w:rsidRPr="00AD09E4" w:rsidRDefault="00D839B9" w:rsidP="00D839B9">
            <w:pPr>
              <w:pStyle w:val="MTTableText"/>
            </w:pPr>
            <w:r w:rsidRPr="00AD09E4">
              <w:t>stainless steel</w:t>
            </w:r>
          </w:p>
        </w:tc>
      </w:tr>
      <w:tr w:rsidR="00D839B9" w:rsidRPr="00AD09E4" w14:paraId="27AADE58" w14:textId="77777777" w:rsidTr="00D839B9">
        <w:tc>
          <w:tcPr>
            <w:tcW w:w="3544" w:type="dxa"/>
          </w:tcPr>
          <w:p w14:paraId="0009073F" w14:textId="77777777" w:rsidR="00D839B9" w:rsidRPr="00AD09E4" w:rsidRDefault="00D839B9" w:rsidP="00D839B9">
            <w:pPr>
              <w:pStyle w:val="MTTableIndent"/>
            </w:pPr>
            <w:r w:rsidRPr="00AD09E4">
              <w:t>Hydraulics</w:t>
            </w:r>
          </w:p>
        </w:tc>
        <w:tc>
          <w:tcPr>
            <w:tcW w:w="5953" w:type="dxa"/>
          </w:tcPr>
          <w:p w14:paraId="7567BC2C" w14:textId="77777777" w:rsidR="00D839B9" w:rsidRPr="00AD09E4" w:rsidRDefault="00D839B9" w:rsidP="00D839B9">
            <w:pPr>
              <w:pStyle w:val="MTTableText"/>
            </w:pPr>
            <w:r w:rsidRPr="00AD09E4">
              <w:t>stainless steel</w:t>
            </w:r>
          </w:p>
        </w:tc>
      </w:tr>
      <w:tr w:rsidR="00D839B9" w:rsidRPr="00AD09E4" w14:paraId="456E72B7" w14:textId="77777777" w:rsidTr="00D839B9">
        <w:tc>
          <w:tcPr>
            <w:tcW w:w="3544" w:type="dxa"/>
          </w:tcPr>
          <w:p w14:paraId="6120AEE8" w14:textId="77777777" w:rsidR="00D839B9" w:rsidRPr="00AD09E4" w:rsidRDefault="00D839B9" w:rsidP="00D839B9">
            <w:pPr>
              <w:pStyle w:val="MTTableIndent"/>
            </w:pPr>
            <w:r w:rsidRPr="00AD09E4">
              <w:t>Lubrication</w:t>
            </w:r>
          </w:p>
        </w:tc>
        <w:tc>
          <w:tcPr>
            <w:tcW w:w="5953" w:type="dxa"/>
          </w:tcPr>
          <w:p w14:paraId="3DE2EB6C" w14:textId="77777777" w:rsidR="00D839B9" w:rsidRPr="00AD09E4" w:rsidRDefault="00D839B9" w:rsidP="00D839B9">
            <w:pPr>
              <w:pStyle w:val="MTTableText"/>
            </w:pPr>
            <w:r w:rsidRPr="00AD09E4">
              <w:t xml:space="preserve">stainless steel </w:t>
            </w:r>
            <w:r>
              <w:t xml:space="preserve">/ </w:t>
            </w:r>
            <w:r w:rsidRPr="00AD09E4">
              <w:t>copper</w:t>
            </w:r>
            <w:r>
              <w:t xml:space="preserve"> / brass</w:t>
            </w:r>
          </w:p>
        </w:tc>
      </w:tr>
      <w:tr w:rsidR="00D839B9" w:rsidRPr="00AD09E4" w14:paraId="72A198C3" w14:textId="77777777" w:rsidTr="00D839B9">
        <w:tc>
          <w:tcPr>
            <w:tcW w:w="3544" w:type="dxa"/>
          </w:tcPr>
          <w:p w14:paraId="3933A036" w14:textId="77777777" w:rsidR="00D839B9" w:rsidRPr="00AD09E4" w:rsidRDefault="00D839B9" w:rsidP="00D839B9">
            <w:pPr>
              <w:pStyle w:val="MTTableIndent"/>
            </w:pPr>
            <w:r>
              <w:t>Instrument air</w:t>
            </w:r>
          </w:p>
        </w:tc>
        <w:tc>
          <w:tcPr>
            <w:tcW w:w="5953" w:type="dxa"/>
          </w:tcPr>
          <w:p w14:paraId="0C960745" w14:textId="77777777" w:rsidR="00D839B9" w:rsidRPr="00AD09E4" w:rsidRDefault="00D839B9" w:rsidP="00D839B9">
            <w:pPr>
              <w:pStyle w:val="MTTableText"/>
            </w:pPr>
            <w:r w:rsidRPr="00AD09E4">
              <w:t xml:space="preserve">stainless steel </w:t>
            </w:r>
            <w:r>
              <w:t xml:space="preserve">/ </w:t>
            </w:r>
            <w:r w:rsidRPr="00AD09E4">
              <w:t>copper</w:t>
            </w:r>
            <w:r>
              <w:t xml:space="preserve"> </w:t>
            </w:r>
          </w:p>
        </w:tc>
      </w:tr>
    </w:tbl>
    <w:p w14:paraId="3C6E619C" w14:textId="77777777" w:rsidR="00D839B9" w:rsidRPr="00DD4DE4" w:rsidRDefault="00D839B9" w:rsidP="00D839B9">
      <w:pPr>
        <w:pStyle w:val="MTStandard"/>
      </w:pPr>
    </w:p>
    <w:p w14:paraId="71A35F62" w14:textId="77777777" w:rsidR="00D839B9" w:rsidRPr="00DD4DE4" w:rsidRDefault="00D839B9" w:rsidP="00D839B9">
      <w:pPr>
        <w:pStyle w:val="MTStandard"/>
      </w:pPr>
      <w:r w:rsidRPr="00DD4DE4">
        <w:br w:type="page"/>
      </w:r>
    </w:p>
    <w:p w14:paraId="238F17E8" w14:textId="77777777" w:rsidR="00D839B9" w:rsidRPr="00AD09E4" w:rsidRDefault="00D839B9" w:rsidP="00D839B9">
      <w:pPr>
        <w:pStyle w:val="MTHeading"/>
      </w:pPr>
      <w:r w:rsidRPr="00AD09E4">
        <w:lastRenderedPageBreak/>
        <w:t>Functional Description</w:t>
      </w:r>
    </w:p>
    <w:p w14:paraId="4394E8F0" w14:textId="77777777" w:rsidR="00D839B9" w:rsidRPr="00AD09E4" w:rsidRDefault="00D839B9" w:rsidP="00D839B9">
      <w:pPr>
        <w:pStyle w:val="MTStandard"/>
      </w:pPr>
      <w:r>
        <w:t>The</w:t>
      </w:r>
      <w:r w:rsidRPr="00AD09E4">
        <w:rPr>
          <w:rFonts w:cs="Arial"/>
          <w:szCs w:val="22"/>
        </w:rPr>
        <w:t xml:space="preserve"> Smart Mold</w:t>
      </w:r>
      <w:r w:rsidRPr="00AD09E4">
        <w:t xml:space="preserve"> provides the required strand geometry and primary heat removal during the initial development of the strand shell. Primary cooling water passed along the inside of the copper plates provide the efficient convective heat transfer.</w:t>
      </w:r>
    </w:p>
    <w:p w14:paraId="42B907DE" w14:textId="77777777" w:rsidR="00D839B9" w:rsidRPr="00AD09E4" w:rsidRDefault="00D839B9" w:rsidP="00D839B9">
      <w:pPr>
        <w:pStyle w:val="MTStandard"/>
      </w:pPr>
      <w:r>
        <w:t>The</w:t>
      </w:r>
      <w:r w:rsidRPr="00AD09E4">
        <w:rPr>
          <w:rFonts w:cs="Arial"/>
          <w:szCs w:val="22"/>
        </w:rPr>
        <w:t xml:space="preserve"> DynaWidth</w:t>
      </w:r>
      <w:r w:rsidRPr="00AD09E4">
        <w:t xml:space="preserve"> adjustment for the various section sizes is made via moving th</w:t>
      </w:r>
      <w:r>
        <w:t>e narrow face assemblies of the</w:t>
      </w:r>
      <w:r w:rsidRPr="00AD09E4">
        <w:rPr>
          <w:rFonts w:cs="Arial"/>
          <w:szCs w:val="22"/>
        </w:rPr>
        <w:t xml:space="preserve"> Smart Mold</w:t>
      </w:r>
      <w:r w:rsidRPr="00AD09E4">
        <w:t>.  The narrow face assemblies can be shifted perpendicular to the casting direction by means of an adjusting mechanism.</w:t>
      </w:r>
    </w:p>
    <w:p w14:paraId="4F6FB0D4" w14:textId="77777777" w:rsidR="00D839B9" w:rsidRPr="00AD09E4" w:rsidRDefault="00D839B9" w:rsidP="00D839B9">
      <w:pPr>
        <w:pStyle w:val="MTStandard"/>
      </w:pPr>
      <w:r w:rsidRPr="00AD09E4">
        <w:t>The casting thickness is changed by exchanging the narrow face assemblies.</w:t>
      </w:r>
    </w:p>
    <w:p w14:paraId="0ADFA569" w14:textId="77777777" w:rsidR="00D839B9" w:rsidRPr="00AD09E4" w:rsidRDefault="00D839B9" w:rsidP="00D839B9">
      <w:pPr>
        <w:pStyle w:val="MTHeading"/>
      </w:pPr>
      <w:r w:rsidRPr="00AD09E4">
        <w:t>Main Components</w:t>
      </w:r>
    </w:p>
    <w:p w14:paraId="40D9724E" w14:textId="77777777" w:rsidR="00D839B9" w:rsidRPr="00AD09E4" w:rsidRDefault="00D839B9" w:rsidP="00D839B9">
      <w:pPr>
        <w:pStyle w:val="MTBulletIndent"/>
      </w:pPr>
      <w:r w:rsidRPr="00AD09E4">
        <w:t>Mold frame with water supply, centering and fixing device</w:t>
      </w:r>
    </w:p>
    <w:p w14:paraId="7102E6E9" w14:textId="77777777" w:rsidR="00D839B9" w:rsidRPr="00AD09E4" w:rsidRDefault="00D839B9" w:rsidP="00D839B9">
      <w:pPr>
        <w:pStyle w:val="MTBulletIndent"/>
      </w:pPr>
      <w:r w:rsidRPr="00AD09E4">
        <w:t xml:space="preserve">Mold cassettes consisting of copper plates fixed with bolts onto the back-up plates building a unit </w:t>
      </w:r>
    </w:p>
    <w:p w14:paraId="17616AEA" w14:textId="77777777" w:rsidR="00D839B9" w:rsidRPr="00AD09E4" w:rsidRDefault="00D839B9" w:rsidP="00D839B9">
      <w:pPr>
        <w:pStyle w:val="MTBulletIndent"/>
      </w:pPr>
      <w:r w:rsidRPr="00AD09E4">
        <w:t>Combined clamping and expanding device</w:t>
      </w:r>
    </w:p>
    <w:p w14:paraId="0F4F46A3" w14:textId="77777777" w:rsidR="00D839B9" w:rsidRPr="00AD09E4" w:rsidRDefault="00D839B9" w:rsidP="00D839B9">
      <w:pPr>
        <w:pStyle w:val="MTBulletIndent"/>
      </w:pPr>
      <w:r w:rsidRPr="00AD09E4">
        <w:t>Width adjustment device with position transducers</w:t>
      </w:r>
    </w:p>
    <w:p w14:paraId="6F559475" w14:textId="77777777" w:rsidR="00D839B9" w:rsidRPr="00AD09E4" w:rsidRDefault="00D839B9" w:rsidP="00D839B9">
      <w:pPr>
        <w:pStyle w:val="MTBulletIndent"/>
      </w:pPr>
      <w:r w:rsidRPr="00AD09E4">
        <w:t>Foot rollers for wide and narrow side</w:t>
      </w:r>
    </w:p>
    <w:p w14:paraId="412D4404" w14:textId="77777777" w:rsidR="00D839B9" w:rsidRPr="00AD09E4" w:rsidRDefault="00D839B9" w:rsidP="00D839B9">
      <w:pPr>
        <w:pStyle w:val="MTBulletIndent"/>
      </w:pPr>
      <w:r w:rsidRPr="00AD09E4">
        <w:t>Component piping for hydraulics, cooling and lubrication</w:t>
      </w:r>
    </w:p>
    <w:p w14:paraId="00971C82" w14:textId="77777777" w:rsidR="00D839B9" w:rsidRPr="00F85D76" w:rsidRDefault="00D839B9" w:rsidP="00D839B9">
      <w:pPr>
        <w:pStyle w:val="MTBulletIndent"/>
      </w:pPr>
      <w:r w:rsidRPr="00F85D76">
        <w:t>Thermocouples, plugs and component cabling for breakout prediction</w:t>
      </w:r>
    </w:p>
    <w:p w14:paraId="402D4C8B" w14:textId="77777777" w:rsidR="00D839B9" w:rsidRPr="00AD09E4" w:rsidRDefault="00D839B9" w:rsidP="00D839B9">
      <w:pPr>
        <w:pStyle w:val="MTHeading"/>
      </w:pPr>
      <w:r w:rsidRPr="00AD09E4">
        <w:t>Main Characteristics</w:t>
      </w:r>
    </w:p>
    <w:p w14:paraId="24DE3582" w14:textId="77777777" w:rsidR="00D839B9" w:rsidRPr="00AD09E4" w:rsidRDefault="00D839B9" w:rsidP="00D839B9">
      <w:pPr>
        <w:pStyle w:val="MTBulletIndent"/>
      </w:pPr>
      <w:r w:rsidRPr="00AD09E4">
        <w:t>Automatic centering of mold when it is placed on the mold table</w:t>
      </w:r>
    </w:p>
    <w:p w14:paraId="7BB78654" w14:textId="77777777" w:rsidR="00D839B9" w:rsidRPr="00AD09E4" w:rsidRDefault="00D839B9" w:rsidP="00D839B9">
      <w:pPr>
        <w:pStyle w:val="MTBulletIndent"/>
      </w:pPr>
      <w:r w:rsidRPr="00AD09E4">
        <w:t>Automatic cooling water connections for primary and secondary cooling when the mold is placed on the oscillator table</w:t>
      </w:r>
    </w:p>
    <w:p w14:paraId="4AA93701" w14:textId="77777777" w:rsidR="00D839B9" w:rsidRPr="00AD09E4" w:rsidRDefault="00D839B9" w:rsidP="00D839B9">
      <w:pPr>
        <w:pStyle w:val="MTBulletIndent"/>
      </w:pPr>
      <w:r w:rsidRPr="00AD09E4">
        <w:t>Independent supply of cooling water quantities for narrow and wide side</w:t>
      </w:r>
    </w:p>
    <w:p w14:paraId="58B0102E" w14:textId="77777777" w:rsidR="00D839B9" w:rsidRPr="00AD09E4" w:rsidRDefault="00D839B9" w:rsidP="00D839B9">
      <w:pPr>
        <w:pStyle w:val="MTBulletIndent"/>
      </w:pPr>
      <w:r w:rsidRPr="00AD09E4">
        <w:t>Combined clamping and expansion of mold wide side</w:t>
      </w:r>
    </w:p>
    <w:p w14:paraId="7569A759" w14:textId="77777777" w:rsidR="00D839B9" w:rsidRPr="00AD09E4" w:rsidRDefault="00D839B9" w:rsidP="00D839B9">
      <w:pPr>
        <w:pStyle w:val="MTBulletIndent"/>
      </w:pPr>
      <w:r w:rsidRPr="00AD09E4">
        <w:t>Variable gap adjustment for width adjustment or cleaning purposes</w:t>
      </w:r>
    </w:p>
    <w:p w14:paraId="7145FE16" w14:textId="77777777" w:rsidR="00D839B9" w:rsidRPr="00AD09E4" w:rsidRDefault="00D839B9" w:rsidP="00D839B9">
      <w:pPr>
        <w:pStyle w:val="MTBulletIndent"/>
      </w:pPr>
      <w:r w:rsidRPr="00AD09E4">
        <w:t>Hydraulic linear drives for width adjustment</w:t>
      </w:r>
    </w:p>
    <w:p w14:paraId="25317C78" w14:textId="77777777" w:rsidR="00D839B9" w:rsidRPr="00AD09E4" w:rsidRDefault="00D839B9" w:rsidP="00D839B9">
      <w:pPr>
        <w:pStyle w:val="MTBulletIndent"/>
      </w:pPr>
      <w:r w:rsidRPr="00AD09E4">
        <w:t>The mold is of a modular design to facilitate easy and rapid exchange at the casting machine.</w:t>
      </w:r>
    </w:p>
    <w:p w14:paraId="7680BF6A" w14:textId="77777777" w:rsidR="00D839B9" w:rsidRDefault="00D839B9" w:rsidP="00D839B9">
      <w:pPr>
        <w:pStyle w:val="MTBulletIndent"/>
      </w:pPr>
      <w:r w:rsidRPr="00AD09E4">
        <w:t xml:space="preserve">Uniform temperature distribution by straight copper plates </w:t>
      </w:r>
    </w:p>
    <w:p w14:paraId="443C2BB6" w14:textId="77777777" w:rsidR="00D839B9" w:rsidRDefault="00D839B9" w:rsidP="00D839B9">
      <w:pPr>
        <w:pStyle w:val="MTBulletIndent"/>
      </w:pPr>
      <w:r w:rsidRPr="00AD09E4">
        <w:t>Narrow side foot rollers overlo</w:t>
      </w:r>
      <w:r>
        <w:t>ad protected</w:t>
      </w:r>
      <w:r w:rsidRPr="00AD09E4">
        <w:t xml:space="preserve"> and fixedly mounted wide side foot rollers</w:t>
      </w:r>
    </w:p>
    <w:p w14:paraId="5365B5AA" w14:textId="77777777" w:rsidR="00D839B9" w:rsidRPr="00AD09E4" w:rsidRDefault="00D839B9" w:rsidP="00D839B9">
      <w:pPr>
        <w:pStyle w:val="MTBulletIndent"/>
      </w:pPr>
      <w:r>
        <w:t>Weight optimized design</w:t>
      </w:r>
    </w:p>
    <w:p w14:paraId="7FF71EB5" w14:textId="77777777" w:rsidR="00D839B9" w:rsidRPr="00AD09E4" w:rsidRDefault="00D839B9" w:rsidP="00D839B9">
      <w:pPr>
        <w:pStyle w:val="MTHeading"/>
      </w:pPr>
      <w:r w:rsidRPr="00AD09E4">
        <w:t>Advantages of Design</w:t>
      </w:r>
    </w:p>
    <w:p w14:paraId="466211CB" w14:textId="77777777" w:rsidR="00D839B9" w:rsidRDefault="00D839B9" w:rsidP="00D839B9">
      <w:pPr>
        <w:pStyle w:val="MTBulletIndent"/>
      </w:pPr>
      <w:r>
        <w:t xml:space="preserve">High operational safety due to </w:t>
      </w:r>
      <w:r w:rsidRPr="00AD09E4">
        <w:t>uniform growth of strand shell</w:t>
      </w:r>
    </w:p>
    <w:p w14:paraId="3B518551" w14:textId="77777777" w:rsidR="00D839B9" w:rsidRDefault="00D839B9" w:rsidP="00D839B9">
      <w:pPr>
        <w:pStyle w:val="MTBulletIndent"/>
      </w:pPr>
      <w:r>
        <w:t>High precision and long life of width adjustment system</w:t>
      </w:r>
    </w:p>
    <w:p w14:paraId="417455D5" w14:textId="77777777" w:rsidR="00D839B9" w:rsidRPr="00AD09E4" w:rsidRDefault="00D839B9" w:rsidP="00D839B9">
      <w:pPr>
        <w:pStyle w:val="MTBulletIndent"/>
      </w:pPr>
      <w:r>
        <w:t>High adjusting speed at maximum casting speed possible, reducing the length of the transition piece for increased yield</w:t>
      </w:r>
    </w:p>
    <w:p w14:paraId="270DAB51" w14:textId="77777777" w:rsidR="00D839B9" w:rsidRPr="00AD09E4" w:rsidRDefault="00D839B9" w:rsidP="00D839B9">
      <w:pPr>
        <w:pStyle w:val="MTBulletIndent"/>
      </w:pPr>
      <w:r w:rsidRPr="00AD09E4">
        <w:t>Simple remachining and adjustment of straight copper plates</w:t>
      </w:r>
    </w:p>
    <w:p w14:paraId="5271FB38" w14:textId="77777777" w:rsidR="00D839B9" w:rsidRPr="00AD09E4" w:rsidRDefault="00D839B9" w:rsidP="00D839B9">
      <w:pPr>
        <w:pStyle w:val="MTBulletIndent"/>
      </w:pPr>
      <w:r w:rsidRPr="00AD09E4">
        <w:t>Minimization of non-metallic inclusions in the strand by unhindered floating of non-metallic particles</w:t>
      </w:r>
    </w:p>
    <w:p w14:paraId="79BF8768" w14:textId="77777777" w:rsidR="00D839B9" w:rsidRPr="00AD09E4" w:rsidRDefault="00D839B9" w:rsidP="00D839B9">
      <w:pPr>
        <w:pStyle w:val="MTBulletIndent"/>
      </w:pPr>
      <w:r w:rsidRPr="00AD09E4">
        <w:t xml:space="preserve">Simple </w:t>
      </w:r>
      <w:r>
        <w:t xml:space="preserve">inline </w:t>
      </w:r>
      <w:r w:rsidRPr="00AD09E4">
        <w:t xml:space="preserve">adjustment of transition between foot roller </w:t>
      </w:r>
      <w:r>
        <w:t>and</w:t>
      </w:r>
      <w:r w:rsidRPr="00AD09E4">
        <w:t xml:space="preserve"> bending zone</w:t>
      </w:r>
      <w:r>
        <w:t xml:space="preserve"> </w:t>
      </w:r>
    </w:p>
    <w:p w14:paraId="43BA887B" w14:textId="77777777" w:rsidR="00D839B9" w:rsidRPr="00AD09E4" w:rsidRDefault="00D839B9" w:rsidP="00D839B9">
      <w:pPr>
        <w:pStyle w:val="MTBulletIndent"/>
      </w:pPr>
      <w:r w:rsidRPr="00AD09E4">
        <w:lastRenderedPageBreak/>
        <w:t>Easy disconnection of foot rollers from mold top after a breakout</w:t>
      </w:r>
    </w:p>
    <w:p w14:paraId="6612BF82" w14:textId="77777777" w:rsidR="00D839B9" w:rsidRPr="00AD09E4" w:rsidRDefault="00D839B9" w:rsidP="00D839B9">
      <w:pPr>
        <w:pStyle w:val="MTBulletIndent"/>
      </w:pPr>
      <w:r w:rsidRPr="00AD09E4">
        <w:t>Automatic cooling water connections for primary and secondary cooling when the mold is placed on the oscillator table.</w:t>
      </w:r>
    </w:p>
    <w:p w14:paraId="7849BC7C" w14:textId="77777777" w:rsidR="00D839B9" w:rsidRPr="00AD09E4" w:rsidRDefault="00D839B9" w:rsidP="00D839B9">
      <w:pPr>
        <w:pStyle w:val="MTBulletIndent"/>
      </w:pPr>
      <w:r w:rsidRPr="00AD09E4">
        <w:t>No mold storage stand required</w:t>
      </w:r>
    </w:p>
    <w:p w14:paraId="3FD0CE38" w14:textId="77777777" w:rsidR="00D839B9" w:rsidRPr="00AD09E4" w:rsidRDefault="00D839B9" w:rsidP="00D839B9">
      <w:pPr>
        <w:pStyle w:val="MTBulletIndent"/>
      </w:pPr>
      <w:r w:rsidRPr="00AD09E4">
        <w:t>Quick change cassette system reducing the turnaround time and number of spares</w:t>
      </w:r>
    </w:p>
    <w:p w14:paraId="488406D8" w14:textId="77777777" w:rsidR="00D839B9" w:rsidRDefault="00D839B9" w:rsidP="00D839B9">
      <w:pPr>
        <w:pStyle w:val="MTStandard"/>
      </w:pPr>
    </w:p>
    <w:p w14:paraId="7C33946C" w14:textId="77777777" w:rsidR="00D839B9" w:rsidRPr="00DD4DE4" w:rsidRDefault="00D839B9" w:rsidP="00D839B9">
      <w:pPr>
        <w:pStyle w:val="MTStandard"/>
      </w:pPr>
    </w:p>
    <w:p w14:paraId="61D1F263" w14:textId="77777777" w:rsidR="00D839B9" w:rsidRPr="00EF5FD5" w:rsidRDefault="00D839B9" w:rsidP="00D839B9">
      <w:pPr>
        <w:pStyle w:val="MTHeading"/>
      </w:pPr>
      <w:r>
        <w:t>Reference Drawing CB.25.1 Smart</w:t>
      </w:r>
      <w:r w:rsidRPr="00EF5FD5">
        <w:t xml:space="preserve"> Mold</w:t>
      </w:r>
    </w:p>
    <w:p w14:paraId="4FEF915B" w14:textId="77777777" w:rsidR="00542B8A" w:rsidRDefault="00542B8A" w:rsidP="00D839B9">
      <w:pPr>
        <w:pStyle w:val="MTStandard"/>
        <w:jc w:val="center"/>
        <w:rPr>
          <w:noProof/>
        </w:rPr>
      </w:pPr>
    </w:p>
    <w:p w14:paraId="5E85204D" w14:textId="0CBE656C" w:rsidR="00542B8A" w:rsidRDefault="00542B8A" w:rsidP="00D839B9">
      <w:pPr>
        <w:pStyle w:val="MTStandard"/>
        <w:jc w:val="center"/>
        <w:rPr>
          <w:noProof/>
        </w:rPr>
      </w:pPr>
      <w:r>
        <w:rPr>
          <w:noProof/>
        </w:rPr>
        <w:drawing>
          <wp:inline distT="0" distB="0" distL="0" distR="0" wp14:anchorId="7F459C19" wp14:editId="1E4BC740">
            <wp:extent cx="5743978" cy="3768774"/>
            <wp:effectExtent l="0" t="0" r="9525" b="3175"/>
            <wp:docPr id="1804" name="Picture 180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CB.25.1_Smart_Mol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7644" cy="3771180"/>
                    </a:xfrm>
                    <a:prstGeom prst="rect">
                      <a:avLst/>
                    </a:prstGeom>
                  </pic:spPr>
                </pic:pic>
              </a:graphicData>
            </a:graphic>
          </wp:inline>
        </w:drawing>
      </w:r>
    </w:p>
    <w:p w14:paraId="4E4CA33F" w14:textId="3D4C1EC3" w:rsidR="00D839B9" w:rsidRPr="00EF5FD5" w:rsidRDefault="00D839B9" w:rsidP="00D839B9">
      <w:pPr>
        <w:pStyle w:val="MTStandard"/>
        <w:jc w:val="center"/>
      </w:pPr>
    </w:p>
    <w:p w14:paraId="6D1F7536" w14:textId="77777777" w:rsidR="00D839B9" w:rsidRDefault="00D839B9" w:rsidP="00D839B9">
      <w:pPr>
        <w:pStyle w:val="MTStandard"/>
        <w:spacing w:before="180" w:after="180"/>
        <w:jc w:val="center"/>
      </w:pPr>
      <w:r w:rsidRPr="00EF5FD5">
        <w:t xml:space="preserve">- Typical sketch for reference only </w:t>
      </w:r>
      <w:r>
        <w:t>–</w:t>
      </w:r>
    </w:p>
    <w:p w14:paraId="6AE083D6" w14:textId="77777777" w:rsidR="00D839B9" w:rsidRPr="00EF5FD5" w:rsidRDefault="00D839B9" w:rsidP="00D839B9">
      <w:pPr>
        <w:pStyle w:val="MTStandard"/>
      </w:pPr>
    </w:p>
    <w:p w14:paraId="422EA63F" w14:textId="77777777" w:rsidR="00D839B9" w:rsidRDefault="00D839B9" w:rsidP="00D839B9">
      <w:pPr>
        <w:pStyle w:val="MTStandard"/>
      </w:pPr>
      <w:bookmarkStart w:id="688" w:name="_Toc102895185"/>
      <w:bookmarkStart w:id="689" w:name="_Toc234816068"/>
      <w:bookmarkStart w:id="690" w:name="_Toc240791159"/>
      <w:r>
        <w:rPr>
          <w:highlight w:val="cyan"/>
        </w:rPr>
        <w:br w:type="page"/>
      </w:r>
    </w:p>
    <w:p w14:paraId="21658EB6" w14:textId="17D096FE" w:rsidR="00D839B9" w:rsidRPr="00AD09E4" w:rsidRDefault="00D839B9" w:rsidP="00D839B9">
      <w:pPr>
        <w:pStyle w:val="MTHeadingSCS3"/>
      </w:pPr>
      <w:bookmarkStart w:id="691" w:name="_Toc362671936"/>
      <w:bookmarkStart w:id="692" w:name="_Toc362681377"/>
      <w:bookmarkStart w:id="693" w:name="_Toc362856618"/>
      <w:bookmarkStart w:id="694" w:name="_Toc363527150"/>
      <w:bookmarkStart w:id="695" w:name="_Toc382729531"/>
      <w:bookmarkStart w:id="696" w:name="_Toc382810494"/>
      <w:bookmarkStart w:id="697" w:name="_Toc386506887"/>
      <w:bookmarkStart w:id="698" w:name="_Toc396711437"/>
      <w:bookmarkStart w:id="699" w:name="_Toc398980891"/>
      <w:bookmarkStart w:id="700" w:name="_Toc401018200"/>
      <w:bookmarkStart w:id="701" w:name="_Toc421512180"/>
      <w:bookmarkStart w:id="702" w:name="_Toc434663185"/>
      <w:bookmarkStart w:id="703" w:name="_Toc437225018"/>
      <w:bookmarkStart w:id="704" w:name="_Toc440974522"/>
      <w:bookmarkStart w:id="705" w:name="_Toc443211939"/>
      <w:bookmarkStart w:id="706" w:name="_Toc444941628"/>
      <w:bookmarkStart w:id="707" w:name="_Toc445797046"/>
      <w:bookmarkStart w:id="708" w:name="_Toc454011040"/>
      <w:bookmarkStart w:id="709" w:name="_Toc498691547"/>
      <w:bookmarkStart w:id="710" w:name="_Toc505070743"/>
      <w:bookmarkStart w:id="711" w:name="_Toc507832525"/>
      <w:bookmarkStart w:id="712" w:name="_Toc515935449"/>
      <w:bookmarkStart w:id="713" w:name="_Toc531693517"/>
      <w:bookmarkStart w:id="714" w:name="_Toc2131708"/>
      <w:bookmarkStart w:id="715" w:name="_Toc17712357"/>
      <w:bookmarkStart w:id="716" w:name="_Toc102895188"/>
      <w:bookmarkStart w:id="717" w:name="_Toc234816071"/>
      <w:bookmarkStart w:id="718" w:name="_Toc240791162"/>
      <w:bookmarkStart w:id="719" w:name="_Toc51247195"/>
      <w:bookmarkStart w:id="720" w:name="_Toc85786191"/>
      <w:bookmarkStart w:id="721" w:name="_Hlk70605016"/>
      <w:bookmarkEnd w:id="688"/>
      <w:bookmarkEnd w:id="689"/>
      <w:bookmarkEnd w:id="690"/>
      <w:r w:rsidRPr="00AD09E4">
        <w:lastRenderedPageBreak/>
        <w:t>CB.25</w:t>
      </w:r>
      <w:r>
        <w:t>.5 Mold subs</w:t>
      </w:r>
      <w:r w:rsidRPr="00AD09E4">
        <w:t>ystem</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5020A300" w14:textId="3E7FE40B" w:rsidR="00D839B9" w:rsidRDefault="00D839B9" w:rsidP="00D839B9">
      <w:pPr>
        <w:pStyle w:val="MTStandard"/>
      </w:pPr>
      <w:r w:rsidRPr="00AD09E4">
        <w:t xml:space="preserve">Please refer to </w:t>
      </w:r>
      <w:r>
        <w:t>annex 4.2</w:t>
      </w:r>
    </w:p>
    <w:p w14:paraId="4B5C534F" w14:textId="33548708" w:rsidR="00DD373C" w:rsidRDefault="00DD373C" w:rsidP="00D839B9">
      <w:pPr>
        <w:pStyle w:val="MTStandard"/>
      </w:pPr>
    </w:p>
    <w:p w14:paraId="28A35194" w14:textId="77777777" w:rsidR="00DD373C" w:rsidRDefault="00DD373C" w:rsidP="00D839B9">
      <w:pPr>
        <w:pStyle w:val="MTStandard"/>
      </w:pPr>
    </w:p>
    <w:p w14:paraId="0F1A0A66" w14:textId="61C5EDD7" w:rsidR="00DD373C" w:rsidRDefault="00DD373C" w:rsidP="00D839B9">
      <w:pPr>
        <w:pStyle w:val="MTStandard"/>
      </w:pPr>
    </w:p>
    <w:p w14:paraId="277BEE16" w14:textId="77777777" w:rsidR="00D839B9" w:rsidRPr="00AD09E4" w:rsidRDefault="00D839B9" w:rsidP="00D839B9">
      <w:pPr>
        <w:pStyle w:val="MTHeadingSCS3"/>
      </w:pPr>
      <w:bookmarkStart w:id="722" w:name="_Toc362671938"/>
      <w:bookmarkStart w:id="723" w:name="_Toc362681379"/>
      <w:bookmarkStart w:id="724" w:name="_Toc362856620"/>
      <w:bookmarkStart w:id="725" w:name="_Toc363527152"/>
      <w:bookmarkStart w:id="726" w:name="_Toc382729532"/>
      <w:bookmarkStart w:id="727" w:name="_Toc382810495"/>
      <w:bookmarkStart w:id="728" w:name="_Toc386506888"/>
      <w:bookmarkStart w:id="729" w:name="_Toc396711438"/>
      <w:bookmarkStart w:id="730" w:name="_Toc398980892"/>
      <w:bookmarkStart w:id="731" w:name="_Toc401018201"/>
      <w:bookmarkStart w:id="732" w:name="_Toc421512181"/>
      <w:bookmarkStart w:id="733" w:name="_Toc434663186"/>
      <w:bookmarkStart w:id="734" w:name="_Toc437225019"/>
      <w:bookmarkStart w:id="735" w:name="_Toc440974523"/>
      <w:bookmarkStart w:id="736" w:name="_Toc443211940"/>
      <w:bookmarkStart w:id="737" w:name="_Toc444941629"/>
      <w:bookmarkStart w:id="738" w:name="_Toc445797047"/>
      <w:bookmarkStart w:id="739" w:name="_Toc454011041"/>
      <w:bookmarkStart w:id="740" w:name="_Toc498691548"/>
      <w:bookmarkStart w:id="741" w:name="_Toc505070745"/>
      <w:bookmarkStart w:id="742" w:name="_Toc507832527"/>
      <w:bookmarkStart w:id="743" w:name="_Toc515935451"/>
      <w:bookmarkStart w:id="744" w:name="_Toc531693519"/>
      <w:bookmarkStart w:id="745" w:name="_Toc2131710"/>
      <w:bookmarkStart w:id="746" w:name="_Toc17712358"/>
      <w:bookmarkStart w:id="747" w:name="_Toc102895189"/>
      <w:bookmarkStart w:id="748" w:name="_Toc234816072"/>
      <w:bookmarkStart w:id="749" w:name="_Toc240791163"/>
      <w:bookmarkStart w:id="750" w:name="_Toc51247196"/>
      <w:bookmarkStart w:id="751" w:name="_Toc85786192"/>
      <w:bookmarkEnd w:id="721"/>
      <w:r w:rsidRPr="00AD09E4">
        <w:t>CB.25</w:t>
      </w:r>
      <w:r>
        <w:t>.6 Mold c</w:t>
      </w:r>
      <w:r w:rsidRPr="00AD09E4">
        <w:t>over</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21E95FFD" w14:textId="77777777" w:rsidTr="00D839B9">
        <w:tc>
          <w:tcPr>
            <w:tcW w:w="3544" w:type="dxa"/>
          </w:tcPr>
          <w:p w14:paraId="5869966F" w14:textId="77777777" w:rsidR="00D839B9" w:rsidRPr="00AD09E4" w:rsidRDefault="00D839B9" w:rsidP="00D839B9">
            <w:pPr>
              <w:pStyle w:val="MTTableText"/>
            </w:pPr>
            <w:r w:rsidRPr="00AD09E4">
              <w:t>Type of design</w:t>
            </w:r>
          </w:p>
        </w:tc>
        <w:tc>
          <w:tcPr>
            <w:tcW w:w="5953" w:type="dxa"/>
          </w:tcPr>
          <w:p w14:paraId="65BD155C" w14:textId="77777777" w:rsidR="00D839B9" w:rsidRPr="00AD09E4" w:rsidRDefault="00D839B9" w:rsidP="00D839B9">
            <w:pPr>
              <w:pStyle w:val="MTTableText"/>
            </w:pPr>
            <w:r w:rsidRPr="00AD09E4">
              <w:t>welded design</w:t>
            </w:r>
          </w:p>
        </w:tc>
      </w:tr>
    </w:tbl>
    <w:p w14:paraId="1114202A" w14:textId="77777777" w:rsidR="00D839B9" w:rsidRDefault="00D839B9" w:rsidP="00D839B9">
      <w:pPr>
        <w:pStyle w:val="MTStandard"/>
      </w:pPr>
    </w:p>
    <w:p w14:paraId="4C22A806" w14:textId="77777777" w:rsidR="00D839B9" w:rsidRPr="00AD09E4" w:rsidRDefault="00D839B9" w:rsidP="00D839B9">
      <w:pPr>
        <w:pStyle w:val="MTHeading"/>
      </w:pPr>
      <w:r w:rsidRPr="00AD09E4">
        <w:t>Main Components</w:t>
      </w:r>
    </w:p>
    <w:p w14:paraId="6894D3EE" w14:textId="77777777" w:rsidR="00D839B9" w:rsidRPr="00AD09E4" w:rsidRDefault="00D839B9" w:rsidP="00D839B9">
      <w:pPr>
        <w:pStyle w:val="MTBulletIndent"/>
      </w:pPr>
      <w:r w:rsidRPr="00AD09E4">
        <w:t>Main cover</w:t>
      </w:r>
    </w:p>
    <w:p w14:paraId="309344ED" w14:textId="77777777" w:rsidR="00D839B9" w:rsidRDefault="00D839B9" w:rsidP="00D839B9">
      <w:pPr>
        <w:pStyle w:val="MTBulletIndent"/>
      </w:pPr>
      <w:r w:rsidRPr="00AD09E4">
        <w:t>Moveable inner cover</w:t>
      </w:r>
    </w:p>
    <w:p w14:paraId="1CC80E6B" w14:textId="77777777" w:rsidR="00D839B9" w:rsidRDefault="00D839B9" w:rsidP="00D839B9">
      <w:pPr>
        <w:pStyle w:val="MTStandard"/>
      </w:pPr>
    </w:p>
    <w:p w14:paraId="41DDDBF0" w14:textId="77777777" w:rsidR="00D839B9" w:rsidRDefault="00D839B9" w:rsidP="00D839B9">
      <w:pPr>
        <w:pStyle w:val="MTHeading"/>
      </w:pPr>
      <w:r>
        <w:t>Reference Drawing.25.6.Mold cover</w:t>
      </w:r>
    </w:p>
    <w:p w14:paraId="6588DA2A" w14:textId="77777777" w:rsidR="00542B8A" w:rsidRDefault="00542B8A" w:rsidP="00D839B9">
      <w:pPr>
        <w:pStyle w:val="MTStandard"/>
        <w:jc w:val="center"/>
        <w:rPr>
          <w:noProof/>
        </w:rPr>
      </w:pPr>
    </w:p>
    <w:p w14:paraId="28FFBE44" w14:textId="2F75BD03" w:rsidR="00542B8A" w:rsidRDefault="00542B8A" w:rsidP="00D839B9">
      <w:pPr>
        <w:pStyle w:val="MTStandard"/>
        <w:jc w:val="center"/>
        <w:rPr>
          <w:noProof/>
        </w:rPr>
      </w:pPr>
      <w:r>
        <w:rPr>
          <w:noProof/>
        </w:rPr>
        <w:drawing>
          <wp:inline distT="0" distB="0" distL="0" distR="0" wp14:anchorId="52E0F16F" wp14:editId="5BD4B9E7">
            <wp:extent cx="4417454" cy="2521296"/>
            <wp:effectExtent l="0" t="0" r="2540" b="0"/>
            <wp:docPr id="1805" name="Picture 18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CB.25.6_Mold_cov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487" cy="2525881"/>
                    </a:xfrm>
                    <a:prstGeom prst="rect">
                      <a:avLst/>
                    </a:prstGeom>
                  </pic:spPr>
                </pic:pic>
              </a:graphicData>
            </a:graphic>
          </wp:inline>
        </w:drawing>
      </w:r>
    </w:p>
    <w:p w14:paraId="774B6172" w14:textId="628B5F24" w:rsidR="00D839B9" w:rsidRDefault="00D839B9" w:rsidP="00D839B9">
      <w:pPr>
        <w:pStyle w:val="MTStandard"/>
        <w:jc w:val="center"/>
      </w:pPr>
    </w:p>
    <w:p w14:paraId="21E65BC3" w14:textId="77777777" w:rsidR="00D839B9" w:rsidRDefault="00D839B9" w:rsidP="00D839B9">
      <w:pPr>
        <w:pStyle w:val="MTStandard"/>
        <w:jc w:val="center"/>
      </w:pPr>
      <w:r w:rsidRPr="004E284B">
        <w:t xml:space="preserve">- Typical sketch for reference only </w:t>
      </w:r>
      <w:r>
        <w:t>–</w:t>
      </w:r>
    </w:p>
    <w:p w14:paraId="1D5AF95F" w14:textId="77777777" w:rsidR="00D839B9" w:rsidRPr="005C5C7F" w:rsidRDefault="00D839B9" w:rsidP="00D839B9">
      <w:pPr>
        <w:pStyle w:val="MTStandard"/>
      </w:pPr>
    </w:p>
    <w:p w14:paraId="461D6776" w14:textId="77777777" w:rsidR="00D839B9" w:rsidRDefault="00D839B9" w:rsidP="00D839B9">
      <w:pPr>
        <w:pStyle w:val="MTStandard"/>
      </w:pPr>
      <w:r w:rsidRPr="00CF609B">
        <w:br w:type="page"/>
      </w:r>
      <w:bookmarkStart w:id="752" w:name="_Toc362662165"/>
      <w:bookmarkStart w:id="753" w:name="_Toc362671927"/>
      <w:bookmarkStart w:id="754" w:name="_Toc362681368"/>
      <w:bookmarkStart w:id="755" w:name="_Toc362856609"/>
      <w:bookmarkStart w:id="756" w:name="_Toc363527141"/>
      <w:bookmarkStart w:id="757" w:name="_Toc382729522"/>
      <w:bookmarkStart w:id="758" w:name="_Toc382810485"/>
      <w:bookmarkStart w:id="759" w:name="_Toc386506878"/>
      <w:bookmarkStart w:id="760" w:name="_Toc396711428"/>
      <w:bookmarkStart w:id="761" w:name="_Toc398980882"/>
      <w:bookmarkStart w:id="762" w:name="_Toc401018190"/>
      <w:bookmarkStart w:id="763" w:name="_Toc421512170"/>
      <w:bookmarkStart w:id="764" w:name="_Toc434663175"/>
      <w:bookmarkStart w:id="765" w:name="_Toc437225008"/>
      <w:bookmarkStart w:id="766" w:name="_Toc440974512"/>
      <w:bookmarkStart w:id="767" w:name="_Toc443211929"/>
      <w:bookmarkStart w:id="768" w:name="_Toc444941618"/>
      <w:bookmarkStart w:id="769" w:name="_Toc445797036"/>
      <w:bookmarkStart w:id="770" w:name="_Toc454011030"/>
      <w:bookmarkStart w:id="771" w:name="_Toc498691537"/>
      <w:bookmarkStart w:id="772" w:name="_Toc505070735"/>
      <w:bookmarkStart w:id="773" w:name="_Toc507832528"/>
      <w:bookmarkStart w:id="774" w:name="_Toc515935452"/>
      <w:bookmarkStart w:id="775" w:name="_Toc531693520"/>
      <w:bookmarkStart w:id="776" w:name="_Toc2131711"/>
      <w:bookmarkStart w:id="777" w:name="_Toc17712359"/>
      <w:bookmarkStart w:id="778" w:name="_Toc102895190"/>
      <w:bookmarkStart w:id="779" w:name="_Toc234816073"/>
      <w:bookmarkStart w:id="780" w:name="_Toc240791164"/>
      <w:bookmarkStart w:id="781" w:name="_Toc498691549"/>
      <w:bookmarkStart w:id="782" w:name="_Toc505070746"/>
    </w:p>
    <w:p w14:paraId="7116EB50" w14:textId="5CBA8D6E" w:rsidR="00D839B9" w:rsidRPr="008816A6" w:rsidRDefault="00D839B9" w:rsidP="00D839B9">
      <w:pPr>
        <w:pStyle w:val="MTHeadingSCS3"/>
        <w:rPr>
          <w:highlight w:val="yellow"/>
          <w:lang w:val="nb-NO"/>
        </w:rPr>
      </w:pPr>
      <w:bookmarkStart w:id="783" w:name="_Toc85786193"/>
      <w:bookmarkStart w:id="784" w:name="_Toc51247197"/>
      <w:r w:rsidRPr="00E9065F">
        <w:rPr>
          <w:lang w:val="nb-NO"/>
        </w:rPr>
        <w:lastRenderedPageBreak/>
        <w:t xml:space="preserve">CB.25.7 Mold </w:t>
      </w:r>
      <w:r w:rsidR="00A8182B" w:rsidRPr="00A8182B">
        <w:rPr>
          <w:color w:val="FF0000"/>
          <w:lang w:val="nb-NO"/>
        </w:rPr>
        <w:t xml:space="preserve">fume </w:t>
      </w:r>
      <w:r w:rsidRPr="00E9065F">
        <w:rPr>
          <w:lang w:val="nb-NO"/>
        </w:rPr>
        <w:t xml:space="preserve">exhaust </w:t>
      </w:r>
      <w:r w:rsidRPr="0045285E">
        <w:rPr>
          <w:lang w:val="nb-NO"/>
        </w:rPr>
        <w:t>system</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83"/>
      <w:r w:rsidRPr="0045285E">
        <w:rPr>
          <w:lang w:val="nb-NO"/>
        </w:rPr>
        <w:t xml:space="preserve"> </w:t>
      </w:r>
      <w:bookmarkEnd w:id="776"/>
      <w:bookmarkEnd w:id="777"/>
      <w:bookmarkEnd w:id="778"/>
      <w:bookmarkEnd w:id="779"/>
      <w:bookmarkEnd w:id="780"/>
      <w:bookmarkEnd w:id="784"/>
    </w:p>
    <w:p w14:paraId="174E46EA" w14:textId="77777777" w:rsidR="00D839B9" w:rsidRPr="00E9065F" w:rsidRDefault="00D839B9" w:rsidP="00D839B9">
      <w:pPr>
        <w:pStyle w:val="MTHeading"/>
      </w:pPr>
      <w:r w:rsidRPr="00E9065F">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9065F" w14:paraId="6F6DB2EB" w14:textId="77777777" w:rsidTr="00D839B9">
        <w:tc>
          <w:tcPr>
            <w:tcW w:w="3544" w:type="dxa"/>
          </w:tcPr>
          <w:p w14:paraId="31033362" w14:textId="77777777" w:rsidR="00D839B9" w:rsidRPr="00E9065F" w:rsidRDefault="00D839B9" w:rsidP="00D839B9">
            <w:pPr>
              <w:pStyle w:val="MTTableText"/>
            </w:pPr>
            <w:r w:rsidRPr="00E9065F">
              <w:t xml:space="preserve">No. of fans </w:t>
            </w:r>
          </w:p>
        </w:tc>
        <w:tc>
          <w:tcPr>
            <w:tcW w:w="5953" w:type="dxa"/>
          </w:tcPr>
          <w:p w14:paraId="62D70F2A" w14:textId="77777777" w:rsidR="00D839B9" w:rsidRPr="00E9065F" w:rsidRDefault="00D839B9" w:rsidP="00D839B9">
            <w:pPr>
              <w:pStyle w:val="MTTableText"/>
            </w:pPr>
            <w:r w:rsidRPr="00E9065F">
              <w:t>1 per strand</w:t>
            </w:r>
          </w:p>
        </w:tc>
      </w:tr>
      <w:tr w:rsidR="00D839B9" w:rsidRPr="00E9065F" w14:paraId="4777E4AE" w14:textId="77777777" w:rsidTr="00D839B9">
        <w:tc>
          <w:tcPr>
            <w:tcW w:w="3544" w:type="dxa"/>
          </w:tcPr>
          <w:p w14:paraId="5E75DA74" w14:textId="77777777" w:rsidR="00D839B9" w:rsidRPr="00E9065F" w:rsidRDefault="00D839B9" w:rsidP="00D839B9">
            <w:pPr>
              <w:pStyle w:val="MTTableText"/>
            </w:pPr>
            <w:r w:rsidRPr="00E9065F">
              <w:t>Fan capacity</w:t>
            </w:r>
          </w:p>
        </w:tc>
        <w:tc>
          <w:tcPr>
            <w:tcW w:w="5953" w:type="dxa"/>
          </w:tcPr>
          <w:p w14:paraId="6A4A825C" w14:textId="77777777" w:rsidR="00D839B9" w:rsidRPr="00E9065F" w:rsidRDefault="00D839B9" w:rsidP="00D839B9">
            <w:pPr>
              <w:pStyle w:val="MTTableText"/>
            </w:pPr>
            <w:r w:rsidRPr="00E9065F">
              <w:t>approx. 8000 m³/h</w:t>
            </w:r>
          </w:p>
        </w:tc>
      </w:tr>
      <w:tr w:rsidR="00D839B9" w:rsidRPr="00E9065F" w14:paraId="291CE9FC" w14:textId="77777777" w:rsidTr="00D839B9">
        <w:tc>
          <w:tcPr>
            <w:tcW w:w="3544" w:type="dxa"/>
          </w:tcPr>
          <w:p w14:paraId="5D8CB835" w14:textId="77777777" w:rsidR="00D839B9" w:rsidRPr="00E9065F" w:rsidRDefault="00D839B9" w:rsidP="00D839B9">
            <w:pPr>
              <w:pStyle w:val="MTTableText"/>
            </w:pPr>
            <w:r w:rsidRPr="00E9065F">
              <w:t>Static pressure at fan</w:t>
            </w:r>
          </w:p>
        </w:tc>
        <w:tc>
          <w:tcPr>
            <w:tcW w:w="5953" w:type="dxa"/>
          </w:tcPr>
          <w:p w14:paraId="7A83B0A7" w14:textId="77777777" w:rsidR="00D839B9" w:rsidRPr="00E9065F" w:rsidRDefault="00D839B9" w:rsidP="00D839B9">
            <w:pPr>
              <w:pStyle w:val="MTTableText"/>
            </w:pPr>
            <w:r w:rsidRPr="00E9065F">
              <w:t>approx. 1500 Pa</w:t>
            </w:r>
          </w:p>
        </w:tc>
      </w:tr>
      <w:tr w:rsidR="00D839B9" w:rsidRPr="00E9065F" w14:paraId="6969CCF8" w14:textId="77777777" w:rsidTr="00D839B9">
        <w:tc>
          <w:tcPr>
            <w:tcW w:w="3544" w:type="dxa"/>
          </w:tcPr>
          <w:p w14:paraId="55493100" w14:textId="77777777" w:rsidR="00D839B9" w:rsidRPr="00E9065F" w:rsidRDefault="00D839B9" w:rsidP="00D839B9">
            <w:pPr>
              <w:pStyle w:val="MTTableText"/>
            </w:pPr>
            <w:r w:rsidRPr="00E9065F">
              <w:t>Suction medium</w:t>
            </w:r>
          </w:p>
        </w:tc>
        <w:tc>
          <w:tcPr>
            <w:tcW w:w="5953" w:type="dxa"/>
          </w:tcPr>
          <w:p w14:paraId="73E9BFA3" w14:textId="77777777" w:rsidR="00D839B9" w:rsidRPr="00E9065F" w:rsidRDefault="00D839B9" w:rsidP="00D839B9">
            <w:pPr>
              <w:pStyle w:val="MTTableText"/>
            </w:pPr>
            <w:r w:rsidRPr="00E9065F">
              <w:t>casting powder contaminated dust / flue gas / air mixture</w:t>
            </w:r>
          </w:p>
        </w:tc>
      </w:tr>
      <w:tr w:rsidR="00D839B9" w:rsidRPr="00E9065F" w14:paraId="32D2E641" w14:textId="77777777" w:rsidTr="00D839B9">
        <w:tc>
          <w:tcPr>
            <w:tcW w:w="3544" w:type="dxa"/>
          </w:tcPr>
          <w:p w14:paraId="1AE93092" w14:textId="77777777" w:rsidR="00D839B9" w:rsidRPr="00E9065F" w:rsidRDefault="00D839B9" w:rsidP="00D839B9">
            <w:pPr>
              <w:pStyle w:val="MTTableText"/>
            </w:pPr>
            <w:r w:rsidRPr="00E9065F">
              <w:t>Temperature range of medium</w:t>
            </w:r>
          </w:p>
        </w:tc>
        <w:tc>
          <w:tcPr>
            <w:tcW w:w="5953" w:type="dxa"/>
          </w:tcPr>
          <w:p w14:paraId="7EF908C8" w14:textId="77777777" w:rsidR="00D839B9" w:rsidRPr="00E9065F" w:rsidRDefault="00D839B9" w:rsidP="00D839B9">
            <w:pPr>
              <w:pStyle w:val="MTTableText"/>
            </w:pPr>
            <w:r w:rsidRPr="00E9065F">
              <w:t>10 to 100°C</w:t>
            </w:r>
          </w:p>
        </w:tc>
      </w:tr>
      <w:tr w:rsidR="00D839B9" w:rsidRPr="00E9065F" w14:paraId="15087864" w14:textId="77777777" w:rsidTr="00D839B9">
        <w:tc>
          <w:tcPr>
            <w:tcW w:w="3544" w:type="dxa"/>
          </w:tcPr>
          <w:p w14:paraId="5FD8205B" w14:textId="77777777" w:rsidR="00D839B9" w:rsidRPr="00E9065F" w:rsidRDefault="00D839B9" w:rsidP="00D839B9">
            <w:pPr>
              <w:pStyle w:val="MTTableText"/>
            </w:pPr>
            <w:r w:rsidRPr="00E9065F">
              <w:t>Material:</w:t>
            </w:r>
          </w:p>
        </w:tc>
        <w:tc>
          <w:tcPr>
            <w:tcW w:w="5953" w:type="dxa"/>
          </w:tcPr>
          <w:p w14:paraId="015E2D9C" w14:textId="77777777" w:rsidR="00D839B9" w:rsidRPr="00E9065F" w:rsidRDefault="00D839B9" w:rsidP="00D839B9">
            <w:pPr>
              <w:pStyle w:val="MTTableText"/>
            </w:pPr>
          </w:p>
        </w:tc>
      </w:tr>
      <w:tr w:rsidR="00D839B9" w:rsidRPr="00E9065F" w14:paraId="035F47E9" w14:textId="77777777" w:rsidTr="00D839B9">
        <w:tc>
          <w:tcPr>
            <w:tcW w:w="3544" w:type="dxa"/>
          </w:tcPr>
          <w:p w14:paraId="00FF4915" w14:textId="77777777" w:rsidR="00D839B9" w:rsidRPr="00E9065F" w:rsidRDefault="00D839B9" w:rsidP="00D839B9">
            <w:pPr>
              <w:pStyle w:val="MTTableIndent"/>
            </w:pPr>
            <w:r w:rsidRPr="00E9065F">
              <w:t>Fan</w:t>
            </w:r>
          </w:p>
        </w:tc>
        <w:tc>
          <w:tcPr>
            <w:tcW w:w="5953" w:type="dxa"/>
          </w:tcPr>
          <w:p w14:paraId="5CA364CF" w14:textId="77777777" w:rsidR="00D839B9" w:rsidRPr="00E9065F" w:rsidRDefault="00D839B9" w:rsidP="00D839B9">
            <w:pPr>
              <w:pStyle w:val="MTTableText"/>
            </w:pPr>
            <w:r w:rsidRPr="00E9065F">
              <w:t>stainless steel AISI 316L</w:t>
            </w:r>
          </w:p>
        </w:tc>
      </w:tr>
      <w:tr w:rsidR="00D839B9" w:rsidRPr="00E9065F" w14:paraId="45E4C98F" w14:textId="77777777" w:rsidTr="00D839B9">
        <w:tc>
          <w:tcPr>
            <w:tcW w:w="3544" w:type="dxa"/>
          </w:tcPr>
          <w:p w14:paraId="79566FC9" w14:textId="77777777" w:rsidR="00D839B9" w:rsidRPr="00E9065F" w:rsidRDefault="00D839B9" w:rsidP="00D839B9">
            <w:pPr>
              <w:pStyle w:val="MTTableIndent"/>
            </w:pPr>
            <w:r w:rsidRPr="00E9065F">
              <w:t>Ducts</w:t>
            </w:r>
          </w:p>
        </w:tc>
        <w:tc>
          <w:tcPr>
            <w:tcW w:w="5953" w:type="dxa"/>
          </w:tcPr>
          <w:p w14:paraId="040B706D" w14:textId="77777777" w:rsidR="00D839B9" w:rsidRPr="00E9065F" w:rsidRDefault="00D839B9" w:rsidP="00D839B9">
            <w:pPr>
              <w:pStyle w:val="MTTableText"/>
            </w:pPr>
            <w:r w:rsidRPr="00A8182B">
              <w:rPr>
                <w:vanish/>
              </w:rPr>
              <w:t>1.5mm</w:t>
            </w:r>
            <w:r w:rsidRPr="00E9065F">
              <w:t xml:space="preserve"> stainless steel plate </w:t>
            </w:r>
            <w:r w:rsidRPr="00A8182B">
              <w:rPr>
                <w:vanish/>
              </w:rPr>
              <w:t>(1.4301)</w:t>
            </w:r>
          </w:p>
        </w:tc>
      </w:tr>
    </w:tbl>
    <w:p w14:paraId="7515431F" w14:textId="77777777" w:rsidR="00D839B9" w:rsidRDefault="00D839B9" w:rsidP="00D839B9">
      <w:pPr>
        <w:pStyle w:val="MTStandard"/>
      </w:pPr>
    </w:p>
    <w:p w14:paraId="4BBCE3BD" w14:textId="77777777" w:rsidR="00D839B9" w:rsidRPr="00E9065F" w:rsidRDefault="00D839B9" w:rsidP="00D839B9">
      <w:pPr>
        <w:pStyle w:val="MTHeading"/>
      </w:pPr>
      <w:r w:rsidRPr="00E9065F">
        <w:t>Functional Description</w:t>
      </w:r>
    </w:p>
    <w:p w14:paraId="28799DA8" w14:textId="77777777" w:rsidR="00D839B9" w:rsidRPr="00E9065F" w:rsidRDefault="00D839B9" w:rsidP="00D839B9">
      <w:pPr>
        <w:pStyle w:val="MTStandard"/>
      </w:pPr>
      <w:r w:rsidRPr="00E9065F">
        <w:t>The mold exhaust system removes fume and dust occurring in the area of the mold on the casting platform when adding casting powder.</w:t>
      </w:r>
    </w:p>
    <w:p w14:paraId="5CA20142" w14:textId="77777777" w:rsidR="00D839B9" w:rsidRPr="00E9065F" w:rsidRDefault="00D839B9" w:rsidP="00D839B9">
      <w:pPr>
        <w:pStyle w:val="MTStandard"/>
      </w:pPr>
      <w:r w:rsidRPr="00E9065F">
        <w:t xml:space="preserve">The accumulated dust is sucked in through </w:t>
      </w:r>
      <w:r>
        <w:t>a duct (part of tundish car)</w:t>
      </w:r>
      <w:r w:rsidRPr="00E9065F">
        <w:t xml:space="preserve"> in the area of the mold wide side and discharged via a piping system into the scale </w:t>
      </w:r>
      <w:r>
        <w:t>flume inside the cooling chamber</w:t>
      </w:r>
      <w:r w:rsidRPr="00E9065F">
        <w:t>.</w:t>
      </w:r>
    </w:p>
    <w:p w14:paraId="4E1728E7" w14:textId="77777777" w:rsidR="00D839B9" w:rsidRPr="00E9065F" w:rsidRDefault="00D839B9" w:rsidP="00D839B9">
      <w:pPr>
        <w:pStyle w:val="MTHeading"/>
      </w:pPr>
      <w:r w:rsidRPr="00E9065F">
        <w:t>Main Components</w:t>
      </w:r>
    </w:p>
    <w:p w14:paraId="6988FD48" w14:textId="77777777" w:rsidR="00D839B9" w:rsidRPr="00E9065F" w:rsidRDefault="00D839B9" w:rsidP="00D839B9">
      <w:pPr>
        <w:pStyle w:val="MTBulletIndent"/>
      </w:pPr>
      <w:r w:rsidRPr="00E9065F">
        <w:t>Fan with motor</w:t>
      </w:r>
    </w:p>
    <w:p w14:paraId="4769AB6B" w14:textId="77777777" w:rsidR="00D839B9" w:rsidRPr="00E9065F" w:rsidRDefault="00D839B9" w:rsidP="00D839B9">
      <w:pPr>
        <w:pStyle w:val="MTBulletIndent"/>
      </w:pPr>
      <w:r w:rsidRPr="00E9065F">
        <w:t>Vibration absorber</w:t>
      </w:r>
    </w:p>
    <w:p w14:paraId="3BE1EFCE" w14:textId="77777777" w:rsidR="00D839B9" w:rsidRPr="00E9065F" w:rsidRDefault="00D839B9" w:rsidP="00D839B9">
      <w:pPr>
        <w:pStyle w:val="MTBulletIndent"/>
      </w:pPr>
      <w:r w:rsidRPr="00E9065F">
        <w:t>Stainless piping with flexible connections</w:t>
      </w:r>
    </w:p>
    <w:p w14:paraId="65B973B2" w14:textId="77777777" w:rsidR="00D839B9" w:rsidRPr="00E9065F" w:rsidRDefault="00D839B9" w:rsidP="00D839B9">
      <w:pPr>
        <w:pStyle w:val="MTHeading"/>
      </w:pPr>
      <w:r w:rsidRPr="00E9065F">
        <w:t>Main Characteristics</w:t>
      </w:r>
    </w:p>
    <w:p w14:paraId="169866E8" w14:textId="77777777" w:rsidR="00D839B9" w:rsidRPr="00E9065F" w:rsidRDefault="00D839B9" w:rsidP="00D839B9">
      <w:pPr>
        <w:pStyle w:val="MTBulletIndent"/>
      </w:pPr>
      <w:r w:rsidRPr="00E9065F">
        <w:t>Suction opening in the area of the mold wide side is part of the tundish car</w:t>
      </w:r>
    </w:p>
    <w:p w14:paraId="6FB093B1" w14:textId="77777777" w:rsidR="00D839B9" w:rsidRPr="00E9065F" w:rsidRDefault="00D839B9" w:rsidP="00D839B9">
      <w:pPr>
        <w:pStyle w:val="MTBulletIndent"/>
      </w:pPr>
      <w:r w:rsidRPr="00E9065F">
        <w:t>Radial-fan</w:t>
      </w:r>
    </w:p>
    <w:p w14:paraId="641EDD18" w14:textId="77777777" w:rsidR="00D839B9" w:rsidRPr="00E9065F" w:rsidRDefault="00D839B9" w:rsidP="00D839B9">
      <w:pPr>
        <w:pStyle w:val="MTHeading"/>
      </w:pPr>
      <w:r w:rsidRPr="00E9065F">
        <w:t>Advantages of Design</w:t>
      </w:r>
    </w:p>
    <w:p w14:paraId="0F14BBDC" w14:textId="77777777" w:rsidR="00D839B9" w:rsidRDefault="00D839B9" w:rsidP="00D839B9">
      <w:pPr>
        <w:pStyle w:val="MTBulletIndent"/>
      </w:pPr>
      <w:r>
        <w:t>Dust-reduced</w:t>
      </w:r>
      <w:r w:rsidRPr="00E9065F">
        <w:t xml:space="preserve"> environment in the mold area</w:t>
      </w:r>
    </w:p>
    <w:p w14:paraId="2977AE1B" w14:textId="77777777" w:rsidR="00D839B9" w:rsidRPr="00E9065F" w:rsidRDefault="00D839B9" w:rsidP="00D839B9">
      <w:pPr>
        <w:pStyle w:val="MTStandard"/>
      </w:pPr>
    </w:p>
    <w:p w14:paraId="6F5F0AB6" w14:textId="77777777" w:rsidR="00D839B9" w:rsidRDefault="00D839B9" w:rsidP="00D839B9">
      <w:pPr>
        <w:pStyle w:val="MTStandard"/>
      </w:pPr>
      <w:r w:rsidRPr="00AD09E4">
        <w:br w:type="page"/>
      </w:r>
      <w:bookmarkStart w:id="785" w:name="_Toc362671935"/>
      <w:bookmarkStart w:id="786" w:name="_Toc362681376"/>
      <w:bookmarkStart w:id="787" w:name="_Toc362856617"/>
      <w:bookmarkStart w:id="788" w:name="_Toc363527149"/>
      <w:bookmarkStart w:id="789" w:name="_Toc382729530"/>
      <w:bookmarkStart w:id="790" w:name="_Toc382810493"/>
      <w:bookmarkStart w:id="791" w:name="_Toc386506886"/>
      <w:bookmarkStart w:id="792" w:name="_Toc396711436"/>
      <w:bookmarkStart w:id="793" w:name="_Toc398980890"/>
      <w:bookmarkStart w:id="794" w:name="_Toc401018198"/>
      <w:bookmarkStart w:id="795" w:name="_Toc421512178"/>
      <w:bookmarkStart w:id="796" w:name="_Toc434663183"/>
      <w:bookmarkStart w:id="797" w:name="_Toc437225016"/>
      <w:bookmarkStart w:id="798" w:name="_Toc440974520"/>
      <w:bookmarkStart w:id="799" w:name="_Toc443211937"/>
      <w:bookmarkStart w:id="800" w:name="_Toc444941626"/>
      <w:bookmarkStart w:id="801" w:name="_Toc445797044"/>
      <w:bookmarkStart w:id="802" w:name="_Toc454011038"/>
      <w:bookmarkStart w:id="803" w:name="_Toc498691550"/>
      <w:bookmarkStart w:id="804" w:name="_Toc505070747"/>
      <w:bookmarkStart w:id="805" w:name="_Toc507832529"/>
      <w:bookmarkStart w:id="806" w:name="_Toc515935453"/>
      <w:bookmarkStart w:id="807" w:name="_Toc531693521"/>
      <w:bookmarkStart w:id="808" w:name="_Toc2131712"/>
      <w:bookmarkStart w:id="809" w:name="_Toc17712360"/>
      <w:bookmarkStart w:id="810" w:name="_Toc102895191"/>
      <w:bookmarkStart w:id="811" w:name="_Toc234816074"/>
      <w:bookmarkStart w:id="812" w:name="_Toc240791165"/>
      <w:bookmarkEnd w:id="781"/>
      <w:bookmarkEnd w:id="782"/>
    </w:p>
    <w:p w14:paraId="2C2ADE35" w14:textId="77777777" w:rsidR="00D839B9" w:rsidRPr="00AD09E4" w:rsidRDefault="00D839B9" w:rsidP="00D839B9">
      <w:pPr>
        <w:pStyle w:val="MTHeadingSCS3"/>
      </w:pPr>
      <w:bookmarkStart w:id="813" w:name="_Toc51247198"/>
      <w:bookmarkStart w:id="814" w:name="_Toc85786194"/>
      <w:r w:rsidRPr="00AD09E4">
        <w:lastRenderedPageBreak/>
        <w:t>CB.25</w:t>
      </w:r>
      <w:r>
        <w:t>.</w:t>
      </w:r>
      <w:r w:rsidRPr="00AD09E4">
        <w:t>8</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r w:rsidRPr="00AD09E4">
        <w:rPr>
          <w:rFonts w:cs="Arial"/>
          <w:szCs w:val="24"/>
        </w:rPr>
        <w:t xml:space="preserve"> DynaFlex </w:t>
      </w:r>
      <w:bookmarkEnd w:id="811"/>
      <w:bookmarkEnd w:id="812"/>
      <w:r>
        <w:rPr>
          <w:rFonts w:cs="Arial"/>
          <w:szCs w:val="24"/>
        </w:rPr>
        <w:t>Oscillator</w:t>
      </w:r>
      <w:bookmarkEnd w:id="813"/>
      <w:bookmarkEnd w:id="814"/>
    </w:p>
    <w:p w14:paraId="039B54ED"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574364E7" w14:textId="77777777" w:rsidTr="00D839B9">
        <w:tc>
          <w:tcPr>
            <w:tcW w:w="3544" w:type="dxa"/>
          </w:tcPr>
          <w:p w14:paraId="7915A804" w14:textId="77777777" w:rsidR="00D839B9" w:rsidRPr="00AD09E4" w:rsidRDefault="00D839B9" w:rsidP="00D839B9">
            <w:pPr>
              <w:pStyle w:val="MTTableText"/>
            </w:pPr>
            <w:r w:rsidRPr="00AD09E4">
              <w:t>Type of design</w:t>
            </w:r>
          </w:p>
        </w:tc>
        <w:tc>
          <w:tcPr>
            <w:tcW w:w="5953" w:type="dxa"/>
          </w:tcPr>
          <w:p w14:paraId="4EDB89D4" w14:textId="77777777" w:rsidR="00D839B9" w:rsidRPr="00AD09E4" w:rsidRDefault="00D839B9" w:rsidP="00D839B9">
            <w:pPr>
              <w:pStyle w:val="MTTableText"/>
            </w:pPr>
            <w:r w:rsidRPr="00AD09E4">
              <w:t>hydraulically driven</w:t>
            </w:r>
          </w:p>
        </w:tc>
      </w:tr>
      <w:tr w:rsidR="00D839B9" w:rsidRPr="00AD09E4" w14:paraId="702EA9B7" w14:textId="77777777" w:rsidTr="00D839B9">
        <w:tc>
          <w:tcPr>
            <w:tcW w:w="3544" w:type="dxa"/>
          </w:tcPr>
          <w:p w14:paraId="4F82D86B" w14:textId="77777777" w:rsidR="00D839B9" w:rsidRPr="00AD09E4" w:rsidRDefault="00D839B9" w:rsidP="00D839B9">
            <w:pPr>
              <w:pStyle w:val="MTTableText"/>
            </w:pPr>
            <w:r w:rsidRPr="00AD09E4">
              <w:t>Number of units installed</w:t>
            </w:r>
          </w:p>
        </w:tc>
        <w:tc>
          <w:tcPr>
            <w:tcW w:w="5953" w:type="dxa"/>
          </w:tcPr>
          <w:p w14:paraId="69B56D4A" w14:textId="77777777" w:rsidR="00D839B9" w:rsidRPr="00AD09E4" w:rsidRDefault="00D839B9" w:rsidP="00D839B9">
            <w:pPr>
              <w:pStyle w:val="MTTableText"/>
            </w:pPr>
            <w:r w:rsidRPr="00AD09E4">
              <w:t>2 per strand</w:t>
            </w:r>
            <w:r>
              <w:t xml:space="preserve"> (identical design)</w:t>
            </w:r>
          </w:p>
        </w:tc>
      </w:tr>
      <w:tr w:rsidR="00D839B9" w:rsidRPr="00AD09E4" w14:paraId="12761AAB" w14:textId="77777777" w:rsidTr="00D839B9">
        <w:tc>
          <w:tcPr>
            <w:tcW w:w="3544" w:type="dxa"/>
          </w:tcPr>
          <w:p w14:paraId="4931B8A8" w14:textId="77777777" w:rsidR="00D839B9" w:rsidRPr="0022458A" w:rsidRDefault="00D839B9" w:rsidP="00D839B9">
            <w:pPr>
              <w:pStyle w:val="MTTableText"/>
            </w:pPr>
            <w:r w:rsidRPr="0022458A">
              <w:t>Lifting stroke</w:t>
            </w:r>
          </w:p>
        </w:tc>
        <w:tc>
          <w:tcPr>
            <w:tcW w:w="5953" w:type="dxa"/>
          </w:tcPr>
          <w:p w14:paraId="1385E385" w14:textId="77777777" w:rsidR="00D839B9" w:rsidRPr="0022458A" w:rsidRDefault="00D839B9" w:rsidP="00D839B9">
            <w:pPr>
              <w:pStyle w:val="MTTableText"/>
            </w:pPr>
            <w:r w:rsidRPr="0022458A">
              <w:t>0 - 12 mm (± 6 mm)</w:t>
            </w:r>
          </w:p>
        </w:tc>
      </w:tr>
      <w:tr w:rsidR="00D839B9" w:rsidRPr="00AD09E4" w14:paraId="3B9F24A2" w14:textId="77777777" w:rsidTr="00D839B9">
        <w:tc>
          <w:tcPr>
            <w:tcW w:w="3544" w:type="dxa"/>
          </w:tcPr>
          <w:p w14:paraId="57E9D22F" w14:textId="77777777" w:rsidR="00D839B9" w:rsidRPr="0022458A" w:rsidRDefault="00D839B9" w:rsidP="00D839B9">
            <w:pPr>
              <w:pStyle w:val="MTTableText"/>
            </w:pPr>
            <w:r w:rsidRPr="0022458A">
              <w:t>Oscillation frequency range:</w:t>
            </w:r>
          </w:p>
        </w:tc>
        <w:tc>
          <w:tcPr>
            <w:tcW w:w="5953" w:type="dxa"/>
          </w:tcPr>
          <w:p w14:paraId="40313A87" w14:textId="77777777" w:rsidR="00D839B9" w:rsidRPr="0022458A" w:rsidRDefault="00D839B9" w:rsidP="00D839B9">
            <w:pPr>
              <w:pStyle w:val="MTTableText"/>
            </w:pPr>
          </w:p>
        </w:tc>
      </w:tr>
      <w:tr w:rsidR="00D839B9" w:rsidRPr="00AD09E4" w14:paraId="17FE27EF" w14:textId="77777777" w:rsidTr="00D839B9">
        <w:tc>
          <w:tcPr>
            <w:tcW w:w="3544" w:type="dxa"/>
          </w:tcPr>
          <w:p w14:paraId="634D41A7" w14:textId="77777777" w:rsidR="00D839B9" w:rsidRPr="0022458A" w:rsidRDefault="00D839B9" w:rsidP="00D839B9">
            <w:pPr>
              <w:pStyle w:val="MTTableText"/>
            </w:pPr>
            <w:r w:rsidRPr="0022458A">
              <w:t>Design range:</w:t>
            </w:r>
          </w:p>
        </w:tc>
        <w:tc>
          <w:tcPr>
            <w:tcW w:w="5953" w:type="dxa"/>
          </w:tcPr>
          <w:p w14:paraId="25DC859A" w14:textId="77777777" w:rsidR="00D839B9" w:rsidRPr="0022458A" w:rsidRDefault="00D839B9" w:rsidP="00D839B9">
            <w:pPr>
              <w:pStyle w:val="MTTableText"/>
            </w:pPr>
            <w:r>
              <w:t>(Design window see below)</w:t>
            </w:r>
          </w:p>
        </w:tc>
      </w:tr>
      <w:tr w:rsidR="00D839B9" w:rsidRPr="00AD09E4" w14:paraId="2CF0EFAF" w14:textId="77777777" w:rsidTr="00D839B9">
        <w:tc>
          <w:tcPr>
            <w:tcW w:w="3544" w:type="dxa"/>
          </w:tcPr>
          <w:p w14:paraId="0C4EBE24" w14:textId="77777777" w:rsidR="00D839B9" w:rsidRPr="0022458A" w:rsidRDefault="00D839B9" w:rsidP="00D839B9">
            <w:pPr>
              <w:pStyle w:val="MTTableIndent"/>
            </w:pPr>
            <w:r w:rsidRPr="0022458A">
              <w:t>minimum</w:t>
            </w:r>
          </w:p>
        </w:tc>
        <w:tc>
          <w:tcPr>
            <w:tcW w:w="5953" w:type="dxa"/>
          </w:tcPr>
          <w:p w14:paraId="43E1150A" w14:textId="77777777" w:rsidR="00D839B9" w:rsidRPr="0022458A" w:rsidRDefault="00D839B9" w:rsidP="00D839B9">
            <w:pPr>
              <w:pStyle w:val="MTTableText"/>
            </w:pPr>
            <w:r>
              <w:t>4</w:t>
            </w:r>
            <w:r w:rsidRPr="0022458A">
              <w:t>0 strokes / min</w:t>
            </w:r>
          </w:p>
        </w:tc>
      </w:tr>
      <w:tr w:rsidR="00D839B9" w:rsidRPr="00AD09E4" w14:paraId="3D5E8AC4" w14:textId="77777777" w:rsidTr="00D839B9">
        <w:tc>
          <w:tcPr>
            <w:tcW w:w="3544" w:type="dxa"/>
          </w:tcPr>
          <w:p w14:paraId="3227D841" w14:textId="77777777" w:rsidR="00D839B9" w:rsidRPr="0022458A" w:rsidRDefault="00D839B9" w:rsidP="00D839B9">
            <w:pPr>
              <w:pStyle w:val="MTTableIndent"/>
            </w:pPr>
            <w:r w:rsidRPr="0022458A">
              <w:t>maximum</w:t>
            </w:r>
          </w:p>
        </w:tc>
        <w:tc>
          <w:tcPr>
            <w:tcW w:w="5953" w:type="dxa"/>
          </w:tcPr>
          <w:p w14:paraId="3D9FFA9F" w14:textId="77777777" w:rsidR="00D839B9" w:rsidRPr="0022458A" w:rsidRDefault="00D839B9" w:rsidP="00D839B9">
            <w:pPr>
              <w:pStyle w:val="MTTableText"/>
            </w:pPr>
            <w:r w:rsidRPr="0022458A">
              <w:t>400 strokes / min</w:t>
            </w:r>
          </w:p>
        </w:tc>
      </w:tr>
      <w:tr w:rsidR="00D839B9" w:rsidRPr="00AD09E4" w14:paraId="2C0EB7F9" w14:textId="77777777" w:rsidTr="00D839B9">
        <w:tc>
          <w:tcPr>
            <w:tcW w:w="3544" w:type="dxa"/>
          </w:tcPr>
          <w:p w14:paraId="6EFE5558" w14:textId="77777777" w:rsidR="00D839B9" w:rsidRPr="0022458A" w:rsidRDefault="00D839B9" w:rsidP="00D839B9">
            <w:pPr>
              <w:pStyle w:val="MTTableIndent"/>
              <w:ind w:left="0"/>
            </w:pPr>
            <w:r w:rsidRPr="0022458A">
              <w:t>Max. acceleration</w:t>
            </w:r>
          </w:p>
        </w:tc>
        <w:tc>
          <w:tcPr>
            <w:tcW w:w="5953" w:type="dxa"/>
          </w:tcPr>
          <w:p w14:paraId="2E1D1080" w14:textId="77777777" w:rsidR="00D839B9" w:rsidRPr="0022458A" w:rsidRDefault="00D839B9" w:rsidP="00D839B9">
            <w:pPr>
              <w:pStyle w:val="MTTableText"/>
            </w:pPr>
            <w:r w:rsidRPr="0022458A">
              <w:t>4.9 m/s</w:t>
            </w:r>
            <w:r w:rsidRPr="0022458A">
              <w:rPr>
                <w:vertAlign w:val="superscript"/>
              </w:rPr>
              <w:t>2</w:t>
            </w:r>
          </w:p>
        </w:tc>
      </w:tr>
      <w:tr w:rsidR="00D839B9" w:rsidRPr="00AD09E4" w14:paraId="1E6915B5" w14:textId="77777777" w:rsidTr="00D839B9">
        <w:tc>
          <w:tcPr>
            <w:tcW w:w="3544" w:type="dxa"/>
          </w:tcPr>
          <w:p w14:paraId="4BB48B25" w14:textId="77777777" w:rsidR="00D839B9" w:rsidRPr="00AD09E4" w:rsidRDefault="00D839B9" w:rsidP="00D839B9">
            <w:pPr>
              <w:pStyle w:val="MTTableText"/>
            </w:pPr>
            <w:r w:rsidRPr="00AD09E4">
              <w:t>Oscillation curve</w:t>
            </w:r>
          </w:p>
        </w:tc>
        <w:tc>
          <w:tcPr>
            <w:tcW w:w="5953" w:type="dxa"/>
          </w:tcPr>
          <w:p w14:paraId="684AF36A" w14:textId="77777777" w:rsidR="00D839B9" w:rsidRPr="00AD09E4" w:rsidRDefault="00D839B9" w:rsidP="00D839B9">
            <w:pPr>
              <w:pStyle w:val="MTTableText"/>
            </w:pPr>
            <w:r w:rsidRPr="00AD09E4">
              <w:t>sinusoidal or non-sinusoidal w</w:t>
            </w:r>
            <w:r>
              <w:t xml:space="preserve">ith non-sinusoidal factor of </w:t>
            </w:r>
            <w:r w:rsidRPr="0001776D">
              <w:t>0.5</w:t>
            </w:r>
            <w:r w:rsidRPr="00AD09E4">
              <w:t xml:space="preserve"> to max. 0.7</w:t>
            </w:r>
          </w:p>
        </w:tc>
      </w:tr>
      <w:tr w:rsidR="00D839B9" w:rsidRPr="00AD09E4" w14:paraId="0F3B9605" w14:textId="77777777" w:rsidTr="00D839B9">
        <w:tc>
          <w:tcPr>
            <w:tcW w:w="3544" w:type="dxa"/>
          </w:tcPr>
          <w:p w14:paraId="40727F52" w14:textId="77777777" w:rsidR="00D839B9" w:rsidRPr="00AD09E4" w:rsidRDefault="00D839B9" w:rsidP="00D839B9">
            <w:pPr>
              <w:pStyle w:val="MTTableText"/>
            </w:pPr>
            <w:r w:rsidRPr="00AD09E4">
              <w:t>Type of design of mold guide</w:t>
            </w:r>
          </w:p>
        </w:tc>
        <w:tc>
          <w:tcPr>
            <w:tcW w:w="5953" w:type="dxa"/>
          </w:tcPr>
          <w:p w14:paraId="038B39F8" w14:textId="77777777" w:rsidR="00D839B9" w:rsidRPr="00AD09E4" w:rsidRDefault="00D839B9" w:rsidP="00D839B9">
            <w:pPr>
              <w:pStyle w:val="MTTableText"/>
            </w:pPr>
            <w:r w:rsidRPr="00AD09E4">
              <w:t xml:space="preserve">flexible pretensioned leaf springs to guide the mold </w:t>
            </w:r>
          </w:p>
        </w:tc>
      </w:tr>
      <w:tr w:rsidR="00D839B9" w:rsidRPr="00AD09E4" w14:paraId="6AE591DA" w14:textId="77777777" w:rsidTr="00D839B9">
        <w:tc>
          <w:tcPr>
            <w:tcW w:w="3544" w:type="dxa"/>
          </w:tcPr>
          <w:p w14:paraId="7BF6F6C2" w14:textId="77777777" w:rsidR="00D839B9" w:rsidRPr="00AD09E4" w:rsidRDefault="00D839B9" w:rsidP="00D839B9">
            <w:pPr>
              <w:pStyle w:val="MTTableText"/>
            </w:pPr>
            <w:r w:rsidRPr="00AD09E4">
              <w:t>Cooling water connections</w:t>
            </w:r>
          </w:p>
        </w:tc>
        <w:tc>
          <w:tcPr>
            <w:tcW w:w="5953" w:type="dxa"/>
          </w:tcPr>
          <w:p w14:paraId="4C65727A" w14:textId="77777777" w:rsidR="00D839B9" w:rsidRPr="00AD09E4" w:rsidRDefault="00D839B9" w:rsidP="00D839B9">
            <w:pPr>
              <w:pStyle w:val="MTTableText"/>
            </w:pPr>
            <w:r w:rsidRPr="00AD09E4">
              <w:t>self joining when oscillator is deposited</w:t>
            </w:r>
          </w:p>
        </w:tc>
      </w:tr>
    </w:tbl>
    <w:p w14:paraId="041948BE" w14:textId="77777777" w:rsidR="00D839B9" w:rsidRPr="00AD09E4" w:rsidRDefault="00D839B9" w:rsidP="00D839B9">
      <w:pPr>
        <w:pStyle w:val="MTStandard"/>
      </w:pPr>
    </w:p>
    <w:p w14:paraId="59084DE7" w14:textId="304D085C" w:rsidR="00D839B9" w:rsidRDefault="00D839B9" w:rsidP="00D839B9">
      <w:pPr>
        <w:pStyle w:val="MTHeading"/>
      </w:pPr>
      <w:r>
        <w:t>Design window</w:t>
      </w:r>
    </w:p>
    <w:p w14:paraId="16467CCD" w14:textId="77777777" w:rsidR="00542B8A" w:rsidRPr="00542B8A" w:rsidRDefault="00542B8A" w:rsidP="00542B8A">
      <w:pPr>
        <w:pStyle w:val="MTStandard"/>
      </w:pPr>
    </w:p>
    <w:p w14:paraId="2EA18F8E" w14:textId="7F704590" w:rsidR="00D839B9" w:rsidRDefault="00D839B9" w:rsidP="00D839B9">
      <w:pPr>
        <w:pStyle w:val="MTStandard"/>
      </w:pPr>
      <w:r>
        <w:rPr>
          <w:noProof/>
          <w:lang w:val="en-US" w:eastAsia="zh-CN"/>
        </w:rPr>
        <w:drawing>
          <wp:inline distT="0" distB="0" distL="0" distR="0" wp14:anchorId="27D9B3BF" wp14:editId="65D1658D">
            <wp:extent cx="6084570" cy="33286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4570" cy="3328670"/>
                    </a:xfrm>
                    <a:prstGeom prst="rect">
                      <a:avLst/>
                    </a:prstGeom>
                    <a:noFill/>
                  </pic:spPr>
                </pic:pic>
              </a:graphicData>
            </a:graphic>
          </wp:inline>
        </w:drawing>
      </w:r>
    </w:p>
    <w:p w14:paraId="11299795" w14:textId="77777777" w:rsidR="00542B8A" w:rsidRPr="00AD09E4" w:rsidRDefault="00542B8A" w:rsidP="00D839B9">
      <w:pPr>
        <w:pStyle w:val="MTStandard"/>
      </w:pPr>
    </w:p>
    <w:p w14:paraId="070CFF00" w14:textId="77777777" w:rsidR="00D839B9" w:rsidRPr="00AD09E4" w:rsidRDefault="00D839B9" w:rsidP="00D839B9">
      <w:pPr>
        <w:pStyle w:val="MTStandard"/>
      </w:pPr>
      <w:r w:rsidRPr="00AD09E4">
        <w:br w:type="page"/>
      </w:r>
    </w:p>
    <w:p w14:paraId="189F5042" w14:textId="77777777" w:rsidR="00D839B9" w:rsidRPr="00AD09E4" w:rsidRDefault="00D839B9" w:rsidP="00D839B9">
      <w:pPr>
        <w:pStyle w:val="MTHeading"/>
      </w:pPr>
      <w:r w:rsidRPr="00AD09E4">
        <w:lastRenderedPageBreak/>
        <w:t>Functional Description</w:t>
      </w:r>
    </w:p>
    <w:p w14:paraId="32D6C2BA" w14:textId="77777777" w:rsidR="00D839B9" w:rsidRPr="00AD09E4" w:rsidRDefault="00D839B9" w:rsidP="00D839B9">
      <w:pPr>
        <w:pStyle w:val="MTStandard"/>
      </w:pPr>
      <w:r w:rsidRPr="00AD09E4">
        <w:t xml:space="preserve">The </w:t>
      </w:r>
      <w:r w:rsidRPr="00AD09E4">
        <w:rPr>
          <w:rFonts w:cs="Arial"/>
          <w:szCs w:val="22"/>
        </w:rPr>
        <w:t>DynaFlex</w:t>
      </w:r>
      <w:r w:rsidRPr="00AD09E4">
        <w:t xml:space="preserve"> </w:t>
      </w:r>
      <w:r>
        <w:t xml:space="preserve">Oscillator </w:t>
      </w:r>
      <w:r w:rsidRPr="00AD09E4">
        <w:t xml:space="preserve">provides the necessary movement of the mold to prevent sticking of the stand shell to the copper plates. The hydraulic drive is such that a sinusoidal or non-sinusoidal oscillation pattern can be selected along with on-line stroke and frequency adjustment. </w:t>
      </w:r>
    </w:p>
    <w:p w14:paraId="73F92FBC" w14:textId="77777777" w:rsidR="00D839B9" w:rsidRPr="00AD09E4" w:rsidRDefault="00D839B9" w:rsidP="00D839B9">
      <w:pPr>
        <w:pStyle w:val="MTHeading"/>
      </w:pPr>
      <w:r w:rsidRPr="00AD09E4">
        <w:t>Main Components</w:t>
      </w:r>
      <w:r>
        <w:t xml:space="preserve"> of each oscillator unit</w:t>
      </w:r>
    </w:p>
    <w:p w14:paraId="39A93B27" w14:textId="77777777" w:rsidR="00D839B9" w:rsidRPr="00AD09E4" w:rsidRDefault="00D839B9" w:rsidP="00D839B9">
      <w:pPr>
        <w:pStyle w:val="MTBulletIndent"/>
      </w:pPr>
      <w:r>
        <w:t>O</w:t>
      </w:r>
      <w:r w:rsidRPr="00AD09E4">
        <w:t>scillator base frame</w:t>
      </w:r>
    </w:p>
    <w:p w14:paraId="2C4F2AC0" w14:textId="77777777" w:rsidR="00D839B9" w:rsidRPr="00AD09E4" w:rsidRDefault="00D839B9" w:rsidP="00D839B9">
      <w:pPr>
        <w:pStyle w:val="MTBulletIndent"/>
      </w:pPr>
      <w:r w:rsidRPr="003D3D60">
        <w:t>Water cooled linear drive for oscillating unit with control valve, synchronization control</w:t>
      </w:r>
      <w:r w:rsidRPr="00AD09E4">
        <w:t xml:space="preserve"> and control unit</w:t>
      </w:r>
    </w:p>
    <w:p w14:paraId="7427CA95" w14:textId="77777777" w:rsidR="00D839B9" w:rsidRDefault="00D839B9" w:rsidP="00D839B9">
      <w:pPr>
        <w:pStyle w:val="MTBulletIndent"/>
      </w:pPr>
      <w:r>
        <w:t>Mold table</w:t>
      </w:r>
      <w:r w:rsidRPr="00AD09E4">
        <w:t xml:space="preserve"> with mold support, centering &amp; fixation unit</w:t>
      </w:r>
    </w:p>
    <w:p w14:paraId="7EE92B12" w14:textId="77777777" w:rsidR="00D839B9" w:rsidRPr="00AD09E4" w:rsidRDefault="00D839B9" w:rsidP="00D839B9">
      <w:pPr>
        <w:pStyle w:val="MTBulletIndent"/>
      </w:pPr>
      <w:r w:rsidRPr="00AD09E4">
        <w:t>Wear free &amp; prestressed mold guidance system (leaf spring type)</w:t>
      </w:r>
    </w:p>
    <w:p w14:paraId="52264D2C" w14:textId="77777777" w:rsidR="00D839B9" w:rsidRPr="00AD09E4" w:rsidRDefault="00D839B9" w:rsidP="00D839B9">
      <w:pPr>
        <w:pStyle w:val="MTHeading"/>
      </w:pPr>
      <w:r w:rsidRPr="00AD09E4">
        <w:t>Main Characteristics</w:t>
      </w:r>
    </w:p>
    <w:p w14:paraId="226B5FBC" w14:textId="77777777" w:rsidR="00D839B9" w:rsidRPr="00AD09E4" w:rsidRDefault="00D839B9" w:rsidP="00D839B9">
      <w:pPr>
        <w:pStyle w:val="MTBulletIndent"/>
      </w:pPr>
      <w:r w:rsidRPr="00AD09E4">
        <w:t>Support and guide of mold by means of oscillator base frame, mold tables and mold guides</w:t>
      </w:r>
    </w:p>
    <w:p w14:paraId="0C448578" w14:textId="77777777" w:rsidR="00D839B9" w:rsidRPr="00AD09E4" w:rsidRDefault="00D839B9" w:rsidP="00D839B9">
      <w:pPr>
        <w:pStyle w:val="MTBulletIndent"/>
      </w:pPr>
      <w:r w:rsidRPr="00AD09E4">
        <w:t>Self joining water connections for primary and secondary cooling when the mold is placed on the oscillator table</w:t>
      </w:r>
    </w:p>
    <w:p w14:paraId="3BC0FBB9" w14:textId="77777777" w:rsidR="00D839B9" w:rsidRPr="00AD09E4" w:rsidRDefault="00D839B9" w:rsidP="00D839B9">
      <w:pPr>
        <w:pStyle w:val="MTBulletIndent"/>
      </w:pPr>
      <w:r w:rsidRPr="00AD09E4">
        <w:t>On-line adjustment of oscillation parameters such as:</w:t>
      </w:r>
    </w:p>
    <w:p w14:paraId="7585CBB5" w14:textId="77777777" w:rsidR="00D839B9" w:rsidRPr="00AD09E4" w:rsidRDefault="00D839B9" w:rsidP="00D839B9">
      <w:pPr>
        <w:pStyle w:val="MTHyphen"/>
      </w:pPr>
      <w:r w:rsidRPr="00AD09E4">
        <w:t>Stroke</w:t>
      </w:r>
    </w:p>
    <w:p w14:paraId="28E4E75A" w14:textId="77777777" w:rsidR="00D839B9" w:rsidRPr="00AD09E4" w:rsidRDefault="00D839B9" w:rsidP="00D839B9">
      <w:pPr>
        <w:pStyle w:val="MTHyphen"/>
      </w:pPr>
      <w:r w:rsidRPr="00AD09E4">
        <w:t>Frequency</w:t>
      </w:r>
    </w:p>
    <w:p w14:paraId="708C2043" w14:textId="77777777" w:rsidR="00D839B9" w:rsidRPr="00AD09E4" w:rsidRDefault="00D839B9" w:rsidP="00D839B9">
      <w:pPr>
        <w:pStyle w:val="MTHyphen"/>
      </w:pPr>
      <w:r w:rsidRPr="00AD09E4">
        <w:t>Wave pattern (sinus / non-sinus)</w:t>
      </w:r>
    </w:p>
    <w:p w14:paraId="4ABEAFDD" w14:textId="77777777" w:rsidR="00D839B9" w:rsidRPr="00AD09E4" w:rsidRDefault="00D839B9" w:rsidP="00D839B9">
      <w:pPr>
        <w:pStyle w:val="MTBulletIndent"/>
      </w:pPr>
      <w:r>
        <w:t xml:space="preserve">Use of </w:t>
      </w:r>
      <w:r w:rsidRPr="00AD09E4">
        <w:t>proportional valve for oscillation movement</w:t>
      </w:r>
    </w:p>
    <w:p w14:paraId="106D7F24" w14:textId="77777777" w:rsidR="00D839B9" w:rsidRDefault="00D839B9" w:rsidP="00D839B9">
      <w:pPr>
        <w:pStyle w:val="MTBulletIndent"/>
      </w:pPr>
      <w:r w:rsidRPr="00AD09E4">
        <w:t xml:space="preserve">Vertical movement and horizontal guidance by two </w:t>
      </w:r>
      <w:r w:rsidRPr="00AD09E4">
        <w:rPr>
          <w:rFonts w:cs="Arial"/>
          <w:szCs w:val="22"/>
        </w:rPr>
        <w:t>DynaFlex</w:t>
      </w:r>
      <w:r w:rsidRPr="00AD09E4">
        <w:t xml:space="preserve"> units of the same design</w:t>
      </w:r>
      <w:r w:rsidRPr="006A2CC6">
        <w:t xml:space="preserve"> </w:t>
      </w:r>
    </w:p>
    <w:p w14:paraId="53B330FD" w14:textId="77777777" w:rsidR="00D839B9" w:rsidRDefault="00D839B9" w:rsidP="00D839B9">
      <w:pPr>
        <w:pStyle w:val="MTBulletIndent"/>
      </w:pPr>
      <w:r w:rsidRPr="00AD09E4">
        <w:t>Weight compensation with helical springs to reduce cylinder forces</w:t>
      </w:r>
      <w:r w:rsidRPr="006A2CC6">
        <w:t xml:space="preserve"> </w:t>
      </w:r>
    </w:p>
    <w:p w14:paraId="1C6B3A7F" w14:textId="77777777" w:rsidR="00D839B9" w:rsidRDefault="00D839B9" w:rsidP="00D839B9">
      <w:pPr>
        <w:pStyle w:val="MTBulletIndent"/>
      </w:pPr>
      <w:r w:rsidRPr="00AD09E4">
        <w:t>Cylinder directly connected to the mold table</w:t>
      </w:r>
      <w:r>
        <w:t>,</w:t>
      </w:r>
      <w:r w:rsidRPr="00AD09E4">
        <w:t xml:space="preserve"> therefore considerable reduced elastic deformation in the system</w:t>
      </w:r>
    </w:p>
    <w:p w14:paraId="6C3628C8" w14:textId="77777777" w:rsidR="00D839B9" w:rsidRPr="00AD09E4" w:rsidRDefault="00D839B9" w:rsidP="00D839B9">
      <w:pPr>
        <w:pStyle w:val="MTHeading"/>
      </w:pPr>
      <w:r w:rsidRPr="00AD09E4">
        <w:t>Advantages of Design</w:t>
      </w:r>
    </w:p>
    <w:p w14:paraId="74C77099" w14:textId="77777777" w:rsidR="00D839B9" w:rsidRPr="00BC62FA" w:rsidRDefault="00D839B9" w:rsidP="00D839B9">
      <w:pPr>
        <w:pStyle w:val="MTBulletIndent"/>
      </w:pPr>
      <w:r>
        <w:rPr>
          <w:rFonts w:cs="Arial"/>
          <w:szCs w:val="22"/>
        </w:rPr>
        <w:t>Improved product quality due to high guiding accuracy</w:t>
      </w:r>
    </w:p>
    <w:p w14:paraId="223785CF" w14:textId="77777777" w:rsidR="00D839B9" w:rsidRPr="00AD09E4" w:rsidRDefault="00D839B9" w:rsidP="00D839B9">
      <w:pPr>
        <w:pStyle w:val="MTBulletIndent"/>
      </w:pPr>
      <w:r>
        <w:t>Long life due to w</w:t>
      </w:r>
      <w:r w:rsidRPr="00AD09E4">
        <w:t xml:space="preserve">ear free leave spring precision guiding system </w:t>
      </w:r>
    </w:p>
    <w:p w14:paraId="47152327" w14:textId="77777777" w:rsidR="00D839B9" w:rsidRPr="006A2CC6" w:rsidRDefault="00D839B9" w:rsidP="00D839B9">
      <w:pPr>
        <w:pStyle w:val="MTBulletIndent"/>
      </w:pPr>
      <w:r>
        <w:rPr>
          <w:rFonts w:cs="Arial"/>
          <w:szCs w:val="22"/>
        </w:rPr>
        <w:t xml:space="preserve">Reduced number of operational exchange parts required due to </w:t>
      </w:r>
      <w:r w:rsidRPr="00AD09E4">
        <w:t>identical design</w:t>
      </w:r>
      <w:r w:rsidRPr="00AD09E4">
        <w:rPr>
          <w:rFonts w:cs="Arial"/>
          <w:szCs w:val="22"/>
        </w:rPr>
        <w:t xml:space="preserve"> </w:t>
      </w:r>
      <w:r>
        <w:rPr>
          <w:rFonts w:cs="Arial"/>
          <w:szCs w:val="22"/>
        </w:rPr>
        <w:t>of the oscillation units</w:t>
      </w:r>
    </w:p>
    <w:p w14:paraId="10F2578D" w14:textId="77777777" w:rsidR="00D839B9" w:rsidRDefault="00D839B9" w:rsidP="00D839B9">
      <w:pPr>
        <w:pStyle w:val="MTBulletIndent"/>
      </w:pPr>
      <w:r>
        <w:t>Connected to main hydraulic system, no special hydraulic system required</w:t>
      </w:r>
    </w:p>
    <w:p w14:paraId="3C158188" w14:textId="77777777" w:rsidR="00D839B9" w:rsidRPr="00AD09E4" w:rsidRDefault="00D839B9" w:rsidP="00D839B9">
      <w:pPr>
        <w:pStyle w:val="MTBulletIndent"/>
      </w:pPr>
      <w:r w:rsidRPr="00BC62FA">
        <w:t>Minimum space needed thanks to cascaded leaf springs</w:t>
      </w:r>
    </w:p>
    <w:p w14:paraId="201718EC" w14:textId="77777777" w:rsidR="00D839B9" w:rsidRPr="00AD09E4" w:rsidRDefault="00D839B9" w:rsidP="00D839B9">
      <w:pPr>
        <w:pStyle w:val="MTBulletIndent"/>
      </w:pPr>
      <w:r w:rsidRPr="00AD09E4">
        <w:t>Short disassembly time for the oscillator</w:t>
      </w:r>
    </w:p>
    <w:p w14:paraId="3123D965" w14:textId="77777777" w:rsidR="00D839B9" w:rsidRDefault="00D839B9" w:rsidP="00D839B9">
      <w:pPr>
        <w:pStyle w:val="MTBulletIndent"/>
      </w:pPr>
      <w:r w:rsidRPr="00AD09E4">
        <w:t>Good accessibility for changing and maintenance work</w:t>
      </w:r>
    </w:p>
    <w:p w14:paraId="4757D25B" w14:textId="77777777" w:rsidR="00D839B9" w:rsidRPr="00AD09E4" w:rsidRDefault="00D839B9" w:rsidP="00D839B9">
      <w:pPr>
        <w:pStyle w:val="MTStandard"/>
      </w:pPr>
    </w:p>
    <w:p w14:paraId="0F2DBEA9" w14:textId="77777777" w:rsidR="00D839B9" w:rsidRDefault="00D839B9" w:rsidP="00D839B9">
      <w:pPr>
        <w:pStyle w:val="MTStandard"/>
      </w:pPr>
      <w:r>
        <w:br w:type="page"/>
      </w:r>
    </w:p>
    <w:p w14:paraId="68F80573" w14:textId="77777777" w:rsidR="00D839B9" w:rsidRDefault="00D839B9" w:rsidP="00D839B9">
      <w:pPr>
        <w:pStyle w:val="MTStandard"/>
      </w:pPr>
    </w:p>
    <w:p w14:paraId="0331403B" w14:textId="77777777" w:rsidR="00D839B9" w:rsidRDefault="00D839B9" w:rsidP="00D839B9">
      <w:pPr>
        <w:pStyle w:val="MTStandard"/>
      </w:pPr>
    </w:p>
    <w:p w14:paraId="1379C3B8" w14:textId="77777777" w:rsidR="00D839B9" w:rsidRPr="0055004A" w:rsidRDefault="00D839B9" w:rsidP="00D839B9">
      <w:pPr>
        <w:pStyle w:val="MTHeading"/>
      </w:pPr>
      <w:r w:rsidRPr="0055004A">
        <w:t>Reference Drawing CB.25.8 DynaFlex Oscillator</w:t>
      </w:r>
    </w:p>
    <w:p w14:paraId="5FAEB100" w14:textId="77777777" w:rsidR="00542B8A" w:rsidRDefault="00542B8A" w:rsidP="00D839B9">
      <w:pPr>
        <w:pStyle w:val="MTStandard"/>
        <w:jc w:val="center"/>
        <w:rPr>
          <w:noProof/>
        </w:rPr>
      </w:pPr>
    </w:p>
    <w:p w14:paraId="5D7C3C1A" w14:textId="17C6BEBC" w:rsidR="00542B8A" w:rsidRDefault="00542B8A" w:rsidP="00D839B9">
      <w:pPr>
        <w:pStyle w:val="MTStandard"/>
        <w:jc w:val="center"/>
        <w:rPr>
          <w:noProof/>
        </w:rPr>
      </w:pPr>
      <w:r>
        <w:rPr>
          <w:noProof/>
        </w:rPr>
        <w:drawing>
          <wp:inline distT="0" distB="0" distL="0" distR="0" wp14:anchorId="3E8FF296" wp14:editId="513045E5">
            <wp:extent cx="4082603" cy="4209572"/>
            <wp:effectExtent l="0" t="0" r="0" b="635"/>
            <wp:docPr id="1806" name="Picture 180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CB.25.8_DynaFlex_Oscillato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1746" cy="4219000"/>
                    </a:xfrm>
                    <a:prstGeom prst="rect">
                      <a:avLst/>
                    </a:prstGeom>
                  </pic:spPr>
                </pic:pic>
              </a:graphicData>
            </a:graphic>
          </wp:inline>
        </w:drawing>
      </w:r>
    </w:p>
    <w:p w14:paraId="41562ABC" w14:textId="23833CB0" w:rsidR="00D839B9" w:rsidRPr="0055004A" w:rsidRDefault="00D839B9" w:rsidP="00D839B9">
      <w:pPr>
        <w:pStyle w:val="MTStandard"/>
        <w:jc w:val="center"/>
      </w:pPr>
    </w:p>
    <w:p w14:paraId="21B24451" w14:textId="77777777" w:rsidR="00D839B9" w:rsidRDefault="00D839B9" w:rsidP="00D839B9">
      <w:pPr>
        <w:pStyle w:val="MTStandard"/>
        <w:jc w:val="center"/>
      </w:pPr>
      <w:r w:rsidRPr="0055004A">
        <w:t>- Typical sketch for reference only –</w:t>
      </w:r>
    </w:p>
    <w:p w14:paraId="4EF39EFB" w14:textId="77777777" w:rsidR="00D839B9" w:rsidRPr="0045285E" w:rsidRDefault="00D839B9" w:rsidP="00D839B9">
      <w:pPr>
        <w:pStyle w:val="MTStandard"/>
      </w:pPr>
    </w:p>
    <w:p w14:paraId="7326EEED" w14:textId="77777777" w:rsidR="00D839B9" w:rsidRDefault="00D839B9" w:rsidP="00D839B9">
      <w:pPr>
        <w:pStyle w:val="MTStandard"/>
      </w:pPr>
      <w:bookmarkStart w:id="815" w:name="_Toc505070748"/>
      <w:bookmarkStart w:id="816" w:name="_Toc507832530"/>
      <w:bookmarkStart w:id="817" w:name="_Toc515935454"/>
      <w:bookmarkStart w:id="818" w:name="_Toc531693522"/>
      <w:bookmarkStart w:id="819" w:name="_Toc2131713"/>
      <w:bookmarkStart w:id="820" w:name="_Toc17712361"/>
      <w:bookmarkStart w:id="821" w:name="_Toc102895192"/>
      <w:bookmarkStart w:id="822" w:name="_Toc234816075"/>
      <w:bookmarkStart w:id="823" w:name="_Toc240791166"/>
      <w:r>
        <w:br w:type="page"/>
      </w:r>
    </w:p>
    <w:p w14:paraId="37A901F2" w14:textId="01E62C61" w:rsidR="00D839B9" w:rsidRPr="00AD09E4" w:rsidRDefault="00D839B9" w:rsidP="00D839B9">
      <w:pPr>
        <w:pStyle w:val="MTHeadingSCS3"/>
      </w:pPr>
      <w:bookmarkStart w:id="824" w:name="_Toc51247199"/>
      <w:bookmarkStart w:id="825" w:name="_Toc85786195"/>
      <w:r w:rsidRPr="00AD09E4">
        <w:lastRenderedPageBreak/>
        <w:t>CB.25</w:t>
      </w:r>
      <w:r>
        <w:t>.</w:t>
      </w:r>
      <w:r w:rsidRPr="00AD09E4">
        <w:t xml:space="preserve">9 </w:t>
      </w:r>
      <w:bookmarkEnd w:id="815"/>
      <w:bookmarkEnd w:id="816"/>
      <w:bookmarkEnd w:id="817"/>
      <w:bookmarkEnd w:id="818"/>
      <w:bookmarkEnd w:id="819"/>
      <w:bookmarkEnd w:id="820"/>
      <w:bookmarkEnd w:id="821"/>
      <w:bookmarkEnd w:id="822"/>
      <w:bookmarkEnd w:id="823"/>
      <w:r>
        <w:t>Oscillator support structure</w:t>
      </w:r>
      <w:bookmarkEnd w:id="824"/>
      <w:r>
        <w:t xml:space="preserve"> </w:t>
      </w:r>
      <w:r w:rsidRPr="00B24E6D">
        <w:t>with bender support</w:t>
      </w:r>
      <w:bookmarkEnd w:id="825"/>
    </w:p>
    <w:p w14:paraId="69BC6087" w14:textId="77777777" w:rsidR="00D839B9" w:rsidRPr="00AD09E4" w:rsidRDefault="00D839B9" w:rsidP="00D839B9">
      <w:pPr>
        <w:pStyle w:val="MTHeading"/>
      </w:pPr>
      <w:r w:rsidRPr="00AD09E4">
        <w:t>Technical Data</w:t>
      </w:r>
    </w:p>
    <w:p w14:paraId="7ACFFD0C" w14:textId="77777777" w:rsidR="00D839B9" w:rsidRPr="00AD09E4" w:rsidRDefault="00D839B9" w:rsidP="00D839B9">
      <w:pPr>
        <w:pStyle w:val="MTStandard"/>
      </w:pPr>
      <w:r w:rsidRPr="00AD09E4">
        <w:t>The oscillator units are supported by a foundation frame with bender support. The foundation frame with bender support is bolted to the embedded oscillation anchorage. Water for mold is connected to the foundation frame with bender supports via rubber seals.</w:t>
      </w:r>
    </w:p>
    <w:p w14:paraId="182BA5AE" w14:textId="77777777" w:rsidR="00D839B9" w:rsidRPr="00AD09E4" w:rsidRDefault="00D839B9" w:rsidP="00D839B9">
      <w:pPr>
        <w:pStyle w:val="MTStandard"/>
      </w:pPr>
      <w:r w:rsidRPr="00AD09E4">
        <w:t>The primary mold water and metallurgical cooling in the foot roll area are made through automatic connections.</w:t>
      </w:r>
    </w:p>
    <w:p w14:paraId="5D7FC27A" w14:textId="77777777" w:rsidR="00D839B9" w:rsidRPr="00AD09E4" w:rsidRDefault="00D839B9" w:rsidP="00D839B9">
      <w:pPr>
        <w:pStyle w:val="MTHeading"/>
      </w:pPr>
      <w:r w:rsidRPr="00AD09E4">
        <w:t>Main Components</w:t>
      </w:r>
    </w:p>
    <w:p w14:paraId="095499FD" w14:textId="77777777" w:rsidR="00D839B9" w:rsidRPr="00AD09E4" w:rsidRDefault="00D839B9" w:rsidP="00D839B9">
      <w:pPr>
        <w:pStyle w:val="MTBulletIndent"/>
      </w:pPr>
      <w:r w:rsidRPr="00AD09E4">
        <w:t>Foundation support with centering device</w:t>
      </w:r>
    </w:p>
    <w:p w14:paraId="0DA44652" w14:textId="77777777" w:rsidR="00D839B9" w:rsidRDefault="00D839B9" w:rsidP="00D839B9">
      <w:pPr>
        <w:pStyle w:val="MTBulletIndent"/>
      </w:pPr>
      <w:r w:rsidRPr="00AD09E4">
        <w:t xml:space="preserve">Self joining connection of water for mold </w:t>
      </w:r>
    </w:p>
    <w:p w14:paraId="722A6F3C" w14:textId="77777777" w:rsidR="00D839B9" w:rsidRPr="00AD09E4" w:rsidRDefault="00D839B9" w:rsidP="00D839B9">
      <w:pPr>
        <w:pStyle w:val="MTStandard"/>
      </w:pPr>
    </w:p>
    <w:p w14:paraId="60FA3A85" w14:textId="77777777" w:rsidR="00D839B9" w:rsidRDefault="00D839B9" w:rsidP="00D839B9">
      <w:pPr>
        <w:pStyle w:val="MTHeading"/>
      </w:pPr>
      <w:r>
        <w:t>Reference Drawing CB.25.9 Oscillator support structure (with bender support)</w:t>
      </w:r>
    </w:p>
    <w:p w14:paraId="143EFA98" w14:textId="77777777" w:rsidR="00542B8A" w:rsidRDefault="00542B8A" w:rsidP="00D839B9">
      <w:pPr>
        <w:pStyle w:val="MTStandard"/>
        <w:jc w:val="center"/>
        <w:rPr>
          <w:noProof/>
        </w:rPr>
      </w:pPr>
    </w:p>
    <w:p w14:paraId="5C5E520E" w14:textId="4490E9EE" w:rsidR="00542B8A" w:rsidRDefault="00542B8A" w:rsidP="00D839B9">
      <w:pPr>
        <w:pStyle w:val="MTStandard"/>
        <w:jc w:val="center"/>
        <w:rPr>
          <w:noProof/>
        </w:rPr>
      </w:pPr>
      <w:r>
        <w:rPr>
          <w:noProof/>
        </w:rPr>
        <w:drawing>
          <wp:inline distT="0" distB="0" distL="0" distR="0" wp14:anchorId="066B2C4D" wp14:editId="284EB450">
            <wp:extent cx="5460642" cy="3313884"/>
            <wp:effectExtent l="0" t="0" r="6985" b="1270"/>
            <wp:docPr id="1807" name="Picture 180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CB.25.9_Oscillator_support_struc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3989" cy="3315915"/>
                    </a:xfrm>
                    <a:prstGeom prst="rect">
                      <a:avLst/>
                    </a:prstGeom>
                  </pic:spPr>
                </pic:pic>
              </a:graphicData>
            </a:graphic>
          </wp:inline>
        </w:drawing>
      </w:r>
    </w:p>
    <w:p w14:paraId="7AA3E58B" w14:textId="2BAEE2EC" w:rsidR="00D839B9" w:rsidRDefault="00D839B9" w:rsidP="00D839B9">
      <w:pPr>
        <w:pStyle w:val="MTStandard"/>
        <w:jc w:val="center"/>
      </w:pPr>
    </w:p>
    <w:p w14:paraId="7CA9EE8B" w14:textId="77777777" w:rsidR="00D839B9" w:rsidRDefault="00D839B9" w:rsidP="00D839B9">
      <w:pPr>
        <w:pStyle w:val="MTStandard"/>
        <w:spacing w:before="180" w:after="180"/>
        <w:jc w:val="center"/>
      </w:pPr>
      <w:r w:rsidRPr="004E284B">
        <w:t xml:space="preserve">- Typical sketch for reference only </w:t>
      </w:r>
      <w:r>
        <w:t>–</w:t>
      </w:r>
    </w:p>
    <w:p w14:paraId="1E313DD0" w14:textId="77777777" w:rsidR="00D839B9" w:rsidRPr="00A66D78" w:rsidRDefault="00D839B9" w:rsidP="00D839B9">
      <w:pPr>
        <w:pStyle w:val="MTStandard"/>
      </w:pPr>
    </w:p>
    <w:p w14:paraId="621D1D04" w14:textId="77777777" w:rsidR="00D839B9" w:rsidRDefault="00D839B9" w:rsidP="00D839B9">
      <w:pPr>
        <w:pStyle w:val="MTStandard"/>
      </w:pPr>
      <w:bookmarkStart w:id="826" w:name="_Toc401018199"/>
      <w:bookmarkStart w:id="827" w:name="_Toc421512179"/>
      <w:bookmarkStart w:id="828" w:name="_Toc434663184"/>
      <w:bookmarkStart w:id="829" w:name="_Toc437225017"/>
      <w:bookmarkStart w:id="830" w:name="_Toc440974521"/>
      <w:bookmarkStart w:id="831" w:name="_Toc443211938"/>
      <w:bookmarkStart w:id="832" w:name="_Toc444941627"/>
      <w:bookmarkStart w:id="833" w:name="_Toc445797045"/>
      <w:bookmarkStart w:id="834" w:name="_Toc454011039"/>
      <w:r w:rsidRPr="00AD09E4">
        <w:br w:type="page"/>
      </w:r>
      <w:bookmarkStart w:id="835" w:name="_Toc346781525"/>
      <w:bookmarkEnd w:id="826"/>
      <w:bookmarkEnd w:id="827"/>
      <w:bookmarkEnd w:id="828"/>
      <w:bookmarkEnd w:id="829"/>
      <w:bookmarkEnd w:id="830"/>
      <w:bookmarkEnd w:id="831"/>
      <w:bookmarkEnd w:id="832"/>
      <w:bookmarkEnd w:id="833"/>
      <w:bookmarkEnd w:id="834"/>
    </w:p>
    <w:p w14:paraId="11EF1519" w14:textId="47F802FC" w:rsidR="00D839B9" w:rsidRDefault="00D839B9" w:rsidP="00D839B9">
      <w:pPr>
        <w:pStyle w:val="MTHeadingSCS2"/>
      </w:pPr>
      <w:bookmarkStart w:id="836" w:name="_Toc51247200"/>
      <w:bookmarkStart w:id="837" w:name="_Toc85786196"/>
      <w:r w:rsidRPr="00E97D2E">
        <w:lastRenderedPageBreak/>
        <w:t>CB.26 Strand guide</w:t>
      </w:r>
      <w:bookmarkEnd w:id="835"/>
      <w:bookmarkEnd w:id="836"/>
      <w:bookmarkEnd w:id="837"/>
    </w:p>
    <w:p w14:paraId="1C09101D" w14:textId="77777777" w:rsidR="00D839B9" w:rsidRDefault="00D839B9" w:rsidP="00D839B9">
      <w:pPr>
        <w:pStyle w:val="MTHeadingSCS3"/>
        <w:rPr>
          <w:rFonts w:cs="Arial"/>
          <w:szCs w:val="24"/>
        </w:rPr>
      </w:pPr>
      <w:bookmarkStart w:id="838" w:name="_Toc362681381"/>
      <w:bookmarkStart w:id="839" w:name="_Toc362856622"/>
      <w:bookmarkStart w:id="840" w:name="_Toc363527154"/>
      <w:bookmarkStart w:id="841" w:name="_Toc382729534"/>
      <w:bookmarkStart w:id="842" w:name="_Toc382810497"/>
      <w:bookmarkStart w:id="843" w:name="_Toc386506890"/>
      <w:bookmarkStart w:id="844" w:name="_Toc396711440"/>
      <w:bookmarkStart w:id="845" w:name="_Toc398980894"/>
      <w:bookmarkStart w:id="846" w:name="_Toc401018203"/>
      <w:bookmarkStart w:id="847" w:name="_Toc421512183"/>
      <w:bookmarkStart w:id="848" w:name="_Toc434663188"/>
      <w:bookmarkStart w:id="849" w:name="_Toc437225022"/>
      <w:bookmarkStart w:id="850" w:name="_Toc440974526"/>
      <w:bookmarkStart w:id="851" w:name="_Toc443211942"/>
      <w:bookmarkStart w:id="852" w:name="_Toc444941631"/>
      <w:bookmarkStart w:id="853" w:name="_Toc445797049"/>
      <w:bookmarkStart w:id="854" w:name="_Toc454011043"/>
      <w:bookmarkStart w:id="855" w:name="_Toc498691552"/>
      <w:bookmarkStart w:id="856" w:name="_Toc505070750"/>
      <w:bookmarkStart w:id="857" w:name="_Toc507832532"/>
      <w:bookmarkStart w:id="858" w:name="_Toc515935456"/>
      <w:bookmarkStart w:id="859" w:name="_Toc531693524"/>
      <w:bookmarkStart w:id="860" w:name="_Toc2131715"/>
      <w:bookmarkStart w:id="861" w:name="_Toc17712363"/>
      <w:bookmarkStart w:id="862" w:name="_Toc102895194"/>
      <w:bookmarkStart w:id="863" w:name="_Toc234816077"/>
      <w:bookmarkStart w:id="864" w:name="_Toc240791168"/>
      <w:bookmarkStart w:id="865" w:name="_Toc346781526"/>
      <w:bookmarkStart w:id="866" w:name="_Toc51247201"/>
      <w:bookmarkStart w:id="867" w:name="_Toc85786197"/>
      <w:r w:rsidRPr="00AD09E4">
        <w:t>CB.26</w:t>
      </w:r>
      <w:r>
        <w:t>.</w:t>
      </w:r>
      <w:r w:rsidRPr="00AD09E4">
        <w:t>1</w:t>
      </w:r>
      <w:r>
        <w:t>A</w:t>
      </w:r>
      <w:r w:rsidRPr="00AD09E4">
        <w:t xml:space="preserve"> </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r w:rsidRPr="00AD09E4">
        <w:rPr>
          <w:rFonts w:cs="Arial"/>
          <w:szCs w:val="24"/>
        </w:rPr>
        <w:t>Bender</w:t>
      </w:r>
      <w:bookmarkEnd w:id="863"/>
      <w:bookmarkEnd w:id="864"/>
      <w:bookmarkEnd w:id="865"/>
      <w:bookmarkEnd w:id="866"/>
      <w:bookmarkEnd w:id="867"/>
    </w:p>
    <w:p w14:paraId="1E6F742F" w14:textId="77777777" w:rsidR="00D839B9" w:rsidRPr="00AD09E4" w:rsidRDefault="00D839B9" w:rsidP="00D839B9">
      <w:pPr>
        <w:pStyle w:val="MTHeading"/>
      </w:pPr>
      <w:bookmarkStart w:id="868" w:name="OLE_LINK2"/>
      <w:r w:rsidRPr="002C1243">
        <w:t>Technical Data</w:t>
      </w:r>
    </w:p>
    <w:tbl>
      <w:tblPr>
        <w:tblW w:w="974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4361"/>
        <w:gridCol w:w="5386"/>
      </w:tblGrid>
      <w:tr w:rsidR="00D839B9" w:rsidRPr="00E974B4" w14:paraId="13F20EB3" w14:textId="77777777" w:rsidTr="00D839B9">
        <w:trPr>
          <w:trHeight w:val="285"/>
        </w:trPr>
        <w:tc>
          <w:tcPr>
            <w:tcW w:w="4361" w:type="dxa"/>
            <w:noWrap/>
          </w:tcPr>
          <w:p w14:paraId="34C8EC11" w14:textId="77777777" w:rsidR="00D839B9" w:rsidRPr="00725639" w:rsidRDefault="00D839B9" w:rsidP="00D839B9">
            <w:pPr>
              <w:pStyle w:val="MTTableText"/>
            </w:pPr>
            <w:r w:rsidRPr="00725639">
              <w:t>Bending method</w:t>
            </w:r>
          </w:p>
        </w:tc>
        <w:tc>
          <w:tcPr>
            <w:tcW w:w="5386" w:type="dxa"/>
          </w:tcPr>
          <w:p w14:paraId="1B151C79" w14:textId="77777777" w:rsidR="00D839B9" w:rsidRPr="00725639" w:rsidRDefault="00D839B9" w:rsidP="00D839B9">
            <w:pPr>
              <w:pStyle w:val="MTTableText"/>
            </w:pPr>
            <w:r w:rsidRPr="00725639">
              <w:t>according to PT’s continuous bending curve</w:t>
            </w:r>
          </w:p>
        </w:tc>
      </w:tr>
      <w:bookmarkEnd w:id="868"/>
      <w:tr w:rsidR="00D839B9" w:rsidRPr="00E974B4" w14:paraId="41205006" w14:textId="77777777" w:rsidTr="00D839B9">
        <w:trPr>
          <w:trHeight w:val="285"/>
        </w:trPr>
        <w:tc>
          <w:tcPr>
            <w:tcW w:w="4361" w:type="dxa"/>
            <w:noWrap/>
          </w:tcPr>
          <w:p w14:paraId="2A100BA2" w14:textId="4AE453ED" w:rsidR="00D839B9" w:rsidRPr="00725639" w:rsidRDefault="00765EA3" w:rsidP="004F58C2">
            <w:pPr>
              <w:pStyle w:val="MTTableText"/>
            </w:pPr>
            <w:r w:rsidRPr="00765EA3">
              <w:t>No. of rollers per unit</w:t>
            </w:r>
          </w:p>
        </w:tc>
        <w:tc>
          <w:tcPr>
            <w:tcW w:w="5386" w:type="dxa"/>
          </w:tcPr>
          <w:p w14:paraId="73453572" w14:textId="2F0B3ED6" w:rsidR="00D839B9" w:rsidRPr="00725639" w:rsidRDefault="00D839B9" w:rsidP="00765EA3">
            <w:pPr>
              <w:pStyle w:val="MTTableHeader"/>
              <w:rPr>
                <w:b w:val="0"/>
              </w:rPr>
            </w:pPr>
          </w:p>
        </w:tc>
      </w:tr>
      <w:tr w:rsidR="004F58C2" w:rsidRPr="00E974B4" w14:paraId="0E6C0372" w14:textId="77777777" w:rsidTr="00D839B9">
        <w:trPr>
          <w:trHeight w:val="285"/>
        </w:trPr>
        <w:tc>
          <w:tcPr>
            <w:tcW w:w="4361" w:type="dxa"/>
            <w:noWrap/>
          </w:tcPr>
          <w:p w14:paraId="11F370C2" w14:textId="0F5CAFF5" w:rsidR="004F58C2" w:rsidRPr="00765EA3" w:rsidRDefault="004F58C2" w:rsidP="004F58C2">
            <w:pPr>
              <w:pStyle w:val="MTTableIndent"/>
            </w:pPr>
            <w:r w:rsidRPr="00725639">
              <w:t>inner bow</w:t>
            </w:r>
          </w:p>
        </w:tc>
        <w:tc>
          <w:tcPr>
            <w:tcW w:w="5386" w:type="dxa"/>
          </w:tcPr>
          <w:p w14:paraId="433975E1" w14:textId="09641130" w:rsidR="004F58C2" w:rsidRDefault="007B5DFB" w:rsidP="00D839B9">
            <w:pPr>
              <w:pStyle w:val="MTTableHeader"/>
              <w:rPr>
                <w:b w:val="0"/>
              </w:rPr>
            </w:pPr>
            <w:r w:rsidRPr="007B5DFB">
              <w:rPr>
                <w:b w:val="0"/>
                <w:color w:val="FF0000"/>
              </w:rPr>
              <w:t>16</w:t>
            </w:r>
          </w:p>
        </w:tc>
      </w:tr>
      <w:tr w:rsidR="004F58C2" w:rsidRPr="00E974B4" w14:paraId="3B8FBE0D" w14:textId="77777777" w:rsidTr="00D839B9">
        <w:trPr>
          <w:trHeight w:val="285"/>
        </w:trPr>
        <w:tc>
          <w:tcPr>
            <w:tcW w:w="4361" w:type="dxa"/>
            <w:noWrap/>
          </w:tcPr>
          <w:p w14:paraId="6AE27890" w14:textId="0A38991D" w:rsidR="004F58C2" w:rsidRPr="00765EA3" w:rsidRDefault="004F58C2" w:rsidP="004F58C2">
            <w:pPr>
              <w:pStyle w:val="MTTableIndent"/>
            </w:pPr>
            <w:r w:rsidRPr="00725639">
              <w:t>outer bow</w:t>
            </w:r>
          </w:p>
        </w:tc>
        <w:tc>
          <w:tcPr>
            <w:tcW w:w="5386" w:type="dxa"/>
          </w:tcPr>
          <w:p w14:paraId="0D381524" w14:textId="1752334B" w:rsidR="004F58C2" w:rsidRPr="007B5DFB" w:rsidRDefault="004F58C2" w:rsidP="00D839B9">
            <w:pPr>
              <w:pStyle w:val="MTTableHeader"/>
              <w:rPr>
                <w:b w:val="0"/>
                <w:color w:val="FF0000"/>
              </w:rPr>
            </w:pPr>
            <w:r w:rsidRPr="007B5DFB">
              <w:rPr>
                <w:b w:val="0"/>
                <w:color w:val="FF0000"/>
              </w:rPr>
              <w:t>1</w:t>
            </w:r>
            <w:r w:rsidR="001053A9" w:rsidRPr="007B5DFB">
              <w:rPr>
                <w:b w:val="0"/>
                <w:color w:val="FF0000"/>
              </w:rPr>
              <w:t>6</w:t>
            </w:r>
          </w:p>
        </w:tc>
      </w:tr>
      <w:tr w:rsidR="004F58C2" w:rsidRPr="00E974B4" w14:paraId="4EBCCD56" w14:textId="77777777" w:rsidTr="00D839B9">
        <w:trPr>
          <w:trHeight w:val="285"/>
        </w:trPr>
        <w:tc>
          <w:tcPr>
            <w:tcW w:w="4361" w:type="dxa"/>
            <w:noWrap/>
          </w:tcPr>
          <w:p w14:paraId="213CD83A" w14:textId="48EF300D" w:rsidR="004F58C2" w:rsidRPr="00765EA3" w:rsidRDefault="004F58C2" w:rsidP="00765EA3">
            <w:pPr>
              <w:pStyle w:val="MTTableText"/>
            </w:pPr>
            <w:r>
              <w:t>Roller diameter (mm)</w:t>
            </w:r>
          </w:p>
        </w:tc>
        <w:tc>
          <w:tcPr>
            <w:tcW w:w="5386" w:type="dxa"/>
          </w:tcPr>
          <w:p w14:paraId="363FF593" w14:textId="6B9D08F7" w:rsidR="004F58C2" w:rsidRDefault="00DF57CC" w:rsidP="00D839B9">
            <w:pPr>
              <w:pStyle w:val="MTTableHeader"/>
              <w:rPr>
                <w:b w:val="0"/>
              </w:rPr>
            </w:pPr>
            <w:r>
              <w:rPr>
                <w:b w:val="0"/>
                <w:color w:val="FF0000"/>
              </w:rPr>
              <w:t xml:space="preserve">150 </w:t>
            </w:r>
            <w:r w:rsidR="00454111" w:rsidRPr="00454111">
              <w:rPr>
                <w:b w:val="0"/>
                <w:color w:val="FF0000"/>
              </w:rPr>
              <w:t>/</w:t>
            </w:r>
            <w:r>
              <w:rPr>
                <w:b w:val="0"/>
                <w:color w:val="FF0000"/>
              </w:rPr>
              <w:t xml:space="preserve"> </w:t>
            </w:r>
            <w:r w:rsidR="007B5DFB">
              <w:rPr>
                <w:b w:val="0"/>
                <w:color w:val="FF0000"/>
              </w:rPr>
              <w:t>175</w:t>
            </w:r>
          </w:p>
        </w:tc>
      </w:tr>
      <w:tr w:rsidR="00D839B9" w:rsidRPr="00725639" w14:paraId="77BF34BB" w14:textId="77777777" w:rsidTr="00D839B9">
        <w:trPr>
          <w:trHeight w:val="285"/>
        </w:trPr>
        <w:tc>
          <w:tcPr>
            <w:tcW w:w="4361" w:type="dxa"/>
          </w:tcPr>
          <w:p w14:paraId="0FAAC887" w14:textId="77777777" w:rsidR="00D839B9" w:rsidRPr="00725639" w:rsidRDefault="00D839B9" w:rsidP="00D839B9">
            <w:pPr>
              <w:pStyle w:val="MTTableText"/>
            </w:pPr>
            <w:r w:rsidRPr="00725639">
              <w:t>No. of intermediate supports</w:t>
            </w:r>
          </w:p>
        </w:tc>
        <w:tc>
          <w:tcPr>
            <w:tcW w:w="5386" w:type="dxa"/>
          </w:tcPr>
          <w:p w14:paraId="25DBAE6C" w14:textId="77777777" w:rsidR="00D839B9" w:rsidRPr="00725639" w:rsidRDefault="00D839B9" w:rsidP="00D839B9">
            <w:pPr>
              <w:pStyle w:val="MTTableText"/>
            </w:pPr>
            <w:r w:rsidRPr="00725639">
              <w:t>2</w:t>
            </w:r>
          </w:p>
        </w:tc>
      </w:tr>
      <w:tr w:rsidR="00D839B9" w:rsidRPr="00725639" w14:paraId="2FB61311" w14:textId="77777777" w:rsidTr="00D839B9">
        <w:trPr>
          <w:trHeight w:val="285"/>
        </w:trPr>
        <w:tc>
          <w:tcPr>
            <w:tcW w:w="4361" w:type="dxa"/>
          </w:tcPr>
          <w:p w14:paraId="7D56DF6B" w14:textId="77777777" w:rsidR="00D839B9" w:rsidRPr="00725639" w:rsidRDefault="00D839B9" w:rsidP="00D839B9">
            <w:pPr>
              <w:pStyle w:val="MTTableText"/>
            </w:pPr>
            <w:r w:rsidRPr="00725639">
              <w:rPr>
                <w:lang w:val="en-US"/>
              </w:rPr>
              <w:t xml:space="preserve">No. of </w:t>
            </w:r>
            <w:r w:rsidRPr="00725639">
              <w:t>bearings per roller</w:t>
            </w:r>
          </w:p>
        </w:tc>
        <w:tc>
          <w:tcPr>
            <w:tcW w:w="5386" w:type="dxa"/>
          </w:tcPr>
          <w:p w14:paraId="08C604E2" w14:textId="77777777" w:rsidR="00D839B9" w:rsidRPr="00725639" w:rsidRDefault="00D839B9" w:rsidP="00D839B9">
            <w:pPr>
              <w:pStyle w:val="MTTableText"/>
            </w:pPr>
            <w:r w:rsidRPr="00725639">
              <w:t>6</w:t>
            </w:r>
          </w:p>
        </w:tc>
      </w:tr>
      <w:tr w:rsidR="00D839B9" w:rsidRPr="00725639" w14:paraId="1CE93FB5" w14:textId="77777777" w:rsidTr="00D839B9">
        <w:trPr>
          <w:trHeight w:val="285"/>
        </w:trPr>
        <w:tc>
          <w:tcPr>
            <w:tcW w:w="4361" w:type="dxa"/>
          </w:tcPr>
          <w:p w14:paraId="55C7B6D1" w14:textId="77777777" w:rsidR="00D839B9" w:rsidRPr="00725639" w:rsidRDefault="00D839B9" w:rsidP="00D839B9">
            <w:pPr>
              <w:pStyle w:val="MTTableText"/>
            </w:pPr>
            <w:r w:rsidRPr="00725639">
              <w:t>Type of bearings</w:t>
            </w:r>
          </w:p>
        </w:tc>
        <w:tc>
          <w:tcPr>
            <w:tcW w:w="5386" w:type="dxa"/>
          </w:tcPr>
          <w:p w14:paraId="69BD4411" w14:textId="77777777" w:rsidR="00D839B9" w:rsidRPr="00725639" w:rsidRDefault="00D839B9" w:rsidP="00D839B9">
            <w:pPr>
              <w:pStyle w:val="MTTableText"/>
            </w:pPr>
            <w:r w:rsidRPr="00725639">
              <w:t>roller bearing</w:t>
            </w:r>
          </w:p>
        </w:tc>
      </w:tr>
      <w:tr w:rsidR="00D839B9" w:rsidRPr="00E974B4" w14:paraId="1F4B73AC" w14:textId="77777777" w:rsidTr="00D839B9">
        <w:trPr>
          <w:trHeight w:val="285"/>
        </w:trPr>
        <w:tc>
          <w:tcPr>
            <w:tcW w:w="4361" w:type="dxa"/>
          </w:tcPr>
          <w:p w14:paraId="3B3DBC13" w14:textId="77777777" w:rsidR="00D839B9" w:rsidRPr="00E974B4" w:rsidRDefault="00D839B9" w:rsidP="00D839B9">
            <w:pPr>
              <w:pStyle w:val="MTTableText"/>
            </w:pPr>
            <w:r w:rsidRPr="00E974B4">
              <w:t>Type of rollers</w:t>
            </w:r>
          </w:p>
        </w:tc>
        <w:tc>
          <w:tcPr>
            <w:tcW w:w="5386" w:type="dxa"/>
          </w:tcPr>
          <w:p w14:paraId="4A64FD05" w14:textId="77777777" w:rsidR="00D839B9" w:rsidRPr="00E974B4" w:rsidRDefault="00D839B9" w:rsidP="00D839B9">
            <w:pPr>
              <w:pStyle w:val="MTTableText"/>
            </w:pPr>
            <w:r w:rsidRPr="00E974B4">
              <w:t>split roller jacket on a continuous fixed axle with intermediate supports</w:t>
            </w:r>
          </w:p>
        </w:tc>
      </w:tr>
      <w:tr w:rsidR="00D839B9" w:rsidRPr="00E974B4" w14:paraId="6D936053" w14:textId="77777777" w:rsidTr="00D839B9">
        <w:trPr>
          <w:trHeight w:val="285"/>
        </w:trPr>
        <w:tc>
          <w:tcPr>
            <w:tcW w:w="4361" w:type="dxa"/>
          </w:tcPr>
          <w:p w14:paraId="2CA15292" w14:textId="77777777" w:rsidR="00D839B9" w:rsidRPr="00E974B4" w:rsidRDefault="00D839B9" w:rsidP="00D839B9">
            <w:pPr>
              <w:pStyle w:val="MTTableText"/>
            </w:pPr>
            <w:r w:rsidRPr="00E974B4">
              <w:t>Roller jacket material</w:t>
            </w:r>
          </w:p>
        </w:tc>
        <w:tc>
          <w:tcPr>
            <w:tcW w:w="5386" w:type="dxa"/>
          </w:tcPr>
          <w:p w14:paraId="43E970A6" w14:textId="77777777" w:rsidR="00D839B9" w:rsidRPr="005E008A" w:rsidRDefault="00D839B9" w:rsidP="00D839B9">
            <w:pPr>
              <w:pStyle w:val="MTTableText"/>
              <w:rPr>
                <w:vanish/>
              </w:rPr>
            </w:pPr>
            <w:r w:rsidRPr="00E974B4">
              <w:t xml:space="preserve">S355J2 or </w:t>
            </w:r>
            <w:r w:rsidRPr="00C56436">
              <w:t xml:space="preserve">equivalent </w:t>
            </w:r>
            <w:r w:rsidRPr="005E008A">
              <w:rPr>
                <w:vanish/>
                <w:highlight w:val="yellow"/>
              </w:rPr>
              <w:t>(EMS involved rollers: X6NiCrTi26-15 = DIN Werkst.Nr. 1.2779)</w:t>
            </w:r>
          </w:p>
        </w:tc>
      </w:tr>
      <w:tr w:rsidR="00D839B9" w:rsidRPr="00E974B4" w14:paraId="2D700BA2" w14:textId="77777777" w:rsidTr="00D839B9">
        <w:trPr>
          <w:trHeight w:val="285"/>
        </w:trPr>
        <w:tc>
          <w:tcPr>
            <w:tcW w:w="4361" w:type="dxa"/>
          </w:tcPr>
          <w:p w14:paraId="49E3500E" w14:textId="77777777" w:rsidR="00D839B9" w:rsidRPr="00E974B4" w:rsidRDefault="00D839B9" w:rsidP="00D839B9">
            <w:pPr>
              <w:pStyle w:val="MTTableText"/>
            </w:pPr>
            <w:r w:rsidRPr="00E974B4">
              <w:t>Roller surface</w:t>
            </w:r>
          </w:p>
        </w:tc>
        <w:tc>
          <w:tcPr>
            <w:tcW w:w="5386" w:type="dxa"/>
          </w:tcPr>
          <w:p w14:paraId="30830553" w14:textId="77777777" w:rsidR="00D839B9" w:rsidRPr="00E974B4" w:rsidRDefault="00D839B9" w:rsidP="00D839B9">
            <w:pPr>
              <w:pStyle w:val="MTTableText"/>
            </w:pPr>
            <w:r>
              <w:t>build up welding for reduced wear</w:t>
            </w:r>
          </w:p>
        </w:tc>
      </w:tr>
      <w:tr w:rsidR="00D839B9" w:rsidRPr="00E974B4" w14:paraId="51B1F8FE" w14:textId="77777777" w:rsidTr="00D839B9">
        <w:trPr>
          <w:trHeight w:val="570"/>
        </w:trPr>
        <w:tc>
          <w:tcPr>
            <w:tcW w:w="4361" w:type="dxa"/>
          </w:tcPr>
          <w:p w14:paraId="3E7B0E75" w14:textId="77777777" w:rsidR="00D839B9" w:rsidRPr="00E974B4" w:rsidRDefault="00D839B9" w:rsidP="00D839B9">
            <w:pPr>
              <w:pStyle w:val="MTTableText"/>
            </w:pPr>
            <w:r w:rsidRPr="00E974B4">
              <w:t>Gap adjustment</w:t>
            </w:r>
          </w:p>
        </w:tc>
        <w:tc>
          <w:tcPr>
            <w:tcW w:w="5386" w:type="dxa"/>
          </w:tcPr>
          <w:p w14:paraId="11E678B9" w14:textId="100E8DD8" w:rsidR="00D839B9" w:rsidRPr="00E974B4" w:rsidRDefault="00D839B9" w:rsidP="00D839B9">
            <w:pPr>
              <w:pStyle w:val="MTTableText"/>
            </w:pPr>
            <w:r w:rsidRPr="00E974B4">
              <w:t xml:space="preserve">by means of shims </w:t>
            </w:r>
          </w:p>
        </w:tc>
      </w:tr>
      <w:tr w:rsidR="00D839B9" w:rsidRPr="00725639" w14:paraId="2C49953E" w14:textId="77777777" w:rsidTr="00D839B9">
        <w:trPr>
          <w:trHeight w:val="285"/>
        </w:trPr>
        <w:tc>
          <w:tcPr>
            <w:tcW w:w="4361" w:type="dxa"/>
          </w:tcPr>
          <w:p w14:paraId="3DE94D02" w14:textId="77777777" w:rsidR="00D839B9" w:rsidRPr="00725639" w:rsidRDefault="00D839B9" w:rsidP="00D839B9">
            <w:pPr>
              <w:pStyle w:val="MTTableText"/>
              <w:rPr>
                <w:vanish/>
                <w:highlight w:val="yellow"/>
              </w:rPr>
            </w:pPr>
            <w:r w:rsidRPr="00725639">
              <w:t>Roller jacket cooling</w:t>
            </w:r>
          </w:p>
        </w:tc>
        <w:tc>
          <w:tcPr>
            <w:tcW w:w="5386" w:type="dxa"/>
          </w:tcPr>
          <w:p w14:paraId="3A3C099D" w14:textId="77777777" w:rsidR="00D839B9" w:rsidRPr="00725639" w:rsidRDefault="00D839B9" w:rsidP="00D839B9">
            <w:pPr>
              <w:pStyle w:val="MTTableText"/>
              <w:rPr>
                <w:highlight w:val="yellow"/>
              </w:rPr>
            </w:pPr>
            <w:r w:rsidRPr="00725639">
              <w:t>outside by spray cooling</w:t>
            </w:r>
          </w:p>
        </w:tc>
      </w:tr>
      <w:tr w:rsidR="00D839B9" w:rsidRPr="00E974B4" w14:paraId="18A6EBF7" w14:textId="77777777" w:rsidTr="00D839B9">
        <w:trPr>
          <w:trHeight w:val="285"/>
        </w:trPr>
        <w:tc>
          <w:tcPr>
            <w:tcW w:w="4361" w:type="dxa"/>
          </w:tcPr>
          <w:p w14:paraId="1DEF30C2" w14:textId="77777777" w:rsidR="00D839B9" w:rsidRPr="00E974B4" w:rsidRDefault="00D839B9" w:rsidP="00D839B9">
            <w:pPr>
              <w:pStyle w:val="MTTableText"/>
            </w:pPr>
            <w:r w:rsidRPr="00E974B4">
              <w:t>Lubrication</w:t>
            </w:r>
          </w:p>
        </w:tc>
        <w:tc>
          <w:tcPr>
            <w:tcW w:w="5386" w:type="dxa"/>
          </w:tcPr>
          <w:p w14:paraId="7C2E5605" w14:textId="77777777" w:rsidR="00D839B9" w:rsidRPr="00E974B4" w:rsidRDefault="00D839B9" w:rsidP="00D839B9">
            <w:pPr>
              <w:pStyle w:val="MTTableText"/>
            </w:pPr>
            <w:r>
              <w:t>central lubrication system</w:t>
            </w:r>
          </w:p>
        </w:tc>
      </w:tr>
      <w:tr w:rsidR="00D839B9" w:rsidRPr="00E974B4" w14:paraId="5B8CF257" w14:textId="77777777" w:rsidTr="00D839B9">
        <w:trPr>
          <w:trHeight w:val="285"/>
        </w:trPr>
        <w:tc>
          <w:tcPr>
            <w:tcW w:w="4361" w:type="dxa"/>
          </w:tcPr>
          <w:p w14:paraId="56B716CE" w14:textId="77777777" w:rsidR="00D839B9" w:rsidRDefault="00D839B9" w:rsidP="00D839B9">
            <w:pPr>
              <w:pStyle w:val="MTTableText"/>
            </w:pPr>
            <w:r>
              <w:t>Material for machine attached piping</w:t>
            </w:r>
          </w:p>
          <w:p w14:paraId="48F2BFE4" w14:textId="77777777" w:rsidR="00D839B9" w:rsidRDefault="00D839B9" w:rsidP="00D839B9">
            <w:pPr>
              <w:pStyle w:val="MTTableIndent"/>
            </w:pPr>
            <w:r>
              <w:t>s</w:t>
            </w:r>
            <w:r w:rsidRPr="00F17A3E">
              <w:t>econdary cooling</w:t>
            </w:r>
          </w:p>
          <w:p w14:paraId="752B9441" w14:textId="77777777" w:rsidR="00D839B9" w:rsidRPr="004F5500" w:rsidRDefault="00D839B9" w:rsidP="00D839B9">
            <w:pPr>
              <w:pStyle w:val="MTTableIndent"/>
            </w:pPr>
            <w:r w:rsidRPr="004F5500">
              <w:t>lubrication</w:t>
            </w:r>
          </w:p>
        </w:tc>
        <w:tc>
          <w:tcPr>
            <w:tcW w:w="5386" w:type="dxa"/>
          </w:tcPr>
          <w:p w14:paraId="23E37DEC" w14:textId="77777777" w:rsidR="00D839B9" w:rsidRPr="004F5500" w:rsidRDefault="00D839B9" w:rsidP="00D839B9">
            <w:pPr>
              <w:pStyle w:val="MTTableHeader"/>
              <w:rPr>
                <w:b w:val="0"/>
              </w:rPr>
            </w:pPr>
          </w:p>
          <w:p w14:paraId="69628765" w14:textId="77777777" w:rsidR="00D839B9" w:rsidRPr="004F5500" w:rsidRDefault="00D839B9" w:rsidP="00D839B9">
            <w:pPr>
              <w:pStyle w:val="MTTableHeader"/>
              <w:rPr>
                <w:b w:val="0"/>
              </w:rPr>
            </w:pPr>
            <w:r w:rsidRPr="004F5500">
              <w:rPr>
                <w:b w:val="0"/>
              </w:rPr>
              <w:t>stainless steel</w:t>
            </w:r>
          </w:p>
          <w:p w14:paraId="55132C07" w14:textId="77777777" w:rsidR="00D839B9" w:rsidRPr="004F5500" w:rsidRDefault="00D839B9" w:rsidP="00D839B9">
            <w:pPr>
              <w:pStyle w:val="MTTableHeader"/>
              <w:rPr>
                <w:b w:val="0"/>
                <w:color w:val="FF0000"/>
              </w:rPr>
            </w:pPr>
            <w:r w:rsidRPr="004F5500">
              <w:rPr>
                <w:b w:val="0"/>
              </w:rPr>
              <w:t>stainless steel</w:t>
            </w:r>
            <w:r>
              <w:rPr>
                <w:b w:val="0"/>
              </w:rPr>
              <w:t xml:space="preserve"> / copper / brass</w:t>
            </w:r>
          </w:p>
        </w:tc>
      </w:tr>
    </w:tbl>
    <w:p w14:paraId="4939DFBA" w14:textId="77777777" w:rsidR="00D839B9" w:rsidRDefault="00D839B9" w:rsidP="00D839B9">
      <w:pPr>
        <w:pStyle w:val="MTStandard"/>
      </w:pPr>
    </w:p>
    <w:p w14:paraId="4C48C088" w14:textId="77777777" w:rsidR="00D839B9" w:rsidRDefault="00D839B9" w:rsidP="00D839B9">
      <w:pPr>
        <w:pStyle w:val="MTStandard"/>
        <w:rPr>
          <w:b/>
        </w:rPr>
      </w:pPr>
      <w:r>
        <w:br w:type="page"/>
      </w:r>
    </w:p>
    <w:p w14:paraId="1E0EF2B5" w14:textId="77777777" w:rsidR="00D839B9" w:rsidRPr="00AD09E4" w:rsidRDefault="00D839B9" w:rsidP="00D839B9">
      <w:pPr>
        <w:pStyle w:val="MTHeading"/>
      </w:pPr>
      <w:r w:rsidRPr="00AD09E4">
        <w:lastRenderedPageBreak/>
        <w:t>Functional Description</w:t>
      </w:r>
    </w:p>
    <w:p w14:paraId="3E81C04D" w14:textId="77777777" w:rsidR="00D839B9" w:rsidRPr="00AD09E4" w:rsidRDefault="00D839B9" w:rsidP="00D839B9">
      <w:pPr>
        <w:pStyle w:val="MTStandard"/>
      </w:pPr>
      <w:r w:rsidRPr="00AD09E4">
        <w:t>The bending unit is provided to guide, contain, and bend the hot strand from its vertical position into the constant</w:t>
      </w:r>
      <w:r>
        <w:t xml:space="preserve"> radius according to PT</w:t>
      </w:r>
      <w:r w:rsidRPr="00AD09E4">
        <w:t>’s continuous bending curve.</w:t>
      </w:r>
    </w:p>
    <w:p w14:paraId="12BB2CCE" w14:textId="77777777" w:rsidR="00D839B9" w:rsidRPr="00AD09E4" w:rsidRDefault="00D839B9" w:rsidP="00D839B9">
      <w:pPr>
        <w:pStyle w:val="MTHeading"/>
      </w:pPr>
      <w:r w:rsidRPr="00AD09E4">
        <w:t>Main Components</w:t>
      </w:r>
    </w:p>
    <w:p w14:paraId="31B2A4B7" w14:textId="77777777" w:rsidR="00D839B9" w:rsidRPr="00AD09E4" w:rsidRDefault="00D839B9" w:rsidP="00D839B9">
      <w:pPr>
        <w:pStyle w:val="MTBulletIndent"/>
      </w:pPr>
      <w:r w:rsidRPr="00AD09E4">
        <w:t>Inner and outer frame with tie rods</w:t>
      </w:r>
    </w:p>
    <w:p w14:paraId="2D65DE11" w14:textId="77777777" w:rsidR="00D839B9" w:rsidRPr="00AD09E4" w:rsidRDefault="00D839B9" w:rsidP="00D839B9">
      <w:pPr>
        <w:pStyle w:val="MTBulletIndent"/>
      </w:pPr>
      <w:r w:rsidRPr="00AD09E4">
        <w:t>Strand guide rollers</w:t>
      </w:r>
    </w:p>
    <w:p w14:paraId="380506FF" w14:textId="77777777" w:rsidR="00D839B9" w:rsidRPr="00AD09E4" w:rsidRDefault="00D839B9" w:rsidP="00D839B9">
      <w:pPr>
        <w:pStyle w:val="MTBulletIndent"/>
      </w:pPr>
      <w:r w:rsidRPr="00AD09E4">
        <w:t>Component piping with nozzles</w:t>
      </w:r>
    </w:p>
    <w:p w14:paraId="33EA2FCA" w14:textId="77777777" w:rsidR="00D839B9" w:rsidRPr="00AD09E4" w:rsidRDefault="00D839B9" w:rsidP="00D839B9">
      <w:pPr>
        <w:pStyle w:val="MTBulletIndent"/>
      </w:pPr>
      <w:r w:rsidRPr="00AD09E4">
        <w:t>Protection coverings</w:t>
      </w:r>
    </w:p>
    <w:p w14:paraId="3A383957" w14:textId="77777777" w:rsidR="00D839B9" w:rsidRPr="00AD09E4" w:rsidRDefault="00D839B9" w:rsidP="00D839B9">
      <w:pPr>
        <w:pStyle w:val="MTHeading"/>
      </w:pPr>
      <w:r w:rsidRPr="00AD09E4">
        <w:t>Main Characteristics</w:t>
      </w:r>
    </w:p>
    <w:p w14:paraId="19FC9A18" w14:textId="77777777" w:rsidR="00D839B9" w:rsidRPr="00AD09E4" w:rsidRDefault="00D839B9" w:rsidP="00D839B9">
      <w:pPr>
        <w:pStyle w:val="MTBulletIndent"/>
      </w:pPr>
      <w:r w:rsidRPr="006E109C">
        <w:rPr>
          <w:lang w:val="en-US"/>
        </w:rPr>
        <w:t>Self-joining</w:t>
      </w:r>
      <w:r w:rsidRPr="00AD09E4">
        <w:t xml:space="preserve"> positioning of bending zone in the oscillating foundation frame and on the segment support structure.</w:t>
      </w:r>
    </w:p>
    <w:p w14:paraId="0AB05C3F" w14:textId="77777777" w:rsidR="00D839B9" w:rsidRPr="00AD09E4" w:rsidRDefault="00D839B9" w:rsidP="00D839B9">
      <w:pPr>
        <w:pStyle w:val="MTBulletIndent"/>
      </w:pPr>
      <w:r w:rsidRPr="00AD09E4">
        <w:t>Connection of inner frame with outer frame by means of tie rod and screw nut</w:t>
      </w:r>
    </w:p>
    <w:p w14:paraId="2ACF81FA" w14:textId="77777777" w:rsidR="00D839B9" w:rsidRPr="00AD09E4" w:rsidRDefault="00D839B9" w:rsidP="00D839B9">
      <w:pPr>
        <w:pStyle w:val="MTBulletIndent"/>
      </w:pPr>
      <w:r w:rsidRPr="00AD09E4">
        <w:t>Thickness adjustment by means of shims</w:t>
      </w:r>
    </w:p>
    <w:p w14:paraId="75BA2A49" w14:textId="77777777" w:rsidR="00D839B9" w:rsidRPr="00AD09E4" w:rsidRDefault="00D839B9" w:rsidP="00D839B9">
      <w:pPr>
        <w:pStyle w:val="MTBulletIndent"/>
      </w:pPr>
      <w:r w:rsidRPr="00AD09E4">
        <w:t>Inner and outer frame with roller girders arranged in casting direction</w:t>
      </w:r>
    </w:p>
    <w:p w14:paraId="01F523E4" w14:textId="77777777" w:rsidR="00D839B9" w:rsidRPr="00AD09E4" w:rsidRDefault="00D839B9" w:rsidP="00D839B9">
      <w:pPr>
        <w:pStyle w:val="MTBulletIndent"/>
      </w:pPr>
      <w:r w:rsidRPr="00AD09E4">
        <w:t>Intermediate supported rollers</w:t>
      </w:r>
    </w:p>
    <w:p w14:paraId="346E8E90" w14:textId="77777777" w:rsidR="00D839B9" w:rsidRPr="00AD09E4" w:rsidRDefault="00D839B9" w:rsidP="00D839B9">
      <w:pPr>
        <w:pStyle w:val="MTHeading"/>
      </w:pPr>
      <w:r w:rsidRPr="00AD09E4">
        <w:t>Advantages of Design</w:t>
      </w:r>
    </w:p>
    <w:p w14:paraId="105FEEA7" w14:textId="77777777" w:rsidR="00D839B9" w:rsidRPr="00AD09E4" w:rsidRDefault="00D839B9" w:rsidP="00D839B9">
      <w:pPr>
        <w:pStyle w:val="MTBulletIndent"/>
      </w:pPr>
      <w:r w:rsidRPr="00AD09E4">
        <w:t>Low stress of strand shell by continuous bending</w:t>
      </w:r>
    </w:p>
    <w:p w14:paraId="4B5339F5" w14:textId="77777777" w:rsidR="00D839B9" w:rsidRPr="00AD09E4" w:rsidRDefault="00D839B9" w:rsidP="00D839B9">
      <w:pPr>
        <w:pStyle w:val="MTBulletIndent"/>
      </w:pPr>
      <w:r w:rsidRPr="00AD09E4">
        <w:t>Low bulging by optimized roller diameter and roller pitch due to intermediate supported rollers</w:t>
      </w:r>
    </w:p>
    <w:p w14:paraId="52E35C2C" w14:textId="77777777" w:rsidR="00D839B9" w:rsidRPr="00AD09E4" w:rsidRDefault="00D839B9" w:rsidP="00D839B9">
      <w:pPr>
        <w:pStyle w:val="MTBulletIndent"/>
      </w:pPr>
      <w:r w:rsidRPr="00AD09E4">
        <w:t>Easy and quick change of components</w:t>
      </w:r>
    </w:p>
    <w:p w14:paraId="7753DA99" w14:textId="77777777" w:rsidR="00D839B9" w:rsidRPr="00AD09E4" w:rsidRDefault="00D839B9" w:rsidP="00D839B9">
      <w:pPr>
        <w:pStyle w:val="MTBulletIndent"/>
      </w:pPr>
      <w:r w:rsidRPr="008C692C">
        <w:rPr>
          <w:lang w:val="en-US"/>
        </w:rPr>
        <w:t>Self-joining</w:t>
      </w:r>
      <w:r w:rsidRPr="00AD09E4">
        <w:t xml:space="preserve"> connection to water system when inserting the bending zone</w:t>
      </w:r>
    </w:p>
    <w:p w14:paraId="66F61EE2" w14:textId="77777777" w:rsidR="00D839B9" w:rsidRPr="00AD09E4" w:rsidRDefault="00D839B9" w:rsidP="00D839B9">
      <w:pPr>
        <w:pStyle w:val="MTBulletIndent"/>
      </w:pPr>
      <w:r w:rsidRPr="00AD09E4">
        <w:t>Rigid design</w:t>
      </w:r>
    </w:p>
    <w:p w14:paraId="0B0BB552" w14:textId="77777777" w:rsidR="00D839B9" w:rsidRPr="00AD09E4" w:rsidRDefault="00D839B9" w:rsidP="00D839B9">
      <w:pPr>
        <w:pStyle w:val="MTBulletIndent"/>
      </w:pPr>
      <w:r w:rsidRPr="00AD09E4">
        <w:t>All roller bearings of standard design</w:t>
      </w:r>
    </w:p>
    <w:p w14:paraId="5B37CFDF" w14:textId="77777777" w:rsidR="00D839B9" w:rsidRPr="00AD09E4" w:rsidRDefault="00D839B9" w:rsidP="00D839B9">
      <w:pPr>
        <w:pStyle w:val="MTBulletIndent"/>
      </w:pPr>
      <w:r w:rsidRPr="00AD09E4">
        <w:t>Long life of rollers due to build up welding</w:t>
      </w:r>
    </w:p>
    <w:p w14:paraId="072E89FD" w14:textId="77777777" w:rsidR="00D839B9" w:rsidRDefault="00D839B9" w:rsidP="00D839B9">
      <w:pPr>
        <w:pStyle w:val="MTBulletIndent"/>
      </w:pPr>
      <w:r w:rsidRPr="00AD09E4">
        <w:t>Surfaces between inner- and outer frame,</w:t>
      </w:r>
      <w:r w:rsidRPr="00AD09E4">
        <w:rPr>
          <w:b/>
        </w:rPr>
        <w:t xml:space="preserve"> </w:t>
      </w:r>
      <w:r w:rsidRPr="00AD09E4">
        <w:t>which will be released during frequent operational adjustments e.g. thickness change, are made out of stainless material or with stainless weld on.</w:t>
      </w:r>
    </w:p>
    <w:p w14:paraId="1F705893" w14:textId="77777777" w:rsidR="00D839B9" w:rsidRPr="00AD09E4" w:rsidRDefault="00D839B9" w:rsidP="00D839B9">
      <w:pPr>
        <w:pStyle w:val="MTStandard"/>
      </w:pPr>
    </w:p>
    <w:p w14:paraId="3402B294" w14:textId="77777777" w:rsidR="00D839B9" w:rsidRDefault="00D839B9" w:rsidP="00D839B9">
      <w:pPr>
        <w:pStyle w:val="MTStandard"/>
      </w:pPr>
      <w:r>
        <w:br w:type="page"/>
      </w:r>
    </w:p>
    <w:p w14:paraId="6689B3ED" w14:textId="77777777" w:rsidR="00D839B9" w:rsidRDefault="00D839B9" w:rsidP="00D839B9">
      <w:pPr>
        <w:pStyle w:val="MTHeading"/>
      </w:pPr>
      <w:bookmarkStart w:id="869" w:name="_Hlk74211821"/>
      <w:r>
        <w:lastRenderedPageBreak/>
        <w:t>Reference Drawing CB.26.1A Bender</w:t>
      </w:r>
    </w:p>
    <w:p w14:paraId="5121250E" w14:textId="77777777" w:rsidR="00542B8A" w:rsidRDefault="00542B8A" w:rsidP="00D839B9">
      <w:pPr>
        <w:pStyle w:val="MTStandard"/>
        <w:jc w:val="center"/>
        <w:rPr>
          <w:noProof/>
        </w:rPr>
      </w:pPr>
    </w:p>
    <w:p w14:paraId="1F9AB923" w14:textId="26AADA3B" w:rsidR="00542B8A" w:rsidRDefault="00542B8A" w:rsidP="00D839B9">
      <w:pPr>
        <w:pStyle w:val="MTStandard"/>
        <w:jc w:val="center"/>
        <w:rPr>
          <w:noProof/>
        </w:rPr>
      </w:pPr>
      <w:r>
        <w:rPr>
          <w:noProof/>
        </w:rPr>
        <w:drawing>
          <wp:inline distT="0" distB="0" distL="0" distR="0" wp14:anchorId="0382C1EF" wp14:editId="5F645CF3">
            <wp:extent cx="4121240" cy="5451546"/>
            <wp:effectExtent l="0" t="0" r="0" b="0"/>
            <wp:docPr id="1808" name="Picture 180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CB.26.1A_Bend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5594" cy="5457306"/>
                    </a:xfrm>
                    <a:prstGeom prst="rect">
                      <a:avLst/>
                    </a:prstGeom>
                  </pic:spPr>
                </pic:pic>
              </a:graphicData>
            </a:graphic>
          </wp:inline>
        </w:drawing>
      </w:r>
    </w:p>
    <w:p w14:paraId="4BC874F9" w14:textId="7F20800A" w:rsidR="00D839B9" w:rsidRDefault="00D839B9" w:rsidP="00D839B9">
      <w:pPr>
        <w:pStyle w:val="MTStandard"/>
        <w:jc w:val="center"/>
      </w:pPr>
    </w:p>
    <w:p w14:paraId="643C412F" w14:textId="77777777" w:rsidR="00D839B9" w:rsidRDefault="00D839B9" w:rsidP="00D839B9">
      <w:pPr>
        <w:pStyle w:val="MTStandard"/>
        <w:spacing w:before="180" w:after="180"/>
        <w:jc w:val="center"/>
      </w:pPr>
      <w:r w:rsidRPr="004E284B">
        <w:t xml:space="preserve">- Typical sketch for reference only </w:t>
      </w:r>
      <w:r>
        <w:t>–</w:t>
      </w:r>
    </w:p>
    <w:bookmarkEnd w:id="869"/>
    <w:p w14:paraId="769D81E9" w14:textId="77777777" w:rsidR="00D839B9" w:rsidRPr="00A66D78" w:rsidRDefault="00D839B9" w:rsidP="00D839B9">
      <w:pPr>
        <w:pStyle w:val="MTStandard"/>
      </w:pPr>
    </w:p>
    <w:p w14:paraId="138DBFAF" w14:textId="77777777" w:rsidR="00D839B9" w:rsidRPr="002B6833" w:rsidRDefault="00D839B9" w:rsidP="00D839B9">
      <w:pPr>
        <w:pStyle w:val="MTStandard"/>
        <w:rPr>
          <w:sz w:val="24"/>
        </w:rPr>
      </w:pPr>
      <w:bookmarkStart w:id="870" w:name="_Toc128275370"/>
      <w:bookmarkStart w:id="871" w:name="_Toc346781527"/>
      <w:r w:rsidRPr="002B6833">
        <w:br w:type="page"/>
      </w:r>
    </w:p>
    <w:p w14:paraId="5F6ACF55" w14:textId="77777777" w:rsidR="005B2F29" w:rsidRDefault="005B2F29" w:rsidP="005B2F29">
      <w:pPr>
        <w:pStyle w:val="MTHeadingSCS3"/>
        <w:rPr>
          <w:rFonts w:cs="Arial"/>
          <w:szCs w:val="24"/>
        </w:rPr>
      </w:pPr>
      <w:bookmarkStart w:id="872" w:name="_Toc75437188"/>
      <w:bookmarkStart w:id="873" w:name="_Toc85786198"/>
      <w:bookmarkStart w:id="874" w:name="_Toc51247203"/>
      <w:bookmarkStart w:id="875" w:name="_Hlk75506819"/>
      <w:bookmarkEnd w:id="870"/>
      <w:bookmarkEnd w:id="871"/>
      <w:r w:rsidRPr="00AD09E4">
        <w:lastRenderedPageBreak/>
        <w:t>CB.26</w:t>
      </w:r>
      <w:r>
        <w:t>.</w:t>
      </w:r>
      <w:r w:rsidRPr="00AD09E4">
        <w:t>2</w:t>
      </w:r>
      <w:r>
        <w:t>-4</w:t>
      </w:r>
      <w:r>
        <w:rPr>
          <w:rFonts w:cs="Arial"/>
          <w:szCs w:val="24"/>
        </w:rPr>
        <w:t xml:space="preserve"> Smart S</w:t>
      </w:r>
      <w:r w:rsidRPr="00AD09E4">
        <w:rPr>
          <w:rFonts w:cs="Arial"/>
          <w:szCs w:val="24"/>
        </w:rPr>
        <w:t>egment</w:t>
      </w:r>
      <w:r>
        <w:rPr>
          <w:rFonts w:cs="Arial"/>
          <w:szCs w:val="24"/>
        </w:rPr>
        <w:t>s</w:t>
      </w:r>
      <w:bookmarkEnd w:id="872"/>
      <w:bookmarkEnd w:id="873"/>
    </w:p>
    <w:p w14:paraId="1FA0DD0D" w14:textId="77777777" w:rsidR="005B2F29" w:rsidRDefault="005B2F29" w:rsidP="005B2F29">
      <w:pPr>
        <w:pStyle w:val="MTStandard"/>
      </w:pPr>
      <w:r>
        <w:t>The strand guide system below the bender consists of the following segment types.</w:t>
      </w:r>
    </w:p>
    <w:p w14:paraId="794D0825" w14:textId="77777777" w:rsidR="005B2F29" w:rsidRDefault="005B2F29" w:rsidP="005B2F29">
      <w:pPr>
        <w:pStyle w:val="MTStandard"/>
      </w:pPr>
    </w:p>
    <w:p w14:paraId="1B3E7E23" w14:textId="77777777" w:rsidR="005B2F29" w:rsidRPr="0038516F" w:rsidRDefault="005B2F29" w:rsidP="005B2F29">
      <w:pPr>
        <w:pStyle w:val="MTHeadingSCS3"/>
      </w:pPr>
      <w:bookmarkStart w:id="876" w:name="_Toc75437189"/>
      <w:bookmarkStart w:id="877" w:name="_Toc85786199"/>
      <w:r w:rsidRPr="0038516F">
        <w:t>CB.26.2A / CB.26.2B Smart Bow segment</w:t>
      </w:r>
      <w:bookmarkEnd w:id="874"/>
      <w:r w:rsidRPr="0038516F">
        <w:t xml:space="preserve"> A and B</w:t>
      </w:r>
      <w:bookmarkEnd w:id="876"/>
      <w:bookmarkEnd w:id="877"/>
    </w:p>
    <w:p w14:paraId="4779C095" w14:textId="77777777" w:rsidR="005B2F29" w:rsidRDefault="005B2F29" w:rsidP="005B2F29">
      <w:pPr>
        <w:pStyle w:val="MTStandard"/>
      </w:pPr>
      <w:r>
        <w:t xml:space="preserve">Type A: installed in segment </w:t>
      </w:r>
      <w:r w:rsidRPr="00163BD2">
        <w:t xml:space="preserve">position 1 – 2 </w:t>
      </w:r>
      <w:r w:rsidRPr="00625965">
        <w:rPr>
          <w:vanish/>
          <w:highlight w:val="yellow"/>
        </w:rPr>
        <w:t>(adapt according actual roller geometry!)</w:t>
      </w:r>
    </w:p>
    <w:p w14:paraId="24DDF2FD" w14:textId="525E569E" w:rsidR="005B2F29" w:rsidRDefault="005B2F29" w:rsidP="005B2F29">
      <w:pPr>
        <w:pStyle w:val="MTStandard"/>
      </w:pPr>
      <w:r>
        <w:t xml:space="preserve">Type B: installed in segment </w:t>
      </w:r>
      <w:r w:rsidRPr="00163BD2">
        <w:t xml:space="preserve">position 3 – </w:t>
      </w:r>
      <w:r w:rsidR="00163BD2" w:rsidRPr="00163BD2">
        <w:rPr>
          <w:color w:val="FF0000"/>
        </w:rPr>
        <w:t>5</w:t>
      </w:r>
      <w:r>
        <w:t xml:space="preserve"> </w:t>
      </w:r>
      <w:r w:rsidRPr="00625965">
        <w:rPr>
          <w:vanish/>
          <w:highlight w:val="yellow"/>
        </w:rPr>
        <w:t>(adapt according actual roller geometry!)</w:t>
      </w:r>
    </w:p>
    <w:p w14:paraId="71BFAC19" w14:textId="77777777" w:rsidR="005B2F29" w:rsidRDefault="005B2F29" w:rsidP="005B2F29">
      <w:pPr>
        <w:pStyle w:val="MTStandard"/>
      </w:pPr>
      <w:r>
        <w:t xml:space="preserve">The Bow Segments Type A and B are of different design (number of rolls, roller diameters) and are therefore not interchangeable. </w:t>
      </w:r>
    </w:p>
    <w:p w14:paraId="613A3344" w14:textId="77777777" w:rsidR="005B2F29" w:rsidRPr="0038516F" w:rsidRDefault="005B2F29" w:rsidP="005B2F29">
      <w:pPr>
        <w:pStyle w:val="MTStandard"/>
        <w:rPr>
          <w:i/>
          <w:iCs/>
          <w:vanish/>
        </w:rPr>
      </w:pPr>
      <w:r w:rsidRPr="0038516F">
        <w:rPr>
          <w:i/>
          <w:iCs/>
          <w:vanish/>
          <w:highlight w:val="green"/>
        </w:rPr>
        <w:t>Use this sentence if only Type A is executed:</w:t>
      </w:r>
    </w:p>
    <w:p w14:paraId="10CD9F08" w14:textId="77777777" w:rsidR="005B2F29" w:rsidRPr="0038516F" w:rsidRDefault="005B2F29" w:rsidP="005B2F29">
      <w:pPr>
        <w:pStyle w:val="MTStandard"/>
        <w:rPr>
          <w:vanish/>
        </w:rPr>
      </w:pPr>
      <w:r w:rsidRPr="0038516F">
        <w:rPr>
          <w:vanish/>
          <w:highlight w:val="yellow"/>
        </w:rPr>
        <w:t>Type A: installed in all bow positions.</w:t>
      </w:r>
    </w:p>
    <w:p w14:paraId="3B5ABBE4" w14:textId="77777777" w:rsidR="005B2F29" w:rsidRPr="00F74FE7" w:rsidRDefault="005B2F29" w:rsidP="005B2F29">
      <w:pPr>
        <w:pStyle w:val="MTStandard"/>
      </w:pPr>
    </w:p>
    <w:p w14:paraId="22E6E655" w14:textId="77777777" w:rsidR="005B2F29" w:rsidRDefault="005B2F29" w:rsidP="005B2F29">
      <w:pPr>
        <w:pStyle w:val="MTHeadingSCS3"/>
      </w:pPr>
      <w:bookmarkStart w:id="878" w:name="_Toc346781529"/>
      <w:bookmarkStart w:id="879" w:name="_Toc51247204"/>
      <w:bookmarkStart w:id="880" w:name="_Toc75437190"/>
      <w:bookmarkStart w:id="881" w:name="_Toc85786200"/>
      <w:r w:rsidRPr="00AD09E4">
        <w:t>CB.26</w:t>
      </w:r>
      <w:r>
        <w:t>.3A / CB.26.3B Smart Straightener s</w:t>
      </w:r>
      <w:r w:rsidRPr="00AD09E4">
        <w:t>egment</w:t>
      </w:r>
      <w:bookmarkEnd w:id="878"/>
      <w:bookmarkEnd w:id="879"/>
      <w:r>
        <w:t xml:space="preserve"> A and B</w:t>
      </w:r>
      <w:bookmarkEnd w:id="880"/>
      <w:bookmarkEnd w:id="881"/>
    </w:p>
    <w:p w14:paraId="0F1F0FD1" w14:textId="7BB817AE" w:rsidR="005B2F29" w:rsidRDefault="005B2F29" w:rsidP="005B2F29">
      <w:pPr>
        <w:pStyle w:val="MTStandard"/>
      </w:pPr>
      <w:r>
        <w:t xml:space="preserve">Type A: installed in segment </w:t>
      </w:r>
      <w:r w:rsidRPr="00F021DC">
        <w:t xml:space="preserve">position </w:t>
      </w:r>
      <w:r w:rsidR="00F021DC" w:rsidRPr="00F021DC">
        <w:rPr>
          <w:color w:val="FF0000"/>
        </w:rPr>
        <w:t>6</w:t>
      </w:r>
      <w:r w:rsidRPr="00F021DC">
        <w:rPr>
          <w:color w:val="FF0000"/>
        </w:rPr>
        <w:t xml:space="preserve"> </w:t>
      </w:r>
      <w:r w:rsidRPr="00625965">
        <w:rPr>
          <w:vanish/>
          <w:highlight w:val="yellow"/>
        </w:rPr>
        <w:t>(adapt according actual roller geometry!)</w:t>
      </w:r>
    </w:p>
    <w:p w14:paraId="35AE7C99" w14:textId="2889F6E5" w:rsidR="005B2F29" w:rsidRDefault="005B2F29" w:rsidP="005B2F29">
      <w:pPr>
        <w:pStyle w:val="MTStandard"/>
      </w:pPr>
      <w:r w:rsidRPr="00F021DC">
        <w:t xml:space="preserve">Type B: installed in segment position </w:t>
      </w:r>
      <w:r w:rsidR="00F021DC" w:rsidRPr="00F021DC">
        <w:rPr>
          <w:color w:val="FF0000"/>
        </w:rPr>
        <w:t>7</w:t>
      </w:r>
      <w:r w:rsidRPr="00F021DC">
        <w:rPr>
          <w:vanish/>
        </w:rPr>
        <w:t xml:space="preserve"> </w:t>
      </w:r>
      <w:r w:rsidRPr="00F021DC">
        <w:rPr>
          <w:vanish/>
          <w:highlight w:val="yellow"/>
        </w:rPr>
        <w:t>(</w:t>
      </w:r>
      <w:r w:rsidRPr="00625965">
        <w:rPr>
          <w:vanish/>
          <w:highlight w:val="yellow"/>
        </w:rPr>
        <w:t>adapt according actual roller geometry!)</w:t>
      </w:r>
    </w:p>
    <w:p w14:paraId="01EED1DA" w14:textId="6DD5A250" w:rsidR="005B2F29" w:rsidRDefault="005B2F29" w:rsidP="005B2F29">
      <w:pPr>
        <w:pStyle w:val="MTStandard"/>
      </w:pPr>
      <w:r>
        <w:t>The S</w:t>
      </w:r>
      <w:r w:rsidRPr="00926F52">
        <w:t xml:space="preserve">traightener Segments </w:t>
      </w:r>
      <w:r w:rsidRPr="00AD0F60">
        <w:t xml:space="preserve">Type A and B are </w:t>
      </w:r>
      <w:r w:rsidRPr="00926F52">
        <w:t>of same design but executed with different roller positions according to roller geometry. The different roll</w:t>
      </w:r>
      <w:r>
        <w:t>er</w:t>
      </w:r>
      <w:r w:rsidRPr="00926F52">
        <w:t xml:space="preserve"> positions are achieved by use of individual adapters and shimming.</w:t>
      </w:r>
      <w:r>
        <w:t xml:space="preserve"> Therefore, Type A and B are interchangeable, however this requires re-shimming of the rollers</w:t>
      </w:r>
      <w:r w:rsidR="00AD0F60">
        <w:t xml:space="preserve">. </w:t>
      </w:r>
    </w:p>
    <w:p w14:paraId="41F54A9F" w14:textId="77777777" w:rsidR="005B2F29" w:rsidRPr="0023707B" w:rsidRDefault="005B2F29" w:rsidP="005B2F29">
      <w:pPr>
        <w:pStyle w:val="MTStandard"/>
      </w:pPr>
    </w:p>
    <w:p w14:paraId="7A3C98F7" w14:textId="77777777" w:rsidR="005B2F29" w:rsidRDefault="005B2F29" w:rsidP="005B2F29">
      <w:pPr>
        <w:pStyle w:val="MTHeadingSCS3"/>
      </w:pPr>
      <w:bookmarkStart w:id="882" w:name="_Toc346781530"/>
      <w:bookmarkStart w:id="883" w:name="_Toc51247205"/>
      <w:bookmarkStart w:id="884" w:name="_Toc75437191"/>
      <w:bookmarkStart w:id="885" w:name="_Toc85786201"/>
      <w:r w:rsidRPr="00AD09E4">
        <w:t>CB.26</w:t>
      </w:r>
      <w:r>
        <w:t>.4A Smart Horizontal s</w:t>
      </w:r>
      <w:r w:rsidRPr="00AD09E4">
        <w:t>egment</w:t>
      </w:r>
      <w:bookmarkEnd w:id="882"/>
      <w:bookmarkEnd w:id="883"/>
      <w:bookmarkEnd w:id="884"/>
      <w:bookmarkEnd w:id="885"/>
    </w:p>
    <w:p w14:paraId="01C53F75" w14:textId="77777777" w:rsidR="005B2F29" w:rsidRDefault="005B2F29" w:rsidP="005B2F29">
      <w:pPr>
        <w:pStyle w:val="MTStandard"/>
      </w:pPr>
      <w:r>
        <w:t>Type A: installed in all horizontal positions.</w:t>
      </w:r>
    </w:p>
    <w:p w14:paraId="07202B92" w14:textId="77777777" w:rsidR="005B2F29" w:rsidRPr="0023707B" w:rsidRDefault="005B2F29" w:rsidP="005B2F29">
      <w:pPr>
        <w:pStyle w:val="MTStandard"/>
      </w:pPr>
    </w:p>
    <w:p w14:paraId="78343F21" w14:textId="77777777" w:rsidR="005B2F29" w:rsidRPr="0023707B" w:rsidRDefault="005B2F29" w:rsidP="005B2F29">
      <w:pPr>
        <w:pStyle w:val="MTStandard"/>
      </w:pPr>
      <w:r>
        <w:t>The following technical specification is valid for all segment types.</w:t>
      </w:r>
    </w:p>
    <w:p w14:paraId="0766C394" w14:textId="77777777" w:rsidR="005B2F29" w:rsidRPr="0023707B" w:rsidRDefault="005B2F29" w:rsidP="005B2F29">
      <w:pPr>
        <w:pStyle w:val="MTStandard"/>
      </w:pPr>
    </w:p>
    <w:bookmarkEnd w:id="875"/>
    <w:p w14:paraId="0C69AD01" w14:textId="77777777" w:rsidR="005B2F29" w:rsidRDefault="005B2F29" w:rsidP="005B2F29">
      <w:pPr>
        <w:rPr>
          <w:b/>
          <w:lang w:val="en-GB" w:eastAsia="de-AT"/>
        </w:rPr>
      </w:pPr>
      <w:r>
        <w:br w:type="page"/>
      </w:r>
    </w:p>
    <w:p w14:paraId="4D1EC798" w14:textId="77777777" w:rsidR="005B2F29" w:rsidRDefault="005B2F29" w:rsidP="005B2F29">
      <w:pPr>
        <w:pStyle w:val="MTHeading"/>
      </w:pPr>
      <w:r w:rsidRPr="00AD09E4">
        <w:lastRenderedPageBreak/>
        <w:t>Technical Data</w:t>
      </w:r>
    </w:p>
    <w:p w14:paraId="30DBEFF5" w14:textId="77777777" w:rsidR="005B2F29" w:rsidRPr="00904B1D" w:rsidRDefault="005B2F29" w:rsidP="005B2F29">
      <w:pPr>
        <w:pStyle w:val="MTStandard"/>
        <w:rPr>
          <w:vanish/>
          <w:highlight w:val="yellow"/>
        </w:rPr>
      </w:pPr>
      <w:r w:rsidRPr="00904B1D">
        <w:rPr>
          <w:vanish/>
          <w:highlight w:val="yellow"/>
          <w:lang w:val="en-US"/>
        </w:rPr>
        <w:t>Standard Gap adjustment:</w:t>
      </w:r>
      <w:r w:rsidRPr="00904B1D">
        <w:rPr>
          <w:vanish/>
          <w:highlight w:val="yellow"/>
        </w:rPr>
        <w:t xml:space="preserve"> </w:t>
      </w:r>
      <w:r w:rsidRPr="00904B1D">
        <w:rPr>
          <w:b/>
          <w:vanish/>
          <w:highlight w:val="yellow"/>
        </w:rPr>
        <w:t>DynaGap</w:t>
      </w:r>
      <w:r w:rsidRPr="00904B1D">
        <w:rPr>
          <w:vanish/>
          <w:highlight w:val="yellow"/>
        </w:rPr>
        <w:t xml:space="preserve"> </w:t>
      </w:r>
    </w:p>
    <w:p w14:paraId="00914666" w14:textId="77777777" w:rsidR="005B2F29" w:rsidRPr="00904B1D" w:rsidRDefault="005B2F29" w:rsidP="005B2F29">
      <w:pPr>
        <w:pStyle w:val="MTStandard"/>
        <w:rPr>
          <w:vanish/>
        </w:rPr>
      </w:pPr>
      <w:r w:rsidRPr="00904B1D">
        <w:rPr>
          <w:vanish/>
          <w:highlight w:val="yellow"/>
        </w:rPr>
        <w:t>For “Clamped on Shims”</w:t>
      </w:r>
      <w:r w:rsidRPr="00904B1D">
        <w:rPr>
          <w:vanish/>
        </w:rPr>
        <w:t xml:space="preserve"> </w:t>
      </w:r>
      <w:r w:rsidRPr="00904B1D">
        <w:rPr>
          <w:vanish/>
          <w:highlight w:val="magenta"/>
        </w:rPr>
        <w:t>please consider pink marking</w:t>
      </w:r>
      <w:r w:rsidRPr="00904B1D">
        <w:rPr>
          <w:vanish/>
        </w:rPr>
        <w:t xml:space="preserve"> </w:t>
      </w:r>
      <w:r w:rsidRPr="00904B1D">
        <w:rPr>
          <w:vanish/>
          <w:highlight w:val="green"/>
        </w:rPr>
        <w:t>and delete the green lines.</w:t>
      </w:r>
    </w:p>
    <w:tbl>
      <w:tblPr>
        <w:tblW w:w="960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2802"/>
        <w:gridCol w:w="1701"/>
        <w:gridCol w:w="1701"/>
        <w:gridCol w:w="1701"/>
        <w:gridCol w:w="1701"/>
      </w:tblGrid>
      <w:tr w:rsidR="005B2F29" w:rsidRPr="00786384" w14:paraId="02BD46CE" w14:textId="77777777" w:rsidTr="00D35706">
        <w:trPr>
          <w:tblHeader/>
        </w:trPr>
        <w:tc>
          <w:tcPr>
            <w:tcW w:w="2802" w:type="dxa"/>
          </w:tcPr>
          <w:p w14:paraId="604679F7" w14:textId="77777777" w:rsidR="005B2F29" w:rsidRDefault="005B2F29" w:rsidP="00D35706">
            <w:pPr>
              <w:pStyle w:val="MTTableHeader"/>
            </w:pPr>
            <w:r>
              <w:t>Roller Data</w:t>
            </w:r>
          </w:p>
          <w:p w14:paraId="0AC1DA71" w14:textId="77777777" w:rsidR="005B2F29" w:rsidRPr="00C6448B" w:rsidRDefault="005B2F29" w:rsidP="00D35706">
            <w:pPr>
              <w:pStyle w:val="MTTableText"/>
              <w:rPr>
                <w:vanish/>
              </w:rPr>
            </w:pPr>
            <w:r w:rsidRPr="00C6448B">
              <w:rPr>
                <w:vanish/>
                <w:highlight w:val="yellow"/>
              </w:rPr>
              <w:t xml:space="preserve">(cross-check with </w:t>
            </w:r>
            <w:r>
              <w:rPr>
                <w:vanish/>
                <w:highlight w:val="yellow"/>
              </w:rPr>
              <w:t xml:space="preserve">actual </w:t>
            </w:r>
            <w:r w:rsidRPr="00C6448B">
              <w:rPr>
                <w:vanish/>
                <w:highlight w:val="yellow"/>
              </w:rPr>
              <w:t>RollGeo</w:t>
            </w:r>
            <w:r>
              <w:rPr>
                <w:vanish/>
                <w:highlight w:val="yellow"/>
              </w:rPr>
              <w:t>!</w:t>
            </w:r>
            <w:r w:rsidRPr="00C6448B">
              <w:rPr>
                <w:vanish/>
                <w:highlight w:val="yellow"/>
              </w:rPr>
              <w:t>)</w:t>
            </w:r>
          </w:p>
        </w:tc>
        <w:tc>
          <w:tcPr>
            <w:tcW w:w="1701" w:type="dxa"/>
          </w:tcPr>
          <w:p w14:paraId="3A6D0750" w14:textId="77777777" w:rsidR="005B2F29" w:rsidRDefault="005B2F29" w:rsidP="00D35706">
            <w:pPr>
              <w:pStyle w:val="MTTableHeader"/>
              <w:jc w:val="center"/>
            </w:pPr>
            <w:r>
              <w:t xml:space="preserve">CB.26.2A </w:t>
            </w:r>
            <w:r>
              <w:br/>
              <w:t xml:space="preserve">Bow </w:t>
            </w:r>
            <w:r w:rsidRPr="00786384">
              <w:t>Segments</w:t>
            </w:r>
          </w:p>
          <w:p w14:paraId="49E5DA98" w14:textId="32232CEB" w:rsidR="00667A4D" w:rsidRPr="00786384" w:rsidRDefault="00667A4D" w:rsidP="00D35706">
            <w:pPr>
              <w:pStyle w:val="MTTableHeader"/>
              <w:jc w:val="center"/>
            </w:pPr>
            <w:r w:rsidRPr="00667A4D">
              <w:rPr>
                <w:color w:val="FF0000"/>
              </w:rPr>
              <w:t>Type A</w:t>
            </w:r>
          </w:p>
        </w:tc>
        <w:tc>
          <w:tcPr>
            <w:tcW w:w="1701" w:type="dxa"/>
          </w:tcPr>
          <w:p w14:paraId="334CDB53" w14:textId="77777777" w:rsidR="005B2F29" w:rsidRDefault="005B2F29" w:rsidP="00D35706">
            <w:pPr>
              <w:pStyle w:val="MTTableHeader"/>
              <w:jc w:val="center"/>
            </w:pPr>
            <w:r w:rsidRPr="0038516F">
              <w:t xml:space="preserve">CB.26.2B </w:t>
            </w:r>
            <w:r w:rsidRPr="0038516F">
              <w:br/>
              <w:t>Bow Segments</w:t>
            </w:r>
          </w:p>
          <w:p w14:paraId="11FFE63E" w14:textId="6E3156D6" w:rsidR="00667A4D" w:rsidRPr="0038516F" w:rsidRDefault="00667A4D" w:rsidP="00D35706">
            <w:pPr>
              <w:pStyle w:val="MTTableHeader"/>
              <w:jc w:val="center"/>
            </w:pPr>
            <w:r w:rsidRPr="00667A4D">
              <w:rPr>
                <w:color w:val="FF0000"/>
              </w:rPr>
              <w:t xml:space="preserve">Type </w:t>
            </w:r>
            <w:r>
              <w:rPr>
                <w:color w:val="FF0000"/>
              </w:rPr>
              <w:t>B</w:t>
            </w:r>
          </w:p>
        </w:tc>
        <w:tc>
          <w:tcPr>
            <w:tcW w:w="1701" w:type="dxa"/>
          </w:tcPr>
          <w:p w14:paraId="21309704" w14:textId="77777777" w:rsidR="005B2F29" w:rsidRPr="00786384" w:rsidRDefault="005B2F29" w:rsidP="00D35706">
            <w:pPr>
              <w:pStyle w:val="MTTableHeader"/>
              <w:jc w:val="center"/>
            </w:pPr>
            <w:r>
              <w:t xml:space="preserve">CB.26.3A+B </w:t>
            </w:r>
            <w:r w:rsidRPr="00786384">
              <w:t>Straightener Segments</w:t>
            </w:r>
          </w:p>
        </w:tc>
        <w:tc>
          <w:tcPr>
            <w:tcW w:w="1701" w:type="dxa"/>
          </w:tcPr>
          <w:p w14:paraId="601E3AA9" w14:textId="77777777" w:rsidR="005B2F29" w:rsidRPr="00786384" w:rsidRDefault="005B2F29" w:rsidP="00D35706">
            <w:pPr>
              <w:pStyle w:val="MTTableHeader"/>
              <w:jc w:val="center"/>
            </w:pPr>
            <w:r>
              <w:t xml:space="preserve">CB.26.4A </w:t>
            </w:r>
            <w:r>
              <w:br/>
            </w:r>
            <w:r w:rsidRPr="00786384">
              <w:t>Horizontal Segments</w:t>
            </w:r>
          </w:p>
        </w:tc>
      </w:tr>
      <w:tr w:rsidR="005B2F29" w:rsidRPr="00725639" w14:paraId="6191D2D3" w14:textId="77777777" w:rsidTr="00D35706">
        <w:trPr>
          <w:trHeight w:val="285"/>
        </w:trPr>
        <w:tc>
          <w:tcPr>
            <w:tcW w:w="2802" w:type="dxa"/>
            <w:noWrap/>
          </w:tcPr>
          <w:p w14:paraId="32520568" w14:textId="77777777" w:rsidR="005B2F29" w:rsidRPr="00725639" w:rsidRDefault="005B2F29" w:rsidP="00D35706">
            <w:pPr>
              <w:pStyle w:val="MTTableText"/>
            </w:pPr>
            <w:r w:rsidRPr="00725639">
              <w:t>No. of Rollers per unit</w:t>
            </w:r>
          </w:p>
        </w:tc>
        <w:tc>
          <w:tcPr>
            <w:tcW w:w="1701" w:type="dxa"/>
            <w:noWrap/>
          </w:tcPr>
          <w:p w14:paraId="0FA645F2" w14:textId="77777777" w:rsidR="005B2F29" w:rsidRPr="00725639" w:rsidRDefault="005B2F29" w:rsidP="00D35706">
            <w:pPr>
              <w:pStyle w:val="MTTableText"/>
              <w:jc w:val="center"/>
            </w:pPr>
            <w:r w:rsidRPr="00725639">
              <w:t>1</w:t>
            </w:r>
            <w:r>
              <w:t>6</w:t>
            </w:r>
          </w:p>
        </w:tc>
        <w:tc>
          <w:tcPr>
            <w:tcW w:w="1701" w:type="dxa"/>
          </w:tcPr>
          <w:p w14:paraId="78D61340" w14:textId="77777777" w:rsidR="005B2F29" w:rsidRPr="0038516F" w:rsidRDefault="005B2F29" w:rsidP="00D35706">
            <w:pPr>
              <w:pStyle w:val="MTTableText"/>
              <w:jc w:val="center"/>
            </w:pPr>
            <w:r w:rsidRPr="0038516F">
              <w:t>14</w:t>
            </w:r>
          </w:p>
        </w:tc>
        <w:tc>
          <w:tcPr>
            <w:tcW w:w="1701" w:type="dxa"/>
            <w:noWrap/>
          </w:tcPr>
          <w:p w14:paraId="47AD833F" w14:textId="06A3CFE0" w:rsidR="005B2F29" w:rsidRPr="00725639" w:rsidRDefault="005B2F29" w:rsidP="00D35706">
            <w:pPr>
              <w:pStyle w:val="MTTableText"/>
              <w:jc w:val="center"/>
            </w:pPr>
            <w:r w:rsidRPr="00725639">
              <w:t>1</w:t>
            </w:r>
            <w:r w:rsidR="00667A4D" w:rsidRPr="00667A4D">
              <w:rPr>
                <w:color w:val="FF0000"/>
              </w:rPr>
              <w:t>6</w:t>
            </w:r>
          </w:p>
        </w:tc>
        <w:tc>
          <w:tcPr>
            <w:tcW w:w="1701" w:type="dxa"/>
            <w:noWrap/>
          </w:tcPr>
          <w:p w14:paraId="6690F19C" w14:textId="198BC97E" w:rsidR="005B2F29" w:rsidRPr="00725639" w:rsidRDefault="005B2F29" w:rsidP="00D35706">
            <w:pPr>
              <w:pStyle w:val="MTTableText"/>
              <w:jc w:val="center"/>
            </w:pPr>
            <w:r w:rsidRPr="00725639">
              <w:t>1</w:t>
            </w:r>
            <w:r w:rsidR="00667A4D" w:rsidRPr="00667A4D">
              <w:rPr>
                <w:color w:val="FF0000"/>
              </w:rPr>
              <w:t>6</w:t>
            </w:r>
          </w:p>
        </w:tc>
      </w:tr>
      <w:tr w:rsidR="005B2F29" w:rsidRPr="00725639" w14:paraId="49764B5C" w14:textId="77777777" w:rsidTr="00D35706">
        <w:trPr>
          <w:trHeight w:val="285"/>
        </w:trPr>
        <w:tc>
          <w:tcPr>
            <w:tcW w:w="2802" w:type="dxa"/>
          </w:tcPr>
          <w:p w14:paraId="3251CABC" w14:textId="77777777" w:rsidR="005B2F29" w:rsidRPr="00725639" w:rsidRDefault="005B2F29" w:rsidP="00D35706">
            <w:pPr>
              <w:pStyle w:val="MTTableText"/>
            </w:pPr>
            <w:r w:rsidRPr="00725639">
              <w:t>Roller diameter idle (mm)</w:t>
            </w:r>
          </w:p>
        </w:tc>
        <w:tc>
          <w:tcPr>
            <w:tcW w:w="1701" w:type="dxa"/>
          </w:tcPr>
          <w:p w14:paraId="06DB5F39" w14:textId="77777777" w:rsidR="005B2F29" w:rsidRPr="00725639" w:rsidRDefault="005B2F29" w:rsidP="00D35706">
            <w:pPr>
              <w:pStyle w:val="MTTableText"/>
              <w:jc w:val="center"/>
            </w:pPr>
            <w:r>
              <w:t>200</w:t>
            </w:r>
          </w:p>
        </w:tc>
        <w:tc>
          <w:tcPr>
            <w:tcW w:w="1701" w:type="dxa"/>
          </w:tcPr>
          <w:p w14:paraId="28E0C7C7" w14:textId="77777777" w:rsidR="005B2F29" w:rsidRPr="0038516F" w:rsidRDefault="005B2F29" w:rsidP="00D35706">
            <w:pPr>
              <w:pStyle w:val="MTTableText"/>
              <w:jc w:val="center"/>
            </w:pPr>
            <w:r w:rsidRPr="0038516F">
              <w:t>230</w:t>
            </w:r>
          </w:p>
        </w:tc>
        <w:tc>
          <w:tcPr>
            <w:tcW w:w="1701" w:type="dxa"/>
          </w:tcPr>
          <w:p w14:paraId="525CEE5D" w14:textId="2433F1F1" w:rsidR="005B2F29" w:rsidRPr="00725639" w:rsidRDefault="00667A4D" w:rsidP="00D35706">
            <w:pPr>
              <w:pStyle w:val="MTTableText"/>
              <w:jc w:val="center"/>
            </w:pPr>
            <w:r w:rsidRPr="00667A4D">
              <w:rPr>
                <w:color w:val="FF0000"/>
              </w:rPr>
              <w:t>250</w:t>
            </w:r>
          </w:p>
        </w:tc>
        <w:tc>
          <w:tcPr>
            <w:tcW w:w="1701" w:type="dxa"/>
          </w:tcPr>
          <w:p w14:paraId="52315427" w14:textId="7255D743" w:rsidR="005B2F29" w:rsidRPr="00725639" w:rsidRDefault="00667A4D" w:rsidP="00D35706">
            <w:pPr>
              <w:pStyle w:val="MTTableText"/>
              <w:jc w:val="center"/>
            </w:pPr>
            <w:r w:rsidRPr="00667A4D">
              <w:rPr>
                <w:color w:val="FF0000"/>
              </w:rPr>
              <w:t>250</w:t>
            </w:r>
          </w:p>
        </w:tc>
      </w:tr>
      <w:tr w:rsidR="005B2F29" w:rsidRPr="00725639" w14:paraId="1163DA8A" w14:textId="77777777" w:rsidTr="00D35706">
        <w:trPr>
          <w:trHeight w:val="285"/>
        </w:trPr>
        <w:tc>
          <w:tcPr>
            <w:tcW w:w="2802" w:type="dxa"/>
          </w:tcPr>
          <w:p w14:paraId="5A35F78A" w14:textId="77777777" w:rsidR="005B2F29" w:rsidRPr="00725639" w:rsidRDefault="005B2F29" w:rsidP="00D35706">
            <w:pPr>
              <w:pStyle w:val="MTTableText"/>
            </w:pPr>
            <w:r w:rsidRPr="00725639">
              <w:t>Roller diameter driven (mm)</w:t>
            </w:r>
          </w:p>
        </w:tc>
        <w:tc>
          <w:tcPr>
            <w:tcW w:w="1701" w:type="dxa"/>
          </w:tcPr>
          <w:p w14:paraId="63665148" w14:textId="77777777" w:rsidR="005B2F29" w:rsidRPr="00725639" w:rsidRDefault="005B2F29" w:rsidP="00D35706">
            <w:pPr>
              <w:pStyle w:val="MTTableText"/>
              <w:jc w:val="center"/>
            </w:pPr>
            <w:r w:rsidRPr="00725639">
              <w:t>250</w:t>
            </w:r>
          </w:p>
        </w:tc>
        <w:tc>
          <w:tcPr>
            <w:tcW w:w="1701" w:type="dxa"/>
          </w:tcPr>
          <w:p w14:paraId="6749236D" w14:textId="77777777" w:rsidR="005B2F29" w:rsidRPr="0038516F" w:rsidRDefault="005B2F29" w:rsidP="00D35706">
            <w:pPr>
              <w:pStyle w:val="MTTableText"/>
              <w:jc w:val="center"/>
            </w:pPr>
            <w:r w:rsidRPr="0038516F">
              <w:t>250</w:t>
            </w:r>
          </w:p>
        </w:tc>
        <w:tc>
          <w:tcPr>
            <w:tcW w:w="1701" w:type="dxa"/>
          </w:tcPr>
          <w:p w14:paraId="7BE0F87E" w14:textId="52CA1406" w:rsidR="005B2F29" w:rsidRPr="00725639" w:rsidRDefault="00667A4D" w:rsidP="00D35706">
            <w:pPr>
              <w:pStyle w:val="MTTableText"/>
              <w:jc w:val="center"/>
            </w:pPr>
            <w:r w:rsidRPr="00667A4D">
              <w:rPr>
                <w:color w:val="FF0000"/>
              </w:rPr>
              <w:t>250</w:t>
            </w:r>
          </w:p>
        </w:tc>
        <w:tc>
          <w:tcPr>
            <w:tcW w:w="1701" w:type="dxa"/>
          </w:tcPr>
          <w:p w14:paraId="00A9E932" w14:textId="4129ABC8" w:rsidR="005B2F29" w:rsidRPr="00725639" w:rsidRDefault="00667A4D" w:rsidP="00D35706">
            <w:pPr>
              <w:pStyle w:val="MTTableText"/>
              <w:jc w:val="center"/>
            </w:pPr>
            <w:r w:rsidRPr="00667A4D">
              <w:rPr>
                <w:color w:val="FF0000"/>
              </w:rPr>
              <w:t>250</w:t>
            </w:r>
          </w:p>
        </w:tc>
      </w:tr>
    </w:tbl>
    <w:p w14:paraId="3EC39C87" w14:textId="77777777" w:rsidR="005B2F29" w:rsidRDefault="005B2F29" w:rsidP="005B2F29"/>
    <w:tbl>
      <w:tblPr>
        <w:tblW w:w="960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4077"/>
        <w:gridCol w:w="5529"/>
      </w:tblGrid>
      <w:tr w:rsidR="005B2F29" w:rsidRPr="00725639" w14:paraId="7C9833ED" w14:textId="77777777" w:rsidTr="00D35706">
        <w:trPr>
          <w:trHeight w:val="285"/>
        </w:trPr>
        <w:tc>
          <w:tcPr>
            <w:tcW w:w="4077" w:type="dxa"/>
          </w:tcPr>
          <w:p w14:paraId="7158B574" w14:textId="77777777" w:rsidR="005B2F29" w:rsidRPr="00725639" w:rsidRDefault="005B2F29" w:rsidP="00D35706">
            <w:pPr>
              <w:pStyle w:val="MTTableText"/>
              <w:rPr>
                <w:vanish/>
                <w:highlight w:val="yellow"/>
              </w:rPr>
            </w:pPr>
            <w:r w:rsidRPr="00725639">
              <w:t>Type of bearings</w:t>
            </w:r>
          </w:p>
        </w:tc>
        <w:tc>
          <w:tcPr>
            <w:tcW w:w="5529" w:type="dxa"/>
            <w:noWrap/>
          </w:tcPr>
          <w:p w14:paraId="73361388" w14:textId="77777777" w:rsidR="005B2F29" w:rsidRPr="00725639" w:rsidRDefault="005B2F29" w:rsidP="00D35706">
            <w:pPr>
              <w:pStyle w:val="MTTableText"/>
              <w:rPr>
                <w:highlight w:val="yellow"/>
              </w:rPr>
            </w:pPr>
            <w:r w:rsidRPr="00725639">
              <w:t>Roller bearing</w:t>
            </w:r>
          </w:p>
        </w:tc>
      </w:tr>
      <w:tr w:rsidR="005B2F29" w:rsidRPr="00725639" w14:paraId="46775885" w14:textId="77777777" w:rsidTr="00D35706">
        <w:trPr>
          <w:trHeight w:val="285"/>
        </w:trPr>
        <w:tc>
          <w:tcPr>
            <w:tcW w:w="4077" w:type="dxa"/>
          </w:tcPr>
          <w:p w14:paraId="760CFE1C" w14:textId="77777777" w:rsidR="005B2F29" w:rsidRPr="00725639" w:rsidRDefault="005B2F29" w:rsidP="00D35706">
            <w:pPr>
              <w:pStyle w:val="MTTableText"/>
            </w:pPr>
            <w:r w:rsidRPr="00725639">
              <w:t>No. of bearings per roller</w:t>
            </w:r>
          </w:p>
        </w:tc>
        <w:tc>
          <w:tcPr>
            <w:tcW w:w="5529" w:type="dxa"/>
            <w:noWrap/>
          </w:tcPr>
          <w:p w14:paraId="6B7D717A" w14:textId="77777777" w:rsidR="005B2F29" w:rsidRPr="00725639" w:rsidRDefault="005B2F29" w:rsidP="00D35706">
            <w:pPr>
              <w:pStyle w:val="MTTableText"/>
            </w:pPr>
            <w:r>
              <w:t>4</w:t>
            </w:r>
          </w:p>
        </w:tc>
      </w:tr>
      <w:tr w:rsidR="005B2F29" w:rsidRPr="00786384" w14:paraId="28F7895F" w14:textId="77777777" w:rsidTr="00D35706">
        <w:trPr>
          <w:trHeight w:val="285"/>
        </w:trPr>
        <w:tc>
          <w:tcPr>
            <w:tcW w:w="4077" w:type="dxa"/>
          </w:tcPr>
          <w:p w14:paraId="6B8BC240" w14:textId="77777777" w:rsidR="005B2F29" w:rsidRPr="00786384" w:rsidRDefault="005B2F29" w:rsidP="00D35706">
            <w:pPr>
              <w:pStyle w:val="MTTableText"/>
            </w:pPr>
            <w:r w:rsidRPr="00786384">
              <w:t>Type of rollers</w:t>
            </w:r>
          </w:p>
        </w:tc>
        <w:tc>
          <w:tcPr>
            <w:tcW w:w="5529" w:type="dxa"/>
            <w:noWrap/>
          </w:tcPr>
          <w:p w14:paraId="6BA80C94" w14:textId="77777777" w:rsidR="005B2F29" w:rsidRPr="00786384" w:rsidRDefault="005B2F29" w:rsidP="00D35706">
            <w:pPr>
              <w:pStyle w:val="MTTableText"/>
              <w:rPr>
                <w:vanish/>
              </w:rPr>
            </w:pPr>
            <w:r w:rsidRPr="00786384">
              <w:t>Intermediate supported roller with high load carrying capacity and low roller body spacing</w:t>
            </w:r>
            <w:r>
              <w:t xml:space="preserve"> </w:t>
            </w:r>
          </w:p>
        </w:tc>
      </w:tr>
      <w:tr w:rsidR="005B2F29" w:rsidRPr="00786384" w14:paraId="321895B7" w14:textId="77777777" w:rsidTr="00D35706">
        <w:trPr>
          <w:trHeight w:val="285"/>
        </w:trPr>
        <w:tc>
          <w:tcPr>
            <w:tcW w:w="4077" w:type="dxa"/>
          </w:tcPr>
          <w:p w14:paraId="3B5DC1E0" w14:textId="77777777" w:rsidR="005B2F29" w:rsidRPr="00786384" w:rsidRDefault="005B2F29" w:rsidP="00D35706">
            <w:pPr>
              <w:pStyle w:val="MTTableText"/>
            </w:pPr>
            <w:r w:rsidRPr="00725639">
              <w:t>No. of intermediate supports</w:t>
            </w:r>
          </w:p>
        </w:tc>
        <w:tc>
          <w:tcPr>
            <w:tcW w:w="5529" w:type="dxa"/>
            <w:noWrap/>
          </w:tcPr>
          <w:p w14:paraId="16E38957" w14:textId="77777777" w:rsidR="005B2F29" w:rsidRDefault="005B2F29" w:rsidP="00D35706">
            <w:pPr>
              <w:pStyle w:val="MTTableText"/>
            </w:pPr>
            <w:r>
              <w:t>2</w:t>
            </w:r>
          </w:p>
        </w:tc>
      </w:tr>
      <w:tr w:rsidR="005B2F29" w:rsidRPr="00786384" w14:paraId="09B14337" w14:textId="77777777" w:rsidTr="00D35706">
        <w:trPr>
          <w:trHeight w:val="285"/>
        </w:trPr>
        <w:tc>
          <w:tcPr>
            <w:tcW w:w="4077" w:type="dxa"/>
          </w:tcPr>
          <w:p w14:paraId="74344F6A" w14:textId="77777777" w:rsidR="005B2F29" w:rsidRPr="00786384" w:rsidRDefault="005B2F29" w:rsidP="00D35706">
            <w:pPr>
              <w:pStyle w:val="MTTableText"/>
            </w:pPr>
            <w:r w:rsidRPr="00786384">
              <w:t>Roller jacket material</w:t>
            </w:r>
          </w:p>
        </w:tc>
        <w:tc>
          <w:tcPr>
            <w:tcW w:w="5529" w:type="dxa"/>
            <w:noWrap/>
          </w:tcPr>
          <w:p w14:paraId="15D78FB8" w14:textId="77777777" w:rsidR="005B2F29" w:rsidRPr="00786384" w:rsidRDefault="005B2F29" w:rsidP="00D35706">
            <w:pPr>
              <w:pStyle w:val="MTTableText"/>
            </w:pPr>
            <w:r>
              <w:t>42CrMo4 or equivalent</w:t>
            </w:r>
            <w:r w:rsidRPr="00786384">
              <w:t xml:space="preserve"> </w:t>
            </w:r>
            <w:r w:rsidRPr="006F3157">
              <w:rPr>
                <w:vanish/>
                <w:highlight w:val="yellow"/>
              </w:rPr>
              <w:t xml:space="preserve">(25CrMo4 or 21CrMoV5.11 for peripheral cooled rollers &gt; verify selection with </w:t>
            </w:r>
            <w:r>
              <w:rPr>
                <w:vanish/>
                <w:highlight w:val="yellow"/>
              </w:rPr>
              <w:t>design group / Mr. Starrermair</w:t>
            </w:r>
            <w:r w:rsidRPr="006F3157">
              <w:rPr>
                <w:vanish/>
                <w:highlight w:val="yellow"/>
              </w:rPr>
              <w:t>)</w:t>
            </w:r>
          </w:p>
        </w:tc>
      </w:tr>
      <w:tr w:rsidR="005B2F29" w:rsidRPr="00786384" w14:paraId="455AC50B" w14:textId="77777777" w:rsidTr="00D35706">
        <w:trPr>
          <w:trHeight w:val="285"/>
        </w:trPr>
        <w:tc>
          <w:tcPr>
            <w:tcW w:w="4077" w:type="dxa"/>
          </w:tcPr>
          <w:p w14:paraId="706C3F63" w14:textId="77777777" w:rsidR="005B2F29" w:rsidRPr="00786384" w:rsidRDefault="005B2F29" w:rsidP="00D35706">
            <w:pPr>
              <w:pStyle w:val="MTTableText"/>
            </w:pPr>
            <w:r w:rsidRPr="00786384">
              <w:t>Roller surface</w:t>
            </w:r>
          </w:p>
        </w:tc>
        <w:tc>
          <w:tcPr>
            <w:tcW w:w="5529" w:type="dxa"/>
            <w:noWrap/>
          </w:tcPr>
          <w:p w14:paraId="03C8B1D4" w14:textId="77777777" w:rsidR="005B2F29" w:rsidRPr="00786384" w:rsidRDefault="005B2F29" w:rsidP="00D35706">
            <w:pPr>
              <w:pStyle w:val="MTTableText"/>
            </w:pPr>
            <w:r>
              <w:t>build up welding for reduced wear</w:t>
            </w:r>
          </w:p>
        </w:tc>
      </w:tr>
      <w:tr w:rsidR="005B2F29" w:rsidRPr="00C6448B" w14:paraId="364DA5D8" w14:textId="77777777" w:rsidTr="00D35706">
        <w:trPr>
          <w:trHeight w:val="285"/>
          <w:hidden/>
        </w:trPr>
        <w:tc>
          <w:tcPr>
            <w:tcW w:w="4077" w:type="dxa"/>
          </w:tcPr>
          <w:p w14:paraId="46460539" w14:textId="77777777" w:rsidR="005B2F29" w:rsidRPr="00C6448B" w:rsidRDefault="005B2F29" w:rsidP="00D35706">
            <w:pPr>
              <w:pStyle w:val="MTTableText"/>
              <w:rPr>
                <w:vanish/>
              </w:rPr>
            </w:pPr>
            <w:r w:rsidRPr="00C6448B">
              <w:rPr>
                <w:vanish/>
                <w:highlight w:val="yellow"/>
              </w:rPr>
              <w:t>Roller barrel length (mm)</w:t>
            </w:r>
          </w:p>
        </w:tc>
        <w:tc>
          <w:tcPr>
            <w:tcW w:w="5529" w:type="dxa"/>
            <w:noWrap/>
          </w:tcPr>
          <w:p w14:paraId="07432777" w14:textId="77777777" w:rsidR="005B2F29" w:rsidRPr="00C6448B" w:rsidRDefault="005B2F29" w:rsidP="00D35706">
            <w:pPr>
              <w:pStyle w:val="MTTableText"/>
              <w:rPr>
                <w:vanish/>
              </w:rPr>
            </w:pPr>
            <w:r w:rsidRPr="00C6448B">
              <w:rPr>
                <w:vanish/>
                <w:highlight w:val="yellow"/>
              </w:rPr>
              <w:t>appr. 1650</w:t>
            </w:r>
          </w:p>
        </w:tc>
      </w:tr>
      <w:tr w:rsidR="005B2F29" w:rsidRPr="00786384" w14:paraId="5220309F" w14:textId="77777777" w:rsidTr="00D35706">
        <w:trPr>
          <w:trHeight w:val="285"/>
        </w:trPr>
        <w:tc>
          <w:tcPr>
            <w:tcW w:w="4077" w:type="dxa"/>
          </w:tcPr>
          <w:p w14:paraId="5BE0305A" w14:textId="77777777" w:rsidR="005B2F29" w:rsidRPr="00786384" w:rsidRDefault="005B2F29" w:rsidP="00D35706">
            <w:pPr>
              <w:pStyle w:val="MTTableText"/>
            </w:pPr>
            <w:r w:rsidRPr="00786384">
              <w:t>Drive arrangement</w:t>
            </w:r>
          </w:p>
        </w:tc>
        <w:tc>
          <w:tcPr>
            <w:tcW w:w="5529" w:type="dxa"/>
            <w:noWrap/>
          </w:tcPr>
          <w:p w14:paraId="42ABC137" w14:textId="77777777" w:rsidR="005B2F29" w:rsidRPr="00786384" w:rsidRDefault="005B2F29" w:rsidP="00D35706">
            <w:pPr>
              <w:pStyle w:val="MTTableText"/>
            </w:pPr>
            <w:r w:rsidRPr="00786384">
              <w:t>refer to roll</w:t>
            </w:r>
            <w:r>
              <w:t>er-</w:t>
            </w:r>
            <w:r w:rsidRPr="00786384">
              <w:t>geometry</w:t>
            </w:r>
          </w:p>
        </w:tc>
      </w:tr>
      <w:tr w:rsidR="005B2F29" w:rsidRPr="00786384" w14:paraId="4276C859" w14:textId="77777777" w:rsidTr="00D35706">
        <w:trPr>
          <w:trHeight w:val="285"/>
        </w:trPr>
        <w:tc>
          <w:tcPr>
            <w:tcW w:w="4077" w:type="dxa"/>
          </w:tcPr>
          <w:p w14:paraId="37F63534" w14:textId="77777777" w:rsidR="005B2F29" w:rsidRPr="00786384" w:rsidRDefault="005B2F29" w:rsidP="00D35706">
            <w:pPr>
              <w:pStyle w:val="MTTableText"/>
            </w:pPr>
            <w:r w:rsidRPr="00786384">
              <w:t>Type of drive</w:t>
            </w:r>
          </w:p>
        </w:tc>
        <w:tc>
          <w:tcPr>
            <w:tcW w:w="5529" w:type="dxa"/>
            <w:noWrap/>
          </w:tcPr>
          <w:p w14:paraId="7B63E5E0" w14:textId="77777777" w:rsidR="005B2F29" w:rsidRPr="00786384" w:rsidRDefault="005B2F29" w:rsidP="00D35706">
            <w:pPr>
              <w:pStyle w:val="MTTableText"/>
            </w:pPr>
            <w:r w:rsidRPr="00786384">
              <w:t>electric motor, gear and universal joint shaft</w:t>
            </w:r>
          </w:p>
        </w:tc>
      </w:tr>
      <w:tr w:rsidR="005B2F29" w:rsidRPr="00786384" w14:paraId="3872C81B" w14:textId="77777777" w:rsidTr="00D35706">
        <w:trPr>
          <w:trHeight w:val="285"/>
        </w:trPr>
        <w:tc>
          <w:tcPr>
            <w:tcW w:w="4077" w:type="dxa"/>
          </w:tcPr>
          <w:p w14:paraId="61F0CF7A" w14:textId="77777777" w:rsidR="005B2F29" w:rsidRPr="00786384" w:rsidRDefault="005B2F29" w:rsidP="00D35706">
            <w:pPr>
              <w:pStyle w:val="MTTableText"/>
            </w:pPr>
            <w:r w:rsidRPr="00786384">
              <w:t>Adjustable roller</w:t>
            </w:r>
          </w:p>
        </w:tc>
        <w:tc>
          <w:tcPr>
            <w:tcW w:w="5529" w:type="dxa"/>
            <w:noWrap/>
          </w:tcPr>
          <w:p w14:paraId="6E5470A8" w14:textId="77777777" w:rsidR="005B2F29" w:rsidRPr="00786384" w:rsidRDefault="005B2F29" w:rsidP="00D35706">
            <w:pPr>
              <w:pStyle w:val="MTTableText"/>
            </w:pPr>
            <w:r w:rsidRPr="00786384">
              <w:t>inner driven roller</w:t>
            </w:r>
          </w:p>
        </w:tc>
      </w:tr>
      <w:tr w:rsidR="005B2F29" w:rsidRPr="00786384" w14:paraId="21EC7E7C" w14:textId="77777777" w:rsidTr="00D35706">
        <w:trPr>
          <w:trHeight w:val="285"/>
        </w:trPr>
        <w:tc>
          <w:tcPr>
            <w:tcW w:w="4077" w:type="dxa"/>
          </w:tcPr>
          <w:p w14:paraId="26737D04" w14:textId="77777777" w:rsidR="005B2F29" w:rsidRPr="00786384" w:rsidRDefault="005B2F29" w:rsidP="00D35706">
            <w:pPr>
              <w:pStyle w:val="MTTableText"/>
            </w:pPr>
            <w:r w:rsidRPr="00786384">
              <w:t>Girder arrangement</w:t>
            </w:r>
          </w:p>
        </w:tc>
        <w:tc>
          <w:tcPr>
            <w:tcW w:w="5529" w:type="dxa"/>
          </w:tcPr>
          <w:p w14:paraId="378FC7B0" w14:textId="77777777" w:rsidR="005B2F29" w:rsidRPr="00786384" w:rsidRDefault="005B2F29" w:rsidP="00D35706">
            <w:pPr>
              <w:pStyle w:val="MTTableText"/>
            </w:pPr>
            <w:r w:rsidRPr="00786384">
              <w:t>cross girder type</w:t>
            </w:r>
          </w:p>
        </w:tc>
      </w:tr>
      <w:tr w:rsidR="005B2F29" w:rsidRPr="00786384" w14:paraId="7681FA74" w14:textId="77777777" w:rsidTr="00D35706">
        <w:trPr>
          <w:trHeight w:val="570"/>
        </w:trPr>
        <w:tc>
          <w:tcPr>
            <w:tcW w:w="4077" w:type="dxa"/>
          </w:tcPr>
          <w:p w14:paraId="08BD22D5" w14:textId="77777777" w:rsidR="005B2F29" w:rsidRPr="00786384" w:rsidRDefault="005B2F29" w:rsidP="00D35706">
            <w:pPr>
              <w:pStyle w:val="MTTableText"/>
            </w:pPr>
            <w:r w:rsidRPr="00786384">
              <w:t>Gap adjustment</w:t>
            </w:r>
          </w:p>
        </w:tc>
        <w:tc>
          <w:tcPr>
            <w:tcW w:w="5529" w:type="dxa"/>
          </w:tcPr>
          <w:p w14:paraId="5AEDF94E" w14:textId="77777777" w:rsidR="005B2F29" w:rsidRPr="00786384" w:rsidRDefault="005B2F29" w:rsidP="00D35706">
            <w:pPr>
              <w:pStyle w:val="MTTableText"/>
            </w:pPr>
            <w:r w:rsidRPr="00AD0F60">
              <w:t>hydraulic adjusting device with remote gap control (DynaGap)</w:t>
            </w:r>
            <w:r w:rsidRPr="00786384">
              <w:t xml:space="preserve"> </w:t>
            </w:r>
            <w:r w:rsidRPr="00786384">
              <w:rPr>
                <w:vanish/>
                <w:highlight w:val="magenta"/>
              </w:rPr>
              <w:t>hydraulically clamped on shims</w:t>
            </w:r>
          </w:p>
        </w:tc>
      </w:tr>
      <w:tr w:rsidR="005B2F29" w:rsidRPr="00786384" w14:paraId="546482A6" w14:textId="77777777" w:rsidTr="00D35706">
        <w:trPr>
          <w:trHeight w:val="285"/>
        </w:trPr>
        <w:tc>
          <w:tcPr>
            <w:tcW w:w="4077" w:type="dxa"/>
          </w:tcPr>
          <w:p w14:paraId="73721B2A" w14:textId="77777777" w:rsidR="005B2F29" w:rsidRPr="00AA2E22" w:rsidRDefault="005B2F29" w:rsidP="00D35706">
            <w:pPr>
              <w:pStyle w:val="MTTableText"/>
            </w:pPr>
            <w:r w:rsidRPr="00AA2E22">
              <w:t>Lubrication</w:t>
            </w:r>
          </w:p>
        </w:tc>
        <w:tc>
          <w:tcPr>
            <w:tcW w:w="5529" w:type="dxa"/>
            <w:noWrap/>
          </w:tcPr>
          <w:p w14:paraId="7B89112A" w14:textId="77777777" w:rsidR="005B2F29" w:rsidRPr="00AA2E22" w:rsidRDefault="005B2F29" w:rsidP="00D35706">
            <w:pPr>
              <w:pStyle w:val="MTTableText"/>
            </w:pPr>
            <w:r w:rsidRPr="00AA2E22">
              <w:t>central lubrication system</w:t>
            </w:r>
          </w:p>
        </w:tc>
      </w:tr>
      <w:tr w:rsidR="005B2F29" w:rsidRPr="00786384" w14:paraId="7A52CB5E" w14:textId="77777777" w:rsidTr="00D35706">
        <w:trPr>
          <w:trHeight w:val="285"/>
        </w:trPr>
        <w:tc>
          <w:tcPr>
            <w:tcW w:w="4077" w:type="dxa"/>
          </w:tcPr>
          <w:p w14:paraId="2EF50707" w14:textId="77777777" w:rsidR="005B2F29" w:rsidRPr="00414515" w:rsidRDefault="005B2F29" w:rsidP="00D35706">
            <w:pPr>
              <w:pStyle w:val="MTTableText"/>
            </w:pPr>
            <w:r>
              <w:t>No. of hydraulic devices</w:t>
            </w:r>
          </w:p>
        </w:tc>
        <w:tc>
          <w:tcPr>
            <w:tcW w:w="5529" w:type="dxa"/>
          </w:tcPr>
          <w:p w14:paraId="091B6087" w14:textId="77777777" w:rsidR="005B2F29" w:rsidRPr="00414515" w:rsidRDefault="005B2F29" w:rsidP="00D35706">
            <w:pPr>
              <w:pStyle w:val="MTTableText"/>
            </w:pPr>
          </w:p>
        </w:tc>
      </w:tr>
      <w:tr w:rsidR="005B2F29" w:rsidRPr="00786384" w14:paraId="543D03AE" w14:textId="77777777" w:rsidTr="00D35706">
        <w:trPr>
          <w:trHeight w:val="285"/>
        </w:trPr>
        <w:tc>
          <w:tcPr>
            <w:tcW w:w="4077" w:type="dxa"/>
          </w:tcPr>
          <w:p w14:paraId="5550DB6B" w14:textId="77777777" w:rsidR="005B2F29" w:rsidRPr="00786384" w:rsidRDefault="005B2F29" w:rsidP="00D35706">
            <w:pPr>
              <w:pStyle w:val="MTTableIndent"/>
            </w:pPr>
            <w:r w:rsidRPr="00786384">
              <w:t>segment clamping</w:t>
            </w:r>
          </w:p>
        </w:tc>
        <w:tc>
          <w:tcPr>
            <w:tcW w:w="5529" w:type="dxa"/>
            <w:noWrap/>
          </w:tcPr>
          <w:p w14:paraId="19FE84E5" w14:textId="77777777" w:rsidR="005B2F29" w:rsidRPr="00786384" w:rsidRDefault="005B2F29" w:rsidP="00D35706">
            <w:pPr>
              <w:pStyle w:val="MTTableText"/>
            </w:pPr>
            <w:r w:rsidRPr="00786384">
              <w:t>4 per segment</w:t>
            </w:r>
          </w:p>
        </w:tc>
      </w:tr>
      <w:tr w:rsidR="005B2F29" w:rsidRPr="00786384" w14:paraId="7B66BCBE" w14:textId="77777777" w:rsidTr="00D35706">
        <w:trPr>
          <w:trHeight w:val="285"/>
        </w:trPr>
        <w:tc>
          <w:tcPr>
            <w:tcW w:w="4077" w:type="dxa"/>
          </w:tcPr>
          <w:p w14:paraId="43C316C8" w14:textId="77777777" w:rsidR="005B2F29" w:rsidRPr="00786384" w:rsidRDefault="005B2F29" w:rsidP="00D35706">
            <w:pPr>
              <w:pStyle w:val="MTTableIndent"/>
            </w:pPr>
            <w:r w:rsidRPr="00786384">
              <w:t>drive roll adjustment</w:t>
            </w:r>
          </w:p>
        </w:tc>
        <w:tc>
          <w:tcPr>
            <w:tcW w:w="5529" w:type="dxa"/>
            <w:noWrap/>
          </w:tcPr>
          <w:p w14:paraId="2E4DD810" w14:textId="77777777" w:rsidR="005B2F29" w:rsidRPr="00786384" w:rsidRDefault="005B2F29" w:rsidP="00D35706">
            <w:pPr>
              <w:pStyle w:val="MTTableText"/>
            </w:pPr>
            <w:r w:rsidRPr="00786384">
              <w:t xml:space="preserve">1 per segment </w:t>
            </w:r>
            <w:r w:rsidRPr="00786384">
              <w:rPr>
                <w:vanish/>
                <w:szCs w:val="22"/>
                <w:highlight w:val="yellow"/>
              </w:rPr>
              <w:t>(2 for twin cast or width &gt;2500mm)</w:t>
            </w:r>
          </w:p>
        </w:tc>
      </w:tr>
      <w:tr w:rsidR="005B2F29" w:rsidRPr="00786384" w14:paraId="11995765" w14:textId="77777777" w:rsidTr="00D35706">
        <w:trPr>
          <w:trHeight w:val="285"/>
        </w:trPr>
        <w:tc>
          <w:tcPr>
            <w:tcW w:w="4077" w:type="dxa"/>
          </w:tcPr>
          <w:p w14:paraId="2F63CA8C" w14:textId="77777777" w:rsidR="005B2F29" w:rsidRPr="00414515" w:rsidRDefault="005B2F29" w:rsidP="00D35706">
            <w:pPr>
              <w:pStyle w:val="MTTableText"/>
            </w:pPr>
            <w:r w:rsidRPr="00414515">
              <w:t>Type of cooling</w:t>
            </w:r>
          </w:p>
        </w:tc>
        <w:tc>
          <w:tcPr>
            <w:tcW w:w="5529" w:type="dxa"/>
          </w:tcPr>
          <w:p w14:paraId="225E2AB6" w14:textId="77777777" w:rsidR="005B2F29" w:rsidRPr="00414515" w:rsidRDefault="005B2F29" w:rsidP="00D35706">
            <w:pPr>
              <w:pStyle w:val="MTTableText"/>
            </w:pPr>
          </w:p>
        </w:tc>
      </w:tr>
      <w:tr w:rsidR="005B2F29" w:rsidRPr="00786384" w14:paraId="6A9A60CB" w14:textId="77777777" w:rsidTr="00D35706">
        <w:trPr>
          <w:trHeight w:val="285"/>
        </w:trPr>
        <w:tc>
          <w:tcPr>
            <w:tcW w:w="4077" w:type="dxa"/>
          </w:tcPr>
          <w:p w14:paraId="42BA77E9" w14:textId="77777777" w:rsidR="005B2F29" w:rsidRPr="00786384" w:rsidRDefault="005B2F29" w:rsidP="00D35706">
            <w:pPr>
              <w:pStyle w:val="MTTableIndent"/>
            </w:pPr>
            <w:r w:rsidRPr="00786384">
              <w:t>roller jacket</w:t>
            </w:r>
          </w:p>
        </w:tc>
        <w:tc>
          <w:tcPr>
            <w:tcW w:w="5529" w:type="dxa"/>
            <w:noWrap/>
          </w:tcPr>
          <w:p w14:paraId="557CAF22" w14:textId="77777777" w:rsidR="005B2F29" w:rsidRPr="005B2F29" w:rsidRDefault="005B2F29" w:rsidP="00D35706">
            <w:pPr>
              <w:pStyle w:val="MTTableText"/>
            </w:pPr>
            <w:r w:rsidRPr="005B2F29">
              <w:t xml:space="preserve">outside cooling by spray cooling </w:t>
            </w:r>
          </w:p>
          <w:p w14:paraId="069704A8" w14:textId="1B48DE16" w:rsidR="005B2F29" w:rsidRPr="005F662F" w:rsidRDefault="005B2F29" w:rsidP="00D35706">
            <w:pPr>
              <w:pStyle w:val="MTTableText"/>
              <w:rPr>
                <w:highlight w:val="yellow"/>
              </w:rPr>
            </w:pPr>
            <w:r w:rsidRPr="005F662F">
              <w:rPr>
                <w:vanish/>
                <w:highlight w:val="yellow"/>
              </w:rPr>
              <w:t>internal peripherical cooling by closed machine cooling by means of subsurface spiral-type cooling channels</w:t>
            </w:r>
            <w:r>
              <w:rPr>
                <w:vanish/>
                <w:highlight w:val="yellow"/>
              </w:rPr>
              <w:t xml:space="preserve"> (ECO Star Spiral)</w:t>
            </w:r>
          </w:p>
        </w:tc>
      </w:tr>
      <w:tr w:rsidR="005B2F29" w:rsidRPr="00786384" w14:paraId="593FD364" w14:textId="77777777" w:rsidTr="00D35706">
        <w:trPr>
          <w:trHeight w:val="285"/>
        </w:trPr>
        <w:tc>
          <w:tcPr>
            <w:tcW w:w="4077" w:type="dxa"/>
          </w:tcPr>
          <w:p w14:paraId="3F803BB0" w14:textId="77777777" w:rsidR="005B2F29" w:rsidRPr="00786384" w:rsidRDefault="005B2F29" w:rsidP="00D35706">
            <w:pPr>
              <w:pStyle w:val="MTTableIndent"/>
            </w:pPr>
            <w:r w:rsidRPr="00786384">
              <w:t>roller axle</w:t>
            </w:r>
          </w:p>
        </w:tc>
        <w:tc>
          <w:tcPr>
            <w:tcW w:w="5529" w:type="dxa"/>
            <w:noWrap/>
          </w:tcPr>
          <w:p w14:paraId="357EB704" w14:textId="77777777" w:rsidR="005B2F29" w:rsidRPr="00786384" w:rsidRDefault="005B2F29" w:rsidP="00D35706">
            <w:pPr>
              <w:pStyle w:val="MTTableText"/>
            </w:pPr>
            <w:r w:rsidRPr="00786384">
              <w:t>closed machine cooling</w:t>
            </w:r>
          </w:p>
        </w:tc>
      </w:tr>
      <w:tr w:rsidR="005B2F29" w:rsidRPr="00786384" w14:paraId="52640246" w14:textId="77777777" w:rsidTr="00D35706">
        <w:trPr>
          <w:trHeight w:val="285"/>
        </w:trPr>
        <w:tc>
          <w:tcPr>
            <w:tcW w:w="4077" w:type="dxa"/>
          </w:tcPr>
          <w:p w14:paraId="009D935A" w14:textId="77777777" w:rsidR="005B2F29" w:rsidRPr="00786384" w:rsidRDefault="005B2F29" w:rsidP="00D35706">
            <w:pPr>
              <w:pStyle w:val="MTTableIndent"/>
            </w:pPr>
            <w:r w:rsidRPr="00786384">
              <w:t>bearing housing</w:t>
            </w:r>
          </w:p>
        </w:tc>
        <w:tc>
          <w:tcPr>
            <w:tcW w:w="5529" w:type="dxa"/>
            <w:noWrap/>
          </w:tcPr>
          <w:p w14:paraId="382A8603" w14:textId="77777777" w:rsidR="005B2F29" w:rsidRPr="00786384" w:rsidRDefault="005B2F29" w:rsidP="00D35706">
            <w:pPr>
              <w:pStyle w:val="MTTableText"/>
            </w:pPr>
            <w:r w:rsidRPr="00786384">
              <w:t>closed machine cooling</w:t>
            </w:r>
          </w:p>
        </w:tc>
      </w:tr>
      <w:tr w:rsidR="005B2F29" w:rsidRPr="00786384" w14:paraId="33A10F64" w14:textId="77777777" w:rsidTr="00D35706">
        <w:trPr>
          <w:trHeight w:val="285"/>
        </w:trPr>
        <w:tc>
          <w:tcPr>
            <w:tcW w:w="4077" w:type="dxa"/>
          </w:tcPr>
          <w:p w14:paraId="61B80CEC" w14:textId="77777777" w:rsidR="005B2F29" w:rsidRPr="00414515" w:rsidRDefault="005B2F29" w:rsidP="00D35706">
            <w:pPr>
              <w:pStyle w:val="MTTableText"/>
            </w:pPr>
            <w:r w:rsidRPr="00414515">
              <w:t>Material for machine attached piping</w:t>
            </w:r>
          </w:p>
        </w:tc>
        <w:tc>
          <w:tcPr>
            <w:tcW w:w="5529" w:type="dxa"/>
          </w:tcPr>
          <w:p w14:paraId="6CD49D3D" w14:textId="77777777" w:rsidR="005B2F29" w:rsidRPr="00414515" w:rsidRDefault="005B2F29" w:rsidP="00D35706">
            <w:pPr>
              <w:pStyle w:val="MTTableText"/>
            </w:pPr>
          </w:p>
        </w:tc>
      </w:tr>
      <w:tr w:rsidR="005B2F29" w:rsidRPr="00786384" w14:paraId="4A73DF33" w14:textId="77777777" w:rsidTr="00D35706">
        <w:trPr>
          <w:trHeight w:val="285"/>
        </w:trPr>
        <w:tc>
          <w:tcPr>
            <w:tcW w:w="4077" w:type="dxa"/>
          </w:tcPr>
          <w:p w14:paraId="44D84E43" w14:textId="77777777" w:rsidR="005B2F29" w:rsidRPr="00786384" w:rsidRDefault="005B2F29" w:rsidP="00D35706">
            <w:pPr>
              <w:pStyle w:val="MTTableIndent"/>
            </w:pPr>
            <w:r w:rsidRPr="00786384">
              <w:t>Secondary cooling</w:t>
            </w:r>
          </w:p>
        </w:tc>
        <w:tc>
          <w:tcPr>
            <w:tcW w:w="5529" w:type="dxa"/>
            <w:noWrap/>
          </w:tcPr>
          <w:p w14:paraId="393F3F80" w14:textId="77777777" w:rsidR="005B2F29" w:rsidRPr="00786384" w:rsidRDefault="005B2F29" w:rsidP="00D35706">
            <w:pPr>
              <w:spacing w:before="80" w:line="288" w:lineRule="auto"/>
              <w:rPr>
                <w:lang w:val="en-GB" w:eastAsia="de-AT"/>
              </w:rPr>
            </w:pPr>
            <w:r w:rsidRPr="00786384">
              <w:rPr>
                <w:lang w:val="en-GB" w:eastAsia="de-AT"/>
              </w:rPr>
              <w:t>stainless steel</w:t>
            </w:r>
          </w:p>
        </w:tc>
      </w:tr>
      <w:tr w:rsidR="005B2F29" w:rsidRPr="00786384" w14:paraId="50B70B73" w14:textId="77777777" w:rsidTr="00D35706">
        <w:trPr>
          <w:trHeight w:val="285"/>
        </w:trPr>
        <w:tc>
          <w:tcPr>
            <w:tcW w:w="4077" w:type="dxa"/>
          </w:tcPr>
          <w:p w14:paraId="5A468F3A" w14:textId="77777777" w:rsidR="005B2F29" w:rsidRPr="00786384" w:rsidRDefault="005B2F29" w:rsidP="00D35706">
            <w:pPr>
              <w:pStyle w:val="MTTableIndent"/>
            </w:pPr>
            <w:r w:rsidRPr="00786384">
              <w:t>Machine cooling</w:t>
            </w:r>
          </w:p>
        </w:tc>
        <w:tc>
          <w:tcPr>
            <w:tcW w:w="5529" w:type="dxa"/>
            <w:noWrap/>
          </w:tcPr>
          <w:p w14:paraId="5FF18CE5" w14:textId="77777777" w:rsidR="005B2F29" w:rsidRPr="00786384" w:rsidRDefault="005B2F29" w:rsidP="00D35706">
            <w:pPr>
              <w:spacing w:before="80" w:line="288" w:lineRule="auto"/>
              <w:rPr>
                <w:lang w:val="en-GB" w:eastAsia="de-AT"/>
              </w:rPr>
            </w:pPr>
            <w:r w:rsidRPr="00786384">
              <w:rPr>
                <w:lang w:val="en-GB" w:eastAsia="de-AT"/>
              </w:rPr>
              <w:t>stainless steel</w:t>
            </w:r>
          </w:p>
        </w:tc>
      </w:tr>
      <w:tr w:rsidR="005B2F29" w:rsidRPr="00786384" w14:paraId="556D1AB8" w14:textId="77777777" w:rsidTr="00D35706">
        <w:trPr>
          <w:trHeight w:val="285"/>
        </w:trPr>
        <w:tc>
          <w:tcPr>
            <w:tcW w:w="4077" w:type="dxa"/>
          </w:tcPr>
          <w:p w14:paraId="193F27F3" w14:textId="77777777" w:rsidR="005B2F29" w:rsidRPr="00786384" w:rsidRDefault="005B2F29" w:rsidP="00D35706">
            <w:pPr>
              <w:pStyle w:val="MTTableIndent"/>
            </w:pPr>
            <w:r w:rsidRPr="00786384">
              <w:lastRenderedPageBreak/>
              <w:t>Hydraulics</w:t>
            </w:r>
          </w:p>
        </w:tc>
        <w:tc>
          <w:tcPr>
            <w:tcW w:w="5529" w:type="dxa"/>
            <w:noWrap/>
          </w:tcPr>
          <w:p w14:paraId="26EC61B5" w14:textId="77777777" w:rsidR="005B2F29" w:rsidRPr="00786384" w:rsidRDefault="005B2F29" w:rsidP="00D35706">
            <w:pPr>
              <w:spacing w:before="80" w:line="288" w:lineRule="auto"/>
              <w:rPr>
                <w:lang w:val="en-GB" w:eastAsia="de-AT"/>
              </w:rPr>
            </w:pPr>
            <w:r w:rsidRPr="00786384">
              <w:rPr>
                <w:lang w:val="en-GB" w:eastAsia="de-AT"/>
              </w:rPr>
              <w:t>carbon steel</w:t>
            </w:r>
          </w:p>
        </w:tc>
      </w:tr>
      <w:tr w:rsidR="005B2F29" w:rsidRPr="00786384" w14:paraId="28598124" w14:textId="77777777" w:rsidTr="00D35706">
        <w:trPr>
          <w:trHeight w:val="285"/>
        </w:trPr>
        <w:tc>
          <w:tcPr>
            <w:tcW w:w="4077" w:type="dxa"/>
          </w:tcPr>
          <w:p w14:paraId="55A6E700" w14:textId="77777777" w:rsidR="005B2F29" w:rsidRPr="00786384" w:rsidRDefault="005B2F29" w:rsidP="00D35706">
            <w:pPr>
              <w:pStyle w:val="MTTableIndent"/>
            </w:pPr>
            <w:r w:rsidRPr="00786384">
              <w:t>Lubrication</w:t>
            </w:r>
          </w:p>
        </w:tc>
        <w:tc>
          <w:tcPr>
            <w:tcW w:w="5529" w:type="dxa"/>
            <w:noWrap/>
          </w:tcPr>
          <w:p w14:paraId="7EF8C2E3" w14:textId="77777777" w:rsidR="005B2F29" w:rsidRPr="008C692C" w:rsidRDefault="005B2F29" w:rsidP="00D35706">
            <w:pPr>
              <w:spacing w:before="80" w:line="288" w:lineRule="auto"/>
              <w:rPr>
                <w:lang w:val="en-GB" w:eastAsia="de-AT"/>
              </w:rPr>
            </w:pPr>
            <w:r w:rsidRPr="008C692C">
              <w:t>stainless steel / copper / brass</w:t>
            </w:r>
          </w:p>
        </w:tc>
      </w:tr>
      <w:tr w:rsidR="005B2F29" w:rsidRPr="004E52CA" w14:paraId="62A9A3A1" w14:textId="77777777" w:rsidTr="00D35706">
        <w:trPr>
          <w:trHeight w:val="285"/>
          <w:hidden/>
        </w:trPr>
        <w:tc>
          <w:tcPr>
            <w:tcW w:w="4077" w:type="dxa"/>
          </w:tcPr>
          <w:p w14:paraId="0CBC1387" w14:textId="77777777" w:rsidR="005B2F29" w:rsidRPr="004E52CA" w:rsidRDefault="005B2F29" w:rsidP="00D35706">
            <w:pPr>
              <w:pStyle w:val="MTTableText"/>
              <w:rPr>
                <w:vanish/>
                <w:highlight w:val="yellow"/>
              </w:rPr>
            </w:pPr>
            <w:r w:rsidRPr="004E52CA">
              <w:rPr>
                <w:vanish/>
                <w:highlight w:val="yellow"/>
              </w:rPr>
              <w:t>Nozzle arrangement for secondary cooling</w:t>
            </w:r>
          </w:p>
        </w:tc>
        <w:tc>
          <w:tcPr>
            <w:tcW w:w="5529" w:type="dxa"/>
            <w:noWrap/>
          </w:tcPr>
          <w:p w14:paraId="2645E688" w14:textId="77777777" w:rsidR="005B2F29" w:rsidRPr="004E52CA" w:rsidRDefault="005B2F29" w:rsidP="00D35706">
            <w:pPr>
              <w:spacing w:before="80" w:line="288" w:lineRule="auto"/>
              <w:rPr>
                <w:vanish/>
                <w:highlight w:val="yellow"/>
              </w:rPr>
            </w:pPr>
          </w:p>
        </w:tc>
      </w:tr>
      <w:tr w:rsidR="005B2F29" w:rsidRPr="004E52CA" w14:paraId="43FF1C0B" w14:textId="77777777" w:rsidTr="00D35706">
        <w:trPr>
          <w:trHeight w:val="285"/>
          <w:hidden/>
        </w:trPr>
        <w:tc>
          <w:tcPr>
            <w:tcW w:w="4077" w:type="dxa"/>
          </w:tcPr>
          <w:p w14:paraId="20F7487B" w14:textId="77777777" w:rsidR="005B2F29" w:rsidRPr="004E52CA" w:rsidRDefault="005B2F29" w:rsidP="00D35706">
            <w:pPr>
              <w:pStyle w:val="MTTableIndent"/>
              <w:rPr>
                <w:vanish/>
                <w:highlight w:val="yellow"/>
              </w:rPr>
            </w:pPr>
            <w:r w:rsidRPr="004E52CA">
              <w:rPr>
                <w:vanish/>
                <w:highlight w:val="yellow"/>
              </w:rPr>
              <w:t>Bow and Straightener Segments:</w:t>
            </w:r>
          </w:p>
        </w:tc>
        <w:tc>
          <w:tcPr>
            <w:tcW w:w="5529" w:type="dxa"/>
            <w:noWrap/>
          </w:tcPr>
          <w:p w14:paraId="49A46D3A" w14:textId="77777777" w:rsidR="005B2F29" w:rsidRPr="004E52CA" w:rsidRDefault="005B2F29" w:rsidP="00D35706">
            <w:pPr>
              <w:spacing w:before="80" w:line="288" w:lineRule="auto"/>
              <w:rPr>
                <w:vanish/>
                <w:highlight w:val="yellow"/>
              </w:rPr>
            </w:pPr>
            <w:r w:rsidRPr="004E52CA">
              <w:rPr>
                <w:vanish/>
                <w:highlight w:val="yellow"/>
              </w:rPr>
              <w:t>3D-Sprays / Spray width adjustment for flexible spray pattern and to avoid overcooling of corners</w:t>
            </w:r>
          </w:p>
        </w:tc>
      </w:tr>
      <w:tr w:rsidR="005B2F29" w:rsidRPr="004E52CA" w14:paraId="28F511DD" w14:textId="77777777" w:rsidTr="00D35706">
        <w:trPr>
          <w:trHeight w:val="285"/>
          <w:hidden/>
        </w:trPr>
        <w:tc>
          <w:tcPr>
            <w:tcW w:w="4077" w:type="dxa"/>
          </w:tcPr>
          <w:p w14:paraId="2CE3A0E6" w14:textId="77777777" w:rsidR="005B2F29" w:rsidRPr="004E52CA" w:rsidRDefault="005B2F29" w:rsidP="00D35706">
            <w:pPr>
              <w:pStyle w:val="MTTableIndent"/>
              <w:rPr>
                <w:vanish/>
                <w:highlight w:val="yellow"/>
                <w:lang w:val="en-US"/>
              </w:rPr>
            </w:pPr>
            <w:r w:rsidRPr="004E52CA">
              <w:rPr>
                <w:vanish/>
                <w:highlight w:val="yellow"/>
                <w:lang w:val="en-US"/>
              </w:rPr>
              <w:t>Horizontal Segments</w:t>
            </w:r>
          </w:p>
        </w:tc>
        <w:tc>
          <w:tcPr>
            <w:tcW w:w="5529" w:type="dxa"/>
            <w:noWrap/>
          </w:tcPr>
          <w:p w14:paraId="33A0554C" w14:textId="77777777" w:rsidR="005B2F29" w:rsidRPr="004E52CA" w:rsidRDefault="005B2F29" w:rsidP="00D35706">
            <w:pPr>
              <w:spacing w:before="80" w:line="288" w:lineRule="auto"/>
              <w:rPr>
                <w:vanish/>
              </w:rPr>
            </w:pPr>
            <w:r w:rsidRPr="004E52CA">
              <w:rPr>
                <w:vanish/>
                <w:highlight w:val="yellow"/>
              </w:rPr>
              <w:t>fixed</w:t>
            </w:r>
          </w:p>
        </w:tc>
      </w:tr>
    </w:tbl>
    <w:p w14:paraId="5CBB092D" w14:textId="77777777" w:rsidR="005B2F29" w:rsidRDefault="005B2F29" w:rsidP="005B2F29">
      <w:pPr>
        <w:pStyle w:val="MTStandard"/>
      </w:pPr>
    </w:p>
    <w:p w14:paraId="0E5BDE8A" w14:textId="77777777" w:rsidR="005B2F29" w:rsidRPr="00AD09E4" w:rsidRDefault="005B2F29" w:rsidP="005B2F29">
      <w:pPr>
        <w:pStyle w:val="MTHeading"/>
      </w:pPr>
      <w:r w:rsidRPr="00AD09E4">
        <w:t>Functional Description</w:t>
      </w:r>
    </w:p>
    <w:p w14:paraId="757509C7" w14:textId="77777777" w:rsidR="005B2F29" w:rsidRPr="00AD64B8" w:rsidRDefault="005B2F29" w:rsidP="005B2F29">
      <w:pPr>
        <w:pStyle w:val="MTStandard"/>
      </w:pPr>
      <w:r>
        <w:t>The</w:t>
      </w:r>
      <w:r>
        <w:rPr>
          <w:rFonts w:cs="Arial"/>
          <w:szCs w:val="22"/>
        </w:rPr>
        <w:t xml:space="preserve"> Smart S</w:t>
      </w:r>
      <w:r w:rsidRPr="00AD64B8">
        <w:rPr>
          <w:rFonts w:cs="Arial"/>
          <w:szCs w:val="22"/>
        </w:rPr>
        <w:t>egments</w:t>
      </w:r>
      <w:r w:rsidRPr="00AD64B8">
        <w:t xml:space="preserve"> guide and support the hot strand and dummy bar.</w:t>
      </w:r>
    </w:p>
    <w:p w14:paraId="26051998" w14:textId="77777777" w:rsidR="005B2F29" w:rsidRPr="00C92805" w:rsidRDefault="005B2F29" w:rsidP="005B2F29">
      <w:pPr>
        <w:pStyle w:val="MTStandard"/>
        <w:rPr>
          <w:color w:val="FF0000"/>
        </w:rPr>
      </w:pPr>
      <w:r w:rsidRPr="00C92805">
        <w:rPr>
          <w:color w:val="FF0000"/>
        </w:rPr>
        <w:t>The roller gap in the segments is automatically adjusted based on the position sensors in the hydraulic thickness adjusting devices (“clamping devices”).</w:t>
      </w:r>
    </w:p>
    <w:p w14:paraId="2CB3B144" w14:textId="77777777" w:rsidR="005B2F29" w:rsidRPr="00AD09E4" w:rsidRDefault="005B2F29" w:rsidP="005B2F29">
      <w:pPr>
        <w:pStyle w:val="MTHeading"/>
      </w:pPr>
      <w:r w:rsidRPr="00AD09E4">
        <w:t>Main Components</w:t>
      </w:r>
    </w:p>
    <w:p w14:paraId="04A43767" w14:textId="77777777" w:rsidR="005B2F29" w:rsidRPr="00AD09E4" w:rsidRDefault="005B2F29" w:rsidP="005B2F29">
      <w:pPr>
        <w:pStyle w:val="MTBulletIndent"/>
      </w:pPr>
      <w:r w:rsidRPr="00AD09E4">
        <w:t>Inner and outer frame with roller cross girder, tie rod and guiding column</w:t>
      </w:r>
    </w:p>
    <w:p w14:paraId="2AEE18A6" w14:textId="77777777" w:rsidR="005B2F29" w:rsidRPr="00AD09E4" w:rsidRDefault="005B2F29" w:rsidP="005B2F29">
      <w:pPr>
        <w:pStyle w:val="MTBulletIndent"/>
      </w:pPr>
      <w:r w:rsidRPr="00AD09E4">
        <w:t>Strand guide rollers</w:t>
      </w:r>
    </w:p>
    <w:p w14:paraId="0B3474EB" w14:textId="77777777" w:rsidR="005B2F29" w:rsidRPr="008925AD" w:rsidRDefault="005B2F29" w:rsidP="005B2F29">
      <w:pPr>
        <w:pStyle w:val="MTBulletIndent"/>
      </w:pPr>
      <w:r w:rsidRPr="008925AD">
        <w:t>Thickness adjustment - outside cooling chamber</w:t>
      </w:r>
    </w:p>
    <w:p w14:paraId="76762253" w14:textId="77777777" w:rsidR="005B2F29" w:rsidRPr="00AD09E4" w:rsidRDefault="005B2F29" w:rsidP="005B2F29">
      <w:pPr>
        <w:pStyle w:val="MTBulletIndent"/>
      </w:pPr>
      <w:r w:rsidRPr="00AD09E4">
        <w:t>Adjusting mechanism for upper drive roller - outside cooling chamber</w:t>
      </w:r>
    </w:p>
    <w:p w14:paraId="2D0FCAE1" w14:textId="77777777" w:rsidR="005B2F29" w:rsidRPr="00AD09E4" w:rsidRDefault="005B2F29" w:rsidP="005B2F29">
      <w:pPr>
        <w:pStyle w:val="MTBulletIndent"/>
      </w:pPr>
      <w:r w:rsidRPr="00AD09E4">
        <w:t>Machine attached piping</w:t>
      </w:r>
    </w:p>
    <w:p w14:paraId="51E6F5F9" w14:textId="77777777" w:rsidR="005B2F29" w:rsidRDefault="005B2F29" w:rsidP="005B2F29">
      <w:pPr>
        <w:pStyle w:val="MTBulletIndent"/>
      </w:pPr>
      <w:r w:rsidRPr="00AD09E4">
        <w:t>Spray nozzles</w:t>
      </w:r>
    </w:p>
    <w:p w14:paraId="2477424D" w14:textId="77777777" w:rsidR="005B2F29" w:rsidRPr="00AD09E4" w:rsidRDefault="005B2F29" w:rsidP="005B2F29">
      <w:pPr>
        <w:pStyle w:val="MTBulletIndent"/>
      </w:pPr>
      <w:r w:rsidRPr="00AD09E4">
        <w:t>Cooling chamber plates</w:t>
      </w:r>
    </w:p>
    <w:p w14:paraId="0E374C95" w14:textId="77777777" w:rsidR="005B2F29" w:rsidRPr="00D07ECA" w:rsidRDefault="005B2F29" w:rsidP="005B2F29">
      <w:pPr>
        <w:pStyle w:val="MTBulletIndent"/>
        <w:rPr>
          <w:vanish/>
          <w:highlight w:val="magenta"/>
        </w:rPr>
      </w:pPr>
      <w:r w:rsidRPr="0038130E">
        <w:rPr>
          <w:vanish/>
          <w:highlight w:val="magenta"/>
        </w:rPr>
        <w:t>Hydraulic clamping device - outside cooling chamber</w:t>
      </w:r>
    </w:p>
    <w:p w14:paraId="7A81A3FA" w14:textId="77777777" w:rsidR="005B2F29" w:rsidRPr="00AD64B8" w:rsidRDefault="005B2F29" w:rsidP="005B2F29">
      <w:pPr>
        <w:pStyle w:val="MTHyphen"/>
        <w:rPr>
          <w:vanish/>
          <w:highlight w:val="yellow"/>
        </w:rPr>
      </w:pPr>
      <w:r w:rsidRPr="00AD64B8">
        <w:rPr>
          <w:vanish/>
          <w:highlight w:val="yellow"/>
        </w:rPr>
        <w:t>For DynaGap Segments only: (Use this header only if both shimmed and DynaGap Segments are installed!)</w:t>
      </w:r>
    </w:p>
    <w:p w14:paraId="5A7CA255" w14:textId="77777777" w:rsidR="005B2F29" w:rsidRPr="00C92805" w:rsidRDefault="005B2F29" w:rsidP="005B2F29">
      <w:pPr>
        <w:pStyle w:val="MTBulletIndent"/>
        <w:rPr>
          <w:color w:val="FF0000"/>
        </w:rPr>
      </w:pPr>
      <w:r w:rsidRPr="00C92805">
        <w:rPr>
          <w:color w:val="FF0000"/>
        </w:rPr>
        <w:t>Hydraulic adjusting devices with integrated position transducer - outside cooling chamber</w:t>
      </w:r>
    </w:p>
    <w:p w14:paraId="7A6C8219" w14:textId="77777777" w:rsidR="005B2F29" w:rsidRPr="00C92805" w:rsidRDefault="005B2F29" w:rsidP="005B2F29">
      <w:pPr>
        <w:pStyle w:val="MTBulletIndent"/>
        <w:rPr>
          <w:color w:val="FF0000"/>
        </w:rPr>
      </w:pPr>
      <w:r w:rsidRPr="00C92805">
        <w:rPr>
          <w:color w:val="FF0000"/>
        </w:rPr>
        <w:t xml:space="preserve">Machine attached cabling incl. special plug </w:t>
      </w:r>
    </w:p>
    <w:p w14:paraId="2FC7F683" w14:textId="77777777" w:rsidR="005B2F29" w:rsidRPr="00AD09E4" w:rsidRDefault="005B2F29" w:rsidP="005B2F29">
      <w:pPr>
        <w:pStyle w:val="MTHeading"/>
      </w:pPr>
      <w:r w:rsidRPr="00AD09E4">
        <w:t>Main Characteristics</w:t>
      </w:r>
    </w:p>
    <w:p w14:paraId="2548DC21" w14:textId="77777777" w:rsidR="005B2F29" w:rsidRPr="00C92805" w:rsidRDefault="005B2F29" w:rsidP="005B2F29">
      <w:pPr>
        <w:pStyle w:val="MTBulletIndent"/>
        <w:rPr>
          <w:rFonts w:cs="Arial"/>
          <w:color w:val="FF0000"/>
          <w:szCs w:val="22"/>
        </w:rPr>
      </w:pPr>
      <w:r w:rsidRPr="00C92805">
        <w:rPr>
          <w:rFonts w:cs="Arial"/>
          <w:color w:val="FF0000"/>
          <w:szCs w:val="22"/>
        </w:rPr>
        <w:t>The Smart Segment is designed for the use of standard directional hydraulic valves instead of expensive, sensitive and maintenance-intensive servo-valves. (PT patent)</w:t>
      </w:r>
    </w:p>
    <w:p w14:paraId="77319DF9" w14:textId="77777777" w:rsidR="005B2F29" w:rsidRPr="00AD09E4" w:rsidRDefault="005B2F29" w:rsidP="005B2F29">
      <w:pPr>
        <w:pStyle w:val="MTBulletIndent"/>
      </w:pPr>
      <w:r w:rsidRPr="0059053E">
        <w:rPr>
          <w:lang w:val="en-US"/>
        </w:rPr>
        <w:t>Self-joining</w:t>
      </w:r>
      <w:r w:rsidRPr="00AD09E4">
        <w:t xml:space="preserve"> positioning of segments on the support structure</w:t>
      </w:r>
    </w:p>
    <w:p w14:paraId="45865E4E" w14:textId="77777777" w:rsidR="005B2F29" w:rsidRDefault="005B2F29" w:rsidP="005B2F29">
      <w:pPr>
        <w:pStyle w:val="MTBulletIndent"/>
        <w:rPr>
          <w:rFonts w:cs="Arial"/>
          <w:szCs w:val="22"/>
        </w:rPr>
      </w:pPr>
      <w:r w:rsidRPr="00AD09E4">
        <w:rPr>
          <w:rFonts w:cs="Arial"/>
          <w:szCs w:val="22"/>
        </w:rPr>
        <w:t xml:space="preserve">Connection of cooling water and air piping to the bow segments are self-joining; lubrication and hydraulic piping are connected by quick connection couplings.  </w:t>
      </w:r>
    </w:p>
    <w:p w14:paraId="4EDCB21F" w14:textId="77777777" w:rsidR="005B2F29" w:rsidRPr="00AD09E4" w:rsidRDefault="005B2F29" w:rsidP="005B2F29">
      <w:pPr>
        <w:pStyle w:val="MTBulletIndent"/>
      </w:pPr>
      <w:r w:rsidRPr="00AD09E4">
        <w:t xml:space="preserve">Lifting, lowering of upper driven roller by means of </w:t>
      </w:r>
      <w:r>
        <w:t>hydraulic cylinder</w:t>
      </w:r>
    </w:p>
    <w:p w14:paraId="03AA3CA9" w14:textId="77777777" w:rsidR="005B2F29" w:rsidRPr="00AD09E4" w:rsidRDefault="005B2F29" w:rsidP="005B2F29">
      <w:pPr>
        <w:pStyle w:val="MTBulletIndent"/>
      </w:pPr>
      <w:r w:rsidRPr="00AD09E4">
        <w:t>Inner and outer frame with roller girders arranged transversally to casting direction</w:t>
      </w:r>
    </w:p>
    <w:p w14:paraId="34E5DA5D" w14:textId="77777777" w:rsidR="005B2F29" w:rsidRPr="00D07ECA" w:rsidRDefault="005B2F29" w:rsidP="005B2F29">
      <w:pPr>
        <w:pStyle w:val="MTBulletIndent"/>
        <w:rPr>
          <w:b/>
        </w:rPr>
      </w:pPr>
      <w:r w:rsidRPr="00D07ECA">
        <w:t>Surfaces between inner- and outer frame,</w:t>
      </w:r>
      <w:r w:rsidRPr="00D07ECA">
        <w:rPr>
          <w:b/>
        </w:rPr>
        <w:t xml:space="preserve"> </w:t>
      </w:r>
      <w:r w:rsidRPr="00D07ECA">
        <w:t>which will be released during frequent operational adjustments e.g. thickness change, are made of stainless material or with stainless weld on.</w:t>
      </w:r>
    </w:p>
    <w:p w14:paraId="70F6F9C0" w14:textId="77777777" w:rsidR="005B2F29" w:rsidRPr="00AD09E4" w:rsidRDefault="005B2F29" w:rsidP="005B2F29">
      <w:pPr>
        <w:pStyle w:val="MTBulletIndent"/>
      </w:pPr>
      <w:r w:rsidRPr="00AD09E4">
        <w:t>Intermediate supported rollers with internal cooling via rotary joint and bearing cooling</w:t>
      </w:r>
    </w:p>
    <w:p w14:paraId="4DD81E08" w14:textId="77777777" w:rsidR="005B2F29" w:rsidRPr="00D07ECA" w:rsidRDefault="005B2F29" w:rsidP="005B2F29">
      <w:pPr>
        <w:pStyle w:val="MTBulletIndent"/>
      </w:pPr>
      <w:r>
        <w:t>Reduced segment deflection due to r</w:t>
      </w:r>
      <w:r w:rsidRPr="00D07ECA">
        <w:t>igid design</w:t>
      </w:r>
    </w:p>
    <w:p w14:paraId="7704E64E" w14:textId="77777777" w:rsidR="005B2F29" w:rsidRPr="00D07ECA" w:rsidRDefault="005B2F29" w:rsidP="005B2F29">
      <w:pPr>
        <w:pStyle w:val="MTBulletIndent"/>
      </w:pPr>
      <w:r w:rsidRPr="00D07ECA">
        <w:t>Easy and quick exchange of rollers outside of the machine with automatic water and grease connections</w:t>
      </w:r>
    </w:p>
    <w:p w14:paraId="12043088" w14:textId="77777777" w:rsidR="005B2F29" w:rsidRPr="00D07ECA" w:rsidRDefault="005B2F29" w:rsidP="005B2F29">
      <w:pPr>
        <w:pStyle w:val="MTBulletIndent"/>
      </w:pPr>
      <w:r w:rsidRPr="00D07ECA">
        <w:t>All segments are overload protected by pressure relief valves installed at segment clamping devices.</w:t>
      </w:r>
    </w:p>
    <w:p w14:paraId="45C67DFD" w14:textId="77777777" w:rsidR="005B2F29" w:rsidRDefault="005B2F29" w:rsidP="005B2F29">
      <w:pPr>
        <w:pStyle w:val="MTBulletIndent"/>
      </w:pPr>
      <w:r w:rsidRPr="00D07ECA">
        <w:t>On segment no hoses inside cooling chamber</w:t>
      </w:r>
    </w:p>
    <w:p w14:paraId="6ADC2FAB" w14:textId="77777777" w:rsidR="005B2F29" w:rsidRPr="00AD64B8" w:rsidRDefault="005B2F29" w:rsidP="005B2F29">
      <w:pPr>
        <w:pStyle w:val="MTBulletIndent"/>
      </w:pPr>
      <w:r w:rsidRPr="00AD64B8">
        <w:t>Segments are interchangeable (</w:t>
      </w:r>
      <w:r w:rsidRPr="006E109C">
        <w:rPr>
          <w:lang w:val="en-US"/>
        </w:rPr>
        <w:t>for straightener re-shimming of rollers is necessary</w:t>
      </w:r>
      <w:r w:rsidRPr="00AD64B8">
        <w:t>)</w:t>
      </w:r>
    </w:p>
    <w:p w14:paraId="1C1DAE61" w14:textId="77777777" w:rsidR="005B2F29" w:rsidRPr="00AD64B8" w:rsidRDefault="005B2F29" w:rsidP="005B2F29">
      <w:pPr>
        <w:pStyle w:val="MTBulletIndent"/>
        <w:rPr>
          <w:i/>
        </w:rPr>
      </w:pPr>
      <w:r w:rsidRPr="00AD64B8">
        <w:t>Straig</w:t>
      </w:r>
      <w:r>
        <w:t>htening according to PT</w:t>
      </w:r>
      <w:r w:rsidRPr="00AD64B8">
        <w:t>’s continuous straightening curve (</w:t>
      </w:r>
      <w:r>
        <w:rPr>
          <w:rFonts w:cs="Arial"/>
          <w:szCs w:val="22"/>
        </w:rPr>
        <w:t>PT</w:t>
      </w:r>
      <w:r w:rsidRPr="00AD64B8">
        <w:rPr>
          <w:rFonts w:cs="Arial"/>
          <w:szCs w:val="22"/>
        </w:rPr>
        <w:t xml:space="preserve"> patent</w:t>
      </w:r>
      <w:r w:rsidRPr="00AD64B8">
        <w:t>)</w:t>
      </w:r>
    </w:p>
    <w:p w14:paraId="39B7916F" w14:textId="77777777" w:rsidR="005B2F29" w:rsidRPr="0038130E" w:rsidRDefault="005B2F29" w:rsidP="005B2F29">
      <w:pPr>
        <w:pStyle w:val="MTBulletIndent"/>
        <w:rPr>
          <w:vanish/>
          <w:highlight w:val="magenta"/>
        </w:rPr>
      </w:pPr>
      <w:r w:rsidRPr="0038130E">
        <w:rPr>
          <w:vanish/>
          <w:highlight w:val="magenta"/>
        </w:rPr>
        <w:lastRenderedPageBreak/>
        <w:t>Thickness adjustment for the casting thickness specified by shims</w:t>
      </w:r>
    </w:p>
    <w:p w14:paraId="52533321" w14:textId="77777777" w:rsidR="005B2F29" w:rsidRPr="00AD64B8" w:rsidRDefault="005B2F29" w:rsidP="005B2F29">
      <w:pPr>
        <w:pStyle w:val="MTHyphen"/>
        <w:rPr>
          <w:vanish/>
          <w:highlight w:val="yellow"/>
        </w:rPr>
      </w:pPr>
      <w:r w:rsidRPr="00AD64B8">
        <w:rPr>
          <w:vanish/>
          <w:highlight w:val="yellow"/>
        </w:rPr>
        <w:t>For DynaGap Segments only: (Use this header only if both shimmed and DynaGap Segments are installed!)</w:t>
      </w:r>
    </w:p>
    <w:p w14:paraId="5CDD50BA" w14:textId="77777777" w:rsidR="005B2F29" w:rsidRPr="0094572F" w:rsidRDefault="005B2F29" w:rsidP="005B2F29">
      <w:pPr>
        <w:pStyle w:val="MTBulletIndent"/>
        <w:rPr>
          <w:rFonts w:cs="Arial"/>
          <w:color w:val="FF0000"/>
          <w:szCs w:val="22"/>
        </w:rPr>
      </w:pPr>
      <w:r w:rsidRPr="0094572F">
        <w:rPr>
          <w:rFonts w:cs="Arial"/>
          <w:color w:val="FF0000"/>
          <w:szCs w:val="22"/>
        </w:rPr>
        <w:t>Capability to adjust any desired gap profile even during casting with the DynaGap System</w:t>
      </w:r>
    </w:p>
    <w:p w14:paraId="316EE44F" w14:textId="77777777" w:rsidR="005B2F29" w:rsidRPr="0094572F" w:rsidRDefault="005B2F29" w:rsidP="005B2F29">
      <w:pPr>
        <w:pStyle w:val="MTBulletIndent"/>
        <w:rPr>
          <w:rFonts w:cs="Arial"/>
          <w:color w:val="FF0000"/>
          <w:szCs w:val="22"/>
        </w:rPr>
      </w:pPr>
      <w:r w:rsidRPr="0094572F">
        <w:rPr>
          <w:rFonts w:cs="Arial"/>
          <w:color w:val="FF0000"/>
          <w:szCs w:val="22"/>
        </w:rPr>
        <w:t xml:space="preserve">For Soft Reduction DynaGap calculates the roll gap profile based on actual casting conditions </w:t>
      </w:r>
      <w:r w:rsidRPr="0094572F">
        <w:rPr>
          <w:rFonts w:cs="Arial"/>
          <w:color w:val="FF0000"/>
          <w:szCs w:val="22"/>
        </w:rPr>
        <w:sym w:font="Wingdings" w:char="F0E0"/>
      </w:r>
      <w:r w:rsidRPr="0094572F">
        <w:rPr>
          <w:rFonts w:cs="Arial"/>
          <w:color w:val="FF0000"/>
          <w:szCs w:val="22"/>
        </w:rPr>
        <w:t xml:space="preserve"> Dynamic Soft Reduction</w:t>
      </w:r>
    </w:p>
    <w:p w14:paraId="06398464" w14:textId="77777777" w:rsidR="005B2F29" w:rsidRPr="00283194" w:rsidRDefault="005B2F29" w:rsidP="005B2F29">
      <w:pPr>
        <w:pStyle w:val="MTBulletIndent"/>
        <w:rPr>
          <w:vanish/>
          <w:highlight w:val="yellow"/>
        </w:rPr>
      </w:pPr>
      <w:r w:rsidRPr="00283194">
        <w:rPr>
          <w:vanish/>
          <w:highlight w:val="yellow"/>
        </w:rPr>
        <w:t xml:space="preserve">Adjustment of spray pattern </w:t>
      </w:r>
      <w:r>
        <w:rPr>
          <w:vanish/>
          <w:highlight w:val="yellow"/>
        </w:rPr>
        <w:t xml:space="preserve">for secondary cooling </w:t>
      </w:r>
      <w:r w:rsidRPr="00283194">
        <w:rPr>
          <w:vanish/>
          <w:highlight w:val="yellow"/>
        </w:rPr>
        <w:t>in bow and straightener segments with 3D-Sprays</w:t>
      </w:r>
    </w:p>
    <w:p w14:paraId="6798B410" w14:textId="77777777" w:rsidR="005B2F29" w:rsidRPr="00AD09E4" w:rsidRDefault="005B2F29" w:rsidP="005B2F29">
      <w:pPr>
        <w:pStyle w:val="MTHeading"/>
      </w:pPr>
      <w:r w:rsidRPr="00AD09E4">
        <w:t>Advantages of Design</w:t>
      </w:r>
    </w:p>
    <w:p w14:paraId="6840AB71" w14:textId="77777777" w:rsidR="005B2F29" w:rsidRPr="0094572F" w:rsidRDefault="005B2F29" w:rsidP="005B2F29">
      <w:pPr>
        <w:pStyle w:val="MTBulletIndent"/>
        <w:rPr>
          <w:color w:val="FF0000"/>
        </w:rPr>
      </w:pPr>
      <w:r w:rsidRPr="00D07ECA">
        <w:t>Easy and quick adjustment of thickness</w:t>
      </w:r>
      <w:r>
        <w:t xml:space="preserve"> </w:t>
      </w:r>
      <w:r w:rsidRPr="0094572F">
        <w:rPr>
          <w:color w:val="FF0000"/>
        </w:rPr>
        <w:t>by remote gap control (DynaGap)</w:t>
      </w:r>
    </w:p>
    <w:p w14:paraId="13FE01E5" w14:textId="77777777" w:rsidR="005B2F29" w:rsidRDefault="005B2F29" w:rsidP="005B2F29">
      <w:pPr>
        <w:pStyle w:val="MTBulletIndent"/>
      </w:pPr>
      <w:r w:rsidRPr="00D07ECA">
        <w:t>Low bulging by optimized roller diameter and roller pitch due to intermediate supported rollers</w:t>
      </w:r>
    </w:p>
    <w:p w14:paraId="129B5AA1" w14:textId="77777777" w:rsidR="005B2F29" w:rsidRPr="00D07ECA" w:rsidRDefault="005B2F29" w:rsidP="005B2F29">
      <w:pPr>
        <w:pStyle w:val="MTBulletIndent"/>
      </w:pPr>
      <w:r w:rsidRPr="00D07ECA">
        <w:t>Long life of rollers due to build up welding</w:t>
      </w:r>
    </w:p>
    <w:p w14:paraId="6CF07AF2" w14:textId="77777777" w:rsidR="005B2F29" w:rsidRPr="00AD64B8" w:rsidRDefault="005B2F29" w:rsidP="005B2F29">
      <w:pPr>
        <w:pStyle w:val="MTBulletIndent"/>
      </w:pPr>
      <w:r w:rsidRPr="00AD64B8">
        <w:t>Low stress of strand shell by continuous straightening</w:t>
      </w:r>
    </w:p>
    <w:p w14:paraId="60A99969" w14:textId="77777777" w:rsidR="005B2F29" w:rsidRDefault="005B2F29" w:rsidP="005B2F29">
      <w:pPr>
        <w:pStyle w:val="MTBulletIndent"/>
      </w:pPr>
      <w:r w:rsidRPr="00D07ECA">
        <w:t xml:space="preserve">Check of </w:t>
      </w:r>
      <w:r>
        <w:t>alignment</w:t>
      </w:r>
      <w:r w:rsidRPr="00D07ECA">
        <w:t xml:space="preserve"> in the machine</w:t>
      </w:r>
      <w:r w:rsidRPr="00D65A33">
        <w:t xml:space="preserve"> </w:t>
      </w:r>
      <w:r w:rsidRPr="00D07ECA">
        <w:t>possible</w:t>
      </w:r>
      <w:r>
        <w:t xml:space="preserve"> due to v</w:t>
      </w:r>
      <w:r w:rsidRPr="00D07ECA">
        <w:t>ery good lateral accessibility</w:t>
      </w:r>
    </w:p>
    <w:p w14:paraId="656F48F4" w14:textId="77777777" w:rsidR="005B2F29" w:rsidRPr="00AD64B8" w:rsidRDefault="005B2F29" w:rsidP="005B2F29">
      <w:pPr>
        <w:pStyle w:val="MTHyphen"/>
        <w:rPr>
          <w:vanish/>
          <w:highlight w:val="yellow"/>
        </w:rPr>
      </w:pPr>
      <w:r w:rsidRPr="00AD64B8">
        <w:rPr>
          <w:vanish/>
          <w:highlight w:val="yellow"/>
        </w:rPr>
        <w:t>For DynaGap Segments only: (Use this header only if both shimmed and DynaGap Segments are installed!)</w:t>
      </w:r>
    </w:p>
    <w:p w14:paraId="794EA37C" w14:textId="77777777" w:rsidR="005B2F29" w:rsidRPr="0094572F" w:rsidRDefault="005B2F29" w:rsidP="005B2F29">
      <w:pPr>
        <w:pStyle w:val="MTBulletIndent"/>
        <w:rPr>
          <w:color w:val="FF0000"/>
        </w:rPr>
      </w:pPr>
      <w:r w:rsidRPr="0094572F">
        <w:rPr>
          <w:color w:val="FF0000"/>
        </w:rPr>
        <w:t>Soft clamping feature for machine protection (extended lifetime of equipment)</w:t>
      </w:r>
    </w:p>
    <w:p w14:paraId="58E2CCFF" w14:textId="77777777" w:rsidR="005B2F29" w:rsidRPr="0094572F" w:rsidRDefault="005B2F29" w:rsidP="005B2F29">
      <w:pPr>
        <w:pStyle w:val="MTBulletIndent"/>
        <w:rPr>
          <w:color w:val="FF0000"/>
        </w:rPr>
      </w:pPr>
      <w:r w:rsidRPr="0094572F">
        <w:rPr>
          <w:color w:val="FF0000"/>
        </w:rPr>
        <w:t>Improved product quality with DynaGap Softreduction and minimized segment deflection</w:t>
      </w:r>
    </w:p>
    <w:p w14:paraId="0FDF43B5" w14:textId="77777777" w:rsidR="005B2F29" w:rsidRDefault="005B2F29" w:rsidP="005B2F29">
      <w:pPr>
        <w:pStyle w:val="MTBulletIndent"/>
      </w:pPr>
      <w:r w:rsidRPr="0094572F">
        <w:rPr>
          <w:color w:val="FF0000"/>
        </w:rPr>
        <w:t>Capability to cast slabs with any desired dynamically adjustable gap profile</w:t>
      </w:r>
    </w:p>
    <w:p w14:paraId="03352DE8" w14:textId="77777777" w:rsidR="005B2F29" w:rsidRDefault="005B2F29" w:rsidP="005B2F29">
      <w:pPr>
        <w:pStyle w:val="MTStandard"/>
      </w:pPr>
    </w:p>
    <w:p w14:paraId="2A2EC4C5" w14:textId="77777777" w:rsidR="005B2F29" w:rsidRDefault="005B2F29" w:rsidP="005B2F29">
      <w:pPr>
        <w:rPr>
          <w:b/>
          <w:lang w:val="en-GB" w:eastAsia="de-AT"/>
        </w:rPr>
      </w:pPr>
      <w:r>
        <w:br w:type="page"/>
      </w:r>
    </w:p>
    <w:p w14:paraId="5F3F88D7" w14:textId="77777777" w:rsidR="005B2F29" w:rsidRDefault="005B2F29" w:rsidP="005B2F29">
      <w:pPr>
        <w:pStyle w:val="MTHeading"/>
      </w:pPr>
      <w:r>
        <w:lastRenderedPageBreak/>
        <w:t>Reference Drawing CB.26.2A Smart Bow segment</w:t>
      </w:r>
    </w:p>
    <w:p w14:paraId="237197B1" w14:textId="77777777" w:rsidR="005B2F29" w:rsidRPr="000770E5" w:rsidRDefault="005B2F29" w:rsidP="005B2F29">
      <w:pPr>
        <w:pStyle w:val="MTHeading"/>
        <w:rPr>
          <w:vanish/>
        </w:rPr>
      </w:pPr>
      <w:r w:rsidRPr="000770E5">
        <w:rPr>
          <w:vanish/>
        </w:rPr>
        <w:t>Remark:</w:t>
      </w:r>
    </w:p>
    <w:p w14:paraId="57D5373E" w14:textId="77777777" w:rsidR="005B2F29" w:rsidRPr="000770E5" w:rsidRDefault="005B2F29" w:rsidP="005B2F29">
      <w:pPr>
        <w:pStyle w:val="MTStandard"/>
        <w:rPr>
          <w:vanish/>
        </w:rPr>
      </w:pPr>
      <w:r w:rsidRPr="000770E5">
        <w:rPr>
          <w:vanish/>
        </w:rPr>
        <w:t>This typical drawing shows secondary cooling with 3D-Spray / Spray Width Adjustment. However, the segments are only equipped with 3D Sprays if this is explicitly included in the specification and scope list.</w:t>
      </w:r>
    </w:p>
    <w:p w14:paraId="37907A2A" w14:textId="6EC574E2" w:rsidR="00542B8A" w:rsidRDefault="00542B8A" w:rsidP="00D839B9">
      <w:pPr>
        <w:pStyle w:val="MTStandard"/>
        <w:jc w:val="center"/>
        <w:rPr>
          <w:noProof/>
        </w:rPr>
      </w:pPr>
      <w:r>
        <w:rPr>
          <w:noProof/>
        </w:rPr>
        <w:drawing>
          <wp:inline distT="0" distB="0" distL="0" distR="0" wp14:anchorId="282204DA" wp14:editId="6D93EFD3">
            <wp:extent cx="4404575" cy="5170388"/>
            <wp:effectExtent l="0" t="0" r="0" b="0"/>
            <wp:docPr id="1809" name="Picture 1809"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CB.26.2A_Bow_Segment_6_Cylinder_3D_Spray.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6498" cy="5172645"/>
                    </a:xfrm>
                    <a:prstGeom prst="rect">
                      <a:avLst/>
                    </a:prstGeom>
                  </pic:spPr>
                </pic:pic>
              </a:graphicData>
            </a:graphic>
          </wp:inline>
        </w:drawing>
      </w:r>
    </w:p>
    <w:p w14:paraId="3C73C249" w14:textId="77777777" w:rsidR="00D839B9" w:rsidRPr="00A66D78" w:rsidRDefault="00D839B9" w:rsidP="00D839B9">
      <w:pPr>
        <w:pStyle w:val="MTStandard"/>
        <w:spacing w:before="180" w:after="180"/>
        <w:jc w:val="center"/>
        <w:rPr>
          <w:b/>
        </w:rPr>
      </w:pPr>
      <w:r w:rsidRPr="004E284B">
        <w:t xml:space="preserve">- Typical sketch for reference only </w:t>
      </w:r>
      <w:r>
        <w:t>–</w:t>
      </w:r>
    </w:p>
    <w:p w14:paraId="3FF13E71" w14:textId="77777777" w:rsidR="00D839B9" w:rsidRDefault="00D839B9" w:rsidP="00D839B9">
      <w:pPr>
        <w:pStyle w:val="MTStandard"/>
      </w:pPr>
      <w:r>
        <w:br w:type="page"/>
      </w:r>
    </w:p>
    <w:p w14:paraId="24F53950" w14:textId="77777777" w:rsidR="00D839B9" w:rsidRDefault="00D839B9" w:rsidP="00D839B9">
      <w:pPr>
        <w:pStyle w:val="MTHeading"/>
      </w:pPr>
      <w:r>
        <w:lastRenderedPageBreak/>
        <w:t>Reference Drawing CB.26.3A Smart Straightener segment</w:t>
      </w:r>
    </w:p>
    <w:p w14:paraId="17D132A2" w14:textId="2305235C" w:rsidR="00542B8A" w:rsidRDefault="00542B8A" w:rsidP="00D839B9">
      <w:pPr>
        <w:pStyle w:val="MTStandard"/>
        <w:jc w:val="center"/>
        <w:rPr>
          <w:noProof/>
        </w:rPr>
      </w:pPr>
      <w:r>
        <w:rPr>
          <w:noProof/>
        </w:rPr>
        <w:drawing>
          <wp:inline distT="0" distB="0" distL="0" distR="0" wp14:anchorId="172A571E" wp14:editId="19C6756F">
            <wp:extent cx="4867857" cy="4754059"/>
            <wp:effectExtent l="0" t="0" r="9525" b="8890"/>
            <wp:docPr id="1810" name="Picture 1810" descr="A picture containing toy, blue, tru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CB.26.3A_straightener_Seg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6968" cy="4762957"/>
                    </a:xfrm>
                    <a:prstGeom prst="rect">
                      <a:avLst/>
                    </a:prstGeom>
                  </pic:spPr>
                </pic:pic>
              </a:graphicData>
            </a:graphic>
          </wp:inline>
        </w:drawing>
      </w:r>
    </w:p>
    <w:p w14:paraId="3692B161" w14:textId="77777777" w:rsidR="00D839B9" w:rsidRPr="00A66D78" w:rsidRDefault="00D839B9" w:rsidP="00D839B9">
      <w:pPr>
        <w:pStyle w:val="MTStandard"/>
        <w:spacing w:before="180" w:after="180"/>
        <w:jc w:val="center"/>
        <w:rPr>
          <w:b/>
        </w:rPr>
      </w:pPr>
      <w:r w:rsidRPr="004E284B">
        <w:t xml:space="preserve">- Typical sketch for reference only </w:t>
      </w:r>
      <w:r>
        <w:t>–</w:t>
      </w:r>
    </w:p>
    <w:p w14:paraId="34ABABBC" w14:textId="77777777" w:rsidR="00D839B9" w:rsidRDefault="00D839B9" w:rsidP="00D839B9">
      <w:pPr>
        <w:pStyle w:val="MTStandard"/>
      </w:pPr>
    </w:p>
    <w:p w14:paraId="38E80870" w14:textId="77777777" w:rsidR="00D839B9" w:rsidRDefault="00D839B9" w:rsidP="00D839B9">
      <w:pPr>
        <w:pStyle w:val="MTStandard"/>
      </w:pPr>
      <w:r>
        <w:br w:type="page"/>
      </w:r>
    </w:p>
    <w:p w14:paraId="389892EB" w14:textId="77777777" w:rsidR="00D839B9" w:rsidRDefault="00D839B9" w:rsidP="00D839B9">
      <w:pPr>
        <w:pStyle w:val="MTHeading"/>
      </w:pPr>
      <w:r>
        <w:lastRenderedPageBreak/>
        <w:t>Reference Drawing CB.26.4A Smart Horizontal segment</w:t>
      </w:r>
    </w:p>
    <w:p w14:paraId="5A36B367" w14:textId="43179C68" w:rsidR="00542B8A" w:rsidRDefault="00542B8A" w:rsidP="00D839B9">
      <w:pPr>
        <w:pStyle w:val="MTStandard"/>
        <w:jc w:val="center"/>
        <w:rPr>
          <w:noProof/>
        </w:rPr>
      </w:pPr>
      <w:r>
        <w:rPr>
          <w:noProof/>
        </w:rPr>
        <w:drawing>
          <wp:inline distT="0" distB="0" distL="0" distR="0" wp14:anchorId="7BD80B95" wp14:editId="23959F31">
            <wp:extent cx="4687275" cy="4431928"/>
            <wp:effectExtent l="0" t="0" r="0" b="6985"/>
            <wp:docPr id="1811" name="Picture 1811" descr="A picture containing toy, train, larg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CB.26.4A_horizontal_segment_7_Roll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4405" cy="4438669"/>
                    </a:xfrm>
                    <a:prstGeom prst="rect">
                      <a:avLst/>
                    </a:prstGeom>
                  </pic:spPr>
                </pic:pic>
              </a:graphicData>
            </a:graphic>
          </wp:inline>
        </w:drawing>
      </w:r>
    </w:p>
    <w:p w14:paraId="20664FA0" w14:textId="77777777" w:rsidR="00D839B9" w:rsidRDefault="00D839B9" w:rsidP="00D839B9">
      <w:pPr>
        <w:pStyle w:val="MTStandard"/>
        <w:spacing w:before="180" w:after="180"/>
        <w:jc w:val="center"/>
      </w:pPr>
      <w:r w:rsidRPr="004E284B">
        <w:t xml:space="preserve">- Typical sketch for reference only </w:t>
      </w:r>
      <w:r>
        <w:t>–</w:t>
      </w:r>
    </w:p>
    <w:p w14:paraId="10097EF3" w14:textId="77777777" w:rsidR="00D839B9" w:rsidRPr="00A66D78" w:rsidRDefault="00D839B9" w:rsidP="00D839B9">
      <w:pPr>
        <w:pStyle w:val="MTStandard"/>
      </w:pPr>
    </w:p>
    <w:p w14:paraId="5757F13D" w14:textId="77777777" w:rsidR="00D839B9" w:rsidRDefault="00D839B9" w:rsidP="00D839B9">
      <w:pPr>
        <w:pStyle w:val="MTStandard"/>
      </w:pPr>
      <w:r w:rsidRPr="00AD09E4">
        <w:br w:type="page"/>
      </w:r>
      <w:bookmarkStart w:id="886" w:name="_Toc525968087"/>
      <w:bookmarkStart w:id="887" w:name="_Toc2131719"/>
      <w:bookmarkStart w:id="888" w:name="_Toc17712367"/>
      <w:bookmarkStart w:id="889" w:name="_Toc102895198"/>
      <w:bookmarkStart w:id="890" w:name="_Toc234816081"/>
      <w:bookmarkStart w:id="891" w:name="_Toc240791172"/>
    </w:p>
    <w:p w14:paraId="09E38C51" w14:textId="3FC053C2" w:rsidR="00D839B9" w:rsidRPr="00DC4358" w:rsidRDefault="00D839B9" w:rsidP="00D839B9">
      <w:pPr>
        <w:pStyle w:val="MTHeadingSCS3"/>
        <w:rPr>
          <w:vanish/>
          <w:highlight w:val="yellow"/>
        </w:rPr>
      </w:pPr>
      <w:bookmarkStart w:id="892" w:name="_Toc474149424"/>
      <w:bookmarkStart w:id="893" w:name="_Toc51247207"/>
      <w:r w:rsidRPr="00DC4358">
        <w:rPr>
          <w:vanish/>
          <w:highlight w:val="yellow"/>
        </w:rPr>
        <w:lastRenderedPageBreak/>
        <w:t>CB.26.5 Strand guide subsystem</w:t>
      </w:r>
      <w:bookmarkEnd w:id="892"/>
      <w:r w:rsidRPr="00DC4358">
        <w:rPr>
          <w:vanish/>
          <w:highlight w:val="yellow"/>
        </w:rPr>
        <w:t xml:space="preserve"> (OPTION)</w:t>
      </w:r>
      <w:bookmarkEnd w:id="893"/>
    </w:p>
    <w:p w14:paraId="71B8240B" w14:textId="77777777" w:rsidR="00AD176C" w:rsidRPr="00DC4358" w:rsidRDefault="00AD176C" w:rsidP="00AD176C">
      <w:pPr>
        <w:pStyle w:val="MTHeadingSCS4"/>
        <w:rPr>
          <w:vanish/>
          <w:highlight w:val="yellow"/>
        </w:rPr>
      </w:pPr>
      <w:bookmarkStart w:id="894" w:name="_Toc474149425"/>
      <w:bookmarkStart w:id="895" w:name="_Toc51247208"/>
      <w:bookmarkStart w:id="896" w:name="_Toc72134422"/>
      <w:r w:rsidRPr="00DC4358">
        <w:rPr>
          <w:vanish/>
          <w:highlight w:val="yellow"/>
        </w:rPr>
        <w:t>CB.26.53 Electromagnetic strand stirrer</w:t>
      </w:r>
      <w:bookmarkEnd w:id="894"/>
      <w:r w:rsidRPr="00DC4358">
        <w:rPr>
          <w:vanish/>
          <w:highlight w:val="yellow"/>
        </w:rPr>
        <w:t xml:space="preserve"> (S-EMS) (OPTION)</w:t>
      </w:r>
      <w:bookmarkEnd w:id="895"/>
      <w:bookmarkEnd w:id="896"/>
    </w:p>
    <w:p w14:paraId="404BA2D2" w14:textId="77777777" w:rsidR="00AD176C" w:rsidRPr="00F91496" w:rsidRDefault="00AD176C" w:rsidP="00AD176C">
      <w:pPr>
        <w:pStyle w:val="MTHeadingSCS4"/>
        <w:rPr>
          <w:vanish/>
        </w:rPr>
      </w:pPr>
      <w:r w:rsidRPr="00DC4358">
        <w:rPr>
          <w:vanish/>
          <w:highlight w:val="yellow"/>
        </w:rPr>
        <w:t>CB.26.53A Flow Master Box</w:t>
      </w:r>
    </w:p>
    <w:p w14:paraId="30B230A0" w14:textId="77777777" w:rsidR="00AD176C" w:rsidRPr="00F91496" w:rsidRDefault="00AD176C" w:rsidP="00AD176C">
      <w:pPr>
        <w:pStyle w:val="MTHeading"/>
        <w:rPr>
          <w:vanish/>
        </w:rPr>
      </w:pPr>
      <w:r w:rsidRPr="00F91496">
        <w:rPr>
          <w:vanish/>
        </w:rPr>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AD176C" w:rsidRPr="00F91496" w14:paraId="2D37AC6A" w14:textId="77777777" w:rsidTr="0019043B">
        <w:trPr>
          <w:hidden/>
        </w:trPr>
        <w:tc>
          <w:tcPr>
            <w:tcW w:w="3544" w:type="dxa"/>
          </w:tcPr>
          <w:p w14:paraId="3F0037E7" w14:textId="77777777" w:rsidR="00AD176C" w:rsidRPr="00F91496" w:rsidRDefault="00AD176C" w:rsidP="0019043B">
            <w:pPr>
              <w:pStyle w:val="MTTableText"/>
              <w:rPr>
                <w:vanish/>
              </w:rPr>
            </w:pPr>
            <w:r w:rsidRPr="00F91496">
              <w:rPr>
                <w:vanish/>
              </w:rPr>
              <w:t>Type of design</w:t>
            </w:r>
          </w:p>
        </w:tc>
        <w:tc>
          <w:tcPr>
            <w:tcW w:w="5953" w:type="dxa"/>
          </w:tcPr>
          <w:p w14:paraId="066D613A" w14:textId="77777777" w:rsidR="00AD176C" w:rsidRPr="00F91496" w:rsidRDefault="00AD176C" w:rsidP="0019043B">
            <w:pPr>
              <w:pStyle w:val="MTTableText"/>
              <w:rPr>
                <w:vanish/>
              </w:rPr>
            </w:pPr>
            <w:r w:rsidRPr="00F91496">
              <w:rPr>
                <w:vanish/>
              </w:rPr>
              <w:t>Box-type electromagnetic stirrer (EMS) for Stirring of liquid steel by strong dynamic magnetic fields</w:t>
            </w:r>
          </w:p>
        </w:tc>
      </w:tr>
      <w:tr w:rsidR="00AD176C" w:rsidRPr="00F91496" w14:paraId="431630BC" w14:textId="77777777" w:rsidTr="0019043B">
        <w:trPr>
          <w:hidden/>
        </w:trPr>
        <w:tc>
          <w:tcPr>
            <w:tcW w:w="3544" w:type="dxa"/>
          </w:tcPr>
          <w:p w14:paraId="4BDE16C7" w14:textId="77777777" w:rsidR="00AD176C" w:rsidRPr="00F91496" w:rsidRDefault="00AD176C" w:rsidP="0019043B">
            <w:pPr>
              <w:pStyle w:val="MTTableText"/>
              <w:rPr>
                <w:vanish/>
              </w:rPr>
            </w:pPr>
            <w:r w:rsidRPr="00F91496">
              <w:rPr>
                <w:vanish/>
              </w:rPr>
              <w:t>Type of cooling</w:t>
            </w:r>
          </w:p>
        </w:tc>
        <w:tc>
          <w:tcPr>
            <w:tcW w:w="5953" w:type="dxa"/>
          </w:tcPr>
          <w:p w14:paraId="221CB9F2" w14:textId="77777777" w:rsidR="00AD176C" w:rsidRPr="00F91496" w:rsidRDefault="00AD176C" w:rsidP="0019043B">
            <w:pPr>
              <w:pStyle w:val="MTTableText"/>
              <w:rPr>
                <w:vanish/>
              </w:rPr>
            </w:pPr>
            <w:r w:rsidRPr="00F91496">
              <w:rPr>
                <w:vanish/>
              </w:rPr>
              <w:t>Dry type coil with internal water cooling</w:t>
            </w:r>
          </w:p>
        </w:tc>
      </w:tr>
      <w:tr w:rsidR="00AD176C" w:rsidRPr="00F91496" w14:paraId="7E00654F" w14:textId="77777777" w:rsidTr="0019043B">
        <w:trPr>
          <w:hidden/>
        </w:trPr>
        <w:tc>
          <w:tcPr>
            <w:tcW w:w="3544" w:type="dxa"/>
          </w:tcPr>
          <w:p w14:paraId="45588280" w14:textId="77777777" w:rsidR="00AD176C" w:rsidRPr="00F91496" w:rsidRDefault="00AD176C" w:rsidP="0019043B">
            <w:pPr>
              <w:pStyle w:val="MTTableText"/>
              <w:rPr>
                <w:vanish/>
              </w:rPr>
            </w:pPr>
            <w:r w:rsidRPr="00F91496">
              <w:rPr>
                <w:vanish/>
              </w:rPr>
              <w:t>Rated current</w:t>
            </w:r>
          </w:p>
        </w:tc>
        <w:tc>
          <w:tcPr>
            <w:tcW w:w="5953" w:type="dxa"/>
          </w:tcPr>
          <w:p w14:paraId="6F93390C" w14:textId="77777777" w:rsidR="00AD176C" w:rsidRPr="00F91496" w:rsidRDefault="00AD176C" w:rsidP="0019043B">
            <w:pPr>
              <w:pStyle w:val="MTTableText"/>
              <w:rPr>
                <w:vanish/>
              </w:rPr>
            </w:pPr>
            <w:r w:rsidRPr="00F91496">
              <w:rPr>
                <w:vanish/>
              </w:rPr>
              <w:t>1700 A</w:t>
            </w:r>
          </w:p>
        </w:tc>
      </w:tr>
      <w:tr w:rsidR="00AD176C" w:rsidRPr="00F91496" w14:paraId="3C45DAB2" w14:textId="77777777" w:rsidTr="0019043B">
        <w:trPr>
          <w:hidden/>
        </w:trPr>
        <w:tc>
          <w:tcPr>
            <w:tcW w:w="3544" w:type="dxa"/>
          </w:tcPr>
          <w:p w14:paraId="703B93E3" w14:textId="77777777" w:rsidR="00AD176C" w:rsidRPr="00F91496" w:rsidRDefault="00AD176C" w:rsidP="0019043B">
            <w:pPr>
              <w:pStyle w:val="MTTableText"/>
              <w:rPr>
                <w:vanish/>
              </w:rPr>
            </w:pPr>
            <w:r w:rsidRPr="00F91496">
              <w:rPr>
                <w:vanish/>
              </w:rPr>
              <w:t>Rated voltage</w:t>
            </w:r>
          </w:p>
        </w:tc>
        <w:tc>
          <w:tcPr>
            <w:tcW w:w="5953" w:type="dxa"/>
          </w:tcPr>
          <w:p w14:paraId="38A565F9" w14:textId="77777777" w:rsidR="00AD176C" w:rsidRPr="00F91496" w:rsidRDefault="00AD176C" w:rsidP="0019043B">
            <w:pPr>
              <w:pStyle w:val="MTTableText"/>
              <w:rPr>
                <w:vanish/>
              </w:rPr>
            </w:pPr>
            <w:r w:rsidRPr="00F91496">
              <w:rPr>
                <w:vanish/>
              </w:rPr>
              <w:t>680 V</w:t>
            </w:r>
          </w:p>
        </w:tc>
      </w:tr>
      <w:tr w:rsidR="00AD176C" w:rsidRPr="00F91496" w14:paraId="4C1F6276" w14:textId="77777777" w:rsidTr="0019043B">
        <w:trPr>
          <w:hidden/>
        </w:trPr>
        <w:tc>
          <w:tcPr>
            <w:tcW w:w="3544" w:type="dxa"/>
          </w:tcPr>
          <w:p w14:paraId="5EE3C550" w14:textId="77777777" w:rsidR="00AD176C" w:rsidRPr="00F91496" w:rsidRDefault="00AD176C" w:rsidP="0019043B">
            <w:pPr>
              <w:pStyle w:val="MTTableText"/>
              <w:rPr>
                <w:vanish/>
              </w:rPr>
            </w:pPr>
            <w:r w:rsidRPr="00F91496">
              <w:rPr>
                <w:vanish/>
              </w:rPr>
              <w:t>Apparent power</w:t>
            </w:r>
          </w:p>
        </w:tc>
        <w:tc>
          <w:tcPr>
            <w:tcW w:w="5953" w:type="dxa"/>
          </w:tcPr>
          <w:p w14:paraId="6315886B" w14:textId="77777777" w:rsidR="00AD176C" w:rsidRPr="00F91496" w:rsidRDefault="00AD176C" w:rsidP="0019043B">
            <w:pPr>
              <w:pStyle w:val="MTTableText"/>
              <w:rPr>
                <w:vanish/>
              </w:rPr>
            </w:pPr>
            <w:r w:rsidRPr="00F91496">
              <w:rPr>
                <w:vanish/>
              </w:rPr>
              <w:t>2000 kVA</w:t>
            </w:r>
          </w:p>
        </w:tc>
      </w:tr>
      <w:tr w:rsidR="00AD176C" w:rsidRPr="00F91496" w14:paraId="76A93194" w14:textId="77777777" w:rsidTr="0019043B">
        <w:trPr>
          <w:hidden/>
        </w:trPr>
        <w:tc>
          <w:tcPr>
            <w:tcW w:w="3544" w:type="dxa"/>
          </w:tcPr>
          <w:p w14:paraId="6B1130CA" w14:textId="77777777" w:rsidR="00AD176C" w:rsidRPr="00F91496" w:rsidRDefault="00AD176C" w:rsidP="0019043B">
            <w:pPr>
              <w:pStyle w:val="MTTableText"/>
              <w:rPr>
                <w:vanish/>
              </w:rPr>
            </w:pPr>
            <w:r w:rsidRPr="00F91496">
              <w:rPr>
                <w:vanish/>
              </w:rPr>
              <w:t>Active power</w:t>
            </w:r>
          </w:p>
        </w:tc>
        <w:tc>
          <w:tcPr>
            <w:tcW w:w="5953" w:type="dxa"/>
          </w:tcPr>
          <w:p w14:paraId="0D89B31E" w14:textId="77777777" w:rsidR="00AD176C" w:rsidRPr="00F91496" w:rsidRDefault="00AD176C" w:rsidP="0019043B">
            <w:pPr>
              <w:pStyle w:val="MTTableText"/>
              <w:rPr>
                <w:vanish/>
              </w:rPr>
            </w:pPr>
            <w:r w:rsidRPr="00F91496">
              <w:rPr>
                <w:vanish/>
              </w:rPr>
              <w:t>600 kW</w:t>
            </w:r>
          </w:p>
        </w:tc>
      </w:tr>
      <w:tr w:rsidR="00AD176C" w:rsidRPr="00F91496" w14:paraId="4F738521" w14:textId="77777777" w:rsidTr="0019043B">
        <w:trPr>
          <w:hidden/>
        </w:trPr>
        <w:tc>
          <w:tcPr>
            <w:tcW w:w="3544" w:type="dxa"/>
          </w:tcPr>
          <w:p w14:paraId="53DFF6FF" w14:textId="77777777" w:rsidR="00AD176C" w:rsidRPr="00F91496" w:rsidRDefault="00AD176C" w:rsidP="0019043B">
            <w:pPr>
              <w:pStyle w:val="MTTableText"/>
              <w:rPr>
                <w:vanish/>
              </w:rPr>
            </w:pPr>
            <w:r w:rsidRPr="00F91496">
              <w:rPr>
                <w:vanish/>
              </w:rPr>
              <w:t>Operating frequency</w:t>
            </w:r>
          </w:p>
        </w:tc>
        <w:tc>
          <w:tcPr>
            <w:tcW w:w="5953" w:type="dxa"/>
          </w:tcPr>
          <w:p w14:paraId="521374C5" w14:textId="77777777" w:rsidR="00AD176C" w:rsidRPr="00F91496" w:rsidRDefault="00AD176C" w:rsidP="0019043B">
            <w:pPr>
              <w:pStyle w:val="MTTableText"/>
              <w:rPr>
                <w:vanish/>
              </w:rPr>
            </w:pPr>
            <w:r w:rsidRPr="00F91496">
              <w:rPr>
                <w:vanish/>
              </w:rPr>
              <w:t>2-3 Hz</w:t>
            </w:r>
          </w:p>
        </w:tc>
      </w:tr>
      <w:tr w:rsidR="00AD176C" w:rsidRPr="00F91496" w14:paraId="1CAB414C" w14:textId="77777777" w:rsidTr="0019043B">
        <w:trPr>
          <w:hidden/>
        </w:trPr>
        <w:tc>
          <w:tcPr>
            <w:tcW w:w="3544" w:type="dxa"/>
          </w:tcPr>
          <w:p w14:paraId="1DC71B7B" w14:textId="77777777" w:rsidR="00AD176C" w:rsidRPr="00F91496" w:rsidRDefault="00AD176C" w:rsidP="0019043B">
            <w:pPr>
              <w:pStyle w:val="MTTableText"/>
              <w:rPr>
                <w:vanish/>
              </w:rPr>
            </w:pPr>
            <w:r w:rsidRPr="00F91496">
              <w:rPr>
                <w:vanish/>
              </w:rPr>
              <w:t>Dimensions (approx.) WxLxH</w:t>
            </w:r>
          </w:p>
        </w:tc>
        <w:tc>
          <w:tcPr>
            <w:tcW w:w="5953" w:type="dxa"/>
          </w:tcPr>
          <w:p w14:paraId="7A760503" w14:textId="77777777" w:rsidR="00AD176C" w:rsidRPr="00F91496" w:rsidRDefault="00AD176C" w:rsidP="0019043B">
            <w:pPr>
              <w:pStyle w:val="MTTableText"/>
              <w:rPr>
                <w:vanish/>
              </w:rPr>
            </w:pPr>
            <w:r w:rsidRPr="00F91496">
              <w:rPr>
                <w:vanish/>
              </w:rPr>
              <w:t>1600X1400X800 mm</w:t>
            </w:r>
          </w:p>
        </w:tc>
      </w:tr>
      <w:tr w:rsidR="00AD176C" w:rsidRPr="00F91496" w14:paraId="6B0B0AFE" w14:textId="77777777" w:rsidTr="0019043B">
        <w:trPr>
          <w:hidden/>
        </w:trPr>
        <w:tc>
          <w:tcPr>
            <w:tcW w:w="3544" w:type="dxa"/>
          </w:tcPr>
          <w:p w14:paraId="70F4C82A" w14:textId="77777777" w:rsidR="00AD176C" w:rsidRPr="00F91496" w:rsidRDefault="00AD176C" w:rsidP="0019043B">
            <w:pPr>
              <w:pStyle w:val="MTTableText"/>
              <w:rPr>
                <w:vanish/>
              </w:rPr>
            </w:pPr>
            <w:r w:rsidRPr="00F91496">
              <w:rPr>
                <w:vanish/>
              </w:rPr>
              <w:t>Weight (approx.)</w:t>
            </w:r>
          </w:p>
        </w:tc>
        <w:tc>
          <w:tcPr>
            <w:tcW w:w="5953" w:type="dxa"/>
          </w:tcPr>
          <w:p w14:paraId="79AFDF00" w14:textId="77777777" w:rsidR="00AD176C" w:rsidRPr="00F91496" w:rsidRDefault="00AD176C" w:rsidP="0019043B">
            <w:pPr>
              <w:pStyle w:val="MTTableText"/>
              <w:rPr>
                <w:vanish/>
              </w:rPr>
            </w:pPr>
            <w:r w:rsidRPr="00F91496">
              <w:rPr>
                <w:vanish/>
              </w:rPr>
              <w:t>5000 kg</w:t>
            </w:r>
          </w:p>
        </w:tc>
      </w:tr>
      <w:tr w:rsidR="00AD176C" w:rsidRPr="00F91496" w14:paraId="61B871FC" w14:textId="77777777" w:rsidTr="0019043B">
        <w:trPr>
          <w:hidden/>
        </w:trPr>
        <w:tc>
          <w:tcPr>
            <w:tcW w:w="3544" w:type="dxa"/>
          </w:tcPr>
          <w:p w14:paraId="21B1A631" w14:textId="77777777" w:rsidR="00AD176C" w:rsidRPr="00F91496" w:rsidRDefault="00AD176C" w:rsidP="0019043B">
            <w:pPr>
              <w:pStyle w:val="MTTableText"/>
              <w:rPr>
                <w:vanish/>
              </w:rPr>
            </w:pPr>
            <w:r w:rsidRPr="00F91496">
              <w:rPr>
                <w:vanish/>
              </w:rPr>
              <w:t>Position of Flow Master Box</w:t>
            </w:r>
          </w:p>
        </w:tc>
        <w:tc>
          <w:tcPr>
            <w:tcW w:w="5953" w:type="dxa"/>
          </w:tcPr>
          <w:p w14:paraId="37415947" w14:textId="77777777" w:rsidR="00AD176C" w:rsidRPr="00F91496" w:rsidRDefault="00AD176C" w:rsidP="0019043B">
            <w:pPr>
              <w:pStyle w:val="MTTableText"/>
              <w:rPr>
                <w:vanish/>
              </w:rPr>
            </w:pPr>
            <w:r w:rsidRPr="00F91496">
              <w:rPr>
                <w:vanish/>
              </w:rPr>
              <w:t xml:space="preserve">Bender outer bow </w:t>
            </w:r>
            <w:r w:rsidRPr="00F91496">
              <w:rPr>
                <w:vanish/>
                <w:highlight w:val="yellow"/>
              </w:rPr>
              <w:t>(to be defined by ME!)</w:t>
            </w:r>
          </w:p>
          <w:p w14:paraId="610ACA77" w14:textId="77777777" w:rsidR="00AD176C" w:rsidRPr="00F91496" w:rsidRDefault="00AD176C" w:rsidP="0019043B">
            <w:pPr>
              <w:pStyle w:val="MTTableText"/>
              <w:rPr>
                <w:vanish/>
              </w:rPr>
            </w:pPr>
            <w:r w:rsidRPr="00F91496">
              <w:rPr>
                <w:vanish/>
              </w:rPr>
              <w:t xml:space="preserve">Bow Segment 1 inner bow </w:t>
            </w:r>
            <w:r w:rsidRPr="00F91496">
              <w:rPr>
                <w:vanish/>
                <w:highlight w:val="yellow"/>
              </w:rPr>
              <w:t>(to be defined by ME!)</w:t>
            </w:r>
          </w:p>
          <w:p w14:paraId="7606109E" w14:textId="77777777" w:rsidR="00AD176C" w:rsidRPr="00F91496" w:rsidRDefault="00AD176C" w:rsidP="0019043B">
            <w:pPr>
              <w:pStyle w:val="MTTableText"/>
              <w:rPr>
                <w:vanish/>
              </w:rPr>
            </w:pPr>
            <w:r w:rsidRPr="00F91496">
              <w:rPr>
                <w:vanish/>
              </w:rPr>
              <w:t xml:space="preserve">Bow Segment 2 inner bow </w:t>
            </w:r>
            <w:r w:rsidRPr="00F91496">
              <w:rPr>
                <w:vanish/>
                <w:highlight w:val="yellow"/>
              </w:rPr>
              <w:t>(to be defined by ME!)</w:t>
            </w:r>
          </w:p>
        </w:tc>
      </w:tr>
      <w:tr w:rsidR="00AD176C" w:rsidRPr="00F91496" w14:paraId="1FA17055" w14:textId="77777777" w:rsidTr="0019043B">
        <w:trPr>
          <w:hidden/>
        </w:trPr>
        <w:tc>
          <w:tcPr>
            <w:tcW w:w="3544" w:type="dxa"/>
          </w:tcPr>
          <w:p w14:paraId="7BF9C2A9" w14:textId="77777777" w:rsidR="00AD176C" w:rsidRPr="00F91496" w:rsidRDefault="00AD176C" w:rsidP="0019043B">
            <w:pPr>
              <w:pStyle w:val="MTTableText"/>
              <w:rPr>
                <w:vanish/>
              </w:rPr>
            </w:pPr>
            <w:r w:rsidRPr="00F91496">
              <w:rPr>
                <w:vanish/>
              </w:rPr>
              <w:t>Manipulation of Flow Master Box in bender area</w:t>
            </w:r>
          </w:p>
        </w:tc>
        <w:tc>
          <w:tcPr>
            <w:tcW w:w="5953" w:type="dxa"/>
          </w:tcPr>
          <w:p w14:paraId="37ADBFBC" w14:textId="77777777" w:rsidR="00AD176C" w:rsidRPr="00F91496" w:rsidRDefault="00AD176C" w:rsidP="0019043B">
            <w:pPr>
              <w:pStyle w:val="MTTableText"/>
              <w:rPr>
                <w:vanish/>
              </w:rPr>
            </w:pPr>
            <w:r w:rsidRPr="00F91496">
              <w:rPr>
                <w:vanish/>
              </w:rPr>
              <w:t>By manipulator in bender area, refer to item CB.23.24</w:t>
            </w:r>
          </w:p>
        </w:tc>
      </w:tr>
      <w:tr w:rsidR="00AD176C" w:rsidRPr="00F91496" w14:paraId="16EEB4C1" w14:textId="77777777" w:rsidTr="0019043B">
        <w:trPr>
          <w:hidden/>
        </w:trPr>
        <w:tc>
          <w:tcPr>
            <w:tcW w:w="3544" w:type="dxa"/>
          </w:tcPr>
          <w:p w14:paraId="0F5F28FA" w14:textId="77777777" w:rsidR="00AD176C" w:rsidRPr="00F91496" w:rsidRDefault="00AD176C" w:rsidP="0019043B">
            <w:pPr>
              <w:pStyle w:val="MTTableText"/>
              <w:rPr>
                <w:vanish/>
              </w:rPr>
            </w:pPr>
            <w:r w:rsidRPr="00F91496">
              <w:rPr>
                <w:vanish/>
              </w:rPr>
              <w:t>Manipulation of Flow Master Box in segment</w:t>
            </w:r>
          </w:p>
        </w:tc>
        <w:tc>
          <w:tcPr>
            <w:tcW w:w="5953" w:type="dxa"/>
          </w:tcPr>
          <w:p w14:paraId="50B3A5DB" w14:textId="77777777" w:rsidR="00AD176C" w:rsidRPr="00F91496" w:rsidRDefault="00AD176C" w:rsidP="0019043B">
            <w:pPr>
              <w:pStyle w:val="MTTableText"/>
              <w:rPr>
                <w:vanish/>
              </w:rPr>
            </w:pPr>
            <w:r w:rsidRPr="00F91496">
              <w:rPr>
                <w:vanish/>
              </w:rPr>
              <w:t>The Flow Master Box is directly attached to the inner bow of the segment</w:t>
            </w:r>
          </w:p>
        </w:tc>
      </w:tr>
    </w:tbl>
    <w:p w14:paraId="5E98FCB2" w14:textId="77777777" w:rsidR="00AD176C" w:rsidRPr="00F91496" w:rsidRDefault="00AD176C" w:rsidP="00AD176C">
      <w:pPr>
        <w:pStyle w:val="MTStandard"/>
        <w:rPr>
          <w:vanish/>
        </w:rPr>
      </w:pPr>
    </w:p>
    <w:p w14:paraId="2E23156D" w14:textId="77777777" w:rsidR="00AD176C" w:rsidRPr="00F91496" w:rsidRDefault="00AD176C" w:rsidP="00AD176C">
      <w:pPr>
        <w:pStyle w:val="MTHeading"/>
        <w:rPr>
          <w:vanish/>
        </w:rPr>
      </w:pPr>
      <w:r w:rsidRPr="00F91496">
        <w:rPr>
          <w:vanish/>
        </w:rPr>
        <w:t>Functional Description</w:t>
      </w:r>
    </w:p>
    <w:p w14:paraId="12F9CB7F" w14:textId="77777777" w:rsidR="00AD176C" w:rsidRPr="00F91496" w:rsidRDefault="00AD176C" w:rsidP="00AD176C">
      <w:pPr>
        <w:pStyle w:val="MTStandard"/>
        <w:rPr>
          <w:vanish/>
        </w:rPr>
      </w:pPr>
      <w:r w:rsidRPr="00F91496">
        <w:rPr>
          <w:vanish/>
        </w:rPr>
        <w:t xml:space="preserve">The Flow Master Box is a box-type electromagnetic strand stirrer (S-EMS) that is situated close to the strand. </w:t>
      </w:r>
    </w:p>
    <w:p w14:paraId="140072E6" w14:textId="77777777" w:rsidR="00AD176C" w:rsidRPr="00F91496" w:rsidRDefault="00AD176C" w:rsidP="00AD176C">
      <w:pPr>
        <w:pStyle w:val="MTStandard"/>
        <w:rPr>
          <w:vanish/>
        </w:rPr>
      </w:pPr>
      <w:r w:rsidRPr="00F91496">
        <w:rPr>
          <w:vanish/>
        </w:rPr>
        <w:t>The S-EMS generates a strong travelling electromagnetic field inside the strand, which induces a fluid flow inside the liquid pool. This flow leads to temperature homogenization of the liquid pool on the one hand and generates shear stress in the solidification front, on the other hand.</w:t>
      </w:r>
    </w:p>
    <w:p w14:paraId="70449806" w14:textId="77777777" w:rsidR="00AD176C" w:rsidRPr="00F91496" w:rsidRDefault="00AD176C" w:rsidP="00AD176C">
      <w:pPr>
        <w:pStyle w:val="MTStandard"/>
        <w:rPr>
          <w:vanish/>
        </w:rPr>
      </w:pPr>
      <w:r w:rsidRPr="00F91496">
        <w:rPr>
          <w:vanish/>
        </w:rPr>
        <w:t>Both effects disturb columnar crystal growth and lead to a smaller grain size in the microstructure of the final product. This stirring effect can be quantified by the so called equiaxed ratio, which means the percentage of crystals below a certain length/width ratio in the microstructure.</w:t>
      </w:r>
    </w:p>
    <w:p w14:paraId="12892068" w14:textId="77777777" w:rsidR="00AD176C" w:rsidRPr="00F91496" w:rsidRDefault="00AD176C" w:rsidP="00AD176C">
      <w:pPr>
        <w:pStyle w:val="MTStandard"/>
        <w:rPr>
          <w:vanish/>
        </w:rPr>
      </w:pPr>
    </w:p>
    <w:p w14:paraId="31AD03EF" w14:textId="77777777" w:rsidR="00AD176C" w:rsidRPr="00F91496" w:rsidRDefault="00AD176C" w:rsidP="00AD176C">
      <w:pPr>
        <w:pStyle w:val="MTStandard"/>
        <w:rPr>
          <w:vanish/>
        </w:rPr>
      </w:pPr>
      <w:r w:rsidRPr="00F91496">
        <w:rPr>
          <w:vanish/>
        </w:rPr>
        <w:t>The Flow Master Box contains electrical coils and an iron core. The coils are made of hollow copper, with internal water cooling. A phase shift in the AC currents in the coils generates a linear travelling magnetic field and the iron core brings this field to the strand.</w:t>
      </w:r>
    </w:p>
    <w:p w14:paraId="557CAC9B" w14:textId="77777777" w:rsidR="00AD176C" w:rsidRPr="00F91496" w:rsidRDefault="00AD176C" w:rsidP="00AD176C">
      <w:pPr>
        <w:pStyle w:val="MTHeading"/>
        <w:rPr>
          <w:vanish/>
        </w:rPr>
      </w:pPr>
      <w:r w:rsidRPr="00F91496">
        <w:rPr>
          <w:vanish/>
        </w:rPr>
        <w:t>Main Components</w:t>
      </w:r>
    </w:p>
    <w:p w14:paraId="2AF6ACC6" w14:textId="77777777" w:rsidR="00AD176C" w:rsidRPr="00F91496" w:rsidRDefault="00AD176C" w:rsidP="00AD176C">
      <w:pPr>
        <w:pStyle w:val="MTBulletIndent"/>
        <w:rPr>
          <w:vanish/>
        </w:rPr>
      </w:pPr>
      <w:r w:rsidRPr="00F91496">
        <w:rPr>
          <w:vanish/>
        </w:rPr>
        <w:t>Box-type coil</w:t>
      </w:r>
    </w:p>
    <w:p w14:paraId="544EE213" w14:textId="77777777" w:rsidR="00AD176C" w:rsidRPr="002279B4" w:rsidRDefault="00AD176C" w:rsidP="00AD176C">
      <w:pPr>
        <w:pStyle w:val="MTBulletIndent"/>
        <w:rPr>
          <w:vanish/>
          <w:lang w:val="de-AT"/>
        </w:rPr>
      </w:pPr>
      <w:r w:rsidRPr="002279B4">
        <w:rPr>
          <w:vanish/>
          <w:lang w:val="de-AT"/>
        </w:rPr>
        <w:t xml:space="preserve">Manipulator (optional): Please refer to item CB.23.24 (Das ist aber nur für Bender?) </w:t>
      </w:r>
    </w:p>
    <w:p w14:paraId="7143CAF1" w14:textId="77777777" w:rsidR="00AD176C" w:rsidRPr="00F91496" w:rsidRDefault="00AD176C" w:rsidP="00AD176C">
      <w:pPr>
        <w:pStyle w:val="MTBulletIndent"/>
        <w:rPr>
          <w:vanish/>
        </w:rPr>
      </w:pPr>
      <w:r w:rsidRPr="00F91496">
        <w:rPr>
          <w:vanish/>
        </w:rPr>
        <w:t>Cooling water station: Please refer to fluid specification item CB.XX</w:t>
      </w:r>
    </w:p>
    <w:p w14:paraId="50CD69CC" w14:textId="77777777" w:rsidR="00AD176C" w:rsidRPr="00F91496" w:rsidRDefault="00AD176C" w:rsidP="00AD176C">
      <w:pPr>
        <w:pStyle w:val="MTBulletIndent"/>
        <w:rPr>
          <w:vanish/>
        </w:rPr>
      </w:pPr>
      <w:r w:rsidRPr="00F91496">
        <w:rPr>
          <w:vanish/>
        </w:rPr>
        <w:t>Electric power supply: Please refer to E&amp;A specification item CB.XX</w:t>
      </w:r>
    </w:p>
    <w:p w14:paraId="7360A6D3" w14:textId="77777777" w:rsidR="00AD176C" w:rsidRPr="00F91496" w:rsidRDefault="00AD176C" w:rsidP="00AD176C">
      <w:pPr>
        <w:pStyle w:val="MTHeading"/>
        <w:rPr>
          <w:vanish/>
        </w:rPr>
      </w:pPr>
      <w:r w:rsidRPr="00F91496">
        <w:rPr>
          <w:vanish/>
        </w:rPr>
        <w:t>Main Characteristics</w:t>
      </w:r>
    </w:p>
    <w:p w14:paraId="5DECE62F" w14:textId="77777777" w:rsidR="00AD176C" w:rsidRPr="00F91496" w:rsidRDefault="00AD176C" w:rsidP="00AD176C">
      <w:pPr>
        <w:pStyle w:val="MTBulletIndent"/>
        <w:rPr>
          <w:vanish/>
        </w:rPr>
      </w:pPr>
      <w:r w:rsidRPr="00F91496">
        <w:rPr>
          <w:vanish/>
        </w:rPr>
        <w:t>Travelling magnetic field inside the strand</w:t>
      </w:r>
    </w:p>
    <w:p w14:paraId="64478AE3" w14:textId="77777777" w:rsidR="00AD176C" w:rsidRPr="00F91496" w:rsidRDefault="00AD176C" w:rsidP="00AD176C">
      <w:pPr>
        <w:pStyle w:val="MTBulletIndent"/>
        <w:rPr>
          <w:vanish/>
        </w:rPr>
      </w:pPr>
      <w:r w:rsidRPr="00F91496">
        <w:rPr>
          <w:vanish/>
        </w:rPr>
        <w:t>Fluid flow inside the liquid pool of the strand</w:t>
      </w:r>
    </w:p>
    <w:p w14:paraId="27A8234C" w14:textId="77777777" w:rsidR="00AD176C" w:rsidRPr="00F91496" w:rsidRDefault="00AD176C" w:rsidP="00AD176C">
      <w:pPr>
        <w:pStyle w:val="MTBulletIndent"/>
        <w:rPr>
          <w:vanish/>
        </w:rPr>
      </w:pPr>
      <w:r w:rsidRPr="00F91496">
        <w:rPr>
          <w:vanish/>
        </w:rPr>
        <w:t>Homogenization of temperature distribution in the liquid pool</w:t>
      </w:r>
    </w:p>
    <w:p w14:paraId="785EE59C" w14:textId="77777777" w:rsidR="00AD176C" w:rsidRPr="00F91496" w:rsidRDefault="00AD176C" w:rsidP="00AD176C">
      <w:pPr>
        <w:pStyle w:val="MTBulletIndent"/>
        <w:rPr>
          <w:vanish/>
        </w:rPr>
      </w:pPr>
      <w:r w:rsidRPr="00F91496">
        <w:rPr>
          <w:vanish/>
        </w:rPr>
        <w:t>Shear stress in solidification front</w:t>
      </w:r>
    </w:p>
    <w:p w14:paraId="6B9B8B0E" w14:textId="77777777" w:rsidR="00AD176C" w:rsidRPr="00F91496" w:rsidRDefault="00AD176C" w:rsidP="00AD176C">
      <w:pPr>
        <w:pStyle w:val="MTBulletIndent"/>
        <w:rPr>
          <w:vanish/>
        </w:rPr>
      </w:pPr>
      <w:r w:rsidRPr="00F91496">
        <w:rPr>
          <w:vanish/>
        </w:rPr>
        <w:t>Increase equiaxed ratio in final product</w:t>
      </w:r>
    </w:p>
    <w:p w14:paraId="49327BD1" w14:textId="77777777" w:rsidR="00AD176C" w:rsidRPr="00F91496" w:rsidRDefault="00AD176C" w:rsidP="00AD176C">
      <w:pPr>
        <w:pStyle w:val="MTHeading"/>
        <w:rPr>
          <w:vanish/>
        </w:rPr>
      </w:pPr>
      <w:r w:rsidRPr="00F91496">
        <w:rPr>
          <w:vanish/>
        </w:rPr>
        <w:t>Advantages of Design</w:t>
      </w:r>
    </w:p>
    <w:p w14:paraId="30C4D1C6" w14:textId="77777777" w:rsidR="00AD176C" w:rsidRPr="00F91496" w:rsidRDefault="00AD176C" w:rsidP="00AD176C">
      <w:pPr>
        <w:pStyle w:val="MTBulletIndent"/>
        <w:rPr>
          <w:vanish/>
        </w:rPr>
      </w:pPr>
      <w:r w:rsidRPr="00F91496">
        <w:rPr>
          <w:vanish/>
        </w:rPr>
        <w:t>Strong travelling magnetic field</w:t>
      </w:r>
    </w:p>
    <w:p w14:paraId="09B07266" w14:textId="77777777" w:rsidR="00AD176C" w:rsidRPr="00F91496" w:rsidRDefault="00AD176C" w:rsidP="00AD176C">
      <w:pPr>
        <w:pStyle w:val="MTBulletIndent"/>
        <w:rPr>
          <w:vanish/>
        </w:rPr>
      </w:pPr>
      <w:r w:rsidRPr="00F91496">
        <w:rPr>
          <w:vanish/>
        </w:rPr>
        <w:t>Retract coils to safe position when not in operation (only if manipulator is installed)</w:t>
      </w:r>
    </w:p>
    <w:p w14:paraId="512161E2" w14:textId="77777777" w:rsidR="00AD176C" w:rsidRPr="00F91496" w:rsidRDefault="00AD176C" w:rsidP="00AD176C">
      <w:pPr>
        <w:pStyle w:val="MTBulletIndent"/>
        <w:rPr>
          <w:vanish/>
        </w:rPr>
      </w:pPr>
      <w:r w:rsidRPr="00F91496">
        <w:rPr>
          <w:vanish/>
        </w:rPr>
        <w:t>Robust and reliable design</w:t>
      </w:r>
    </w:p>
    <w:p w14:paraId="08B5091A" w14:textId="77777777" w:rsidR="00AD176C" w:rsidRPr="00F91496" w:rsidRDefault="00AD176C" w:rsidP="00AD176C">
      <w:pPr>
        <w:pStyle w:val="MTStandard"/>
        <w:rPr>
          <w:vanish/>
        </w:rPr>
      </w:pPr>
    </w:p>
    <w:p w14:paraId="242AD070" w14:textId="77777777" w:rsidR="00AD176C" w:rsidRPr="00F91496" w:rsidRDefault="00AD176C" w:rsidP="00AD176C">
      <w:pPr>
        <w:pStyle w:val="MTHeading"/>
        <w:rPr>
          <w:vanish/>
        </w:rPr>
      </w:pPr>
      <w:r w:rsidRPr="00F91496">
        <w:rPr>
          <w:vanish/>
        </w:rPr>
        <w:t>Reference drawing CB.25.53 Flow MasterBox  (shown for installation in bender with manipulator!)</w:t>
      </w:r>
    </w:p>
    <w:p w14:paraId="198B0FB0" w14:textId="77777777" w:rsidR="00AD176C" w:rsidRPr="00F91496" w:rsidRDefault="00AD176C" w:rsidP="00AD176C">
      <w:pPr>
        <w:pStyle w:val="MTStandard"/>
        <w:jc w:val="center"/>
        <w:rPr>
          <w:vanish/>
        </w:rPr>
      </w:pPr>
      <w:r w:rsidRPr="00F91496">
        <w:rPr>
          <w:noProof/>
          <w:vanish/>
        </w:rPr>
        <w:drawing>
          <wp:inline distT="0" distB="0" distL="0" distR="0" wp14:anchorId="1A44E49E" wp14:editId="118A1AE3">
            <wp:extent cx="3741420" cy="3714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ackgroundRemoval t="2091" b="95695" l="9646" r="89988">
                                  <a14:foregroundMark x1="36996" y1="7011" x2="36996" y2="7011"/>
                                  <a14:foregroundMark x1="41514" y1="3321" x2="41514" y2="3321"/>
                                  <a14:foregroundMark x1="41880" y1="2337" x2="41880" y2="2337"/>
                                  <a14:foregroundMark x1="31380" y1="8733" x2="31380" y2="8733"/>
                                  <a14:foregroundMark x1="20513" y1="14637" x2="20513" y2="14637"/>
                                  <a14:foregroundMark x1="9890" y1="20664" x2="9890" y2="20664"/>
                                  <a14:foregroundMark x1="52503" y1="91513" x2="52503" y2="91513"/>
                                  <a14:foregroundMark x1="56532" y1="95695" x2="56532" y2="95695"/>
                                </a14:backgroundRemoval>
                              </a14:imgEffect>
                            </a14:imgLayer>
                          </a14:imgProps>
                        </a:ext>
                      </a:extLst>
                    </a:blip>
                    <a:stretch>
                      <a:fillRect/>
                    </a:stretch>
                  </pic:blipFill>
                  <pic:spPr>
                    <a:xfrm>
                      <a:off x="0" y="0"/>
                      <a:ext cx="3744499" cy="3717145"/>
                    </a:xfrm>
                    <a:prstGeom prst="rect">
                      <a:avLst/>
                    </a:prstGeom>
                  </pic:spPr>
                </pic:pic>
              </a:graphicData>
            </a:graphic>
          </wp:inline>
        </w:drawing>
      </w:r>
    </w:p>
    <w:p w14:paraId="06E592DB" w14:textId="77777777" w:rsidR="00AD176C" w:rsidRPr="00F91496" w:rsidRDefault="00AD176C" w:rsidP="00AD176C">
      <w:pPr>
        <w:pStyle w:val="MTStandard"/>
        <w:jc w:val="center"/>
        <w:rPr>
          <w:vanish/>
        </w:rPr>
      </w:pPr>
      <w:r w:rsidRPr="00F91496">
        <w:rPr>
          <w:vanish/>
        </w:rPr>
        <w:t>- Typical sketch for reference only -</w:t>
      </w:r>
    </w:p>
    <w:p w14:paraId="303F8CB6" w14:textId="77777777" w:rsidR="00AD176C" w:rsidRPr="00F91496" w:rsidRDefault="00AD176C" w:rsidP="00AD176C">
      <w:pPr>
        <w:rPr>
          <w:b/>
          <w:bCs/>
          <w:vanish/>
          <w:lang w:val="en-GB" w:eastAsia="de-AT"/>
        </w:rPr>
      </w:pPr>
      <w:r w:rsidRPr="00F91496">
        <w:rPr>
          <w:b/>
          <w:bCs/>
          <w:vanish/>
        </w:rPr>
        <w:br w:type="page"/>
      </w:r>
    </w:p>
    <w:p w14:paraId="6ADDE293" w14:textId="77777777" w:rsidR="00D839B9" w:rsidRPr="00AD09E4" w:rsidRDefault="00D839B9" w:rsidP="00D839B9">
      <w:pPr>
        <w:pStyle w:val="MTHeadingSCS3"/>
      </w:pPr>
      <w:bookmarkStart w:id="897" w:name="_Toc51247209"/>
      <w:bookmarkStart w:id="898" w:name="_Toc85786202"/>
      <w:r w:rsidRPr="00AD09E4">
        <w:t>CB.26</w:t>
      </w:r>
      <w:r>
        <w:t>.6 Strand guide s</w:t>
      </w:r>
      <w:r w:rsidRPr="00AD09E4">
        <w:t>upport</w:t>
      </w:r>
      <w:bookmarkEnd w:id="886"/>
      <w:r>
        <w:t xml:space="preserve"> s</w:t>
      </w:r>
      <w:r w:rsidRPr="00AD09E4">
        <w:t>tructure</w:t>
      </w:r>
      <w:bookmarkEnd w:id="887"/>
      <w:bookmarkEnd w:id="888"/>
      <w:bookmarkEnd w:id="889"/>
      <w:bookmarkEnd w:id="890"/>
      <w:bookmarkEnd w:id="891"/>
      <w:bookmarkEnd w:id="897"/>
      <w:bookmarkEnd w:id="898"/>
    </w:p>
    <w:p w14:paraId="5D4A2487" w14:textId="77777777" w:rsidR="00D839B9" w:rsidRPr="00AD09E4" w:rsidRDefault="00D839B9" w:rsidP="00D839B9">
      <w:pPr>
        <w:pStyle w:val="MTHeading"/>
      </w:pPr>
      <w:r w:rsidRPr="00AD09E4">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66CF0751" w14:textId="77777777" w:rsidTr="00D839B9">
        <w:tc>
          <w:tcPr>
            <w:tcW w:w="3544" w:type="dxa"/>
          </w:tcPr>
          <w:p w14:paraId="00682417" w14:textId="77777777" w:rsidR="00D839B9" w:rsidRPr="00AD09E4" w:rsidRDefault="00D839B9" w:rsidP="00D839B9">
            <w:pPr>
              <w:pStyle w:val="MTTableText"/>
            </w:pPr>
            <w:r w:rsidRPr="00AD09E4">
              <w:t>Type of design</w:t>
            </w:r>
          </w:p>
        </w:tc>
        <w:tc>
          <w:tcPr>
            <w:tcW w:w="5953" w:type="dxa"/>
          </w:tcPr>
          <w:p w14:paraId="363D400D" w14:textId="77777777" w:rsidR="00D839B9" w:rsidRPr="00AD09E4" w:rsidRDefault="00D839B9" w:rsidP="00D839B9">
            <w:pPr>
              <w:pStyle w:val="MTTableText"/>
            </w:pPr>
            <w:r w:rsidRPr="00AD09E4">
              <w:t>heavy plate type radial supports and horizontal base frames with provisions for accurate positioning of segments</w:t>
            </w:r>
          </w:p>
        </w:tc>
      </w:tr>
    </w:tbl>
    <w:p w14:paraId="2F58996D" w14:textId="77777777" w:rsidR="00D839B9" w:rsidRDefault="00D839B9" w:rsidP="00D839B9">
      <w:pPr>
        <w:pStyle w:val="MTStandard"/>
      </w:pPr>
    </w:p>
    <w:p w14:paraId="7502ACC2" w14:textId="77777777" w:rsidR="00D839B9" w:rsidRPr="00AD09E4" w:rsidRDefault="00D839B9" w:rsidP="00D839B9">
      <w:pPr>
        <w:pStyle w:val="MTHeading"/>
      </w:pPr>
      <w:r w:rsidRPr="00AD09E4">
        <w:t>Functional Description</w:t>
      </w:r>
    </w:p>
    <w:p w14:paraId="02AA773B" w14:textId="77777777" w:rsidR="00D839B9" w:rsidRPr="00AD09E4" w:rsidRDefault="00D839B9" w:rsidP="00D839B9">
      <w:pPr>
        <w:pStyle w:val="MTStandard"/>
      </w:pPr>
      <w:r w:rsidRPr="00AD09E4">
        <w:t>The support structure serves as a support of the strand guide segments in the position provided, ensures alignment between segments and transfers the active forces in the strand guide via the bearing stands into the foundation.</w:t>
      </w:r>
    </w:p>
    <w:p w14:paraId="60ACC383" w14:textId="77777777" w:rsidR="00D839B9" w:rsidRPr="00AD09E4" w:rsidRDefault="00D839B9" w:rsidP="00D839B9">
      <w:pPr>
        <w:pStyle w:val="MTHeading"/>
      </w:pPr>
      <w:r w:rsidRPr="00AD09E4">
        <w:t>Main Components</w:t>
      </w:r>
    </w:p>
    <w:p w14:paraId="5ED55175" w14:textId="77777777" w:rsidR="00D839B9" w:rsidRPr="00AD09E4" w:rsidRDefault="00D839B9" w:rsidP="00D839B9">
      <w:pPr>
        <w:pStyle w:val="MTBulletIndent"/>
      </w:pPr>
      <w:r w:rsidRPr="00AD09E4">
        <w:t>Supporting frames</w:t>
      </w:r>
    </w:p>
    <w:p w14:paraId="38A2D051" w14:textId="77777777" w:rsidR="00D839B9" w:rsidRPr="00AD09E4" w:rsidRDefault="00D839B9" w:rsidP="00D839B9">
      <w:pPr>
        <w:pStyle w:val="MTBulletIndent"/>
      </w:pPr>
      <w:r w:rsidRPr="00AD09E4">
        <w:t>Segment fixing devices</w:t>
      </w:r>
    </w:p>
    <w:p w14:paraId="591E92F5" w14:textId="77777777" w:rsidR="00D839B9" w:rsidRPr="00AD09E4" w:rsidRDefault="00D839B9" w:rsidP="00D839B9">
      <w:pPr>
        <w:pStyle w:val="MTBulletIndent"/>
      </w:pPr>
      <w:r w:rsidRPr="00AD09E4">
        <w:t>Bearing stands for supporting frames including support links</w:t>
      </w:r>
    </w:p>
    <w:p w14:paraId="04F8B18D" w14:textId="77777777" w:rsidR="00D839B9" w:rsidRPr="00AD09E4" w:rsidRDefault="00D839B9" w:rsidP="00D839B9">
      <w:pPr>
        <w:pStyle w:val="MTBulletIndent"/>
      </w:pPr>
      <w:r w:rsidRPr="00904973">
        <w:rPr>
          <w:lang w:val="en-US"/>
        </w:rPr>
        <w:t>Self-joining</w:t>
      </w:r>
      <w:r w:rsidRPr="00AD09E4">
        <w:t xml:space="preserve"> water and air connections</w:t>
      </w:r>
    </w:p>
    <w:p w14:paraId="53C01AF4" w14:textId="77777777" w:rsidR="00D839B9" w:rsidRPr="00AD09E4" w:rsidRDefault="00D839B9" w:rsidP="00D839B9">
      <w:pPr>
        <w:pStyle w:val="MTHeading"/>
      </w:pPr>
      <w:r w:rsidRPr="00AD09E4">
        <w:t>Main Characteristics</w:t>
      </w:r>
    </w:p>
    <w:p w14:paraId="0BD6ED58" w14:textId="77777777" w:rsidR="00D839B9" w:rsidRPr="00AD09E4" w:rsidRDefault="00D839B9" w:rsidP="00D839B9">
      <w:pPr>
        <w:pStyle w:val="MTBulletIndent"/>
      </w:pPr>
      <w:r w:rsidRPr="00AD09E4">
        <w:t>Torsion-free, continuo</w:t>
      </w:r>
      <w:r>
        <w:t xml:space="preserve">us </w:t>
      </w:r>
      <w:r w:rsidRPr="00AD09E4">
        <w:t>supporting frame</w:t>
      </w:r>
    </w:p>
    <w:p w14:paraId="4F5BEF42" w14:textId="77777777" w:rsidR="00D839B9" w:rsidRPr="00AD09E4" w:rsidRDefault="00D839B9" w:rsidP="00D839B9">
      <w:pPr>
        <w:pStyle w:val="MTBulletIndent"/>
      </w:pPr>
      <w:r w:rsidRPr="00AD09E4">
        <w:t>Mechanical segment fixation</w:t>
      </w:r>
    </w:p>
    <w:p w14:paraId="14F689DA" w14:textId="77777777" w:rsidR="00D839B9" w:rsidRPr="00AD09E4" w:rsidRDefault="00D839B9" w:rsidP="00D839B9">
      <w:pPr>
        <w:pStyle w:val="MTBulletIndent"/>
      </w:pPr>
      <w:r w:rsidRPr="00AD09E4">
        <w:t>Bending zone centering device of stainless steel</w:t>
      </w:r>
    </w:p>
    <w:p w14:paraId="51131FA0" w14:textId="77777777" w:rsidR="00D839B9" w:rsidRPr="00AD09E4" w:rsidRDefault="00D839B9" w:rsidP="00D839B9">
      <w:pPr>
        <w:pStyle w:val="MTHeading"/>
      </w:pPr>
      <w:r w:rsidRPr="00AD09E4">
        <w:t>Advantages of Design</w:t>
      </w:r>
    </w:p>
    <w:p w14:paraId="65B11623" w14:textId="77777777" w:rsidR="00D839B9" w:rsidRPr="00AD09E4" w:rsidRDefault="00D839B9" w:rsidP="00D839B9">
      <w:pPr>
        <w:pStyle w:val="MTBulletIndent"/>
      </w:pPr>
      <w:r w:rsidRPr="00AD09E4">
        <w:t>Minimized misalignment between adjacent segments</w:t>
      </w:r>
    </w:p>
    <w:p w14:paraId="55AB34D3" w14:textId="77777777" w:rsidR="00D839B9" w:rsidRPr="00AD09E4" w:rsidRDefault="00D839B9" w:rsidP="00D839B9">
      <w:pPr>
        <w:pStyle w:val="MTBulletIndent"/>
      </w:pPr>
      <w:r w:rsidRPr="00AD09E4">
        <w:t>Exact positioning of individual segments</w:t>
      </w:r>
    </w:p>
    <w:p w14:paraId="24166303" w14:textId="77777777" w:rsidR="00D839B9" w:rsidRPr="00AD09E4" w:rsidRDefault="00D839B9" w:rsidP="00D839B9">
      <w:pPr>
        <w:pStyle w:val="MTBulletIndent"/>
      </w:pPr>
      <w:r w:rsidRPr="00AD09E4">
        <w:t>Adjustable stainless depositing surfaces for segments</w:t>
      </w:r>
    </w:p>
    <w:p w14:paraId="09E13433" w14:textId="77777777" w:rsidR="00D839B9" w:rsidRDefault="00D839B9" w:rsidP="00D839B9">
      <w:pPr>
        <w:pStyle w:val="MTBulletIndent"/>
      </w:pPr>
      <w:r w:rsidRPr="00AD09E4">
        <w:t>All contact surfaces between stand guide supporting structure and segments have a stainless weld on as well as stainless steel shims.</w:t>
      </w:r>
    </w:p>
    <w:p w14:paraId="1F9C2E4B" w14:textId="77777777" w:rsidR="00D839B9" w:rsidRDefault="00D839B9" w:rsidP="00D839B9">
      <w:pPr>
        <w:pStyle w:val="MTStandard"/>
      </w:pPr>
    </w:p>
    <w:p w14:paraId="45A8BBB4" w14:textId="77777777" w:rsidR="00D839B9" w:rsidRDefault="00D839B9" w:rsidP="00D839B9">
      <w:pPr>
        <w:pStyle w:val="MTStandard"/>
      </w:pPr>
      <w:r>
        <w:br w:type="page"/>
      </w:r>
    </w:p>
    <w:p w14:paraId="7535B4AA" w14:textId="77777777" w:rsidR="00D839B9" w:rsidRDefault="00D839B9" w:rsidP="00D839B9">
      <w:pPr>
        <w:pStyle w:val="MTHeading"/>
      </w:pPr>
      <w:r w:rsidRPr="009456E6">
        <w:lastRenderedPageBreak/>
        <w:t>Reference Drawing</w:t>
      </w:r>
      <w:r>
        <w:t xml:space="preserve"> CB.26.6 Strand guide support structure</w:t>
      </w:r>
    </w:p>
    <w:p w14:paraId="35480983" w14:textId="41F1E889" w:rsidR="00542B8A" w:rsidRDefault="00542B8A" w:rsidP="00D839B9">
      <w:pPr>
        <w:pStyle w:val="MTStandard"/>
        <w:jc w:val="center"/>
        <w:rPr>
          <w:noProof/>
        </w:rPr>
      </w:pPr>
      <w:r>
        <w:rPr>
          <w:noProof/>
        </w:rPr>
        <w:drawing>
          <wp:inline distT="0" distB="0" distL="0" distR="0" wp14:anchorId="78729A9F" wp14:editId="56C29935">
            <wp:extent cx="5434885" cy="5109881"/>
            <wp:effectExtent l="0" t="0" r="0" b="0"/>
            <wp:docPr id="1813" name="Picture 181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CB.26.6_strand_guide_support_structur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8223" cy="5113020"/>
                    </a:xfrm>
                    <a:prstGeom prst="rect">
                      <a:avLst/>
                    </a:prstGeom>
                  </pic:spPr>
                </pic:pic>
              </a:graphicData>
            </a:graphic>
          </wp:inline>
        </w:drawing>
      </w:r>
    </w:p>
    <w:p w14:paraId="26ABBE11" w14:textId="77777777" w:rsidR="00D839B9" w:rsidRDefault="00D839B9" w:rsidP="00D839B9">
      <w:pPr>
        <w:pStyle w:val="MTStandard"/>
        <w:jc w:val="center"/>
      </w:pPr>
      <w:r w:rsidRPr="004E284B">
        <w:t xml:space="preserve">- Typical sketch for reference only </w:t>
      </w:r>
      <w:r>
        <w:t>–</w:t>
      </w:r>
    </w:p>
    <w:p w14:paraId="25A749ED" w14:textId="77777777" w:rsidR="00D839B9" w:rsidRPr="009456E6" w:rsidRDefault="00D839B9" w:rsidP="00D839B9">
      <w:pPr>
        <w:pStyle w:val="MTStandard"/>
      </w:pPr>
    </w:p>
    <w:p w14:paraId="1DCBC1F8" w14:textId="77777777" w:rsidR="00D839B9" w:rsidRDefault="00D839B9" w:rsidP="00D839B9">
      <w:pPr>
        <w:pStyle w:val="MTStandard"/>
      </w:pPr>
      <w:r w:rsidRPr="00AD09E4">
        <w:br w:type="page"/>
      </w:r>
      <w:bookmarkStart w:id="899" w:name="_Toc525968088"/>
      <w:bookmarkStart w:id="900" w:name="_Toc2131720"/>
      <w:bookmarkStart w:id="901" w:name="_Toc17712368"/>
      <w:bookmarkStart w:id="902" w:name="_Toc102895199"/>
      <w:bookmarkStart w:id="903" w:name="_Toc234816082"/>
      <w:bookmarkStart w:id="904" w:name="_Toc240791173"/>
    </w:p>
    <w:p w14:paraId="2CDD1BC4" w14:textId="77777777" w:rsidR="00D839B9" w:rsidRDefault="00D839B9" w:rsidP="00D839B9">
      <w:pPr>
        <w:pStyle w:val="MTHeadingSCS3"/>
      </w:pPr>
      <w:bookmarkStart w:id="905" w:name="_Toc51247210"/>
      <w:bookmarkStart w:id="906" w:name="_Toc85786203"/>
      <w:r>
        <w:lastRenderedPageBreak/>
        <w:t>CB.26.9 Strand guide functions</w:t>
      </w:r>
      <w:bookmarkEnd w:id="905"/>
      <w:bookmarkEnd w:id="906"/>
    </w:p>
    <w:p w14:paraId="397EEB6C" w14:textId="77777777" w:rsidR="00D839B9" w:rsidRDefault="00D839B9" w:rsidP="00D839B9">
      <w:pPr>
        <w:pStyle w:val="MTHeadingSCS4"/>
      </w:pPr>
      <w:bookmarkStart w:id="907" w:name="_Toc51247211"/>
      <w:bookmarkStart w:id="908" w:name="_Toc85786204"/>
      <w:r w:rsidRPr="00996DCE">
        <w:t>CB.26.95</w:t>
      </w:r>
      <w:r>
        <w:t xml:space="preserve"> Smart</w:t>
      </w:r>
      <w:r w:rsidRPr="00996DCE">
        <w:t xml:space="preserve"> Segments</w:t>
      </w:r>
      <w:r>
        <w:t xml:space="preserve"> (PI)</w:t>
      </w:r>
      <w:bookmarkEnd w:id="907"/>
      <w:bookmarkEnd w:id="908"/>
    </w:p>
    <w:p w14:paraId="551A5112" w14:textId="77777777" w:rsidR="00D839B9" w:rsidRDefault="00D839B9" w:rsidP="00D839B9">
      <w:pPr>
        <w:pStyle w:val="MTHeadingSCS5"/>
      </w:pPr>
      <w:bookmarkStart w:id="909" w:name="_Toc34048785"/>
      <w:bookmarkStart w:id="910" w:name="_Toc51247212"/>
      <w:bookmarkStart w:id="911" w:name="_Toc85786205"/>
      <w:r w:rsidRPr="001A158E">
        <w:t>CB.26.95A Smart Segments position control</w:t>
      </w:r>
      <w:bookmarkEnd w:id="909"/>
      <w:bookmarkEnd w:id="910"/>
      <w:bookmarkEnd w:id="911"/>
    </w:p>
    <w:p w14:paraId="6DA4FA46" w14:textId="77777777" w:rsidR="00D839B9" w:rsidRDefault="00D839B9" w:rsidP="00D839B9">
      <w:pPr>
        <w:pStyle w:val="MTHeading"/>
      </w:pPr>
      <w:r>
        <w:t>Overview</w:t>
      </w:r>
    </w:p>
    <w:p w14:paraId="6D224E5B" w14:textId="77777777" w:rsidR="00D839B9" w:rsidRDefault="00D839B9" w:rsidP="00D839B9">
      <w:pPr>
        <w:pStyle w:val="MTStandard"/>
      </w:pPr>
      <w:r>
        <w:t xml:space="preserve">Each positioning device of a strand guide segment is individually controlled by a dedicated Segment Controller. This individual controller is responsible for position control of the segments actual roll gap. The actual roll gap is measured using magnetostrictive position transducers, which are mounted on the related cylinders. The movement is initiated by directional valves, which are controlled by the Segment Controller. Each segment is linked via pluggable connection cable to its Segment Controller. The Segment Controllers are connected to the Process Model and the Process Control System via Ethernet. </w:t>
      </w:r>
    </w:p>
    <w:p w14:paraId="5824EDDF" w14:textId="77777777" w:rsidR="00D839B9" w:rsidRDefault="00D839B9" w:rsidP="00D839B9">
      <w:pPr>
        <w:pStyle w:val="MTStandard"/>
      </w:pPr>
      <w:r>
        <w:t>For detailed description of Process Model refer to chapter “Process Optimization Level 2”</w:t>
      </w:r>
    </w:p>
    <w:p w14:paraId="1BC664BF" w14:textId="77777777" w:rsidR="00D839B9" w:rsidRDefault="00D839B9" w:rsidP="00D839B9">
      <w:pPr>
        <w:pStyle w:val="MTStandard"/>
      </w:pPr>
      <w:r>
        <w:rPr>
          <w:noProof/>
        </w:rPr>
        <w:drawing>
          <wp:inline distT="0" distB="0" distL="0" distR="0" wp14:anchorId="05A5700F" wp14:editId="36C8B01D">
            <wp:extent cx="4843145" cy="5064125"/>
            <wp:effectExtent l="0" t="0" r="0" b="3175"/>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3145" cy="5064125"/>
                    </a:xfrm>
                    <a:prstGeom prst="rect">
                      <a:avLst/>
                    </a:prstGeom>
                    <a:noFill/>
                    <a:ln>
                      <a:noFill/>
                    </a:ln>
                  </pic:spPr>
                </pic:pic>
              </a:graphicData>
            </a:graphic>
          </wp:inline>
        </w:drawing>
      </w:r>
      <w:r>
        <w:br/>
      </w:r>
      <w:r w:rsidRPr="003B1F61">
        <w:t>Schematic overview of the DynaGap Soft Reduction package (for reference only)</w:t>
      </w:r>
    </w:p>
    <w:p w14:paraId="2513B9F9" w14:textId="77777777" w:rsidR="00D839B9" w:rsidRDefault="00D839B9" w:rsidP="00D839B9">
      <w:pPr>
        <w:pStyle w:val="MTStandard"/>
      </w:pPr>
      <w:r>
        <w:br w:type="page"/>
      </w:r>
    </w:p>
    <w:p w14:paraId="00D23CFC" w14:textId="77777777" w:rsidR="00D839B9" w:rsidRDefault="00D839B9" w:rsidP="00D839B9">
      <w:pPr>
        <w:pStyle w:val="MTHeading"/>
      </w:pPr>
      <w:r>
        <w:lastRenderedPageBreak/>
        <w:t>Features</w:t>
      </w:r>
    </w:p>
    <w:p w14:paraId="1C7A3384" w14:textId="77777777" w:rsidR="00D839B9" w:rsidRDefault="00D839B9" w:rsidP="00D839B9">
      <w:pPr>
        <w:pStyle w:val="MTHeading"/>
      </w:pPr>
      <w:r>
        <w:t>Smart Segment Controller</w:t>
      </w: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835"/>
        <w:gridCol w:w="6975"/>
      </w:tblGrid>
      <w:tr w:rsidR="00D839B9" w14:paraId="45E39CE5" w14:textId="77777777" w:rsidTr="00D839B9">
        <w:tc>
          <w:tcPr>
            <w:tcW w:w="2835" w:type="dxa"/>
            <w:hideMark/>
          </w:tcPr>
          <w:p w14:paraId="171709A0" w14:textId="77777777" w:rsidR="00D839B9" w:rsidRDefault="00D839B9" w:rsidP="00D839B9">
            <w:pPr>
              <w:pStyle w:val="MTTableHeader"/>
            </w:pPr>
            <w:r>
              <w:t>Function</w:t>
            </w:r>
          </w:p>
        </w:tc>
        <w:tc>
          <w:tcPr>
            <w:tcW w:w="6974" w:type="dxa"/>
            <w:hideMark/>
          </w:tcPr>
          <w:p w14:paraId="69D906B7" w14:textId="77777777" w:rsidR="00D839B9" w:rsidRDefault="00D839B9" w:rsidP="00D839B9">
            <w:pPr>
              <w:pStyle w:val="MTTableHeader"/>
            </w:pPr>
            <w:r>
              <w:t>Description</w:t>
            </w:r>
          </w:p>
        </w:tc>
      </w:tr>
      <w:tr w:rsidR="00D839B9" w:rsidRPr="001962E3" w14:paraId="3BA5FAD4" w14:textId="77777777" w:rsidTr="00D839B9">
        <w:tc>
          <w:tcPr>
            <w:tcW w:w="2835" w:type="dxa"/>
            <w:hideMark/>
          </w:tcPr>
          <w:p w14:paraId="4806C978" w14:textId="77777777" w:rsidR="00D839B9" w:rsidRDefault="00D839B9" w:rsidP="00D839B9">
            <w:pPr>
              <w:pStyle w:val="MTTableHeader"/>
            </w:pPr>
            <w:r>
              <w:t>General</w:t>
            </w:r>
          </w:p>
        </w:tc>
        <w:tc>
          <w:tcPr>
            <w:tcW w:w="6974" w:type="dxa"/>
            <w:hideMark/>
          </w:tcPr>
          <w:p w14:paraId="476BD6FC" w14:textId="77777777" w:rsidR="00D839B9" w:rsidRDefault="00D839B9" w:rsidP="00D839B9">
            <w:pPr>
              <w:pStyle w:val="MTTableText"/>
            </w:pPr>
            <w:r>
              <w:t>Segment Controller unit performs the following functions:</w:t>
            </w:r>
          </w:p>
          <w:p w14:paraId="0F236BF3" w14:textId="77777777" w:rsidR="00D839B9" w:rsidRDefault="00D839B9" w:rsidP="00D839B9">
            <w:pPr>
              <w:pStyle w:val="MTBullet"/>
            </w:pPr>
            <w:r>
              <w:t>Communication to Process Model (set-points, actual values, status, …) .</w:t>
            </w:r>
          </w:p>
          <w:p w14:paraId="5CF0FA0E" w14:textId="77777777" w:rsidR="00D839B9" w:rsidRDefault="00D839B9" w:rsidP="00D839B9">
            <w:pPr>
              <w:pStyle w:val="MTBullet"/>
            </w:pPr>
            <w:r>
              <w:t>Cyclical calculation of the segment gap deviation and position correction individually for the segments DynaGap cylinders.</w:t>
            </w:r>
          </w:p>
          <w:p w14:paraId="23B5CE71" w14:textId="77777777" w:rsidR="00D839B9" w:rsidRDefault="00D839B9" w:rsidP="00D839B9">
            <w:pPr>
              <w:pStyle w:val="MTBullet"/>
            </w:pPr>
            <w:r>
              <w:t>Segment symmetry monitoring.</w:t>
            </w:r>
          </w:p>
          <w:p w14:paraId="10BD9959" w14:textId="77777777" w:rsidR="00D839B9" w:rsidRDefault="00D839B9" w:rsidP="00D839B9">
            <w:pPr>
              <w:pStyle w:val="MTBullet"/>
            </w:pPr>
            <w:r>
              <w:t>Monitoring of position transducer values.</w:t>
            </w:r>
          </w:p>
          <w:p w14:paraId="54B0AC12" w14:textId="77777777" w:rsidR="00D839B9" w:rsidRDefault="00D839B9" w:rsidP="00D839B9">
            <w:pPr>
              <w:pStyle w:val="MTBullet"/>
            </w:pPr>
            <w:r>
              <w:t>Operation in manual mode with interlocks.</w:t>
            </w:r>
          </w:p>
          <w:p w14:paraId="18C605FC" w14:textId="77777777" w:rsidR="00D839B9" w:rsidRDefault="00D839B9" w:rsidP="00D839B9">
            <w:pPr>
              <w:pStyle w:val="MTBullet"/>
            </w:pPr>
            <w:r>
              <w:t>Segment calibration.</w:t>
            </w:r>
          </w:p>
          <w:p w14:paraId="7FE0470C" w14:textId="77777777" w:rsidR="00D839B9" w:rsidRDefault="00D839B9" w:rsidP="00D839B9">
            <w:pPr>
              <w:pStyle w:val="MTBullet"/>
            </w:pPr>
            <w:r>
              <w:t>Generation of alarm signals.</w:t>
            </w:r>
          </w:p>
          <w:p w14:paraId="5A128188" w14:textId="77777777" w:rsidR="00D839B9" w:rsidRDefault="00D839B9" w:rsidP="00D839B9">
            <w:pPr>
              <w:pStyle w:val="MTTableText"/>
            </w:pPr>
            <w:r>
              <w:t>The segment controller unit supervises the segments movement. Especially, symmetry deviations and inadmissible actual positions are identified and counteracted to avoid segment deflection or structural damage. Alarm messages are generated by the segment controller unit if such conditions occur.</w:t>
            </w:r>
          </w:p>
          <w:p w14:paraId="13002716" w14:textId="77777777" w:rsidR="00D839B9" w:rsidRDefault="00D839B9" w:rsidP="00D839B9">
            <w:pPr>
              <w:pStyle w:val="MTTableText"/>
            </w:pPr>
            <w:r>
              <w:t>Every segment controller unit allows local manual control of segment movements such as:</w:t>
            </w:r>
          </w:p>
          <w:p w14:paraId="07E820F5" w14:textId="77777777" w:rsidR="00D839B9" w:rsidRDefault="00D839B9" w:rsidP="00D839B9">
            <w:pPr>
              <w:pStyle w:val="MTBullet"/>
            </w:pPr>
            <w:r>
              <w:t>Adjustment of the segment gap</w:t>
            </w:r>
          </w:p>
          <w:p w14:paraId="6F44FFB0" w14:textId="77777777" w:rsidR="00D839B9" w:rsidRDefault="00D839B9" w:rsidP="00D839B9">
            <w:pPr>
              <w:pStyle w:val="MTBullet"/>
            </w:pPr>
            <w:r>
              <w:t>Cold gap adjustment</w:t>
            </w:r>
          </w:p>
          <w:p w14:paraId="4511F4FA" w14:textId="77777777" w:rsidR="00D839B9" w:rsidRDefault="00D839B9" w:rsidP="00D839B9">
            <w:pPr>
              <w:pStyle w:val="MTBullet"/>
            </w:pPr>
            <w:r>
              <w:t>Operation mode selection</w:t>
            </w:r>
          </w:p>
          <w:p w14:paraId="5CF00657" w14:textId="77777777" w:rsidR="00D839B9" w:rsidRDefault="00D839B9" w:rsidP="00D839B9">
            <w:pPr>
              <w:pStyle w:val="MTTableText"/>
            </w:pPr>
            <w:r>
              <w:t xml:space="preserve">Multi-line color QVGA TFT touch panel display where actual gap values, gap set-point values, important parameters, status and diagnostic information are displayed. </w:t>
            </w:r>
          </w:p>
          <w:p w14:paraId="7F302A8B" w14:textId="77777777" w:rsidR="00D839B9" w:rsidRDefault="00D839B9" w:rsidP="00D839B9">
            <w:pPr>
              <w:pStyle w:val="MTTableText"/>
            </w:pPr>
            <w:r>
              <w:t>A Segment Controller unit is identified by its local position code number in the strand.</w:t>
            </w:r>
          </w:p>
          <w:p w14:paraId="75DD08C2" w14:textId="77777777" w:rsidR="00D839B9" w:rsidRDefault="00D839B9" w:rsidP="00D839B9">
            <w:pPr>
              <w:pStyle w:val="MTTableText"/>
            </w:pPr>
            <w:r>
              <w:t>An additional segment identification number is stored inside the sensor electronic head to allow identification of segment.</w:t>
            </w:r>
          </w:p>
        </w:tc>
      </w:tr>
      <w:tr w:rsidR="00D839B9" w:rsidRPr="001962E3" w14:paraId="668C1B4B" w14:textId="77777777" w:rsidTr="00D839B9">
        <w:tc>
          <w:tcPr>
            <w:tcW w:w="2835" w:type="dxa"/>
            <w:hideMark/>
          </w:tcPr>
          <w:p w14:paraId="699476B2" w14:textId="77777777" w:rsidR="00D839B9" w:rsidRDefault="00D839B9" w:rsidP="00D839B9">
            <w:pPr>
              <w:pStyle w:val="MTTableHeader"/>
            </w:pPr>
            <w:r>
              <w:t>Communication with Process Model</w:t>
            </w:r>
          </w:p>
        </w:tc>
        <w:tc>
          <w:tcPr>
            <w:tcW w:w="6974" w:type="dxa"/>
            <w:hideMark/>
          </w:tcPr>
          <w:p w14:paraId="7F9A8924" w14:textId="77777777" w:rsidR="00D839B9" w:rsidRDefault="00D839B9" w:rsidP="00D839B9">
            <w:pPr>
              <w:pStyle w:val="MTTableText"/>
            </w:pPr>
            <w:r>
              <w:t>The data exchange with the Process Model is realized via a message based TCP/IP communication protocol using the Ethernet network.</w:t>
            </w:r>
          </w:p>
        </w:tc>
      </w:tr>
      <w:tr w:rsidR="00D839B9" w:rsidRPr="001962E3" w14:paraId="6BF21057" w14:textId="77777777" w:rsidTr="00D839B9">
        <w:tc>
          <w:tcPr>
            <w:tcW w:w="2835" w:type="dxa"/>
            <w:hideMark/>
          </w:tcPr>
          <w:p w14:paraId="27FFF7C5" w14:textId="77777777" w:rsidR="00D839B9" w:rsidRDefault="00D839B9" w:rsidP="00D839B9">
            <w:pPr>
              <w:pStyle w:val="MTTableHeader"/>
            </w:pPr>
            <w:r>
              <w:t xml:space="preserve">Communication with </w:t>
            </w:r>
            <w:r>
              <w:br/>
              <w:t>Process Control</w:t>
            </w:r>
          </w:p>
        </w:tc>
        <w:tc>
          <w:tcPr>
            <w:tcW w:w="6974" w:type="dxa"/>
            <w:hideMark/>
          </w:tcPr>
          <w:p w14:paraId="21D10D25" w14:textId="77777777" w:rsidR="00D839B9" w:rsidRDefault="00D839B9" w:rsidP="00D839B9">
            <w:pPr>
              <w:pStyle w:val="MTTableText"/>
            </w:pPr>
            <w:r>
              <w:t>The data exchange with the Process Control HMl is realized via TCP/IP using the Ethernet network.</w:t>
            </w:r>
          </w:p>
        </w:tc>
      </w:tr>
    </w:tbl>
    <w:p w14:paraId="4069D9E2" w14:textId="77777777" w:rsidR="00D839B9" w:rsidRDefault="00D839B9" w:rsidP="00D839B9">
      <w:pPr>
        <w:rPr>
          <w:lang w:val="en-GB"/>
        </w:rPr>
      </w:pPr>
    </w:p>
    <w:p w14:paraId="37D88BBE" w14:textId="77777777" w:rsidR="00D839B9" w:rsidRDefault="00D839B9" w:rsidP="00D839B9">
      <w:pPr>
        <w:rPr>
          <w:lang w:val="en-GB"/>
        </w:rPr>
      </w:pPr>
      <w:r>
        <w:rPr>
          <w:lang w:val="en-GB"/>
        </w:rPr>
        <w:br w:type="page"/>
      </w: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835"/>
        <w:gridCol w:w="6975"/>
      </w:tblGrid>
      <w:tr w:rsidR="00D839B9" w14:paraId="5D624110" w14:textId="77777777" w:rsidTr="00D839B9">
        <w:tc>
          <w:tcPr>
            <w:tcW w:w="2835" w:type="dxa"/>
            <w:hideMark/>
          </w:tcPr>
          <w:p w14:paraId="0975CD4C" w14:textId="77777777" w:rsidR="00D839B9" w:rsidRDefault="00D839B9" w:rsidP="00D839B9">
            <w:pPr>
              <w:pStyle w:val="MTTableHeader"/>
            </w:pPr>
            <w:r>
              <w:lastRenderedPageBreak/>
              <w:t>Function</w:t>
            </w:r>
          </w:p>
        </w:tc>
        <w:tc>
          <w:tcPr>
            <w:tcW w:w="6974" w:type="dxa"/>
            <w:hideMark/>
          </w:tcPr>
          <w:p w14:paraId="075184DA" w14:textId="77777777" w:rsidR="00D839B9" w:rsidRDefault="00D839B9" w:rsidP="00D839B9">
            <w:pPr>
              <w:pStyle w:val="MTTableHeader"/>
            </w:pPr>
            <w:r>
              <w:t>Description</w:t>
            </w:r>
          </w:p>
        </w:tc>
      </w:tr>
      <w:tr w:rsidR="00D839B9" w:rsidRPr="001962E3" w14:paraId="34E876BF" w14:textId="77777777" w:rsidTr="00D839B9">
        <w:tc>
          <w:tcPr>
            <w:tcW w:w="2835" w:type="dxa"/>
            <w:hideMark/>
          </w:tcPr>
          <w:p w14:paraId="1D66E08D" w14:textId="77777777" w:rsidR="00D839B9" w:rsidRDefault="00D839B9" w:rsidP="00D839B9">
            <w:pPr>
              <w:pStyle w:val="MTTableHeader"/>
            </w:pPr>
            <w:r>
              <w:t>Calibration</w:t>
            </w:r>
          </w:p>
        </w:tc>
        <w:tc>
          <w:tcPr>
            <w:tcW w:w="6974" w:type="dxa"/>
            <w:hideMark/>
          </w:tcPr>
          <w:p w14:paraId="0EC13D9E" w14:textId="77777777" w:rsidR="00D839B9" w:rsidRDefault="00D839B9" w:rsidP="00D839B9">
            <w:pPr>
              <w:pStyle w:val="MTTableText"/>
            </w:pPr>
            <w:r>
              <w:t xml:space="preserve">A cold gap adjustment (rough gap calibration) is done to measure construction tolerances of the segment and specify the gap. </w:t>
            </w:r>
          </w:p>
          <w:p w14:paraId="26659950" w14:textId="77777777" w:rsidR="00D839B9" w:rsidRDefault="00D839B9" w:rsidP="00D839B9">
            <w:pPr>
              <w:pStyle w:val="MTTableText"/>
            </w:pPr>
            <w:r>
              <w:t>The resulting calibration values (offset values) are stored inside the position transducers flash-memory, so that the Segment Controller can retrieve the calibration information.</w:t>
            </w:r>
          </w:p>
          <w:p w14:paraId="22B74D68" w14:textId="77777777" w:rsidR="00D839B9" w:rsidRDefault="00D839B9" w:rsidP="00D839B9">
            <w:pPr>
              <w:pStyle w:val="MTTableText"/>
            </w:pPr>
            <w:r>
              <w:t>Individual segment correction values, received from manual measurements by the manual gap checker, are also stored inside the position transducers flash-memory.</w:t>
            </w:r>
          </w:p>
          <w:p w14:paraId="6D216339" w14:textId="77777777" w:rsidR="00D839B9" w:rsidRDefault="00D839B9" w:rsidP="00D839B9">
            <w:pPr>
              <w:pStyle w:val="MTTableText"/>
            </w:pPr>
            <w:r>
              <w:t>Segment calibration can be performed in the maintenance shop or directly on the machine.</w:t>
            </w:r>
          </w:p>
        </w:tc>
      </w:tr>
      <w:tr w:rsidR="00D839B9" w:rsidRPr="001962E3" w14:paraId="57DAB6CC" w14:textId="77777777" w:rsidTr="00D839B9">
        <w:tc>
          <w:tcPr>
            <w:tcW w:w="2835" w:type="dxa"/>
            <w:hideMark/>
          </w:tcPr>
          <w:p w14:paraId="55204CBC" w14:textId="77777777" w:rsidR="00D839B9" w:rsidRDefault="00D839B9" w:rsidP="00D839B9">
            <w:pPr>
              <w:pStyle w:val="MTTableHeader"/>
            </w:pPr>
            <w:r>
              <w:t>Position Control</w:t>
            </w:r>
          </w:p>
        </w:tc>
        <w:tc>
          <w:tcPr>
            <w:tcW w:w="6974" w:type="dxa"/>
          </w:tcPr>
          <w:p w14:paraId="532CAFD9" w14:textId="77777777" w:rsidR="00D839B9" w:rsidRDefault="00D839B9" w:rsidP="00D839B9">
            <w:pPr>
              <w:pStyle w:val="MTTableText"/>
            </w:pPr>
            <w:r>
              <w:t>Actual gap positions are detected with magnetostrictive position transducers fitted separately in the positioning DynaGap devices. Position set-point is received from Process Model. Position transducers are working digital, no sensor calibration is necessary.</w:t>
            </w:r>
          </w:p>
          <w:p w14:paraId="7462F2B8" w14:textId="77777777" w:rsidR="00D839B9" w:rsidRDefault="00D839B9" w:rsidP="00D839B9">
            <w:pPr>
              <w:pStyle w:val="MTTableText"/>
            </w:pPr>
            <w:r>
              <w:t>Using standard hydraulic components (directional hydraulic valves), the positioning DynaGap cylinders are actuated to approach the set-point position. To minimize undesirable valve operation, a hysteresis is defined for position correction.</w:t>
            </w:r>
          </w:p>
          <w:p w14:paraId="13066359" w14:textId="77777777" w:rsidR="00D839B9" w:rsidRDefault="00D839B9" w:rsidP="00D839B9">
            <w:pPr>
              <w:pStyle w:val="MTTableText"/>
            </w:pPr>
            <w:r>
              <w:t>The segment controller detects symmetry faults and stops individual device movement, if the symmetry fault is outside the tolerance limits.</w:t>
            </w:r>
          </w:p>
          <w:p w14:paraId="771E1363" w14:textId="77777777" w:rsidR="00D839B9" w:rsidRDefault="00D839B9" w:rsidP="00D839B9">
            <w:pPr>
              <w:pStyle w:val="MTTableText"/>
            </w:pPr>
          </w:p>
        </w:tc>
      </w:tr>
    </w:tbl>
    <w:p w14:paraId="7CA3976F" w14:textId="77777777" w:rsidR="00D839B9" w:rsidRDefault="00D839B9" w:rsidP="00D839B9">
      <w:pPr>
        <w:pStyle w:val="MTStandard"/>
      </w:pPr>
    </w:p>
    <w:p w14:paraId="2AF569AC" w14:textId="77777777" w:rsidR="00D839B9" w:rsidRDefault="00D839B9" w:rsidP="00D839B9">
      <w:pPr>
        <w:pStyle w:val="MTStandard"/>
      </w:pP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835"/>
        <w:gridCol w:w="6975"/>
      </w:tblGrid>
      <w:tr w:rsidR="00D839B9" w14:paraId="33DCF549" w14:textId="77777777" w:rsidTr="00D839B9">
        <w:tc>
          <w:tcPr>
            <w:tcW w:w="2835" w:type="dxa"/>
            <w:hideMark/>
          </w:tcPr>
          <w:p w14:paraId="23E3B823" w14:textId="77777777" w:rsidR="00D839B9" w:rsidRDefault="00D839B9" w:rsidP="00D839B9">
            <w:pPr>
              <w:pStyle w:val="MTTableHeader"/>
            </w:pPr>
            <w:r>
              <w:lastRenderedPageBreak/>
              <w:t>Function</w:t>
            </w:r>
          </w:p>
        </w:tc>
        <w:tc>
          <w:tcPr>
            <w:tcW w:w="6974" w:type="dxa"/>
            <w:hideMark/>
          </w:tcPr>
          <w:p w14:paraId="721BE995" w14:textId="77777777" w:rsidR="00D839B9" w:rsidRDefault="00D839B9" w:rsidP="00D839B9">
            <w:pPr>
              <w:pStyle w:val="MTTableHeader"/>
            </w:pPr>
            <w:r>
              <w:t>Description</w:t>
            </w:r>
          </w:p>
        </w:tc>
      </w:tr>
      <w:tr w:rsidR="00D839B9" w:rsidRPr="001962E3" w14:paraId="1F677EB9" w14:textId="77777777" w:rsidTr="00D839B9">
        <w:tc>
          <w:tcPr>
            <w:tcW w:w="2835" w:type="dxa"/>
            <w:hideMark/>
          </w:tcPr>
          <w:p w14:paraId="3EBACA9C" w14:textId="77777777" w:rsidR="00D839B9" w:rsidRDefault="00D839B9" w:rsidP="00D839B9">
            <w:pPr>
              <w:pStyle w:val="MTTableHeader"/>
            </w:pPr>
            <w:r>
              <w:t>Emergency Operation</w:t>
            </w:r>
          </w:p>
        </w:tc>
        <w:tc>
          <w:tcPr>
            <w:tcW w:w="6974" w:type="dxa"/>
            <w:hideMark/>
          </w:tcPr>
          <w:p w14:paraId="1EFB9B64" w14:textId="77777777" w:rsidR="00D839B9" w:rsidRDefault="00D839B9" w:rsidP="00D839B9">
            <w:pPr>
              <w:pStyle w:val="MTTableText"/>
            </w:pPr>
            <w:r>
              <w:t>Should one segment controller malfunction, the respective segment remains in the last known position. The segments emergency valve is closed, and gap adjustment is no longer possible until the end of the casting sequence. The Process Model operates the remaining segments in an optimized emergency strategy.</w:t>
            </w:r>
          </w:p>
          <w:p w14:paraId="35850134" w14:textId="77777777" w:rsidR="00D839B9" w:rsidRDefault="00D839B9" w:rsidP="00D839B9">
            <w:pPr>
              <w:pStyle w:val="MTTableText"/>
            </w:pPr>
            <w:r>
              <w:t>Further emergency functions are:</w:t>
            </w:r>
          </w:p>
          <w:p w14:paraId="4A8BF25E" w14:textId="77777777" w:rsidR="00D839B9" w:rsidRDefault="00D839B9" w:rsidP="00D839B9">
            <w:pPr>
              <w:pStyle w:val="MTBullet"/>
            </w:pPr>
            <w:r>
              <w:t>In case of position transducer communication failures, the segment will be hydraulically locked by an emergency valve.</w:t>
            </w:r>
          </w:p>
          <w:p w14:paraId="75DDEF1D" w14:textId="77777777" w:rsidR="00D839B9" w:rsidRDefault="00D839B9" w:rsidP="00D839B9">
            <w:pPr>
              <w:pStyle w:val="MTBullet"/>
            </w:pPr>
            <w:r>
              <w:t>All automation functions related to segments are superimposed by hydraulic machine protection measures.</w:t>
            </w:r>
          </w:p>
          <w:p w14:paraId="5E2B2C1C" w14:textId="77777777" w:rsidR="00D839B9" w:rsidRDefault="00D839B9" w:rsidP="00D839B9">
            <w:pPr>
              <w:pStyle w:val="MTBullet"/>
            </w:pPr>
            <w:r>
              <w:t>In case of a pressure loss in the hydraulic supply, the emergency valve locks the segment.</w:t>
            </w:r>
          </w:p>
          <w:p w14:paraId="394822B0" w14:textId="77777777" w:rsidR="00D839B9" w:rsidRDefault="00D839B9" w:rsidP="00D839B9">
            <w:pPr>
              <w:pStyle w:val="MTBullet"/>
            </w:pPr>
            <w:r>
              <w:t>UPS Power supply for Segment Controller units.</w:t>
            </w:r>
          </w:p>
        </w:tc>
      </w:tr>
      <w:tr w:rsidR="00D839B9" w:rsidRPr="001962E3" w14:paraId="60E78D82" w14:textId="77777777" w:rsidTr="00D839B9">
        <w:tc>
          <w:tcPr>
            <w:tcW w:w="2835" w:type="dxa"/>
            <w:hideMark/>
          </w:tcPr>
          <w:p w14:paraId="60754F4E" w14:textId="77777777" w:rsidR="00D839B9" w:rsidRDefault="00D839B9" w:rsidP="00D839B9">
            <w:pPr>
              <w:pStyle w:val="MTTableHeader"/>
            </w:pPr>
            <w:r>
              <w:t>Connection to Segment</w:t>
            </w:r>
          </w:p>
        </w:tc>
        <w:tc>
          <w:tcPr>
            <w:tcW w:w="6974" w:type="dxa"/>
            <w:hideMark/>
          </w:tcPr>
          <w:p w14:paraId="0F7043D9" w14:textId="77777777" w:rsidR="00D839B9" w:rsidRDefault="00D839B9" w:rsidP="00D839B9">
            <w:pPr>
              <w:pStyle w:val="MTTableText"/>
            </w:pPr>
            <w:r>
              <w:t>Each Segment Controller is connected to its dedicated segment through the Segment Connection Cable with plug (Harting-connector), where the segment related parts (position and pressure transducer, solenoid valves) are attached.</w:t>
            </w:r>
          </w:p>
        </w:tc>
      </w:tr>
    </w:tbl>
    <w:p w14:paraId="2E2C9E7A" w14:textId="77777777" w:rsidR="00D839B9" w:rsidRDefault="00D839B9" w:rsidP="00D839B9"/>
    <w:p w14:paraId="00C87788" w14:textId="77777777" w:rsidR="00D839B9" w:rsidRDefault="00D839B9" w:rsidP="00D839B9">
      <w:pPr>
        <w:rPr>
          <w:lang w:val="en-GB"/>
        </w:rPr>
      </w:pPr>
      <w:r>
        <w:br w:type="page"/>
      </w:r>
    </w:p>
    <w:p w14:paraId="259E3B47" w14:textId="77777777" w:rsidR="00D839B9" w:rsidRDefault="00D839B9" w:rsidP="00D839B9">
      <w:pPr>
        <w:pStyle w:val="MTHeading"/>
      </w:pPr>
      <w:r>
        <w:lastRenderedPageBreak/>
        <w:t>Technical data</w:t>
      </w: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906"/>
        <w:gridCol w:w="4904"/>
      </w:tblGrid>
      <w:tr w:rsidR="00D839B9" w14:paraId="26B26F5E" w14:textId="77777777" w:rsidTr="00D839B9">
        <w:trPr>
          <w:trHeight w:val="450"/>
        </w:trPr>
        <w:tc>
          <w:tcPr>
            <w:tcW w:w="4905" w:type="dxa"/>
            <w:hideMark/>
          </w:tcPr>
          <w:p w14:paraId="4254E657" w14:textId="77777777" w:rsidR="00D839B9" w:rsidRDefault="00D839B9" w:rsidP="00D839B9">
            <w:pPr>
              <w:pStyle w:val="MTTableText"/>
            </w:pPr>
            <w:r>
              <w:t>Control System</w:t>
            </w:r>
          </w:p>
        </w:tc>
        <w:tc>
          <w:tcPr>
            <w:tcW w:w="4904" w:type="dxa"/>
          </w:tcPr>
          <w:p w14:paraId="4E156AE3" w14:textId="77777777" w:rsidR="00D839B9" w:rsidRDefault="00D839B9" w:rsidP="00D839B9">
            <w:pPr>
              <w:pStyle w:val="MTTableText"/>
            </w:pPr>
          </w:p>
        </w:tc>
      </w:tr>
      <w:tr w:rsidR="00D839B9" w14:paraId="121B05E2" w14:textId="77777777" w:rsidTr="00D839B9">
        <w:trPr>
          <w:trHeight w:val="450"/>
        </w:trPr>
        <w:tc>
          <w:tcPr>
            <w:tcW w:w="4905" w:type="dxa"/>
            <w:hideMark/>
          </w:tcPr>
          <w:p w14:paraId="26672804" w14:textId="77777777" w:rsidR="00D839B9" w:rsidRDefault="00D839B9" w:rsidP="00D839B9">
            <w:pPr>
              <w:pStyle w:val="MTTableText"/>
            </w:pPr>
            <w:r>
              <w:t>Position control accuracy</w:t>
            </w:r>
          </w:p>
        </w:tc>
        <w:tc>
          <w:tcPr>
            <w:tcW w:w="4904" w:type="dxa"/>
            <w:hideMark/>
          </w:tcPr>
          <w:p w14:paraId="5E76E423" w14:textId="77777777" w:rsidR="00D839B9" w:rsidRDefault="00D839B9" w:rsidP="00D839B9">
            <w:pPr>
              <w:pStyle w:val="MTTableText"/>
            </w:pPr>
            <w:r>
              <w:t>± 0.10 mm</w:t>
            </w:r>
          </w:p>
        </w:tc>
      </w:tr>
      <w:tr w:rsidR="00D839B9" w14:paraId="354EAEE9" w14:textId="77777777" w:rsidTr="00D839B9">
        <w:trPr>
          <w:trHeight w:val="445"/>
        </w:trPr>
        <w:tc>
          <w:tcPr>
            <w:tcW w:w="4905" w:type="dxa"/>
            <w:hideMark/>
          </w:tcPr>
          <w:p w14:paraId="31BD698C" w14:textId="77777777" w:rsidR="00D839B9" w:rsidRDefault="00D839B9" w:rsidP="00D839B9">
            <w:pPr>
              <w:pStyle w:val="MTTableText"/>
            </w:pPr>
            <w:r>
              <w:t>Max. deviation from position set-point</w:t>
            </w:r>
          </w:p>
        </w:tc>
        <w:tc>
          <w:tcPr>
            <w:tcW w:w="4904" w:type="dxa"/>
            <w:hideMark/>
          </w:tcPr>
          <w:p w14:paraId="4A86ED69" w14:textId="77777777" w:rsidR="00D839B9" w:rsidRDefault="00D839B9" w:rsidP="00D839B9">
            <w:pPr>
              <w:pStyle w:val="MTTableText"/>
            </w:pPr>
            <w:r>
              <w:t>± 0.15 mm</w:t>
            </w:r>
          </w:p>
        </w:tc>
      </w:tr>
      <w:tr w:rsidR="00D839B9" w14:paraId="5FD33651" w14:textId="77777777" w:rsidTr="00D839B9">
        <w:trPr>
          <w:trHeight w:val="445"/>
        </w:trPr>
        <w:tc>
          <w:tcPr>
            <w:tcW w:w="4905" w:type="dxa"/>
            <w:hideMark/>
          </w:tcPr>
          <w:p w14:paraId="2698EB5A" w14:textId="77777777" w:rsidR="00D839B9" w:rsidRDefault="00D839B9" w:rsidP="00D839B9">
            <w:pPr>
              <w:pStyle w:val="MTTableText"/>
            </w:pPr>
            <w:r>
              <w:t>Control loop cycle time</w:t>
            </w:r>
          </w:p>
        </w:tc>
        <w:tc>
          <w:tcPr>
            <w:tcW w:w="4904" w:type="dxa"/>
            <w:hideMark/>
          </w:tcPr>
          <w:p w14:paraId="538992D7" w14:textId="77777777" w:rsidR="00D839B9" w:rsidRDefault="00D839B9" w:rsidP="00D839B9">
            <w:pPr>
              <w:pStyle w:val="MTTableText"/>
            </w:pPr>
            <w:r>
              <w:t>40 ms</w:t>
            </w:r>
          </w:p>
        </w:tc>
      </w:tr>
      <w:tr w:rsidR="00D839B9" w14:paraId="0C861EB4" w14:textId="77777777" w:rsidTr="00D839B9">
        <w:trPr>
          <w:trHeight w:val="445"/>
        </w:trPr>
        <w:tc>
          <w:tcPr>
            <w:tcW w:w="4905" w:type="dxa"/>
            <w:hideMark/>
          </w:tcPr>
          <w:p w14:paraId="44D7B710" w14:textId="77777777" w:rsidR="00D839B9" w:rsidRDefault="00D839B9" w:rsidP="00D839B9">
            <w:pPr>
              <w:pStyle w:val="MTTableText"/>
            </w:pPr>
            <w:r>
              <w:t>Position set-point processing time</w:t>
            </w:r>
          </w:p>
        </w:tc>
        <w:tc>
          <w:tcPr>
            <w:tcW w:w="4904" w:type="dxa"/>
            <w:hideMark/>
          </w:tcPr>
          <w:p w14:paraId="2296C166" w14:textId="77777777" w:rsidR="00D839B9" w:rsidRDefault="00D839B9" w:rsidP="00D839B9">
            <w:pPr>
              <w:pStyle w:val="MTTableText"/>
            </w:pPr>
            <w:r>
              <w:t>&lt; 5 sec</w:t>
            </w:r>
          </w:p>
        </w:tc>
      </w:tr>
    </w:tbl>
    <w:p w14:paraId="10549F28" w14:textId="77777777" w:rsidR="00D839B9" w:rsidRDefault="00D839B9" w:rsidP="00D839B9">
      <w:pPr>
        <w:pStyle w:val="MTStandard"/>
      </w:pP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906"/>
        <w:gridCol w:w="4904"/>
      </w:tblGrid>
      <w:tr w:rsidR="00D839B9" w14:paraId="4C6EEB30" w14:textId="77777777" w:rsidTr="00D839B9">
        <w:trPr>
          <w:trHeight w:val="450"/>
        </w:trPr>
        <w:tc>
          <w:tcPr>
            <w:tcW w:w="4905" w:type="dxa"/>
            <w:hideMark/>
          </w:tcPr>
          <w:p w14:paraId="196A8B1D" w14:textId="77777777" w:rsidR="00D839B9" w:rsidRDefault="00D839B9" w:rsidP="00D839B9">
            <w:pPr>
              <w:pStyle w:val="MTTableHeader"/>
            </w:pPr>
            <w:r>
              <w:t>Segment Controller</w:t>
            </w:r>
          </w:p>
        </w:tc>
        <w:tc>
          <w:tcPr>
            <w:tcW w:w="4904" w:type="dxa"/>
          </w:tcPr>
          <w:p w14:paraId="27679940" w14:textId="77777777" w:rsidR="00D839B9" w:rsidRDefault="00D839B9" w:rsidP="00D839B9">
            <w:pPr>
              <w:pStyle w:val="MTTableHeader"/>
            </w:pPr>
          </w:p>
        </w:tc>
      </w:tr>
      <w:tr w:rsidR="00D839B9" w:rsidRPr="001962E3" w14:paraId="0A0AD943" w14:textId="77777777" w:rsidTr="00D839B9">
        <w:trPr>
          <w:trHeight w:val="450"/>
        </w:trPr>
        <w:tc>
          <w:tcPr>
            <w:tcW w:w="4905" w:type="dxa"/>
            <w:hideMark/>
          </w:tcPr>
          <w:p w14:paraId="56418074" w14:textId="77777777" w:rsidR="00D839B9" w:rsidRDefault="00D839B9" w:rsidP="00D839B9">
            <w:pPr>
              <w:rPr>
                <w:lang w:val="en-GB"/>
              </w:rPr>
            </w:pPr>
            <w:r>
              <w:rPr>
                <w:lang w:val="en-GB"/>
              </w:rPr>
              <w:t>Type</w:t>
            </w:r>
          </w:p>
        </w:tc>
        <w:tc>
          <w:tcPr>
            <w:tcW w:w="4904" w:type="dxa"/>
            <w:hideMark/>
          </w:tcPr>
          <w:p w14:paraId="29E9D130" w14:textId="77777777" w:rsidR="00D839B9" w:rsidRDefault="00D839B9" w:rsidP="00D839B9">
            <w:pPr>
              <w:pStyle w:val="MTTableText"/>
            </w:pPr>
            <w:r>
              <w:t>Microprocessor based, with numeric indication, external and internal calibration capability and self diagnostic</w:t>
            </w:r>
          </w:p>
        </w:tc>
      </w:tr>
      <w:tr w:rsidR="00D839B9" w:rsidRPr="001962E3" w14:paraId="3B76D90B" w14:textId="77777777" w:rsidTr="00D839B9">
        <w:trPr>
          <w:trHeight w:val="445"/>
        </w:trPr>
        <w:tc>
          <w:tcPr>
            <w:tcW w:w="4905" w:type="dxa"/>
            <w:hideMark/>
          </w:tcPr>
          <w:p w14:paraId="5D3D8301" w14:textId="77777777" w:rsidR="00D839B9" w:rsidRDefault="00D839B9" w:rsidP="00D839B9">
            <w:pPr>
              <w:rPr>
                <w:lang w:val="en-GB"/>
              </w:rPr>
            </w:pPr>
            <w:r>
              <w:rPr>
                <w:lang w:val="de-AT"/>
              </w:rPr>
              <w:t>CPU</w:t>
            </w:r>
          </w:p>
        </w:tc>
        <w:tc>
          <w:tcPr>
            <w:tcW w:w="4904" w:type="dxa"/>
            <w:hideMark/>
          </w:tcPr>
          <w:p w14:paraId="1BD7A8E3" w14:textId="77777777" w:rsidR="00D839B9" w:rsidRDefault="00D839B9" w:rsidP="00D839B9">
            <w:pPr>
              <w:pStyle w:val="MTTableText"/>
            </w:pPr>
            <w:r>
              <w:t>Segment Controller CPU-EDM OEM</w:t>
            </w:r>
          </w:p>
        </w:tc>
      </w:tr>
      <w:tr w:rsidR="00D839B9" w14:paraId="15F3373D" w14:textId="77777777" w:rsidTr="00D839B9">
        <w:trPr>
          <w:trHeight w:val="445"/>
        </w:trPr>
        <w:tc>
          <w:tcPr>
            <w:tcW w:w="4905" w:type="dxa"/>
            <w:hideMark/>
          </w:tcPr>
          <w:p w14:paraId="597146E6" w14:textId="77777777" w:rsidR="00D839B9" w:rsidRDefault="00D839B9" w:rsidP="00D839B9">
            <w:pPr>
              <w:rPr>
                <w:lang w:val="en-GB"/>
              </w:rPr>
            </w:pPr>
            <w:r>
              <w:rPr>
                <w:lang w:val="en-GB"/>
              </w:rPr>
              <w:t>Addressing</w:t>
            </w:r>
          </w:p>
        </w:tc>
        <w:tc>
          <w:tcPr>
            <w:tcW w:w="4904" w:type="dxa"/>
            <w:hideMark/>
          </w:tcPr>
          <w:p w14:paraId="69B9BF77" w14:textId="77777777" w:rsidR="00D839B9" w:rsidRDefault="00D839B9" w:rsidP="00D839B9">
            <w:pPr>
              <w:pStyle w:val="MTTableText"/>
            </w:pPr>
            <w:r>
              <w:t>16 bit</w:t>
            </w:r>
          </w:p>
        </w:tc>
      </w:tr>
      <w:tr w:rsidR="00D839B9" w:rsidRPr="001962E3" w14:paraId="271B87A2" w14:textId="77777777" w:rsidTr="00D839B9">
        <w:trPr>
          <w:trHeight w:val="445"/>
        </w:trPr>
        <w:tc>
          <w:tcPr>
            <w:tcW w:w="4905" w:type="dxa"/>
            <w:hideMark/>
          </w:tcPr>
          <w:p w14:paraId="2E9ACE11" w14:textId="77777777" w:rsidR="00D839B9" w:rsidRDefault="00D839B9" w:rsidP="00D839B9">
            <w:pPr>
              <w:rPr>
                <w:lang w:val="en-GB"/>
              </w:rPr>
            </w:pPr>
            <w:r>
              <w:rPr>
                <w:lang w:val="en-GB"/>
              </w:rPr>
              <w:t>Inputs/Outputs</w:t>
            </w:r>
          </w:p>
        </w:tc>
        <w:tc>
          <w:tcPr>
            <w:tcW w:w="4904" w:type="dxa"/>
            <w:hideMark/>
          </w:tcPr>
          <w:p w14:paraId="03E030C8" w14:textId="77777777" w:rsidR="00D839B9" w:rsidRDefault="00D839B9" w:rsidP="00D839B9">
            <w:pPr>
              <w:pStyle w:val="MTBullet"/>
            </w:pPr>
            <w:r>
              <w:t xml:space="preserve">Digital input 24 VDC </w:t>
            </w:r>
          </w:p>
          <w:p w14:paraId="4ABC0A86" w14:textId="77777777" w:rsidR="00D839B9" w:rsidRDefault="00D839B9" w:rsidP="00D839B9">
            <w:pPr>
              <w:pStyle w:val="MTBullet"/>
            </w:pPr>
            <w:r>
              <w:t>Digital output 24 VDC</w:t>
            </w:r>
          </w:p>
          <w:p w14:paraId="2AEC946B" w14:textId="77777777" w:rsidR="00D839B9" w:rsidRDefault="00D839B9" w:rsidP="00D839B9">
            <w:pPr>
              <w:pStyle w:val="MTBullet"/>
            </w:pPr>
            <w:r>
              <w:t xml:space="preserve">Analog input 4-20mA </w:t>
            </w:r>
          </w:p>
          <w:p w14:paraId="51068943" w14:textId="77777777" w:rsidR="00D839B9" w:rsidRDefault="00D839B9" w:rsidP="00D839B9">
            <w:pPr>
              <w:pStyle w:val="MTBullet"/>
            </w:pPr>
            <w:r>
              <w:t xml:space="preserve">Analog output 4-20mA </w:t>
            </w:r>
          </w:p>
          <w:p w14:paraId="02CCB89E" w14:textId="77777777" w:rsidR="00D839B9" w:rsidRDefault="00D839B9" w:rsidP="00D839B9">
            <w:pPr>
              <w:pStyle w:val="MTBullet"/>
            </w:pPr>
            <w:r>
              <w:t>CAN Bus interface</w:t>
            </w:r>
          </w:p>
          <w:p w14:paraId="02D340BF" w14:textId="77777777" w:rsidR="00D839B9" w:rsidRDefault="00D839B9" w:rsidP="00D839B9">
            <w:pPr>
              <w:pStyle w:val="MTBullet"/>
            </w:pPr>
            <w:r>
              <w:t>USB host for software update</w:t>
            </w:r>
          </w:p>
          <w:p w14:paraId="7D678D77" w14:textId="77777777" w:rsidR="00D839B9" w:rsidRDefault="00D839B9" w:rsidP="00D839B9">
            <w:pPr>
              <w:pStyle w:val="MTBullet"/>
            </w:pPr>
            <w:r>
              <w:t>Ethernet</w:t>
            </w:r>
          </w:p>
          <w:p w14:paraId="08AB1A45" w14:textId="77777777" w:rsidR="00D839B9" w:rsidRDefault="00D839B9" w:rsidP="00D839B9">
            <w:pPr>
              <w:pStyle w:val="MTBullet"/>
            </w:pPr>
            <w:r>
              <w:t xml:space="preserve">TFT 5,7” QVGA display, touch screen </w:t>
            </w:r>
          </w:p>
        </w:tc>
      </w:tr>
    </w:tbl>
    <w:p w14:paraId="662F1F07" w14:textId="77777777" w:rsidR="00D839B9" w:rsidRDefault="00D839B9" w:rsidP="00D839B9">
      <w:pPr>
        <w:pStyle w:val="MTStandard"/>
      </w:pP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906"/>
        <w:gridCol w:w="4904"/>
      </w:tblGrid>
      <w:tr w:rsidR="00D839B9" w14:paraId="50BD6BCA" w14:textId="77777777" w:rsidTr="00D839B9">
        <w:trPr>
          <w:trHeight w:val="450"/>
        </w:trPr>
        <w:tc>
          <w:tcPr>
            <w:tcW w:w="4905" w:type="dxa"/>
            <w:hideMark/>
          </w:tcPr>
          <w:p w14:paraId="38C62CD4" w14:textId="77777777" w:rsidR="00D839B9" w:rsidRDefault="00D839B9" w:rsidP="00D839B9">
            <w:pPr>
              <w:pStyle w:val="MTTableHeader"/>
            </w:pPr>
            <w:r>
              <w:t>Position Transducer</w:t>
            </w:r>
          </w:p>
        </w:tc>
        <w:tc>
          <w:tcPr>
            <w:tcW w:w="4904" w:type="dxa"/>
          </w:tcPr>
          <w:p w14:paraId="25B2A054" w14:textId="77777777" w:rsidR="00D839B9" w:rsidRDefault="00D839B9" w:rsidP="00D839B9">
            <w:pPr>
              <w:pStyle w:val="MTTableText"/>
            </w:pPr>
          </w:p>
        </w:tc>
      </w:tr>
      <w:tr w:rsidR="00D839B9" w14:paraId="7830426D" w14:textId="77777777" w:rsidTr="00D839B9">
        <w:trPr>
          <w:trHeight w:val="450"/>
        </w:trPr>
        <w:tc>
          <w:tcPr>
            <w:tcW w:w="4905" w:type="dxa"/>
            <w:hideMark/>
          </w:tcPr>
          <w:p w14:paraId="0DDD03D8" w14:textId="77777777" w:rsidR="00D839B9" w:rsidRDefault="00D839B9" w:rsidP="00D839B9">
            <w:pPr>
              <w:pStyle w:val="MTTableText"/>
            </w:pPr>
            <w:r>
              <w:t>Type</w:t>
            </w:r>
          </w:p>
        </w:tc>
        <w:tc>
          <w:tcPr>
            <w:tcW w:w="4904" w:type="dxa"/>
            <w:hideMark/>
          </w:tcPr>
          <w:p w14:paraId="72E938AD" w14:textId="77777777" w:rsidR="00D839B9" w:rsidRDefault="00D839B9" w:rsidP="00D839B9">
            <w:pPr>
              <w:pStyle w:val="MTTableText"/>
            </w:pPr>
            <w:r>
              <w:t>Primetals Magnetostrictive Position Transducer</w:t>
            </w:r>
          </w:p>
        </w:tc>
      </w:tr>
      <w:tr w:rsidR="00D839B9" w14:paraId="775BA5B3" w14:textId="77777777" w:rsidTr="00D839B9">
        <w:trPr>
          <w:trHeight w:val="445"/>
        </w:trPr>
        <w:tc>
          <w:tcPr>
            <w:tcW w:w="4905" w:type="dxa"/>
            <w:hideMark/>
          </w:tcPr>
          <w:p w14:paraId="6E7139EB" w14:textId="77777777" w:rsidR="00D839B9" w:rsidRDefault="00D839B9" w:rsidP="00D839B9">
            <w:pPr>
              <w:pStyle w:val="MTTableText"/>
            </w:pPr>
            <w:r>
              <w:t>Output Signal</w:t>
            </w:r>
          </w:p>
        </w:tc>
        <w:tc>
          <w:tcPr>
            <w:tcW w:w="4904" w:type="dxa"/>
            <w:hideMark/>
          </w:tcPr>
          <w:p w14:paraId="08C7E2FC" w14:textId="77777777" w:rsidR="00D839B9" w:rsidRDefault="00D839B9" w:rsidP="00D839B9">
            <w:pPr>
              <w:pStyle w:val="MTTableText"/>
            </w:pPr>
            <w:r>
              <w:t>CAN-Fieldbus System ISO 11898</w:t>
            </w:r>
          </w:p>
        </w:tc>
      </w:tr>
      <w:tr w:rsidR="00D839B9" w:rsidRPr="001962E3" w14:paraId="1281F86D" w14:textId="77777777" w:rsidTr="00D839B9">
        <w:trPr>
          <w:trHeight w:val="445"/>
        </w:trPr>
        <w:tc>
          <w:tcPr>
            <w:tcW w:w="4905" w:type="dxa"/>
            <w:hideMark/>
          </w:tcPr>
          <w:p w14:paraId="11F0C129" w14:textId="77777777" w:rsidR="00D839B9" w:rsidRDefault="00D839B9" w:rsidP="00D839B9">
            <w:pPr>
              <w:pStyle w:val="MTTableText"/>
            </w:pPr>
            <w:r>
              <w:t>Storage of calibration data and device identification</w:t>
            </w:r>
          </w:p>
        </w:tc>
        <w:tc>
          <w:tcPr>
            <w:tcW w:w="4904" w:type="dxa"/>
            <w:hideMark/>
          </w:tcPr>
          <w:p w14:paraId="5C2F028E" w14:textId="77777777" w:rsidR="00D839B9" w:rsidRDefault="00D839B9" w:rsidP="00D839B9">
            <w:pPr>
              <w:pStyle w:val="MTTableText"/>
            </w:pPr>
            <w:r>
              <w:t>Within integrated non-volatile sensor memory</w:t>
            </w:r>
          </w:p>
        </w:tc>
      </w:tr>
      <w:tr w:rsidR="00D839B9" w14:paraId="1957EB34" w14:textId="77777777" w:rsidTr="00D839B9">
        <w:trPr>
          <w:trHeight w:val="445"/>
        </w:trPr>
        <w:tc>
          <w:tcPr>
            <w:tcW w:w="4905" w:type="dxa"/>
            <w:hideMark/>
          </w:tcPr>
          <w:p w14:paraId="1F242439" w14:textId="77777777" w:rsidR="00D839B9" w:rsidRDefault="00D839B9" w:rsidP="00D839B9">
            <w:pPr>
              <w:pStyle w:val="MTTableText"/>
            </w:pPr>
            <w:r>
              <w:t>Measuring Range</w:t>
            </w:r>
          </w:p>
        </w:tc>
        <w:tc>
          <w:tcPr>
            <w:tcW w:w="4904" w:type="dxa"/>
            <w:hideMark/>
          </w:tcPr>
          <w:p w14:paraId="488E6224" w14:textId="77777777" w:rsidR="00D839B9" w:rsidRDefault="00D839B9" w:rsidP="00D839B9">
            <w:pPr>
              <w:pStyle w:val="MTTableText"/>
            </w:pPr>
            <w:r>
              <w:t>According segment opening</w:t>
            </w:r>
          </w:p>
        </w:tc>
      </w:tr>
      <w:tr w:rsidR="00D839B9" w:rsidRPr="001962E3" w14:paraId="68C981AA" w14:textId="77777777" w:rsidTr="00D839B9">
        <w:trPr>
          <w:trHeight w:val="445"/>
        </w:trPr>
        <w:tc>
          <w:tcPr>
            <w:tcW w:w="4905" w:type="dxa"/>
            <w:hideMark/>
          </w:tcPr>
          <w:p w14:paraId="5CE6E17C" w14:textId="77777777" w:rsidR="00D839B9" w:rsidRDefault="00D839B9" w:rsidP="00D839B9">
            <w:pPr>
              <w:pStyle w:val="MTTableText"/>
            </w:pPr>
            <w:r>
              <w:t>Protection class</w:t>
            </w:r>
          </w:p>
        </w:tc>
        <w:tc>
          <w:tcPr>
            <w:tcW w:w="4904" w:type="dxa"/>
            <w:hideMark/>
          </w:tcPr>
          <w:p w14:paraId="206549B6" w14:textId="77777777" w:rsidR="00D839B9" w:rsidRDefault="00D839B9" w:rsidP="00D839B9">
            <w:pPr>
              <w:pStyle w:val="MTTableText"/>
            </w:pPr>
            <w:r>
              <w:t>Sensor rod with flange</w:t>
            </w:r>
            <w:r>
              <w:tab/>
              <w:t>IP 67</w:t>
            </w:r>
            <w:r>
              <w:br/>
              <w:t>Sensor head</w:t>
            </w:r>
            <w:r>
              <w:tab/>
            </w:r>
            <w:r>
              <w:tab/>
            </w:r>
            <w:r>
              <w:tab/>
              <w:t>IP 65 (67)</w:t>
            </w:r>
          </w:p>
        </w:tc>
      </w:tr>
    </w:tbl>
    <w:p w14:paraId="15803997" w14:textId="77777777" w:rsidR="00D839B9" w:rsidRDefault="00D839B9" w:rsidP="00D839B9">
      <w:pPr>
        <w:pStyle w:val="MTStandard"/>
      </w:pPr>
    </w:p>
    <w:p w14:paraId="732E1FBB" w14:textId="77777777" w:rsidR="00D839B9" w:rsidRDefault="00D839B9" w:rsidP="00D839B9">
      <w:pPr>
        <w:pStyle w:val="MTStandard"/>
      </w:pPr>
      <w:r>
        <w:br w:type="page"/>
      </w:r>
    </w:p>
    <w:p w14:paraId="4B844CE2" w14:textId="77777777" w:rsidR="00D839B9" w:rsidRDefault="00D839B9" w:rsidP="00D839B9">
      <w:pPr>
        <w:pStyle w:val="MTHeading"/>
      </w:pPr>
      <w:r>
        <w:lastRenderedPageBreak/>
        <w:t>Equipment</w:t>
      </w:r>
    </w:p>
    <w:tbl>
      <w:tblPr>
        <w:tblW w:w="927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6765"/>
        <w:gridCol w:w="2505"/>
      </w:tblGrid>
      <w:tr w:rsidR="00D839B9" w14:paraId="27ED1551" w14:textId="77777777" w:rsidTr="00D839B9">
        <w:tc>
          <w:tcPr>
            <w:tcW w:w="6760" w:type="dxa"/>
            <w:hideMark/>
          </w:tcPr>
          <w:p w14:paraId="2D864EFF" w14:textId="77777777" w:rsidR="00D839B9" w:rsidRDefault="00D839B9" w:rsidP="00D839B9">
            <w:pPr>
              <w:pStyle w:val="MTTableHeader"/>
            </w:pPr>
            <w:r>
              <w:t>Description</w:t>
            </w:r>
          </w:p>
        </w:tc>
        <w:tc>
          <w:tcPr>
            <w:tcW w:w="2503" w:type="dxa"/>
          </w:tcPr>
          <w:p w14:paraId="14915EC3" w14:textId="77777777" w:rsidR="00D839B9" w:rsidRDefault="00D839B9" w:rsidP="00D839B9">
            <w:pPr>
              <w:pStyle w:val="MTTableHeader"/>
            </w:pPr>
          </w:p>
        </w:tc>
      </w:tr>
      <w:tr w:rsidR="00D839B9" w:rsidRPr="001962E3" w14:paraId="3CCD674B" w14:textId="77777777" w:rsidTr="00D839B9">
        <w:tc>
          <w:tcPr>
            <w:tcW w:w="6760" w:type="dxa"/>
            <w:hideMark/>
          </w:tcPr>
          <w:p w14:paraId="4D5779ED" w14:textId="77777777" w:rsidR="00D839B9" w:rsidRDefault="00D839B9" w:rsidP="00D839B9">
            <w:pPr>
              <w:pStyle w:val="MTTableHeader"/>
            </w:pPr>
            <w:r>
              <w:t>Segment Attached Equipment (included in mechanical supply)</w:t>
            </w:r>
          </w:p>
        </w:tc>
        <w:tc>
          <w:tcPr>
            <w:tcW w:w="2503" w:type="dxa"/>
          </w:tcPr>
          <w:p w14:paraId="2FED4719" w14:textId="77777777" w:rsidR="00D839B9" w:rsidRDefault="00D839B9" w:rsidP="00D839B9">
            <w:pPr>
              <w:pStyle w:val="MTTableHeader"/>
            </w:pPr>
          </w:p>
        </w:tc>
      </w:tr>
      <w:tr w:rsidR="00D839B9" w14:paraId="1953513F" w14:textId="77777777" w:rsidTr="00D839B9">
        <w:tc>
          <w:tcPr>
            <w:tcW w:w="6760" w:type="dxa"/>
            <w:hideMark/>
          </w:tcPr>
          <w:p w14:paraId="2F008097" w14:textId="77777777" w:rsidR="00D839B9" w:rsidRDefault="00D839B9" w:rsidP="00D839B9">
            <w:pPr>
              <w:pStyle w:val="MTTableHeader"/>
            </w:pPr>
            <w:r>
              <w:t>Segment Cable Harness “Harting”:</w:t>
            </w:r>
          </w:p>
          <w:p w14:paraId="4151DA40" w14:textId="77777777" w:rsidR="00D839B9" w:rsidRDefault="00D839B9" w:rsidP="00D839B9">
            <w:pPr>
              <w:pStyle w:val="MTBullet"/>
            </w:pPr>
            <w:r>
              <w:t>HARTING HAN-32 flange-connector box (with cover)</w:t>
            </w:r>
          </w:p>
          <w:p w14:paraId="7C2EA855" w14:textId="77777777" w:rsidR="00D839B9" w:rsidRDefault="00D839B9" w:rsidP="00D839B9">
            <w:pPr>
              <w:pStyle w:val="MTBullet"/>
            </w:pPr>
            <w:r>
              <w:t>CAN sensor cable set (cables with plugs for connection between position sensors and terminal box, CAN Bus termination unit)</w:t>
            </w:r>
          </w:p>
          <w:p w14:paraId="24FCB1FA" w14:textId="77777777" w:rsidR="00D839B9" w:rsidRDefault="00D839B9" w:rsidP="00D839B9">
            <w:pPr>
              <w:pStyle w:val="MTBullet"/>
            </w:pPr>
            <w:r>
              <w:t>Valve cable set (cables with plugs for connection between solenoid valve manifold / pressure transducer on manifold 1 and terminal box)</w:t>
            </w:r>
          </w:p>
        </w:tc>
        <w:tc>
          <w:tcPr>
            <w:tcW w:w="2503" w:type="dxa"/>
            <w:hideMark/>
          </w:tcPr>
          <w:p w14:paraId="0D448948" w14:textId="77777777" w:rsidR="00D839B9" w:rsidRDefault="00D839B9" w:rsidP="00D839B9">
            <w:pPr>
              <w:rPr>
                <w:lang w:val="en-GB"/>
              </w:rPr>
            </w:pPr>
            <w:r>
              <w:rPr>
                <w:noProof/>
                <w:lang w:eastAsia="zh-CN"/>
              </w:rPr>
              <w:drawing>
                <wp:inline distT="0" distB="0" distL="0" distR="0" wp14:anchorId="4C191902" wp14:editId="79E13EB6">
                  <wp:extent cx="1306195" cy="944245"/>
                  <wp:effectExtent l="0" t="0" r="8255" b="8255"/>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6195" cy="944245"/>
                          </a:xfrm>
                          <a:prstGeom prst="rect">
                            <a:avLst/>
                          </a:prstGeom>
                          <a:noFill/>
                          <a:ln>
                            <a:noFill/>
                          </a:ln>
                        </pic:spPr>
                      </pic:pic>
                    </a:graphicData>
                  </a:graphic>
                </wp:inline>
              </w:drawing>
            </w:r>
          </w:p>
        </w:tc>
      </w:tr>
      <w:tr w:rsidR="00D839B9" w14:paraId="066093BE" w14:textId="77777777" w:rsidTr="00D839B9">
        <w:tc>
          <w:tcPr>
            <w:tcW w:w="6760" w:type="dxa"/>
            <w:hideMark/>
          </w:tcPr>
          <w:p w14:paraId="2C60994E" w14:textId="77777777" w:rsidR="00D839B9" w:rsidRDefault="00D839B9" w:rsidP="00D839B9">
            <w:pPr>
              <w:pStyle w:val="MTTableHeader"/>
            </w:pPr>
            <w:r>
              <w:rPr>
                <w:lang w:val="en-US"/>
              </w:rPr>
              <w:t>Segment Position Sensor:</w:t>
            </w:r>
          </w:p>
          <w:p w14:paraId="10E620C0" w14:textId="77777777" w:rsidR="00D839B9" w:rsidRDefault="00D839B9" w:rsidP="00D839B9">
            <w:pPr>
              <w:pStyle w:val="MTBullet"/>
            </w:pPr>
            <w:r>
              <w:t xml:space="preserve">Position transducer with memory and CAN-Bus interface </w:t>
            </w:r>
          </w:p>
          <w:p w14:paraId="6783304D" w14:textId="77777777" w:rsidR="00D839B9" w:rsidRDefault="00D839B9" w:rsidP="00D839B9">
            <w:pPr>
              <w:pStyle w:val="MTBullet"/>
            </w:pPr>
            <w:r>
              <w:t>One transducer per positioning cylinder</w:t>
            </w:r>
          </w:p>
        </w:tc>
        <w:tc>
          <w:tcPr>
            <w:tcW w:w="2503" w:type="dxa"/>
            <w:hideMark/>
          </w:tcPr>
          <w:p w14:paraId="2EE0EFE9" w14:textId="77777777" w:rsidR="00D839B9" w:rsidRDefault="00D839B9" w:rsidP="00D839B9">
            <w:pPr>
              <w:rPr>
                <w:b/>
                <w:lang w:val="en-GB"/>
              </w:rPr>
            </w:pPr>
            <w:r>
              <w:rPr>
                <w:b/>
                <w:noProof/>
                <w:lang w:eastAsia="zh-CN"/>
              </w:rPr>
              <w:drawing>
                <wp:inline distT="0" distB="0" distL="0" distR="0" wp14:anchorId="512FB5EA" wp14:editId="2E62BE21">
                  <wp:extent cx="1306195" cy="311785"/>
                  <wp:effectExtent l="0" t="0" r="8255" b="0"/>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6195" cy="311785"/>
                          </a:xfrm>
                          <a:prstGeom prst="rect">
                            <a:avLst/>
                          </a:prstGeom>
                          <a:noFill/>
                          <a:ln>
                            <a:noFill/>
                          </a:ln>
                        </pic:spPr>
                      </pic:pic>
                    </a:graphicData>
                  </a:graphic>
                </wp:inline>
              </w:drawing>
            </w:r>
          </w:p>
        </w:tc>
      </w:tr>
      <w:tr w:rsidR="00D839B9" w14:paraId="0F455AB4" w14:textId="77777777" w:rsidTr="00D839B9">
        <w:tc>
          <w:tcPr>
            <w:tcW w:w="9263" w:type="dxa"/>
            <w:gridSpan w:val="2"/>
          </w:tcPr>
          <w:p w14:paraId="4210882F" w14:textId="77777777" w:rsidR="00D839B9" w:rsidRDefault="00D839B9" w:rsidP="00D839B9">
            <w:pPr>
              <w:rPr>
                <w:b/>
                <w:lang w:val="en-GB"/>
              </w:rPr>
            </w:pPr>
          </w:p>
        </w:tc>
      </w:tr>
      <w:tr w:rsidR="00D839B9" w14:paraId="0256318F" w14:textId="77777777" w:rsidTr="00D839B9">
        <w:tc>
          <w:tcPr>
            <w:tcW w:w="6760" w:type="dxa"/>
            <w:hideMark/>
          </w:tcPr>
          <w:p w14:paraId="72B566E2" w14:textId="77777777" w:rsidR="00D839B9" w:rsidRDefault="00D839B9" w:rsidP="00D839B9">
            <w:pPr>
              <w:pStyle w:val="MTTableHeader"/>
            </w:pPr>
            <w:r>
              <w:lastRenderedPageBreak/>
              <w:t>Segment Related Equipment</w:t>
            </w:r>
          </w:p>
        </w:tc>
        <w:tc>
          <w:tcPr>
            <w:tcW w:w="2503" w:type="dxa"/>
          </w:tcPr>
          <w:p w14:paraId="3438CE7C" w14:textId="77777777" w:rsidR="00D839B9" w:rsidRDefault="00D839B9" w:rsidP="00D839B9">
            <w:pPr>
              <w:pStyle w:val="MTTableHeader"/>
              <w:rPr>
                <w:noProof/>
                <w:lang w:eastAsia="zh-CN"/>
              </w:rPr>
            </w:pPr>
          </w:p>
        </w:tc>
      </w:tr>
      <w:tr w:rsidR="00D839B9" w14:paraId="2C841C48" w14:textId="77777777" w:rsidTr="00D839B9">
        <w:tc>
          <w:tcPr>
            <w:tcW w:w="6760" w:type="dxa"/>
            <w:hideMark/>
          </w:tcPr>
          <w:p w14:paraId="3FB7EB81" w14:textId="77777777" w:rsidR="00D839B9" w:rsidRDefault="00D839B9" w:rsidP="00D839B9">
            <w:pPr>
              <w:pStyle w:val="MTTableHeader"/>
              <w:rPr>
                <w:b w:val="0"/>
              </w:rPr>
            </w:pPr>
            <w:r>
              <w:t>Switch Box incl. Touch Panel</w:t>
            </w:r>
          </w:p>
          <w:p w14:paraId="0DD28252" w14:textId="77777777" w:rsidR="00D839B9" w:rsidRDefault="00D839B9" w:rsidP="00D839B9">
            <w:pPr>
              <w:pStyle w:val="MTBullet"/>
            </w:pPr>
            <w:r>
              <w:t>Gateway Communication Unit</w:t>
            </w:r>
          </w:p>
          <w:p w14:paraId="5FDE2EB9" w14:textId="77777777" w:rsidR="00D839B9" w:rsidRDefault="00D839B9" w:rsidP="00D839B9">
            <w:pPr>
              <w:pStyle w:val="MTBullet"/>
            </w:pPr>
            <w:r>
              <w:t>Remote Segment Control (RSC)</w:t>
            </w:r>
          </w:p>
          <w:p w14:paraId="69B34C1E" w14:textId="77777777" w:rsidR="00D839B9" w:rsidRDefault="00D839B9" w:rsidP="00D839B9">
            <w:pPr>
              <w:pStyle w:val="MTBullet"/>
            </w:pPr>
            <w:r>
              <w:t xml:space="preserve">Stainless steel box </w:t>
            </w:r>
          </w:p>
          <w:p w14:paraId="1E7BFDBB" w14:textId="77777777" w:rsidR="00D839B9" w:rsidRDefault="00D839B9" w:rsidP="00D839B9">
            <w:pPr>
              <w:pStyle w:val="MTBullet"/>
            </w:pPr>
            <w:r>
              <w:t xml:space="preserve">Optical Ethernet switch </w:t>
            </w:r>
          </w:p>
          <w:p w14:paraId="15C1B8D1" w14:textId="77777777" w:rsidR="00D839B9" w:rsidRDefault="00D839B9" w:rsidP="00D839B9">
            <w:pPr>
              <w:pStyle w:val="MTBullet"/>
            </w:pPr>
            <w:r>
              <w:t>Power distribution for Segment Controller</w:t>
            </w:r>
          </w:p>
          <w:p w14:paraId="43DBE126" w14:textId="77777777" w:rsidR="00D839B9" w:rsidRDefault="00D839B9" w:rsidP="00D839B9">
            <w:pPr>
              <w:pStyle w:val="MTBullet"/>
              <w:rPr>
                <w:b/>
              </w:rPr>
            </w:pPr>
            <w:r>
              <w:t>Centralized HMI with basic remote operation</w:t>
            </w:r>
          </w:p>
        </w:tc>
        <w:tc>
          <w:tcPr>
            <w:tcW w:w="2503" w:type="dxa"/>
            <w:hideMark/>
          </w:tcPr>
          <w:p w14:paraId="6559439F" w14:textId="77777777" w:rsidR="00D839B9" w:rsidRDefault="00D839B9" w:rsidP="00D839B9">
            <w:pPr>
              <w:rPr>
                <w:noProof/>
                <w:lang w:eastAsia="zh-CN"/>
              </w:rPr>
            </w:pPr>
            <w:r>
              <w:rPr>
                <w:noProof/>
                <w:lang w:eastAsia="zh-CN"/>
              </w:rPr>
              <w:drawing>
                <wp:inline distT="0" distB="0" distL="0" distR="0" wp14:anchorId="1D24D5F3" wp14:editId="29309C94">
                  <wp:extent cx="1336675" cy="1285875"/>
                  <wp:effectExtent l="0" t="0" r="0" b="9525"/>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6675" cy="1285875"/>
                          </a:xfrm>
                          <a:prstGeom prst="rect">
                            <a:avLst/>
                          </a:prstGeom>
                          <a:noFill/>
                          <a:ln>
                            <a:noFill/>
                          </a:ln>
                        </pic:spPr>
                      </pic:pic>
                    </a:graphicData>
                  </a:graphic>
                </wp:inline>
              </w:drawing>
            </w:r>
          </w:p>
        </w:tc>
      </w:tr>
      <w:tr w:rsidR="00D839B9" w14:paraId="26456C06" w14:textId="77777777" w:rsidTr="00D839B9">
        <w:tc>
          <w:tcPr>
            <w:tcW w:w="6760" w:type="dxa"/>
            <w:hideMark/>
          </w:tcPr>
          <w:p w14:paraId="633DB0C0" w14:textId="77777777" w:rsidR="00D839B9" w:rsidRDefault="00D839B9" w:rsidP="00D839B9">
            <w:pPr>
              <w:pStyle w:val="MTTableHeader"/>
              <w:rPr>
                <w:b w:val="0"/>
              </w:rPr>
            </w:pPr>
            <w:bookmarkStart w:id="912" w:name="_Hlk231199859"/>
            <w:r>
              <w:t>Segment Controller:</w:t>
            </w:r>
          </w:p>
          <w:p w14:paraId="50B2913D" w14:textId="77777777" w:rsidR="00D839B9" w:rsidRDefault="00D839B9" w:rsidP="00D839B9">
            <w:pPr>
              <w:pStyle w:val="MTBullet"/>
            </w:pPr>
            <w:r>
              <w:t xml:space="preserve">SIEMENS CPU EDM OEM </w:t>
            </w:r>
          </w:p>
          <w:p w14:paraId="6D7AA2AE" w14:textId="77777777" w:rsidR="00D839B9" w:rsidRDefault="00D839B9" w:rsidP="00D839B9">
            <w:pPr>
              <w:pStyle w:val="MTBullet"/>
            </w:pPr>
            <w:r>
              <w:t>CAN-Bus interface for position transducers</w:t>
            </w:r>
          </w:p>
          <w:p w14:paraId="14BFDF08" w14:textId="77777777" w:rsidR="00D839B9" w:rsidRDefault="00D839B9" w:rsidP="00D839B9">
            <w:pPr>
              <w:pStyle w:val="MTBullet"/>
            </w:pPr>
            <w:r>
              <w:t>USB host for software update</w:t>
            </w:r>
          </w:p>
          <w:p w14:paraId="1FDBE616" w14:textId="77777777" w:rsidR="00D839B9" w:rsidRDefault="00D839B9" w:rsidP="00D839B9">
            <w:pPr>
              <w:pStyle w:val="MTBullet"/>
            </w:pPr>
            <w:r>
              <w:t>Ethernet port</w:t>
            </w:r>
          </w:p>
          <w:p w14:paraId="5216ABF7" w14:textId="77777777" w:rsidR="00D839B9" w:rsidRDefault="00D839B9" w:rsidP="00D839B9">
            <w:pPr>
              <w:pStyle w:val="MTBullet"/>
            </w:pPr>
            <w:r>
              <w:t>Control and indication devices</w:t>
            </w:r>
          </w:p>
          <w:p w14:paraId="4ACFF1A1" w14:textId="77777777" w:rsidR="00D839B9" w:rsidRDefault="00D839B9" w:rsidP="00D839B9">
            <w:pPr>
              <w:pStyle w:val="MTBullet"/>
            </w:pPr>
            <w:r>
              <w:t>Power supply unit</w:t>
            </w:r>
          </w:p>
          <w:p w14:paraId="26759198" w14:textId="77777777" w:rsidR="00D839B9" w:rsidRDefault="00D839B9" w:rsidP="00D839B9">
            <w:pPr>
              <w:pStyle w:val="MTBullet"/>
            </w:pPr>
            <w:r>
              <w:t xml:space="preserve">TFT – 5,7” QVGA touch screen </w:t>
            </w:r>
          </w:p>
          <w:p w14:paraId="075F4179" w14:textId="77777777" w:rsidR="00D839B9" w:rsidRDefault="00D839B9" w:rsidP="00D839B9">
            <w:pPr>
              <w:pStyle w:val="MTBullet"/>
            </w:pPr>
            <w:r>
              <w:t>Stainless steel box</w:t>
            </w:r>
          </w:p>
        </w:tc>
        <w:tc>
          <w:tcPr>
            <w:tcW w:w="2503" w:type="dxa"/>
            <w:hideMark/>
          </w:tcPr>
          <w:p w14:paraId="6C5F7CD8" w14:textId="77777777" w:rsidR="00D839B9" w:rsidRDefault="00D839B9" w:rsidP="00D839B9">
            <w:pPr>
              <w:rPr>
                <w:lang w:val="en-GB"/>
              </w:rPr>
            </w:pPr>
            <w:r>
              <w:rPr>
                <w:noProof/>
                <w:lang w:eastAsia="zh-CN"/>
              </w:rPr>
              <w:drawing>
                <wp:inline distT="0" distB="0" distL="0" distR="0" wp14:anchorId="48F39050" wp14:editId="42F42FE5">
                  <wp:extent cx="1416685" cy="1527175"/>
                  <wp:effectExtent l="0" t="0" r="0" b="0"/>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6685" cy="1527175"/>
                          </a:xfrm>
                          <a:prstGeom prst="rect">
                            <a:avLst/>
                          </a:prstGeom>
                          <a:noFill/>
                          <a:ln>
                            <a:noFill/>
                          </a:ln>
                        </pic:spPr>
                      </pic:pic>
                    </a:graphicData>
                  </a:graphic>
                </wp:inline>
              </w:drawing>
            </w:r>
          </w:p>
        </w:tc>
        <w:bookmarkEnd w:id="912"/>
      </w:tr>
      <w:tr w:rsidR="00D839B9" w14:paraId="6A48BE11" w14:textId="77777777" w:rsidTr="00D839B9">
        <w:tc>
          <w:tcPr>
            <w:tcW w:w="6760" w:type="dxa"/>
          </w:tcPr>
          <w:p w14:paraId="504DD7E7" w14:textId="77777777" w:rsidR="00D839B9" w:rsidRDefault="00D839B9" w:rsidP="00D839B9">
            <w:pPr>
              <w:pStyle w:val="MTTableHeader"/>
            </w:pPr>
            <w:r>
              <w:t>Segment Controller Connection Cable:</w:t>
            </w:r>
          </w:p>
          <w:p w14:paraId="55609BD3" w14:textId="77777777" w:rsidR="00D839B9" w:rsidRDefault="00D839B9" w:rsidP="00D839B9">
            <w:pPr>
              <w:pStyle w:val="MTTableText"/>
            </w:pPr>
            <w:r>
              <w:t>Cable with heavy-duty plugs to connect Segment Controller and Segment Cable Harness</w:t>
            </w:r>
          </w:p>
          <w:p w14:paraId="7646BE7F" w14:textId="77777777" w:rsidR="00D839B9" w:rsidRDefault="00D839B9" w:rsidP="00D839B9">
            <w:pPr>
              <w:rPr>
                <w:lang w:val="en-GB"/>
              </w:rPr>
            </w:pPr>
            <w:r>
              <w:rPr>
                <w:lang w:val="en-GB"/>
              </w:rPr>
              <w:t>Protection hose</w:t>
            </w:r>
          </w:p>
          <w:p w14:paraId="13070DF8" w14:textId="77777777" w:rsidR="00D839B9" w:rsidRDefault="00D839B9" w:rsidP="00D839B9">
            <w:pPr>
              <w:rPr>
                <w:lang w:val="en-GB"/>
              </w:rPr>
            </w:pPr>
          </w:p>
          <w:p w14:paraId="10AF9214" w14:textId="77777777" w:rsidR="00D839B9" w:rsidRDefault="00D839B9" w:rsidP="00D839B9">
            <w:pPr>
              <w:rPr>
                <w:lang w:val="en-GB"/>
              </w:rPr>
            </w:pPr>
          </w:p>
        </w:tc>
        <w:tc>
          <w:tcPr>
            <w:tcW w:w="2503" w:type="dxa"/>
            <w:hideMark/>
          </w:tcPr>
          <w:p w14:paraId="3A83B879" w14:textId="77777777" w:rsidR="00D839B9" w:rsidRDefault="00D839B9" w:rsidP="00D839B9">
            <w:pPr>
              <w:rPr>
                <w:lang w:val="en-GB"/>
              </w:rPr>
            </w:pPr>
            <w:r>
              <w:rPr>
                <w:noProof/>
                <w:lang w:eastAsia="zh-CN"/>
              </w:rPr>
              <w:drawing>
                <wp:inline distT="0" distB="0" distL="0" distR="0" wp14:anchorId="2CDE2E12" wp14:editId="629A461F">
                  <wp:extent cx="1155700" cy="904240"/>
                  <wp:effectExtent l="0" t="0" r="6350" b="0"/>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5700" cy="904240"/>
                          </a:xfrm>
                          <a:prstGeom prst="rect">
                            <a:avLst/>
                          </a:prstGeom>
                          <a:noFill/>
                          <a:ln>
                            <a:noFill/>
                          </a:ln>
                        </pic:spPr>
                      </pic:pic>
                    </a:graphicData>
                  </a:graphic>
                </wp:inline>
              </w:drawing>
            </w:r>
          </w:p>
        </w:tc>
      </w:tr>
      <w:tr w:rsidR="00D839B9" w:rsidRPr="001962E3" w14:paraId="304C533D" w14:textId="77777777" w:rsidTr="00D839B9">
        <w:tc>
          <w:tcPr>
            <w:tcW w:w="6760" w:type="dxa"/>
            <w:hideMark/>
          </w:tcPr>
          <w:p w14:paraId="03B0704A" w14:textId="77777777" w:rsidR="00D839B9" w:rsidRDefault="00D839B9" w:rsidP="00D839B9">
            <w:pPr>
              <w:pStyle w:val="MTTableHeader"/>
            </w:pPr>
            <w:r>
              <w:t>Control cable:</w:t>
            </w:r>
          </w:p>
          <w:p w14:paraId="22D07FC1" w14:textId="77777777" w:rsidR="00D839B9" w:rsidRDefault="00D839B9" w:rsidP="00D839B9">
            <w:pPr>
              <w:pStyle w:val="MTTableText"/>
            </w:pPr>
            <w:r>
              <w:t>For connection between Segment controller &amp; Enable / Soft-Clamping valve at valve table stand</w:t>
            </w:r>
          </w:p>
        </w:tc>
        <w:tc>
          <w:tcPr>
            <w:tcW w:w="2503" w:type="dxa"/>
          </w:tcPr>
          <w:p w14:paraId="33C1E3C9" w14:textId="77777777" w:rsidR="00D839B9" w:rsidRDefault="00D839B9" w:rsidP="00D839B9">
            <w:pPr>
              <w:rPr>
                <w:b/>
                <w:lang w:val="en-GB"/>
              </w:rPr>
            </w:pPr>
          </w:p>
        </w:tc>
      </w:tr>
    </w:tbl>
    <w:p w14:paraId="7B220DFE" w14:textId="77777777" w:rsidR="00D839B9" w:rsidRDefault="00D839B9" w:rsidP="00D839B9">
      <w:pPr>
        <w:pStyle w:val="MTStandard"/>
      </w:pPr>
    </w:p>
    <w:p w14:paraId="647FCA5F" w14:textId="77777777" w:rsidR="00D839B9" w:rsidRDefault="00D839B9" w:rsidP="00D839B9">
      <w:pPr>
        <w:pStyle w:val="MTStandard"/>
      </w:pPr>
      <w:r>
        <w:br w:type="page"/>
      </w:r>
    </w:p>
    <w:p w14:paraId="15839D85" w14:textId="77777777" w:rsidR="00D839B9" w:rsidRDefault="00D839B9" w:rsidP="00D839B9">
      <w:pPr>
        <w:pStyle w:val="MTStandard"/>
      </w:pPr>
    </w:p>
    <w:tbl>
      <w:tblPr>
        <w:tblW w:w="92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6659"/>
        <w:gridCol w:w="2551"/>
      </w:tblGrid>
      <w:tr w:rsidR="00D839B9" w14:paraId="45CE4A01" w14:textId="77777777" w:rsidTr="00D839B9">
        <w:tc>
          <w:tcPr>
            <w:tcW w:w="6658" w:type="dxa"/>
            <w:hideMark/>
          </w:tcPr>
          <w:p w14:paraId="753EA638" w14:textId="77777777" w:rsidR="00D839B9" w:rsidRDefault="00D839B9" w:rsidP="00D839B9">
            <w:pPr>
              <w:pStyle w:val="MTTableHeader"/>
            </w:pPr>
            <w:r>
              <w:t>Description</w:t>
            </w:r>
          </w:p>
        </w:tc>
        <w:tc>
          <w:tcPr>
            <w:tcW w:w="2551" w:type="dxa"/>
          </w:tcPr>
          <w:p w14:paraId="7F7BA74E" w14:textId="77777777" w:rsidR="00D839B9" w:rsidRDefault="00D839B9" w:rsidP="00D839B9">
            <w:pPr>
              <w:pStyle w:val="MTTableHeader"/>
            </w:pPr>
          </w:p>
        </w:tc>
      </w:tr>
      <w:tr w:rsidR="00D839B9" w14:paraId="3FFBEFBD" w14:textId="77777777" w:rsidTr="00D839B9">
        <w:tc>
          <w:tcPr>
            <w:tcW w:w="6658" w:type="dxa"/>
            <w:hideMark/>
          </w:tcPr>
          <w:p w14:paraId="15F9ED25" w14:textId="77777777" w:rsidR="00D839B9" w:rsidRDefault="00D839B9" w:rsidP="00D839B9">
            <w:pPr>
              <w:pStyle w:val="MTTableHeader"/>
            </w:pPr>
            <w:r>
              <w:t>Maintenance Equipment</w:t>
            </w:r>
          </w:p>
        </w:tc>
        <w:tc>
          <w:tcPr>
            <w:tcW w:w="2551" w:type="dxa"/>
          </w:tcPr>
          <w:p w14:paraId="300B63AF" w14:textId="77777777" w:rsidR="00D839B9" w:rsidRDefault="00D839B9" w:rsidP="00D839B9">
            <w:pPr>
              <w:pStyle w:val="MTTableHeader"/>
            </w:pPr>
          </w:p>
        </w:tc>
      </w:tr>
      <w:tr w:rsidR="00D839B9" w14:paraId="4800C003" w14:textId="77777777" w:rsidTr="00D839B9">
        <w:tc>
          <w:tcPr>
            <w:tcW w:w="6658" w:type="dxa"/>
            <w:hideMark/>
          </w:tcPr>
          <w:p w14:paraId="3F290438" w14:textId="77777777" w:rsidR="00D839B9" w:rsidRDefault="00D839B9" w:rsidP="00D839B9">
            <w:pPr>
              <w:pStyle w:val="MTTableHeader"/>
            </w:pPr>
            <w:r>
              <w:t>Segment Controller:</w:t>
            </w:r>
          </w:p>
          <w:p w14:paraId="2393BB07" w14:textId="77777777" w:rsidR="00D839B9" w:rsidRDefault="00D839B9" w:rsidP="00D839B9">
            <w:pPr>
              <w:pStyle w:val="MTBullet"/>
            </w:pPr>
            <w:r>
              <w:t xml:space="preserve">SIEMENS CPU EDM OEM </w:t>
            </w:r>
          </w:p>
          <w:p w14:paraId="757AB77C" w14:textId="77777777" w:rsidR="00D839B9" w:rsidRDefault="00D839B9" w:rsidP="00D839B9">
            <w:pPr>
              <w:pStyle w:val="MTBullet"/>
            </w:pPr>
            <w:r>
              <w:t>CAN-Bus interface for position transducers</w:t>
            </w:r>
          </w:p>
          <w:p w14:paraId="7FDDF5DF" w14:textId="77777777" w:rsidR="00D839B9" w:rsidRDefault="00D839B9" w:rsidP="00D839B9">
            <w:pPr>
              <w:pStyle w:val="MTBullet"/>
            </w:pPr>
            <w:r>
              <w:t>USB host for software update</w:t>
            </w:r>
          </w:p>
          <w:p w14:paraId="012E6686" w14:textId="77777777" w:rsidR="00D839B9" w:rsidRDefault="00D839B9" w:rsidP="00D839B9">
            <w:pPr>
              <w:pStyle w:val="MTBullet"/>
            </w:pPr>
            <w:r>
              <w:t>Ethernet port</w:t>
            </w:r>
          </w:p>
          <w:p w14:paraId="6C1FD58E" w14:textId="77777777" w:rsidR="00D839B9" w:rsidRDefault="00D839B9" w:rsidP="00D839B9">
            <w:pPr>
              <w:pStyle w:val="MTBullet"/>
            </w:pPr>
            <w:r>
              <w:t>Control and indication devices</w:t>
            </w:r>
          </w:p>
          <w:p w14:paraId="1C508F3E" w14:textId="77777777" w:rsidR="00D839B9" w:rsidRDefault="00D839B9" w:rsidP="00D839B9">
            <w:pPr>
              <w:pStyle w:val="MTBullet"/>
            </w:pPr>
            <w:r>
              <w:t>Power supply unit</w:t>
            </w:r>
          </w:p>
          <w:p w14:paraId="5993F6B1" w14:textId="77777777" w:rsidR="00D839B9" w:rsidRDefault="00D839B9" w:rsidP="00D839B9">
            <w:pPr>
              <w:pStyle w:val="MTBullet"/>
            </w:pPr>
            <w:r>
              <w:t xml:space="preserve">TFT – 5,7” QVGA touch screen </w:t>
            </w:r>
          </w:p>
          <w:p w14:paraId="1C6BD4D8" w14:textId="77777777" w:rsidR="00D839B9" w:rsidRDefault="00D839B9" w:rsidP="00D839B9">
            <w:pPr>
              <w:pStyle w:val="MTBullet"/>
            </w:pPr>
            <w:r>
              <w:t>Stainless steel box</w:t>
            </w:r>
          </w:p>
        </w:tc>
        <w:tc>
          <w:tcPr>
            <w:tcW w:w="2551" w:type="dxa"/>
            <w:hideMark/>
          </w:tcPr>
          <w:p w14:paraId="6FD13590" w14:textId="77777777" w:rsidR="00D839B9" w:rsidRDefault="00D839B9" w:rsidP="00D839B9">
            <w:pPr>
              <w:rPr>
                <w:lang w:val="en-GB"/>
              </w:rPr>
            </w:pPr>
            <w:r>
              <w:rPr>
                <w:noProof/>
                <w:lang w:eastAsia="zh-CN"/>
              </w:rPr>
              <w:drawing>
                <wp:inline distT="0" distB="0" distL="0" distR="0" wp14:anchorId="53810E71" wp14:editId="1913F692">
                  <wp:extent cx="1416685" cy="1527175"/>
                  <wp:effectExtent l="0" t="0" r="0" b="0"/>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16685" cy="1527175"/>
                          </a:xfrm>
                          <a:prstGeom prst="rect">
                            <a:avLst/>
                          </a:prstGeom>
                          <a:noFill/>
                          <a:ln>
                            <a:noFill/>
                          </a:ln>
                        </pic:spPr>
                      </pic:pic>
                    </a:graphicData>
                  </a:graphic>
                </wp:inline>
              </w:drawing>
            </w:r>
          </w:p>
        </w:tc>
      </w:tr>
      <w:tr w:rsidR="00D839B9" w14:paraId="02B3B5D0" w14:textId="77777777" w:rsidTr="00D839B9">
        <w:tc>
          <w:tcPr>
            <w:tcW w:w="6658" w:type="dxa"/>
            <w:hideMark/>
          </w:tcPr>
          <w:p w14:paraId="5FD2FFBD" w14:textId="77777777" w:rsidR="00D839B9" w:rsidRDefault="00D839B9" w:rsidP="00D839B9">
            <w:pPr>
              <w:pStyle w:val="MTTableHeader"/>
            </w:pPr>
            <w:r>
              <w:t>Segment Controller Connection Cable Set:</w:t>
            </w:r>
          </w:p>
          <w:p w14:paraId="3CA9EEE5" w14:textId="77777777" w:rsidR="00D839B9" w:rsidRDefault="00D839B9" w:rsidP="00D839B9">
            <w:pPr>
              <w:pStyle w:val="MTBullet"/>
            </w:pPr>
            <w:r>
              <w:t>Connection Cable with heavy-duty plugs to connect Segment Controller and Segment Cable Harness</w:t>
            </w:r>
          </w:p>
          <w:p w14:paraId="5E3E9CFC" w14:textId="77777777" w:rsidR="00D839B9" w:rsidRDefault="00D839B9" w:rsidP="00D839B9">
            <w:pPr>
              <w:pStyle w:val="MTBullet"/>
            </w:pPr>
            <w:r>
              <w:t>Protection hose</w:t>
            </w:r>
          </w:p>
          <w:p w14:paraId="23194890" w14:textId="77777777" w:rsidR="00D839B9" w:rsidRDefault="00D839B9" w:rsidP="00D839B9">
            <w:pPr>
              <w:pStyle w:val="MTBullet"/>
            </w:pPr>
            <w:r>
              <w:t>Sensor service cable</w:t>
            </w:r>
          </w:p>
        </w:tc>
        <w:tc>
          <w:tcPr>
            <w:tcW w:w="2551" w:type="dxa"/>
            <w:hideMark/>
          </w:tcPr>
          <w:p w14:paraId="1C018E10" w14:textId="77777777" w:rsidR="00D839B9" w:rsidRDefault="00D839B9" w:rsidP="00D839B9">
            <w:pPr>
              <w:rPr>
                <w:lang w:val="en-GB"/>
              </w:rPr>
            </w:pPr>
            <w:r>
              <w:rPr>
                <w:noProof/>
                <w:lang w:eastAsia="zh-CN"/>
              </w:rPr>
              <w:drawing>
                <wp:inline distT="0" distB="0" distL="0" distR="0" wp14:anchorId="2DE6F9A2" wp14:editId="11039758">
                  <wp:extent cx="1145540" cy="894080"/>
                  <wp:effectExtent l="0" t="0" r="0" b="1270"/>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5540" cy="894080"/>
                          </a:xfrm>
                          <a:prstGeom prst="rect">
                            <a:avLst/>
                          </a:prstGeom>
                          <a:noFill/>
                          <a:ln>
                            <a:noFill/>
                          </a:ln>
                        </pic:spPr>
                      </pic:pic>
                    </a:graphicData>
                  </a:graphic>
                </wp:inline>
              </w:drawing>
            </w:r>
          </w:p>
        </w:tc>
      </w:tr>
      <w:tr w:rsidR="00D839B9" w:rsidRPr="001962E3" w14:paraId="62E8D982" w14:textId="77777777" w:rsidTr="00D839B9">
        <w:tc>
          <w:tcPr>
            <w:tcW w:w="6658" w:type="dxa"/>
            <w:hideMark/>
          </w:tcPr>
          <w:p w14:paraId="4352904E" w14:textId="77777777" w:rsidR="00D839B9" w:rsidRDefault="00D839B9" w:rsidP="00D839B9">
            <w:pPr>
              <w:pStyle w:val="MTTableHeader"/>
            </w:pPr>
            <w:r>
              <w:t>Control cable:</w:t>
            </w:r>
          </w:p>
          <w:p w14:paraId="5176CC77" w14:textId="77777777" w:rsidR="00D839B9" w:rsidRDefault="00D839B9" w:rsidP="00D839B9">
            <w:pPr>
              <w:pStyle w:val="MTTableText"/>
            </w:pPr>
            <w:r>
              <w:t>For connection between Segment controller &amp; Enable / Soft-Clamping valve</w:t>
            </w:r>
          </w:p>
        </w:tc>
        <w:tc>
          <w:tcPr>
            <w:tcW w:w="2551" w:type="dxa"/>
          </w:tcPr>
          <w:p w14:paraId="558ED0B0" w14:textId="00FCB873" w:rsidR="00D839B9" w:rsidRPr="008C1270" w:rsidRDefault="008C1270" w:rsidP="00D839B9">
            <w:pPr>
              <w:rPr>
                <w:b/>
                <w:bCs/>
                <w:lang w:val="en-GB"/>
              </w:rPr>
            </w:pPr>
            <w:r w:rsidRPr="008C1270">
              <w:rPr>
                <w:b/>
                <w:bCs/>
                <w:color w:val="FF0000"/>
                <w:lang w:val="en-GB"/>
              </w:rPr>
              <w:t>Buyer’s supply</w:t>
            </w:r>
          </w:p>
        </w:tc>
      </w:tr>
      <w:tr w:rsidR="00D839B9" w14:paraId="10EF677A" w14:textId="77777777" w:rsidTr="00D839B9">
        <w:tc>
          <w:tcPr>
            <w:tcW w:w="6658" w:type="dxa"/>
            <w:hideMark/>
          </w:tcPr>
          <w:p w14:paraId="19ED4DCF" w14:textId="77777777" w:rsidR="00D839B9" w:rsidRDefault="00D839B9" w:rsidP="00D839B9">
            <w:pPr>
              <w:pStyle w:val="MTTableHeader"/>
            </w:pPr>
            <w:r>
              <w:t>Gap Checker Set with: (included in mechanical supply)</w:t>
            </w:r>
          </w:p>
          <w:p w14:paraId="3FCEC229" w14:textId="77777777" w:rsidR="00D839B9" w:rsidRDefault="00D839B9" w:rsidP="00D839B9">
            <w:pPr>
              <w:pStyle w:val="MTBullet"/>
            </w:pPr>
            <w:r>
              <w:t>Gap Checker measuring device</w:t>
            </w:r>
          </w:p>
          <w:p w14:paraId="79FB6F11" w14:textId="77777777" w:rsidR="00D839B9" w:rsidRDefault="00D839B9" w:rsidP="00D839B9">
            <w:pPr>
              <w:pStyle w:val="MTBullet"/>
            </w:pPr>
            <w:r>
              <w:t>Measuring range adapter pieces</w:t>
            </w:r>
          </w:p>
          <w:p w14:paraId="3DE0C6A7" w14:textId="77777777" w:rsidR="00D839B9" w:rsidRDefault="00D839B9" w:rsidP="00D839B9">
            <w:pPr>
              <w:pStyle w:val="MTBullet"/>
            </w:pPr>
            <w:r>
              <w:t>Calibration tool</w:t>
            </w:r>
          </w:p>
          <w:p w14:paraId="7331C8A9" w14:textId="77777777" w:rsidR="00D839B9" w:rsidRDefault="00D839B9" w:rsidP="00D839B9">
            <w:pPr>
              <w:pStyle w:val="MTBullet"/>
            </w:pPr>
            <w:r>
              <w:t>Transport case</w:t>
            </w:r>
          </w:p>
        </w:tc>
        <w:tc>
          <w:tcPr>
            <w:tcW w:w="2551" w:type="dxa"/>
            <w:hideMark/>
          </w:tcPr>
          <w:p w14:paraId="57EBECFC" w14:textId="77777777" w:rsidR="00D839B9" w:rsidRDefault="00D839B9" w:rsidP="00D839B9">
            <w:pPr>
              <w:rPr>
                <w:lang w:val="en-GB"/>
              </w:rPr>
            </w:pPr>
            <w:r>
              <w:rPr>
                <w:noProof/>
                <w:lang w:eastAsia="zh-CN"/>
              </w:rPr>
              <w:drawing>
                <wp:inline distT="0" distB="0" distL="0" distR="0" wp14:anchorId="51D1B620" wp14:editId="7544DB70">
                  <wp:extent cx="1045210" cy="1306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45210" cy="1306195"/>
                          </a:xfrm>
                          <a:prstGeom prst="rect">
                            <a:avLst/>
                          </a:prstGeom>
                          <a:noFill/>
                          <a:ln>
                            <a:noFill/>
                          </a:ln>
                        </pic:spPr>
                      </pic:pic>
                    </a:graphicData>
                  </a:graphic>
                </wp:inline>
              </w:drawing>
            </w:r>
          </w:p>
        </w:tc>
      </w:tr>
    </w:tbl>
    <w:p w14:paraId="4B616453" w14:textId="77777777" w:rsidR="00D839B9" w:rsidRDefault="00D839B9" w:rsidP="00D839B9">
      <w:pPr>
        <w:pStyle w:val="MTStandard"/>
      </w:pPr>
    </w:p>
    <w:p w14:paraId="7252960C" w14:textId="77777777" w:rsidR="00D839B9" w:rsidRDefault="00D839B9" w:rsidP="00D839B9">
      <w:pPr>
        <w:pStyle w:val="MTStandard"/>
      </w:pPr>
    </w:p>
    <w:p w14:paraId="655338A7" w14:textId="77777777" w:rsidR="00D839B9" w:rsidRDefault="00D839B9" w:rsidP="00D839B9">
      <w:pPr>
        <w:pStyle w:val="MTStandard"/>
      </w:pPr>
    </w:p>
    <w:p w14:paraId="44B146E5" w14:textId="77777777" w:rsidR="00D839B9" w:rsidRDefault="00D839B9" w:rsidP="00D839B9">
      <w:pPr>
        <w:pStyle w:val="MTStandard"/>
        <w:rPr>
          <w:sz w:val="24"/>
        </w:rPr>
      </w:pPr>
      <w:r>
        <w:br w:type="page"/>
      </w:r>
    </w:p>
    <w:p w14:paraId="451DB648" w14:textId="77777777" w:rsidR="00D839B9" w:rsidRPr="00AD09E4" w:rsidRDefault="00D839B9" w:rsidP="00D839B9">
      <w:pPr>
        <w:pStyle w:val="MTHeadingSCS2"/>
      </w:pPr>
      <w:bookmarkStart w:id="913" w:name="_Toc51247214"/>
      <w:bookmarkStart w:id="914" w:name="_Toc85786206"/>
      <w:r w:rsidRPr="00AD09E4">
        <w:lastRenderedPageBreak/>
        <w:t>CB.27</w:t>
      </w:r>
      <w:r>
        <w:t xml:space="preserve">. Withdrawal units &amp; exchange </w:t>
      </w:r>
      <w:bookmarkEnd w:id="899"/>
      <w:bookmarkEnd w:id="900"/>
      <w:bookmarkEnd w:id="901"/>
      <w:bookmarkEnd w:id="902"/>
      <w:bookmarkEnd w:id="903"/>
      <w:bookmarkEnd w:id="904"/>
      <w:r>
        <w:t>device</w:t>
      </w:r>
      <w:bookmarkEnd w:id="913"/>
      <w:bookmarkEnd w:id="914"/>
    </w:p>
    <w:p w14:paraId="1FE6D3AE" w14:textId="77777777" w:rsidR="00D839B9" w:rsidRPr="00AD09E4" w:rsidRDefault="00D839B9" w:rsidP="00D839B9">
      <w:pPr>
        <w:pStyle w:val="MTHeadingSCS3"/>
      </w:pPr>
      <w:bookmarkStart w:id="915" w:name="_Toc525968089"/>
      <w:bookmarkStart w:id="916" w:name="_Toc2131721"/>
      <w:bookmarkStart w:id="917" w:name="_Toc17712369"/>
      <w:bookmarkStart w:id="918" w:name="_Toc102895200"/>
      <w:bookmarkStart w:id="919" w:name="_Toc234816083"/>
      <w:bookmarkStart w:id="920" w:name="_Toc240791174"/>
      <w:bookmarkStart w:id="921" w:name="_Toc51247215"/>
      <w:bookmarkStart w:id="922" w:name="_Toc85786207"/>
      <w:r w:rsidRPr="00AD09E4">
        <w:t>CB.27</w:t>
      </w:r>
      <w:r>
        <w:t>.1 Drives for driven r</w:t>
      </w:r>
      <w:r w:rsidRPr="00AD09E4">
        <w:t>ollers</w:t>
      </w:r>
      <w:bookmarkEnd w:id="915"/>
      <w:bookmarkEnd w:id="916"/>
      <w:bookmarkEnd w:id="917"/>
      <w:bookmarkEnd w:id="918"/>
      <w:bookmarkEnd w:id="919"/>
      <w:bookmarkEnd w:id="920"/>
      <w:bookmarkEnd w:id="921"/>
      <w:bookmarkEnd w:id="922"/>
    </w:p>
    <w:p w14:paraId="20C52D83" w14:textId="77777777"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992"/>
        <w:gridCol w:w="4961"/>
      </w:tblGrid>
      <w:tr w:rsidR="00D839B9" w:rsidRPr="00AD09E4" w14:paraId="3EE39ECE" w14:textId="77777777" w:rsidTr="00D839B9">
        <w:tc>
          <w:tcPr>
            <w:tcW w:w="3544" w:type="dxa"/>
          </w:tcPr>
          <w:p w14:paraId="476FB3D6" w14:textId="77777777" w:rsidR="00D839B9" w:rsidRPr="00AD09E4" w:rsidRDefault="00D839B9" w:rsidP="00D839B9">
            <w:pPr>
              <w:pStyle w:val="MTTableText"/>
            </w:pPr>
            <w:r w:rsidRPr="00AD09E4">
              <w:t>Arrangement of drives:</w:t>
            </w:r>
          </w:p>
        </w:tc>
        <w:tc>
          <w:tcPr>
            <w:tcW w:w="5953" w:type="dxa"/>
            <w:gridSpan w:val="2"/>
          </w:tcPr>
          <w:p w14:paraId="2352E9E4" w14:textId="77777777" w:rsidR="00D839B9" w:rsidRPr="00AD09E4" w:rsidRDefault="00D839B9" w:rsidP="00D839B9">
            <w:pPr>
              <w:pStyle w:val="MTTableText"/>
            </w:pPr>
          </w:p>
        </w:tc>
      </w:tr>
      <w:tr w:rsidR="00D839B9" w:rsidRPr="00AD09E4" w14:paraId="633BA3CC" w14:textId="77777777" w:rsidTr="00D839B9">
        <w:tc>
          <w:tcPr>
            <w:tcW w:w="3544" w:type="dxa"/>
          </w:tcPr>
          <w:p w14:paraId="3D50098C" w14:textId="77777777" w:rsidR="00D839B9" w:rsidRPr="00AD09E4" w:rsidRDefault="00D839B9" w:rsidP="00D839B9">
            <w:pPr>
              <w:pStyle w:val="MTTableHeader"/>
            </w:pPr>
            <w:r w:rsidRPr="00AD09E4">
              <w:t>Segments</w:t>
            </w:r>
          </w:p>
        </w:tc>
        <w:tc>
          <w:tcPr>
            <w:tcW w:w="992" w:type="dxa"/>
          </w:tcPr>
          <w:p w14:paraId="428B08FD" w14:textId="77777777" w:rsidR="00D839B9" w:rsidRPr="00AD09E4" w:rsidRDefault="00D839B9" w:rsidP="00D839B9">
            <w:pPr>
              <w:pStyle w:val="MTTableHeader"/>
            </w:pPr>
            <w:r w:rsidRPr="00AD09E4">
              <w:t>inside</w:t>
            </w:r>
          </w:p>
        </w:tc>
        <w:tc>
          <w:tcPr>
            <w:tcW w:w="4961" w:type="dxa"/>
          </w:tcPr>
          <w:p w14:paraId="6AE4B689" w14:textId="77777777" w:rsidR="00D839B9" w:rsidRPr="00AD09E4" w:rsidRDefault="00D839B9" w:rsidP="00D839B9">
            <w:pPr>
              <w:pStyle w:val="MTTableHeader"/>
            </w:pPr>
            <w:r w:rsidRPr="00AD09E4">
              <w:t>outside</w:t>
            </w:r>
          </w:p>
        </w:tc>
      </w:tr>
      <w:tr w:rsidR="00D839B9" w:rsidRPr="00AD09E4" w14:paraId="7DCE4FB0" w14:textId="77777777" w:rsidTr="00D839B9">
        <w:tc>
          <w:tcPr>
            <w:tcW w:w="3544" w:type="dxa"/>
          </w:tcPr>
          <w:p w14:paraId="0207B709" w14:textId="77777777" w:rsidR="00D839B9" w:rsidRPr="00AD09E4" w:rsidRDefault="00D839B9" w:rsidP="00D839B9">
            <w:pPr>
              <w:pStyle w:val="MTTableIndent"/>
            </w:pPr>
            <w:r w:rsidRPr="00AD09E4">
              <w:t>Bow Nos. 1 and 2</w:t>
            </w:r>
          </w:p>
        </w:tc>
        <w:tc>
          <w:tcPr>
            <w:tcW w:w="992" w:type="dxa"/>
          </w:tcPr>
          <w:p w14:paraId="7D057349" w14:textId="09C6C3CA" w:rsidR="00D839B9" w:rsidRPr="00AD09E4" w:rsidRDefault="00254159" w:rsidP="00D839B9">
            <w:pPr>
              <w:pStyle w:val="MTTableText"/>
            </w:pPr>
            <w:r w:rsidRPr="00254159">
              <w:rPr>
                <w:color w:val="FF0000"/>
              </w:rPr>
              <w:t>1</w:t>
            </w:r>
          </w:p>
        </w:tc>
        <w:tc>
          <w:tcPr>
            <w:tcW w:w="4961" w:type="dxa"/>
          </w:tcPr>
          <w:p w14:paraId="5524BF5E" w14:textId="4EDD5B74" w:rsidR="00D839B9" w:rsidRPr="00AD09E4" w:rsidRDefault="00254159" w:rsidP="00D839B9">
            <w:pPr>
              <w:pStyle w:val="MTTableText"/>
            </w:pPr>
            <w:r w:rsidRPr="00254159">
              <w:rPr>
                <w:color w:val="FF0000"/>
              </w:rPr>
              <w:t>None</w:t>
            </w:r>
          </w:p>
        </w:tc>
      </w:tr>
      <w:tr w:rsidR="00D839B9" w:rsidRPr="00AD09E4" w14:paraId="283489AB" w14:textId="77777777" w:rsidTr="00D839B9">
        <w:tc>
          <w:tcPr>
            <w:tcW w:w="3544" w:type="dxa"/>
          </w:tcPr>
          <w:p w14:paraId="6ED40B45" w14:textId="0F2E8532" w:rsidR="00D839B9" w:rsidRPr="00AD09E4" w:rsidRDefault="00D839B9" w:rsidP="00D839B9">
            <w:pPr>
              <w:pStyle w:val="MTTableIndent"/>
            </w:pPr>
            <w:r w:rsidRPr="00AD09E4">
              <w:t xml:space="preserve">Bow Nos. 3 to </w:t>
            </w:r>
            <w:r w:rsidR="00254159" w:rsidRPr="00254159">
              <w:rPr>
                <w:color w:val="FF0000"/>
              </w:rPr>
              <w:t>5</w:t>
            </w:r>
          </w:p>
        </w:tc>
        <w:tc>
          <w:tcPr>
            <w:tcW w:w="992" w:type="dxa"/>
          </w:tcPr>
          <w:p w14:paraId="57C14B7A" w14:textId="77777777" w:rsidR="00D839B9" w:rsidRPr="00AD09E4" w:rsidRDefault="00D839B9" w:rsidP="00D839B9">
            <w:pPr>
              <w:pStyle w:val="MTTableText"/>
            </w:pPr>
            <w:r w:rsidRPr="00AD09E4">
              <w:t>1</w:t>
            </w:r>
          </w:p>
        </w:tc>
        <w:tc>
          <w:tcPr>
            <w:tcW w:w="4961" w:type="dxa"/>
          </w:tcPr>
          <w:p w14:paraId="2D797970" w14:textId="47AC920C" w:rsidR="00D839B9" w:rsidRPr="00AD09E4" w:rsidRDefault="00254159" w:rsidP="00D839B9">
            <w:pPr>
              <w:pStyle w:val="MTTableText"/>
            </w:pPr>
            <w:r w:rsidRPr="00254159">
              <w:rPr>
                <w:color w:val="FF0000"/>
              </w:rPr>
              <w:t>1</w:t>
            </w:r>
          </w:p>
        </w:tc>
      </w:tr>
      <w:tr w:rsidR="00D839B9" w:rsidRPr="00AD09E4" w14:paraId="2E5FC8A7" w14:textId="77777777" w:rsidTr="00D839B9">
        <w:tc>
          <w:tcPr>
            <w:tcW w:w="3544" w:type="dxa"/>
          </w:tcPr>
          <w:p w14:paraId="02921FA5" w14:textId="77777777" w:rsidR="00D839B9" w:rsidRPr="00AD09E4" w:rsidRDefault="00D839B9" w:rsidP="00D839B9">
            <w:pPr>
              <w:pStyle w:val="MTTableIndent"/>
            </w:pPr>
            <w:r w:rsidRPr="00AD09E4">
              <w:t>Straightener Nos. 1 + 2</w:t>
            </w:r>
          </w:p>
        </w:tc>
        <w:tc>
          <w:tcPr>
            <w:tcW w:w="992" w:type="dxa"/>
          </w:tcPr>
          <w:p w14:paraId="3AD4AB19" w14:textId="77777777" w:rsidR="00D839B9" w:rsidRPr="00AD09E4" w:rsidRDefault="00D839B9" w:rsidP="00D839B9">
            <w:pPr>
              <w:pStyle w:val="MTTableText"/>
            </w:pPr>
            <w:r w:rsidRPr="00AD09E4">
              <w:t>1</w:t>
            </w:r>
          </w:p>
        </w:tc>
        <w:tc>
          <w:tcPr>
            <w:tcW w:w="4961" w:type="dxa"/>
          </w:tcPr>
          <w:p w14:paraId="0BB4B3BB" w14:textId="77777777" w:rsidR="00D839B9" w:rsidRPr="00AD09E4" w:rsidRDefault="00D839B9" w:rsidP="00D839B9">
            <w:pPr>
              <w:pStyle w:val="MTTableText"/>
            </w:pPr>
            <w:r w:rsidRPr="00AD09E4">
              <w:t>1</w:t>
            </w:r>
          </w:p>
        </w:tc>
      </w:tr>
      <w:tr w:rsidR="00D839B9" w:rsidRPr="00AD09E4" w14:paraId="75A72E28" w14:textId="77777777" w:rsidTr="00D839B9">
        <w:tc>
          <w:tcPr>
            <w:tcW w:w="3544" w:type="dxa"/>
          </w:tcPr>
          <w:p w14:paraId="2BA17F98" w14:textId="77777777" w:rsidR="00D839B9" w:rsidRPr="00AD09E4" w:rsidRDefault="00D839B9" w:rsidP="00D839B9">
            <w:pPr>
              <w:pStyle w:val="MTTableIndent"/>
            </w:pPr>
            <w:r w:rsidRPr="00AD09E4">
              <w:t>Horizontal Nos. 1 to 3</w:t>
            </w:r>
          </w:p>
        </w:tc>
        <w:tc>
          <w:tcPr>
            <w:tcW w:w="992" w:type="dxa"/>
          </w:tcPr>
          <w:p w14:paraId="6DA8A449" w14:textId="77777777" w:rsidR="00D839B9" w:rsidRPr="00AD09E4" w:rsidRDefault="00D839B9" w:rsidP="00D839B9">
            <w:pPr>
              <w:pStyle w:val="MTTableText"/>
            </w:pPr>
            <w:r w:rsidRPr="00AD09E4">
              <w:t>1</w:t>
            </w:r>
          </w:p>
        </w:tc>
        <w:tc>
          <w:tcPr>
            <w:tcW w:w="4961" w:type="dxa"/>
          </w:tcPr>
          <w:p w14:paraId="79B37BF4" w14:textId="77777777" w:rsidR="00D839B9" w:rsidRPr="00AD09E4" w:rsidRDefault="00D839B9" w:rsidP="00D839B9">
            <w:pPr>
              <w:pStyle w:val="MTTableText"/>
            </w:pPr>
            <w:r w:rsidRPr="00AD09E4">
              <w:t>1</w:t>
            </w:r>
          </w:p>
        </w:tc>
      </w:tr>
      <w:tr w:rsidR="00D839B9" w:rsidRPr="00AD09E4" w14:paraId="6F4994BA" w14:textId="77777777" w:rsidTr="00D839B9">
        <w:tc>
          <w:tcPr>
            <w:tcW w:w="3544" w:type="dxa"/>
          </w:tcPr>
          <w:p w14:paraId="29A2B1BD" w14:textId="77777777" w:rsidR="00D839B9" w:rsidRPr="00AD09E4" w:rsidRDefault="00D839B9" w:rsidP="00D839B9">
            <w:pPr>
              <w:pStyle w:val="MTTableText"/>
            </w:pPr>
            <w:r w:rsidRPr="00AD09E4">
              <w:t>Motor type</w:t>
            </w:r>
          </w:p>
        </w:tc>
        <w:tc>
          <w:tcPr>
            <w:tcW w:w="5953" w:type="dxa"/>
            <w:gridSpan w:val="2"/>
          </w:tcPr>
          <w:p w14:paraId="61896737" w14:textId="77777777" w:rsidR="00D839B9" w:rsidRPr="00AD09E4" w:rsidRDefault="00D839B9" w:rsidP="00D839B9">
            <w:pPr>
              <w:pStyle w:val="MTTableText"/>
            </w:pPr>
            <w:r w:rsidRPr="00AD09E4">
              <w:t>electric motor</w:t>
            </w:r>
          </w:p>
        </w:tc>
      </w:tr>
      <w:tr w:rsidR="00D839B9" w:rsidRPr="00AD09E4" w14:paraId="30289A1C" w14:textId="77777777" w:rsidTr="00D839B9">
        <w:tc>
          <w:tcPr>
            <w:tcW w:w="3544" w:type="dxa"/>
          </w:tcPr>
          <w:p w14:paraId="74DB850D" w14:textId="77777777" w:rsidR="00D839B9" w:rsidRPr="00AD09E4" w:rsidRDefault="00D839B9" w:rsidP="00D839B9">
            <w:pPr>
              <w:pStyle w:val="MTTableText"/>
            </w:pPr>
            <w:r w:rsidRPr="00AD09E4">
              <w:t>Gear</w:t>
            </w:r>
          </w:p>
        </w:tc>
        <w:tc>
          <w:tcPr>
            <w:tcW w:w="5953" w:type="dxa"/>
            <w:gridSpan w:val="2"/>
          </w:tcPr>
          <w:p w14:paraId="248C29B4" w14:textId="77777777" w:rsidR="00D839B9" w:rsidRPr="00AD09E4" w:rsidRDefault="00D839B9" w:rsidP="00D839B9">
            <w:pPr>
              <w:pStyle w:val="MTTableText"/>
            </w:pPr>
            <w:r w:rsidRPr="00AD09E4">
              <w:t>planetary gear</w:t>
            </w:r>
          </w:p>
        </w:tc>
      </w:tr>
      <w:tr w:rsidR="00D839B9" w:rsidRPr="00AD09E4" w14:paraId="05B1FB3F" w14:textId="77777777" w:rsidTr="00D839B9">
        <w:tc>
          <w:tcPr>
            <w:tcW w:w="3544" w:type="dxa"/>
          </w:tcPr>
          <w:p w14:paraId="20ACF519" w14:textId="77777777" w:rsidR="00D839B9" w:rsidRPr="00AD09E4" w:rsidRDefault="00D839B9" w:rsidP="00D839B9">
            <w:pPr>
              <w:pStyle w:val="MTTableText"/>
            </w:pPr>
            <w:r w:rsidRPr="00AD09E4">
              <w:t>Connection to driven roller</w:t>
            </w:r>
          </w:p>
        </w:tc>
        <w:tc>
          <w:tcPr>
            <w:tcW w:w="5953" w:type="dxa"/>
            <w:gridSpan w:val="2"/>
          </w:tcPr>
          <w:p w14:paraId="26437A27" w14:textId="77777777" w:rsidR="00D839B9" w:rsidRPr="00AD09E4" w:rsidRDefault="00D839B9" w:rsidP="00D839B9">
            <w:pPr>
              <w:pStyle w:val="MTTableText"/>
            </w:pPr>
            <w:r w:rsidRPr="00AD09E4">
              <w:t>universal joint shaft</w:t>
            </w:r>
          </w:p>
        </w:tc>
      </w:tr>
    </w:tbl>
    <w:p w14:paraId="18004188" w14:textId="77777777" w:rsidR="00D839B9" w:rsidRDefault="00D839B9" w:rsidP="00D839B9">
      <w:pPr>
        <w:pStyle w:val="MTStandard"/>
      </w:pPr>
    </w:p>
    <w:p w14:paraId="5CDEC73C" w14:textId="77777777" w:rsidR="00D839B9" w:rsidRPr="00AD09E4" w:rsidRDefault="00D839B9" w:rsidP="00D839B9">
      <w:pPr>
        <w:pStyle w:val="MTHeading"/>
      </w:pPr>
      <w:r w:rsidRPr="00AD09E4">
        <w:t>Functional Description</w:t>
      </w:r>
    </w:p>
    <w:p w14:paraId="698E37EA" w14:textId="77777777" w:rsidR="00D839B9" w:rsidRPr="00AD09E4" w:rsidRDefault="00D839B9" w:rsidP="00D839B9">
      <w:pPr>
        <w:pStyle w:val="MTStandard"/>
      </w:pPr>
      <w:r w:rsidRPr="00AD09E4">
        <w:t>The drives are provided to transfer the requested casting speed and the withdrawing force required for the hot strand / dummy bar transfer to the driven rollers.</w:t>
      </w:r>
    </w:p>
    <w:p w14:paraId="1003F429" w14:textId="77777777" w:rsidR="00D839B9" w:rsidRPr="00AD09E4" w:rsidRDefault="00D839B9" w:rsidP="00D839B9">
      <w:pPr>
        <w:pStyle w:val="MTHeading"/>
      </w:pPr>
      <w:r w:rsidRPr="00AD09E4">
        <w:t>Main Components</w:t>
      </w:r>
    </w:p>
    <w:p w14:paraId="02BA8ECF" w14:textId="77777777" w:rsidR="00D839B9" w:rsidRPr="00AD09E4" w:rsidRDefault="00D839B9" w:rsidP="00D839B9">
      <w:pPr>
        <w:pStyle w:val="MTBulletIndent"/>
      </w:pPr>
      <w:r w:rsidRPr="00AD09E4">
        <w:t>Motors (are part of electric equipment)</w:t>
      </w:r>
    </w:p>
    <w:p w14:paraId="4A053A5E" w14:textId="77777777" w:rsidR="00D839B9" w:rsidRPr="00AD09E4" w:rsidRDefault="00D839B9" w:rsidP="00D839B9">
      <w:pPr>
        <w:pStyle w:val="MTBulletIndent"/>
      </w:pPr>
      <w:r w:rsidRPr="00AD09E4">
        <w:t>Coupling</w:t>
      </w:r>
    </w:p>
    <w:p w14:paraId="459D1792" w14:textId="77777777" w:rsidR="00D839B9" w:rsidRPr="00AD09E4" w:rsidRDefault="00D839B9" w:rsidP="00D839B9">
      <w:pPr>
        <w:pStyle w:val="MTBulletIndent"/>
      </w:pPr>
      <w:r w:rsidRPr="00AD09E4">
        <w:t>Gear</w:t>
      </w:r>
    </w:p>
    <w:p w14:paraId="369E0A57" w14:textId="77777777" w:rsidR="00D839B9" w:rsidRDefault="00D839B9" w:rsidP="00D839B9">
      <w:pPr>
        <w:pStyle w:val="MTBulletIndent"/>
      </w:pPr>
      <w:r w:rsidRPr="00AD09E4">
        <w:t>Universal joint shaft</w:t>
      </w:r>
    </w:p>
    <w:p w14:paraId="67FF7E53" w14:textId="77777777" w:rsidR="00D839B9" w:rsidRPr="00AD09E4" w:rsidRDefault="00D839B9" w:rsidP="00D839B9">
      <w:pPr>
        <w:pStyle w:val="MTBulletIndent"/>
      </w:pPr>
      <w:r w:rsidRPr="00ED62F7">
        <w:t>Support structures for segment drives</w:t>
      </w:r>
    </w:p>
    <w:p w14:paraId="4F9E245F" w14:textId="77777777" w:rsidR="00D839B9" w:rsidRPr="00AD09E4" w:rsidRDefault="00D839B9" w:rsidP="00D839B9">
      <w:pPr>
        <w:pStyle w:val="MTHeading"/>
      </w:pPr>
      <w:r w:rsidRPr="00AD09E4">
        <w:t>Main Characteristics</w:t>
      </w:r>
    </w:p>
    <w:p w14:paraId="00E631C6" w14:textId="77777777" w:rsidR="00D839B9" w:rsidRPr="00AD09E4" w:rsidRDefault="00D839B9" w:rsidP="00D839B9">
      <w:pPr>
        <w:pStyle w:val="MTBulletIndent"/>
      </w:pPr>
      <w:r w:rsidRPr="00AD09E4">
        <w:t>Drives mounted on base frame outside of cooling chamber</w:t>
      </w:r>
    </w:p>
    <w:p w14:paraId="1A102391" w14:textId="77777777" w:rsidR="00D839B9" w:rsidRPr="00AD09E4" w:rsidRDefault="00D839B9" w:rsidP="00D839B9">
      <w:pPr>
        <w:pStyle w:val="MTHeading"/>
      </w:pPr>
      <w:r w:rsidRPr="00AD09E4">
        <w:t>Advantages of Design</w:t>
      </w:r>
    </w:p>
    <w:p w14:paraId="783132B6" w14:textId="77777777" w:rsidR="00D839B9" w:rsidRPr="00AD09E4" w:rsidRDefault="00D839B9" w:rsidP="00D839B9">
      <w:pPr>
        <w:pStyle w:val="MTBulletIndent"/>
      </w:pPr>
      <w:r w:rsidRPr="00AD09E4">
        <w:t>Very good accessibility of drive components for maintenance and repair work</w:t>
      </w:r>
    </w:p>
    <w:p w14:paraId="12736EF0" w14:textId="77777777" w:rsidR="00D839B9" w:rsidRPr="00AD09E4" w:rsidRDefault="00D839B9" w:rsidP="00D839B9">
      <w:pPr>
        <w:pStyle w:val="MTBulletIndent"/>
      </w:pPr>
      <w:r w:rsidRPr="00AD09E4">
        <w:t>Clear arrangement of drive components</w:t>
      </w:r>
    </w:p>
    <w:p w14:paraId="71739DF7" w14:textId="77777777" w:rsidR="00D839B9" w:rsidRDefault="00D839B9" w:rsidP="00D839B9">
      <w:pPr>
        <w:pStyle w:val="MTBulletIndent"/>
      </w:pPr>
      <w:r w:rsidRPr="00AD09E4">
        <w:t>Location outside of the humid area</w:t>
      </w:r>
    </w:p>
    <w:p w14:paraId="7B7FF015" w14:textId="77777777" w:rsidR="00D839B9" w:rsidRPr="003B1F61" w:rsidRDefault="00D839B9" w:rsidP="00D839B9">
      <w:pPr>
        <w:pStyle w:val="MTStandard"/>
      </w:pPr>
    </w:p>
    <w:p w14:paraId="762A506F" w14:textId="77777777" w:rsidR="00D839B9" w:rsidRDefault="00D839B9" w:rsidP="00D839B9">
      <w:pPr>
        <w:pStyle w:val="MTStandard"/>
        <w:rPr>
          <w:b/>
        </w:rPr>
      </w:pPr>
      <w:r>
        <w:rPr>
          <w:b/>
        </w:rPr>
        <w:br w:type="page"/>
      </w:r>
    </w:p>
    <w:p w14:paraId="505CA770" w14:textId="77777777" w:rsidR="00D839B9" w:rsidRDefault="00D839B9" w:rsidP="00D839B9">
      <w:pPr>
        <w:pStyle w:val="MTHeading"/>
      </w:pPr>
      <w:r w:rsidRPr="009456E6">
        <w:lastRenderedPageBreak/>
        <w:t>Reference Drawing</w:t>
      </w:r>
      <w:r>
        <w:t xml:space="preserve"> CB.27.1Drives for driven rollers</w:t>
      </w:r>
    </w:p>
    <w:p w14:paraId="45926361" w14:textId="5C424424" w:rsidR="00542B8A" w:rsidRDefault="00542B8A" w:rsidP="00D839B9">
      <w:pPr>
        <w:pStyle w:val="MTStandard"/>
        <w:jc w:val="center"/>
        <w:rPr>
          <w:noProof/>
        </w:rPr>
      </w:pPr>
      <w:r>
        <w:rPr>
          <w:noProof/>
        </w:rPr>
        <w:drawing>
          <wp:inline distT="0" distB="0" distL="0" distR="0" wp14:anchorId="753D123C" wp14:editId="4E5D03F8">
            <wp:extent cx="3348507" cy="2316557"/>
            <wp:effectExtent l="0" t="0" r="4445" b="7620"/>
            <wp:docPr id="1814" name="Picture 18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CB.27.1_Drives_for_driven_roller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4930" cy="2321001"/>
                    </a:xfrm>
                    <a:prstGeom prst="rect">
                      <a:avLst/>
                    </a:prstGeom>
                  </pic:spPr>
                </pic:pic>
              </a:graphicData>
            </a:graphic>
          </wp:inline>
        </w:drawing>
      </w:r>
    </w:p>
    <w:p w14:paraId="508CE9D6" w14:textId="77777777" w:rsidR="00542B8A" w:rsidRDefault="00542B8A" w:rsidP="00D839B9">
      <w:pPr>
        <w:pStyle w:val="MTStandard"/>
        <w:jc w:val="center"/>
        <w:rPr>
          <w:noProof/>
        </w:rPr>
      </w:pPr>
    </w:p>
    <w:p w14:paraId="0D9049EF" w14:textId="34E028EC" w:rsidR="00D839B9" w:rsidRDefault="00542B8A" w:rsidP="00D839B9">
      <w:pPr>
        <w:pStyle w:val="MTStandard"/>
        <w:jc w:val="center"/>
      </w:pPr>
      <w:r>
        <w:rPr>
          <w:noProof/>
        </w:rPr>
        <w:drawing>
          <wp:inline distT="0" distB="0" distL="0" distR="0" wp14:anchorId="168EB7C9" wp14:editId="067FF0AE">
            <wp:extent cx="5061397" cy="4098453"/>
            <wp:effectExtent l="0" t="0" r="6350" b="0"/>
            <wp:docPr id="1815" name="Picture 18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CB.27.1_Drives_for_driven_roller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66622" cy="4102684"/>
                    </a:xfrm>
                    <a:prstGeom prst="rect">
                      <a:avLst/>
                    </a:prstGeom>
                  </pic:spPr>
                </pic:pic>
              </a:graphicData>
            </a:graphic>
          </wp:inline>
        </w:drawing>
      </w:r>
    </w:p>
    <w:p w14:paraId="52E33C1E" w14:textId="77777777" w:rsidR="00D839B9" w:rsidRPr="009456E6" w:rsidRDefault="00D839B9" w:rsidP="00D839B9">
      <w:pPr>
        <w:pStyle w:val="MTStandard"/>
        <w:jc w:val="center"/>
        <w:rPr>
          <w:b/>
        </w:rPr>
      </w:pPr>
      <w:r w:rsidRPr="004E284B">
        <w:t xml:space="preserve">- Typical sketch for reference only </w:t>
      </w:r>
      <w:r>
        <w:t>–</w:t>
      </w:r>
    </w:p>
    <w:p w14:paraId="72862D94" w14:textId="77777777" w:rsidR="00D839B9" w:rsidRPr="00AD09E4" w:rsidRDefault="00D839B9" w:rsidP="00D839B9">
      <w:pPr>
        <w:pStyle w:val="MTStandard"/>
      </w:pPr>
    </w:p>
    <w:p w14:paraId="208F6913" w14:textId="77777777" w:rsidR="00D839B9" w:rsidRDefault="00D839B9" w:rsidP="00D839B9">
      <w:pPr>
        <w:pStyle w:val="MTStandard"/>
      </w:pPr>
      <w:r w:rsidRPr="00AD09E4">
        <w:br w:type="page"/>
      </w:r>
      <w:bookmarkStart w:id="923" w:name="_Toc525968090"/>
      <w:bookmarkStart w:id="924" w:name="_Toc2131722"/>
      <w:bookmarkStart w:id="925" w:name="_Toc17712370"/>
      <w:bookmarkStart w:id="926" w:name="_Toc102895201"/>
      <w:bookmarkStart w:id="927" w:name="_Toc234816084"/>
      <w:bookmarkStart w:id="928" w:name="_Toc240791175"/>
    </w:p>
    <w:p w14:paraId="38BEBD5E" w14:textId="74FC76CD" w:rsidR="00D839B9" w:rsidRPr="00AD09E4" w:rsidRDefault="00D839B9" w:rsidP="00D839B9">
      <w:pPr>
        <w:pStyle w:val="MTHeadingSCS3"/>
      </w:pPr>
      <w:bookmarkStart w:id="929" w:name="_Toc51247216"/>
      <w:bookmarkStart w:id="930" w:name="_Toc85786208"/>
      <w:r w:rsidRPr="00AD09E4">
        <w:lastRenderedPageBreak/>
        <w:t>CB.27</w:t>
      </w:r>
      <w:r>
        <w:t>.2A Segment m</w:t>
      </w:r>
      <w:r w:rsidRPr="00AD09E4">
        <w:t>anipulator</w:t>
      </w:r>
      <w:bookmarkEnd w:id="923"/>
      <w:bookmarkEnd w:id="924"/>
      <w:bookmarkEnd w:id="925"/>
      <w:bookmarkEnd w:id="926"/>
      <w:bookmarkEnd w:id="927"/>
      <w:bookmarkEnd w:id="928"/>
      <w:r>
        <w:t xml:space="preserve"> U-shape type</w:t>
      </w:r>
      <w:bookmarkEnd w:id="929"/>
      <w:r w:rsidR="00440A2A">
        <w:t xml:space="preserve"> </w:t>
      </w:r>
      <w:r w:rsidR="00440A2A" w:rsidRPr="00440A2A">
        <w:rPr>
          <w:color w:val="FF0000"/>
        </w:rPr>
        <w:t>(Existing)</w:t>
      </w:r>
      <w:bookmarkEnd w:id="930"/>
    </w:p>
    <w:p w14:paraId="54E39D8A" w14:textId="77777777" w:rsidR="00D839B9" w:rsidRPr="00AD09E4" w:rsidRDefault="00D839B9" w:rsidP="00D839B9">
      <w:pPr>
        <w:pStyle w:val="MTHeading"/>
      </w:pPr>
      <w:r w:rsidRPr="00AD09E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AD09E4" w14:paraId="610138D6" w14:textId="77777777" w:rsidTr="00D839B9">
        <w:tc>
          <w:tcPr>
            <w:tcW w:w="3544" w:type="dxa"/>
          </w:tcPr>
          <w:p w14:paraId="3B1F9AF0" w14:textId="77777777" w:rsidR="00D839B9" w:rsidRPr="00AD09E4" w:rsidRDefault="00D839B9" w:rsidP="00D839B9">
            <w:pPr>
              <w:pStyle w:val="MTTableText"/>
            </w:pPr>
            <w:r w:rsidRPr="00AD09E4">
              <w:t>Type of design</w:t>
            </w:r>
          </w:p>
        </w:tc>
        <w:tc>
          <w:tcPr>
            <w:tcW w:w="5953" w:type="dxa"/>
          </w:tcPr>
          <w:p w14:paraId="4687C0EE" w14:textId="77777777" w:rsidR="00D839B9" w:rsidRPr="00AD09E4" w:rsidRDefault="00D839B9" w:rsidP="00D839B9">
            <w:pPr>
              <w:pStyle w:val="MTTableText"/>
            </w:pPr>
            <w:r w:rsidRPr="00AD09E4">
              <w:t>crosshead with link chain and guides</w:t>
            </w:r>
          </w:p>
        </w:tc>
      </w:tr>
      <w:tr w:rsidR="00D839B9" w:rsidRPr="00AD09E4" w14:paraId="276ACA15" w14:textId="77777777" w:rsidTr="00D839B9">
        <w:tc>
          <w:tcPr>
            <w:tcW w:w="3544" w:type="dxa"/>
          </w:tcPr>
          <w:p w14:paraId="06EE436F" w14:textId="77777777" w:rsidR="00D839B9" w:rsidRPr="00AD09E4" w:rsidRDefault="00D839B9" w:rsidP="00D839B9">
            <w:pPr>
              <w:pStyle w:val="MTTableText"/>
            </w:pPr>
            <w:r w:rsidRPr="00AD09E4">
              <w:t>Carrying capacity</w:t>
            </w:r>
          </w:p>
        </w:tc>
        <w:tc>
          <w:tcPr>
            <w:tcW w:w="5953" w:type="dxa"/>
          </w:tcPr>
          <w:p w14:paraId="7D9DBD0E" w14:textId="77777777" w:rsidR="00D839B9" w:rsidRPr="00AD09E4" w:rsidRDefault="00D839B9" w:rsidP="00D839B9">
            <w:pPr>
              <w:pStyle w:val="MTTableText"/>
            </w:pPr>
            <w:r w:rsidRPr="00AD09E4">
              <w:t>limited to 1 segment (heaviest)</w:t>
            </w:r>
          </w:p>
        </w:tc>
      </w:tr>
    </w:tbl>
    <w:p w14:paraId="46D7552E" w14:textId="77777777" w:rsidR="00D839B9" w:rsidRDefault="00D839B9" w:rsidP="00D839B9">
      <w:pPr>
        <w:pStyle w:val="MTStandard"/>
      </w:pPr>
    </w:p>
    <w:p w14:paraId="4DEB9F79" w14:textId="77777777" w:rsidR="00D839B9" w:rsidRPr="00AD09E4" w:rsidRDefault="00D839B9" w:rsidP="00D839B9">
      <w:pPr>
        <w:pStyle w:val="MTHeading"/>
      </w:pPr>
      <w:r w:rsidRPr="00AD09E4">
        <w:t>Functional Description</w:t>
      </w:r>
    </w:p>
    <w:p w14:paraId="6351D606" w14:textId="77777777" w:rsidR="00D839B9" w:rsidRPr="00AD09E4" w:rsidRDefault="00D839B9" w:rsidP="00D839B9">
      <w:pPr>
        <w:pStyle w:val="MTStandard"/>
      </w:pPr>
      <w:r w:rsidRPr="00AD09E4">
        <w:t xml:space="preserve">The segment manipulator serves for removal and insertion of segments from / to the machine. The manipulator is handled by the overhead </w:t>
      </w:r>
      <w:r>
        <w:t>cranes above the casting floor.</w:t>
      </w:r>
    </w:p>
    <w:p w14:paraId="558C81B0" w14:textId="77777777" w:rsidR="00D839B9" w:rsidRPr="00AD09E4" w:rsidRDefault="00D839B9" w:rsidP="00D839B9">
      <w:pPr>
        <w:pStyle w:val="MTHeading"/>
      </w:pPr>
      <w:r w:rsidRPr="00AD09E4">
        <w:t>Main Components</w:t>
      </w:r>
    </w:p>
    <w:p w14:paraId="0A583128" w14:textId="77777777" w:rsidR="00D839B9" w:rsidRPr="00AD09E4" w:rsidRDefault="00D839B9" w:rsidP="00D839B9">
      <w:pPr>
        <w:pStyle w:val="MTBulletIndent"/>
      </w:pPr>
      <w:r w:rsidRPr="00AD09E4">
        <w:t>U-shaped segment holding frame</w:t>
      </w:r>
    </w:p>
    <w:p w14:paraId="74627470" w14:textId="77777777" w:rsidR="00D839B9" w:rsidRPr="00AD09E4" w:rsidRDefault="00D839B9" w:rsidP="00D839B9">
      <w:pPr>
        <w:pStyle w:val="MTBulletIndent"/>
      </w:pPr>
      <w:r w:rsidRPr="00AD09E4">
        <w:t>Guide rollers attached to the U-frame</w:t>
      </w:r>
    </w:p>
    <w:p w14:paraId="0019F3A3" w14:textId="77777777" w:rsidR="00D839B9" w:rsidRPr="00AD09E4" w:rsidRDefault="00D839B9" w:rsidP="00D839B9">
      <w:pPr>
        <w:pStyle w:val="MTBulletIndent"/>
      </w:pPr>
      <w:r w:rsidRPr="00AD09E4">
        <w:t>Segment guide beams</w:t>
      </w:r>
    </w:p>
    <w:p w14:paraId="7EA46CEF" w14:textId="77777777" w:rsidR="00D839B9" w:rsidRPr="00AD09E4" w:rsidRDefault="00D839B9" w:rsidP="00D839B9">
      <w:pPr>
        <w:pStyle w:val="MTHeading"/>
      </w:pPr>
      <w:r w:rsidRPr="00AD09E4">
        <w:t>Main Characteristics</w:t>
      </w:r>
    </w:p>
    <w:p w14:paraId="04F3F9ED" w14:textId="77777777" w:rsidR="00D839B9" w:rsidRPr="00AD09E4" w:rsidRDefault="00D839B9" w:rsidP="00D839B9">
      <w:pPr>
        <w:pStyle w:val="MTBulletIndent"/>
      </w:pPr>
      <w:r w:rsidRPr="00AD09E4">
        <w:t>U-shaped supporting frame with lateral guide rollers (the manipulator runs in U-shaped rails)</w:t>
      </w:r>
    </w:p>
    <w:p w14:paraId="1EC7A5FB" w14:textId="77777777" w:rsidR="00D839B9" w:rsidRPr="00AD09E4" w:rsidRDefault="00D839B9" w:rsidP="00D839B9">
      <w:pPr>
        <w:pStyle w:val="MTBulletIndent"/>
      </w:pPr>
      <w:r w:rsidRPr="00AD09E4">
        <w:t>Lifting and lowering of manipulator by means of bay crane</w:t>
      </w:r>
    </w:p>
    <w:p w14:paraId="6C376074" w14:textId="77777777" w:rsidR="00D839B9" w:rsidRPr="00AD09E4" w:rsidRDefault="00D839B9" w:rsidP="00D839B9">
      <w:pPr>
        <w:pStyle w:val="MTHeading"/>
      </w:pPr>
      <w:r w:rsidRPr="00AD09E4">
        <w:t>Advantages of Design</w:t>
      </w:r>
    </w:p>
    <w:p w14:paraId="237C2CEA" w14:textId="77777777" w:rsidR="00D839B9" w:rsidRPr="00AD09E4" w:rsidRDefault="00D839B9" w:rsidP="00D839B9">
      <w:pPr>
        <w:pStyle w:val="MTBulletIndent"/>
      </w:pPr>
      <w:r w:rsidRPr="00AD09E4">
        <w:t>Exact positioning of segments by exact guiding of manipulator in the guide rails</w:t>
      </w:r>
    </w:p>
    <w:p w14:paraId="6DD3E0B3" w14:textId="77777777" w:rsidR="00D839B9" w:rsidRPr="00AD09E4" w:rsidRDefault="00D839B9" w:rsidP="00D839B9">
      <w:pPr>
        <w:pStyle w:val="MTBulletIndent"/>
      </w:pPr>
      <w:r w:rsidRPr="00AD09E4">
        <w:t>Easy fixation of segment in the manipulator by pins</w:t>
      </w:r>
    </w:p>
    <w:p w14:paraId="74602F1B" w14:textId="77777777" w:rsidR="00D839B9" w:rsidRDefault="00D839B9" w:rsidP="00D839B9">
      <w:pPr>
        <w:pStyle w:val="MTBulletIndent"/>
      </w:pPr>
      <w:r w:rsidRPr="00AD09E4">
        <w:t>Good lateral accessibility of each segment due to the wide construction of the manipulator</w:t>
      </w:r>
    </w:p>
    <w:p w14:paraId="28FC1738" w14:textId="77777777" w:rsidR="00D839B9" w:rsidRDefault="00D839B9" w:rsidP="00D839B9">
      <w:pPr>
        <w:pStyle w:val="MTStandard"/>
      </w:pPr>
    </w:p>
    <w:p w14:paraId="6A139549" w14:textId="77777777" w:rsidR="00D839B9" w:rsidRDefault="00D839B9" w:rsidP="00D839B9">
      <w:pPr>
        <w:pStyle w:val="MTStandard"/>
      </w:pPr>
      <w:r>
        <w:br w:type="page"/>
      </w:r>
    </w:p>
    <w:p w14:paraId="0C52F879" w14:textId="77777777" w:rsidR="00D839B9" w:rsidRDefault="00D839B9" w:rsidP="00D839B9">
      <w:pPr>
        <w:pStyle w:val="MTHeading"/>
      </w:pPr>
      <w:r w:rsidRPr="009456E6">
        <w:lastRenderedPageBreak/>
        <w:t>Reference Drawing</w:t>
      </w:r>
      <w:r>
        <w:t xml:space="preserve"> CB.27.2 Segment manipulator U-shape type</w:t>
      </w:r>
    </w:p>
    <w:p w14:paraId="4EB30287" w14:textId="314A49A5" w:rsidR="00542B8A" w:rsidRDefault="00542B8A" w:rsidP="00D839B9">
      <w:pPr>
        <w:pStyle w:val="MTStandard"/>
        <w:jc w:val="center"/>
        <w:rPr>
          <w:noProof/>
        </w:rPr>
      </w:pPr>
      <w:r>
        <w:rPr>
          <w:noProof/>
        </w:rPr>
        <w:drawing>
          <wp:inline distT="0" distB="0" distL="0" distR="0" wp14:anchorId="09F7FCE9" wp14:editId="0431A006">
            <wp:extent cx="1957589" cy="5190867"/>
            <wp:effectExtent l="0" t="0" r="5080" b="0"/>
            <wp:docPr id="1816" name="Picture 1816" descr="A picture containing be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CB.27.2A_Segment_Manipulator_U-Typ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1014" cy="5199949"/>
                    </a:xfrm>
                    <a:prstGeom prst="rect">
                      <a:avLst/>
                    </a:prstGeom>
                  </pic:spPr>
                </pic:pic>
              </a:graphicData>
            </a:graphic>
          </wp:inline>
        </w:drawing>
      </w:r>
    </w:p>
    <w:p w14:paraId="0278A6FA" w14:textId="77777777" w:rsidR="00D839B9" w:rsidRPr="009456E6" w:rsidRDefault="00D839B9" w:rsidP="00D839B9">
      <w:pPr>
        <w:pStyle w:val="MTStandard"/>
        <w:jc w:val="center"/>
        <w:rPr>
          <w:b/>
        </w:rPr>
      </w:pPr>
      <w:r w:rsidRPr="004E284B">
        <w:t xml:space="preserve">- Typical sketch for reference only </w:t>
      </w:r>
      <w:r>
        <w:t>–</w:t>
      </w:r>
    </w:p>
    <w:p w14:paraId="69AA87E1" w14:textId="77777777" w:rsidR="00D839B9" w:rsidRDefault="00D839B9" w:rsidP="00D839B9">
      <w:pPr>
        <w:pStyle w:val="MTStandard"/>
      </w:pPr>
    </w:p>
    <w:p w14:paraId="4E2BB262" w14:textId="77777777" w:rsidR="00D839B9" w:rsidRDefault="00D839B9" w:rsidP="00D839B9">
      <w:pPr>
        <w:pStyle w:val="MTStandard"/>
      </w:pPr>
      <w:r>
        <w:rPr>
          <w:highlight w:val="cyan"/>
        </w:rPr>
        <w:br w:type="page"/>
      </w:r>
    </w:p>
    <w:p w14:paraId="6A7226EE" w14:textId="77777777" w:rsidR="00D839B9" w:rsidRDefault="00D839B9" w:rsidP="00D839B9">
      <w:pPr>
        <w:pStyle w:val="MTHeadingSCS2"/>
      </w:pPr>
      <w:bookmarkStart w:id="931" w:name="_Toc51247219"/>
      <w:bookmarkStart w:id="932" w:name="_Toc85786209"/>
      <w:r>
        <w:lastRenderedPageBreak/>
        <w:t>CB.28 Safety devices</w:t>
      </w:r>
      <w:bookmarkEnd w:id="931"/>
      <w:bookmarkEnd w:id="932"/>
    </w:p>
    <w:p w14:paraId="384C6110" w14:textId="77777777" w:rsidR="00D839B9" w:rsidRDefault="00D839B9" w:rsidP="00D839B9">
      <w:pPr>
        <w:pStyle w:val="MTHeading"/>
      </w:pPr>
      <w:bookmarkStart w:id="933" w:name="_Toc255973185"/>
      <w:r>
        <w:t>Mechanical Part:</w:t>
      </w:r>
      <w:bookmarkEnd w:id="933"/>
    </w:p>
    <w:p w14:paraId="65346C2A" w14:textId="77777777" w:rsidR="00D839B9" w:rsidRDefault="00D839B9" w:rsidP="00D839B9">
      <w:pPr>
        <w:pStyle w:val="MTBullet"/>
      </w:pPr>
      <w:r>
        <w:t xml:space="preserve">Safety identification plan, showing dangerous areas, escape routes, safety signs and additionally safety information </w:t>
      </w:r>
    </w:p>
    <w:p w14:paraId="272680CB" w14:textId="77777777" w:rsidR="00D839B9" w:rsidRDefault="00D839B9" w:rsidP="00D839B9">
      <w:pPr>
        <w:pStyle w:val="MTBullet"/>
      </w:pPr>
      <w:r>
        <w:t>Safety protection covers, where necessary</w:t>
      </w:r>
    </w:p>
    <w:p w14:paraId="0B27B70D" w14:textId="77777777" w:rsidR="00D839B9" w:rsidRDefault="00D839B9" w:rsidP="00D839B9">
      <w:pPr>
        <w:pStyle w:val="MTBullet"/>
      </w:pPr>
      <w:r>
        <w:t>Guards (fences, railings and safety doors) to prevent access to hazardous areas</w:t>
      </w:r>
    </w:p>
    <w:p w14:paraId="0DA63642" w14:textId="77777777" w:rsidR="00D839B9" w:rsidRDefault="00D839B9" w:rsidP="00D839B9">
      <w:pPr>
        <w:pStyle w:val="MTStandard"/>
      </w:pPr>
    </w:p>
    <w:p w14:paraId="097F01B9" w14:textId="50F7BF1A" w:rsidR="001E5294" w:rsidRDefault="001E5294" w:rsidP="001E5294">
      <w:pPr>
        <w:pStyle w:val="MTStandard"/>
      </w:pPr>
    </w:p>
    <w:p w14:paraId="4B6B1F49" w14:textId="5D8988C3" w:rsidR="00D839B9" w:rsidRDefault="00D839B9">
      <w:pPr>
        <w:rPr>
          <w:lang w:val="en-GB" w:eastAsia="de-AT"/>
        </w:rPr>
      </w:pPr>
      <w:r>
        <w:br w:type="page"/>
      </w:r>
    </w:p>
    <w:p w14:paraId="73D6E435" w14:textId="77777777" w:rsidR="00D839B9" w:rsidRPr="00EA30FF" w:rsidRDefault="00D839B9" w:rsidP="00D839B9">
      <w:pPr>
        <w:pStyle w:val="MTHeadingSCS1"/>
      </w:pPr>
      <w:bookmarkStart w:id="934" w:name="_Toc354288800"/>
      <w:bookmarkStart w:id="935" w:name="_Toc362832828"/>
      <w:bookmarkStart w:id="936" w:name="_Toc362832852"/>
      <w:bookmarkStart w:id="937" w:name="_Toc362857685"/>
      <w:bookmarkStart w:id="938" w:name="_Toc362858225"/>
      <w:bookmarkStart w:id="939" w:name="_Toc493572994"/>
      <w:bookmarkStart w:id="940" w:name="_Toc499375434"/>
      <w:bookmarkStart w:id="941" w:name="_Toc499531549"/>
      <w:bookmarkStart w:id="942" w:name="_Toc505135431"/>
      <w:bookmarkStart w:id="943" w:name="_Toc505750804"/>
      <w:bookmarkStart w:id="944" w:name="_Toc510929707"/>
      <w:bookmarkStart w:id="945" w:name="_Toc2493196"/>
      <w:bookmarkStart w:id="946" w:name="_Toc3797427"/>
      <w:bookmarkStart w:id="947" w:name="_Toc65989657"/>
      <w:bookmarkStart w:id="948" w:name="_Toc241288399"/>
      <w:bookmarkStart w:id="949" w:name="_Toc242176164"/>
      <w:bookmarkStart w:id="950" w:name="_Toc47604979"/>
      <w:bookmarkStart w:id="951" w:name="_Toc85786210"/>
      <w:r w:rsidRPr="00EA30FF">
        <w:lastRenderedPageBreak/>
        <w:t>CB.3. Runout area</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15FDC9A8" w14:textId="77777777" w:rsidR="00D839B9" w:rsidRPr="00EA30FF" w:rsidRDefault="00D839B9" w:rsidP="00D839B9">
      <w:pPr>
        <w:pStyle w:val="MTHeadingSCS2"/>
      </w:pPr>
      <w:bookmarkStart w:id="952" w:name="_Toc354288801"/>
      <w:bookmarkStart w:id="953" w:name="_Toc362832829"/>
      <w:bookmarkStart w:id="954" w:name="_Toc362832853"/>
      <w:bookmarkStart w:id="955" w:name="_Toc362857686"/>
      <w:bookmarkStart w:id="956" w:name="_Toc362858226"/>
      <w:bookmarkStart w:id="957" w:name="_Toc493572995"/>
      <w:bookmarkStart w:id="958" w:name="_Toc499375435"/>
      <w:bookmarkStart w:id="959" w:name="_Toc499531550"/>
      <w:bookmarkStart w:id="960" w:name="_Toc505135432"/>
      <w:bookmarkStart w:id="961" w:name="_Toc505750805"/>
      <w:bookmarkStart w:id="962" w:name="_Toc510929708"/>
      <w:bookmarkStart w:id="963" w:name="_Toc2493197"/>
      <w:bookmarkStart w:id="964" w:name="_Toc3797428"/>
      <w:bookmarkStart w:id="965" w:name="_Toc65989658"/>
      <w:bookmarkStart w:id="966" w:name="_Toc241288400"/>
      <w:bookmarkStart w:id="967" w:name="_Toc242176165"/>
      <w:bookmarkStart w:id="968" w:name="_Toc47604980"/>
      <w:bookmarkStart w:id="969" w:name="_Toc85786211"/>
      <w:r w:rsidRPr="00EA30FF">
        <w:t xml:space="preserve">CB.31. Dummy bar </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r>
        <w:t>facilities</w:t>
      </w:r>
      <w:bookmarkEnd w:id="968"/>
      <w:bookmarkEnd w:id="969"/>
    </w:p>
    <w:p w14:paraId="442DE402" w14:textId="77777777" w:rsidR="00D839B9" w:rsidRPr="00EA30FF" w:rsidRDefault="00D839B9" w:rsidP="00D839B9">
      <w:pPr>
        <w:pStyle w:val="MTHeadingSCS3"/>
      </w:pPr>
      <w:bookmarkStart w:id="970" w:name="_Toc354288802"/>
      <w:bookmarkStart w:id="971" w:name="_Toc362832854"/>
      <w:bookmarkStart w:id="972" w:name="_Toc362857687"/>
      <w:bookmarkStart w:id="973" w:name="_Toc362858227"/>
      <w:bookmarkStart w:id="974" w:name="_Toc493572996"/>
      <w:bookmarkStart w:id="975" w:name="_Toc499375436"/>
      <w:bookmarkStart w:id="976" w:name="_Toc499531551"/>
      <w:bookmarkStart w:id="977" w:name="_Toc505135433"/>
      <w:bookmarkStart w:id="978" w:name="_Toc505750806"/>
      <w:bookmarkStart w:id="979" w:name="_Toc510929709"/>
      <w:bookmarkStart w:id="980" w:name="_Toc2493198"/>
      <w:bookmarkStart w:id="981" w:name="_Toc3797429"/>
      <w:bookmarkStart w:id="982" w:name="_Toc65989659"/>
      <w:bookmarkStart w:id="983" w:name="_Toc241288401"/>
      <w:bookmarkStart w:id="984" w:name="_Toc242176166"/>
      <w:bookmarkStart w:id="985" w:name="_Toc47604981"/>
      <w:bookmarkStart w:id="986" w:name="_Toc85786212"/>
      <w:r w:rsidRPr="00EA30FF">
        <w:t>CB.31.1 Dummy bar</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2F91007C" w14:textId="77777777" w:rsidR="00D839B9" w:rsidRPr="00EA30FF" w:rsidRDefault="00D839B9" w:rsidP="00D839B9">
      <w:pPr>
        <w:pStyle w:val="MTHeading"/>
      </w:pPr>
      <w:r w:rsidRPr="00EA30FF">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5DD32873" w14:textId="77777777" w:rsidTr="00D839B9">
        <w:tc>
          <w:tcPr>
            <w:tcW w:w="3544" w:type="dxa"/>
          </w:tcPr>
          <w:p w14:paraId="68CC7421" w14:textId="77777777" w:rsidR="00D839B9" w:rsidRPr="00EA30FF" w:rsidRDefault="00D839B9" w:rsidP="00D839B9">
            <w:pPr>
              <w:pStyle w:val="MTTableText"/>
            </w:pPr>
            <w:r w:rsidRPr="00EA30FF">
              <w:t>Casting width range: (cold sizes)</w:t>
            </w:r>
          </w:p>
        </w:tc>
        <w:tc>
          <w:tcPr>
            <w:tcW w:w="5953" w:type="dxa"/>
          </w:tcPr>
          <w:p w14:paraId="06900316" w14:textId="77777777" w:rsidR="00D839B9" w:rsidRPr="00EA30FF" w:rsidRDefault="00D839B9" w:rsidP="00D839B9">
            <w:pPr>
              <w:pStyle w:val="MTTableText"/>
            </w:pPr>
          </w:p>
        </w:tc>
      </w:tr>
      <w:tr w:rsidR="00D839B9" w:rsidRPr="00EA30FF" w14:paraId="514D9C9B" w14:textId="77777777" w:rsidTr="00D839B9">
        <w:tc>
          <w:tcPr>
            <w:tcW w:w="3544" w:type="dxa"/>
          </w:tcPr>
          <w:p w14:paraId="08C3AC3B" w14:textId="77777777" w:rsidR="00D839B9" w:rsidRPr="00EA30FF" w:rsidRDefault="00D839B9" w:rsidP="00D839B9">
            <w:pPr>
              <w:pStyle w:val="MTTableIndent"/>
            </w:pPr>
            <w:r w:rsidRPr="00EA30FF">
              <w:t>for dummy bar head 1</w:t>
            </w:r>
          </w:p>
        </w:tc>
        <w:tc>
          <w:tcPr>
            <w:tcW w:w="5953" w:type="dxa"/>
          </w:tcPr>
          <w:p w14:paraId="55B30EDA" w14:textId="42ED441C" w:rsidR="00D839B9" w:rsidRPr="00EA30FF" w:rsidRDefault="00D839B9" w:rsidP="00D839B9">
            <w:pPr>
              <w:pStyle w:val="MTTableText"/>
            </w:pPr>
            <w:r w:rsidRPr="00EA30FF">
              <w:t>approx. 8</w:t>
            </w:r>
            <w:r w:rsidR="00002E01" w:rsidRPr="00002E01">
              <w:rPr>
                <w:color w:val="FF0000"/>
              </w:rPr>
              <w:t>5</w:t>
            </w:r>
            <w:r w:rsidRPr="00EA30FF">
              <w:t>0 – 1.</w:t>
            </w:r>
            <w:r w:rsidR="00002E01" w:rsidRPr="00002E01">
              <w:rPr>
                <w:color w:val="FF0000"/>
              </w:rPr>
              <w:t>300</w:t>
            </w:r>
            <w:r w:rsidRPr="00EA30FF">
              <w:t xml:space="preserve"> mm</w:t>
            </w:r>
          </w:p>
        </w:tc>
      </w:tr>
      <w:tr w:rsidR="00D839B9" w:rsidRPr="00EA30FF" w14:paraId="077DDF0A" w14:textId="77777777" w:rsidTr="00D839B9">
        <w:tc>
          <w:tcPr>
            <w:tcW w:w="3544" w:type="dxa"/>
          </w:tcPr>
          <w:p w14:paraId="297DD73A" w14:textId="77777777" w:rsidR="00D839B9" w:rsidRPr="00EA30FF" w:rsidRDefault="00D839B9" w:rsidP="00D839B9">
            <w:pPr>
              <w:pStyle w:val="MTTableIndent"/>
            </w:pPr>
            <w:r w:rsidRPr="00EA30FF">
              <w:t>for dummy bar head 2</w:t>
            </w:r>
          </w:p>
        </w:tc>
        <w:tc>
          <w:tcPr>
            <w:tcW w:w="5953" w:type="dxa"/>
          </w:tcPr>
          <w:p w14:paraId="5BB69BA5" w14:textId="5C3B72D1" w:rsidR="00D839B9" w:rsidRPr="00EA30FF" w:rsidRDefault="00D839B9" w:rsidP="00D839B9">
            <w:pPr>
              <w:pStyle w:val="MTTableText"/>
            </w:pPr>
            <w:r w:rsidRPr="00EA30FF">
              <w:t>approx. 1</w:t>
            </w:r>
            <w:r w:rsidR="00002E01" w:rsidRPr="00002E01">
              <w:rPr>
                <w:color w:val="FF0000"/>
              </w:rPr>
              <w:t>230</w:t>
            </w:r>
            <w:r w:rsidRPr="00EA30FF">
              <w:t xml:space="preserve"> – 16</w:t>
            </w:r>
            <w:r w:rsidR="00FB4EF7">
              <w:t>8</w:t>
            </w:r>
            <w:r w:rsidRPr="00EA30FF">
              <w:t>0 mm</w:t>
            </w:r>
          </w:p>
        </w:tc>
      </w:tr>
      <w:tr w:rsidR="00D839B9" w:rsidRPr="00EA30FF" w14:paraId="7ABF3F5E" w14:textId="77777777" w:rsidTr="00D839B9">
        <w:tc>
          <w:tcPr>
            <w:tcW w:w="3544" w:type="dxa"/>
          </w:tcPr>
          <w:p w14:paraId="02E22ACC" w14:textId="77777777" w:rsidR="00D839B9" w:rsidRPr="00EA30FF" w:rsidRDefault="00D839B9" w:rsidP="00D839B9">
            <w:pPr>
              <w:pStyle w:val="MTTableText"/>
            </w:pPr>
            <w:r w:rsidRPr="00EA30FF">
              <w:t>Casting thickness, equipped</w:t>
            </w:r>
          </w:p>
        </w:tc>
        <w:tc>
          <w:tcPr>
            <w:tcW w:w="5953" w:type="dxa"/>
          </w:tcPr>
          <w:p w14:paraId="3990955F" w14:textId="642481AF" w:rsidR="00D839B9" w:rsidRPr="00EA30FF" w:rsidRDefault="00002E01" w:rsidP="00D839B9">
            <w:pPr>
              <w:pStyle w:val="MTTableText"/>
            </w:pPr>
            <w:r w:rsidRPr="00002E01">
              <w:rPr>
                <w:color w:val="FF0000"/>
              </w:rPr>
              <w:t>220</w:t>
            </w:r>
            <w:r w:rsidR="00D839B9" w:rsidRPr="00EA30FF">
              <w:t xml:space="preserve"> mm</w:t>
            </w:r>
          </w:p>
        </w:tc>
      </w:tr>
      <w:tr w:rsidR="00D839B9" w:rsidRPr="00EA30FF" w14:paraId="15AC227E" w14:textId="77777777" w:rsidTr="00D839B9">
        <w:tc>
          <w:tcPr>
            <w:tcW w:w="3544" w:type="dxa"/>
          </w:tcPr>
          <w:p w14:paraId="15EEF289" w14:textId="77777777" w:rsidR="00D839B9" w:rsidRPr="00EA30FF" w:rsidRDefault="00D839B9" w:rsidP="00D839B9">
            <w:pPr>
              <w:pStyle w:val="MTTableText"/>
            </w:pPr>
            <w:r w:rsidRPr="00EA30FF">
              <w:t>Connection to hot strand</w:t>
            </w:r>
          </w:p>
        </w:tc>
        <w:tc>
          <w:tcPr>
            <w:tcW w:w="5953" w:type="dxa"/>
          </w:tcPr>
          <w:p w14:paraId="0ADB2F24" w14:textId="77777777" w:rsidR="00D839B9" w:rsidRPr="00EA30FF" w:rsidRDefault="00D839B9" w:rsidP="00D839B9">
            <w:pPr>
              <w:pStyle w:val="MTTableText"/>
            </w:pPr>
            <w:r w:rsidRPr="00EA30FF">
              <w:t>permanent head for automatic disconnection</w:t>
            </w:r>
          </w:p>
        </w:tc>
      </w:tr>
      <w:tr w:rsidR="00D839B9" w:rsidRPr="00EA30FF" w14:paraId="43891CD7" w14:textId="77777777" w:rsidTr="00D839B9">
        <w:tc>
          <w:tcPr>
            <w:tcW w:w="3544" w:type="dxa"/>
          </w:tcPr>
          <w:p w14:paraId="07B3E7E9" w14:textId="77777777" w:rsidR="00D839B9" w:rsidRPr="00EA30FF" w:rsidRDefault="00D839B9" w:rsidP="00D839B9">
            <w:pPr>
              <w:pStyle w:val="MTTableText"/>
            </w:pPr>
            <w:r w:rsidRPr="00EA30FF">
              <w:t>Length of dummy bar</w:t>
            </w:r>
          </w:p>
        </w:tc>
        <w:tc>
          <w:tcPr>
            <w:tcW w:w="5953" w:type="dxa"/>
          </w:tcPr>
          <w:p w14:paraId="5D01E60E" w14:textId="315C7461" w:rsidR="00D839B9" w:rsidRDefault="00002E01" w:rsidP="00D839B9">
            <w:pPr>
              <w:pStyle w:val="MTTableText"/>
            </w:pPr>
            <w:r>
              <w:t xml:space="preserve">approx. </w:t>
            </w:r>
            <w:r w:rsidRPr="00002E01">
              <w:rPr>
                <w:color w:val="FF0000"/>
              </w:rPr>
              <w:t>14</w:t>
            </w:r>
            <w:r w:rsidR="00222C45">
              <w:t xml:space="preserve">m </w:t>
            </w:r>
            <w:r w:rsidR="00222C45" w:rsidRPr="00994B93">
              <w:rPr>
                <w:vanish/>
              </w:rPr>
              <w:t>(bottom feeding)</w:t>
            </w:r>
          </w:p>
          <w:p w14:paraId="1BD48899" w14:textId="7EBF8D82" w:rsidR="00222C45" w:rsidRPr="00222C45" w:rsidRDefault="00222C45" w:rsidP="00D839B9">
            <w:pPr>
              <w:pStyle w:val="MTTableText"/>
              <w:rPr>
                <w:vanish/>
              </w:rPr>
            </w:pPr>
            <w:r w:rsidRPr="00222C45">
              <w:rPr>
                <w:vanish/>
                <w:highlight w:val="yellow"/>
              </w:rPr>
              <w:t>10,2m (top feeding)</w:t>
            </w:r>
          </w:p>
        </w:tc>
      </w:tr>
      <w:tr w:rsidR="00D839B9" w:rsidRPr="00EA30FF" w14:paraId="48FDD680" w14:textId="77777777" w:rsidTr="00D839B9">
        <w:tc>
          <w:tcPr>
            <w:tcW w:w="3544" w:type="dxa"/>
          </w:tcPr>
          <w:p w14:paraId="7E2433FA" w14:textId="77777777" w:rsidR="00D839B9" w:rsidRPr="00EA30FF" w:rsidRDefault="00D839B9" w:rsidP="00D839B9">
            <w:pPr>
              <w:pStyle w:val="MTTableText"/>
            </w:pPr>
            <w:r w:rsidRPr="00EA30FF">
              <w:t>Thickness of chain</w:t>
            </w:r>
          </w:p>
        </w:tc>
        <w:tc>
          <w:tcPr>
            <w:tcW w:w="5953" w:type="dxa"/>
          </w:tcPr>
          <w:p w14:paraId="4DEAEFC9" w14:textId="307C03DB" w:rsidR="00D839B9" w:rsidRPr="00EA30FF" w:rsidRDefault="001E78CD" w:rsidP="00D839B9">
            <w:pPr>
              <w:pStyle w:val="MTTableText"/>
            </w:pPr>
            <w:r w:rsidRPr="001E78CD">
              <w:rPr>
                <w:color w:val="FF0000"/>
              </w:rPr>
              <w:t>150</w:t>
            </w:r>
            <w:r w:rsidR="00D839B9" w:rsidRPr="00EA30FF">
              <w:t xml:space="preserve"> mm </w:t>
            </w:r>
            <w:r w:rsidR="00D839B9" w:rsidRPr="0021270C">
              <w:rPr>
                <w:vanish/>
                <w:highlight w:val="yellow"/>
              </w:rPr>
              <w:t>(has to be checked by design group)</w:t>
            </w:r>
          </w:p>
        </w:tc>
      </w:tr>
      <w:tr w:rsidR="00D839B9" w:rsidRPr="00EA30FF" w14:paraId="350E93B1" w14:textId="77777777" w:rsidTr="00D839B9">
        <w:tc>
          <w:tcPr>
            <w:tcW w:w="3544" w:type="dxa"/>
          </w:tcPr>
          <w:p w14:paraId="4D1AB63B" w14:textId="77777777" w:rsidR="00D839B9" w:rsidRPr="00EA30FF" w:rsidRDefault="00D839B9" w:rsidP="00D839B9">
            <w:pPr>
              <w:pStyle w:val="MTTableText"/>
            </w:pPr>
            <w:r w:rsidRPr="00EA30FF">
              <w:t>Material:</w:t>
            </w:r>
          </w:p>
        </w:tc>
        <w:tc>
          <w:tcPr>
            <w:tcW w:w="5953" w:type="dxa"/>
          </w:tcPr>
          <w:p w14:paraId="14CDC516" w14:textId="77777777" w:rsidR="00D839B9" w:rsidRPr="00EA30FF" w:rsidRDefault="00D839B9" w:rsidP="00D839B9">
            <w:pPr>
              <w:pStyle w:val="MTTableText"/>
            </w:pPr>
          </w:p>
        </w:tc>
      </w:tr>
      <w:tr w:rsidR="00D839B9" w:rsidRPr="00EA30FF" w14:paraId="010D46AB" w14:textId="77777777" w:rsidTr="00D839B9">
        <w:tc>
          <w:tcPr>
            <w:tcW w:w="3544" w:type="dxa"/>
          </w:tcPr>
          <w:p w14:paraId="0B44B7B5" w14:textId="77777777" w:rsidR="00D839B9" w:rsidRPr="00EA30FF" w:rsidRDefault="00D839B9" w:rsidP="00D839B9">
            <w:pPr>
              <w:pStyle w:val="MTTableIndent"/>
            </w:pPr>
            <w:r w:rsidRPr="00EA30FF">
              <w:t>for dummy bar head</w:t>
            </w:r>
          </w:p>
        </w:tc>
        <w:tc>
          <w:tcPr>
            <w:tcW w:w="5953" w:type="dxa"/>
          </w:tcPr>
          <w:p w14:paraId="66485C64" w14:textId="1A790B89" w:rsidR="00D839B9" w:rsidRPr="00EA30FF" w:rsidRDefault="00D839B9" w:rsidP="00D839B9">
            <w:pPr>
              <w:pStyle w:val="MTTableText"/>
            </w:pPr>
            <w:r>
              <w:t>S355 J2</w:t>
            </w:r>
            <w:r w:rsidR="00EA10EE">
              <w:t xml:space="preserve"> </w:t>
            </w:r>
            <w:r w:rsidR="00EA10EE" w:rsidRPr="00EA10EE">
              <w:rPr>
                <w:color w:val="FF0000"/>
              </w:rPr>
              <w:t>+ N</w:t>
            </w:r>
          </w:p>
        </w:tc>
      </w:tr>
      <w:tr w:rsidR="00D839B9" w:rsidRPr="00EA30FF" w14:paraId="0A74F639" w14:textId="77777777" w:rsidTr="00D839B9">
        <w:tc>
          <w:tcPr>
            <w:tcW w:w="3544" w:type="dxa"/>
          </w:tcPr>
          <w:p w14:paraId="755CB588" w14:textId="77777777" w:rsidR="00D839B9" w:rsidRPr="00EA30FF" w:rsidRDefault="00D839B9" w:rsidP="00D839B9">
            <w:pPr>
              <w:pStyle w:val="MTTableIndent"/>
            </w:pPr>
            <w:r w:rsidRPr="00EA30FF">
              <w:t>for dummy bar chain and transition part</w:t>
            </w:r>
          </w:p>
        </w:tc>
        <w:tc>
          <w:tcPr>
            <w:tcW w:w="5953" w:type="dxa"/>
          </w:tcPr>
          <w:p w14:paraId="00AD1115" w14:textId="77777777" w:rsidR="00D839B9" w:rsidRPr="00EA30FF" w:rsidRDefault="00D839B9" w:rsidP="00D839B9">
            <w:pPr>
              <w:pStyle w:val="MTTableText"/>
            </w:pPr>
            <w:r w:rsidRPr="00EA30FF">
              <w:t>42CrMo4V</w:t>
            </w:r>
          </w:p>
        </w:tc>
      </w:tr>
    </w:tbl>
    <w:p w14:paraId="4416A6E6" w14:textId="77777777" w:rsidR="00D839B9" w:rsidRDefault="00D839B9" w:rsidP="00D839B9">
      <w:pPr>
        <w:pStyle w:val="MTStandard"/>
      </w:pPr>
    </w:p>
    <w:p w14:paraId="340DA1C1" w14:textId="77777777" w:rsidR="00D839B9" w:rsidRPr="00EA30FF" w:rsidRDefault="00D839B9" w:rsidP="00D839B9">
      <w:pPr>
        <w:pStyle w:val="MTHeading"/>
      </w:pPr>
      <w:r w:rsidRPr="00EA30FF">
        <w:t>Functional Description</w:t>
      </w:r>
    </w:p>
    <w:p w14:paraId="0A034355" w14:textId="53ED041E" w:rsidR="00D839B9" w:rsidRPr="00B736B3" w:rsidRDefault="00D839B9" w:rsidP="00D839B9">
      <w:pPr>
        <w:pStyle w:val="MTStandard"/>
        <w:rPr>
          <w:lang w:val="en-US"/>
        </w:rPr>
      </w:pPr>
      <w:r w:rsidRPr="00B736B3">
        <w:rPr>
          <w:lang w:val="en-US"/>
        </w:rPr>
        <w:t xml:space="preserve">The dummy bar and dummy bar head serve to seal the </w:t>
      </w:r>
      <w:r w:rsidR="009F338F">
        <w:rPr>
          <w:lang w:val="en-US"/>
        </w:rPr>
        <w:t>mold</w:t>
      </w:r>
      <w:r w:rsidRPr="00B736B3">
        <w:rPr>
          <w:lang w:val="en-US"/>
        </w:rPr>
        <w:t xml:space="preserve"> for start of casting and to withdraw the hot strand during initial casting. The </w:t>
      </w:r>
      <w:r>
        <w:rPr>
          <w:lang w:val="en-US"/>
        </w:rPr>
        <w:t>link type design allows only single</w:t>
      </w:r>
      <w:r w:rsidRPr="00B736B3">
        <w:rPr>
          <w:lang w:val="en-US"/>
        </w:rPr>
        <w:t>-directional bending along the casting bow radius to facilitate easy and simple off-line storage.</w:t>
      </w:r>
    </w:p>
    <w:p w14:paraId="3A3ABBAB" w14:textId="77777777" w:rsidR="00D839B9" w:rsidRPr="00EA30FF" w:rsidRDefault="00D839B9" w:rsidP="00D839B9">
      <w:pPr>
        <w:pStyle w:val="MTHeading"/>
      </w:pPr>
      <w:r w:rsidRPr="00EA30FF">
        <w:t>Main Components</w:t>
      </w:r>
    </w:p>
    <w:p w14:paraId="7A3E53E7" w14:textId="77777777" w:rsidR="00D839B9" w:rsidRPr="00EA30FF" w:rsidRDefault="00D839B9" w:rsidP="00D839B9">
      <w:pPr>
        <w:pStyle w:val="MTBulletIndent"/>
        <w:tabs>
          <w:tab w:val="clear" w:pos="1211"/>
          <w:tab w:val="num" w:pos="927"/>
        </w:tabs>
        <w:ind w:left="907"/>
      </w:pPr>
      <w:r w:rsidRPr="00EA30FF">
        <w:t>Dummy bar chain</w:t>
      </w:r>
    </w:p>
    <w:p w14:paraId="4425BB61" w14:textId="09470605" w:rsidR="00D839B9" w:rsidRPr="00EA30FF" w:rsidRDefault="00D839B9" w:rsidP="00222C45">
      <w:pPr>
        <w:pStyle w:val="MTBulletIndent"/>
        <w:tabs>
          <w:tab w:val="clear" w:pos="1211"/>
          <w:tab w:val="num" w:pos="927"/>
        </w:tabs>
        <w:ind w:left="907"/>
      </w:pPr>
      <w:r w:rsidRPr="00EA30FF">
        <w:t xml:space="preserve">Dummy bar </w:t>
      </w:r>
      <w:r w:rsidR="00222C45">
        <w:t>t</w:t>
      </w:r>
      <w:r w:rsidR="00222C45" w:rsidRPr="00EA30FF">
        <w:t>ransition part</w:t>
      </w:r>
    </w:p>
    <w:p w14:paraId="769258D1" w14:textId="52F78EAF" w:rsidR="00D839B9" w:rsidRPr="00EA30FF" w:rsidRDefault="00222C45" w:rsidP="00D839B9">
      <w:pPr>
        <w:pStyle w:val="MTBulletIndent"/>
        <w:tabs>
          <w:tab w:val="clear" w:pos="1211"/>
          <w:tab w:val="num" w:pos="927"/>
        </w:tabs>
        <w:ind w:left="907"/>
      </w:pPr>
      <w:r w:rsidRPr="00EA30FF">
        <w:t xml:space="preserve">Dummy bar </w:t>
      </w:r>
      <w:r>
        <w:t>head</w:t>
      </w:r>
    </w:p>
    <w:p w14:paraId="67664F4C" w14:textId="77777777" w:rsidR="00D839B9" w:rsidRPr="00EA30FF" w:rsidRDefault="00D839B9" w:rsidP="00D839B9">
      <w:pPr>
        <w:pStyle w:val="MTHeading"/>
      </w:pPr>
      <w:r w:rsidRPr="00EA30FF">
        <w:t>Main Characteristics</w:t>
      </w:r>
    </w:p>
    <w:p w14:paraId="5AFCFCBC" w14:textId="641EA2ED" w:rsidR="00D839B9" w:rsidRPr="00C21CFD" w:rsidRDefault="00D839B9" w:rsidP="00D839B9">
      <w:pPr>
        <w:pStyle w:val="MTBulletIndent"/>
        <w:tabs>
          <w:tab w:val="clear" w:pos="1211"/>
          <w:tab w:val="num" w:pos="927"/>
        </w:tabs>
        <w:ind w:left="907"/>
        <w:rPr>
          <w:lang w:val="en-US"/>
        </w:rPr>
      </w:pPr>
      <w:r w:rsidRPr="00C21CFD">
        <w:rPr>
          <w:lang w:val="en-US"/>
        </w:rPr>
        <w:t xml:space="preserve">Dummy bar head designed for cross movement to be centered in the </w:t>
      </w:r>
      <w:r w:rsidR="009F338F">
        <w:rPr>
          <w:lang w:val="en-US"/>
        </w:rPr>
        <w:t>mold</w:t>
      </w:r>
    </w:p>
    <w:p w14:paraId="3678A83E" w14:textId="77777777" w:rsidR="00D839B9" w:rsidRPr="00EA30FF" w:rsidRDefault="00D839B9" w:rsidP="00D839B9">
      <w:pPr>
        <w:pStyle w:val="MTHeading"/>
      </w:pPr>
      <w:r w:rsidRPr="00EA30FF">
        <w:t>Advantages of Design</w:t>
      </w:r>
    </w:p>
    <w:p w14:paraId="4DDB143C" w14:textId="77777777" w:rsidR="00D839B9" w:rsidRPr="00EA30FF" w:rsidRDefault="00D839B9" w:rsidP="00D839B9">
      <w:pPr>
        <w:pStyle w:val="MTBulletIndent"/>
        <w:tabs>
          <w:tab w:val="clear" w:pos="1211"/>
          <w:tab w:val="num" w:pos="927"/>
        </w:tabs>
        <w:ind w:left="907"/>
      </w:pPr>
      <w:r w:rsidRPr="00EA30FF">
        <w:t>Dummy bar head designed for automatic disconnection from hot strand</w:t>
      </w:r>
    </w:p>
    <w:p w14:paraId="68A42719" w14:textId="77777777" w:rsidR="00D839B9" w:rsidRDefault="00D839B9" w:rsidP="00D839B9">
      <w:pPr>
        <w:pStyle w:val="MTBulletIndent"/>
        <w:tabs>
          <w:tab w:val="clear" w:pos="1211"/>
          <w:tab w:val="num" w:pos="927"/>
        </w:tabs>
        <w:ind w:left="907"/>
      </w:pPr>
      <w:r w:rsidRPr="00EA30FF">
        <w:t xml:space="preserve">Dummy bar length sufficient to drive dummy bar head above mold cover for inspection or cleaning purposes </w:t>
      </w:r>
    </w:p>
    <w:p w14:paraId="7C7CDA19" w14:textId="77777777" w:rsidR="00D839B9" w:rsidRDefault="00D839B9" w:rsidP="00D839B9">
      <w:pPr>
        <w:pStyle w:val="MTStandard"/>
      </w:pPr>
    </w:p>
    <w:p w14:paraId="5CC7E020" w14:textId="77777777" w:rsidR="00D839B9" w:rsidRDefault="00D839B9" w:rsidP="00D839B9">
      <w:pPr>
        <w:rPr>
          <w:b/>
          <w:lang w:val="en-GB" w:eastAsia="de-AT"/>
        </w:rPr>
      </w:pPr>
      <w:r>
        <w:rPr>
          <w:b/>
        </w:rPr>
        <w:br w:type="page"/>
      </w:r>
    </w:p>
    <w:p w14:paraId="7AEE0CF4" w14:textId="77777777" w:rsidR="00D839B9" w:rsidRPr="00666E42" w:rsidRDefault="00D839B9" w:rsidP="00D839B9">
      <w:pPr>
        <w:pStyle w:val="MTHeading"/>
      </w:pPr>
      <w:r>
        <w:lastRenderedPageBreak/>
        <w:t>Reference Drawing CB.31.1 Dummy bar</w:t>
      </w:r>
    </w:p>
    <w:p w14:paraId="33BE2BAF" w14:textId="4813434F" w:rsidR="00542B8A" w:rsidRDefault="00542B8A" w:rsidP="00D839B9">
      <w:pPr>
        <w:pStyle w:val="MTStandard"/>
        <w:jc w:val="center"/>
        <w:rPr>
          <w:noProof/>
        </w:rPr>
      </w:pPr>
      <w:r>
        <w:rPr>
          <w:noProof/>
        </w:rPr>
        <w:drawing>
          <wp:inline distT="0" distB="0" distL="0" distR="0" wp14:anchorId="260A0CEF" wp14:editId="72F016CC">
            <wp:extent cx="5151549" cy="3070392"/>
            <wp:effectExtent l="0" t="0" r="0" b="0"/>
            <wp:docPr id="1818" name="Picture 18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CB.31.1_Dummy_b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59516" cy="3075140"/>
                    </a:xfrm>
                    <a:prstGeom prst="rect">
                      <a:avLst/>
                    </a:prstGeom>
                  </pic:spPr>
                </pic:pic>
              </a:graphicData>
            </a:graphic>
          </wp:inline>
        </w:drawing>
      </w:r>
    </w:p>
    <w:p w14:paraId="0F0A0F87" w14:textId="77777777" w:rsidR="00D839B9" w:rsidRDefault="00D839B9" w:rsidP="00D839B9">
      <w:pPr>
        <w:pStyle w:val="MTStandard"/>
        <w:jc w:val="center"/>
      </w:pPr>
      <w:r w:rsidRPr="00463D25">
        <w:t xml:space="preserve">- Typical sketch for reference only </w:t>
      </w:r>
      <w:r>
        <w:t>–</w:t>
      </w:r>
    </w:p>
    <w:p w14:paraId="100262F2" w14:textId="77777777" w:rsidR="00D839B9" w:rsidRPr="00AE3193" w:rsidRDefault="00D839B9" w:rsidP="00D839B9">
      <w:pPr>
        <w:pStyle w:val="MTStandard"/>
      </w:pPr>
    </w:p>
    <w:p w14:paraId="469A9A88" w14:textId="77777777" w:rsidR="00D839B9" w:rsidRDefault="00D839B9" w:rsidP="00D839B9">
      <w:pPr>
        <w:pStyle w:val="MTStandard"/>
        <w:rPr>
          <w:sz w:val="24"/>
        </w:rPr>
      </w:pPr>
      <w:bookmarkStart w:id="987" w:name="_Toc362832855"/>
      <w:bookmarkStart w:id="988" w:name="_Toc362857688"/>
      <w:bookmarkStart w:id="989" w:name="_Toc362858228"/>
      <w:bookmarkStart w:id="990" w:name="_Toc493572997"/>
      <w:bookmarkStart w:id="991" w:name="_Toc499375437"/>
      <w:bookmarkStart w:id="992" w:name="_Toc499531552"/>
      <w:bookmarkStart w:id="993" w:name="_Toc505135434"/>
      <w:bookmarkStart w:id="994" w:name="_Toc505750807"/>
      <w:bookmarkStart w:id="995" w:name="_Toc510929710"/>
      <w:bookmarkStart w:id="996" w:name="_Toc2493200"/>
      <w:bookmarkStart w:id="997" w:name="_Toc3797431"/>
      <w:bookmarkStart w:id="998" w:name="_Toc65989661"/>
      <w:bookmarkStart w:id="999" w:name="_Toc241288402"/>
      <w:bookmarkStart w:id="1000" w:name="_Toc242176167"/>
      <w:r>
        <w:br w:type="page"/>
      </w:r>
    </w:p>
    <w:p w14:paraId="34272B39" w14:textId="77777777" w:rsidR="00D839B9" w:rsidRPr="00EA30FF" w:rsidRDefault="00D839B9" w:rsidP="00D839B9">
      <w:pPr>
        <w:pStyle w:val="MTHeadingSCS3"/>
      </w:pPr>
      <w:bookmarkStart w:id="1001" w:name="_Toc47604982"/>
      <w:bookmarkStart w:id="1002" w:name="_Toc85786213"/>
      <w:r w:rsidRPr="00EA30FF">
        <w:lastRenderedPageBreak/>
        <w:t>CB.31.3 Dummy bar receiver</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5DB1FF0D" w14:textId="77777777" w:rsidR="00D839B9" w:rsidRPr="00EA30FF" w:rsidRDefault="00D839B9" w:rsidP="00D839B9">
      <w:pPr>
        <w:pStyle w:val="MTHeading"/>
      </w:pPr>
      <w:r w:rsidRPr="00EA30FF">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73EDE12A" w14:textId="77777777" w:rsidTr="00D839B9">
        <w:tc>
          <w:tcPr>
            <w:tcW w:w="3544" w:type="dxa"/>
          </w:tcPr>
          <w:p w14:paraId="10926B4B" w14:textId="77777777" w:rsidR="00D839B9" w:rsidRPr="00EA30FF" w:rsidRDefault="00D839B9" w:rsidP="00D839B9">
            <w:pPr>
              <w:pStyle w:val="MTTableText"/>
            </w:pPr>
            <w:r w:rsidRPr="00EA30FF">
              <w:t>Type of design</w:t>
            </w:r>
          </w:p>
        </w:tc>
        <w:tc>
          <w:tcPr>
            <w:tcW w:w="5953" w:type="dxa"/>
          </w:tcPr>
          <w:p w14:paraId="5C2AE05B" w14:textId="77777777" w:rsidR="00D839B9" w:rsidRPr="00EA30FF" w:rsidRDefault="00D839B9" w:rsidP="00D839B9">
            <w:pPr>
              <w:pStyle w:val="MTTableText"/>
            </w:pPr>
            <w:r w:rsidRPr="00EA30FF">
              <w:t>bottom feeding system, with car on ramp, depositing area lateral to the roller table</w:t>
            </w:r>
          </w:p>
        </w:tc>
      </w:tr>
      <w:tr w:rsidR="00D839B9" w:rsidRPr="00EA30FF" w14:paraId="03F8F786" w14:textId="77777777" w:rsidTr="00D839B9">
        <w:tc>
          <w:tcPr>
            <w:tcW w:w="3544" w:type="dxa"/>
          </w:tcPr>
          <w:p w14:paraId="07E40DDC" w14:textId="77777777" w:rsidR="00D839B9" w:rsidRPr="00EA30FF" w:rsidRDefault="00D839B9" w:rsidP="00D839B9">
            <w:pPr>
              <w:pStyle w:val="MTTableText"/>
            </w:pPr>
            <w:r w:rsidRPr="00EA30FF">
              <w:t>No. of cars</w:t>
            </w:r>
          </w:p>
        </w:tc>
        <w:tc>
          <w:tcPr>
            <w:tcW w:w="5953" w:type="dxa"/>
          </w:tcPr>
          <w:p w14:paraId="52F45F4D" w14:textId="77777777" w:rsidR="00D839B9" w:rsidRPr="00EA30FF" w:rsidRDefault="00D839B9" w:rsidP="00D839B9">
            <w:pPr>
              <w:pStyle w:val="MTTableText"/>
            </w:pPr>
            <w:r w:rsidRPr="00EA30FF">
              <w:t>3</w:t>
            </w:r>
          </w:p>
        </w:tc>
      </w:tr>
      <w:tr w:rsidR="00D839B9" w:rsidRPr="00EA30FF" w14:paraId="3B461AE2" w14:textId="77777777" w:rsidTr="00D839B9">
        <w:tc>
          <w:tcPr>
            <w:tcW w:w="3544" w:type="dxa"/>
          </w:tcPr>
          <w:p w14:paraId="013C8E66" w14:textId="77777777" w:rsidR="00D839B9" w:rsidRPr="00EA30FF" w:rsidRDefault="00D839B9" w:rsidP="00D839B9">
            <w:pPr>
              <w:pStyle w:val="MTTableText"/>
            </w:pPr>
            <w:r w:rsidRPr="00EA30FF">
              <w:t>Drive</w:t>
            </w:r>
          </w:p>
        </w:tc>
        <w:tc>
          <w:tcPr>
            <w:tcW w:w="5953" w:type="dxa"/>
          </w:tcPr>
          <w:p w14:paraId="0B2F93CF" w14:textId="77777777" w:rsidR="00D839B9" w:rsidRPr="00EA30FF" w:rsidRDefault="00D839B9" w:rsidP="00D839B9">
            <w:pPr>
              <w:pStyle w:val="MTTableText"/>
            </w:pPr>
            <w:r w:rsidRPr="00EA30FF">
              <w:t>electromechanical</w:t>
            </w:r>
          </w:p>
        </w:tc>
      </w:tr>
      <w:tr w:rsidR="00D839B9" w:rsidRPr="00EA30FF" w14:paraId="4B050348" w14:textId="77777777" w:rsidTr="00D839B9">
        <w:tc>
          <w:tcPr>
            <w:tcW w:w="3544" w:type="dxa"/>
          </w:tcPr>
          <w:p w14:paraId="0B82154D" w14:textId="77777777" w:rsidR="00D839B9" w:rsidRPr="00EA30FF" w:rsidRDefault="00D839B9" w:rsidP="00D839B9">
            <w:pPr>
              <w:pStyle w:val="MTTableText"/>
            </w:pPr>
            <w:r w:rsidRPr="00EA30FF">
              <w:t>Centering of dummy bar</w:t>
            </w:r>
          </w:p>
        </w:tc>
        <w:tc>
          <w:tcPr>
            <w:tcW w:w="5953" w:type="dxa"/>
          </w:tcPr>
          <w:p w14:paraId="1877E7D1" w14:textId="77777777" w:rsidR="00D839B9" w:rsidRPr="00EA30FF" w:rsidRDefault="00D839B9" w:rsidP="00D839B9">
            <w:pPr>
              <w:pStyle w:val="MTTableText"/>
            </w:pPr>
            <w:r w:rsidRPr="00EA30FF">
              <w:t xml:space="preserve">hydraulically operated </w:t>
            </w:r>
            <w:r w:rsidRPr="00EA30FF">
              <w:rPr>
                <w:lang w:val="en-US"/>
              </w:rPr>
              <w:t>centering</w:t>
            </w:r>
            <w:r w:rsidRPr="00EA30FF">
              <w:t xml:space="preserve"> device at roller table area</w:t>
            </w:r>
          </w:p>
        </w:tc>
      </w:tr>
    </w:tbl>
    <w:p w14:paraId="1A5BD081" w14:textId="77777777" w:rsidR="00D839B9" w:rsidRDefault="00D839B9" w:rsidP="00D839B9">
      <w:pPr>
        <w:pStyle w:val="MTStandard"/>
      </w:pPr>
    </w:p>
    <w:p w14:paraId="4F5A9531" w14:textId="77777777" w:rsidR="00D839B9" w:rsidRPr="00EA30FF" w:rsidRDefault="00D839B9" w:rsidP="00D839B9">
      <w:pPr>
        <w:pStyle w:val="MTHeading"/>
      </w:pPr>
      <w:r w:rsidRPr="00EA30FF">
        <w:t>Functional Description</w:t>
      </w:r>
    </w:p>
    <w:p w14:paraId="611A58B5" w14:textId="77777777" w:rsidR="00D839B9" w:rsidRPr="00EA30FF" w:rsidRDefault="00D839B9" w:rsidP="00D839B9">
      <w:pPr>
        <w:pStyle w:val="MTStandard"/>
      </w:pPr>
      <w:r w:rsidRPr="00EA30FF">
        <w:t>The dummy bar receiver transports the dummy bar to and from the centerline of the casting machine discharge roller table.  The storage device laterally shifts the complete bar adjacent to the hot strand through an effective „winch and ramp” system.</w:t>
      </w:r>
    </w:p>
    <w:p w14:paraId="4ACA04C6" w14:textId="77777777" w:rsidR="00D839B9" w:rsidRPr="00EA30FF" w:rsidRDefault="00D839B9" w:rsidP="00D839B9">
      <w:pPr>
        <w:pStyle w:val="MTStandard"/>
      </w:pPr>
      <w:r w:rsidRPr="00EA30FF">
        <w:t>When feeding the dummy bar, the storage device deposits the bar onto the roller table, which is equipped with a centering device integrally, located at the table.  After centering is complete, the bar is ready to be fed into the casting machine via the segment drive rollers.</w:t>
      </w:r>
    </w:p>
    <w:p w14:paraId="432604C9" w14:textId="77777777" w:rsidR="00D839B9" w:rsidRPr="00EA30FF" w:rsidRDefault="00D839B9" w:rsidP="00D839B9">
      <w:pPr>
        <w:pStyle w:val="MTHeading"/>
      </w:pPr>
      <w:r w:rsidRPr="00EA30FF">
        <w:t>Main Components</w:t>
      </w:r>
    </w:p>
    <w:p w14:paraId="2492593B" w14:textId="77777777" w:rsidR="00D839B9" w:rsidRPr="00EA30FF" w:rsidRDefault="00D839B9" w:rsidP="00D839B9">
      <w:pPr>
        <w:pStyle w:val="MTBulletIndent"/>
        <w:tabs>
          <w:tab w:val="clear" w:pos="1211"/>
          <w:tab w:val="num" w:pos="927"/>
        </w:tabs>
        <w:ind w:left="907"/>
      </w:pPr>
      <w:r w:rsidRPr="00EA30FF">
        <w:t>Runways</w:t>
      </w:r>
    </w:p>
    <w:p w14:paraId="1D75E77B" w14:textId="77777777" w:rsidR="00D839B9" w:rsidRPr="00EA30FF" w:rsidRDefault="00D839B9" w:rsidP="00D839B9">
      <w:pPr>
        <w:pStyle w:val="MTBulletIndent"/>
        <w:tabs>
          <w:tab w:val="clear" w:pos="1211"/>
          <w:tab w:val="num" w:pos="927"/>
        </w:tabs>
        <w:ind w:left="907"/>
      </w:pPr>
      <w:r w:rsidRPr="00EA30FF">
        <w:t>Transfer cars</w:t>
      </w:r>
    </w:p>
    <w:p w14:paraId="4F3E1241" w14:textId="77777777" w:rsidR="00D839B9" w:rsidRPr="00EA30FF" w:rsidRDefault="00D839B9" w:rsidP="00D839B9">
      <w:pPr>
        <w:pStyle w:val="MTBulletIndent"/>
        <w:tabs>
          <w:tab w:val="clear" w:pos="1211"/>
          <w:tab w:val="num" w:pos="927"/>
        </w:tabs>
        <w:ind w:left="907"/>
      </w:pPr>
      <w:r w:rsidRPr="00EA30FF">
        <w:t>Drive unit with motor, gear, shaft, chains and chain wheels</w:t>
      </w:r>
    </w:p>
    <w:p w14:paraId="1B4F26C6" w14:textId="77777777" w:rsidR="00D839B9" w:rsidRPr="00EA30FF" w:rsidRDefault="00D839B9" w:rsidP="00D839B9">
      <w:pPr>
        <w:pStyle w:val="MTBulletIndent"/>
        <w:tabs>
          <w:tab w:val="clear" w:pos="1211"/>
          <w:tab w:val="num" w:pos="927"/>
        </w:tabs>
        <w:ind w:left="907"/>
      </w:pPr>
      <w:r w:rsidRPr="00EA30FF">
        <w:t>Centering device with hydraulic cylinder</w:t>
      </w:r>
    </w:p>
    <w:p w14:paraId="468F47A1" w14:textId="77777777" w:rsidR="00D839B9" w:rsidRPr="00EA30FF" w:rsidRDefault="00D839B9" w:rsidP="00D839B9">
      <w:pPr>
        <w:pStyle w:val="MTBulletIndent"/>
        <w:tabs>
          <w:tab w:val="clear" w:pos="1211"/>
          <w:tab w:val="num" w:pos="927"/>
        </w:tabs>
        <w:ind w:left="907"/>
      </w:pPr>
      <w:r w:rsidRPr="00EA30FF">
        <w:t>Dummy bar head exchange platform</w:t>
      </w:r>
    </w:p>
    <w:p w14:paraId="01BBD331" w14:textId="77777777" w:rsidR="00D839B9" w:rsidRPr="00EA30FF" w:rsidRDefault="00D839B9" w:rsidP="00D839B9">
      <w:pPr>
        <w:pStyle w:val="MTHeading"/>
      </w:pPr>
      <w:r w:rsidRPr="00EA30FF">
        <w:t>Main Characteristics</w:t>
      </w:r>
    </w:p>
    <w:p w14:paraId="1DA1C144" w14:textId="77777777" w:rsidR="00D839B9" w:rsidRPr="00EA30FF" w:rsidRDefault="00D839B9" w:rsidP="00D839B9">
      <w:pPr>
        <w:pStyle w:val="MTBulletIndent"/>
        <w:tabs>
          <w:tab w:val="clear" w:pos="1211"/>
          <w:tab w:val="num" w:pos="927"/>
        </w:tabs>
        <w:ind w:left="907"/>
      </w:pPr>
      <w:r w:rsidRPr="00EA30FF">
        <w:t>Lifting and lateral movement on inclined runway</w:t>
      </w:r>
    </w:p>
    <w:p w14:paraId="6180059A" w14:textId="77777777" w:rsidR="00D839B9" w:rsidRPr="00EA30FF" w:rsidRDefault="00D839B9" w:rsidP="00D839B9">
      <w:pPr>
        <w:pStyle w:val="MTHeading"/>
      </w:pPr>
      <w:r w:rsidRPr="00EA30FF">
        <w:t>Advantage of Design</w:t>
      </w:r>
    </w:p>
    <w:p w14:paraId="0763C2C2" w14:textId="77777777" w:rsidR="00D839B9" w:rsidRPr="00EA30FF" w:rsidRDefault="00D839B9" w:rsidP="00D839B9">
      <w:pPr>
        <w:pStyle w:val="MTBulletIndent"/>
        <w:tabs>
          <w:tab w:val="clear" w:pos="1211"/>
          <w:tab w:val="num" w:pos="927"/>
        </w:tabs>
        <w:ind w:left="907"/>
      </w:pPr>
      <w:r w:rsidRPr="00EA30FF">
        <w:t>Dummy bar head exchange to be carried out on side of the roller table</w:t>
      </w:r>
    </w:p>
    <w:p w14:paraId="19334FD7" w14:textId="77777777" w:rsidR="00D839B9" w:rsidRPr="00EA30FF" w:rsidRDefault="00D839B9" w:rsidP="00D839B9">
      <w:pPr>
        <w:pStyle w:val="MTBulletIndent"/>
        <w:tabs>
          <w:tab w:val="clear" w:pos="1211"/>
          <w:tab w:val="num" w:pos="927"/>
        </w:tabs>
        <w:ind w:left="907"/>
      </w:pPr>
      <w:r w:rsidRPr="00EA30FF">
        <w:t>Easy maintenance</w:t>
      </w:r>
    </w:p>
    <w:p w14:paraId="608AA9E5" w14:textId="77777777" w:rsidR="00D839B9" w:rsidRDefault="00D839B9" w:rsidP="00D839B9">
      <w:pPr>
        <w:pStyle w:val="MTBulletIndent"/>
        <w:tabs>
          <w:tab w:val="clear" w:pos="1211"/>
          <w:tab w:val="num" w:pos="927"/>
        </w:tabs>
        <w:ind w:left="907"/>
      </w:pPr>
      <w:r w:rsidRPr="00EA30FF">
        <w:t>Good accessibility</w:t>
      </w:r>
    </w:p>
    <w:p w14:paraId="42A49846" w14:textId="77777777" w:rsidR="00D839B9" w:rsidRPr="00EA30FF" w:rsidRDefault="00D839B9" w:rsidP="00D839B9">
      <w:pPr>
        <w:pStyle w:val="MTStandard"/>
      </w:pPr>
    </w:p>
    <w:p w14:paraId="3F72865A" w14:textId="77777777" w:rsidR="00D839B9" w:rsidRDefault="00D839B9" w:rsidP="00D839B9">
      <w:pPr>
        <w:pStyle w:val="MTStandard"/>
      </w:pPr>
      <w:r w:rsidRPr="00EA30FF">
        <w:br w:type="page"/>
      </w:r>
      <w:bookmarkStart w:id="1003" w:name="_Toc354288804"/>
      <w:bookmarkStart w:id="1004" w:name="_Toc362832856"/>
      <w:bookmarkStart w:id="1005" w:name="_Toc362857689"/>
      <w:bookmarkStart w:id="1006" w:name="_Toc362858229"/>
      <w:bookmarkStart w:id="1007" w:name="_Toc493572998"/>
      <w:bookmarkStart w:id="1008" w:name="_Toc499375438"/>
      <w:bookmarkStart w:id="1009" w:name="_Toc499531553"/>
      <w:bookmarkStart w:id="1010" w:name="_Toc505135435"/>
      <w:bookmarkStart w:id="1011" w:name="_Toc505750808"/>
      <w:bookmarkStart w:id="1012" w:name="_Toc510929711"/>
      <w:bookmarkStart w:id="1013" w:name="_Toc241288403"/>
      <w:bookmarkStart w:id="1014" w:name="_Toc242176168"/>
    </w:p>
    <w:p w14:paraId="43C81FD7" w14:textId="77777777" w:rsidR="00D839B9" w:rsidRPr="00EA30FF" w:rsidRDefault="00D839B9" w:rsidP="00D839B9">
      <w:pPr>
        <w:pStyle w:val="MTHeadingSCS3"/>
      </w:pPr>
      <w:bookmarkStart w:id="1015" w:name="_Toc47604987"/>
      <w:bookmarkStart w:id="1016" w:name="_Toc85786214"/>
      <w:bookmarkEnd w:id="1003"/>
      <w:bookmarkEnd w:id="1004"/>
      <w:bookmarkEnd w:id="1005"/>
      <w:bookmarkEnd w:id="1006"/>
      <w:bookmarkEnd w:id="1007"/>
      <w:bookmarkEnd w:id="1008"/>
      <w:bookmarkEnd w:id="1009"/>
      <w:bookmarkEnd w:id="1010"/>
      <w:bookmarkEnd w:id="1011"/>
      <w:bookmarkEnd w:id="1012"/>
      <w:bookmarkEnd w:id="1013"/>
      <w:bookmarkEnd w:id="1014"/>
      <w:r>
        <w:lastRenderedPageBreak/>
        <w:t>C</w:t>
      </w:r>
      <w:r w:rsidRPr="00EA30FF">
        <w:t>B.31.5 Storage stand for dummy bar head</w:t>
      </w:r>
      <w:bookmarkEnd w:id="1015"/>
      <w:bookmarkEnd w:id="1016"/>
    </w:p>
    <w:p w14:paraId="5F537704" w14:textId="77777777" w:rsidR="00B334DB" w:rsidRPr="00B334DB" w:rsidRDefault="00B334DB" w:rsidP="00B334DB">
      <w:pPr>
        <w:pStyle w:val="vaiHeading"/>
        <w:rPr>
          <w:color w:val="FF0000"/>
          <w:lang w:val="en-US"/>
        </w:rPr>
      </w:pPr>
      <w:r w:rsidRPr="00B334DB">
        <w:rPr>
          <w:color w:val="FF0000"/>
          <w:lang w:val="en-US"/>
        </w:rPr>
        <w:t>Technical Data</w:t>
      </w:r>
    </w:p>
    <w:tbl>
      <w:tblPr>
        <w:tblW w:w="9781" w:type="dxa"/>
        <w:tblInd w:w="108" w:type="dxa"/>
        <w:tblLayout w:type="fixed"/>
        <w:tblLook w:val="0000" w:firstRow="0" w:lastRow="0" w:firstColumn="0" w:lastColumn="0" w:noHBand="0" w:noVBand="0"/>
      </w:tblPr>
      <w:tblGrid>
        <w:gridCol w:w="3544"/>
        <w:gridCol w:w="284"/>
        <w:gridCol w:w="5953"/>
      </w:tblGrid>
      <w:tr w:rsidR="00B334DB" w:rsidRPr="00B334DB" w14:paraId="6BAAFE53" w14:textId="77777777" w:rsidTr="00E01053">
        <w:tc>
          <w:tcPr>
            <w:tcW w:w="3544" w:type="dxa"/>
          </w:tcPr>
          <w:p w14:paraId="2009B56A" w14:textId="77777777" w:rsidR="00B334DB" w:rsidRPr="00B334DB" w:rsidRDefault="00B334DB" w:rsidP="00E01053">
            <w:pPr>
              <w:pStyle w:val="vaiTableText"/>
              <w:rPr>
                <w:color w:val="FF0000"/>
                <w:lang w:val="en-US"/>
              </w:rPr>
            </w:pPr>
            <w:r w:rsidRPr="00B334DB">
              <w:rPr>
                <w:color w:val="FF0000"/>
                <w:lang w:val="en-US"/>
              </w:rPr>
              <w:t>Type of Construction</w:t>
            </w:r>
          </w:p>
        </w:tc>
        <w:tc>
          <w:tcPr>
            <w:tcW w:w="284" w:type="dxa"/>
          </w:tcPr>
          <w:p w14:paraId="2F8158A2" w14:textId="77777777" w:rsidR="00B334DB" w:rsidRPr="00B334DB" w:rsidRDefault="00B334DB" w:rsidP="00E01053">
            <w:pPr>
              <w:pStyle w:val="vaiTableText"/>
              <w:rPr>
                <w:color w:val="FF0000"/>
                <w:lang w:val="en-US"/>
              </w:rPr>
            </w:pPr>
          </w:p>
        </w:tc>
        <w:tc>
          <w:tcPr>
            <w:tcW w:w="5953" w:type="dxa"/>
          </w:tcPr>
          <w:p w14:paraId="10321060" w14:textId="77777777" w:rsidR="00B334DB" w:rsidRPr="00B334DB" w:rsidRDefault="00B334DB" w:rsidP="00E01053">
            <w:pPr>
              <w:pStyle w:val="vaiTableText"/>
              <w:rPr>
                <w:color w:val="FF0000"/>
                <w:lang w:val="en-US"/>
              </w:rPr>
            </w:pPr>
            <w:r w:rsidRPr="00B334DB">
              <w:rPr>
                <w:color w:val="FF0000"/>
                <w:lang w:val="en-US"/>
              </w:rPr>
              <w:t>Steel Structure</w:t>
            </w:r>
          </w:p>
        </w:tc>
      </w:tr>
      <w:tr w:rsidR="00B334DB" w:rsidRPr="00B334DB" w14:paraId="57629E09" w14:textId="77777777" w:rsidTr="00E01053">
        <w:tc>
          <w:tcPr>
            <w:tcW w:w="3544" w:type="dxa"/>
          </w:tcPr>
          <w:p w14:paraId="19EBB2FC" w14:textId="77777777" w:rsidR="00B334DB" w:rsidRPr="00B334DB" w:rsidRDefault="00B334DB" w:rsidP="00E01053">
            <w:pPr>
              <w:pStyle w:val="vaiTableText"/>
              <w:rPr>
                <w:color w:val="FF0000"/>
                <w:lang w:val="en-US"/>
              </w:rPr>
            </w:pPr>
            <w:r w:rsidRPr="00B334DB">
              <w:rPr>
                <w:color w:val="FF0000"/>
                <w:lang w:val="en-US"/>
              </w:rPr>
              <w:t>Capacity</w:t>
            </w:r>
          </w:p>
        </w:tc>
        <w:tc>
          <w:tcPr>
            <w:tcW w:w="284" w:type="dxa"/>
          </w:tcPr>
          <w:p w14:paraId="023E38B4" w14:textId="77777777" w:rsidR="00B334DB" w:rsidRPr="00B334DB" w:rsidRDefault="00B334DB" w:rsidP="00E01053">
            <w:pPr>
              <w:pStyle w:val="vaiTableText"/>
              <w:rPr>
                <w:color w:val="FF0000"/>
                <w:lang w:val="en-US"/>
              </w:rPr>
            </w:pPr>
          </w:p>
        </w:tc>
        <w:tc>
          <w:tcPr>
            <w:tcW w:w="5953" w:type="dxa"/>
          </w:tcPr>
          <w:p w14:paraId="28120BFD" w14:textId="77777777" w:rsidR="00B334DB" w:rsidRPr="00B334DB" w:rsidRDefault="00B334DB" w:rsidP="00E01053">
            <w:pPr>
              <w:pStyle w:val="vaiTableText"/>
              <w:rPr>
                <w:color w:val="FF0000"/>
                <w:lang w:val="en-US"/>
              </w:rPr>
            </w:pPr>
            <w:r w:rsidRPr="00B334DB">
              <w:rPr>
                <w:color w:val="FF0000"/>
                <w:lang w:val="en-US"/>
              </w:rPr>
              <w:t xml:space="preserve">All dummy bar heads </w:t>
            </w:r>
          </w:p>
        </w:tc>
      </w:tr>
      <w:tr w:rsidR="00B334DB" w:rsidRPr="00B334DB" w14:paraId="30FE40A2" w14:textId="77777777" w:rsidTr="00E01053">
        <w:tc>
          <w:tcPr>
            <w:tcW w:w="3544" w:type="dxa"/>
          </w:tcPr>
          <w:p w14:paraId="7D55A7CB" w14:textId="77777777" w:rsidR="00B334DB" w:rsidRPr="00B334DB" w:rsidRDefault="00B334DB" w:rsidP="00E01053">
            <w:pPr>
              <w:pStyle w:val="vaiTableText"/>
              <w:rPr>
                <w:color w:val="FF0000"/>
                <w:lang w:val="en-US"/>
              </w:rPr>
            </w:pPr>
            <w:r w:rsidRPr="00B334DB">
              <w:rPr>
                <w:color w:val="FF0000"/>
                <w:lang w:val="en-US"/>
              </w:rPr>
              <w:t>Location</w:t>
            </w:r>
          </w:p>
        </w:tc>
        <w:tc>
          <w:tcPr>
            <w:tcW w:w="284" w:type="dxa"/>
          </w:tcPr>
          <w:p w14:paraId="5A12FF7F" w14:textId="77777777" w:rsidR="00B334DB" w:rsidRPr="00B334DB" w:rsidRDefault="00B334DB" w:rsidP="00E01053">
            <w:pPr>
              <w:pStyle w:val="vaiTableText"/>
              <w:rPr>
                <w:color w:val="FF0000"/>
                <w:lang w:val="en-US"/>
              </w:rPr>
            </w:pPr>
          </w:p>
        </w:tc>
        <w:tc>
          <w:tcPr>
            <w:tcW w:w="5953" w:type="dxa"/>
          </w:tcPr>
          <w:p w14:paraId="25E08294" w14:textId="77777777" w:rsidR="00B334DB" w:rsidRPr="00B334DB" w:rsidRDefault="00B334DB" w:rsidP="00E01053">
            <w:pPr>
              <w:pStyle w:val="vaiTableText"/>
              <w:rPr>
                <w:color w:val="FF0000"/>
                <w:lang w:val="en-US"/>
              </w:rPr>
            </w:pPr>
            <w:r w:rsidRPr="00B334DB">
              <w:rPr>
                <w:color w:val="FF0000"/>
                <w:lang w:val="en-US"/>
              </w:rPr>
              <w:t>Close to dummy bar receiver</w:t>
            </w:r>
          </w:p>
        </w:tc>
      </w:tr>
    </w:tbl>
    <w:p w14:paraId="25024AAA" w14:textId="77777777" w:rsidR="00B334DB" w:rsidRPr="00B334DB" w:rsidRDefault="00B334DB" w:rsidP="00B334DB">
      <w:pPr>
        <w:pStyle w:val="vaiHeading"/>
        <w:rPr>
          <w:color w:val="FF0000"/>
          <w:lang w:val="en-US"/>
        </w:rPr>
      </w:pPr>
      <w:r w:rsidRPr="00B334DB">
        <w:rPr>
          <w:color w:val="FF0000"/>
          <w:lang w:val="en-US"/>
        </w:rPr>
        <w:t>Functional Description</w:t>
      </w:r>
    </w:p>
    <w:p w14:paraId="63F71DFE" w14:textId="77777777" w:rsidR="00B334DB" w:rsidRPr="00B334DB" w:rsidRDefault="00B334DB" w:rsidP="00B334DB">
      <w:pPr>
        <w:pStyle w:val="vaiStandard"/>
        <w:rPr>
          <w:color w:val="FF0000"/>
          <w:lang w:val="en-US"/>
        </w:rPr>
      </w:pPr>
      <w:r w:rsidRPr="00B334DB">
        <w:rPr>
          <w:color w:val="FF0000"/>
          <w:lang w:val="en-US"/>
        </w:rPr>
        <w:t>The dummy bar head storage stand ensures orderly storage of the numerous dummy bar heads.</w:t>
      </w:r>
    </w:p>
    <w:p w14:paraId="6F7A4BCD" w14:textId="77777777" w:rsidR="00D839B9" w:rsidRPr="00B334DB" w:rsidRDefault="00D839B9" w:rsidP="00D839B9">
      <w:pPr>
        <w:pStyle w:val="MTStandard"/>
        <w:rPr>
          <w:lang w:val="en-US"/>
        </w:rPr>
      </w:pPr>
    </w:p>
    <w:p w14:paraId="09F31B62" w14:textId="77777777" w:rsidR="00D839B9" w:rsidRDefault="00D839B9" w:rsidP="00D839B9">
      <w:pPr>
        <w:pStyle w:val="MTStandard"/>
      </w:pPr>
      <w:bookmarkStart w:id="1017" w:name="_Toc362832830"/>
      <w:bookmarkStart w:id="1018" w:name="_Toc362832858"/>
      <w:bookmarkStart w:id="1019" w:name="_Toc362857691"/>
      <w:bookmarkStart w:id="1020" w:name="_Toc362858231"/>
      <w:bookmarkStart w:id="1021" w:name="_Toc493573000"/>
      <w:bookmarkStart w:id="1022" w:name="_Toc499375440"/>
      <w:bookmarkStart w:id="1023" w:name="_Toc499531555"/>
      <w:bookmarkStart w:id="1024" w:name="_Toc505135437"/>
      <w:bookmarkStart w:id="1025" w:name="_Toc505750810"/>
      <w:r w:rsidRPr="00EA30FF">
        <w:br w:type="page"/>
      </w:r>
      <w:bookmarkStart w:id="1026" w:name="_Toc510929713"/>
      <w:bookmarkStart w:id="1027" w:name="_Toc2493201"/>
      <w:bookmarkStart w:id="1028" w:name="_Toc3797432"/>
      <w:bookmarkStart w:id="1029" w:name="_Toc65989662"/>
      <w:bookmarkStart w:id="1030" w:name="_Toc241288404"/>
      <w:bookmarkStart w:id="1031" w:name="_Toc242176169"/>
    </w:p>
    <w:p w14:paraId="4E6E3200" w14:textId="77777777" w:rsidR="00D839B9" w:rsidRPr="00EA30FF" w:rsidRDefault="00D839B9" w:rsidP="00D839B9">
      <w:pPr>
        <w:pStyle w:val="MTHeadingSCS2"/>
      </w:pPr>
      <w:bookmarkStart w:id="1032" w:name="_Toc47604990"/>
      <w:bookmarkStart w:id="1033" w:name="_Toc85786215"/>
      <w:r w:rsidRPr="00EA30FF">
        <w:lastRenderedPageBreak/>
        <w:t xml:space="preserve">CB.32. Cutting- &amp; </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r w:rsidRPr="00EA30FF">
        <w:t xml:space="preserve">scrap </w:t>
      </w:r>
      <w:r>
        <w:t>facility</w:t>
      </w:r>
      <w:bookmarkEnd w:id="1032"/>
      <w:bookmarkEnd w:id="1033"/>
    </w:p>
    <w:p w14:paraId="74811B10" w14:textId="77777777" w:rsidR="00D839B9" w:rsidRPr="00EA30FF" w:rsidRDefault="00D839B9" w:rsidP="00D839B9">
      <w:pPr>
        <w:pStyle w:val="MTHeadingSCS3"/>
      </w:pPr>
      <w:bookmarkStart w:id="1034" w:name="_Toc354288807"/>
      <w:bookmarkStart w:id="1035" w:name="_Toc362832859"/>
      <w:bookmarkStart w:id="1036" w:name="_Toc362857692"/>
      <w:bookmarkStart w:id="1037" w:name="_Toc362858232"/>
      <w:bookmarkStart w:id="1038" w:name="_Toc493573001"/>
      <w:bookmarkStart w:id="1039" w:name="_Toc499375441"/>
      <w:bookmarkStart w:id="1040" w:name="_Toc499531556"/>
      <w:bookmarkStart w:id="1041" w:name="_Toc505135438"/>
      <w:bookmarkStart w:id="1042" w:name="_Toc505750811"/>
      <w:bookmarkStart w:id="1043" w:name="_Toc510929714"/>
      <w:bookmarkStart w:id="1044" w:name="_Toc2493202"/>
      <w:bookmarkStart w:id="1045" w:name="_Toc3797433"/>
      <w:bookmarkStart w:id="1046" w:name="_Toc65989663"/>
      <w:bookmarkStart w:id="1047" w:name="_Toc241288405"/>
      <w:bookmarkStart w:id="1048" w:name="_Toc242176170"/>
      <w:bookmarkStart w:id="1049" w:name="_Toc47604991"/>
      <w:bookmarkStart w:id="1050" w:name="_Toc85786216"/>
      <w:r w:rsidRPr="00EA30FF">
        <w:t>CB.32.1 Torch cutting machine</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17F838B0" w14:textId="77777777" w:rsidR="00D839B9" w:rsidRPr="00EA30FF" w:rsidRDefault="00D839B9" w:rsidP="00D839B9">
      <w:pPr>
        <w:pStyle w:val="MTHeading"/>
      </w:pPr>
      <w:r w:rsidRPr="00EA30FF">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3B58BE9D" w14:textId="77777777" w:rsidTr="00D839B9">
        <w:tc>
          <w:tcPr>
            <w:tcW w:w="3544" w:type="dxa"/>
          </w:tcPr>
          <w:p w14:paraId="28A385CA" w14:textId="77777777" w:rsidR="00D839B9" w:rsidRPr="00EA30FF" w:rsidRDefault="00D839B9" w:rsidP="00D839B9">
            <w:pPr>
              <w:pStyle w:val="MTTableText"/>
            </w:pPr>
            <w:r w:rsidRPr="00EA30FF">
              <w:t>Type of construction</w:t>
            </w:r>
          </w:p>
        </w:tc>
        <w:tc>
          <w:tcPr>
            <w:tcW w:w="5953" w:type="dxa"/>
          </w:tcPr>
          <w:p w14:paraId="245065A9" w14:textId="77777777" w:rsidR="00D839B9" w:rsidRPr="00EA30FF" w:rsidRDefault="00D839B9" w:rsidP="00D839B9">
            <w:pPr>
              <w:pStyle w:val="MTTableText"/>
            </w:pPr>
            <w:r w:rsidRPr="00EA30FF">
              <w:t>gantry type</w:t>
            </w:r>
          </w:p>
        </w:tc>
      </w:tr>
      <w:tr w:rsidR="00D839B9" w:rsidRPr="00EA30FF" w14:paraId="78303D34" w14:textId="77777777" w:rsidTr="00D839B9">
        <w:tc>
          <w:tcPr>
            <w:tcW w:w="3544" w:type="dxa"/>
          </w:tcPr>
          <w:p w14:paraId="56956C0B" w14:textId="77777777" w:rsidR="00D839B9" w:rsidRPr="00EA30FF" w:rsidRDefault="00D839B9" w:rsidP="00D839B9">
            <w:pPr>
              <w:pStyle w:val="MTTableText"/>
            </w:pPr>
            <w:r w:rsidRPr="00EA30FF">
              <w:t>Location</w:t>
            </w:r>
          </w:p>
        </w:tc>
        <w:tc>
          <w:tcPr>
            <w:tcW w:w="5953" w:type="dxa"/>
          </w:tcPr>
          <w:p w14:paraId="3D5EC820" w14:textId="77777777" w:rsidR="00D839B9" w:rsidRPr="00EA30FF" w:rsidRDefault="00D839B9" w:rsidP="00D839B9">
            <w:pPr>
              <w:pStyle w:val="MTTableText"/>
            </w:pPr>
            <w:r w:rsidRPr="00EA30FF">
              <w:t>downstream of strand guide above torch cutting roller table</w:t>
            </w:r>
          </w:p>
        </w:tc>
      </w:tr>
      <w:tr w:rsidR="00D839B9" w:rsidRPr="00EA30FF" w14:paraId="0D0B9AE0" w14:textId="77777777" w:rsidTr="00D839B9">
        <w:tc>
          <w:tcPr>
            <w:tcW w:w="3544" w:type="dxa"/>
          </w:tcPr>
          <w:p w14:paraId="6DA8DBF7" w14:textId="77777777" w:rsidR="00D839B9" w:rsidRPr="00EA30FF" w:rsidRDefault="00D839B9" w:rsidP="00D839B9">
            <w:pPr>
              <w:pStyle w:val="MTTableText"/>
              <w:rPr>
                <w:vanish/>
              </w:rPr>
            </w:pPr>
            <w:r w:rsidRPr="00EA30FF">
              <w:t>No. of torches</w:t>
            </w:r>
          </w:p>
        </w:tc>
        <w:tc>
          <w:tcPr>
            <w:tcW w:w="5953" w:type="dxa"/>
          </w:tcPr>
          <w:p w14:paraId="020B781D" w14:textId="77777777" w:rsidR="00D839B9" w:rsidRPr="00EA30FF" w:rsidRDefault="00D839B9" w:rsidP="00D839B9">
            <w:pPr>
              <w:pStyle w:val="MTTableText"/>
            </w:pPr>
            <w:r w:rsidRPr="00EA30FF">
              <w:t>2</w:t>
            </w:r>
          </w:p>
        </w:tc>
      </w:tr>
      <w:tr w:rsidR="00D839B9" w:rsidRPr="00EA30FF" w14:paraId="47B4524F" w14:textId="77777777" w:rsidTr="00D839B9">
        <w:tc>
          <w:tcPr>
            <w:tcW w:w="3544" w:type="dxa"/>
          </w:tcPr>
          <w:p w14:paraId="1141288C" w14:textId="77777777" w:rsidR="00D839B9" w:rsidRPr="00D527D8" w:rsidRDefault="00D839B9" w:rsidP="00D839B9">
            <w:pPr>
              <w:pStyle w:val="MTTableText"/>
              <w:rPr>
                <w:highlight w:val="yellow"/>
              </w:rPr>
            </w:pPr>
            <w:r w:rsidRPr="00E01053">
              <w:t>Sample torches</w:t>
            </w:r>
            <w:r>
              <w:rPr>
                <w:vanish/>
                <w:highlight w:val="yellow"/>
              </w:rPr>
              <w:t xml:space="preserve"> (OPTION)</w:t>
            </w:r>
          </w:p>
        </w:tc>
        <w:tc>
          <w:tcPr>
            <w:tcW w:w="5953" w:type="dxa"/>
          </w:tcPr>
          <w:p w14:paraId="0BBD2A91" w14:textId="77777777" w:rsidR="00D839B9" w:rsidRPr="00E01053" w:rsidRDefault="00D839B9" w:rsidP="00D839B9">
            <w:pPr>
              <w:pStyle w:val="MTTableText"/>
            </w:pPr>
            <w:r w:rsidRPr="00E01053">
              <w:t xml:space="preserve">2 </w:t>
            </w:r>
          </w:p>
          <w:p w14:paraId="7316AB3E" w14:textId="77777777" w:rsidR="00D839B9" w:rsidRPr="00D527D8" w:rsidRDefault="00D839B9" w:rsidP="00D839B9">
            <w:pPr>
              <w:pStyle w:val="MTTableText"/>
              <w:rPr>
                <w:highlight w:val="yellow"/>
              </w:rPr>
            </w:pPr>
            <w:r>
              <w:rPr>
                <w:vanish/>
                <w:highlight w:val="yellow"/>
              </w:rPr>
              <w:t>with automatic sample thickness adjustment (80 to 200 mm) and possible emergency torch replacement</w:t>
            </w:r>
          </w:p>
        </w:tc>
      </w:tr>
      <w:tr w:rsidR="00D839B9" w:rsidRPr="00EA30FF" w14:paraId="6A5C53B4" w14:textId="77777777" w:rsidTr="00D839B9">
        <w:tc>
          <w:tcPr>
            <w:tcW w:w="3544" w:type="dxa"/>
          </w:tcPr>
          <w:p w14:paraId="6BC68EC4" w14:textId="77777777" w:rsidR="00D839B9" w:rsidRPr="00EA30FF" w:rsidRDefault="00D839B9" w:rsidP="00D839B9">
            <w:pPr>
              <w:pStyle w:val="MTTableText"/>
            </w:pPr>
            <w:r w:rsidRPr="00EA30FF">
              <w:t xml:space="preserve">Cutting range: </w:t>
            </w:r>
          </w:p>
        </w:tc>
        <w:tc>
          <w:tcPr>
            <w:tcW w:w="5953" w:type="dxa"/>
          </w:tcPr>
          <w:p w14:paraId="3B5FEEE3" w14:textId="77777777" w:rsidR="00D839B9" w:rsidRPr="00EA30FF" w:rsidRDefault="00D839B9" w:rsidP="00D839B9">
            <w:pPr>
              <w:pStyle w:val="MTTableText"/>
              <w:rPr>
                <w:vanish/>
              </w:rPr>
            </w:pPr>
          </w:p>
        </w:tc>
      </w:tr>
      <w:tr w:rsidR="00D839B9" w:rsidRPr="00FB4EF7" w14:paraId="675CA95E" w14:textId="77777777" w:rsidTr="00D839B9">
        <w:tc>
          <w:tcPr>
            <w:tcW w:w="3544" w:type="dxa"/>
          </w:tcPr>
          <w:p w14:paraId="7304070A" w14:textId="77777777" w:rsidR="00D839B9" w:rsidRPr="00EA30FF" w:rsidRDefault="00D839B9" w:rsidP="00D839B9">
            <w:pPr>
              <w:pStyle w:val="MTTableIndent"/>
            </w:pPr>
            <w:r w:rsidRPr="00EA30FF">
              <w:t>Slab width</w:t>
            </w:r>
          </w:p>
        </w:tc>
        <w:tc>
          <w:tcPr>
            <w:tcW w:w="5953" w:type="dxa"/>
          </w:tcPr>
          <w:p w14:paraId="7C8F04FD" w14:textId="68FB93B3" w:rsidR="00D839B9" w:rsidRPr="00B853F2" w:rsidRDefault="00D839B9" w:rsidP="00D839B9">
            <w:pPr>
              <w:pStyle w:val="MTTableText"/>
              <w:rPr>
                <w:vanish/>
                <w:lang w:val="de-AT"/>
              </w:rPr>
            </w:pPr>
            <w:r w:rsidRPr="00B853F2">
              <w:rPr>
                <w:lang w:val="de-AT"/>
              </w:rPr>
              <w:t>8</w:t>
            </w:r>
            <w:r w:rsidR="00E01053" w:rsidRPr="00E01053">
              <w:rPr>
                <w:color w:val="FF0000"/>
                <w:lang w:val="de-AT"/>
              </w:rPr>
              <w:t>5</w:t>
            </w:r>
            <w:r w:rsidRPr="00B853F2">
              <w:rPr>
                <w:lang w:val="de-AT"/>
              </w:rPr>
              <w:t>0 – 16</w:t>
            </w:r>
            <w:r w:rsidR="00FB4EF7">
              <w:rPr>
                <w:lang w:val="de-AT"/>
              </w:rPr>
              <w:t>8</w:t>
            </w:r>
            <w:r w:rsidRPr="00B853F2">
              <w:rPr>
                <w:lang w:val="de-AT"/>
              </w:rPr>
              <w:t xml:space="preserve">0 mm   </w:t>
            </w:r>
            <w:r w:rsidRPr="00B853F2">
              <w:rPr>
                <w:vanish/>
                <w:highlight w:val="yellow"/>
                <w:lang w:val="de-AT"/>
              </w:rPr>
              <w:t>(Machine Model N)</w:t>
            </w:r>
          </w:p>
          <w:p w14:paraId="15BF4F94" w14:textId="77777777" w:rsidR="00D839B9" w:rsidRPr="00B853F2" w:rsidRDefault="00D839B9" w:rsidP="00D839B9">
            <w:pPr>
              <w:pStyle w:val="MTTableText"/>
              <w:rPr>
                <w:vanish/>
                <w:lang w:val="de-AT"/>
              </w:rPr>
            </w:pPr>
            <w:r w:rsidRPr="00E01053">
              <w:rPr>
                <w:vanish/>
                <w:highlight w:val="yellow"/>
                <w:lang w:val="de-AT"/>
              </w:rPr>
              <w:t xml:space="preserve">800 – 3.200 mm   </w:t>
            </w:r>
            <w:r w:rsidRPr="00B853F2">
              <w:rPr>
                <w:vanish/>
                <w:highlight w:val="yellow"/>
                <w:lang w:val="de-AT"/>
              </w:rPr>
              <w:t>(Machine Model L)</w:t>
            </w:r>
          </w:p>
        </w:tc>
      </w:tr>
      <w:tr w:rsidR="00D839B9" w:rsidRPr="00EA30FF" w14:paraId="67F6E9FD" w14:textId="77777777" w:rsidTr="00D839B9">
        <w:tc>
          <w:tcPr>
            <w:tcW w:w="3544" w:type="dxa"/>
          </w:tcPr>
          <w:p w14:paraId="68DA7BB9" w14:textId="77777777" w:rsidR="00D839B9" w:rsidRPr="00EA30FF" w:rsidRDefault="00D839B9" w:rsidP="00D839B9">
            <w:pPr>
              <w:pStyle w:val="MTTableIndent"/>
            </w:pPr>
            <w:r w:rsidRPr="00EA30FF">
              <w:t>Slab thickness</w:t>
            </w:r>
          </w:p>
        </w:tc>
        <w:tc>
          <w:tcPr>
            <w:tcW w:w="5953" w:type="dxa"/>
          </w:tcPr>
          <w:p w14:paraId="20C95CB9" w14:textId="7FEA028F" w:rsidR="00D839B9" w:rsidRPr="00EA30FF" w:rsidRDefault="00D839B9" w:rsidP="00D839B9">
            <w:pPr>
              <w:pStyle w:val="MTTableText"/>
            </w:pPr>
            <w:r w:rsidRPr="00EA30FF">
              <w:t>1</w:t>
            </w:r>
            <w:r w:rsidR="00E01053" w:rsidRPr="00E01053">
              <w:rPr>
                <w:color w:val="FF0000"/>
              </w:rPr>
              <w:t>6</w:t>
            </w:r>
            <w:r w:rsidRPr="00EA30FF">
              <w:t>0 - 2</w:t>
            </w:r>
            <w:r w:rsidR="00E01053" w:rsidRPr="00E01053">
              <w:rPr>
                <w:color w:val="FF0000"/>
              </w:rPr>
              <w:t>2</w:t>
            </w:r>
            <w:r w:rsidRPr="00EA30FF">
              <w:t>0 mm</w:t>
            </w:r>
            <w:r>
              <w:t xml:space="preserve">   </w:t>
            </w:r>
            <w:r w:rsidRPr="00310DC9">
              <w:rPr>
                <w:vanish/>
                <w:highlight w:val="yellow"/>
              </w:rPr>
              <w:t>(up to 600 mm design range)</w:t>
            </w:r>
          </w:p>
        </w:tc>
      </w:tr>
      <w:tr w:rsidR="00D839B9" w:rsidRPr="00EA30FF" w14:paraId="7D618DDB" w14:textId="77777777" w:rsidTr="00D839B9">
        <w:tc>
          <w:tcPr>
            <w:tcW w:w="3544" w:type="dxa"/>
          </w:tcPr>
          <w:p w14:paraId="067B8560" w14:textId="77777777" w:rsidR="00D839B9" w:rsidRPr="00EA30FF" w:rsidRDefault="00D839B9" w:rsidP="00D839B9">
            <w:pPr>
              <w:pStyle w:val="MTTableText"/>
            </w:pPr>
            <w:r w:rsidRPr="00EA30FF">
              <w:t>Slab length:</w:t>
            </w:r>
          </w:p>
        </w:tc>
        <w:tc>
          <w:tcPr>
            <w:tcW w:w="5953" w:type="dxa"/>
          </w:tcPr>
          <w:p w14:paraId="4BB86E05" w14:textId="4296BBF2" w:rsidR="00D839B9" w:rsidRPr="00EA30FF" w:rsidRDefault="00D839B9" w:rsidP="00D839B9">
            <w:pPr>
              <w:pStyle w:val="MTTableText"/>
            </w:pPr>
            <w:r>
              <w:t xml:space="preserve">minimum </w:t>
            </w:r>
            <w:r w:rsidR="00FB4EF7" w:rsidRPr="00FB4EF7">
              <w:rPr>
                <w:color w:val="FF0000"/>
              </w:rPr>
              <w:t>5.5</w:t>
            </w:r>
            <w:r w:rsidRPr="00FB4EF7">
              <w:t xml:space="preserve"> </w:t>
            </w:r>
            <w:r>
              <w:t>m</w:t>
            </w:r>
            <w:r w:rsidR="00EE2A29">
              <w:t xml:space="preserve">, </w:t>
            </w:r>
            <w:r w:rsidR="00EE2A29" w:rsidRPr="00EE2A29">
              <w:rPr>
                <w:color w:val="FF0000"/>
              </w:rPr>
              <w:t>maximum 14.0 m</w:t>
            </w:r>
          </w:p>
        </w:tc>
      </w:tr>
      <w:tr w:rsidR="00D839B9" w:rsidRPr="00EA30FF" w14:paraId="79A684C1" w14:textId="77777777" w:rsidTr="00D839B9">
        <w:tc>
          <w:tcPr>
            <w:tcW w:w="3544" w:type="dxa"/>
          </w:tcPr>
          <w:p w14:paraId="228BF4CF" w14:textId="77777777" w:rsidR="00D839B9" w:rsidRPr="00EA30FF" w:rsidRDefault="00D839B9" w:rsidP="00D839B9">
            <w:pPr>
              <w:pStyle w:val="MTTableText"/>
            </w:pPr>
            <w:r w:rsidRPr="00EA30FF">
              <w:t>Follow-up distance</w:t>
            </w:r>
          </w:p>
        </w:tc>
        <w:tc>
          <w:tcPr>
            <w:tcW w:w="5953" w:type="dxa"/>
          </w:tcPr>
          <w:p w14:paraId="6E3B728D" w14:textId="77777777" w:rsidR="00D839B9" w:rsidRPr="00EA30FF" w:rsidRDefault="00D839B9" w:rsidP="00D839B9">
            <w:pPr>
              <w:pStyle w:val="MTTableText"/>
            </w:pPr>
            <w:r w:rsidRPr="00EA30FF">
              <w:t>9.2 m</w:t>
            </w:r>
            <w:r>
              <w:t xml:space="preserve">   </w:t>
            </w:r>
            <w:r w:rsidRPr="00310DC9">
              <w:rPr>
                <w:vanish/>
                <w:highlight w:val="yellow"/>
              </w:rPr>
              <w:t>(will be optimized in accordance to project requirements)</w:t>
            </w:r>
          </w:p>
        </w:tc>
      </w:tr>
      <w:tr w:rsidR="00D839B9" w:rsidRPr="00EA30FF" w14:paraId="1139EE57" w14:textId="77777777" w:rsidTr="00D839B9">
        <w:tc>
          <w:tcPr>
            <w:tcW w:w="3544" w:type="dxa"/>
          </w:tcPr>
          <w:p w14:paraId="043FD1EF" w14:textId="77777777" w:rsidR="00D839B9" w:rsidRPr="00EA30FF" w:rsidRDefault="00D839B9" w:rsidP="00D839B9">
            <w:pPr>
              <w:pStyle w:val="MTTableText"/>
            </w:pPr>
            <w:r w:rsidRPr="00EA30FF">
              <w:t>Ignition:</w:t>
            </w:r>
          </w:p>
        </w:tc>
        <w:tc>
          <w:tcPr>
            <w:tcW w:w="5953" w:type="dxa"/>
          </w:tcPr>
          <w:p w14:paraId="1F656E01" w14:textId="77777777" w:rsidR="00D839B9" w:rsidRPr="00EA30FF" w:rsidRDefault="00D839B9" w:rsidP="00D839B9">
            <w:pPr>
              <w:pStyle w:val="MTTableText"/>
            </w:pPr>
          </w:p>
        </w:tc>
      </w:tr>
      <w:tr w:rsidR="00D839B9" w:rsidRPr="00EA30FF" w14:paraId="7736C552" w14:textId="77777777" w:rsidTr="00D839B9">
        <w:tc>
          <w:tcPr>
            <w:tcW w:w="3544" w:type="dxa"/>
          </w:tcPr>
          <w:p w14:paraId="76792824" w14:textId="77777777" w:rsidR="00D839B9" w:rsidRPr="00EA30FF" w:rsidRDefault="00D839B9" w:rsidP="00D839B9">
            <w:pPr>
              <w:pStyle w:val="MTTableIndent"/>
            </w:pPr>
            <w:r w:rsidRPr="00EA30FF">
              <w:t>for torch</w:t>
            </w:r>
          </w:p>
        </w:tc>
        <w:tc>
          <w:tcPr>
            <w:tcW w:w="5953" w:type="dxa"/>
          </w:tcPr>
          <w:p w14:paraId="2105D12F" w14:textId="77777777" w:rsidR="00D839B9" w:rsidRPr="00EA30FF" w:rsidRDefault="00D839B9" w:rsidP="00D839B9">
            <w:pPr>
              <w:pStyle w:val="MTTableText"/>
            </w:pPr>
            <w:r w:rsidRPr="00EA30FF">
              <w:t xml:space="preserve">by integrated ignition flame </w:t>
            </w:r>
          </w:p>
        </w:tc>
      </w:tr>
      <w:tr w:rsidR="00D839B9" w:rsidRPr="00EA30FF" w14:paraId="500D42D9" w14:textId="77777777" w:rsidTr="00D839B9">
        <w:tc>
          <w:tcPr>
            <w:tcW w:w="3544" w:type="dxa"/>
          </w:tcPr>
          <w:p w14:paraId="0B3CE569" w14:textId="77777777" w:rsidR="00D839B9" w:rsidRPr="00EA30FF" w:rsidRDefault="00D839B9" w:rsidP="00D839B9">
            <w:pPr>
              <w:pStyle w:val="MTTableIndent"/>
            </w:pPr>
            <w:r w:rsidRPr="00EA30FF">
              <w:t>for ignition flame</w:t>
            </w:r>
          </w:p>
        </w:tc>
        <w:tc>
          <w:tcPr>
            <w:tcW w:w="5953" w:type="dxa"/>
          </w:tcPr>
          <w:p w14:paraId="3A39A21F" w14:textId="3852B506" w:rsidR="00D839B9" w:rsidRPr="00EA30FF" w:rsidRDefault="007D78CD" w:rsidP="00D839B9">
            <w:pPr>
              <w:pStyle w:val="MTTableText"/>
            </w:pPr>
            <w:r w:rsidRPr="007D78CD">
              <w:rPr>
                <w:color w:val="FF0000"/>
              </w:rPr>
              <w:t>By hand match pilot flame</w:t>
            </w:r>
            <w:r>
              <w:t xml:space="preserve"> </w:t>
            </w:r>
            <w:r w:rsidR="00D839B9" w:rsidRPr="007D78CD">
              <w:rPr>
                <w:vanish/>
                <w:highlight w:val="yellow"/>
              </w:rPr>
              <w:t>by electrical ignition</w:t>
            </w:r>
          </w:p>
        </w:tc>
      </w:tr>
      <w:tr w:rsidR="00D839B9" w:rsidRPr="00EA30FF" w14:paraId="28F13CE3" w14:textId="77777777" w:rsidTr="00D839B9">
        <w:trPr>
          <w:hidden/>
        </w:trPr>
        <w:tc>
          <w:tcPr>
            <w:tcW w:w="3544" w:type="dxa"/>
          </w:tcPr>
          <w:p w14:paraId="27CA5287" w14:textId="77777777" w:rsidR="00D839B9" w:rsidRPr="007D78CD" w:rsidRDefault="00D839B9" w:rsidP="007D78CD">
            <w:pPr>
              <w:pStyle w:val="MTTableText"/>
              <w:rPr>
                <w:vanish/>
                <w:highlight w:val="yellow"/>
              </w:rPr>
            </w:pPr>
            <w:r w:rsidRPr="007D78CD">
              <w:rPr>
                <w:vanish/>
                <w:highlight w:val="yellow"/>
              </w:rPr>
              <w:t>Flame detection</w:t>
            </w:r>
          </w:p>
        </w:tc>
        <w:tc>
          <w:tcPr>
            <w:tcW w:w="5953" w:type="dxa"/>
          </w:tcPr>
          <w:p w14:paraId="17CCDAC4" w14:textId="77777777" w:rsidR="00D839B9" w:rsidRPr="007D78CD" w:rsidRDefault="00D839B9" w:rsidP="007D78CD">
            <w:pPr>
              <w:pStyle w:val="MTTableText"/>
              <w:rPr>
                <w:vanish/>
                <w:highlight w:val="yellow"/>
              </w:rPr>
            </w:pPr>
            <w:r w:rsidRPr="007D78CD">
              <w:rPr>
                <w:vanish/>
                <w:highlight w:val="yellow"/>
              </w:rPr>
              <w:t>by UV-electrode</w:t>
            </w:r>
          </w:p>
        </w:tc>
      </w:tr>
      <w:tr w:rsidR="00D839B9" w:rsidRPr="00EA30FF" w14:paraId="0CF4EDEA" w14:textId="77777777" w:rsidTr="00D839B9">
        <w:tc>
          <w:tcPr>
            <w:tcW w:w="3544" w:type="dxa"/>
          </w:tcPr>
          <w:p w14:paraId="49B9A655" w14:textId="77777777" w:rsidR="00D839B9" w:rsidRPr="00EA30FF" w:rsidRDefault="00D839B9" w:rsidP="00D839B9">
            <w:pPr>
              <w:pStyle w:val="MTTableText"/>
            </w:pPr>
            <w:r w:rsidRPr="00EA30FF">
              <w:t>Granulation</w:t>
            </w:r>
          </w:p>
        </w:tc>
        <w:tc>
          <w:tcPr>
            <w:tcW w:w="5953" w:type="dxa"/>
          </w:tcPr>
          <w:p w14:paraId="722EEADC" w14:textId="77777777" w:rsidR="00D839B9" w:rsidRPr="00EA30FF" w:rsidRDefault="00D839B9" w:rsidP="00D839B9">
            <w:pPr>
              <w:pStyle w:val="MTTableText"/>
            </w:pPr>
            <w:r w:rsidRPr="00EA30FF">
              <w:t>with granulation water nozzles in the cutting area</w:t>
            </w:r>
            <w:r>
              <w:t>, source in accordance to Chapter CB.4.1 CB.8 Fluids</w:t>
            </w:r>
          </w:p>
        </w:tc>
      </w:tr>
      <w:tr w:rsidR="00D839B9" w:rsidRPr="00EA30FF" w14:paraId="09280D2E" w14:textId="77777777" w:rsidTr="00D839B9">
        <w:tc>
          <w:tcPr>
            <w:tcW w:w="3544" w:type="dxa"/>
          </w:tcPr>
          <w:p w14:paraId="2B57E461" w14:textId="77777777" w:rsidR="00D839B9" w:rsidRPr="00EA30FF" w:rsidRDefault="00D839B9" w:rsidP="00D839B9">
            <w:pPr>
              <w:pStyle w:val="MTTableText"/>
            </w:pPr>
            <w:r w:rsidRPr="00EA30FF">
              <w:t>Cutting gas</w:t>
            </w:r>
          </w:p>
        </w:tc>
        <w:tc>
          <w:tcPr>
            <w:tcW w:w="5953" w:type="dxa"/>
          </w:tcPr>
          <w:p w14:paraId="65E123D2" w14:textId="2D95C6B2" w:rsidR="00D839B9" w:rsidRPr="00EA30FF" w:rsidRDefault="007D78CD" w:rsidP="00D839B9">
            <w:pPr>
              <w:pStyle w:val="MTTableText"/>
            </w:pPr>
            <w:r w:rsidRPr="007D78CD">
              <w:rPr>
                <w:color w:val="FF0000"/>
              </w:rPr>
              <w:t xml:space="preserve">LPG, </w:t>
            </w:r>
            <w:r w:rsidR="00D839B9" w:rsidRPr="00EA30FF">
              <w:t xml:space="preserve">technical data please refer to Chapter </w:t>
            </w:r>
            <w:r w:rsidR="00D839B9">
              <w:t xml:space="preserve">CB </w:t>
            </w:r>
            <w:r w:rsidR="00D839B9" w:rsidRPr="00EA30FF">
              <w:t>4.1 CB.8</w:t>
            </w:r>
            <w:r w:rsidR="00D839B9">
              <w:t xml:space="preserve"> Fluids</w:t>
            </w:r>
          </w:p>
        </w:tc>
      </w:tr>
      <w:tr w:rsidR="00D839B9" w:rsidRPr="00EA30FF" w14:paraId="0F631C33" w14:textId="77777777" w:rsidTr="00D839B9">
        <w:tc>
          <w:tcPr>
            <w:tcW w:w="3544" w:type="dxa"/>
          </w:tcPr>
          <w:p w14:paraId="608E41AD" w14:textId="77777777" w:rsidR="00D839B9" w:rsidRPr="00EA30FF" w:rsidRDefault="00D839B9" w:rsidP="00D839B9">
            <w:pPr>
              <w:pStyle w:val="MTTableText"/>
            </w:pPr>
            <w:r w:rsidRPr="00EA30FF">
              <w:t>Cutting oxygen:</w:t>
            </w:r>
          </w:p>
        </w:tc>
        <w:tc>
          <w:tcPr>
            <w:tcW w:w="5953" w:type="dxa"/>
          </w:tcPr>
          <w:p w14:paraId="4C7A6AE1" w14:textId="77777777" w:rsidR="00D839B9" w:rsidRPr="00EA30FF" w:rsidRDefault="00D839B9" w:rsidP="00D839B9">
            <w:pPr>
              <w:pStyle w:val="MTTableText"/>
            </w:pPr>
            <w:r w:rsidRPr="00EA30FF">
              <w:t xml:space="preserve">technical data please refer to Chapter </w:t>
            </w:r>
            <w:r>
              <w:t xml:space="preserve">CB </w:t>
            </w:r>
            <w:r w:rsidRPr="00EA30FF">
              <w:t>4.1 CB.8</w:t>
            </w:r>
            <w:r>
              <w:t xml:space="preserve"> Fluids</w:t>
            </w:r>
          </w:p>
        </w:tc>
      </w:tr>
      <w:tr w:rsidR="00D839B9" w:rsidRPr="00EA30FF" w14:paraId="18AC44D0" w14:textId="77777777" w:rsidTr="00D839B9">
        <w:trPr>
          <w:hidden/>
        </w:trPr>
        <w:tc>
          <w:tcPr>
            <w:tcW w:w="3544" w:type="dxa"/>
          </w:tcPr>
          <w:p w14:paraId="683D7790" w14:textId="77777777" w:rsidR="00D839B9" w:rsidRPr="00D527D8" w:rsidRDefault="00D839B9" w:rsidP="00D839B9">
            <w:pPr>
              <w:pStyle w:val="MTTableText"/>
              <w:rPr>
                <w:highlight w:val="yellow"/>
              </w:rPr>
            </w:pPr>
            <w:r w:rsidRPr="00D527D8">
              <w:rPr>
                <w:vanish/>
                <w:szCs w:val="22"/>
                <w:highlight w:val="yellow"/>
              </w:rPr>
              <w:t>Utility for powder cutting</w:t>
            </w:r>
          </w:p>
        </w:tc>
        <w:tc>
          <w:tcPr>
            <w:tcW w:w="5953" w:type="dxa"/>
          </w:tcPr>
          <w:p w14:paraId="1920C182" w14:textId="77777777" w:rsidR="00D839B9" w:rsidRPr="00EA30FF" w:rsidRDefault="00D839B9" w:rsidP="00D839B9">
            <w:pPr>
              <w:pStyle w:val="MTTableText"/>
            </w:pPr>
            <w:r w:rsidRPr="00D527D8">
              <w:rPr>
                <w:vanish/>
                <w:szCs w:val="22"/>
                <w:highlight w:val="yellow"/>
              </w:rPr>
              <w:t>instrument air or nitrogen</w:t>
            </w:r>
          </w:p>
        </w:tc>
      </w:tr>
      <w:tr w:rsidR="00D839B9" w:rsidRPr="00EA30FF" w14:paraId="129E8377" w14:textId="77777777" w:rsidTr="00D839B9">
        <w:trPr>
          <w:hidden/>
        </w:trPr>
        <w:tc>
          <w:tcPr>
            <w:tcW w:w="3544" w:type="dxa"/>
          </w:tcPr>
          <w:p w14:paraId="23D895F6" w14:textId="77777777" w:rsidR="00D839B9" w:rsidRPr="00D527D8" w:rsidRDefault="00D839B9" w:rsidP="00D839B9">
            <w:pPr>
              <w:pStyle w:val="MTTableText"/>
              <w:rPr>
                <w:highlight w:val="yellow"/>
              </w:rPr>
            </w:pPr>
            <w:r w:rsidRPr="00D527D8">
              <w:rPr>
                <w:vanish/>
                <w:szCs w:val="22"/>
                <w:highlight w:val="yellow"/>
              </w:rPr>
              <w:t>Size of cutting powder bin</w:t>
            </w:r>
          </w:p>
        </w:tc>
        <w:tc>
          <w:tcPr>
            <w:tcW w:w="5953" w:type="dxa"/>
          </w:tcPr>
          <w:p w14:paraId="46FDD343" w14:textId="77777777" w:rsidR="00D839B9" w:rsidRPr="00EA30FF" w:rsidRDefault="00D839B9" w:rsidP="00D839B9">
            <w:pPr>
              <w:pStyle w:val="MTTableText"/>
            </w:pPr>
            <w:r w:rsidRPr="00D527D8">
              <w:rPr>
                <w:vanish/>
                <w:szCs w:val="22"/>
                <w:highlight w:val="yellow"/>
              </w:rPr>
              <w:t>50 kg each per burner</w:t>
            </w:r>
          </w:p>
        </w:tc>
      </w:tr>
      <w:tr w:rsidR="00D839B9" w:rsidRPr="00EA30FF" w14:paraId="1B379E9E" w14:textId="77777777" w:rsidTr="00D839B9">
        <w:tc>
          <w:tcPr>
            <w:tcW w:w="3544" w:type="dxa"/>
          </w:tcPr>
          <w:p w14:paraId="662622B4" w14:textId="77777777" w:rsidR="00D839B9" w:rsidRPr="00EA30FF" w:rsidRDefault="00D839B9" w:rsidP="00D839B9">
            <w:pPr>
              <w:pStyle w:val="MTTableText"/>
            </w:pPr>
            <w:r w:rsidRPr="00EA30FF">
              <w:t>Length measurement</w:t>
            </w:r>
          </w:p>
        </w:tc>
        <w:tc>
          <w:tcPr>
            <w:tcW w:w="5953" w:type="dxa"/>
          </w:tcPr>
          <w:p w14:paraId="600E2F40" w14:textId="72A733EC" w:rsidR="00D839B9" w:rsidRPr="00EA30FF" w:rsidRDefault="00D839B9" w:rsidP="00D839B9">
            <w:pPr>
              <w:pStyle w:val="MTTableText"/>
            </w:pPr>
            <w:r w:rsidRPr="00EA30FF">
              <w:t xml:space="preserve">by measuring roller and </w:t>
            </w:r>
            <w:r w:rsidR="007D78CD" w:rsidRPr="007D78CD">
              <w:rPr>
                <w:color w:val="FF0000"/>
              </w:rPr>
              <w:t>position indicator on the torch cutter</w:t>
            </w:r>
            <w:r w:rsidR="007D78CD">
              <w:t xml:space="preserve"> </w:t>
            </w:r>
            <w:r w:rsidRPr="007D78CD">
              <w:rPr>
                <w:vanish/>
                <w:szCs w:val="22"/>
                <w:highlight w:val="yellow"/>
              </w:rPr>
              <w:t>machine position encoder</w:t>
            </w:r>
          </w:p>
        </w:tc>
      </w:tr>
      <w:tr w:rsidR="00D839B9" w:rsidRPr="00EA30FF" w14:paraId="3FF0AFD4" w14:textId="77777777" w:rsidTr="00D839B9">
        <w:tc>
          <w:tcPr>
            <w:tcW w:w="3544" w:type="dxa"/>
          </w:tcPr>
          <w:p w14:paraId="3FCCCA3F" w14:textId="77777777" w:rsidR="00D839B9" w:rsidRPr="00EA30FF" w:rsidRDefault="00D839B9" w:rsidP="00D839B9">
            <w:pPr>
              <w:pStyle w:val="MTTableText"/>
            </w:pPr>
            <w:r w:rsidRPr="00EA30FF">
              <w:t>Mode of operation</w:t>
            </w:r>
          </w:p>
        </w:tc>
        <w:tc>
          <w:tcPr>
            <w:tcW w:w="5953" w:type="dxa"/>
          </w:tcPr>
          <w:p w14:paraId="2E77AB3B" w14:textId="77777777" w:rsidR="00D839B9" w:rsidRPr="00EA30FF" w:rsidRDefault="00D839B9" w:rsidP="00D839B9">
            <w:pPr>
              <w:pStyle w:val="MTTableText"/>
            </w:pPr>
            <w:r>
              <w:t>Semi-automatic; automatic</w:t>
            </w:r>
          </w:p>
        </w:tc>
      </w:tr>
    </w:tbl>
    <w:p w14:paraId="0F96371A" w14:textId="77777777" w:rsidR="00D839B9" w:rsidRDefault="00D839B9" w:rsidP="00D839B9">
      <w:pPr>
        <w:pStyle w:val="MTStandard"/>
      </w:pPr>
    </w:p>
    <w:p w14:paraId="10CCA72E" w14:textId="77777777" w:rsidR="00D839B9" w:rsidRPr="00EA30FF" w:rsidRDefault="00D839B9" w:rsidP="00D839B9">
      <w:pPr>
        <w:pStyle w:val="MTHeading"/>
      </w:pPr>
      <w:r w:rsidRPr="00EA30FF">
        <w:t>Functional Description</w:t>
      </w:r>
    </w:p>
    <w:p w14:paraId="1636552C" w14:textId="77777777" w:rsidR="00D839B9" w:rsidRPr="00EA30FF" w:rsidRDefault="00D839B9" w:rsidP="00D839B9">
      <w:pPr>
        <w:pStyle w:val="MTStandard"/>
      </w:pPr>
      <w:r w:rsidRPr="00EA30FF">
        <w:t xml:space="preserve">The torch cutting machine serves for cutting the strand to the specified final slab lengths. After the specified slab length has been </w:t>
      </w:r>
      <w:r>
        <w:t>reached</w:t>
      </w:r>
      <w:r w:rsidRPr="00EA30FF">
        <w:t>, which is accomplished by an encoder and measuring roller, the torch cutting machine clamps to the hot strand and the cutting process begins.</w:t>
      </w:r>
    </w:p>
    <w:p w14:paraId="3D6E3B12" w14:textId="77777777" w:rsidR="00D839B9" w:rsidRPr="00EA30FF" w:rsidRDefault="00D839B9" w:rsidP="00D839B9">
      <w:pPr>
        <w:pStyle w:val="MTStandard"/>
      </w:pPr>
      <w:r w:rsidRPr="00EA30FF">
        <w:t>Upon completion of the cutting procedure, the torch cutting machine automatically returns to its home position and is ready to receive the next desired cut length.</w:t>
      </w:r>
    </w:p>
    <w:p w14:paraId="61D53C33" w14:textId="77777777" w:rsidR="00D839B9" w:rsidRPr="00EA30FF" w:rsidRDefault="00D839B9" w:rsidP="00D839B9">
      <w:pPr>
        <w:pStyle w:val="MTStandard"/>
      </w:pPr>
    </w:p>
    <w:p w14:paraId="4C736172" w14:textId="77777777" w:rsidR="00D839B9" w:rsidRPr="00EA30FF" w:rsidRDefault="00D839B9" w:rsidP="00D839B9">
      <w:pPr>
        <w:pStyle w:val="MTHeading"/>
      </w:pPr>
      <w:r w:rsidRPr="00EA30FF">
        <w:lastRenderedPageBreak/>
        <w:t>Main Components</w:t>
      </w:r>
    </w:p>
    <w:p w14:paraId="016E21FE" w14:textId="77777777" w:rsidR="00D839B9" w:rsidRPr="00EA30FF" w:rsidRDefault="00D839B9" w:rsidP="00D839B9">
      <w:pPr>
        <w:pStyle w:val="MTBulletIndent"/>
        <w:tabs>
          <w:tab w:val="clear" w:pos="1211"/>
          <w:tab w:val="num" w:pos="927"/>
        </w:tabs>
        <w:ind w:left="907"/>
      </w:pPr>
      <w:r w:rsidRPr="00EA30FF">
        <w:t>Runway</w:t>
      </w:r>
    </w:p>
    <w:p w14:paraId="791ABD00" w14:textId="77777777" w:rsidR="00D839B9" w:rsidRPr="00EA30FF" w:rsidRDefault="00D839B9" w:rsidP="00D839B9">
      <w:pPr>
        <w:pStyle w:val="MTBulletIndent"/>
        <w:tabs>
          <w:tab w:val="clear" w:pos="1211"/>
          <w:tab w:val="num" w:pos="927"/>
        </w:tabs>
        <w:ind w:left="907"/>
      </w:pPr>
      <w:r w:rsidRPr="00EA30FF">
        <w:t>Runway girders</w:t>
      </w:r>
    </w:p>
    <w:p w14:paraId="11D19DE4" w14:textId="77777777" w:rsidR="00D839B9" w:rsidRPr="00EA30FF" w:rsidRDefault="00D839B9" w:rsidP="00D839B9">
      <w:pPr>
        <w:pStyle w:val="MTBulletIndent"/>
        <w:tabs>
          <w:tab w:val="clear" w:pos="1211"/>
          <w:tab w:val="num" w:pos="927"/>
        </w:tabs>
        <w:ind w:left="907"/>
      </w:pPr>
      <w:r w:rsidRPr="00EA30FF">
        <w:t xml:space="preserve">Machine carriage with travelling drive, position indicator and clamping device </w:t>
      </w:r>
    </w:p>
    <w:p w14:paraId="31A300A1" w14:textId="77777777" w:rsidR="00D839B9" w:rsidRPr="00EA30FF" w:rsidRDefault="00D839B9" w:rsidP="00D839B9">
      <w:pPr>
        <w:pStyle w:val="MTBulletIndent"/>
        <w:tabs>
          <w:tab w:val="clear" w:pos="1211"/>
          <w:tab w:val="num" w:pos="927"/>
        </w:tabs>
        <w:ind w:left="907"/>
      </w:pPr>
      <w:r w:rsidRPr="00EA30FF">
        <w:t>Torch carriage</w:t>
      </w:r>
      <w:r>
        <w:t>s</w:t>
      </w:r>
      <w:r w:rsidRPr="00EA30FF">
        <w:t xml:space="preserve"> </w:t>
      </w:r>
    </w:p>
    <w:p w14:paraId="555C014B" w14:textId="77777777" w:rsidR="00D839B9" w:rsidRPr="00EA30FF" w:rsidRDefault="00D839B9" w:rsidP="00D839B9">
      <w:pPr>
        <w:pStyle w:val="MTBulletIndent"/>
        <w:tabs>
          <w:tab w:val="clear" w:pos="1211"/>
          <w:tab w:val="num" w:pos="927"/>
        </w:tabs>
        <w:ind w:left="907"/>
      </w:pPr>
      <w:r w:rsidRPr="00EA30FF">
        <w:t>Torches</w:t>
      </w:r>
    </w:p>
    <w:p w14:paraId="45AA8E29" w14:textId="77777777" w:rsidR="00D839B9" w:rsidRPr="00EA30FF" w:rsidRDefault="00D839B9" w:rsidP="00D839B9">
      <w:pPr>
        <w:pStyle w:val="MTBulletIndent"/>
        <w:tabs>
          <w:tab w:val="clear" w:pos="1211"/>
          <w:tab w:val="num" w:pos="927"/>
        </w:tabs>
        <w:ind w:left="907"/>
      </w:pPr>
      <w:r w:rsidRPr="00EA30FF">
        <w:t>Cable drag chain including hoses and cables</w:t>
      </w:r>
    </w:p>
    <w:p w14:paraId="3B1C94A9" w14:textId="77777777" w:rsidR="00D839B9" w:rsidRPr="00EA30FF" w:rsidRDefault="00D839B9" w:rsidP="00D839B9">
      <w:pPr>
        <w:pStyle w:val="MTBulletIndent"/>
        <w:tabs>
          <w:tab w:val="clear" w:pos="1211"/>
          <w:tab w:val="num" w:pos="927"/>
        </w:tabs>
        <w:ind w:left="907"/>
      </w:pPr>
      <w:r w:rsidRPr="00EA30FF">
        <w:t>Gas control panel for gas and oxygen</w:t>
      </w:r>
    </w:p>
    <w:p w14:paraId="527FE219" w14:textId="77777777" w:rsidR="00D839B9" w:rsidRPr="00EA30FF" w:rsidRDefault="00D839B9" w:rsidP="00D839B9">
      <w:pPr>
        <w:pStyle w:val="MTBulletIndent"/>
        <w:tabs>
          <w:tab w:val="clear" w:pos="1211"/>
          <w:tab w:val="num" w:pos="927"/>
        </w:tabs>
        <w:ind w:left="907"/>
      </w:pPr>
      <w:r w:rsidRPr="00EA30FF">
        <w:t xml:space="preserve">Length measuring device </w:t>
      </w:r>
    </w:p>
    <w:p w14:paraId="0F11B699" w14:textId="77777777" w:rsidR="00D839B9" w:rsidRDefault="00D839B9" w:rsidP="00D839B9">
      <w:pPr>
        <w:pStyle w:val="MTBulletIndent"/>
        <w:tabs>
          <w:tab w:val="clear" w:pos="1211"/>
          <w:tab w:val="num" w:pos="927"/>
        </w:tabs>
        <w:ind w:left="907"/>
      </w:pPr>
      <w:r w:rsidRPr="00EA30FF">
        <w:t xml:space="preserve">Granulation device </w:t>
      </w:r>
    </w:p>
    <w:p w14:paraId="3596B312" w14:textId="77777777" w:rsidR="00D839B9" w:rsidRPr="00905476" w:rsidRDefault="00D839B9" w:rsidP="00D839B9">
      <w:pPr>
        <w:pStyle w:val="MTBulletIndent"/>
        <w:tabs>
          <w:tab w:val="clear" w:pos="1211"/>
          <w:tab w:val="num" w:pos="927"/>
        </w:tabs>
        <w:ind w:left="907"/>
        <w:rPr>
          <w:vanish/>
          <w:highlight w:val="yellow"/>
        </w:rPr>
      </w:pPr>
      <w:r>
        <w:rPr>
          <w:vanish/>
          <w:highlight w:val="yellow"/>
        </w:rPr>
        <w:t>Iron p</w:t>
      </w:r>
      <w:r w:rsidRPr="006B54DB">
        <w:rPr>
          <w:vanish/>
          <w:highlight w:val="yellow"/>
        </w:rPr>
        <w:t xml:space="preserve">owder </w:t>
      </w:r>
      <w:r>
        <w:rPr>
          <w:vanish/>
          <w:highlight w:val="yellow"/>
        </w:rPr>
        <w:t>devices</w:t>
      </w:r>
      <w:r w:rsidRPr="006B54DB">
        <w:rPr>
          <w:vanish/>
          <w:highlight w:val="yellow"/>
        </w:rPr>
        <w:t xml:space="preserve"> for </w:t>
      </w:r>
      <w:r>
        <w:rPr>
          <w:vanish/>
          <w:highlight w:val="yellow"/>
        </w:rPr>
        <w:t>stainless steel cutting (OPTION)</w:t>
      </w:r>
    </w:p>
    <w:p w14:paraId="716088CF" w14:textId="77777777" w:rsidR="00D839B9" w:rsidRPr="00905476" w:rsidRDefault="00D839B9" w:rsidP="00D839B9">
      <w:pPr>
        <w:pStyle w:val="MTBulletIndent"/>
        <w:tabs>
          <w:tab w:val="clear" w:pos="1211"/>
          <w:tab w:val="num" w:pos="927"/>
        </w:tabs>
        <w:ind w:left="907"/>
      </w:pPr>
      <w:r w:rsidRPr="00EA30FF">
        <w:t xml:space="preserve">Electrical equipment and software </w:t>
      </w:r>
    </w:p>
    <w:p w14:paraId="1F6D7426" w14:textId="77777777" w:rsidR="00D839B9" w:rsidRPr="00EA30FF" w:rsidRDefault="00D839B9" w:rsidP="00D839B9">
      <w:pPr>
        <w:pStyle w:val="MTHeading"/>
      </w:pPr>
      <w:r w:rsidRPr="00EA30FF">
        <w:t>Main Characteristics</w:t>
      </w:r>
    </w:p>
    <w:p w14:paraId="450D8E87" w14:textId="77777777" w:rsidR="00D839B9" w:rsidRPr="00EA30FF" w:rsidRDefault="00D839B9" w:rsidP="00D839B9">
      <w:pPr>
        <w:pStyle w:val="MTBulletIndent"/>
        <w:tabs>
          <w:tab w:val="clear" w:pos="1211"/>
          <w:tab w:val="num" w:pos="927"/>
        </w:tabs>
        <w:ind w:left="907"/>
      </w:pPr>
      <w:r w:rsidRPr="00EA30FF">
        <w:t>Cutting machine on rails with runway and runway girders, provided with buffers at the runway ends</w:t>
      </w:r>
    </w:p>
    <w:p w14:paraId="342197C7" w14:textId="77777777" w:rsidR="00D839B9" w:rsidRPr="00EA30FF" w:rsidRDefault="00D839B9" w:rsidP="00D839B9">
      <w:pPr>
        <w:pStyle w:val="MTBulletIndent"/>
        <w:tabs>
          <w:tab w:val="clear" w:pos="1211"/>
          <w:tab w:val="num" w:pos="927"/>
        </w:tabs>
        <w:ind w:left="907"/>
      </w:pPr>
      <w:r w:rsidRPr="00EA30FF">
        <w:t>Clamping of cutting machine to the strand prior to start of cutting procedure</w:t>
      </w:r>
    </w:p>
    <w:p w14:paraId="07C872C1" w14:textId="77777777" w:rsidR="00D839B9" w:rsidRPr="00EA30FF" w:rsidRDefault="00D839B9" w:rsidP="00D839B9">
      <w:pPr>
        <w:pStyle w:val="MTBulletIndent"/>
        <w:tabs>
          <w:tab w:val="clear" w:pos="1211"/>
          <w:tab w:val="num" w:pos="927"/>
        </w:tabs>
        <w:ind w:left="907"/>
      </w:pPr>
      <w:r w:rsidRPr="00EA30FF">
        <w:t>Automatic start of cutting</w:t>
      </w:r>
    </w:p>
    <w:p w14:paraId="2FE71834" w14:textId="77777777" w:rsidR="00D839B9" w:rsidRPr="00EA30FF" w:rsidRDefault="00D839B9" w:rsidP="00D839B9">
      <w:pPr>
        <w:pStyle w:val="MTBulletIndent"/>
        <w:tabs>
          <w:tab w:val="clear" w:pos="1211"/>
          <w:tab w:val="num" w:pos="927"/>
        </w:tabs>
        <w:ind w:left="907"/>
      </w:pPr>
      <w:r w:rsidRPr="00EA30FF">
        <w:t>Interruption of cutting oxygen supply when passing over the rollers of the roller table</w:t>
      </w:r>
    </w:p>
    <w:p w14:paraId="4F983E4F" w14:textId="77777777" w:rsidR="00D839B9" w:rsidRDefault="00D839B9" w:rsidP="00D839B9">
      <w:pPr>
        <w:pStyle w:val="MTBulletIndent"/>
        <w:tabs>
          <w:tab w:val="clear" w:pos="1211"/>
          <w:tab w:val="num" w:pos="927"/>
        </w:tabs>
        <w:ind w:left="907"/>
      </w:pPr>
      <w:r w:rsidRPr="00EA30FF">
        <w:t>Utilities supply via cable drag chain</w:t>
      </w:r>
    </w:p>
    <w:p w14:paraId="1E9B381D" w14:textId="1366F645" w:rsidR="00D839B9" w:rsidRPr="00EA30FF" w:rsidRDefault="007E1E92" w:rsidP="00D839B9">
      <w:pPr>
        <w:pStyle w:val="MTBulletIndent"/>
        <w:tabs>
          <w:tab w:val="clear" w:pos="1211"/>
          <w:tab w:val="num" w:pos="927"/>
        </w:tabs>
        <w:ind w:left="907"/>
      </w:pPr>
      <w:r w:rsidRPr="007D78CD">
        <w:rPr>
          <w:color w:val="FF0000"/>
        </w:rPr>
        <w:t>hand match pilot flame</w:t>
      </w:r>
      <w:r>
        <w:t xml:space="preserve"> </w:t>
      </w:r>
      <w:r w:rsidR="00D839B9" w:rsidRPr="007E1E92">
        <w:rPr>
          <w:vanish/>
          <w:highlight w:val="yellow"/>
        </w:rPr>
        <w:t>Electrical ignition of pilot flames</w:t>
      </w:r>
    </w:p>
    <w:p w14:paraId="43C47B17" w14:textId="77777777" w:rsidR="00D839B9" w:rsidRPr="00EA30FF" w:rsidRDefault="00D839B9" w:rsidP="00D839B9">
      <w:pPr>
        <w:pStyle w:val="MTHeading"/>
      </w:pPr>
      <w:r w:rsidRPr="00EA30FF">
        <w:t>Advantages of Design</w:t>
      </w:r>
    </w:p>
    <w:p w14:paraId="63B2F0ED" w14:textId="77777777" w:rsidR="00D839B9" w:rsidRPr="00EA30FF" w:rsidRDefault="00D839B9" w:rsidP="00D839B9">
      <w:pPr>
        <w:pStyle w:val="MTBulletIndent"/>
        <w:tabs>
          <w:tab w:val="clear" w:pos="1211"/>
          <w:tab w:val="num" w:pos="927"/>
        </w:tabs>
        <w:ind w:left="907"/>
      </w:pPr>
      <w:r w:rsidRPr="00EA30FF">
        <w:t>Cutting by clamping of torch cutting machine onto the strand</w:t>
      </w:r>
    </w:p>
    <w:p w14:paraId="62D1B08D" w14:textId="77777777" w:rsidR="00D839B9" w:rsidRPr="00EA30FF" w:rsidRDefault="00D839B9" w:rsidP="00D839B9">
      <w:pPr>
        <w:pStyle w:val="MTBulletIndent"/>
        <w:tabs>
          <w:tab w:val="clear" w:pos="1211"/>
          <w:tab w:val="num" w:pos="927"/>
        </w:tabs>
        <w:ind w:left="907"/>
      </w:pPr>
      <w:r w:rsidRPr="00EA30FF">
        <w:t>Protection of rollers by switching off cutting oxygen</w:t>
      </w:r>
    </w:p>
    <w:p w14:paraId="216F061D" w14:textId="77777777" w:rsidR="00D839B9" w:rsidRDefault="00D839B9" w:rsidP="00D839B9">
      <w:pPr>
        <w:pStyle w:val="MTBulletIndent"/>
        <w:tabs>
          <w:tab w:val="clear" w:pos="1211"/>
          <w:tab w:val="num" w:pos="927"/>
        </w:tabs>
        <w:ind w:left="907"/>
      </w:pPr>
      <w:r w:rsidRPr="00EA30FF">
        <w:t>Different home positions can be defined</w:t>
      </w:r>
    </w:p>
    <w:p w14:paraId="3B4A47CC" w14:textId="77777777" w:rsidR="00D839B9" w:rsidRDefault="00D839B9" w:rsidP="00D839B9">
      <w:pPr>
        <w:pStyle w:val="MTBulletIndent"/>
        <w:tabs>
          <w:tab w:val="clear" w:pos="1211"/>
          <w:tab w:val="num" w:pos="927"/>
        </w:tabs>
        <w:ind w:left="907"/>
      </w:pPr>
      <w:r>
        <w:t>Ease of maintenance</w:t>
      </w:r>
    </w:p>
    <w:p w14:paraId="2BB13EF8" w14:textId="77777777" w:rsidR="00D839B9" w:rsidRPr="00EA30FF" w:rsidRDefault="00D839B9" w:rsidP="00D839B9">
      <w:pPr>
        <w:pStyle w:val="MTStandard"/>
      </w:pPr>
    </w:p>
    <w:p w14:paraId="49C96C1C" w14:textId="77777777" w:rsidR="00D839B9" w:rsidRDefault="00D839B9" w:rsidP="00D839B9">
      <w:pPr>
        <w:pStyle w:val="MTStandard"/>
      </w:pPr>
      <w:bookmarkStart w:id="1051" w:name="_Toc362832860"/>
      <w:bookmarkStart w:id="1052" w:name="_Toc362857693"/>
      <w:bookmarkStart w:id="1053" w:name="_Toc362858233"/>
      <w:bookmarkStart w:id="1054" w:name="_Toc493573002"/>
      <w:r w:rsidRPr="00EA30FF">
        <w:br w:type="page"/>
      </w:r>
      <w:bookmarkStart w:id="1055" w:name="_Toc499375442"/>
      <w:bookmarkStart w:id="1056" w:name="_Toc499531557"/>
      <w:bookmarkStart w:id="1057" w:name="_Toc505135439"/>
      <w:bookmarkStart w:id="1058" w:name="_Toc505750812"/>
      <w:bookmarkStart w:id="1059" w:name="_Toc510929715"/>
      <w:bookmarkStart w:id="1060" w:name="_Toc2493203"/>
      <w:bookmarkStart w:id="1061" w:name="_Toc3797434"/>
      <w:bookmarkStart w:id="1062" w:name="_Toc65989664"/>
      <w:bookmarkStart w:id="1063" w:name="_Toc241288406"/>
      <w:bookmarkStart w:id="1064" w:name="_Toc242176171"/>
    </w:p>
    <w:p w14:paraId="4F455AF8" w14:textId="77777777" w:rsidR="00D839B9" w:rsidRPr="00EA30FF" w:rsidRDefault="00D839B9" w:rsidP="00D839B9">
      <w:pPr>
        <w:pStyle w:val="MTHeadingSCS3"/>
      </w:pPr>
      <w:bookmarkStart w:id="1065" w:name="_Toc47604992"/>
      <w:bookmarkStart w:id="1066" w:name="_Toc85786217"/>
      <w:r w:rsidRPr="00EA30FF">
        <w:lastRenderedPageBreak/>
        <w:t xml:space="preserve">CB.32.3 Emergency </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Pr="00EA30FF">
        <w:t>cutting equipment</w:t>
      </w:r>
      <w:bookmarkEnd w:id="1065"/>
      <w:bookmarkEnd w:id="1066"/>
    </w:p>
    <w:p w14:paraId="32BFAC0B" w14:textId="77777777" w:rsidR="00D839B9" w:rsidRPr="00EA30FF" w:rsidRDefault="00D839B9" w:rsidP="00D839B9">
      <w:pPr>
        <w:pStyle w:val="MTHeadingSCS4"/>
      </w:pPr>
      <w:bookmarkStart w:id="1067" w:name="_Toc354288809"/>
      <w:bookmarkStart w:id="1068" w:name="_Toc499531558"/>
      <w:bookmarkStart w:id="1069" w:name="_Toc505135440"/>
      <w:bookmarkStart w:id="1070" w:name="_Toc505750813"/>
      <w:bookmarkStart w:id="1071" w:name="_Toc510929716"/>
      <w:bookmarkStart w:id="1072" w:name="_Toc2493204"/>
      <w:bookmarkStart w:id="1073" w:name="_Toc3797435"/>
      <w:bookmarkStart w:id="1074" w:name="_Toc65989665"/>
      <w:bookmarkStart w:id="1075" w:name="_Toc241288407"/>
      <w:bookmarkStart w:id="1076" w:name="_Toc242176172"/>
      <w:bookmarkStart w:id="1077" w:name="_Toc47604993"/>
      <w:bookmarkStart w:id="1078" w:name="_Toc85786218"/>
      <w:r w:rsidRPr="00EA30FF">
        <w:t>CB.32.31 Hand torch cutter</w:t>
      </w:r>
      <w:bookmarkEnd w:id="1067"/>
      <w:bookmarkEnd w:id="1068"/>
      <w:bookmarkEnd w:id="1069"/>
      <w:bookmarkEnd w:id="1070"/>
      <w:bookmarkEnd w:id="1071"/>
      <w:bookmarkEnd w:id="1072"/>
      <w:bookmarkEnd w:id="1073"/>
      <w:bookmarkEnd w:id="1074"/>
      <w:bookmarkEnd w:id="1075"/>
      <w:bookmarkEnd w:id="1076"/>
      <w:bookmarkEnd w:id="1077"/>
      <w:bookmarkEnd w:id="1078"/>
    </w:p>
    <w:p w14:paraId="7E37F490" w14:textId="77777777" w:rsidR="00D839B9" w:rsidRPr="00EA30FF" w:rsidRDefault="00D839B9" w:rsidP="00D839B9">
      <w:pPr>
        <w:pStyle w:val="MTHeading"/>
      </w:pPr>
      <w:r w:rsidRPr="00EA30FF">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1370D183" w14:textId="77777777" w:rsidTr="00D839B9">
        <w:tc>
          <w:tcPr>
            <w:tcW w:w="3544" w:type="dxa"/>
          </w:tcPr>
          <w:p w14:paraId="43AE3EF5" w14:textId="77777777" w:rsidR="00D839B9" w:rsidRPr="00EA30FF" w:rsidRDefault="00D839B9" w:rsidP="00D839B9">
            <w:pPr>
              <w:pStyle w:val="MTTableText"/>
            </w:pPr>
            <w:r w:rsidRPr="00EA30FF">
              <w:t>Type of construction</w:t>
            </w:r>
          </w:p>
        </w:tc>
        <w:tc>
          <w:tcPr>
            <w:tcW w:w="5953" w:type="dxa"/>
          </w:tcPr>
          <w:p w14:paraId="0EB22695" w14:textId="77777777" w:rsidR="00D839B9" w:rsidRPr="00EA30FF" w:rsidRDefault="00D839B9" w:rsidP="00D839B9">
            <w:pPr>
              <w:pStyle w:val="MTTableText"/>
            </w:pPr>
            <w:r w:rsidRPr="00EA30FF">
              <w:t>-one portable, manually operated angular torch cutter with skid to ensure safe cutting in the area of torch cutting machine</w:t>
            </w:r>
          </w:p>
          <w:p w14:paraId="637ED2FB" w14:textId="77777777" w:rsidR="00D839B9" w:rsidRPr="00EA30FF" w:rsidRDefault="00D839B9" w:rsidP="00D839B9">
            <w:pPr>
              <w:pStyle w:val="MTTableText"/>
            </w:pPr>
            <w:r w:rsidRPr="00EA30FF">
              <w:t>-one portable, manually operated straight type for cutting in the area of straightener unit and bender/bow segment</w:t>
            </w:r>
          </w:p>
        </w:tc>
      </w:tr>
      <w:tr w:rsidR="00D839B9" w:rsidRPr="00EA30FF" w14:paraId="430463C7" w14:textId="77777777" w:rsidTr="00D839B9">
        <w:tc>
          <w:tcPr>
            <w:tcW w:w="3544" w:type="dxa"/>
          </w:tcPr>
          <w:p w14:paraId="6A223866" w14:textId="77777777" w:rsidR="00D839B9" w:rsidRPr="00EA30FF" w:rsidRDefault="00D839B9" w:rsidP="00D839B9">
            <w:pPr>
              <w:pStyle w:val="MTTableText"/>
            </w:pPr>
            <w:r w:rsidRPr="00EA30FF">
              <w:t>Application</w:t>
            </w:r>
          </w:p>
        </w:tc>
        <w:tc>
          <w:tcPr>
            <w:tcW w:w="5953" w:type="dxa"/>
          </w:tcPr>
          <w:p w14:paraId="3DDA8888" w14:textId="77777777" w:rsidR="00D839B9" w:rsidRPr="00EA30FF" w:rsidRDefault="00D839B9" w:rsidP="00D839B9">
            <w:pPr>
              <w:pStyle w:val="MTTableText"/>
            </w:pPr>
            <w:r w:rsidRPr="00EA30FF">
              <w:t>at torch cutting roller table area</w:t>
            </w:r>
          </w:p>
          <w:p w14:paraId="03B49D54" w14:textId="77777777" w:rsidR="00D839B9" w:rsidRPr="00EA30FF" w:rsidRDefault="00D839B9" w:rsidP="00D839B9">
            <w:pPr>
              <w:pStyle w:val="MTTableText"/>
            </w:pPr>
            <w:r w:rsidRPr="00EA30FF">
              <w:t>at straightener and bender/bow</w:t>
            </w:r>
          </w:p>
        </w:tc>
      </w:tr>
      <w:tr w:rsidR="00D839B9" w:rsidRPr="00EA30FF" w14:paraId="0FBCB4B9" w14:textId="77777777" w:rsidTr="00D839B9">
        <w:tc>
          <w:tcPr>
            <w:tcW w:w="3544" w:type="dxa"/>
          </w:tcPr>
          <w:p w14:paraId="1A748EFB" w14:textId="77777777" w:rsidR="00D839B9" w:rsidRPr="00EA30FF" w:rsidRDefault="00D839B9" w:rsidP="00D839B9">
            <w:pPr>
              <w:pStyle w:val="MTTableText"/>
            </w:pPr>
            <w:r w:rsidRPr="00EA30FF">
              <w:t>Length of torch cutter</w:t>
            </w:r>
          </w:p>
        </w:tc>
        <w:tc>
          <w:tcPr>
            <w:tcW w:w="5953" w:type="dxa"/>
          </w:tcPr>
          <w:p w14:paraId="049DE3D1" w14:textId="77777777" w:rsidR="00D839B9" w:rsidRPr="00EA30FF" w:rsidRDefault="00D839B9" w:rsidP="00D839B9">
            <w:pPr>
              <w:pStyle w:val="MTTableText"/>
            </w:pPr>
            <w:r w:rsidRPr="00EA30FF">
              <w:t>approx. 3 m for torch cutting area</w:t>
            </w:r>
          </w:p>
          <w:p w14:paraId="383977FB" w14:textId="77777777" w:rsidR="00D839B9" w:rsidRPr="00EA30FF" w:rsidRDefault="00D839B9" w:rsidP="00D839B9">
            <w:pPr>
              <w:pStyle w:val="MTTableText"/>
            </w:pPr>
            <w:r w:rsidRPr="00EA30FF">
              <w:t>approx. 2 m for straightener and bender/bow area</w:t>
            </w:r>
          </w:p>
        </w:tc>
      </w:tr>
      <w:tr w:rsidR="00D839B9" w:rsidRPr="00EA30FF" w14:paraId="099EAD05" w14:textId="77777777" w:rsidTr="00D839B9">
        <w:tc>
          <w:tcPr>
            <w:tcW w:w="3544" w:type="dxa"/>
          </w:tcPr>
          <w:p w14:paraId="556DDD32" w14:textId="77777777" w:rsidR="00D839B9" w:rsidRPr="00EA30FF" w:rsidRDefault="00D839B9" w:rsidP="00D839B9">
            <w:pPr>
              <w:pStyle w:val="MTTableText"/>
            </w:pPr>
            <w:r w:rsidRPr="00EA30FF">
              <w:t>Utilities supply</w:t>
            </w:r>
          </w:p>
        </w:tc>
        <w:tc>
          <w:tcPr>
            <w:tcW w:w="5953" w:type="dxa"/>
          </w:tcPr>
          <w:p w14:paraId="72CBA5A5" w14:textId="77777777" w:rsidR="00D839B9" w:rsidRPr="00EA30FF" w:rsidRDefault="00D839B9" w:rsidP="00D839B9">
            <w:pPr>
              <w:pStyle w:val="MTTableText"/>
            </w:pPr>
            <w:r w:rsidRPr="00EA30FF">
              <w:t>via hoses and pressure control station</w:t>
            </w:r>
          </w:p>
        </w:tc>
      </w:tr>
      <w:tr w:rsidR="00D839B9" w:rsidRPr="00EA30FF" w14:paraId="19EE5065" w14:textId="77777777" w:rsidTr="00D839B9">
        <w:tc>
          <w:tcPr>
            <w:tcW w:w="3544" w:type="dxa"/>
          </w:tcPr>
          <w:p w14:paraId="276058E2" w14:textId="77777777" w:rsidR="00D839B9" w:rsidRPr="00EA30FF" w:rsidRDefault="00D839B9" w:rsidP="00D839B9">
            <w:pPr>
              <w:pStyle w:val="MTTableText"/>
            </w:pPr>
            <w:r w:rsidRPr="00EA30FF">
              <w:t>Cutting gas</w:t>
            </w:r>
          </w:p>
        </w:tc>
        <w:tc>
          <w:tcPr>
            <w:tcW w:w="5953" w:type="dxa"/>
          </w:tcPr>
          <w:p w14:paraId="363E9531" w14:textId="77777777" w:rsidR="00D839B9" w:rsidRPr="00EA30FF" w:rsidRDefault="00D839B9" w:rsidP="00D839B9">
            <w:pPr>
              <w:pStyle w:val="MTTableText"/>
            </w:pPr>
            <w:r w:rsidRPr="006E1F0F">
              <w:rPr>
                <w:vanish/>
                <w:szCs w:val="22"/>
                <w:highlight w:val="yellow"/>
              </w:rPr>
              <w:t>natural gas,</w:t>
            </w:r>
            <w:r w:rsidRPr="00EA30FF">
              <w:t xml:space="preserve"> LPG, </w:t>
            </w:r>
            <w:r w:rsidRPr="006E1F0F">
              <w:rPr>
                <w:vanish/>
                <w:szCs w:val="22"/>
                <w:highlight w:val="yellow"/>
              </w:rPr>
              <w:t>propane</w:t>
            </w:r>
          </w:p>
        </w:tc>
      </w:tr>
      <w:tr w:rsidR="00D839B9" w:rsidRPr="00EA30FF" w14:paraId="729F92B8" w14:textId="77777777" w:rsidTr="00D839B9">
        <w:tc>
          <w:tcPr>
            <w:tcW w:w="3544" w:type="dxa"/>
          </w:tcPr>
          <w:p w14:paraId="668EF321" w14:textId="77777777" w:rsidR="00D839B9" w:rsidRPr="00EA30FF" w:rsidRDefault="00D839B9" w:rsidP="00D839B9">
            <w:pPr>
              <w:pStyle w:val="MTTableText"/>
            </w:pPr>
            <w:r w:rsidRPr="00EA30FF">
              <w:t>Cutting oxygen:</w:t>
            </w:r>
          </w:p>
        </w:tc>
        <w:tc>
          <w:tcPr>
            <w:tcW w:w="5953" w:type="dxa"/>
          </w:tcPr>
          <w:p w14:paraId="15121AEC" w14:textId="77777777" w:rsidR="00D839B9" w:rsidRPr="00EA30FF" w:rsidRDefault="00D839B9" w:rsidP="00D839B9">
            <w:pPr>
              <w:pStyle w:val="MTTableText"/>
            </w:pPr>
            <w:r w:rsidRPr="00EA30FF">
              <w:t>technical data please refer to Chapter 4.1 CB.8</w:t>
            </w:r>
          </w:p>
        </w:tc>
      </w:tr>
      <w:tr w:rsidR="00D839B9" w:rsidRPr="006B54DB" w14:paraId="0A06B594" w14:textId="77777777" w:rsidTr="00D839B9">
        <w:trPr>
          <w:hidden/>
        </w:trPr>
        <w:tc>
          <w:tcPr>
            <w:tcW w:w="3544" w:type="dxa"/>
          </w:tcPr>
          <w:p w14:paraId="6ECC8584" w14:textId="77777777" w:rsidR="00D839B9" w:rsidRPr="006B54DB" w:rsidRDefault="00D839B9" w:rsidP="00D839B9">
            <w:pPr>
              <w:pStyle w:val="MTTableText"/>
              <w:rPr>
                <w:vanish/>
                <w:highlight w:val="yellow"/>
              </w:rPr>
            </w:pPr>
            <w:r w:rsidRPr="006B54DB">
              <w:rPr>
                <w:vanish/>
                <w:szCs w:val="22"/>
                <w:highlight w:val="yellow"/>
              </w:rPr>
              <w:t>Nitrogen or instrument air for powder supply for stainless steel</w:t>
            </w:r>
          </w:p>
        </w:tc>
        <w:tc>
          <w:tcPr>
            <w:tcW w:w="5953" w:type="dxa"/>
          </w:tcPr>
          <w:p w14:paraId="372B0FB7" w14:textId="77777777" w:rsidR="00D839B9" w:rsidRPr="006B54DB" w:rsidRDefault="00D839B9" w:rsidP="00D839B9">
            <w:pPr>
              <w:pStyle w:val="MTTableText"/>
              <w:rPr>
                <w:vanish/>
                <w:highlight w:val="yellow"/>
              </w:rPr>
            </w:pPr>
          </w:p>
        </w:tc>
      </w:tr>
      <w:tr w:rsidR="00D839B9" w:rsidRPr="006B54DB" w14:paraId="3AC54010" w14:textId="77777777" w:rsidTr="00D839B9">
        <w:trPr>
          <w:hidden/>
        </w:trPr>
        <w:tc>
          <w:tcPr>
            <w:tcW w:w="3544" w:type="dxa"/>
          </w:tcPr>
          <w:p w14:paraId="3E7096ED" w14:textId="77777777" w:rsidR="00D839B9" w:rsidRPr="006B54DB" w:rsidRDefault="00D839B9" w:rsidP="00D839B9">
            <w:pPr>
              <w:pStyle w:val="MTTableIndent"/>
              <w:rPr>
                <w:vanish/>
                <w:highlight w:val="yellow"/>
              </w:rPr>
            </w:pPr>
            <w:r w:rsidRPr="006B54DB">
              <w:rPr>
                <w:vanish/>
                <w:highlight w:val="yellow"/>
              </w:rPr>
              <w:t xml:space="preserve">Dew point </w:t>
            </w:r>
          </w:p>
        </w:tc>
        <w:tc>
          <w:tcPr>
            <w:tcW w:w="5953" w:type="dxa"/>
          </w:tcPr>
          <w:p w14:paraId="005AE9BA" w14:textId="77777777" w:rsidR="00D839B9" w:rsidRPr="006B54DB" w:rsidRDefault="00D839B9" w:rsidP="00D839B9">
            <w:pPr>
              <w:pStyle w:val="MTTableText"/>
              <w:rPr>
                <w:highlight w:val="yellow"/>
              </w:rPr>
            </w:pPr>
            <w:r w:rsidRPr="006B54DB">
              <w:rPr>
                <w:vanish/>
                <w:sz w:val="20"/>
                <w:highlight w:val="yellow"/>
              </w:rPr>
              <w:t>min. -40°C</w:t>
            </w:r>
          </w:p>
        </w:tc>
      </w:tr>
      <w:tr w:rsidR="00D839B9" w:rsidRPr="00EA30FF" w14:paraId="34C220B3" w14:textId="77777777" w:rsidTr="00D839B9">
        <w:trPr>
          <w:hidden/>
        </w:trPr>
        <w:tc>
          <w:tcPr>
            <w:tcW w:w="3544" w:type="dxa"/>
          </w:tcPr>
          <w:p w14:paraId="3C378832" w14:textId="77777777" w:rsidR="00D839B9" w:rsidRPr="006B54DB" w:rsidRDefault="00D839B9" w:rsidP="00D839B9">
            <w:pPr>
              <w:pStyle w:val="MTTableIndent"/>
              <w:rPr>
                <w:vanish/>
                <w:highlight w:val="yellow"/>
              </w:rPr>
            </w:pPr>
            <w:r w:rsidRPr="006B54DB">
              <w:rPr>
                <w:vanish/>
                <w:highlight w:val="yellow"/>
              </w:rPr>
              <w:t>pressure:</w:t>
            </w:r>
          </w:p>
        </w:tc>
        <w:tc>
          <w:tcPr>
            <w:tcW w:w="5953" w:type="dxa"/>
          </w:tcPr>
          <w:p w14:paraId="3970BAFC" w14:textId="77777777" w:rsidR="00D839B9" w:rsidRPr="00EA30FF" w:rsidRDefault="00D839B9" w:rsidP="00D839B9">
            <w:pPr>
              <w:pStyle w:val="MTTableText"/>
            </w:pPr>
            <w:r w:rsidRPr="006B54DB">
              <w:rPr>
                <w:vanish/>
                <w:highlight w:val="yellow"/>
              </w:rPr>
              <w:t>min 0.6 MPa</w:t>
            </w:r>
          </w:p>
        </w:tc>
      </w:tr>
    </w:tbl>
    <w:p w14:paraId="166D53FD" w14:textId="77777777" w:rsidR="00D839B9" w:rsidRDefault="00D839B9" w:rsidP="00D839B9">
      <w:pPr>
        <w:pStyle w:val="MTStandard"/>
      </w:pPr>
    </w:p>
    <w:p w14:paraId="7B3BC608" w14:textId="77777777" w:rsidR="00D839B9" w:rsidRPr="00EA30FF" w:rsidRDefault="00D839B9" w:rsidP="00D839B9">
      <w:pPr>
        <w:pStyle w:val="MTHeading"/>
      </w:pPr>
      <w:r w:rsidRPr="00EA30FF">
        <w:t>Functional Description</w:t>
      </w:r>
    </w:p>
    <w:p w14:paraId="3F2918CB" w14:textId="77777777" w:rsidR="00D839B9" w:rsidRPr="00EA30FF" w:rsidRDefault="00D839B9" w:rsidP="00D839B9">
      <w:pPr>
        <w:pStyle w:val="MTStandard"/>
      </w:pPr>
      <w:r w:rsidRPr="00EA30FF">
        <w:t>The hand torch cutters serve for emergency cutting purposes in the torch cutter area as well as in the cooling chamber (strand sticker).</w:t>
      </w:r>
    </w:p>
    <w:p w14:paraId="26A8EF33" w14:textId="77777777" w:rsidR="00D839B9" w:rsidRPr="00EA30FF" w:rsidRDefault="00D839B9" w:rsidP="00D839B9">
      <w:pPr>
        <w:pStyle w:val="MTHeading"/>
      </w:pPr>
      <w:r w:rsidRPr="00EA30FF">
        <w:t>Main Components</w:t>
      </w:r>
    </w:p>
    <w:p w14:paraId="39ED4DFF" w14:textId="77777777" w:rsidR="00D839B9" w:rsidRPr="00EA30FF" w:rsidRDefault="00D839B9" w:rsidP="00D839B9">
      <w:pPr>
        <w:pStyle w:val="MTBulletIndent"/>
        <w:tabs>
          <w:tab w:val="clear" w:pos="1211"/>
          <w:tab w:val="num" w:pos="927"/>
        </w:tabs>
        <w:ind w:left="907"/>
      </w:pPr>
      <w:r w:rsidRPr="00EA30FF">
        <w:t>Angular torch cutter/straight torch cutter</w:t>
      </w:r>
    </w:p>
    <w:p w14:paraId="5FD5FAA3" w14:textId="77777777" w:rsidR="00D839B9" w:rsidRPr="00EA30FF" w:rsidRDefault="00D839B9" w:rsidP="00D839B9">
      <w:pPr>
        <w:pStyle w:val="MTBulletIndent"/>
        <w:tabs>
          <w:tab w:val="clear" w:pos="1211"/>
          <w:tab w:val="num" w:pos="927"/>
        </w:tabs>
        <w:ind w:left="907"/>
      </w:pPr>
      <w:r w:rsidRPr="00EA30FF">
        <w:t>Gas control panel</w:t>
      </w:r>
    </w:p>
    <w:p w14:paraId="2EFD389A" w14:textId="77777777" w:rsidR="00D839B9" w:rsidRPr="00EA30FF" w:rsidRDefault="00D839B9" w:rsidP="00D839B9">
      <w:pPr>
        <w:pStyle w:val="MTBulletIndent"/>
        <w:tabs>
          <w:tab w:val="clear" w:pos="1211"/>
          <w:tab w:val="num" w:pos="927"/>
        </w:tabs>
        <w:ind w:left="907"/>
      </w:pPr>
      <w:r w:rsidRPr="00EA30FF">
        <w:t>Hoses</w:t>
      </w:r>
    </w:p>
    <w:p w14:paraId="43712950" w14:textId="77777777" w:rsidR="00D839B9" w:rsidRPr="00EA30FF" w:rsidRDefault="00D839B9" w:rsidP="00D839B9">
      <w:pPr>
        <w:pStyle w:val="MTHeading"/>
      </w:pPr>
      <w:r w:rsidRPr="00EA30FF">
        <w:t>Main Characteristics</w:t>
      </w:r>
    </w:p>
    <w:p w14:paraId="674AB2D5" w14:textId="77777777" w:rsidR="00D839B9" w:rsidRDefault="00D839B9" w:rsidP="00D839B9">
      <w:pPr>
        <w:pStyle w:val="MTBulletIndent"/>
        <w:tabs>
          <w:tab w:val="clear" w:pos="1211"/>
          <w:tab w:val="num" w:pos="927"/>
        </w:tabs>
        <w:ind w:left="907"/>
      </w:pPr>
      <w:r w:rsidRPr="00EA30FF">
        <w:t>Torch nozzle of the same type as used at torch cutting machine</w:t>
      </w:r>
    </w:p>
    <w:p w14:paraId="37BB8E3D" w14:textId="77777777" w:rsidR="00D839B9" w:rsidRPr="00EA30FF" w:rsidRDefault="00D839B9" w:rsidP="00D839B9">
      <w:pPr>
        <w:pStyle w:val="MTStandard"/>
      </w:pPr>
    </w:p>
    <w:p w14:paraId="314C937A" w14:textId="77777777" w:rsidR="00D839B9" w:rsidRDefault="00D839B9" w:rsidP="00D839B9">
      <w:pPr>
        <w:pStyle w:val="MTStandard"/>
      </w:pPr>
      <w:bookmarkStart w:id="1079" w:name="_Toc499531559"/>
      <w:bookmarkStart w:id="1080" w:name="_Toc505135441"/>
      <w:bookmarkStart w:id="1081" w:name="_Toc505750814"/>
      <w:bookmarkStart w:id="1082" w:name="_Toc510929717"/>
      <w:r w:rsidRPr="00EA30FF">
        <w:br w:type="page"/>
      </w:r>
    </w:p>
    <w:p w14:paraId="00E0F60E" w14:textId="1E678433" w:rsidR="00D839B9" w:rsidRPr="00EA30FF" w:rsidRDefault="00D839B9" w:rsidP="00D839B9">
      <w:pPr>
        <w:pStyle w:val="MTHeadingSCS3"/>
      </w:pPr>
      <w:bookmarkStart w:id="1083" w:name="_Toc362832862"/>
      <w:bookmarkStart w:id="1084" w:name="_Toc362857695"/>
      <w:bookmarkStart w:id="1085" w:name="_Toc362858235"/>
      <w:bookmarkStart w:id="1086" w:name="_Toc493573004"/>
      <w:bookmarkStart w:id="1087" w:name="_Toc499375444"/>
      <w:bookmarkStart w:id="1088" w:name="_Toc499531561"/>
      <w:bookmarkStart w:id="1089" w:name="_Toc505135443"/>
      <w:bookmarkStart w:id="1090" w:name="_Toc505750816"/>
      <w:bookmarkStart w:id="1091" w:name="_Toc510929719"/>
      <w:bookmarkStart w:id="1092" w:name="_Toc2493206"/>
      <w:bookmarkStart w:id="1093" w:name="_Toc3797437"/>
      <w:bookmarkStart w:id="1094" w:name="_Toc65989667"/>
      <w:bookmarkStart w:id="1095" w:name="_Toc241288409"/>
      <w:bookmarkStart w:id="1096" w:name="_Toc242176174"/>
      <w:bookmarkStart w:id="1097" w:name="_Toc47604996"/>
      <w:bookmarkStart w:id="1098" w:name="_Toc85786219"/>
      <w:bookmarkEnd w:id="1079"/>
      <w:bookmarkEnd w:id="1080"/>
      <w:bookmarkEnd w:id="1081"/>
      <w:bookmarkEnd w:id="1082"/>
      <w:r w:rsidRPr="00EA30FF">
        <w:lastRenderedPageBreak/>
        <w:t xml:space="preserve">CB.32.5 </w:t>
      </w:r>
      <w:r w:rsidR="0066093B">
        <w:t xml:space="preserve">Crop and </w:t>
      </w:r>
      <w:r w:rsidRPr="00EA30FF">
        <w:t>Scrap removal system</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14C34AD" w14:textId="77777777" w:rsidR="00D839B9" w:rsidRPr="00EA30FF" w:rsidRDefault="00D839B9" w:rsidP="00D839B9">
      <w:pPr>
        <w:pStyle w:val="MTHeading"/>
      </w:pPr>
      <w:r w:rsidRPr="00EA30FF">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0190A814" w14:textId="77777777" w:rsidTr="00D839B9">
        <w:tc>
          <w:tcPr>
            <w:tcW w:w="3544" w:type="dxa"/>
          </w:tcPr>
          <w:p w14:paraId="738DB686" w14:textId="77777777" w:rsidR="00D839B9" w:rsidRPr="00EA30FF" w:rsidRDefault="00D839B9" w:rsidP="00D839B9">
            <w:pPr>
              <w:pStyle w:val="MTTableText"/>
            </w:pPr>
            <w:r w:rsidRPr="00EA30FF">
              <w:t>Type of construction</w:t>
            </w:r>
          </w:p>
        </w:tc>
        <w:tc>
          <w:tcPr>
            <w:tcW w:w="5953" w:type="dxa"/>
          </w:tcPr>
          <w:p w14:paraId="1EA02AA4" w14:textId="77777777" w:rsidR="00D839B9" w:rsidRPr="00EA30FF" w:rsidRDefault="00D839B9" w:rsidP="00D839B9">
            <w:pPr>
              <w:pStyle w:val="MTTableText"/>
            </w:pPr>
            <w:r w:rsidRPr="00EA30FF">
              <w:t>steel structure</w:t>
            </w:r>
          </w:p>
        </w:tc>
      </w:tr>
      <w:tr w:rsidR="00D839B9" w:rsidRPr="00EA30FF" w14:paraId="3D069852" w14:textId="77777777" w:rsidTr="00D839B9">
        <w:tc>
          <w:tcPr>
            <w:tcW w:w="3544" w:type="dxa"/>
          </w:tcPr>
          <w:p w14:paraId="258CBA38" w14:textId="77777777" w:rsidR="00D839B9" w:rsidRPr="00EA30FF" w:rsidRDefault="00D839B9" w:rsidP="00D839B9">
            <w:pPr>
              <w:pStyle w:val="MTTableText"/>
            </w:pPr>
            <w:r w:rsidRPr="00EA30FF">
              <w:t>Length of scrap pieces</w:t>
            </w:r>
          </w:p>
        </w:tc>
        <w:tc>
          <w:tcPr>
            <w:tcW w:w="5953" w:type="dxa"/>
          </w:tcPr>
          <w:p w14:paraId="22D0BD9B" w14:textId="1DA9CFF5" w:rsidR="00D839B9" w:rsidRPr="00EA30FF" w:rsidRDefault="006E1F0F" w:rsidP="00D839B9">
            <w:pPr>
              <w:pStyle w:val="MTTableText"/>
            </w:pPr>
            <w:r w:rsidRPr="006E1F0F">
              <w:rPr>
                <w:color w:val="FF0000"/>
              </w:rPr>
              <w:t>up to 1,000 mm</w:t>
            </w:r>
          </w:p>
        </w:tc>
      </w:tr>
      <w:tr w:rsidR="00D839B9" w:rsidRPr="00EA30FF" w14:paraId="6464119E" w14:textId="77777777" w:rsidTr="00D839B9">
        <w:tc>
          <w:tcPr>
            <w:tcW w:w="3544" w:type="dxa"/>
          </w:tcPr>
          <w:p w14:paraId="410E5C0A" w14:textId="77777777" w:rsidR="00D839B9" w:rsidRPr="00EA30FF" w:rsidRDefault="00D839B9" w:rsidP="00D839B9">
            <w:pPr>
              <w:pStyle w:val="MTTableText"/>
            </w:pPr>
            <w:r w:rsidRPr="00EA30FF">
              <w:t>Contents</w:t>
            </w:r>
          </w:p>
        </w:tc>
        <w:tc>
          <w:tcPr>
            <w:tcW w:w="5953" w:type="dxa"/>
          </w:tcPr>
          <w:p w14:paraId="5EEDD07C" w14:textId="77777777" w:rsidR="00D839B9" w:rsidRPr="00EA30FF" w:rsidRDefault="00D839B9" w:rsidP="00D839B9">
            <w:pPr>
              <w:pStyle w:val="MTTableText"/>
            </w:pPr>
            <w:r>
              <w:t>approx. 8 t (depending on</w:t>
            </w:r>
            <w:r w:rsidRPr="00EA30FF">
              <w:t xml:space="preserve"> size of input)</w:t>
            </w:r>
          </w:p>
        </w:tc>
      </w:tr>
    </w:tbl>
    <w:p w14:paraId="6E04BBCD" w14:textId="77777777" w:rsidR="00D839B9" w:rsidRDefault="00D839B9" w:rsidP="00D839B9">
      <w:pPr>
        <w:pStyle w:val="MTStandard"/>
      </w:pPr>
    </w:p>
    <w:p w14:paraId="46A5ACC5" w14:textId="77777777" w:rsidR="00D839B9" w:rsidRPr="00EA30FF" w:rsidRDefault="00D839B9" w:rsidP="00D839B9">
      <w:pPr>
        <w:pStyle w:val="MTHeading"/>
      </w:pPr>
      <w:r w:rsidRPr="00EA30FF">
        <w:t>Functional Description</w:t>
      </w:r>
    </w:p>
    <w:p w14:paraId="5CE1E0CC" w14:textId="77777777" w:rsidR="00D839B9" w:rsidRPr="00EA30FF" w:rsidRDefault="00D839B9" w:rsidP="00D839B9">
      <w:pPr>
        <w:pStyle w:val="MTStandard"/>
      </w:pPr>
      <w:r w:rsidRPr="00EA30FF">
        <w:t xml:space="preserve">The cut scrap ends drop onto the scrap end chute. </w:t>
      </w:r>
    </w:p>
    <w:p w14:paraId="6079ED24" w14:textId="77777777" w:rsidR="00D839B9" w:rsidRPr="00EA30FF" w:rsidRDefault="00D839B9" w:rsidP="00D839B9">
      <w:pPr>
        <w:pStyle w:val="MTStandard"/>
      </w:pPr>
      <w:r w:rsidRPr="00EA30FF">
        <w:t>The removal of the scrap container will be carried out by crane.</w:t>
      </w:r>
    </w:p>
    <w:p w14:paraId="408B61A8" w14:textId="77777777" w:rsidR="00D839B9" w:rsidRPr="0051784D" w:rsidRDefault="00D839B9" w:rsidP="00D839B9">
      <w:pPr>
        <w:pStyle w:val="MTStandard"/>
      </w:pPr>
      <w:r w:rsidRPr="0051784D">
        <w:t>The sample pieces are picked up from the container by using a cover plate. The removal of the cover plate will be done by crane.</w:t>
      </w:r>
    </w:p>
    <w:p w14:paraId="3E2E533B" w14:textId="77777777" w:rsidR="00D839B9" w:rsidRPr="00EA30FF" w:rsidRDefault="00D839B9" w:rsidP="00D839B9">
      <w:pPr>
        <w:pStyle w:val="MTHeading"/>
      </w:pPr>
      <w:r w:rsidRPr="00EA30FF">
        <w:t>Main Components</w:t>
      </w:r>
    </w:p>
    <w:p w14:paraId="123BD92D" w14:textId="77777777" w:rsidR="00D839B9" w:rsidRPr="00EA30FF" w:rsidRDefault="00D839B9" w:rsidP="00D839B9">
      <w:pPr>
        <w:pStyle w:val="MTBulletIndent"/>
        <w:tabs>
          <w:tab w:val="clear" w:pos="1211"/>
          <w:tab w:val="num" w:pos="927"/>
        </w:tabs>
        <w:ind w:left="907"/>
      </w:pPr>
      <w:r w:rsidRPr="00EA30FF">
        <w:t xml:space="preserve">Chute </w:t>
      </w:r>
    </w:p>
    <w:p w14:paraId="1D07458D" w14:textId="77777777" w:rsidR="00D839B9" w:rsidRPr="00EA30FF" w:rsidRDefault="00D839B9" w:rsidP="00D839B9">
      <w:pPr>
        <w:pStyle w:val="MTBulletIndent"/>
        <w:tabs>
          <w:tab w:val="clear" w:pos="1211"/>
          <w:tab w:val="num" w:pos="927"/>
        </w:tabs>
        <w:ind w:left="907"/>
      </w:pPr>
      <w:r w:rsidRPr="00EA30FF">
        <w:t>Container with lifting lugs</w:t>
      </w:r>
    </w:p>
    <w:p w14:paraId="3B040086" w14:textId="77777777" w:rsidR="00D839B9" w:rsidRPr="0051784D" w:rsidRDefault="00D839B9" w:rsidP="00D839B9">
      <w:pPr>
        <w:pStyle w:val="MTBulletIndent"/>
        <w:tabs>
          <w:tab w:val="clear" w:pos="1211"/>
          <w:tab w:val="num" w:pos="927"/>
        </w:tabs>
        <w:ind w:left="907"/>
      </w:pPr>
      <w:r w:rsidRPr="0051784D">
        <w:t>Cover plate</w:t>
      </w:r>
    </w:p>
    <w:p w14:paraId="2394E767" w14:textId="77777777" w:rsidR="00D839B9" w:rsidRPr="00EA30FF" w:rsidRDefault="00D839B9" w:rsidP="00D839B9">
      <w:pPr>
        <w:pStyle w:val="MTHeading"/>
      </w:pPr>
      <w:r w:rsidRPr="00EA30FF">
        <w:t>Advantages of Design</w:t>
      </w:r>
    </w:p>
    <w:p w14:paraId="227E2247" w14:textId="77777777" w:rsidR="00D839B9" w:rsidRPr="00EA30FF" w:rsidRDefault="00D839B9" w:rsidP="00D839B9">
      <w:pPr>
        <w:pStyle w:val="MTBulletIndent"/>
        <w:tabs>
          <w:tab w:val="clear" w:pos="1211"/>
          <w:tab w:val="num" w:pos="927"/>
        </w:tabs>
        <w:ind w:left="907"/>
      </w:pPr>
      <w:r w:rsidRPr="00EA30FF">
        <w:t>Simple design - welded structure</w:t>
      </w:r>
    </w:p>
    <w:p w14:paraId="5BF5B8AF" w14:textId="77777777" w:rsidR="00D839B9" w:rsidRPr="00EA30FF" w:rsidRDefault="00D839B9" w:rsidP="00D839B9">
      <w:pPr>
        <w:pStyle w:val="MTBulletIndent"/>
        <w:tabs>
          <w:tab w:val="clear" w:pos="1211"/>
          <w:tab w:val="num" w:pos="927"/>
        </w:tabs>
        <w:ind w:left="907"/>
      </w:pPr>
      <w:r w:rsidRPr="00EA30FF">
        <w:t>No movable parts</w:t>
      </w:r>
    </w:p>
    <w:p w14:paraId="7CBB08EE" w14:textId="77777777" w:rsidR="00D839B9" w:rsidRDefault="00D839B9" w:rsidP="00D839B9">
      <w:pPr>
        <w:pStyle w:val="MTBulletIndent"/>
        <w:tabs>
          <w:tab w:val="clear" w:pos="1211"/>
          <w:tab w:val="num" w:pos="927"/>
        </w:tabs>
        <w:ind w:left="907"/>
      </w:pPr>
      <w:r w:rsidRPr="00EA30FF">
        <w:t>Simple separating and handling of the sample pieces</w:t>
      </w:r>
      <w:bookmarkStart w:id="1099" w:name="_Toc354288814"/>
    </w:p>
    <w:p w14:paraId="2E52A03A" w14:textId="77777777" w:rsidR="00D839B9" w:rsidRPr="00EA30FF" w:rsidRDefault="00D839B9" w:rsidP="00D839B9">
      <w:pPr>
        <w:pStyle w:val="MTStandard"/>
      </w:pPr>
    </w:p>
    <w:p w14:paraId="32D99E06" w14:textId="77777777" w:rsidR="00D839B9" w:rsidRDefault="00D839B9" w:rsidP="00D839B9">
      <w:pPr>
        <w:pStyle w:val="MTStandard"/>
      </w:pPr>
      <w:r w:rsidRPr="00EA30FF">
        <w:br w:type="page"/>
      </w:r>
      <w:bookmarkStart w:id="1100" w:name="_Toc362832864"/>
      <w:bookmarkStart w:id="1101" w:name="_Toc362857697"/>
      <w:bookmarkStart w:id="1102" w:name="_Toc362858237"/>
      <w:bookmarkStart w:id="1103" w:name="_Toc493573005"/>
      <w:bookmarkStart w:id="1104" w:name="_Toc499375445"/>
      <w:bookmarkStart w:id="1105" w:name="_Toc499531562"/>
      <w:bookmarkStart w:id="1106" w:name="_Toc505135444"/>
      <w:bookmarkStart w:id="1107" w:name="_Toc505750817"/>
      <w:bookmarkStart w:id="1108" w:name="_Toc510929720"/>
      <w:bookmarkEnd w:id="1099"/>
    </w:p>
    <w:p w14:paraId="7099CEF2" w14:textId="77777777" w:rsidR="00D839B9" w:rsidRPr="00EA30FF" w:rsidRDefault="00D839B9" w:rsidP="00D839B9">
      <w:pPr>
        <w:pStyle w:val="MTHeadingSCS2"/>
      </w:pPr>
      <w:bookmarkStart w:id="1109" w:name="_Toc362832831"/>
      <w:bookmarkStart w:id="1110" w:name="_Toc362832865"/>
      <w:bookmarkStart w:id="1111" w:name="_Toc362857698"/>
      <w:bookmarkStart w:id="1112" w:name="_Toc362858238"/>
      <w:bookmarkStart w:id="1113" w:name="_Toc493573006"/>
      <w:bookmarkStart w:id="1114" w:name="_Toc499375446"/>
      <w:bookmarkStart w:id="1115" w:name="_Toc499531563"/>
      <w:bookmarkStart w:id="1116" w:name="_Toc505135445"/>
      <w:bookmarkStart w:id="1117" w:name="_Toc505750818"/>
      <w:bookmarkStart w:id="1118" w:name="_Toc510929721"/>
      <w:bookmarkStart w:id="1119" w:name="_Toc2493207"/>
      <w:bookmarkStart w:id="1120" w:name="_Toc3797438"/>
      <w:bookmarkStart w:id="1121" w:name="_Toc65989668"/>
      <w:bookmarkStart w:id="1122" w:name="_Toc241288410"/>
      <w:bookmarkStart w:id="1123" w:name="_Toc242176175"/>
      <w:bookmarkStart w:id="1124" w:name="_Toc47604998"/>
      <w:bookmarkStart w:id="1125" w:name="_Toc85786220"/>
      <w:bookmarkEnd w:id="1100"/>
      <w:bookmarkEnd w:id="1101"/>
      <w:bookmarkEnd w:id="1102"/>
      <w:bookmarkEnd w:id="1103"/>
      <w:bookmarkEnd w:id="1104"/>
      <w:bookmarkEnd w:id="1105"/>
      <w:bookmarkEnd w:id="1106"/>
      <w:bookmarkEnd w:id="1107"/>
      <w:bookmarkEnd w:id="1108"/>
      <w:r w:rsidRPr="00EA30FF">
        <w:lastRenderedPageBreak/>
        <w:t>CB.33. Roller tables</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57A50F1A" w14:textId="77777777" w:rsidR="00D839B9" w:rsidRPr="00EA30FF" w:rsidRDefault="00D839B9" w:rsidP="00D839B9">
      <w:pPr>
        <w:pStyle w:val="MTHeading"/>
      </w:pPr>
      <w:r w:rsidRPr="00EA30FF">
        <w:t>General Technical Data</w:t>
      </w:r>
    </w:p>
    <w:p w14:paraId="72413594" w14:textId="77777777" w:rsidR="00D839B9" w:rsidRPr="00EA30FF" w:rsidRDefault="00D839B9" w:rsidP="00D839B9">
      <w:pPr>
        <w:pStyle w:val="MTStandard"/>
      </w:pPr>
      <w:r w:rsidRPr="00EA30FF">
        <w:t>As far as not specified different at the respective roller table, the data below are applicable:</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700AC7B0" w14:textId="77777777" w:rsidTr="00D839B9">
        <w:tc>
          <w:tcPr>
            <w:tcW w:w="3544" w:type="dxa"/>
          </w:tcPr>
          <w:p w14:paraId="4AB16680" w14:textId="77777777" w:rsidR="00D839B9" w:rsidRPr="00EA30FF" w:rsidRDefault="00D839B9" w:rsidP="00D839B9">
            <w:pPr>
              <w:pStyle w:val="MTTableText"/>
            </w:pPr>
            <w:r w:rsidRPr="00EA30FF">
              <w:t>Roller type</w:t>
            </w:r>
          </w:p>
        </w:tc>
        <w:tc>
          <w:tcPr>
            <w:tcW w:w="5953" w:type="dxa"/>
          </w:tcPr>
          <w:p w14:paraId="12B62088" w14:textId="77777777" w:rsidR="00D839B9" w:rsidRPr="00EA30FF" w:rsidRDefault="00D839B9" w:rsidP="00D839B9">
            <w:pPr>
              <w:pStyle w:val="MTTableText"/>
            </w:pPr>
            <w:r w:rsidRPr="00EA30FF">
              <w:t>full face roller</w:t>
            </w:r>
          </w:p>
        </w:tc>
      </w:tr>
      <w:tr w:rsidR="00D839B9" w:rsidRPr="00EA30FF" w14:paraId="4DCED6C7" w14:textId="77777777" w:rsidTr="00D839B9">
        <w:tc>
          <w:tcPr>
            <w:tcW w:w="3544" w:type="dxa"/>
          </w:tcPr>
          <w:p w14:paraId="689B934F" w14:textId="77777777" w:rsidR="00D839B9" w:rsidRPr="00EA30FF" w:rsidRDefault="00D839B9" w:rsidP="00D839B9">
            <w:pPr>
              <w:pStyle w:val="MTTableText"/>
            </w:pPr>
            <w:r w:rsidRPr="00EA30FF">
              <w:t>Roller Diameter</w:t>
            </w:r>
          </w:p>
        </w:tc>
        <w:tc>
          <w:tcPr>
            <w:tcW w:w="5953" w:type="dxa"/>
          </w:tcPr>
          <w:p w14:paraId="336F3EF4" w14:textId="568F583F" w:rsidR="00D839B9" w:rsidRPr="00EA30FF" w:rsidRDefault="00BC44B6" w:rsidP="00D839B9">
            <w:pPr>
              <w:pStyle w:val="MTTableText"/>
            </w:pPr>
            <w:r w:rsidRPr="00BC44B6">
              <w:rPr>
                <w:color w:val="FF0000"/>
              </w:rPr>
              <w:t>320</w:t>
            </w:r>
            <w:r w:rsidR="00D839B9" w:rsidRPr="00EA30FF">
              <w:t xml:space="preserve"> mm </w:t>
            </w:r>
            <w:r w:rsidR="00D839B9" w:rsidRPr="00590486">
              <w:rPr>
                <w:vanish/>
                <w:highlight w:val="yellow"/>
              </w:rPr>
              <w:t>(</w:t>
            </w:r>
            <w:r w:rsidR="00D839B9">
              <w:rPr>
                <w:vanish/>
                <w:highlight w:val="yellow"/>
              </w:rPr>
              <w:t>note :</w:t>
            </w:r>
            <w:r w:rsidR="00D839B9" w:rsidRPr="00590486">
              <w:rPr>
                <w:vanish/>
                <w:highlight w:val="yellow"/>
              </w:rPr>
              <w:t>up to max 40 t slab weight)</w:t>
            </w:r>
            <w:r w:rsidR="00D839B9" w:rsidRPr="00EA30FF">
              <w:br/>
            </w:r>
            <w:r w:rsidR="00D839B9" w:rsidRPr="00DE5051">
              <w:rPr>
                <w:vanish/>
                <w:highlight w:val="yellow"/>
              </w:rPr>
              <w:t xml:space="preserve">300 mm for slab width &gt; 1800 </w:t>
            </w:r>
            <w:r w:rsidR="00D839B9" w:rsidRPr="00590486">
              <w:rPr>
                <w:vanish/>
                <w:highlight w:val="yellow"/>
              </w:rPr>
              <w:t>mm  &amp; beyond 40 t slab weight</w:t>
            </w:r>
          </w:p>
        </w:tc>
      </w:tr>
      <w:tr w:rsidR="00D839B9" w:rsidRPr="00EA30FF" w14:paraId="15399075" w14:textId="77777777" w:rsidTr="00D839B9">
        <w:tc>
          <w:tcPr>
            <w:tcW w:w="3544" w:type="dxa"/>
          </w:tcPr>
          <w:p w14:paraId="13127CB8" w14:textId="77777777" w:rsidR="00D839B9" w:rsidRPr="00EA30FF" w:rsidRDefault="00D839B9" w:rsidP="00D839B9">
            <w:pPr>
              <w:pStyle w:val="MTTableText"/>
            </w:pPr>
            <w:r w:rsidRPr="00EA30FF">
              <w:t>Barrel length</w:t>
            </w:r>
          </w:p>
        </w:tc>
        <w:tc>
          <w:tcPr>
            <w:tcW w:w="5953" w:type="dxa"/>
          </w:tcPr>
          <w:p w14:paraId="47474BF3" w14:textId="77777777" w:rsidR="00D839B9" w:rsidRPr="00EA30FF" w:rsidRDefault="00D839B9" w:rsidP="00D839B9">
            <w:pPr>
              <w:pStyle w:val="MTTableText"/>
            </w:pPr>
            <w:r w:rsidRPr="00AE70E9">
              <w:rPr>
                <w:vanish/>
                <w:highlight w:val="yellow"/>
              </w:rPr>
              <w:t>up to max.</w:t>
            </w:r>
            <w:r w:rsidRPr="00AE70E9">
              <w:rPr>
                <w:vanish/>
              </w:rPr>
              <w:t xml:space="preserve"> </w:t>
            </w:r>
            <w:r w:rsidRPr="00EA30FF">
              <w:t>1800 mm</w:t>
            </w:r>
          </w:p>
        </w:tc>
      </w:tr>
      <w:tr w:rsidR="00D839B9" w:rsidRPr="00EA30FF" w14:paraId="7385FF47" w14:textId="77777777" w:rsidTr="00D839B9">
        <w:tc>
          <w:tcPr>
            <w:tcW w:w="3544" w:type="dxa"/>
          </w:tcPr>
          <w:p w14:paraId="5C67908D" w14:textId="77777777" w:rsidR="00D839B9" w:rsidRPr="00EA30FF" w:rsidRDefault="00D839B9" w:rsidP="00D839B9">
            <w:pPr>
              <w:pStyle w:val="MTTableText"/>
            </w:pPr>
            <w:r w:rsidRPr="00EA30FF">
              <w:t>Roller pitch</w:t>
            </w:r>
          </w:p>
        </w:tc>
        <w:tc>
          <w:tcPr>
            <w:tcW w:w="5953" w:type="dxa"/>
          </w:tcPr>
          <w:p w14:paraId="0C2145F8" w14:textId="77777777" w:rsidR="00D839B9" w:rsidRPr="00EA30FF" w:rsidRDefault="00D839B9" w:rsidP="00D839B9">
            <w:pPr>
              <w:pStyle w:val="MTTableText"/>
            </w:pPr>
            <w:r w:rsidRPr="00EA30FF">
              <w:t xml:space="preserve">refer to layout </w:t>
            </w:r>
            <w:r w:rsidRPr="00DE5051">
              <w:rPr>
                <w:vanish/>
                <w:highlight w:val="yellow"/>
              </w:rPr>
              <w:t>2,000 mm</w:t>
            </w:r>
          </w:p>
        </w:tc>
      </w:tr>
      <w:tr w:rsidR="00D839B9" w:rsidRPr="00EA30FF" w14:paraId="13FFB19E" w14:textId="77777777" w:rsidTr="00D839B9">
        <w:tc>
          <w:tcPr>
            <w:tcW w:w="3544" w:type="dxa"/>
          </w:tcPr>
          <w:p w14:paraId="769F2BDE" w14:textId="77777777" w:rsidR="00D839B9" w:rsidRPr="00EA30FF" w:rsidRDefault="00D839B9" w:rsidP="00D839B9">
            <w:pPr>
              <w:pStyle w:val="MTTableText"/>
            </w:pPr>
            <w:r w:rsidRPr="00EA30FF">
              <w:t>Roller table speed</w:t>
            </w:r>
          </w:p>
        </w:tc>
        <w:tc>
          <w:tcPr>
            <w:tcW w:w="5953" w:type="dxa"/>
          </w:tcPr>
          <w:p w14:paraId="5362E533" w14:textId="77777777" w:rsidR="00D839B9" w:rsidRPr="00EA30FF" w:rsidRDefault="00D839B9" w:rsidP="00D839B9">
            <w:pPr>
              <w:pStyle w:val="MTTableText"/>
            </w:pPr>
            <w:r w:rsidRPr="00EA30FF">
              <w:t>approx. 30 m/min</w:t>
            </w:r>
          </w:p>
        </w:tc>
      </w:tr>
      <w:tr w:rsidR="00D839B9" w:rsidRPr="00EA30FF" w14:paraId="50987E85" w14:textId="77777777" w:rsidTr="00D839B9">
        <w:tc>
          <w:tcPr>
            <w:tcW w:w="3544" w:type="dxa"/>
          </w:tcPr>
          <w:p w14:paraId="534DB6F1" w14:textId="77777777" w:rsidR="00D839B9" w:rsidRPr="00EA30FF" w:rsidRDefault="00D839B9" w:rsidP="00D839B9">
            <w:pPr>
              <w:pStyle w:val="MTTableText"/>
            </w:pPr>
            <w:r w:rsidRPr="00EA30FF">
              <w:t>Roller cooling</w:t>
            </w:r>
          </w:p>
        </w:tc>
        <w:tc>
          <w:tcPr>
            <w:tcW w:w="5953" w:type="dxa"/>
          </w:tcPr>
          <w:p w14:paraId="67700C65" w14:textId="77777777" w:rsidR="00D839B9" w:rsidRPr="00EA30FF" w:rsidRDefault="00D839B9" w:rsidP="00D839B9">
            <w:pPr>
              <w:pStyle w:val="MTTableText"/>
              <w:rPr>
                <w:lang w:val="en-US"/>
              </w:rPr>
            </w:pPr>
            <w:r w:rsidRPr="00EA30FF">
              <w:t>spray cooling up to one maximum slab length after the torch cutting roller table, afterwards none</w:t>
            </w:r>
          </w:p>
        </w:tc>
      </w:tr>
      <w:tr w:rsidR="00D839B9" w:rsidRPr="00883A8C" w14:paraId="4E8C0D0F" w14:textId="77777777" w:rsidTr="00D839B9">
        <w:tc>
          <w:tcPr>
            <w:tcW w:w="3544" w:type="dxa"/>
          </w:tcPr>
          <w:p w14:paraId="053A8984" w14:textId="77777777" w:rsidR="00D839B9" w:rsidRPr="00EA30FF" w:rsidRDefault="00D839B9" w:rsidP="00D839B9">
            <w:pPr>
              <w:pStyle w:val="MTTableText"/>
            </w:pPr>
            <w:r w:rsidRPr="00EA30FF">
              <w:t>Bearing type</w:t>
            </w:r>
          </w:p>
        </w:tc>
        <w:tc>
          <w:tcPr>
            <w:tcW w:w="5953" w:type="dxa"/>
          </w:tcPr>
          <w:p w14:paraId="31BA2E39" w14:textId="77777777" w:rsidR="00D839B9" w:rsidRPr="00EA30FF" w:rsidRDefault="00D839B9" w:rsidP="00D839B9">
            <w:pPr>
              <w:pStyle w:val="MTTableText"/>
              <w:rPr>
                <w:lang w:val="de-AT"/>
              </w:rPr>
            </w:pPr>
            <w:r w:rsidRPr="00EA30FF">
              <w:rPr>
                <w:lang w:val="de-AT"/>
              </w:rPr>
              <w:t xml:space="preserve">roller bearing in plummer block </w:t>
            </w:r>
          </w:p>
        </w:tc>
      </w:tr>
      <w:tr w:rsidR="00D839B9" w:rsidRPr="00EA30FF" w14:paraId="7362BBE9" w14:textId="77777777" w:rsidTr="00D839B9">
        <w:tc>
          <w:tcPr>
            <w:tcW w:w="3544" w:type="dxa"/>
          </w:tcPr>
          <w:p w14:paraId="6DDDD5CF" w14:textId="77777777" w:rsidR="00D839B9" w:rsidRPr="00EA30FF" w:rsidRDefault="00D839B9" w:rsidP="00D839B9">
            <w:pPr>
              <w:pStyle w:val="MTTableText"/>
            </w:pPr>
            <w:r>
              <w:t>Type of motor</w:t>
            </w:r>
          </w:p>
        </w:tc>
        <w:tc>
          <w:tcPr>
            <w:tcW w:w="5953" w:type="dxa"/>
          </w:tcPr>
          <w:p w14:paraId="72604C79" w14:textId="7EA61234" w:rsidR="00D839B9" w:rsidRPr="00EA30FF" w:rsidRDefault="00BC44B6" w:rsidP="00D839B9">
            <w:pPr>
              <w:pStyle w:val="MTTableText"/>
            </w:pPr>
            <w:r w:rsidRPr="00BC44B6">
              <w:rPr>
                <w:color w:val="FF0000"/>
              </w:rPr>
              <w:t xml:space="preserve">Single roller drive with </w:t>
            </w:r>
            <w:r w:rsidR="00D839B9" w:rsidRPr="00EA30FF">
              <w:t>electric gear motor</w:t>
            </w:r>
          </w:p>
        </w:tc>
      </w:tr>
      <w:tr w:rsidR="00D839B9" w:rsidRPr="00EA30FF" w14:paraId="6ECDDE14" w14:textId="77777777" w:rsidTr="00D839B9">
        <w:tc>
          <w:tcPr>
            <w:tcW w:w="3544" w:type="dxa"/>
          </w:tcPr>
          <w:p w14:paraId="2DCFC086" w14:textId="77777777" w:rsidR="00D839B9" w:rsidRPr="00EA30FF" w:rsidRDefault="00D839B9" w:rsidP="00D839B9">
            <w:pPr>
              <w:pStyle w:val="MTTableText"/>
            </w:pPr>
            <w:r>
              <w:t>No. of motor</w:t>
            </w:r>
            <w:r w:rsidRPr="00EA30FF">
              <w:t>s</w:t>
            </w:r>
          </w:p>
        </w:tc>
        <w:tc>
          <w:tcPr>
            <w:tcW w:w="5953" w:type="dxa"/>
          </w:tcPr>
          <w:p w14:paraId="1619974B" w14:textId="77777777" w:rsidR="00D839B9" w:rsidRPr="00EA30FF" w:rsidRDefault="00D839B9" w:rsidP="00D839B9">
            <w:pPr>
              <w:pStyle w:val="MTTableText"/>
            </w:pPr>
            <w:r w:rsidRPr="00EA30FF">
              <w:t>1 per roller</w:t>
            </w:r>
          </w:p>
        </w:tc>
      </w:tr>
      <w:tr w:rsidR="00D839B9" w:rsidRPr="00EA30FF" w14:paraId="04E15FD7" w14:textId="77777777" w:rsidTr="00D839B9">
        <w:tc>
          <w:tcPr>
            <w:tcW w:w="3544" w:type="dxa"/>
          </w:tcPr>
          <w:p w14:paraId="6ACD8A31" w14:textId="77777777" w:rsidR="00D839B9" w:rsidRPr="00EA30FF" w:rsidRDefault="00D839B9" w:rsidP="00D839B9">
            <w:pPr>
              <w:pStyle w:val="MTTableText"/>
            </w:pPr>
            <w:r w:rsidRPr="00EA30FF">
              <w:t>Lubrication</w:t>
            </w:r>
          </w:p>
        </w:tc>
        <w:tc>
          <w:tcPr>
            <w:tcW w:w="5953" w:type="dxa"/>
          </w:tcPr>
          <w:p w14:paraId="6A3B6D6A" w14:textId="77777777" w:rsidR="00D839B9" w:rsidRPr="00EA30FF" w:rsidRDefault="00D839B9" w:rsidP="00D839B9">
            <w:pPr>
              <w:pStyle w:val="MTTableText"/>
            </w:pPr>
            <w:r w:rsidRPr="00EA30FF">
              <w:t>central grease lubrication</w:t>
            </w:r>
          </w:p>
        </w:tc>
      </w:tr>
      <w:tr w:rsidR="00D839B9" w:rsidRPr="00EA30FF" w14:paraId="4B584ABA" w14:textId="77777777" w:rsidTr="00D839B9">
        <w:tc>
          <w:tcPr>
            <w:tcW w:w="3544" w:type="dxa"/>
          </w:tcPr>
          <w:p w14:paraId="552676E6" w14:textId="77777777" w:rsidR="00D839B9" w:rsidRPr="00EA30FF" w:rsidRDefault="00D839B9" w:rsidP="00D839B9">
            <w:pPr>
              <w:pStyle w:val="MTTableText"/>
            </w:pPr>
            <w:r w:rsidRPr="00EA30FF">
              <w:t>Slab length</w:t>
            </w:r>
          </w:p>
        </w:tc>
        <w:tc>
          <w:tcPr>
            <w:tcW w:w="5953" w:type="dxa"/>
          </w:tcPr>
          <w:p w14:paraId="3FAC2D72" w14:textId="230930CC" w:rsidR="00D839B9" w:rsidRPr="00EA30FF" w:rsidRDefault="00D839B9" w:rsidP="00D839B9">
            <w:pPr>
              <w:pStyle w:val="MTTableText"/>
            </w:pPr>
            <w:r>
              <w:t>4,</w:t>
            </w:r>
            <w:r w:rsidR="00464C5E" w:rsidRPr="00464C5E">
              <w:rPr>
                <w:color w:val="FF0000"/>
              </w:rPr>
              <w:t>0</w:t>
            </w:r>
            <w:r w:rsidRPr="00EA30FF">
              <w:t>00 – 1</w:t>
            </w:r>
            <w:r w:rsidR="00464C5E" w:rsidRPr="00464C5E">
              <w:rPr>
                <w:color w:val="FF0000"/>
              </w:rPr>
              <w:t>4</w:t>
            </w:r>
            <w:r w:rsidRPr="00EA30FF">
              <w:t>,000 mm</w:t>
            </w:r>
          </w:p>
        </w:tc>
      </w:tr>
      <w:tr w:rsidR="00D839B9" w:rsidRPr="00EA30FF" w14:paraId="4DC2C38F" w14:textId="77777777" w:rsidTr="00D839B9">
        <w:tc>
          <w:tcPr>
            <w:tcW w:w="3544" w:type="dxa"/>
          </w:tcPr>
          <w:p w14:paraId="15379305" w14:textId="77777777" w:rsidR="00D839B9" w:rsidRPr="00EA30FF" w:rsidRDefault="00D839B9" w:rsidP="00D839B9">
            <w:pPr>
              <w:pStyle w:val="MTTableText"/>
            </w:pPr>
            <w:r w:rsidRPr="00EA30FF">
              <w:t>Slab weight</w:t>
            </w:r>
          </w:p>
        </w:tc>
        <w:tc>
          <w:tcPr>
            <w:tcW w:w="5953" w:type="dxa"/>
          </w:tcPr>
          <w:p w14:paraId="100FEB4E" w14:textId="739C1415" w:rsidR="00D839B9" w:rsidRPr="00EA30FF" w:rsidRDefault="00D839B9" w:rsidP="00D839B9">
            <w:pPr>
              <w:pStyle w:val="MTTableText"/>
            </w:pPr>
            <w:r w:rsidRPr="00EA30FF">
              <w:t xml:space="preserve">max. </w:t>
            </w:r>
            <w:r w:rsidR="00464C5E" w:rsidRPr="00464C5E">
              <w:rPr>
                <w:color w:val="FF0000"/>
              </w:rPr>
              <w:t>4</w:t>
            </w:r>
            <w:r w:rsidR="0066093B">
              <w:rPr>
                <w:color w:val="FF0000"/>
              </w:rPr>
              <w:t>1</w:t>
            </w:r>
            <w:r w:rsidRPr="00EA30FF">
              <w:t>t</w:t>
            </w:r>
          </w:p>
        </w:tc>
      </w:tr>
      <w:tr w:rsidR="00D839B9" w:rsidRPr="00EA30FF" w14:paraId="7598ABB0" w14:textId="77777777" w:rsidTr="00D839B9">
        <w:tc>
          <w:tcPr>
            <w:tcW w:w="3544" w:type="dxa"/>
          </w:tcPr>
          <w:p w14:paraId="43D535F1" w14:textId="77777777" w:rsidR="00D839B9" w:rsidRPr="00EA30FF" w:rsidRDefault="00D839B9" w:rsidP="00D839B9">
            <w:pPr>
              <w:pStyle w:val="MTTableText"/>
            </w:pPr>
            <w:r w:rsidRPr="00EA30FF">
              <w:t>Slab temperature</w:t>
            </w:r>
          </w:p>
        </w:tc>
        <w:tc>
          <w:tcPr>
            <w:tcW w:w="5953" w:type="dxa"/>
          </w:tcPr>
          <w:p w14:paraId="65833517" w14:textId="77777777" w:rsidR="00D839B9" w:rsidRPr="00EA30FF" w:rsidRDefault="00D839B9" w:rsidP="00D839B9">
            <w:pPr>
              <w:pStyle w:val="MTTableText"/>
            </w:pPr>
            <w:r w:rsidRPr="00EA30FF">
              <w:t>max. 900°C</w:t>
            </w:r>
          </w:p>
        </w:tc>
      </w:tr>
      <w:tr w:rsidR="00D839B9" w:rsidRPr="00EA30FF" w14:paraId="4703700C" w14:textId="77777777" w:rsidTr="00D839B9">
        <w:trPr>
          <w:hidden/>
        </w:trPr>
        <w:tc>
          <w:tcPr>
            <w:tcW w:w="3544" w:type="dxa"/>
          </w:tcPr>
          <w:p w14:paraId="7CFF7432" w14:textId="77777777" w:rsidR="00D839B9" w:rsidRPr="00DE5051" w:rsidRDefault="00D839B9" w:rsidP="00D839B9">
            <w:pPr>
              <w:pStyle w:val="MTTableText"/>
              <w:rPr>
                <w:vanish/>
                <w:highlight w:val="yellow"/>
              </w:rPr>
            </w:pPr>
            <w:r w:rsidRPr="00DE5051">
              <w:rPr>
                <w:vanish/>
                <w:highlight w:val="yellow"/>
              </w:rPr>
              <w:t>Slab guides</w:t>
            </w:r>
          </w:p>
        </w:tc>
        <w:tc>
          <w:tcPr>
            <w:tcW w:w="5953" w:type="dxa"/>
          </w:tcPr>
          <w:p w14:paraId="6F19ACB4" w14:textId="77777777" w:rsidR="00D839B9" w:rsidRPr="00EA30FF" w:rsidRDefault="00D839B9" w:rsidP="00D839B9">
            <w:pPr>
              <w:pStyle w:val="MTTableText"/>
              <w:rPr>
                <w:vanish/>
              </w:rPr>
            </w:pPr>
            <w:r w:rsidRPr="00DE5051">
              <w:rPr>
                <w:vanish/>
                <w:highlight w:val="yellow"/>
              </w:rPr>
              <w:t>Lateral guides – where technically possible</w:t>
            </w:r>
          </w:p>
        </w:tc>
      </w:tr>
    </w:tbl>
    <w:p w14:paraId="69EE6389" w14:textId="77777777" w:rsidR="00D839B9" w:rsidRDefault="00D839B9" w:rsidP="00D839B9">
      <w:pPr>
        <w:pStyle w:val="MTStandard"/>
      </w:pPr>
    </w:p>
    <w:p w14:paraId="796D5D2D" w14:textId="77777777" w:rsidR="00D839B9" w:rsidRPr="00EA30FF" w:rsidRDefault="00D839B9" w:rsidP="00D839B9">
      <w:pPr>
        <w:pStyle w:val="MTHeading"/>
      </w:pPr>
      <w:r w:rsidRPr="00EA30FF">
        <w:t>Main Characteristics</w:t>
      </w:r>
    </w:p>
    <w:p w14:paraId="739C8274" w14:textId="77777777" w:rsidR="00D839B9" w:rsidRPr="00EA30FF" w:rsidRDefault="00D839B9" w:rsidP="00D839B9">
      <w:pPr>
        <w:pStyle w:val="MTBulletIndent"/>
        <w:tabs>
          <w:tab w:val="clear" w:pos="1211"/>
          <w:tab w:val="num" w:pos="927"/>
        </w:tabs>
        <w:ind w:left="907"/>
      </w:pPr>
      <w:r w:rsidRPr="00EA30FF">
        <w:t>Interchange ability of rollers</w:t>
      </w:r>
    </w:p>
    <w:p w14:paraId="564586C3" w14:textId="77777777" w:rsidR="00D839B9" w:rsidRPr="00EA30FF" w:rsidRDefault="00D839B9" w:rsidP="00D839B9">
      <w:pPr>
        <w:pStyle w:val="MTBulletIndent"/>
        <w:tabs>
          <w:tab w:val="clear" w:pos="1211"/>
          <w:tab w:val="num" w:pos="927"/>
        </w:tabs>
        <w:ind w:left="907"/>
      </w:pPr>
      <w:r w:rsidRPr="00EA30FF">
        <w:t>Roller bearings in rigid plummer blocks</w:t>
      </w:r>
    </w:p>
    <w:p w14:paraId="444FD2F6" w14:textId="77777777" w:rsidR="00D839B9" w:rsidRPr="00EA30FF" w:rsidRDefault="00D839B9" w:rsidP="00D839B9">
      <w:pPr>
        <w:pStyle w:val="MTHeading"/>
      </w:pPr>
      <w:r w:rsidRPr="00EA30FF">
        <w:t>Advantages of Design</w:t>
      </w:r>
    </w:p>
    <w:p w14:paraId="455D0554" w14:textId="77777777" w:rsidR="00D839B9" w:rsidRPr="00EA30FF" w:rsidRDefault="00D839B9" w:rsidP="00D839B9">
      <w:pPr>
        <w:pStyle w:val="MTBulletIndent"/>
        <w:tabs>
          <w:tab w:val="clear" w:pos="1211"/>
          <w:tab w:val="num" w:pos="927"/>
        </w:tabs>
        <w:ind w:left="907"/>
      </w:pPr>
      <w:r w:rsidRPr="00EA30FF">
        <w:t>Rollers of modular design, thus, low stocking of spare parts</w:t>
      </w:r>
    </w:p>
    <w:p w14:paraId="1CA238D1" w14:textId="77777777" w:rsidR="00D839B9" w:rsidRPr="00EA30FF" w:rsidRDefault="00D839B9" w:rsidP="00D839B9">
      <w:pPr>
        <w:pStyle w:val="MTBulletIndent"/>
        <w:tabs>
          <w:tab w:val="clear" w:pos="1211"/>
          <w:tab w:val="num" w:pos="927"/>
        </w:tabs>
        <w:ind w:left="907"/>
      </w:pPr>
      <w:r w:rsidRPr="00EA30FF">
        <w:t>Quick exchange of rollers if necessary due to modular desi</w:t>
      </w:r>
      <w:r>
        <w:t>gn of rollers, bearing and motor</w:t>
      </w:r>
      <w:r w:rsidRPr="00EA30FF">
        <w:t xml:space="preserve"> unit</w:t>
      </w:r>
    </w:p>
    <w:p w14:paraId="166A607A" w14:textId="77777777" w:rsidR="00D839B9" w:rsidRPr="00EA30FF" w:rsidRDefault="00D839B9" w:rsidP="00D839B9">
      <w:pPr>
        <w:pStyle w:val="MTBulletIndent"/>
        <w:tabs>
          <w:tab w:val="clear" w:pos="1211"/>
          <w:tab w:val="num" w:pos="927"/>
        </w:tabs>
        <w:ind w:left="907"/>
      </w:pPr>
      <w:r>
        <w:t>In case of motor</w:t>
      </w:r>
      <w:r w:rsidRPr="00EA30FF">
        <w:t xml:space="preserve"> failure no interruption of op</w:t>
      </w:r>
      <w:r>
        <w:t>eration due to individual motors</w:t>
      </w:r>
      <w:r w:rsidRPr="00EA30FF">
        <w:t xml:space="preserve"> </w:t>
      </w:r>
    </w:p>
    <w:p w14:paraId="7A2B0637" w14:textId="77777777" w:rsidR="001F0C90" w:rsidRDefault="001F0C90" w:rsidP="001F0C90">
      <w:pPr>
        <w:pStyle w:val="MTStandard"/>
      </w:pPr>
    </w:p>
    <w:p w14:paraId="0A03E4CB" w14:textId="7A85CD89" w:rsidR="001F0C90" w:rsidRDefault="001F0C90" w:rsidP="001F0C90">
      <w:pPr>
        <w:pStyle w:val="MTStandard"/>
      </w:pPr>
      <w:r>
        <w:br w:type="page"/>
      </w:r>
    </w:p>
    <w:p w14:paraId="36575EED" w14:textId="77777777" w:rsidR="00D839B9" w:rsidRPr="00EA30FF" w:rsidRDefault="00D839B9" w:rsidP="00D839B9">
      <w:pPr>
        <w:pStyle w:val="MTHeadingSCS3"/>
      </w:pPr>
      <w:bookmarkStart w:id="1126" w:name="_Toc354288816"/>
      <w:bookmarkStart w:id="1127" w:name="_Toc362832866"/>
      <w:bookmarkStart w:id="1128" w:name="_Toc362857699"/>
      <w:bookmarkStart w:id="1129" w:name="_Toc362858239"/>
      <w:bookmarkStart w:id="1130" w:name="_Toc493573007"/>
      <w:bookmarkStart w:id="1131" w:name="_Toc499375447"/>
      <w:bookmarkStart w:id="1132" w:name="_Toc499531564"/>
      <w:bookmarkStart w:id="1133" w:name="_Toc505135446"/>
      <w:bookmarkStart w:id="1134" w:name="_Toc505750819"/>
      <w:bookmarkStart w:id="1135" w:name="_Toc510929722"/>
      <w:bookmarkStart w:id="1136" w:name="_Toc2493208"/>
      <w:bookmarkStart w:id="1137" w:name="_Toc3797439"/>
      <w:bookmarkStart w:id="1138" w:name="_Toc65989669"/>
      <w:bookmarkStart w:id="1139" w:name="_Toc241288411"/>
      <w:bookmarkStart w:id="1140" w:name="_Toc242176176"/>
      <w:bookmarkStart w:id="1141" w:name="_Toc47604999"/>
      <w:bookmarkStart w:id="1142" w:name="_Toc85786221"/>
      <w:r w:rsidRPr="00EA30FF">
        <w:lastRenderedPageBreak/>
        <w:t>CB.33.1 Torch approach roller table</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50E17EEA" w14:textId="77777777" w:rsidR="00D839B9" w:rsidRPr="00EA30FF" w:rsidRDefault="00D839B9" w:rsidP="00D839B9">
      <w:pPr>
        <w:pStyle w:val="MTHeading"/>
      </w:pPr>
      <w:r w:rsidRPr="00EA30FF">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1775C8" w14:paraId="3B7F51DA" w14:textId="77777777" w:rsidTr="00D839B9">
        <w:tc>
          <w:tcPr>
            <w:tcW w:w="3544" w:type="dxa"/>
          </w:tcPr>
          <w:p w14:paraId="75CEC885" w14:textId="77777777" w:rsidR="00D839B9" w:rsidRPr="001775C8" w:rsidRDefault="00D839B9" w:rsidP="00D839B9">
            <w:pPr>
              <w:pStyle w:val="MTTableText"/>
            </w:pPr>
            <w:r w:rsidRPr="001775C8">
              <w:t>No. of rollers</w:t>
            </w:r>
          </w:p>
        </w:tc>
        <w:tc>
          <w:tcPr>
            <w:tcW w:w="5953" w:type="dxa"/>
          </w:tcPr>
          <w:p w14:paraId="18EF9DA4" w14:textId="77777777" w:rsidR="00D839B9" w:rsidRPr="001775C8" w:rsidRDefault="00D839B9" w:rsidP="00D839B9">
            <w:pPr>
              <w:pStyle w:val="MTTableText"/>
            </w:pPr>
            <w:r w:rsidRPr="001775C8">
              <w:t xml:space="preserve">3 (incl. 1 disconnecting roller) </w:t>
            </w:r>
            <w:r w:rsidRPr="00800EE0">
              <w:rPr>
                <w:vanish/>
                <w:highlight w:val="yellow"/>
              </w:rPr>
              <w:t>(for top feeding disconnecting roller is not required!)</w:t>
            </w:r>
          </w:p>
        </w:tc>
      </w:tr>
      <w:tr w:rsidR="00D839B9" w:rsidRPr="001775C8" w14:paraId="68E640BD" w14:textId="77777777" w:rsidTr="00D839B9">
        <w:trPr>
          <w:hidden/>
        </w:trPr>
        <w:tc>
          <w:tcPr>
            <w:tcW w:w="3544" w:type="dxa"/>
          </w:tcPr>
          <w:p w14:paraId="1E73F7A8" w14:textId="77777777" w:rsidR="00D839B9" w:rsidRPr="00800EE0" w:rsidRDefault="00D839B9" w:rsidP="00D839B9">
            <w:pPr>
              <w:pStyle w:val="MTTableText"/>
              <w:rPr>
                <w:vanish/>
                <w:highlight w:val="yellow"/>
              </w:rPr>
            </w:pPr>
            <w:r w:rsidRPr="00800EE0">
              <w:rPr>
                <w:vanish/>
                <w:highlight w:val="yellow"/>
              </w:rPr>
              <w:t>Roller type</w:t>
            </w:r>
          </w:p>
        </w:tc>
        <w:tc>
          <w:tcPr>
            <w:tcW w:w="5953" w:type="dxa"/>
          </w:tcPr>
          <w:p w14:paraId="61F0AB3D" w14:textId="77777777" w:rsidR="00D839B9" w:rsidRPr="00800EE0" w:rsidRDefault="00D839B9" w:rsidP="00D839B9">
            <w:pPr>
              <w:pStyle w:val="MTTableText"/>
              <w:rPr>
                <w:vanish/>
              </w:rPr>
            </w:pPr>
            <w:r w:rsidRPr="00800EE0">
              <w:rPr>
                <w:vanish/>
                <w:highlight w:val="yellow"/>
              </w:rPr>
              <w:t>full face roller</w:t>
            </w:r>
          </w:p>
        </w:tc>
      </w:tr>
      <w:tr w:rsidR="00D839B9" w:rsidRPr="001775C8" w14:paraId="35853D52" w14:textId="77777777" w:rsidTr="00D839B9">
        <w:trPr>
          <w:hidden/>
        </w:trPr>
        <w:tc>
          <w:tcPr>
            <w:tcW w:w="3544" w:type="dxa"/>
          </w:tcPr>
          <w:p w14:paraId="644E7CFB" w14:textId="77777777" w:rsidR="00D839B9" w:rsidRPr="00800EE0" w:rsidRDefault="00D839B9" w:rsidP="00D839B9">
            <w:pPr>
              <w:pStyle w:val="MTTableText"/>
              <w:rPr>
                <w:vanish/>
                <w:highlight w:val="yellow"/>
              </w:rPr>
            </w:pPr>
            <w:r w:rsidRPr="00800EE0">
              <w:rPr>
                <w:vanish/>
                <w:highlight w:val="yellow"/>
              </w:rPr>
              <w:t>Roller diameter</w:t>
            </w:r>
          </w:p>
        </w:tc>
        <w:tc>
          <w:tcPr>
            <w:tcW w:w="5953" w:type="dxa"/>
          </w:tcPr>
          <w:p w14:paraId="321D9FB9" w14:textId="77777777" w:rsidR="00D839B9" w:rsidRPr="00800EE0" w:rsidRDefault="00D839B9" w:rsidP="00D839B9">
            <w:pPr>
              <w:pStyle w:val="MTTableText"/>
              <w:rPr>
                <w:vanish/>
              </w:rPr>
            </w:pPr>
            <w:r w:rsidRPr="00800EE0">
              <w:rPr>
                <w:vanish/>
                <w:highlight w:val="yellow"/>
              </w:rPr>
              <w:t>260 mm (valid for all type of roller tables) check</w:t>
            </w:r>
            <w:r w:rsidRPr="00800EE0">
              <w:rPr>
                <w:vanish/>
                <w:highlight w:val="yellow"/>
              </w:rPr>
              <w:br/>
              <w:t>300 mm for slab width &gt; 1800 mm</w:t>
            </w:r>
            <w:r w:rsidRPr="00800EE0">
              <w:rPr>
                <w:vanish/>
              </w:rPr>
              <w:t xml:space="preserve"> </w:t>
            </w:r>
          </w:p>
        </w:tc>
      </w:tr>
      <w:tr w:rsidR="00D839B9" w:rsidRPr="001775C8" w14:paraId="4885E6EC" w14:textId="77777777" w:rsidTr="00D839B9">
        <w:trPr>
          <w:hidden/>
        </w:trPr>
        <w:tc>
          <w:tcPr>
            <w:tcW w:w="3544" w:type="dxa"/>
          </w:tcPr>
          <w:p w14:paraId="538E46B5" w14:textId="77777777" w:rsidR="00D839B9" w:rsidRPr="00800EE0" w:rsidRDefault="00D839B9" w:rsidP="00D839B9">
            <w:pPr>
              <w:pStyle w:val="MTTableText"/>
              <w:rPr>
                <w:vanish/>
                <w:highlight w:val="yellow"/>
              </w:rPr>
            </w:pPr>
            <w:r w:rsidRPr="00800EE0">
              <w:rPr>
                <w:vanish/>
                <w:highlight w:val="yellow"/>
              </w:rPr>
              <w:t>Barrel length</w:t>
            </w:r>
          </w:p>
        </w:tc>
        <w:tc>
          <w:tcPr>
            <w:tcW w:w="5953" w:type="dxa"/>
          </w:tcPr>
          <w:p w14:paraId="143B7861" w14:textId="77777777" w:rsidR="00D839B9" w:rsidRPr="00800EE0" w:rsidRDefault="00D839B9" w:rsidP="00D839B9">
            <w:pPr>
              <w:pStyle w:val="MTTableText"/>
              <w:rPr>
                <w:vanish/>
              </w:rPr>
            </w:pPr>
            <w:r w:rsidRPr="00800EE0">
              <w:rPr>
                <w:vanish/>
                <w:highlight w:val="yellow"/>
              </w:rPr>
              <w:t>1800 mm (valid for all type of roller tables) check</w:t>
            </w:r>
          </w:p>
        </w:tc>
      </w:tr>
      <w:tr w:rsidR="00D839B9" w:rsidRPr="001775C8" w14:paraId="573E7C72" w14:textId="77777777" w:rsidTr="00D839B9">
        <w:trPr>
          <w:hidden/>
        </w:trPr>
        <w:tc>
          <w:tcPr>
            <w:tcW w:w="3544" w:type="dxa"/>
          </w:tcPr>
          <w:p w14:paraId="53F8C2BA" w14:textId="77777777" w:rsidR="00D839B9" w:rsidRPr="00800EE0" w:rsidRDefault="00D839B9" w:rsidP="00D839B9">
            <w:pPr>
              <w:pStyle w:val="MTTableText"/>
              <w:rPr>
                <w:vanish/>
                <w:highlight w:val="yellow"/>
              </w:rPr>
            </w:pPr>
            <w:r w:rsidRPr="00800EE0">
              <w:rPr>
                <w:vanish/>
                <w:highlight w:val="yellow"/>
              </w:rPr>
              <w:t>Roller pitch</w:t>
            </w:r>
          </w:p>
        </w:tc>
        <w:tc>
          <w:tcPr>
            <w:tcW w:w="5953" w:type="dxa"/>
          </w:tcPr>
          <w:p w14:paraId="09532EFE" w14:textId="77777777" w:rsidR="00D839B9" w:rsidRPr="00800EE0" w:rsidRDefault="00D839B9" w:rsidP="00D839B9">
            <w:pPr>
              <w:pStyle w:val="MTTableText"/>
              <w:rPr>
                <w:vanish/>
              </w:rPr>
            </w:pPr>
            <w:r w:rsidRPr="00800EE0">
              <w:rPr>
                <w:vanish/>
                <w:highlight w:val="yellow"/>
              </w:rPr>
              <w:t>2000 mm</w:t>
            </w:r>
          </w:p>
        </w:tc>
      </w:tr>
      <w:tr w:rsidR="00D839B9" w:rsidRPr="001775C8" w14:paraId="297EE3A7" w14:textId="77777777" w:rsidTr="00D839B9">
        <w:trPr>
          <w:hidden/>
        </w:trPr>
        <w:tc>
          <w:tcPr>
            <w:tcW w:w="3544" w:type="dxa"/>
          </w:tcPr>
          <w:p w14:paraId="133907C5" w14:textId="77777777" w:rsidR="00D839B9" w:rsidRPr="00800EE0" w:rsidRDefault="00D839B9" w:rsidP="00D839B9">
            <w:pPr>
              <w:pStyle w:val="MTTableText"/>
              <w:rPr>
                <w:vanish/>
                <w:highlight w:val="yellow"/>
              </w:rPr>
            </w:pPr>
            <w:r w:rsidRPr="00800EE0">
              <w:rPr>
                <w:vanish/>
                <w:highlight w:val="yellow"/>
              </w:rPr>
              <w:t>Roller table speed</w:t>
            </w:r>
          </w:p>
        </w:tc>
        <w:tc>
          <w:tcPr>
            <w:tcW w:w="5953" w:type="dxa"/>
          </w:tcPr>
          <w:p w14:paraId="0DEBC8B1" w14:textId="77777777" w:rsidR="00D839B9" w:rsidRPr="00800EE0" w:rsidRDefault="00D839B9" w:rsidP="00D839B9">
            <w:pPr>
              <w:pStyle w:val="MTTableText"/>
              <w:rPr>
                <w:vanish/>
              </w:rPr>
            </w:pPr>
            <w:r w:rsidRPr="00800EE0">
              <w:rPr>
                <w:vanish/>
                <w:highlight w:val="yellow"/>
              </w:rPr>
              <w:t>maximum 30 m/min</w:t>
            </w:r>
          </w:p>
        </w:tc>
      </w:tr>
      <w:tr w:rsidR="00D839B9" w:rsidRPr="001775C8" w14:paraId="0383F18F" w14:textId="77777777" w:rsidTr="00D839B9">
        <w:tc>
          <w:tcPr>
            <w:tcW w:w="3544" w:type="dxa"/>
          </w:tcPr>
          <w:p w14:paraId="03F03DBC" w14:textId="77777777" w:rsidR="00D839B9" w:rsidRPr="001775C8" w:rsidRDefault="00D839B9" w:rsidP="00D839B9">
            <w:pPr>
              <w:pStyle w:val="MTTableText"/>
            </w:pPr>
            <w:r w:rsidRPr="001775C8">
              <w:t>Lifting drive for disconnecting roller</w:t>
            </w:r>
          </w:p>
        </w:tc>
        <w:tc>
          <w:tcPr>
            <w:tcW w:w="5953" w:type="dxa"/>
          </w:tcPr>
          <w:p w14:paraId="327D1463" w14:textId="77777777" w:rsidR="00D839B9" w:rsidRPr="001775C8" w:rsidRDefault="00D839B9" w:rsidP="00D839B9">
            <w:pPr>
              <w:pStyle w:val="MTTableText"/>
            </w:pPr>
            <w:r w:rsidRPr="001775C8">
              <w:t xml:space="preserve">hydraulic cylinder </w:t>
            </w:r>
            <w:r w:rsidRPr="00800EE0">
              <w:rPr>
                <w:vanish/>
                <w:highlight w:val="yellow"/>
              </w:rPr>
              <w:t>(only for bottom feeding)</w:t>
            </w:r>
          </w:p>
        </w:tc>
      </w:tr>
      <w:tr w:rsidR="00D839B9" w:rsidRPr="00FB4EF7" w14:paraId="3612889E" w14:textId="77777777" w:rsidTr="00D839B9">
        <w:trPr>
          <w:hidden/>
        </w:trPr>
        <w:tc>
          <w:tcPr>
            <w:tcW w:w="3544" w:type="dxa"/>
          </w:tcPr>
          <w:p w14:paraId="77D6BB62" w14:textId="77777777" w:rsidR="00D839B9" w:rsidRPr="00800EE0" w:rsidRDefault="00D839B9" w:rsidP="00D839B9">
            <w:pPr>
              <w:pStyle w:val="MTTableText"/>
              <w:rPr>
                <w:vanish/>
                <w:highlight w:val="yellow"/>
              </w:rPr>
            </w:pPr>
            <w:r w:rsidRPr="00800EE0">
              <w:rPr>
                <w:vanish/>
                <w:highlight w:val="yellow"/>
              </w:rPr>
              <w:t>Bearing type</w:t>
            </w:r>
          </w:p>
        </w:tc>
        <w:tc>
          <w:tcPr>
            <w:tcW w:w="5953" w:type="dxa"/>
          </w:tcPr>
          <w:p w14:paraId="03DFA6E6" w14:textId="77777777" w:rsidR="00D839B9" w:rsidRPr="00800EE0" w:rsidRDefault="00D839B9" w:rsidP="00D839B9">
            <w:pPr>
              <w:pStyle w:val="MTTableText"/>
              <w:rPr>
                <w:vanish/>
                <w:lang w:val="de-AT"/>
              </w:rPr>
            </w:pPr>
            <w:r w:rsidRPr="00800EE0">
              <w:rPr>
                <w:vanish/>
                <w:highlight w:val="yellow"/>
                <w:lang w:val="de-AT"/>
              </w:rPr>
              <w:t>roller bearing in plummer block</w:t>
            </w:r>
            <w:r w:rsidRPr="00800EE0">
              <w:rPr>
                <w:vanish/>
                <w:lang w:val="de-AT"/>
              </w:rPr>
              <w:t xml:space="preserve"> </w:t>
            </w:r>
          </w:p>
        </w:tc>
      </w:tr>
      <w:tr w:rsidR="00D839B9" w:rsidRPr="00800EE0" w14:paraId="22B102EF" w14:textId="77777777" w:rsidTr="00D839B9">
        <w:trPr>
          <w:hidden/>
        </w:trPr>
        <w:tc>
          <w:tcPr>
            <w:tcW w:w="3544" w:type="dxa"/>
          </w:tcPr>
          <w:p w14:paraId="000FDEAF" w14:textId="77777777" w:rsidR="00D839B9" w:rsidRPr="00800EE0" w:rsidRDefault="00D839B9" w:rsidP="00D839B9">
            <w:pPr>
              <w:pStyle w:val="MTTableText"/>
              <w:rPr>
                <w:vanish/>
                <w:highlight w:val="yellow"/>
              </w:rPr>
            </w:pPr>
            <w:r w:rsidRPr="00800EE0">
              <w:rPr>
                <w:vanish/>
                <w:highlight w:val="yellow"/>
              </w:rPr>
              <w:t xml:space="preserve">Type of </w:t>
            </w:r>
            <w:r>
              <w:rPr>
                <w:vanish/>
                <w:highlight w:val="yellow"/>
              </w:rPr>
              <w:t>motor</w:t>
            </w:r>
          </w:p>
        </w:tc>
        <w:tc>
          <w:tcPr>
            <w:tcW w:w="5953" w:type="dxa"/>
          </w:tcPr>
          <w:p w14:paraId="7BDE8569" w14:textId="77777777" w:rsidR="00D839B9" w:rsidRPr="00800EE0" w:rsidRDefault="00D839B9" w:rsidP="00D839B9">
            <w:pPr>
              <w:pStyle w:val="MTTableText"/>
              <w:rPr>
                <w:vanish/>
              </w:rPr>
            </w:pPr>
            <w:r w:rsidRPr="00800EE0">
              <w:rPr>
                <w:vanish/>
                <w:highlight w:val="yellow"/>
              </w:rPr>
              <w:t>electric gear motor</w:t>
            </w:r>
          </w:p>
        </w:tc>
      </w:tr>
      <w:tr w:rsidR="00D839B9" w:rsidRPr="001775C8" w14:paraId="7A97962F" w14:textId="77777777" w:rsidTr="00D839B9">
        <w:tc>
          <w:tcPr>
            <w:tcW w:w="3544" w:type="dxa"/>
          </w:tcPr>
          <w:p w14:paraId="7BCA60C3" w14:textId="77777777" w:rsidR="00D839B9" w:rsidRPr="001775C8" w:rsidRDefault="00D839B9" w:rsidP="00D839B9">
            <w:pPr>
              <w:pStyle w:val="MTTableText"/>
            </w:pPr>
            <w:r>
              <w:t>No. of motors</w:t>
            </w:r>
          </w:p>
        </w:tc>
        <w:tc>
          <w:tcPr>
            <w:tcW w:w="5953" w:type="dxa"/>
          </w:tcPr>
          <w:p w14:paraId="1DEF2628" w14:textId="77777777" w:rsidR="00D839B9" w:rsidRPr="001775C8" w:rsidRDefault="00D839B9" w:rsidP="00D839B9">
            <w:pPr>
              <w:pStyle w:val="MTTableText"/>
            </w:pPr>
            <w:r w:rsidRPr="001775C8">
              <w:t>2, disconnecting roller is non-driven</w:t>
            </w:r>
          </w:p>
        </w:tc>
      </w:tr>
      <w:tr w:rsidR="00D839B9" w:rsidRPr="00800EE0" w14:paraId="010CC767" w14:textId="77777777" w:rsidTr="00D839B9">
        <w:tc>
          <w:tcPr>
            <w:tcW w:w="3544" w:type="dxa"/>
          </w:tcPr>
          <w:p w14:paraId="2469781F" w14:textId="77777777" w:rsidR="00D839B9" w:rsidRPr="00CD3668" w:rsidRDefault="00D839B9" w:rsidP="00D839B9">
            <w:pPr>
              <w:pStyle w:val="MTTableText"/>
            </w:pPr>
            <w:r w:rsidRPr="00CD3668">
              <w:t>Roller cooling</w:t>
            </w:r>
          </w:p>
        </w:tc>
        <w:tc>
          <w:tcPr>
            <w:tcW w:w="5953" w:type="dxa"/>
          </w:tcPr>
          <w:p w14:paraId="7D31F83A" w14:textId="77777777" w:rsidR="00D839B9" w:rsidRPr="00CD3668" w:rsidRDefault="00D839B9" w:rsidP="00D839B9">
            <w:pPr>
              <w:pStyle w:val="MTTableText"/>
            </w:pPr>
            <w:r w:rsidRPr="00CD3668">
              <w:t>spray cooling on surface</w:t>
            </w:r>
          </w:p>
        </w:tc>
      </w:tr>
      <w:tr w:rsidR="00D839B9" w:rsidRPr="00800EE0" w14:paraId="0F76E426" w14:textId="77777777" w:rsidTr="00D839B9">
        <w:trPr>
          <w:hidden/>
        </w:trPr>
        <w:tc>
          <w:tcPr>
            <w:tcW w:w="3544" w:type="dxa"/>
          </w:tcPr>
          <w:p w14:paraId="624A777C" w14:textId="77777777" w:rsidR="00D839B9" w:rsidRPr="00800EE0" w:rsidRDefault="00D839B9" w:rsidP="00D839B9">
            <w:pPr>
              <w:pStyle w:val="MTTableText"/>
              <w:rPr>
                <w:vanish/>
                <w:highlight w:val="yellow"/>
              </w:rPr>
            </w:pPr>
            <w:r w:rsidRPr="00800EE0">
              <w:rPr>
                <w:vanish/>
                <w:highlight w:val="yellow"/>
              </w:rPr>
              <w:t>Lubrication</w:t>
            </w:r>
          </w:p>
        </w:tc>
        <w:tc>
          <w:tcPr>
            <w:tcW w:w="5953" w:type="dxa"/>
          </w:tcPr>
          <w:p w14:paraId="5DD6AB4F" w14:textId="77777777" w:rsidR="00D839B9" w:rsidRPr="00800EE0" w:rsidRDefault="00D839B9" w:rsidP="00D839B9">
            <w:pPr>
              <w:pStyle w:val="MTTableText"/>
              <w:rPr>
                <w:vanish/>
              </w:rPr>
            </w:pPr>
            <w:r w:rsidRPr="00800EE0">
              <w:rPr>
                <w:vanish/>
                <w:highlight w:val="yellow"/>
              </w:rPr>
              <w:t>central grease lubrication</w:t>
            </w:r>
          </w:p>
        </w:tc>
      </w:tr>
    </w:tbl>
    <w:p w14:paraId="5F1B2F3D" w14:textId="77777777" w:rsidR="00D839B9" w:rsidRDefault="00D839B9" w:rsidP="00D839B9">
      <w:pPr>
        <w:pStyle w:val="MTStandard"/>
      </w:pPr>
    </w:p>
    <w:p w14:paraId="30F02229" w14:textId="77777777" w:rsidR="00D839B9" w:rsidRPr="001775C8" w:rsidRDefault="00D839B9" w:rsidP="00D839B9">
      <w:pPr>
        <w:pStyle w:val="MTHeading"/>
      </w:pPr>
      <w:r w:rsidRPr="001775C8">
        <w:t>Functional Description</w:t>
      </w:r>
    </w:p>
    <w:p w14:paraId="075B410F" w14:textId="77777777" w:rsidR="00D839B9" w:rsidRPr="001775C8" w:rsidRDefault="00D839B9" w:rsidP="00D839B9">
      <w:pPr>
        <w:pStyle w:val="MTStandard"/>
      </w:pPr>
      <w:r w:rsidRPr="001775C8">
        <w:t>The torch approach roller table serves to support the dummy bar and hot strand down to the discharge area.</w:t>
      </w:r>
    </w:p>
    <w:p w14:paraId="52DB9ED6" w14:textId="77777777" w:rsidR="00D839B9" w:rsidRPr="001775C8" w:rsidRDefault="00D839B9" w:rsidP="00D839B9">
      <w:pPr>
        <w:pStyle w:val="MTStandard"/>
      </w:pPr>
      <w:r w:rsidRPr="001775C8">
        <w:t>During casting the rollers are idle.</w:t>
      </w:r>
    </w:p>
    <w:p w14:paraId="4E694F08" w14:textId="77777777" w:rsidR="00D839B9" w:rsidRPr="00800EE0" w:rsidRDefault="00D839B9" w:rsidP="00D839B9">
      <w:pPr>
        <w:pStyle w:val="MTStandard"/>
        <w:rPr>
          <w:vanish/>
        </w:rPr>
      </w:pPr>
      <w:r w:rsidRPr="001775C8">
        <w:t xml:space="preserve">Disconnection of dummy bar from hot strand is accomplished by means of disconnecting roller. </w:t>
      </w:r>
      <w:r w:rsidRPr="00800EE0">
        <w:rPr>
          <w:vanish/>
          <w:highlight w:val="yellow"/>
        </w:rPr>
        <w:t>(Only for bottom feeding, no disconnecting roller for top feeding)</w:t>
      </w:r>
    </w:p>
    <w:p w14:paraId="3909D733" w14:textId="77777777" w:rsidR="00D839B9" w:rsidRPr="00EA30FF" w:rsidRDefault="00D839B9" w:rsidP="00D839B9">
      <w:pPr>
        <w:pStyle w:val="MTHeading"/>
      </w:pPr>
      <w:r w:rsidRPr="00EA30FF">
        <w:t>Main Components</w:t>
      </w:r>
    </w:p>
    <w:p w14:paraId="49918B94" w14:textId="77777777" w:rsidR="00D839B9" w:rsidRPr="00EA30FF" w:rsidRDefault="00D839B9" w:rsidP="00D839B9">
      <w:pPr>
        <w:pStyle w:val="MTBulletIndent"/>
        <w:tabs>
          <w:tab w:val="clear" w:pos="1211"/>
          <w:tab w:val="num" w:pos="927"/>
        </w:tabs>
        <w:ind w:left="907"/>
      </w:pPr>
      <w:r w:rsidRPr="00EA30FF">
        <w:t>Roller table frame</w:t>
      </w:r>
    </w:p>
    <w:p w14:paraId="6FA4949D" w14:textId="77777777" w:rsidR="00D839B9" w:rsidRPr="00EA30FF" w:rsidRDefault="00D839B9" w:rsidP="00D839B9">
      <w:pPr>
        <w:pStyle w:val="MTBulletIndent"/>
        <w:tabs>
          <w:tab w:val="clear" w:pos="1211"/>
          <w:tab w:val="num" w:pos="927"/>
        </w:tabs>
        <w:ind w:left="907"/>
      </w:pPr>
      <w:r w:rsidRPr="00EA30FF">
        <w:t>Rollers with bearings</w:t>
      </w:r>
    </w:p>
    <w:p w14:paraId="17E641CD" w14:textId="77777777" w:rsidR="00D839B9" w:rsidRPr="00EA30FF" w:rsidRDefault="00D839B9" w:rsidP="00D839B9">
      <w:pPr>
        <w:pStyle w:val="MTBulletIndent"/>
        <w:tabs>
          <w:tab w:val="clear" w:pos="1211"/>
          <w:tab w:val="num" w:pos="927"/>
        </w:tabs>
        <w:ind w:left="907"/>
      </w:pPr>
      <w:r>
        <w:t>Motor</w:t>
      </w:r>
      <w:r w:rsidRPr="00EA30FF">
        <w:t xml:space="preserve"> unit per driven roller</w:t>
      </w:r>
    </w:p>
    <w:p w14:paraId="77770533" w14:textId="77777777" w:rsidR="00D839B9" w:rsidRPr="00EA30FF" w:rsidRDefault="00D839B9" w:rsidP="00D839B9">
      <w:pPr>
        <w:pStyle w:val="MTBulletIndent"/>
        <w:tabs>
          <w:tab w:val="clear" w:pos="1211"/>
          <w:tab w:val="num" w:pos="927"/>
        </w:tabs>
        <w:ind w:left="907"/>
      </w:pPr>
      <w:r w:rsidRPr="00EA30FF">
        <w:t>Dummy bar disconnecting device</w:t>
      </w:r>
    </w:p>
    <w:p w14:paraId="66724C22" w14:textId="77777777" w:rsidR="00D839B9" w:rsidRPr="001775C8" w:rsidRDefault="00D839B9" w:rsidP="00D839B9">
      <w:pPr>
        <w:pStyle w:val="MTBulletIndent"/>
        <w:tabs>
          <w:tab w:val="clear" w:pos="1211"/>
          <w:tab w:val="num" w:pos="927"/>
        </w:tabs>
        <w:ind w:left="907"/>
      </w:pPr>
      <w:r w:rsidRPr="001775C8">
        <w:t>Machine attached piping for all utilities</w:t>
      </w:r>
    </w:p>
    <w:p w14:paraId="49DF9635" w14:textId="77777777" w:rsidR="00D839B9" w:rsidRPr="00800EE0" w:rsidRDefault="00D839B9" w:rsidP="00D839B9">
      <w:pPr>
        <w:pStyle w:val="MTHeading"/>
        <w:rPr>
          <w:vanish/>
          <w:highlight w:val="yellow"/>
        </w:rPr>
      </w:pPr>
      <w:r w:rsidRPr="00800EE0">
        <w:rPr>
          <w:vanish/>
          <w:highlight w:val="yellow"/>
        </w:rPr>
        <w:t>Main Characteristics</w:t>
      </w:r>
    </w:p>
    <w:p w14:paraId="219251A3" w14:textId="77777777" w:rsidR="00D839B9" w:rsidRPr="00800EE0" w:rsidRDefault="00D839B9" w:rsidP="00D839B9">
      <w:pPr>
        <w:pStyle w:val="MTBulletIndent"/>
        <w:tabs>
          <w:tab w:val="clear" w:pos="1211"/>
          <w:tab w:val="num" w:pos="927"/>
        </w:tabs>
        <w:ind w:left="907"/>
        <w:rPr>
          <w:vanish/>
          <w:highlight w:val="yellow"/>
        </w:rPr>
      </w:pPr>
      <w:r w:rsidRPr="00800EE0">
        <w:rPr>
          <w:vanish/>
          <w:highlight w:val="yellow"/>
        </w:rPr>
        <w:t>Interchange ability of rollers</w:t>
      </w:r>
    </w:p>
    <w:p w14:paraId="0552A0A7" w14:textId="77777777" w:rsidR="00D839B9" w:rsidRPr="00800EE0" w:rsidRDefault="00D839B9" w:rsidP="00D839B9">
      <w:pPr>
        <w:pStyle w:val="MTBulletIndent"/>
        <w:tabs>
          <w:tab w:val="clear" w:pos="1211"/>
          <w:tab w:val="num" w:pos="927"/>
        </w:tabs>
        <w:ind w:left="907"/>
        <w:rPr>
          <w:vanish/>
          <w:highlight w:val="yellow"/>
        </w:rPr>
      </w:pPr>
      <w:r w:rsidRPr="00800EE0">
        <w:rPr>
          <w:vanish/>
          <w:highlight w:val="yellow"/>
        </w:rPr>
        <w:t>Roller bearings in solid plummer blocks</w:t>
      </w:r>
    </w:p>
    <w:p w14:paraId="4DE9D041" w14:textId="77777777" w:rsidR="00D839B9" w:rsidRPr="006B54DB" w:rsidRDefault="00D839B9" w:rsidP="00D839B9">
      <w:pPr>
        <w:pStyle w:val="MTHeading"/>
        <w:rPr>
          <w:vanish/>
          <w:highlight w:val="yellow"/>
        </w:rPr>
      </w:pPr>
      <w:r w:rsidRPr="006B54DB">
        <w:rPr>
          <w:vanish/>
          <w:highlight w:val="yellow"/>
        </w:rPr>
        <w:t>Advantages of Design</w:t>
      </w:r>
    </w:p>
    <w:p w14:paraId="1DE72030" w14:textId="77777777" w:rsidR="00D839B9" w:rsidRPr="006B54DB" w:rsidRDefault="00D839B9" w:rsidP="00D839B9">
      <w:pPr>
        <w:pStyle w:val="MTBulletIndent"/>
        <w:tabs>
          <w:tab w:val="clear" w:pos="1211"/>
          <w:tab w:val="num" w:pos="927"/>
        </w:tabs>
        <w:ind w:left="907"/>
        <w:rPr>
          <w:vanish/>
          <w:highlight w:val="yellow"/>
        </w:rPr>
      </w:pPr>
      <w:r w:rsidRPr="006B54DB">
        <w:rPr>
          <w:vanish/>
          <w:highlight w:val="yellow"/>
        </w:rPr>
        <w:t>Rollers of modular design, thus, min. stocking of spare parts</w:t>
      </w:r>
    </w:p>
    <w:p w14:paraId="46CA8B5B" w14:textId="77777777" w:rsidR="00D839B9" w:rsidRPr="006B54DB" w:rsidRDefault="00D839B9" w:rsidP="00D839B9">
      <w:pPr>
        <w:pStyle w:val="MTBulletIndent"/>
        <w:tabs>
          <w:tab w:val="clear" w:pos="1211"/>
          <w:tab w:val="num" w:pos="927"/>
        </w:tabs>
        <w:ind w:left="907"/>
        <w:rPr>
          <w:vanish/>
          <w:highlight w:val="yellow"/>
        </w:rPr>
      </w:pPr>
      <w:r w:rsidRPr="006B54DB">
        <w:rPr>
          <w:vanish/>
          <w:highlight w:val="yellow"/>
        </w:rPr>
        <w:t>Quick exchange of rollers if necessary due to modular design of rollers, bearing and</w:t>
      </w:r>
      <w:r>
        <w:rPr>
          <w:vanish/>
          <w:highlight w:val="yellow"/>
        </w:rPr>
        <w:t xml:space="preserve"> motor</w:t>
      </w:r>
      <w:r w:rsidRPr="006B54DB">
        <w:rPr>
          <w:vanish/>
          <w:highlight w:val="yellow"/>
        </w:rPr>
        <w:t xml:space="preserve"> unit</w:t>
      </w:r>
    </w:p>
    <w:p w14:paraId="63510B8E" w14:textId="77777777" w:rsidR="00D839B9" w:rsidRDefault="00D839B9" w:rsidP="00D839B9">
      <w:pPr>
        <w:pStyle w:val="MTBulletIndent"/>
        <w:tabs>
          <w:tab w:val="clear" w:pos="1211"/>
          <w:tab w:val="num" w:pos="927"/>
        </w:tabs>
        <w:ind w:left="907"/>
        <w:rPr>
          <w:vanish/>
          <w:highlight w:val="yellow"/>
        </w:rPr>
      </w:pPr>
      <w:r>
        <w:rPr>
          <w:vanish/>
          <w:highlight w:val="yellow"/>
        </w:rPr>
        <w:t>In case of motor</w:t>
      </w:r>
      <w:r w:rsidRPr="006B54DB">
        <w:rPr>
          <w:vanish/>
          <w:highlight w:val="yellow"/>
        </w:rPr>
        <w:t xml:space="preserve"> failure no interruption of o</w:t>
      </w:r>
      <w:r>
        <w:rPr>
          <w:vanish/>
          <w:highlight w:val="yellow"/>
        </w:rPr>
        <w:t>peration due to individual motor</w:t>
      </w:r>
      <w:r w:rsidRPr="006B54DB">
        <w:rPr>
          <w:vanish/>
          <w:highlight w:val="yellow"/>
        </w:rPr>
        <w:t xml:space="preserve">s </w:t>
      </w:r>
    </w:p>
    <w:p w14:paraId="4875B520" w14:textId="77777777" w:rsidR="00E73604" w:rsidRDefault="00E73604" w:rsidP="00D839B9">
      <w:pPr>
        <w:pStyle w:val="MTStandard"/>
        <w:rPr>
          <w:highlight w:val="yellow"/>
        </w:rPr>
      </w:pPr>
    </w:p>
    <w:p w14:paraId="1079959D" w14:textId="78B9531F" w:rsidR="00D839B9" w:rsidRDefault="00D839B9" w:rsidP="00D839B9">
      <w:pPr>
        <w:pStyle w:val="MTHeading"/>
      </w:pPr>
      <w:r>
        <w:t>Reference Drawing CB.33.1 Torch approach roller table</w:t>
      </w:r>
    </w:p>
    <w:p w14:paraId="78B6CA96" w14:textId="77777777" w:rsidR="00165647" w:rsidRPr="00165647" w:rsidRDefault="00165647" w:rsidP="00165647">
      <w:pPr>
        <w:pStyle w:val="MTStandard"/>
        <w:rPr>
          <w:highlight w:val="yellow"/>
        </w:rPr>
      </w:pPr>
    </w:p>
    <w:p w14:paraId="236D5179" w14:textId="615BAFAD" w:rsidR="00D839B9" w:rsidRPr="00DA7B85" w:rsidRDefault="00165647" w:rsidP="00D839B9">
      <w:pPr>
        <w:pStyle w:val="MTStandard"/>
        <w:jc w:val="center"/>
        <w:rPr>
          <w:highlight w:val="yellow"/>
        </w:rPr>
      </w:pPr>
      <w:r>
        <w:rPr>
          <w:noProof/>
        </w:rPr>
        <w:drawing>
          <wp:inline distT="0" distB="0" distL="0" distR="0" wp14:anchorId="08E35B5D" wp14:editId="7C51514C">
            <wp:extent cx="4657725" cy="2704564"/>
            <wp:effectExtent l="0" t="0" r="0" b="635"/>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1">
                      <a:clrChange>
                        <a:clrFrom>
                          <a:srgbClr val="FFFFFF"/>
                        </a:clrFrom>
                        <a:clrTo>
                          <a:srgbClr val="FFFFFF">
                            <a:alpha val="0"/>
                          </a:srgbClr>
                        </a:clrTo>
                      </a:clrChange>
                    </a:blip>
                    <a:srcRect b="30813"/>
                    <a:stretch/>
                  </pic:blipFill>
                  <pic:spPr bwMode="auto">
                    <a:xfrm>
                      <a:off x="0" y="0"/>
                      <a:ext cx="4657725" cy="2704564"/>
                    </a:xfrm>
                    <a:prstGeom prst="rect">
                      <a:avLst/>
                    </a:prstGeom>
                    <a:ln>
                      <a:noFill/>
                    </a:ln>
                    <a:extLst>
                      <a:ext uri="{53640926-AAD7-44D8-BBD7-CCE9431645EC}">
                        <a14:shadowObscured xmlns:a14="http://schemas.microsoft.com/office/drawing/2010/main"/>
                      </a:ext>
                    </a:extLst>
                  </pic:spPr>
                </pic:pic>
              </a:graphicData>
            </a:graphic>
          </wp:inline>
        </w:drawing>
      </w:r>
    </w:p>
    <w:p w14:paraId="4DD561FD" w14:textId="33D2DC3E" w:rsidR="00D839B9" w:rsidRDefault="00D839B9" w:rsidP="00EC2047">
      <w:pPr>
        <w:pStyle w:val="MTStandard"/>
        <w:jc w:val="center"/>
      </w:pPr>
      <w:r w:rsidRPr="00DA7B85">
        <w:t>- Typical picture for reference only -</w:t>
      </w:r>
      <w:r w:rsidRPr="00EA30FF">
        <w:br w:type="page"/>
      </w:r>
      <w:bookmarkStart w:id="1143" w:name="_Toc362832867"/>
      <w:bookmarkStart w:id="1144" w:name="_Toc362857700"/>
      <w:bookmarkStart w:id="1145" w:name="_Toc362858240"/>
      <w:bookmarkStart w:id="1146" w:name="_Toc493573008"/>
      <w:bookmarkStart w:id="1147" w:name="_Toc499375448"/>
      <w:bookmarkStart w:id="1148" w:name="_Toc499531565"/>
      <w:bookmarkStart w:id="1149" w:name="_Toc505135447"/>
      <w:bookmarkStart w:id="1150" w:name="_Toc505750820"/>
      <w:bookmarkStart w:id="1151" w:name="_Toc510929723"/>
      <w:bookmarkStart w:id="1152" w:name="_Toc2493209"/>
      <w:bookmarkStart w:id="1153" w:name="_Toc3797440"/>
      <w:bookmarkStart w:id="1154" w:name="_Toc65989670"/>
      <w:bookmarkStart w:id="1155" w:name="_Toc241288412"/>
      <w:bookmarkStart w:id="1156" w:name="_Toc242176177"/>
    </w:p>
    <w:p w14:paraId="0E1CFE35" w14:textId="77777777" w:rsidR="00D839B9" w:rsidRPr="00EA30FF" w:rsidRDefault="00D839B9" w:rsidP="00D839B9">
      <w:pPr>
        <w:pStyle w:val="MTHeadingSCS3"/>
      </w:pPr>
      <w:bookmarkStart w:id="1157" w:name="_Toc47605000"/>
      <w:bookmarkStart w:id="1158" w:name="_Toc85786222"/>
      <w:r w:rsidRPr="00EA30FF">
        <w:lastRenderedPageBreak/>
        <w:t>CB.33.2A Torch cutting roller table</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p>
    <w:p w14:paraId="0950EA35" w14:textId="77777777" w:rsidR="00D839B9" w:rsidRPr="00EA30FF" w:rsidRDefault="00D839B9" w:rsidP="00D839B9">
      <w:pPr>
        <w:pStyle w:val="MTHeading"/>
      </w:pPr>
      <w:r w:rsidRPr="00EA30FF">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612EB7D5" w14:textId="77777777" w:rsidTr="00D839B9">
        <w:tc>
          <w:tcPr>
            <w:tcW w:w="3544" w:type="dxa"/>
          </w:tcPr>
          <w:p w14:paraId="0035BA84" w14:textId="77777777" w:rsidR="00D839B9" w:rsidRPr="00EA30FF" w:rsidRDefault="00D839B9" w:rsidP="00D839B9">
            <w:pPr>
              <w:pStyle w:val="MTTableText"/>
            </w:pPr>
            <w:r w:rsidRPr="00EA30FF">
              <w:t>Type of construction</w:t>
            </w:r>
          </w:p>
        </w:tc>
        <w:tc>
          <w:tcPr>
            <w:tcW w:w="5953" w:type="dxa"/>
          </w:tcPr>
          <w:p w14:paraId="28410377" w14:textId="77777777" w:rsidR="00D839B9" w:rsidRPr="00EA30FF" w:rsidRDefault="00D839B9" w:rsidP="00D839B9">
            <w:pPr>
              <w:pStyle w:val="MTTableText"/>
            </w:pPr>
            <w:r w:rsidRPr="00EA30FF">
              <w:t>shift able roller table</w:t>
            </w:r>
          </w:p>
        </w:tc>
      </w:tr>
      <w:tr w:rsidR="00D839B9" w:rsidRPr="00EA30FF" w14:paraId="21D70E70" w14:textId="77777777" w:rsidTr="00D839B9">
        <w:tc>
          <w:tcPr>
            <w:tcW w:w="3544" w:type="dxa"/>
          </w:tcPr>
          <w:p w14:paraId="584F592B" w14:textId="77777777" w:rsidR="00D839B9" w:rsidRPr="00EA30FF" w:rsidRDefault="00D839B9" w:rsidP="00D839B9">
            <w:pPr>
              <w:pStyle w:val="MTTableText"/>
            </w:pPr>
            <w:r w:rsidRPr="00EA30FF">
              <w:t>No. of rollers</w:t>
            </w:r>
          </w:p>
        </w:tc>
        <w:tc>
          <w:tcPr>
            <w:tcW w:w="5953" w:type="dxa"/>
          </w:tcPr>
          <w:p w14:paraId="771CAAF2" w14:textId="659E80A9" w:rsidR="00D839B9" w:rsidRPr="00EA30FF" w:rsidRDefault="00CD3668" w:rsidP="00D839B9">
            <w:pPr>
              <w:pStyle w:val="MTTableText"/>
            </w:pPr>
            <w:r w:rsidRPr="00CD3668">
              <w:rPr>
                <w:color w:val="FF0000"/>
              </w:rPr>
              <w:t>5</w:t>
            </w:r>
            <w:r w:rsidR="0066093B">
              <w:rPr>
                <w:color w:val="FF0000"/>
              </w:rPr>
              <w:t>, driven</w:t>
            </w:r>
          </w:p>
        </w:tc>
      </w:tr>
      <w:tr w:rsidR="00D839B9" w:rsidRPr="006B54DB" w14:paraId="3985647A" w14:textId="77777777" w:rsidTr="00D839B9">
        <w:trPr>
          <w:hidden/>
        </w:trPr>
        <w:tc>
          <w:tcPr>
            <w:tcW w:w="3544" w:type="dxa"/>
          </w:tcPr>
          <w:p w14:paraId="5251905D" w14:textId="77777777" w:rsidR="00D839B9" w:rsidRPr="006B54DB" w:rsidRDefault="00D839B9" w:rsidP="00D839B9">
            <w:pPr>
              <w:pStyle w:val="MTTableText"/>
              <w:rPr>
                <w:vanish/>
                <w:highlight w:val="yellow"/>
              </w:rPr>
            </w:pPr>
            <w:r w:rsidRPr="006B54DB">
              <w:rPr>
                <w:vanish/>
                <w:highlight w:val="yellow"/>
              </w:rPr>
              <w:t>Roller type</w:t>
            </w:r>
          </w:p>
        </w:tc>
        <w:tc>
          <w:tcPr>
            <w:tcW w:w="5953" w:type="dxa"/>
          </w:tcPr>
          <w:p w14:paraId="1E1C2A09" w14:textId="77777777" w:rsidR="00D839B9" w:rsidRPr="006B54DB" w:rsidRDefault="00D839B9" w:rsidP="00D839B9">
            <w:pPr>
              <w:pStyle w:val="MTTableText"/>
              <w:rPr>
                <w:vanish/>
                <w:highlight w:val="yellow"/>
              </w:rPr>
            </w:pPr>
            <w:r w:rsidRPr="006B54DB">
              <w:rPr>
                <w:vanish/>
                <w:highlight w:val="yellow"/>
              </w:rPr>
              <w:t>full face roller</w:t>
            </w:r>
          </w:p>
        </w:tc>
      </w:tr>
      <w:tr w:rsidR="00D839B9" w:rsidRPr="006B54DB" w14:paraId="332CD822" w14:textId="77777777" w:rsidTr="00D839B9">
        <w:trPr>
          <w:hidden/>
        </w:trPr>
        <w:tc>
          <w:tcPr>
            <w:tcW w:w="3544" w:type="dxa"/>
          </w:tcPr>
          <w:p w14:paraId="4D6C618E" w14:textId="77777777" w:rsidR="00D839B9" w:rsidRPr="006B54DB" w:rsidRDefault="00D839B9" w:rsidP="00D839B9">
            <w:pPr>
              <w:pStyle w:val="MTTableText"/>
              <w:rPr>
                <w:vanish/>
                <w:highlight w:val="yellow"/>
              </w:rPr>
            </w:pPr>
            <w:r w:rsidRPr="006B54DB">
              <w:rPr>
                <w:vanish/>
                <w:highlight w:val="yellow"/>
              </w:rPr>
              <w:t>Roller pitch</w:t>
            </w:r>
          </w:p>
        </w:tc>
        <w:tc>
          <w:tcPr>
            <w:tcW w:w="5953" w:type="dxa"/>
          </w:tcPr>
          <w:p w14:paraId="51E75821" w14:textId="77777777" w:rsidR="00D839B9" w:rsidRPr="006B54DB" w:rsidRDefault="00D839B9" w:rsidP="00D839B9">
            <w:pPr>
              <w:pStyle w:val="MTTableText"/>
              <w:rPr>
                <w:vanish/>
                <w:highlight w:val="yellow"/>
              </w:rPr>
            </w:pPr>
            <w:r w:rsidRPr="006B54DB">
              <w:rPr>
                <w:vanish/>
                <w:highlight w:val="yellow"/>
              </w:rPr>
              <w:t>2000 mm</w:t>
            </w:r>
          </w:p>
        </w:tc>
      </w:tr>
      <w:tr w:rsidR="00D839B9" w:rsidRPr="006B54DB" w14:paraId="248F95B1" w14:textId="77777777" w:rsidTr="00D839B9">
        <w:trPr>
          <w:hidden/>
        </w:trPr>
        <w:tc>
          <w:tcPr>
            <w:tcW w:w="3544" w:type="dxa"/>
          </w:tcPr>
          <w:p w14:paraId="5A6C6AA4" w14:textId="77777777" w:rsidR="00D839B9" w:rsidRPr="006B54DB" w:rsidRDefault="00D839B9" w:rsidP="00D839B9">
            <w:pPr>
              <w:pStyle w:val="MTTableText"/>
              <w:rPr>
                <w:vanish/>
                <w:highlight w:val="yellow"/>
              </w:rPr>
            </w:pPr>
            <w:r w:rsidRPr="006B54DB">
              <w:rPr>
                <w:vanish/>
                <w:highlight w:val="yellow"/>
              </w:rPr>
              <w:t>Roller table speed</w:t>
            </w:r>
          </w:p>
        </w:tc>
        <w:tc>
          <w:tcPr>
            <w:tcW w:w="5953" w:type="dxa"/>
          </w:tcPr>
          <w:p w14:paraId="0C43EAB3" w14:textId="77777777" w:rsidR="00D839B9" w:rsidRPr="006B54DB" w:rsidRDefault="00D839B9" w:rsidP="00D839B9">
            <w:pPr>
              <w:pStyle w:val="MTTableText"/>
              <w:rPr>
                <w:vanish/>
                <w:highlight w:val="yellow"/>
              </w:rPr>
            </w:pPr>
            <w:r w:rsidRPr="006B54DB">
              <w:rPr>
                <w:vanish/>
                <w:highlight w:val="yellow"/>
              </w:rPr>
              <w:t>maximum 30 m/min</w:t>
            </w:r>
          </w:p>
        </w:tc>
      </w:tr>
      <w:tr w:rsidR="00D839B9" w:rsidRPr="00FB4EF7" w14:paraId="0269D1D0" w14:textId="77777777" w:rsidTr="00D839B9">
        <w:trPr>
          <w:hidden/>
        </w:trPr>
        <w:tc>
          <w:tcPr>
            <w:tcW w:w="3544" w:type="dxa"/>
          </w:tcPr>
          <w:p w14:paraId="336E77C6" w14:textId="77777777" w:rsidR="00D839B9" w:rsidRPr="006B54DB" w:rsidRDefault="00D839B9" w:rsidP="00D839B9">
            <w:pPr>
              <w:pStyle w:val="MTTableText"/>
              <w:rPr>
                <w:vanish/>
                <w:highlight w:val="yellow"/>
              </w:rPr>
            </w:pPr>
            <w:r w:rsidRPr="006B54DB">
              <w:rPr>
                <w:vanish/>
                <w:highlight w:val="yellow"/>
              </w:rPr>
              <w:t>Bearing type</w:t>
            </w:r>
          </w:p>
        </w:tc>
        <w:tc>
          <w:tcPr>
            <w:tcW w:w="5953" w:type="dxa"/>
          </w:tcPr>
          <w:p w14:paraId="2FF5C3EB" w14:textId="77777777" w:rsidR="00D839B9" w:rsidRPr="006B54DB" w:rsidRDefault="00D839B9" w:rsidP="00D839B9">
            <w:pPr>
              <w:pStyle w:val="MTTableText"/>
              <w:rPr>
                <w:vanish/>
                <w:highlight w:val="yellow"/>
                <w:lang w:val="de-AT"/>
              </w:rPr>
            </w:pPr>
            <w:r w:rsidRPr="006B54DB">
              <w:rPr>
                <w:vanish/>
                <w:highlight w:val="yellow"/>
                <w:lang w:val="de-AT"/>
              </w:rPr>
              <w:t>roller bearing in plummer block</w:t>
            </w:r>
          </w:p>
        </w:tc>
      </w:tr>
      <w:tr w:rsidR="00D839B9" w:rsidRPr="006B54DB" w14:paraId="32095F08" w14:textId="77777777" w:rsidTr="00D839B9">
        <w:trPr>
          <w:hidden/>
        </w:trPr>
        <w:tc>
          <w:tcPr>
            <w:tcW w:w="3544" w:type="dxa"/>
          </w:tcPr>
          <w:p w14:paraId="30A2B7F5" w14:textId="77777777" w:rsidR="00D839B9" w:rsidRPr="006B54DB" w:rsidRDefault="00D839B9" w:rsidP="00D839B9">
            <w:pPr>
              <w:pStyle w:val="MTTableText"/>
              <w:rPr>
                <w:vanish/>
                <w:highlight w:val="yellow"/>
              </w:rPr>
            </w:pPr>
            <w:r>
              <w:rPr>
                <w:vanish/>
                <w:highlight w:val="yellow"/>
              </w:rPr>
              <w:t>Type of motor</w:t>
            </w:r>
          </w:p>
        </w:tc>
        <w:tc>
          <w:tcPr>
            <w:tcW w:w="5953" w:type="dxa"/>
          </w:tcPr>
          <w:p w14:paraId="6D780FF7" w14:textId="77777777" w:rsidR="00D839B9" w:rsidRPr="006B54DB" w:rsidRDefault="00D839B9" w:rsidP="00D839B9">
            <w:pPr>
              <w:pStyle w:val="MTTableText"/>
              <w:rPr>
                <w:vanish/>
                <w:highlight w:val="yellow"/>
              </w:rPr>
            </w:pPr>
            <w:r w:rsidRPr="006B54DB">
              <w:rPr>
                <w:vanish/>
                <w:highlight w:val="yellow"/>
              </w:rPr>
              <w:t>electric gear motor</w:t>
            </w:r>
          </w:p>
        </w:tc>
      </w:tr>
      <w:tr w:rsidR="00D839B9" w:rsidRPr="00EA30FF" w14:paraId="542C5596" w14:textId="77777777" w:rsidTr="00D839B9">
        <w:trPr>
          <w:hidden/>
        </w:trPr>
        <w:tc>
          <w:tcPr>
            <w:tcW w:w="3544" w:type="dxa"/>
          </w:tcPr>
          <w:p w14:paraId="2C8F89C1" w14:textId="77777777" w:rsidR="00D839B9" w:rsidRPr="006B54DB" w:rsidRDefault="00D839B9" w:rsidP="00D839B9">
            <w:pPr>
              <w:pStyle w:val="MTTableText"/>
              <w:rPr>
                <w:vanish/>
                <w:highlight w:val="yellow"/>
              </w:rPr>
            </w:pPr>
            <w:r w:rsidRPr="006B54DB">
              <w:rPr>
                <w:vanish/>
                <w:highlight w:val="yellow"/>
              </w:rPr>
              <w:t xml:space="preserve">No. of </w:t>
            </w:r>
            <w:r>
              <w:rPr>
                <w:vanish/>
                <w:highlight w:val="yellow"/>
              </w:rPr>
              <w:t>motors</w:t>
            </w:r>
          </w:p>
        </w:tc>
        <w:tc>
          <w:tcPr>
            <w:tcW w:w="5953" w:type="dxa"/>
          </w:tcPr>
          <w:p w14:paraId="19A46E68" w14:textId="77777777" w:rsidR="00D839B9" w:rsidRPr="00EA30FF" w:rsidRDefault="00D839B9" w:rsidP="00D839B9">
            <w:pPr>
              <w:pStyle w:val="MTTableText"/>
              <w:rPr>
                <w:vanish/>
              </w:rPr>
            </w:pPr>
            <w:r w:rsidRPr="006B54DB">
              <w:rPr>
                <w:vanish/>
                <w:highlight w:val="yellow"/>
              </w:rPr>
              <w:t>4</w:t>
            </w:r>
          </w:p>
        </w:tc>
      </w:tr>
      <w:tr w:rsidR="00D839B9" w:rsidRPr="00EA30FF" w14:paraId="1EB16451" w14:textId="77777777" w:rsidTr="00D839B9">
        <w:tc>
          <w:tcPr>
            <w:tcW w:w="3544" w:type="dxa"/>
          </w:tcPr>
          <w:p w14:paraId="43DC321C" w14:textId="77777777" w:rsidR="00D839B9" w:rsidRPr="00EA30FF" w:rsidRDefault="00D839B9" w:rsidP="00D839B9">
            <w:pPr>
              <w:pStyle w:val="MTTableText"/>
            </w:pPr>
            <w:r w:rsidRPr="00EA30FF">
              <w:t>Shifting drive</w:t>
            </w:r>
          </w:p>
        </w:tc>
        <w:tc>
          <w:tcPr>
            <w:tcW w:w="5953" w:type="dxa"/>
          </w:tcPr>
          <w:p w14:paraId="717B351C" w14:textId="77777777" w:rsidR="00D839B9" w:rsidRPr="00EA30FF" w:rsidRDefault="00D839B9" w:rsidP="00D839B9">
            <w:pPr>
              <w:pStyle w:val="MTTableText"/>
            </w:pPr>
            <w:r w:rsidRPr="00EA30FF">
              <w:t>hydraulic cylinder</w:t>
            </w:r>
          </w:p>
        </w:tc>
      </w:tr>
      <w:tr w:rsidR="00D839B9" w:rsidRPr="00EA30FF" w14:paraId="6F89577F" w14:textId="77777777" w:rsidTr="00D839B9">
        <w:tc>
          <w:tcPr>
            <w:tcW w:w="3544" w:type="dxa"/>
          </w:tcPr>
          <w:p w14:paraId="166235B2" w14:textId="77777777" w:rsidR="00D839B9" w:rsidRPr="00EA30FF" w:rsidRDefault="00D839B9" w:rsidP="00D839B9">
            <w:pPr>
              <w:pStyle w:val="MTTableText"/>
            </w:pPr>
            <w:r w:rsidRPr="00EA30FF">
              <w:t>Shifting distance</w:t>
            </w:r>
          </w:p>
        </w:tc>
        <w:tc>
          <w:tcPr>
            <w:tcW w:w="5953" w:type="dxa"/>
          </w:tcPr>
          <w:p w14:paraId="50B29EF7" w14:textId="77777777" w:rsidR="00D839B9" w:rsidRPr="00EA30FF" w:rsidRDefault="00D839B9" w:rsidP="00D839B9">
            <w:pPr>
              <w:pStyle w:val="MTTableText"/>
            </w:pPr>
            <w:r w:rsidRPr="00EA30FF">
              <w:t>600 mm</w:t>
            </w:r>
          </w:p>
        </w:tc>
      </w:tr>
      <w:tr w:rsidR="00D839B9" w:rsidRPr="006B54DB" w14:paraId="3746F364" w14:textId="77777777" w:rsidTr="00D839B9">
        <w:tc>
          <w:tcPr>
            <w:tcW w:w="3544" w:type="dxa"/>
          </w:tcPr>
          <w:p w14:paraId="02EEA750" w14:textId="77777777" w:rsidR="00D839B9" w:rsidRPr="00CD3668" w:rsidRDefault="00D839B9" w:rsidP="00D839B9">
            <w:pPr>
              <w:pStyle w:val="MTTableText"/>
            </w:pPr>
            <w:r w:rsidRPr="00CD3668">
              <w:t>Roller cooling</w:t>
            </w:r>
          </w:p>
        </w:tc>
        <w:tc>
          <w:tcPr>
            <w:tcW w:w="5953" w:type="dxa"/>
          </w:tcPr>
          <w:p w14:paraId="18956B6D" w14:textId="77777777" w:rsidR="00D839B9" w:rsidRPr="00CD3668" w:rsidRDefault="00D839B9" w:rsidP="00D839B9">
            <w:pPr>
              <w:pStyle w:val="MTTableText"/>
            </w:pPr>
            <w:r w:rsidRPr="00CD3668">
              <w:t>spray cooling</w:t>
            </w:r>
          </w:p>
        </w:tc>
      </w:tr>
      <w:tr w:rsidR="00D839B9" w:rsidRPr="00EA30FF" w14:paraId="2BFBE706" w14:textId="77777777" w:rsidTr="00D839B9">
        <w:trPr>
          <w:hidden/>
        </w:trPr>
        <w:tc>
          <w:tcPr>
            <w:tcW w:w="3544" w:type="dxa"/>
          </w:tcPr>
          <w:p w14:paraId="37F4160D" w14:textId="77777777" w:rsidR="00D839B9" w:rsidRPr="006B54DB" w:rsidRDefault="00D839B9" w:rsidP="00D839B9">
            <w:pPr>
              <w:pStyle w:val="MTTableText"/>
              <w:rPr>
                <w:vanish/>
                <w:highlight w:val="yellow"/>
              </w:rPr>
            </w:pPr>
            <w:r w:rsidRPr="006B54DB">
              <w:rPr>
                <w:vanish/>
                <w:highlight w:val="yellow"/>
              </w:rPr>
              <w:t>Lubrication</w:t>
            </w:r>
          </w:p>
        </w:tc>
        <w:tc>
          <w:tcPr>
            <w:tcW w:w="5953" w:type="dxa"/>
          </w:tcPr>
          <w:p w14:paraId="29FEB895" w14:textId="77777777" w:rsidR="00D839B9" w:rsidRPr="00EA30FF" w:rsidRDefault="00D839B9" w:rsidP="00D839B9">
            <w:pPr>
              <w:pStyle w:val="MTTableText"/>
              <w:rPr>
                <w:vanish/>
              </w:rPr>
            </w:pPr>
            <w:r w:rsidRPr="006B54DB">
              <w:rPr>
                <w:vanish/>
                <w:highlight w:val="yellow"/>
              </w:rPr>
              <w:t>central grease lubrication</w:t>
            </w:r>
          </w:p>
        </w:tc>
      </w:tr>
    </w:tbl>
    <w:p w14:paraId="79DAA22D" w14:textId="77777777" w:rsidR="00D839B9" w:rsidRDefault="00D839B9" w:rsidP="00D839B9">
      <w:pPr>
        <w:pStyle w:val="MTStandard"/>
      </w:pPr>
    </w:p>
    <w:p w14:paraId="538C7FBF" w14:textId="77777777" w:rsidR="00D839B9" w:rsidRPr="00EA30FF" w:rsidRDefault="00D839B9" w:rsidP="00D839B9">
      <w:pPr>
        <w:pStyle w:val="MTHeading"/>
      </w:pPr>
      <w:r w:rsidRPr="00EA30FF">
        <w:t>Functional Description</w:t>
      </w:r>
    </w:p>
    <w:p w14:paraId="500DB5B3" w14:textId="77777777" w:rsidR="00D839B9" w:rsidRPr="00EA30FF" w:rsidRDefault="00D839B9" w:rsidP="00D839B9">
      <w:pPr>
        <w:pStyle w:val="MTStandard"/>
      </w:pPr>
      <w:r w:rsidRPr="00EA30FF">
        <w:t>The torch cutting roller table serves to transfer the dummy bar and hot strand to the torch cutting area.</w:t>
      </w:r>
    </w:p>
    <w:p w14:paraId="390082C6" w14:textId="77777777" w:rsidR="00D839B9" w:rsidRPr="00EA30FF" w:rsidRDefault="00D839B9" w:rsidP="00D839B9">
      <w:pPr>
        <w:pStyle w:val="MTStandard"/>
      </w:pPr>
      <w:r w:rsidRPr="00EA30FF">
        <w:t>When the torch arrives at the roller area the roller table is shifted and the cutting oxygen supply of the torch cutter is shut off at the same time.</w:t>
      </w:r>
    </w:p>
    <w:p w14:paraId="63A5AB3D" w14:textId="77777777" w:rsidR="00D839B9" w:rsidRPr="00EA30FF" w:rsidRDefault="00D839B9" w:rsidP="00D839B9">
      <w:pPr>
        <w:pStyle w:val="MTStandard"/>
      </w:pPr>
      <w:r w:rsidRPr="00EA30FF">
        <w:t>The driven rollers run synchronously to the casting speed (free running) or at roller table speed</w:t>
      </w:r>
      <w:r>
        <w:t xml:space="preserve"> (roller motor</w:t>
      </w:r>
      <w:r w:rsidRPr="00EA30FF">
        <w:t>) upon completion of cutting.</w:t>
      </w:r>
    </w:p>
    <w:p w14:paraId="65A71DAC" w14:textId="77777777" w:rsidR="00D839B9" w:rsidRPr="00EA30FF" w:rsidRDefault="00D839B9" w:rsidP="00D839B9">
      <w:pPr>
        <w:pStyle w:val="MTHeading"/>
      </w:pPr>
      <w:r w:rsidRPr="00EA30FF">
        <w:t>Main Components</w:t>
      </w:r>
    </w:p>
    <w:p w14:paraId="572A3982" w14:textId="77777777" w:rsidR="00D839B9" w:rsidRPr="00EA30FF" w:rsidRDefault="00D839B9" w:rsidP="00D839B9">
      <w:pPr>
        <w:pStyle w:val="MTBulletIndent"/>
        <w:tabs>
          <w:tab w:val="clear" w:pos="1211"/>
          <w:tab w:val="num" w:pos="927"/>
        </w:tabs>
        <w:ind w:left="907"/>
      </w:pPr>
      <w:r w:rsidRPr="00EA30FF">
        <w:t>Shift able roller table frame</w:t>
      </w:r>
    </w:p>
    <w:p w14:paraId="09ED0AE5" w14:textId="77777777" w:rsidR="00D839B9" w:rsidRPr="00EA30FF" w:rsidRDefault="00D839B9" w:rsidP="00D839B9">
      <w:pPr>
        <w:pStyle w:val="MTBulletIndent"/>
        <w:tabs>
          <w:tab w:val="clear" w:pos="1211"/>
          <w:tab w:val="num" w:pos="927"/>
        </w:tabs>
        <w:ind w:left="907"/>
      </w:pPr>
      <w:r w:rsidRPr="00EA30FF">
        <w:t>Stationary guide rollers with supporting structure</w:t>
      </w:r>
    </w:p>
    <w:p w14:paraId="65C79E6C" w14:textId="77777777" w:rsidR="00D839B9" w:rsidRPr="00EA30FF" w:rsidRDefault="00D839B9" w:rsidP="00D839B9">
      <w:pPr>
        <w:pStyle w:val="MTBulletIndent"/>
        <w:tabs>
          <w:tab w:val="clear" w:pos="1211"/>
          <w:tab w:val="num" w:pos="927"/>
        </w:tabs>
        <w:ind w:left="907"/>
      </w:pPr>
      <w:r w:rsidRPr="00EA30FF">
        <w:t>Shifting mechanism</w:t>
      </w:r>
    </w:p>
    <w:p w14:paraId="36158E05" w14:textId="77777777" w:rsidR="00D839B9" w:rsidRPr="00EA30FF" w:rsidRDefault="00D839B9" w:rsidP="00D839B9">
      <w:pPr>
        <w:pStyle w:val="MTBulletIndent"/>
        <w:tabs>
          <w:tab w:val="clear" w:pos="1211"/>
          <w:tab w:val="num" w:pos="927"/>
        </w:tabs>
        <w:ind w:left="907"/>
      </w:pPr>
      <w:r w:rsidRPr="00EA30FF">
        <w:t>Rollers with bearings</w:t>
      </w:r>
    </w:p>
    <w:p w14:paraId="73F62829" w14:textId="77777777" w:rsidR="00D839B9" w:rsidRPr="00EA30FF" w:rsidRDefault="00D839B9" w:rsidP="00D839B9">
      <w:pPr>
        <w:pStyle w:val="MTBulletIndent"/>
        <w:tabs>
          <w:tab w:val="clear" w:pos="1211"/>
          <w:tab w:val="num" w:pos="927"/>
        </w:tabs>
        <w:ind w:left="907"/>
      </w:pPr>
      <w:r>
        <w:t>Motor</w:t>
      </w:r>
      <w:r w:rsidRPr="00EA30FF">
        <w:t xml:space="preserve"> unit</w:t>
      </w:r>
    </w:p>
    <w:p w14:paraId="456F9EA3" w14:textId="77777777" w:rsidR="00D839B9" w:rsidRPr="00EA30FF" w:rsidRDefault="00D839B9" w:rsidP="00D839B9">
      <w:pPr>
        <w:pStyle w:val="MTBulletIndent"/>
        <w:tabs>
          <w:tab w:val="clear" w:pos="1211"/>
          <w:tab w:val="num" w:pos="927"/>
        </w:tabs>
        <w:ind w:left="907"/>
      </w:pPr>
      <w:r w:rsidRPr="00EA30FF">
        <w:t>Machine attached piping for all utilities</w:t>
      </w:r>
    </w:p>
    <w:p w14:paraId="6625A2DD" w14:textId="7738D7FE" w:rsidR="00D839B9" w:rsidRDefault="00D839B9" w:rsidP="00D839B9">
      <w:pPr>
        <w:pStyle w:val="MTBulletIndent"/>
        <w:tabs>
          <w:tab w:val="clear" w:pos="1211"/>
          <w:tab w:val="num" w:pos="927"/>
        </w:tabs>
        <w:ind w:left="907"/>
      </w:pPr>
      <w:r w:rsidRPr="00EA30FF">
        <w:t>Spray protection</w:t>
      </w:r>
    </w:p>
    <w:p w14:paraId="5AC32F12" w14:textId="5BB846E8" w:rsidR="00CD3668" w:rsidRPr="00CD3668" w:rsidRDefault="00CD3668" w:rsidP="00CD3668">
      <w:pPr>
        <w:pStyle w:val="MTBulletIndent"/>
        <w:tabs>
          <w:tab w:val="clear" w:pos="1211"/>
          <w:tab w:val="num" w:pos="927"/>
        </w:tabs>
        <w:ind w:left="907"/>
        <w:rPr>
          <w:color w:val="FF0000"/>
        </w:rPr>
      </w:pPr>
      <w:r w:rsidRPr="00CD3668">
        <w:rPr>
          <w:color w:val="FF0000"/>
        </w:rPr>
        <w:t xml:space="preserve">Cutting slag collection chute </w:t>
      </w:r>
    </w:p>
    <w:p w14:paraId="4CE5D558" w14:textId="77777777" w:rsidR="00D839B9" w:rsidRPr="00EA30FF" w:rsidRDefault="00D839B9" w:rsidP="00D839B9">
      <w:pPr>
        <w:pStyle w:val="MTHeading"/>
      </w:pPr>
      <w:r w:rsidRPr="00EA30FF">
        <w:t>Main Characteristics</w:t>
      </w:r>
    </w:p>
    <w:p w14:paraId="283681BD" w14:textId="77777777" w:rsidR="00D839B9" w:rsidRPr="00EA30FF" w:rsidRDefault="00D839B9" w:rsidP="00D839B9">
      <w:pPr>
        <w:pStyle w:val="MTBulletIndent"/>
        <w:tabs>
          <w:tab w:val="clear" w:pos="1211"/>
          <w:tab w:val="num" w:pos="927"/>
        </w:tabs>
        <w:ind w:left="907"/>
      </w:pPr>
      <w:r w:rsidRPr="00EA30FF">
        <w:t>Shift able roller table to prevent roller damage</w:t>
      </w:r>
    </w:p>
    <w:p w14:paraId="4E1BF14C" w14:textId="77777777" w:rsidR="00D839B9" w:rsidRPr="006B54DB" w:rsidRDefault="00D839B9" w:rsidP="00D839B9">
      <w:pPr>
        <w:pStyle w:val="MTBulletIndent"/>
        <w:tabs>
          <w:tab w:val="clear" w:pos="1211"/>
          <w:tab w:val="num" w:pos="927"/>
        </w:tabs>
        <w:ind w:left="907"/>
        <w:rPr>
          <w:vanish/>
          <w:highlight w:val="yellow"/>
        </w:rPr>
      </w:pPr>
      <w:r w:rsidRPr="006B54DB">
        <w:rPr>
          <w:vanish/>
          <w:highlight w:val="yellow"/>
        </w:rPr>
        <w:t>Interchange ability of rollers</w:t>
      </w:r>
    </w:p>
    <w:p w14:paraId="2104CEF2" w14:textId="77777777" w:rsidR="00D839B9" w:rsidRPr="006B54DB" w:rsidRDefault="00D839B9" w:rsidP="00D839B9">
      <w:pPr>
        <w:pStyle w:val="MTHeading"/>
        <w:rPr>
          <w:vanish/>
          <w:highlight w:val="yellow"/>
        </w:rPr>
      </w:pPr>
      <w:r w:rsidRPr="006B54DB">
        <w:rPr>
          <w:vanish/>
          <w:highlight w:val="yellow"/>
        </w:rPr>
        <w:t>Advantages of Design</w:t>
      </w:r>
    </w:p>
    <w:p w14:paraId="5083E7B0" w14:textId="77777777" w:rsidR="00D839B9" w:rsidRPr="006B54DB" w:rsidRDefault="00D839B9" w:rsidP="00D839B9">
      <w:pPr>
        <w:pStyle w:val="MTBulletIndent"/>
        <w:tabs>
          <w:tab w:val="clear" w:pos="1211"/>
          <w:tab w:val="num" w:pos="927"/>
        </w:tabs>
        <w:ind w:left="907"/>
        <w:rPr>
          <w:vanish/>
          <w:highlight w:val="yellow"/>
        </w:rPr>
      </w:pPr>
      <w:r w:rsidRPr="006B54DB">
        <w:rPr>
          <w:vanish/>
          <w:highlight w:val="yellow"/>
        </w:rPr>
        <w:t>Rollers of modular design, thus, min. stocking of spare parts</w:t>
      </w:r>
    </w:p>
    <w:p w14:paraId="6F5C399B" w14:textId="77777777" w:rsidR="00D839B9" w:rsidRPr="006B54DB" w:rsidRDefault="00D839B9" w:rsidP="00D839B9">
      <w:pPr>
        <w:pStyle w:val="MTBulletIndent"/>
        <w:tabs>
          <w:tab w:val="clear" w:pos="1211"/>
          <w:tab w:val="num" w:pos="927"/>
        </w:tabs>
        <w:ind w:left="907"/>
        <w:rPr>
          <w:vanish/>
          <w:highlight w:val="yellow"/>
        </w:rPr>
      </w:pPr>
      <w:r w:rsidRPr="006B54DB">
        <w:rPr>
          <w:vanish/>
          <w:highlight w:val="yellow"/>
        </w:rPr>
        <w:t>Quick exchange of rollers if necessary due to modular design of rollers, bea</w:t>
      </w:r>
      <w:r>
        <w:rPr>
          <w:vanish/>
          <w:highlight w:val="yellow"/>
        </w:rPr>
        <w:t>ring and motor</w:t>
      </w:r>
      <w:r w:rsidRPr="006B54DB">
        <w:rPr>
          <w:vanish/>
          <w:highlight w:val="yellow"/>
        </w:rPr>
        <w:t xml:space="preserve"> unit</w:t>
      </w:r>
    </w:p>
    <w:p w14:paraId="401AD403" w14:textId="77777777" w:rsidR="00D839B9" w:rsidRDefault="00D839B9" w:rsidP="00D839B9">
      <w:pPr>
        <w:pStyle w:val="MTBulletIndent"/>
        <w:tabs>
          <w:tab w:val="clear" w:pos="1211"/>
          <w:tab w:val="num" w:pos="927"/>
        </w:tabs>
        <w:ind w:left="907"/>
        <w:rPr>
          <w:vanish/>
          <w:highlight w:val="yellow"/>
        </w:rPr>
      </w:pPr>
      <w:r>
        <w:rPr>
          <w:vanish/>
          <w:highlight w:val="yellow"/>
        </w:rPr>
        <w:t>In case of motor</w:t>
      </w:r>
      <w:r w:rsidRPr="006B54DB">
        <w:rPr>
          <w:vanish/>
          <w:highlight w:val="yellow"/>
        </w:rPr>
        <w:t xml:space="preserve"> failure no interruption of o</w:t>
      </w:r>
      <w:r>
        <w:rPr>
          <w:vanish/>
          <w:highlight w:val="yellow"/>
        </w:rPr>
        <w:t>peration due to individual motor</w:t>
      </w:r>
      <w:r w:rsidRPr="006B54DB">
        <w:rPr>
          <w:vanish/>
          <w:highlight w:val="yellow"/>
        </w:rPr>
        <w:t xml:space="preserve">s </w:t>
      </w:r>
    </w:p>
    <w:p w14:paraId="604455B9" w14:textId="77777777" w:rsidR="00D839B9" w:rsidRDefault="00D839B9" w:rsidP="00D839B9">
      <w:pPr>
        <w:pStyle w:val="MTStandard"/>
        <w:rPr>
          <w:highlight w:val="yellow"/>
        </w:rPr>
      </w:pPr>
    </w:p>
    <w:p w14:paraId="389983DB" w14:textId="77777777" w:rsidR="00D839B9" w:rsidRPr="0046324D" w:rsidRDefault="00D839B9" w:rsidP="00D839B9">
      <w:pPr>
        <w:pStyle w:val="MTHeading"/>
        <w:rPr>
          <w:highlight w:val="yellow"/>
        </w:rPr>
      </w:pPr>
      <w:r w:rsidRPr="0046324D">
        <w:lastRenderedPageBreak/>
        <w:t>Reference Drawing CB.33.2A Torch cutting roller table</w:t>
      </w:r>
    </w:p>
    <w:p w14:paraId="2C5390C4" w14:textId="237F2FD4" w:rsidR="001F0C90" w:rsidRDefault="001F0C90" w:rsidP="001F0C90">
      <w:pPr>
        <w:pStyle w:val="MTStandard"/>
        <w:jc w:val="center"/>
        <w:rPr>
          <w:noProof/>
        </w:rPr>
      </w:pPr>
      <w:r>
        <w:rPr>
          <w:noProof/>
        </w:rPr>
        <w:drawing>
          <wp:inline distT="0" distB="0" distL="0" distR="0" wp14:anchorId="615A94DB" wp14:editId="3332C098">
            <wp:extent cx="5563673" cy="3252734"/>
            <wp:effectExtent l="0" t="0" r="0" b="5080"/>
            <wp:docPr id="1823" name="Picture 1823" descr="A picture containing toy,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CB.33.2A_Torch cutting roller tabl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1684" cy="3257417"/>
                    </a:xfrm>
                    <a:prstGeom prst="rect">
                      <a:avLst/>
                    </a:prstGeom>
                  </pic:spPr>
                </pic:pic>
              </a:graphicData>
            </a:graphic>
          </wp:inline>
        </w:drawing>
      </w:r>
    </w:p>
    <w:p w14:paraId="45FACD3A" w14:textId="77777777" w:rsidR="00D839B9" w:rsidRPr="00DA7B85" w:rsidRDefault="00D839B9" w:rsidP="001F0C90">
      <w:pPr>
        <w:pStyle w:val="MTStandard"/>
        <w:jc w:val="center"/>
      </w:pPr>
      <w:r w:rsidRPr="00DA7B85">
        <w:t>- Typical picture for reference only -</w:t>
      </w:r>
    </w:p>
    <w:p w14:paraId="419FFA9E" w14:textId="77777777" w:rsidR="00D839B9" w:rsidRPr="0046324D" w:rsidRDefault="00D839B9" w:rsidP="001F0C90">
      <w:pPr>
        <w:pStyle w:val="MTStandard"/>
        <w:jc w:val="center"/>
        <w:rPr>
          <w:highlight w:val="yellow"/>
        </w:rPr>
      </w:pPr>
    </w:p>
    <w:p w14:paraId="315E635B" w14:textId="77777777" w:rsidR="00D839B9" w:rsidRDefault="00D839B9" w:rsidP="00D839B9">
      <w:pPr>
        <w:pStyle w:val="MTStandard"/>
      </w:pPr>
      <w:r w:rsidRPr="00EA30FF">
        <w:br w:type="page"/>
      </w:r>
      <w:bookmarkStart w:id="1159" w:name="_Toc459182429"/>
      <w:bookmarkStart w:id="1160" w:name="_Toc504274043"/>
      <w:bookmarkStart w:id="1161" w:name="_Toc510929724"/>
    </w:p>
    <w:p w14:paraId="71D0FB25" w14:textId="77777777" w:rsidR="00D839B9" w:rsidRPr="00EA30FF" w:rsidRDefault="00D839B9" w:rsidP="00D839B9">
      <w:pPr>
        <w:pStyle w:val="MTHeadingSCS3"/>
      </w:pPr>
      <w:bookmarkStart w:id="1162" w:name="_Toc362832868"/>
      <w:bookmarkStart w:id="1163" w:name="_Toc362857701"/>
      <w:bookmarkStart w:id="1164" w:name="_Toc362858241"/>
      <w:bookmarkStart w:id="1165" w:name="_Toc493573009"/>
      <w:bookmarkStart w:id="1166" w:name="_Toc499375449"/>
      <w:bookmarkStart w:id="1167" w:name="_Toc499531566"/>
      <w:bookmarkStart w:id="1168" w:name="_Toc505135448"/>
      <w:bookmarkStart w:id="1169" w:name="_Toc505750821"/>
      <w:bookmarkStart w:id="1170" w:name="_Toc510929725"/>
      <w:bookmarkStart w:id="1171" w:name="_Toc2493210"/>
      <w:bookmarkStart w:id="1172" w:name="_Toc3797441"/>
      <w:bookmarkStart w:id="1173" w:name="_Toc65989671"/>
      <w:bookmarkStart w:id="1174" w:name="_Toc241288413"/>
      <w:bookmarkStart w:id="1175" w:name="_Toc242176178"/>
      <w:bookmarkStart w:id="1176" w:name="_Toc47605002"/>
      <w:bookmarkStart w:id="1177" w:name="_Toc85786223"/>
      <w:bookmarkEnd w:id="1159"/>
      <w:bookmarkEnd w:id="1160"/>
      <w:bookmarkEnd w:id="1161"/>
      <w:r w:rsidRPr="00EA30FF">
        <w:lastRenderedPageBreak/>
        <w:t>CB.33.3 Runout roller table</w:t>
      </w:r>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793FB279" w14:textId="77777777" w:rsidR="00D839B9" w:rsidRPr="00EA30FF" w:rsidRDefault="00D839B9" w:rsidP="00D839B9">
      <w:pPr>
        <w:pStyle w:val="MTHeading"/>
      </w:pPr>
      <w:r w:rsidRPr="00EA30FF">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054D5661" w14:textId="77777777" w:rsidTr="00D839B9">
        <w:tc>
          <w:tcPr>
            <w:tcW w:w="3544" w:type="dxa"/>
          </w:tcPr>
          <w:p w14:paraId="1BAECBDD" w14:textId="77777777" w:rsidR="00D839B9" w:rsidRPr="00EA30FF" w:rsidRDefault="00D839B9" w:rsidP="00D839B9">
            <w:pPr>
              <w:pStyle w:val="MTTableText"/>
            </w:pPr>
            <w:r w:rsidRPr="00EA30FF">
              <w:t xml:space="preserve">No. of rollers </w:t>
            </w:r>
          </w:p>
        </w:tc>
        <w:tc>
          <w:tcPr>
            <w:tcW w:w="5953" w:type="dxa"/>
          </w:tcPr>
          <w:p w14:paraId="1BCF9329" w14:textId="77777777" w:rsidR="00D839B9" w:rsidRPr="00EA30FF" w:rsidRDefault="00D839B9" w:rsidP="00D839B9">
            <w:pPr>
              <w:pStyle w:val="MTTableText"/>
            </w:pPr>
            <w:r w:rsidRPr="00EA30FF">
              <w:t>please refer to layout</w:t>
            </w:r>
          </w:p>
        </w:tc>
      </w:tr>
      <w:tr w:rsidR="00D839B9" w:rsidRPr="002F6525" w14:paraId="6E02DEB4" w14:textId="77777777" w:rsidTr="00D839B9">
        <w:trPr>
          <w:hidden/>
        </w:trPr>
        <w:tc>
          <w:tcPr>
            <w:tcW w:w="3544" w:type="dxa"/>
          </w:tcPr>
          <w:p w14:paraId="02F7697C" w14:textId="77777777" w:rsidR="00D839B9" w:rsidRPr="002F6525" w:rsidRDefault="00D839B9" w:rsidP="00D839B9">
            <w:pPr>
              <w:pStyle w:val="MTTableText"/>
              <w:rPr>
                <w:vanish/>
                <w:highlight w:val="yellow"/>
              </w:rPr>
            </w:pPr>
            <w:r w:rsidRPr="002F6525">
              <w:rPr>
                <w:vanish/>
                <w:highlight w:val="yellow"/>
              </w:rPr>
              <w:t>Roller type</w:t>
            </w:r>
          </w:p>
        </w:tc>
        <w:tc>
          <w:tcPr>
            <w:tcW w:w="5953" w:type="dxa"/>
          </w:tcPr>
          <w:p w14:paraId="68966DE5" w14:textId="77777777" w:rsidR="00D839B9" w:rsidRPr="002F6525" w:rsidRDefault="00D839B9" w:rsidP="00D839B9">
            <w:pPr>
              <w:pStyle w:val="MTTableText"/>
              <w:rPr>
                <w:vanish/>
                <w:highlight w:val="yellow"/>
              </w:rPr>
            </w:pPr>
            <w:r w:rsidRPr="002F6525">
              <w:rPr>
                <w:vanish/>
                <w:highlight w:val="yellow"/>
              </w:rPr>
              <w:t>full face roller</w:t>
            </w:r>
          </w:p>
        </w:tc>
      </w:tr>
      <w:tr w:rsidR="00D839B9" w:rsidRPr="002F6525" w14:paraId="6C8CB451" w14:textId="77777777" w:rsidTr="00D839B9">
        <w:trPr>
          <w:hidden/>
        </w:trPr>
        <w:tc>
          <w:tcPr>
            <w:tcW w:w="3544" w:type="dxa"/>
          </w:tcPr>
          <w:p w14:paraId="7F26A18A" w14:textId="77777777" w:rsidR="00D839B9" w:rsidRPr="002F6525" w:rsidRDefault="00D839B9" w:rsidP="00D839B9">
            <w:pPr>
              <w:pStyle w:val="MTTableText"/>
              <w:rPr>
                <w:vanish/>
                <w:highlight w:val="yellow"/>
              </w:rPr>
            </w:pPr>
            <w:r w:rsidRPr="002F6525">
              <w:rPr>
                <w:vanish/>
                <w:highlight w:val="yellow"/>
              </w:rPr>
              <w:t>Roller pitch</w:t>
            </w:r>
          </w:p>
        </w:tc>
        <w:tc>
          <w:tcPr>
            <w:tcW w:w="5953" w:type="dxa"/>
          </w:tcPr>
          <w:p w14:paraId="0810189B" w14:textId="77777777" w:rsidR="00D839B9" w:rsidRPr="002F6525" w:rsidRDefault="00D839B9" w:rsidP="00D839B9">
            <w:pPr>
              <w:pStyle w:val="MTTableText"/>
              <w:rPr>
                <w:vanish/>
                <w:highlight w:val="yellow"/>
              </w:rPr>
            </w:pPr>
            <w:r w:rsidRPr="002F6525">
              <w:rPr>
                <w:vanish/>
                <w:highlight w:val="yellow"/>
              </w:rPr>
              <w:t>2000 mm</w:t>
            </w:r>
          </w:p>
        </w:tc>
      </w:tr>
      <w:tr w:rsidR="00D839B9" w:rsidRPr="002F6525" w14:paraId="66F147EF" w14:textId="77777777" w:rsidTr="00D839B9">
        <w:trPr>
          <w:hidden/>
        </w:trPr>
        <w:tc>
          <w:tcPr>
            <w:tcW w:w="3544" w:type="dxa"/>
          </w:tcPr>
          <w:p w14:paraId="6CEE889A" w14:textId="77777777" w:rsidR="00D839B9" w:rsidRPr="002F6525" w:rsidRDefault="00D839B9" w:rsidP="00D839B9">
            <w:pPr>
              <w:pStyle w:val="MTTableText"/>
              <w:rPr>
                <w:vanish/>
                <w:highlight w:val="yellow"/>
              </w:rPr>
            </w:pPr>
            <w:r w:rsidRPr="002F6525">
              <w:rPr>
                <w:vanish/>
                <w:highlight w:val="yellow"/>
              </w:rPr>
              <w:t>Roller table speed</w:t>
            </w:r>
          </w:p>
        </w:tc>
        <w:tc>
          <w:tcPr>
            <w:tcW w:w="5953" w:type="dxa"/>
          </w:tcPr>
          <w:p w14:paraId="15FB5B7B" w14:textId="77777777" w:rsidR="00D839B9" w:rsidRPr="002F6525" w:rsidRDefault="00D839B9" w:rsidP="00D839B9">
            <w:pPr>
              <w:pStyle w:val="MTTableText"/>
              <w:rPr>
                <w:vanish/>
                <w:highlight w:val="yellow"/>
              </w:rPr>
            </w:pPr>
            <w:r w:rsidRPr="002F6525">
              <w:rPr>
                <w:vanish/>
                <w:highlight w:val="yellow"/>
              </w:rPr>
              <w:t>approx. 30 m/min</w:t>
            </w:r>
          </w:p>
        </w:tc>
      </w:tr>
      <w:tr w:rsidR="00D839B9" w:rsidRPr="00FB4EF7" w14:paraId="22B5770B" w14:textId="77777777" w:rsidTr="00D839B9">
        <w:trPr>
          <w:hidden/>
        </w:trPr>
        <w:tc>
          <w:tcPr>
            <w:tcW w:w="3544" w:type="dxa"/>
          </w:tcPr>
          <w:p w14:paraId="51619C40" w14:textId="77777777" w:rsidR="00D839B9" w:rsidRPr="002F6525" w:rsidRDefault="00D839B9" w:rsidP="00D839B9">
            <w:pPr>
              <w:pStyle w:val="MTTableText"/>
              <w:rPr>
                <w:vanish/>
                <w:highlight w:val="yellow"/>
              </w:rPr>
            </w:pPr>
            <w:r w:rsidRPr="002F6525">
              <w:rPr>
                <w:vanish/>
                <w:highlight w:val="yellow"/>
              </w:rPr>
              <w:t>Bearing type</w:t>
            </w:r>
          </w:p>
        </w:tc>
        <w:tc>
          <w:tcPr>
            <w:tcW w:w="5953" w:type="dxa"/>
          </w:tcPr>
          <w:p w14:paraId="28B429D4" w14:textId="77777777" w:rsidR="00D839B9" w:rsidRPr="002F6525" w:rsidRDefault="00D839B9" w:rsidP="00D839B9">
            <w:pPr>
              <w:pStyle w:val="MTTableText"/>
              <w:rPr>
                <w:vanish/>
                <w:highlight w:val="yellow"/>
                <w:lang w:val="de-AT"/>
              </w:rPr>
            </w:pPr>
            <w:r w:rsidRPr="00252BC6">
              <w:rPr>
                <w:vanish/>
                <w:highlight w:val="yellow"/>
                <w:lang w:val="de-AT"/>
              </w:rPr>
              <w:t xml:space="preserve">roller bearing in plummer </w:t>
            </w:r>
            <w:r w:rsidRPr="002F6525">
              <w:rPr>
                <w:vanish/>
                <w:highlight w:val="yellow"/>
                <w:lang w:val="de-AT"/>
              </w:rPr>
              <w:t xml:space="preserve">block </w:t>
            </w:r>
          </w:p>
        </w:tc>
      </w:tr>
      <w:tr w:rsidR="00D839B9" w:rsidRPr="002F6525" w14:paraId="10435435" w14:textId="77777777" w:rsidTr="00D839B9">
        <w:trPr>
          <w:hidden/>
        </w:trPr>
        <w:tc>
          <w:tcPr>
            <w:tcW w:w="3544" w:type="dxa"/>
          </w:tcPr>
          <w:p w14:paraId="26A4B059" w14:textId="77777777" w:rsidR="00D839B9" w:rsidRPr="002F6525" w:rsidRDefault="00D839B9" w:rsidP="00D839B9">
            <w:pPr>
              <w:pStyle w:val="MTTableText"/>
              <w:rPr>
                <w:vanish/>
                <w:highlight w:val="yellow"/>
              </w:rPr>
            </w:pPr>
            <w:r w:rsidRPr="002F6525">
              <w:rPr>
                <w:vanish/>
                <w:highlight w:val="yellow"/>
              </w:rPr>
              <w:t xml:space="preserve">Type of </w:t>
            </w:r>
            <w:r>
              <w:rPr>
                <w:vanish/>
                <w:highlight w:val="yellow"/>
              </w:rPr>
              <w:t>motor</w:t>
            </w:r>
          </w:p>
        </w:tc>
        <w:tc>
          <w:tcPr>
            <w:tcW w:w="5953" w:type="dxa"/>
          </w:tcPr>
          <w:p w14:paraId="170E0786" w14:textId="77777777" w:rsidR="00D839B9" w:rsidRPr="002F6525" w:rsidRDefault="00D839B9" w:rsidP="00D839B9">
            <w:pPr>
              <w:pStyle w:val="MTTableText"/>
              <w:rPr>
                <w:vanish/>
                <w:highlight w:val="yellow"/>
              </w:rPr>
            </w:pPr>
            <w:r w:rsidRPr="002F6525">
              <w:rPr>
                <w:vanish/>
                <w:highlight w:val="yellow"/>
              </w:rPr>
              <w:t>electric gear motor</w:t>
            </w:r>
          </w:p>
        </w:tc>
      </w:tr>
      <w:tr w:rsidR="00D839B9" w:rsidRPr="002F6525" w14:paraId="58997E39" w14:textId="77777777" w:rsidTr="00D839B9">
        <w:trPr>
          <w:hidden/>
        </w:trPr>
        <w:tc>
          <w:tcPr>
            <w:tcW w:w="3544" w:type="dxa"/>
          </w:tcPr>
          <w:p w14:paraId="02023566" w14:textId="77777777" w:rsidR="00D839B9" w:rsidRPr="002F6525" w:rsidRDefault="00D839B9" w:rsidP="00D839B9">
            <w:pPr>
              <w:pStyle w:val="MTTableText"/>
              <w:rPr>
                <w:vanish/>
                <w:highlight w:val="yellow"/>
              </w:rPr>
            </w:pPr>
            <w:r w:rsidRPr="002F6525">
              <w:rPr>
                <w:vanish/>
                <w:highlight w:val="yellow"/>
              </w:rPr>
              <w:t>No.</w:t>
            </w:r>
            <w:r>
              <w:rPr>
                <w:vanish/>
                <w:highlight w:val="yellow"/>
              </w:rPr>
              <w:t xml:space="preserve"> of motor</w:t>
            </w:r>
            <w:r w:rsidRPr="002F6525">
              <w:rPr>
                <w:vanish/>
                <w:highlight w:val="yellow"/>
              </w:rPr>
              <w:t>s</w:t>
            </w:r>
          </w:p>
        </w:tc>
        <w:tc>
          <w:tcPr>
            <w:tcW w:w="5953" w:type="dxa"/>
          </w:tcPr>
          <w:p w14:paraId="29C729C0" w14:textId="77777777" w:rsidR="00D839B9" w:rsidRPr="002F6525" w:rsidRDefault="00D839B9" w:rsidP="00D839B9">
            <w:pPr>
              <w:pStyle w:val="MTTableText"/>
              <w:rPr>
                <w:vanish/>
                <w:highlight w:val="yellow"/>
              </w:rPr>
            </w:pPr>
            <w:r w:rsidRPr="002F6525">
              <w:rPr>
                <w:vanish/>
                <w:highlight w:val="yellow"/>
              </w:rPr>
              <w:t>1 per roller</w:t>
            </w:r>
          </w:p>
        </w:tc>
      </w:tr>
      <w:tr w:rsidR="00D839B9" w:rsidRPr="002F6525" w14:paraId="035225C0" w14:textId="77777777" w:rsidTr="00D839B9">
        <w:tc>
          <w:tcPr>
            <w:tcW w:w="3544" w:type="dxa"/>
          </w:tcPr>
          <w:p w14:paraId="138C2887" w14:textId="77777777" w:rsidR="00D839B9" w:rsidRPr="00CD3668" w:rsidRDefault="00D839B9" w:rsidP="00D839B9">
            <w:pPr>
              <w:pStyle w:val="MTTableText"/>
            </w:pPr>
            <w:r w:rsidRPr="00CD3668">
              <w:t>Roller cooling</w:t>
            </w:r>
          </w:p>
        </w:tc>
        <w:tc>
          <w:tcPr>
            <w:tcW w:w="5953" w:type="dxa"/>
          </w:tcPr>
          <w:p w14:paraId="02FB7207" w14:textId="77777777" w:rsidR="00D839B9" w:rsidRPr="00CD3668" w:rsidRDefault="00D839B9" w:rsidP="00D839B9">
            <w:pPr>
              <w:pStyle w:val="MTTableText"/>
            </w:pPr>
            <w:r w:rsidRPr="00CD3668">
              <w:t>spray cooling up to one maximum slab length after the torch cutting roller table</w:t>
            </w:r>
          </w:p>
        </w:tc>
      </w:tr>
      <w:tr w:rsidR="00D839B9" w:rsidRPr="002F6525" w14:paraId="3D2F6472" w14:textId="77777777" w:rsidTr="00D839B9">
        <w:trPr>
          <w:hidden/>
        </w:trPr>
        <w:tc>
          <w:tcPr>
            <w:tcW w:w="3544" w:type="dxa"/>
          </w:tcPr>
          <w:p w14:paraId="017EFADE" w14:textId="77777777" w:rsidR="00D839B9" w:rsidRPr="002F6525" w:rsidRDefault="00D839B9" w:rsidP="00D839B9">
            <w:pPr>
              <w:pStyle w:val="MTTableText"/>
              <w:rPr>
                <w:vanish/>
                <w:highlight w:val="yellow"/>
              </w:rPr>
            </w:pPr>
            <w:r w:rsidRPr="002F6525">
              <w:rPr>
                <w:vanish/>
                <w:highlight w:val="yellow"/>
              </w:rPr>
              <w:t>Lubrication of roller bearings</w:t>
            </w:r>
          </w:p>
        </w:tc>
        <w:tc>
          <w:tcPr>
            <w:tcW w:w="5953" w:type="dxa"/>
          </w:tcPr>
          <w:p w14:paraId="7F6ABF07" w14:textId="77777777" w:rsidR="00D839B9" w:rsidRPr="002F6525" w:rsidRDefault="00D839B9" w:rsidP="00D839B9">
            <w:pPr>
              <w:pStyle w:val="MTTableText"/>
              <w:rPr>
                <w:vanish/>
                <w:highlight w:val="yellow"/>
              </w:rPr>
            </w:pPr>
            <w:r w:rsidRPr="002F6525">
              <w:rPr>
                <w:vanish/>
                <w:highlight w:val="yellow"/>
              </w:rPr>
              <w:t xml:space="preserve">central grease lubrication </w:t>
            </w:r>
            <w:r>
              <w:rPr>
                <w:vanish/>
                <w:highlight w:val="yellow"/>
              </w:rPr>
              <w:t>(first 6 rollers) / all others manually greased</w:t>
            </w:r>
          </w:p>
        </w:tc>
      </w:tr>
      <w:tr w:rsidR="00D839B9" w:rsidRPr="00EA30FF" w14:paraId="00D2F17B" w14:textId="77777777" w:rsidTr="00D839B9">
        <w:trPr>
          <w:hidden/>
        </w:trPr>
        <w:tc>
          <w:tcPr>
            <w:tcW w:w="3544" w:type="dxa"/>
          </w:tcPr>
          <w:p w14:paraId="5E2D4D24" w14:textId="77777777" w:rsidR="00D839B9" w:rsidRPr="002F6525" w:rsidRDefault="00D839B9" w:rsidP="00D839B9">
            <w:pPr>
              <w:pStyle w:val="MTTableText"/>
              <w:rPr>
                <w:vanish/>
                <w:highlight w:val="yellow"/>
              </w:rPr>
            </w:pPr>
            <w:r w:rsidRPr="002F6525">
              <w:rPr>
                <w:vanish/>
                <w:highlight w:val="yellow"/>
              </w:rPr>
              <w:t>Slab temperature</w:t>
            </w:r>
          </w:p>
        </w:tc>
        <w:tc>
          <w:tcPr>
            <w:tcW w:w="5953" w:type="dxa"/>
          </w:tcPr>
          <w:p w14:paraId="0AF55538" w14:textId="77777777" w:rsidR="00D839B9" w:rsidRPr="00EA30FF" w:rsidRDefault="00D839B9" w:rsidP="00D839B9">
            <w:pPr>
              <w:pStyle w:val="MTTableText"/>
              <w:rPr>
                <w:vanish/>
              </w:rPr>
            </w:pPr>
            <w:r w:rsidRPr="002F6525">
              <w:rPr>
                <w:vanish/>
                <w:highlight w:val="yellow"/>
              </w:rPr>
              <w:t>max. 900°C</w:t>
            </w:r>
          </w:p>
        </w:tc>
      </w:tr>
    </w:tbl>
    <w:p w14:paraId="3786AEA3" w14:textId="77777777" w:rsidR="00D839B9" w:rsidRDefault="00D839B9" w:rsidP="00D839B9">
      <w:pPr>
        <w:pStyle w:val="MTStandard"/>
      </w:pPr>
    </w:p>
    <w:p w14:paraId="44E66A79" w14:textId="77777777" w:rsidR="00D839B9" w:rsidRPr="00EA30FF" w:rsidRDefault="00D839B9" w:rsidP="00D839B9">
      <w:pPr>
        <w:pStyle w:val="MTHeading"/>
      </w:pPr>
      <w:r w:rsidRPr="00EA30FF">
        <w:t>Functional Description</w:t>
      </w:r>
    </w:p>
    <w:p w14:paraId="568F7F4B" w14:textId="77777777" w:rsidR="00D839B9" w:rsidRPr="00EA30FF" w:rsidRDefault="00D839B9" w:rsidP="00D839B9">
      <w:pPr>
        <w:pStyle w:val="MTStandard"/>
      </w:pPr>
      <w:r w:rsidRPr="00EA30FF">
        <w:t>The run out roller table split into several groups serves to support and transport the hot strand to the final discharge area.</w:t>
      </w:r>
    </w:p>
    <w:p w14:paraId="5A134A32" w14:textId="77777777" w:rsidR="00D839B9" w:rsidRPr="00EA30FF" w:rsidRDefault="00D839B9" w:rsidP="00D839B9">
      <w:pPr>
        <w:pStyle w:val="MTStandard"/>
      </w:pPr>
      <w:r w:rsidRPr="00EA30FF">
        <w:t>The driven rollers are operated at the roller table speed specified.</w:t>
      </w:r>
    </w:p>
    <w:p w14:paraId="311233DC" w14:textId="77777777" w:rsidR="00D839B9" w:rsidRPr="00EA30FF" w:rsidRDefault="00D839B9" w:rsidP="00D839B9">
      <w:pPr>
        <w:pStyle w:val="MTHeading"/>
      </w:pPr>
      <w:r w:rsidRPr="00EA30FF">
        <w:t>Main Components</w:t>
      </w:r>
    </w:p>
    <w:p w14:paraId="225C54A4" w14:textId="77777777" w:rsidR="00D839B9" w:rsidRPr="00EA30FF" w:rsidRDefault="00D839B9" w:rsidP="00D839B9">
      <w:pPr>
        <w:pStyle w:val="MTBulletIndent"/>
        <w:tabs>
          <w:tab w:val="clear" w:pos="1211"/>
          <w:tab w:val="num" w:pos="927"/>
        </w:tabs>
        <w:ind w:left="907"/>
      </w:pPr>
      <w:r w:rsidRPr="00EA30FF">
        <w:t>Roller table frame</w:t>
      </w:r>
    </w:p>
    <w:p w14:paraId="4B27E9A0" w14:textId="77777777" w:rsidR="00D839B9" w:rsidRPr="00EA30FF" w:rsidRDefault="00D839B9" w:rsidP="00D839B9">
      <w:pPr>
        <w:pStyle w:val="MTBulletIndent"/>
        <w:tabs>
          <w:tab w:val="clear" w:pos="1211"/>
          <w:tab w:val="num" w:pos="927"/>
        </w:tabs>
        <w:ind w:left="907"/>
      </w:pPr>
      <w:r w:rsidRPr="00EA30FF">
        <w:t>Rollers with bearings</w:t>
      </w:r>
    </w:p>
    <w:p w14:paraId="553A74FE" w14:textId="77777777" w:rsidR="00D839B9" w:rsidRPr="00EA30FF" w:rsidRDefault="00D839B9" w:rsidP="00D839B9">
      <w:pPr>
        <w:pStyle w:val="MTBulletIndent"/>
        <w:tabs>
          <w:tab w:val="clear" w:pos="1211"/>
          <w:tab w:val="num" w:pos="927"/>
        </w:tabs>
        <w:ind w:left="907"/>
      </w:pPr>
      <w:r>
        <w:t>Motor</w:t>
      </w:r>
      <w:r w:rsidRPr="00EA30FF">
        <w:t xml:space="preserve"> unit per roller</w:t>
      </w:r>
    </w:p>
    <w:p w14:paraId="3EA71442" w14:textId="77777777" w:rsidR="00D839B9" w:rsidRPr="002F6525" w:rsidRDefault="00D839B9" w:rsidP="00D839B9">
      <w:pPr>
        <w:pStyle w:val="MTHeading"/>
        <w:rPr>
          <w:vanish/>
          <w:highlight w:val="yellow"/>
        </w:rPr>
      </w:pPr>
      <w:r w:rsidRPr="002F6525">
        <w:rPr>
          <w:vanish/>
          <w:highlight w:val="yellow"/>
        </w:rPr>
        <w:t>Main Characteristics</w:t>
      </w:r>
    </w:p>
    <w:p w14:paraId="2AC0F59B" w14:textId="77777777" w:rsidR="00D839B9" w:rsidRPr="002F6525" w:rsidRDefault="00D839B9" w:rsidP="00D839B9">
      <w:pPr>
        <w:pStyle w:val="MTBulletIndent"/>
        <w:tabs>
          <w:tab w:val="clear" w:pos="1211"/>
          <w:tab w:val="num" w:pos="927"/>
        </w:tabs>
        <w:ind w:left="907"/>
        <w:rPr>
          <w:vanish/>
          <w:highlight w:val="yellow"/>
        </w:rPr>
      </w:pPr>
      <w:r w:rsidRPr="002F6525">
        <w:rPr>
          <w:vanish/>
          <w:highlight w:val="yellow"/>
        </w:rPr>
        <w:t>Interchange ability of rollers</w:t>
      </w:r>
    </w:p>
    <w:p w14:paraId="479AF5AD" w14:textId="77777777" w:rsidR="00D839B9" w:rsidRPr="002F6525" w:rsidRDefault="00D839B9" w:rsidP="00D839B9">
      <w:pPr>
        <w:pStyle w:val="MTBulletIndent"/>
        <w:tabs>
          <w:tab w:val="clear" w:pos="1211"/>
          <w:tab w:val="num" w:pos="927"/>
        </w:tabs>
        <w:ind w:left="907"/>
        <w:rPr>
          <w:vanish/>
          <w:highlight w:val="yellow"/>
        </w:rPr>
      </w:pPr>
      <w:r w:rsidRPr="002F6525">
        <w:rPr>
          <w:vanish/>
          <w:highlight w:val="yellow"/>
        </w:rPr>
        <w:t>Roller bearings in rigid plummer blocks</w:t>
      </w:r>
    </w:p>
    <w:p w14:paraId="1ECFDACC" w14:textId="77777777" w:rsidR="00D839B9" w:rsidRPr="002F6525" w:rsidRDefault="00D839B9" w:rsidP="00D839B9">
      <w:pPr>
        <w:pStyle w:val="MTHeading"/>
        <w:rPr>
          <w:vanish/>
          <w:highlight w:val="yellow"/>
        </w:rPr>
      </w:pPr>
      <w:r w:rsidRPr="002F6525">
        <w:rPr>
          <w:vanish/>
          <w:highlight w:val="yellow"/>
        </w:rPr>
        <w:t>Advantages of Design</w:t>
      </w:r>
    </w:p>
    <w:p w14:paraId="27097BA2" w14:textId="77777777" w:rsidR="00D839B9" w:rsidRPr="002F6525" w:rsidRDefault="00D839B9" w:rsidP="00D839B9">
      <w:pPr>
        <w:pStyle w:val="MTBulletIndent"/>
        <w:tabs>
          <w:tab w:val="clear" w:pos="1211"/>
          <w:tab w:val="num" w:pos="927"/>
        </w:tabs>
        <w:ind w:left="907"/>
        <w:rPr>
          <w:vanish/>
          <w:highlight w:val="yellow"/>
        </w:rPr>
      </w:pPr>
      <w:r w:rsidRPr="002F6525">
        <w:rPr>
          <w:vanish/>
          <w:highlight w:val="yellow"/>
        </w:rPr>
        <w:t>Rollers of modular design, thus, low stocking of spare parts</w:t>
      </w:r>
    </w:p>
    <w:p w14:paraId="31D8C02E" w14:textId="77777777" w:rsidR="00D839B9" w:rsidRPr="002F6525" w:rsidRDefault="00D839B9" w:rsidP="00D839B9">
      <w:pPr>
        <w:pStyle w:val="MTBulletIndent"/>
        <w:tabs>
          <w:tab w:val="clear" w:pos="1211"/>
          <w:tab w:val="num" w:pos="927"/>
        </w:tabs>
        <w:ind w:left="907"/>
        <w:rPr>
          <w:vanish/>
          <w:highlight w:val="yellow"/>
        </w:rPr>
      </w:pPr>
      <w:r w:rsidRPr="002F6525">
        <w:rPr>
          <w:vanish/>
          <w:highlight w:val="yellow"/>
        </w:rPr>
        <w:t>Quick exchange of rollers if necessary due to modular desi</w:t>
      </w:r>
      <w:r>
        <w:rPr>
          <w:vanish/>
          <w:highlight w:val="yellow"/>
        </w:rPr>
        <w:t>gn of rollers, bearing and motor</w:t>
      </w:r>
      <w:r w:rsidRPr="002F6525">
        <w:rPr>
          <w:vanish/>
          <w:highlight w:val="yellow"/>
        </w:rPr>
        <w:t xml:space="preserve"> unit</w:t>
      </w:r>
    </w:p>
    <w:p w14:paraId="635185BE" w14:textId="77777777" w:rsidR="00D839B9" w:rsidRDefault="00D839B9" w:rsidP="00D839B9">
      <w:pPr>
        <w:pStyle w:val="MTBulletIndent"/>
        <w:tabs>
          <w:tab w:val="clear" w:pos="1211"/>
          <w:tab w:val="num" w:pos="927"/>
        </w:tabs>
        <w:ind w:left="907"/>
        <w:rPr>
          <w:vanish/>
          <w:highlight w:val="yellow"/>
        </w:rPr>
      </w:pPr>
      <w:r>
        <w:rPr>
          <w:vanish/>
          <w:highlight w:val="yellow"/>
        </w:rPr>
        <w:t>In case of motor</w:t>
      </w:r>
      <w:r w:rsidRPr="002F6525">
        <w:rPr>
          <w:vanish/>
          <w:highlight w:val="yellow"/>
        </w:rPr>
        <w:t xml:space="preserve"> failure no interruption of operation du</w:t>
      </w:r>
      <w:r>
        <w:rPr>
          <w:vanish/>
          <w:highlight w:val="yellow"/>
        </w:rPr>
        <w:t>e to individual motor</w:t>
      </w:r>
      <w:r w:rsidRPr="002F6525">
        <w:rPr>
          <w:vanish/>
          <w:highlight w:val="yellow"/>
        </w:rPr>
        <w:t xml:space="preserve">s </w:t>
      </w:r>
    </w:p>
    <w:p w14:paraId="4984AC7B" w14:textId="77777777" w:rsidR="00D839B9" w:rsidRPr="002F6525" w:rsidRDefault="00D839B9" w:rsidP="00D839B9">
      <w:pPr>
        <w:pStyle w:val="MTStandard"/>
        <w:rPr>
          <w:highlight w:val="yellow"/>
        </w:rPr>
      </w:pPr>
    </w:p>
    <w:p w14:paraId="01D9B817" w14:textId="77777777" w:rsidR="00D839B9" w:rsidRDefault="00D839B9" w:rsidP="00D839B9">
      <w:pPr>
        <w:pStyle w:val="MTStandard"/>
      </w:pPr>
      <w:bookmarkStart w:id="1178" w:name="_Toc532010746"/>
      <w:bookmarkStart w:id="1179" w:name="_Toc2493211"/>
      <w:bookmarkStart w:id="1180" w:name="_Toc3797442"/>
      <w:bookmarkStart w:id="1181" w:name="_Toc65989672"/>
      <w:bookmarkStart w:id="1182" w:name="_Toc241288414"/>
      <w:bookmarkStart w:id="1183" w:name="_Toc242176179"/>
      <w:r w:rsidRPr="00EA30FF">
        <w:br w:type="page"/>
      </w:r>
    </w:p>
    <w:p w14:paraId="2153DB66" w14:textId="77777777" w:rsidR="00D839B9" w:rsidRPr="009114EC" w:rsidRDefault="00D839B9" w:rsidP="00D839B9">
      <w:pPr>
        <w:pStyle w:val="MTHeadingSCS3"/>
        <w:rPr>
          <w:highlight w:val="yellow"/>
        </w:rPr>
      </w:pPr>
      <w:bookmarkStart w:id="1184" w:name="_Toc530910898"/>
      <w:bookmarkStart w:id="1185" w:name="_Toc532010747"/>
      <w:bookmarkStart w:id="1186" w:name="_Toc85786224"/>
      <w:bookmarkStart w:id="1187" w:name="_Toc47605004"/>
      <w:bookmarkEnd w:id="1178"/>
      <w:bookmarkEnd w:id="1179"/>
      <w:bookmarkEnd w:id="1180"/>
      <w:bookmarkEnd w:id="1181"/>
      <w:bookmarkEnd w:id="1182"/>
      <w:bookmarkEnd w:id="1183"/>
      <w:r w:rsidRPr="009114EC">
        <w:lastRenderedPageBreak/>
        <w:t>CB.33.4 Weighing roller table with weighing grid</w:t>
      </w:r>
      <w:bookmarkEnd w:id="1184"/>
      <w:bookmarkEnd w:id="1185"/>
      <w:bookmarkEnd w:id="1186"/>
      <w:r w:rsidRPr="009114EC">
        <w:t xml:space="preserve"> </w:t>
      </w:r>
      <w:r w:rsidRPr="00BD7EE8">
        <w:rPr>
          <w:vanish/>
          <w:highlight w:val="yellow"/>
        </w:rPr>
        <w:t>(ALTERNATIVE)</w:t>
      </w:r>
      <w:bookmarkEnd w:id="1187"/>
    </w:p>
    <w:p w14:paraId="291493ED" w14:textId="77777777" w:rsidR="00D839B9" w:rsidRPr="00F25BD2" w:rsidRDefault="00D839B9" w:rsidP="00D839B9">
      <w:pPr>
        <w:pStyle w:val="MTHeading"/>
      </w:pPr>
      <w:r w:rsidRPr="00F25BD2">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F25BD2" w14:paraId="03114BF8" w14:textId="77777777" w:rsidTr="00D839B9">
        <w:tc>
          <w:tcPr>
            <w:tcW w:w="3544" w:type="dxa"/>
          </w:tcPr>
          <w:p w14:paraId="157BA399" w14:textId="77777777" w:rsidR="00D839B9" w:rsidRPr="00F25BD2" w:rsidRDefault="00D839B9" w:rsidP="00D839B9">
            <w:pPr>
              <w:pStyle w:val="MTTableText"/>
            </w:pPr>
            <w:r w:rsidRPr="00F25BD2">
              <w:t>Type</w:t>
            </w:r>
          </w:p>
        </w:tc>
        <w:tc>
          <w:tcPr>
            <w:tcW w:w="5953" w:type="dxa"/>
          </w:tcPr>
          <w:p w14:paraId="433FD669" w14:textId="77777777" w:rsidR="00D839B9" w:rsidRPr="00F25BD2" w:rsidRDefault="00D839B9" w:rsidP="00D839B9">
            <w:pPr>
              <w:pStyle w:val="MTTableText"/>
            </w:pPr>
            <w:r w:rsidRPr="00F25BD2">
              <w:t>hydraulically operated weighing grid</w:t>
            </w:r>
          </w:p>
        </w:tc>
      </w:tr>
      <w:tr w:rsidR="00D839B9" w:rsidRPr="00F25BD2" w14:paraId="16EF50D5" w14:textId="77777777" w:rsidTr="00D839B9">
        <w:tc>
          <w:tcPr>
            <w:tcW w:w="3544" w:type="dxa"/>
          </w:tcPr>
          <w:p w14:paraId="499C2A0E" w14:textId="77777777" w:rsidR="00D839B9" w:rsidRPr="00F25BD2" w:rsidRDefault="00D839B9" w:rsidP="00D839B9">
            <w:pPr>
              <w:pStyle w:val="MTTableText"/>
            </w:pPr>
            <w:r w:rsidRPr="00F25BD2">
              <w:t>Max.slab weight</w:t>
            </w:r>
          </w:p>
        </w:tc>
        <w:tc>
          <w:tcPr>
            <w:tcW w:w="5953" w:type="dxa"/>
          </w:tcPr>
          <w:p w14:paraId="07064770" w14:textId="77777777" w:rsidR="00D839B9" w:rsidRPr="00F25BD2" w:rsidRDefault="00D839B9" w:rsidP="00D839B9">
            <w:pPr>
              <w:pStyle w:val="MTTableText"/>
            </w:pPr>
            <w:r>
              <w:t>approx.4</w:t>
            </w:r>
            <w:r w:rsidRPr="00F25BD2">
              <w:t>0 t</w:t>
            </w:r>
          </w:p>
        </w:tc>
      </w:tr>
      <w:tr w:rsidR="00D839B9" w:rsidRPr="00F25BD2" w14:paraId="0184D9BB" w14:textId="77777777" w:rsidTr="00D839B9">
        <w:tc>
          <w:tcPr>
            <w:tcW w:w="3544" w:type="dxa"/>
          </w:tcPr>
          <w:p w14:paraId="75FCB73E" w14:textId="77777777" w:rsidR="00D839B9" w:rsidRPr="00F25BD2" w:rsidRDefault="00D839B9" w:rsidP="00D839B9">
            <w:pPr>
              <w:pStyle w:val="MTTableText"/>
            </w:pPr>
            <w:r w:rsidRPr="00F25BD2">
              <w:t>Lifting stroke</w:t>
            </w:r>
          </w:p>
        </w:tc>
        <w:tc>
          <w:tcPr>
            <w:tcW w:w="5953" w:type="dxa"/>
          </w:tcPr>
          <w:p w14:paraId="7B0ECABE" w14:textId="7F0D5C0A" w:rsidR="00D839B9" w:rsidRPr="00F25BD2" w:rsidRDefault="00D839B9" w:rsidP="00D839B9">
            <w:pPr>
              <w:pStyle w:val="MTTableText"/>
            </w:pPr>
            <w:r w:rsidRPr="00F25BD2">
              <w:t>approx. 1</w:t>
            </w:r>
            <w:r w:rsidR="00BD7EE8" w:rsidRPr="00BD7EE8">
              <w:rPr>
                <w:color w:val="FF0000"/>
              </w:rPr>
              <w:t>4</w:t>
            </w:r>
            <w:r w:rsidRPr="00F25BD2">
              <w:t>0 mm</w:t>
            </w:r>
          </w:p>
        </w:tc>
      </w:tr>
      <w:tr w:rsidR="00D839B9" w:rsidRPr="00F25BD2" w14:paraId="3E290508" w14:textId="77777777" w:rsidTr="00D839B9">
        <w:tc>
          <w:tcPr>
            <w:tcW w:w="3544" w:type="dxa"/>
          </w:tcPr>
          <w:p w14:paraId="60A19467" w14:textId="77777777" w:rsidR="00D839B9" w:rsidRPr="00F25BD2" w:rsidRDefault="00D839B9" w:rsidP="00D839B9">
            <w:pPr>
              <w:pStyle w:val="MTTableText"/>
            </w:pPr>
            <w:r w:rsidRPr="00F25BD2">
              <w:t>Lifting drive</w:t>
            </w:r>
          </w:p>
        </w:tc>
        <w:tc>
          <w:tcPr>
            <w:tcW w:w="5953" w:type="dxa"/>
          </w:tcPr>
          <w:p w14:paraId="31C71979" w14:textId="77777777" w:rsidR="00D839B9" w:rsidRPr="00F25BD2" w:rsidRDefault="00D839B9" w:rsidP="00D839B9">
            <w:pPr>
              <w:pStyle w:val="MTTableText"/>
            </w:pPr>
            <w:r w:rsidRPr="00F25BD2">
              <w:t>hydraulic cylinder</w:t>
            </w:r>
          </w:p>
        </w:tc>
      </w:tr>
      <w:tr w:rsidR="00D839B9" w:rsidRPr="00F25BD2" w14:paraId="0470BFC1" w14:textId="77777777" w:rsidTr="00D839B9">
        <w:tc>
          <w:tcPr>
            <w:tcW w:w="3544" w:type="dxa"/>
          </w:tcPr>
          <w:p w14:paraId="46B2E816" w14:textId="77777777" w:rsidR="00D839B9" w:rsidRPr="00F25BD2" w:rsidRDefault="00D839B9" w:rsidP="00D839B9">
            <w:pPr>
              <w:pStyle w:val="MTTableText"/>
            </w:pPr>
            <w:r w:rsidRPr="00F25BD2">
              <w:t>No. of rollers</w:t>
            </w:r>
          </w:p>
        </w:tc>
        <w:tc>
          <w:tcPr>
            <w:tcW w:w="5953" w:type="dxa"/>
          </w:tcPr>
          <w:p w14:paraId="587E6836" w14:textId="77777777" w:rsidR="00D839B9" w:rsidRPr="00F25BD2" w:rsidRDefault="00D839B9" w:rsidP="00D839B9">
            <w:pPr>
              <w:pStyle w:val="MTTableText"/>
            </w:pPr>
            <w:r w:rsidRPr="00F25BD2">
              <w:t xml:space="preserve">6 </w:t>
            </w:r>
          </w:p>
        </w:tc>
      </w:tr>
      <w:tr w:rsidR="00D839B9" w:rsidRPr="00F25BD2" w14:paraId="69BD93FE" w14:textId="77777777" w:rsidTr="00D839B9">
        <w:tc>
          <w:tcPr>
            <w:tcW w:w="3544" w:type="dxa"/>
          </w:tcPr>
          <w:p w14:paraId="7479044F" w14:textId="77777777" w:rsidR="00D839B9" w:rsidRPr="00F25BD2" w:rsidRDefault="00D839B9" w:rsidP="00D839B9">
            <w:pPr>
              <w:pStyle w:val="MTTableText"/>
            </w:pPr>
            <w:r w:rsidRPr="00F25BD2">
              <w:t>Roller type</w:t>
            </w:r>
          </w:p>
        </w:tc>
        <w:tc>
          <w:tcPr>
            <w:tcW w:w="5953" w:type="dxa"/>
          </w:tcPr>
          <w:p w14:paraId="61A7498D" w14:textId="77777777" w:rsidR="00D839B9" w:rsidRPr="00F25BD2" w:rsidRDefault="00D839B9" w:rsidP="00D839B9">
            <w:pPr>
              <w:pStyle w:val="MTTableText"/>
            </w:pPr>
            <w:r w:rsidRPr="00F25BD2">
              <w:t>full face roller</w:t>
            </w:r>
          </w:p>
        </w:tc>
      </w:tr>
      <w:tr w:rsidR="00D839B9" w:rsidRPr="00F25BD2" w14:paraId="2D6891DA" w14:textId="77777777" w:rsidTr="00D839B9">
        <w:tc>
          <w:tcPr>
            <w:tcW w:w="3544" w:type="dxa"/>
          </w:tcPr>
          <w:p w14:paraId="28E35516" w14:textId="77777777" w:rsidR="00D839B9" w:rsidRPr="00F25BD2" w:rsidRDefault="00D839B9" w:rsidP="00D839B9">
            <w:pPr>
              <w:pStyle w:val="MTTableText"/>
            </w:pPr>
            <w:r w:rsidRPr="00F25BD2">
              <w:t>Scale</w:t>
            </w:r>
          </w:p>
        </w:tc>
        <w:tc>
          <w:tcPr>
            <w:tcW w:w="5953" w:type="dxa"/>
          </w:tcPr>
          <w:p w14:paraId="3443F05B" w14:textId="77777777" w:rsidR="00D839B9" w:rsidRPr="00F25BD2" w:rsidRDefault="00D839B9" w:rsidP="00D839B9">
            <w:pPr>
              <w:pStyle w:val="MTTableText"/>
            </w:pPr>
            <w:r w:rsidRPr="00F25BD2">
              <w:t>via load cells (see electric part)</w:t>
            </w:r>
          </w:p>
        </w:tc>
      </w:tr>
      <w:tr w:rsidR="00D839B9" w:rsidRPr="00F25BD2" w14:paraId="234132E5" w14:textId="77777777" w:rsidTr="00D839B9">
        <w:trPr>
          <w:hidden/>
        </w:trPr>
        <w:tc>
          <w:tcPr>
            <w:tcW w:w="3544" w:type="dxa"/>
          </w:tcPr>
          <w:p w14:paraId="1FB013EA" w14:textId="77777777" w:rsidR="00D839B9" w:rsidRPr="0067074E" w:rsidRDefault="00D839B9" w:rsidP="00D839B9">
            <w:pPr>
              <w:pStyle w:val="MTTableText"/>
              <w:rPr>
                <w:vanish/>
                <w:highlight w:val="yellow"/>
              </w:rPr>
            </w:pPr>
            <w:r w:rsidRPr="0067074E">
              <w:rPr>
                <w:vanish/>
                <w:highlight w:val="yellow"/>
              </w:rPr>
              <w:t>Roller pitch</w:t>
            </w:r>
          </w:p>
        </w:tc>
        <w:tc>
          <w:tcPr>
            <w:tcW w:w="5953" w:type="dxa"/>
          </w:tcPr>
          <w:p w14:paraId="40F8C8EE" w14:textId="77777777" w:rsidR="00D839B9" w:rsidRPr="0067074E" w:rsidRDefault="00D839B9" w:rsidP="00D839B9">
            <w:pPr>
              <w:pStyle w:val="MTTableText"/>
              <w:rPr>
                <w:vanish/>
                <w:highlight w:val="yellow"/>
              </w:rPr>
            </w:pPr>
            <w:r w:rsidRPr="0067074E">
              <w:rPr>
                <w:vanish/>
                <w:highlight w:val="yellow"/>
              </w:rPr>
              <w:t>2000 mm</w:t>
            </w:r>
          </w:p>
        </w:tc>
      </w:tr>
      <w:tr w:rsidR="00D839B9" w:rsidRPr="00F25BD2" w14:paraId="32C1D2F3" w14:textId="77777777" w:rsidTr="00D839B9">
        <w:trPr>
          <w:hidden/>
        </w:trPr>
        <w:tc>
          <w:tcPr>
            <w:tcW w:w="3544" w:type="dxa"/>
          </w:tcPr>
          <w:p w14:paraId="174A4C44" w14:textId="77777777" w:rsidR="00D839B9" w:rsidRPr="0067074E" w:rsidRDefault="00D839B9" w:rsidP="00D839B9">
            <w:pPr>
              <w:pStyle w:val="MTTableText"/>
              <w:rPr>
                <w:vanish/>
                <w:highlight w:val="yellow"/>
              </w:rPr>
            </w:pPr>
            <w:r w:rsidRPr="0067074E">
              <w:rPr>
                <w:vanish/>
                <w:highlight w:val="yellow"/>
              </w:rPr>
              <w:t>Roller table speed</w:t>
            </w:r>
          </w:p>
        </w:tc>
        <w:tc>
          <w:tcPr>
            <w:tcW w:w="5953" w:type="dxa"/>
          </w:tcPr>
          <w:p w14:paraId="185C94B6" w14:textId="77777777" w:rsidR="00D839B9" w:rsidRPr="0067074E" w:rsidRDefault="00D839B9" w:rsidP="00D839B9">
            <w:pPr>
              <w:pStyle w:val="MTTableText"/>
              <w:rPr>
                <w:vanish/>
                <w:highlight w:val="yellow"/>
              </w:rPr>
            </w:pPr>
            <w:r w:rsidRPr="0067074E">
              <w:rPr>
                <w:vanish/>
                <w:highlight w:val="yellow"/>
              </w:rPr>
              <w:t>approx. 30 m/min</w:t>
            </w:r>
          </w:p>
        </w:tc>
      </w:tr>
      <w:tr w:rsidR="00D839B9" w:rsidRPr="00FB4EF7" w14:paraId="4051F95C" w14:textId="77777777" w:rsidTr="00D839B9">
        <w:trPr>
          <w:hidden/>
        </w:trPr>
        <w:tc>
          <w:tcPr>
            <w:tcW w:w="3544" w:type="dxa"/>
          </w:tcPr>
          <w:p w14:paraId="50C67D08" w14:textId="77777777" w:rsidR="00D839B9" w:rsidRPr="0067074E" w:rsidRDefault="00D839B9" w:rsidP="00D839B9">
            <w:pPr>
              <w:pStyle w:val="MTTableText"/>
              <w:rPr>
                <w:vanish/>
                <w:highlight w:val="yellow"/>
              </w:rPr>
            </w:pPr>
            <w:r w:rsidRPr="0067074E">
              <w:rPr>
                <w:vanish/>
                <w:highlight w:val="yellow"/>
              </w:rPr>
              <w:t>Bearing type</w:t>
            </w:r>
          </w:p>
        </w:tc>
        <w:tc>
          <w:tcPr>
            <w:tcW w:w="5953" w:type="dxa"/>
          </w:tcPr>
          <w:p w14:paraId="69B7840E" w14:textId="77777777" w:rsidR="00D839B9" w:rsidRPr="00883A8C" w:rsidRDefault="00D839B9" w:rsidP="00D839B9">
            <w:pPr>
              <w:pStyle w:val="MTTableText"/>
              <w:rPr>
                <w:vanish/>
                <w:highlight w:val="yellow"/>
                <w:lang w:val="en-US"/>
              </w:rPr>
            </w:pPr>
            <w:r w:rsidRPr="00883A8C">
              <w:rPr>
                <w:vanish/>
                <w:highlight w:val="yellow"/>
                <w:lang w:val="en-US"/>
              </w:rPr>
              <w:t xml:space="preserve">roller bearing in plummer block </w:t>
            </w:r>
          </w:p>
        </w:tc>
      </w:tr>
      <w:tr w:rsidR="00D839B9" w:rsidRPr="00F25BD2" w14:paraId="30DBF81C" w14:textId="77777777" w:rsidTr="00D839B9">
        <w:trPr>
          <w:hidden/>
        </w:trPr>
        <w:tc>
          <w:tcPr>
            <w:tcW w:w="3544" w:type="dxa"/>
          </w:tcPr>
          <w:p w14:paraId="23D803F5" w14:textId="77777777" w:rsidR="00D839B9" w:rsidRPr="0067074E" w:rsidRDefault="00D839B9" w:rsidP="00D839B9">
            <w:pPr>
              <w:pStyle w:val="MTTableText"/>
              <w:rPr>
                <w:vanish/>
                <w:highlight w:val="yellow"/>
              </w:rPr>
            </w:pPr>
            <w:r w:rsidRPr="0067074E">
              <w:rPr>
                <w:vanish/>
                <w:highlight w:val="yellow"/>
              </w:rPr>
              <w:t>Type of motor</w:t>
            </w:r>
          </w:p>
        </w:tc>
        <w:tc>
          <w:tcPr>
            <w:tcW w:w="5953" w:type="dxa"/>
          </w:tcPr>
          <w:p w14:paraId="311C970F" w14:textId="77777777" w:rsidR="00D839B9" w:rsidRPr="0067074E" w:rsidRDefault="00D839B9" w:rsidP="00D839B9">
            <w:pPr>
              <w:pStyle w:val="MTTableText"/>
              <w:rPr>
                <w:vanish/>
                <w:highlight w:val="yellow"/>
              </w:rPr>
            </w:pPr>
            <w:r w:rsidRPr="0067074E">
              <w:rPr>
                <w:vanish/>
                <w:highlight w:val="yellow"/>
              </w:rPr>
              <w:t>electric gear motor</w:t>
            </w:r>
          </w:p>
        </w:tc>
      </w:tr>
      <w:tr w:rsidR="00D839B9" w:rsidRPr="00F25BD2" w14:paraId="1A84CB64" w14:textId="77777777" w:rsidTr="00D839B9">
        <w:trPr>
          <w:hidden/>
        </w:trPr>
        <w:tc>
          <w:tcPr>
            <w:tcW w:w="3544" w:type="dxa"/>
          </w:tcPr>
          <w:p w14:paraId="01CA25F7" w14:textId="77777777" w:rsidR="00D839B9" w:rsidRPr="0067074E" w:rsidRDefault="00D839B9" w:rsidP="00D839B9">
            <w:pPr>
              <w:pStyle w:val="MTTableText"/>
              <w:rPr>
                <w:vanish/>
                <w:highlight w:val="yellow"/>
              </w:rPr>
            </w:pPr>
            <w:r w:rsidRPr="0067074E">
              <w:rPr>
                <w:vanish/>
                <w:highlight w:val="yellow"/>
              </w:rPr>
              <w:t>No. of motors</w:t>
            </w:r>
          </w:p>
        </w:tc>
        <w:tc>
          <w:tcPr>
            <w:tcW w:w="5953" w:type="dxa"/>
          </w:tcPr>
          <w:p w14:paraId="431F1566" w14:textId="77777777" w:rsidR="00D839B9" w:rsidRPr="0067074E" w:rsidRDefault="00D839B9" w:rsidP="00D839B9">
            <w:pPr>
              <w:pStyle w:val="MTTableText"/>
              <w:rPr>
                <w:vanish/>
                <w:highlight w:val="yellow"/>
              </w:rPr>
            </w:pPr>
            <w:r w:rsidRPr="0067074E">
              <w:rPr>
                <w:vanish/>
                <w:highlight w:val="yellow"/>
              </w:rPr>
              <w:t>1 per roller</w:t>
            </w:r>
          </w:p>
        </w:tc>
      </w:tr>
      <w:tr w:rsidR="00D839B9" w:rsidRPr="00F25BD2" w14:paraId="4DCF47C8" w14:textId="77777777" w:rsidTr="00D839B9">
        <w:trPr>
          <w:hidden/>
        </w:trPr>
        <w:tc>
          <w:tcPr>
            <w:tcW w:w="3544" w:type="dxa"/>
          </w:tcPr>
          <w:p w14:paraId="737B83EE" w14:textId="77777777" w:rsidR="00D839B9" w:rsidRPr="0067074E" w:rsidRDefault="00D839B9" w:rsidP="00D839B9">
            <w:pPr>
              <w:pStyle w:val="MTTableText"/>
              <w:rPr>
                <w:vanish/>
                <w:highlight w:val="yellow"/>
              </w:rPr>
            </w:pPr>
            <w:r w:rsidRPr="0067074E">
              <w:rPr>
                <w:vanish/>
                <w:highlight w:val="yellow"/>
              </w:rPr>
              <w:t>Lubrication of roller bearings</w:t>
            </w:r>
          </w:p>
        </w:tc>
        <w:tc>
          <w:tcPr>
            <w:tcW w:w="5953" w:type="dxa"/>
          </w:tcPr>
          <w:p w14:paraId="64814209" w14:textId="77777777" w:rsidR="00D839B9" w:rsidRPr="0067074E" w:rsidRDefault="00D839B9" w:rsidP="00D839B9">
            <w:pPr>
              <w:pStyle w:val="MTTableText"/>
              <w:rPr>
                <w:vanish/>
                <w:highlight w:val="yellow"/>
              </w:rPr>
            </w:pPr>
            <w:r w:rsidRPr="0067074E">
              <w:rPr>
                <w:vanish/>
                <w:highlight w:val="yellow"/>
              </w:rPr>
              <w:t>manually greased</w:t>
            </w:r>
          </w:p>
        </w:tc>
      </w:tr>
      <w:tr w:rsidR="00D839B9" w:rsidRPr="00F25BD2" w14:paraId="4AAA8555" w14:textId="77777777" w:rsidTr="00D839B9">
        <w:trPr>
          <w:hidden/>
        </w:trPr>
        <w:tc>
          <w:tcPr>
            <w:tcW w:w="3544" w:type="dxa"/>
          </w:tcPr>
          <w:p w14:paraId="2401AECE" w14:textId="77777777" w:rsidR="00D839B9" w:rsidRPr="0067074E" w:rsidRDefault="00D839B9" w:rsidP="00D839B9">
            <w:pPr>
              <w:pStyle w:val="MTTableText"/>
              <w:rPr>
                <w:vanish/>
                <w:highlight w:val="yellow"/>
              </w:rPr>
            </w:pPr>
            <w:r w:rsidRPr="0067074E">
              <w:rPr>
                <w:vanish/>
                <w:highlight w:val="yellow"/>
              </w:rPr>
              <w:t>Slab temperature</w:t>
            </w:r>
          </w:p>
        </w:tc>
        <w:tc>
          <w:tcPr>
            <w:tcW w:w="5953" w:type="dxa"/>
          </w:tcPr>
          <w:p w14:paraId="6F9BE4EF" w14:textId="77777777" w:rsidR="00D839B9" w:rsidRPr="0067074E" w:rsidRDefault="00D839B9" w:rsidP="00D839B9">
            <w:pPr>
              <w:pStyle w:val="MTTableText"/>
              <w:rPr>
                <w:vanish/>
                <w:highlight w:val="yellow"/>
              </w:rPr>
            </w:pPr>
            <w:r w:rsidRPr="0067074E">
              <w:rPr>
                <w:vanish/>
                <w:highlight w:val="yellow"/>
              </w:rPr>
              <w:t>max. 900°C</w:t>
            </w:r>
          </w:p>
        </w:tc>
      </w:tr>
    </w:tbl>
    <w:p w14:paraId="0AC9E5EC" w14:textId="77777777" w:rsidR="00D839B9" w:rsidRDefault="00D839B9" w:rsidP="00D839B9">
      <w:pPr>
        <w:pStyle w:val="MTStandard"/>
      </w:pPr>
    </w:p>
    <w:p w14:paraId="7E86529E" w14:textId="77777777" w:rsidR="00D839B9" w:rsidRPr="00F25BD2" w:rsidRDefault="00D839B9" w:rsidP="00D839B9">
      <w:pPr>
        <w:pStyle w:val="MTHeading"/>
      </w:pPr>
      <w:r w:rsidRPr="00F25BD2">
        <w:t>Functional Description</w:t>
      </w:r>
    </w:p>
    <w:p w14:paraId="021C66F9" w14:textId="77777777" w:rsidR="00D839B9" w:rsidRPr="00F25BD2" w:rsidRDefault="00D839B9" w:rsidP="00D839B9">
      <w:pPr>
        <w:pStyle w:val="MTStandard"/>
      </w:pPr>
      <w:r w:rsidRPr="00F25BD2">
        <w:t>The slabs are transferred from the run out table to weighing roller table to weighing position.. The weighing grid lifts the slabs by hydraulic cylinder for weighing. After the system becomes still the weight of the slabs is recorded and the grid lowers the slabs onto the weighing roller table for further transportation.</w:t>
      </w:r>
    </w:p>
    <w:p w14:paraId="16A6FD68" w14:textId="77777777" w:rsidR="00D839B9" w:rsidRPr="00F25BD2" w:rsidRDefault="00D839B9" w:rsidP="00D839B9">
      <w:pPr>
        <w:pStyle w:val="MTHeading"/>
      </w:pPr>
      <w:r w:rsidRPr="00F25BD2">
        <w:t>Main Components</w:t>
      </w:r>
    </w:p>
    <w:p w14:paraId="1F5432F0" w14:textId="77777777" w:rsidR="00D839B9" w:rsidRPr="00F25BD2" w:rsidRDefault="00D839B9" w:rsidP="00D839B9">
      <w:pPr>
        <w:pStyle w:val="MTBulletIndent"/>
        <w:tabs>
          <w:tab w:val="clear" w:pos="1211"/>
          <w:tab w:val="num" w:pos="927"/>
        </w:tabs>
        <w:ind w:left="907"/>
      </w:pPr>
      <w:r w:rsidRPr="00F25BD2">
        <w:t>Base frame</w:t>
      </w:r>
    </w:p>
    <w:p w14:paraId="7C32D57C" w14:textId="77777777" w:rsidR="00D839B9" w:rsidRPr="00F25BD2" w:rsidRDefault="00D839B9" w:rsidP="00D839B9">
      <w:pPr>
        <w:pStyle w:val="MTBulletIndent"/>
        <w:tabs>
          <w:tab w:val="clear" w:pos="1211"/>
          <w:tab w:val="num" w:pos="927"/>
        </w:tabs>
        <w:ind w:left="907"/>
      </w:pPr>
      <w:r w:rsidRPr="00F25BD2">
        <w:t>Weighing grid</w:t>
      </w:r>
    </w:p>
    <w:p w14:paraId="4534EE02" w14:textId="77777777" w:rsidR="00D839B9" w:rsidRPr="00F25BD2" w:rsidRDefault="00D839B9" w:rsidP="00D839B9">
      <w:pPr>
        <w:pStyle w:val="MTBulletIndent"/>
        <w:tabs>
          <w:tab w:val="clear" w:pos="1211"/>
          <w:tab w:val="num" w:pos="927"/>
        </w:tabs>
        <w:ind w:left="907"/>
      </w:pPr>
      <w:r w:rsidRPr="00F25BD2">
        <w:t>Grid lifting mechanism</w:t>
      </w:r>
    </w:p>
    <w:p w14:paraId="1A9B953A" w14:textId="77777777" w:rsidR="00D839B9" w:rsidRPr="00F25BD2" w:rsidRDefault="00D839B9" w:rsidP="00D839B9">
      <w:pPr>
        <w:pStyle w:val="MTBulletIndent"/>
        <w:tabs>
          <w:tab w:val="clear" w:pos="1211"/>
          <w:tab w:val="num" w:pos="927"/>
        </w:tabs>
        <w:ind w:left="907"/>
      </w:pPr>
      <w:r w:rsidRPr="00F25BD2">
        <w:t>Hydraulic cylinder</w:t>
      </w:r>
    </w:p>
    <w:p w14:paraId="5DB88505" w14:textId="77777777" w:rsidR="00D839B9" w:rsidRPr="00F25BD2" w:rsidRDefault="00D839B9" w:rsidP="00D839B9">
      <w:pPr>
        <w:pStyle w:val="MTBulletIndent"/>
        <w:tabs>
          <w:tab w:val="clear" w:pos="1211"/>
          <w:tab w:val="num" w:pos="927"/>
        </w:tabs>
        <w:ind w:left="907"/>
      </w:pPr>
      <w:r w:rsidRPr="00F25BD2">
        <w:t>Load cells</w:t>
      </w:r>
    </w:p>
    <w:p w14:paraId="0AD3FE71" w14:textId="77777777" w:rsidR="00D839B9" w:rsidRPr="00F25BD2" w:rsidRDefault="00D839B9" w:rsidP="00D839B9">
      <w:pPr>
        <w:pStyle w:val="MTBulletIndent"/>
        <w:tabs>
          <w:tab w:val="clear" w:pos="1211"/>
          <w:tab w:val="num" w:pos="927"/>
        </w:tabs>
        <w:ind w:left="907"/>
      </w:pPr>
      <w:r w:rsidRPr="00F25BD2">
        <w:t>Roller table frame</w:t>
      </w:r>
    </w:p>
    <w:p w14:paraId="01D4DE91" w14:textId="77777777" w:rsidR="00D839B9" w:rsidRPr="00F25BD2" w:rsidRDefault="00D839B9" w:rsidP="00D839B9">
      <w:pPr>
        <w:pStyle w:val="MTBulletIndent"/>
        <w:tabs>
          <w:tab w:val="clear" w:pos="1211"/>
          <w:tab w:val="num" w:pos="927"/>
        </w:tabs>
        <w:ind w:left="907"/>
      </w:pPr>
      <w:r w:rsidRPr="00F25BD2">
        <w:t>Rollers with bearings</w:t>
      </w:r>
    </w:p>
    <w:p w14:paraId="5E6B05EA" w14:textId="77777777" w:rsidR="00D839B9" w:rsidRPr="00F25BD2" w:rsidRDefault="00D839B9" w:rsidP="00D839B9">
      <w:pPr>
        <w:pStyle w:val="MTBulletIndent"/>
        <w:tabs>
          <w:tab w:val="clear" w:pos="1211"/>
          <w:tab w:val="num" w:pos="927"/>
        </w:tabs>
        <w:ind w:left="907"/>
      </w:pPr>
      <w:r>
        <w:t>Motor</w:t>
      </w:r>
      <w:r w:rsidRPr="00F25BD2">
        <w:t xml:space="preserve"> unit per roller</w:t>
      </w:r>
    </w:p>
    <w:p w14:paraId="4ACEC66A" w14:textId="77777777" w:rsidR="00D839B9" w:rsidRPr="00F25BD2" w:rsidRDefault="00D839B9" w:rsidP="00D839B9">
      <w:pPr>
        <w:pStyle w:val="MTHeading"/>
      </w:pPr>
      <w:r w:rsidRPr="00F25BD2">
        <w:t>Main Characteristics</w:t>
      </w:r>
    </w:p>
    <w:p w14:paraId="799EAA45" w14:textId="77777777" w:rsidR="00D839B9" w:rsidRPr="00F25BD2" w:rsidRDefault="00D839B9" w:rsidP="00D839B9">
      <w:pPr>
        <w:pStyle w:val="MTBulletIndent"/>
        <w:tabs>
          <w:tab w:val="clear" w:pos="1211"/>
          <w:tab w:val="num" w:pos="927"/>
        </w:tabs>
        <w:ind w:left="907"/>
      </w:pPr>
      <w:r w:rsidRPr="00F25BD2">
        <w:t>Lifting the slabs from roller table for weighing</w:t>
      </w:r>
    </w:p>
    <w:p w14:paraId="56F70A22" w14:textId="77777777" w:rsidR="00D839B9" w:rsidRPr="00F25BD2" w:rsidRDefault="00D839B9" w:rsidP="00D839B9">
      <w:pPr>
        <w:pStyle w:val="MTHeading"/>
      </w:pPr>
      <w:r w:rsidRPr="00F25BD2">
        <w:t>Advantages of Design</w:t>
      </w:r>
    </w:p>
    <w:p w14:paraId="5E4C97EF" w14:textId="77777777" w:rsidR="00D839B9" w:rsidRPr="00F25BD2" w:rsidRDefault="00D839B9" w:rsidP="00D839B9">
      <w:pPr>
        <w:pStyle w:val="MTBulletIndent"/>
        <w:tabs>
          <w:tab w:val="clear" w:pos="1211"/>
          <w:tab w:val="num" w:pos="927"/>
        </w:tabs>
        <w:ind w:left="907"/>
      </w:pPr>
      <w:r w:rsidRPr="00F25BD2">
        <w:t>Lower load for load cells</w:t>
      </w:r>
      <w:bookmarkStart w:id="1188" w:name="_Toc2493212"/>
      <w:bookmarkStart w:id="1189" w:name="_Toc3797443"/>
      <w:bookmarkStart w:id="1190" w:name="_Toc65989673"/>
      <w:bookmarkStart w:id="1191" w:name="_Toc241288415"/>
      <w:bookmarkStart w:id="1192" w:name="_Toc242176180"/>
    </w:p>
    <w:p w14:paraId="3B6DA702" w14:textId="77777777" w:rsidR="00D839B9" w:rsidRPr="00F25BD2" w:rsidRDefault="00D839B9" w:rsidP="00D839B9">
      <w:pPr>
        <w:pStyle w:val="MTStandard"/>
      </w:pPr>
    </w:p>
    <w:p w14:paraId="78ACC2E0" w14:textId="07FC2F2C" w:rsidR="00D839B9" w:rsidRDefault="00D839B9" w:rsidP="00D839B9">
      <w:pPr>
        <w:pStyle w:val="MTStandard"/>
      </w:pPr>
      <w:r w:rsidRPr="00EA30FF">
        <w:br w:type="page"/>
      </w:r>
    </w:p>
    <w:p w14:paraId="16BD12B3" w14:textId="77777777" w:rsidR="00D839B9" w:rsidRPr="00865EC3" w:rsidRDefault="00D839B9" w:rsidP="00D839B9">
      <w:pPr>
        <w:pStyle w:val="MTHeadingSCS3"/>
        <w:rPr>
          <w:highlight w:val="yellow"/>
        </w:rPr>
      </w:pPr>
      <w:bookmarkStart w:id="1193" w:name="_Toc85786225"/>
      <w:bookmarkStart w:id="1194" w:name="_Toc47605005"/>
      <w:r w:rsidRPr="00865EC3">
        <w:lastRenderedPageBreak/>
        <w:t>CB.33.5 Discharge roller table</w:t>
      </w:r>
      <w:bookmarkEnd w:id="1193"/>
      <w:r w:rsidRPr="00865EC3">
        <w:t xml:space="preserve"> </w:t>
      </w:r>
      <w:bookmarkEnd w:id="1188"/>
      <w:bookmarkEnd w:id="1189"/>
      <w:bookmarkEnd w:id="1190"/>
      <w:bookmarkEnd w:id="1191"/>
      <w:bookmarkEnd w:id="1192"/>
      <w:r w:rsidRPr="001A29E6">
        <w:rPr>
          <w:vanish/>
          <w:highlight w:val="yellow"/>
        </w:rPr>
        <w:t>(ALTERNATIVE)</w:t>
      </w:r>
      <w:bookmarkEnd w:id="1194"/>
    </w:p>
    <w:p w14:paraId="6E83124D" w14:textId="77777777" w:rsidR="00D839B9" w:rsidRPr="00F25BD2" w:rsidRDefault="00D839B9" w:rsidP="00D839B9">
      <w:pPr>
        <w:pStyle w:val="MTHeading"/>
      </w:pPr>
      <w:r w:rsidRPr="00F25BD2">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F25BD2" w14:paraId="59219ABA" w14:textId="77777777" w:rsidTr="00D839B9">
        <w:tc>
          <w:tcPr>
            <w:tcW w:w="3544" w:type="dxa"/>
          </w:tcPr>
          <w:p w14:paraId="3561F36F" w14:textId="77777777" w:rsidR="00D839B9" w:rsidRPr="00F25BD2" w:rsidRDefault="00D839B9" w:rsidP="00D839B9">
            <w:pPr>
              <w:pStyle w:val="MTTableText"/>
            </w:pPr>
            <w:r w:rsidRPr="00F25BD2">
              <w:t xml:space="preserve">No. of rollers </w:t>
            </w:r>
          </w:p>
        </w:tc>
        <w:tc>
          <w:tcPr>
            <w:tcW w:w="5953" w:type="dxa"/>
          </w:tcPr>
          <w:p w14:paraId="09C4ACB0" w14:textId="56E54F5C" w:rsidR="00D839B9" w:rsidRPr="00F25BD2" w:rsidRDefault="00BD7EE8" w:rsidP="00D839B9">
            <w:pPr>
              <w:pStyle w:val="MTTableText"/>
            </w:pPr>
            <w:r w:rsidRPr="00BD7EE8">
              <w:rPr>
                <w:color w:val="FF0000"/>
              </w:rPr>
              <w:t>please refer to layout</w:t>
            </w:r>
          </w:p>
        </w:tc>
      </w:tr>
      <w:tr w:rsidR="00D839B9" w:rsidRPr="00F25BD2" w14:paraId="6A412749" w14:textId="77777777" w:rsidTr="00D839B9">
        <w:trPr>
          <w:hidden/>
        </w:trPr>
        <w:tc>
          <w:tcPr>
            <w:tcW w:w="3544" w:type="dxa"/>
          </w:tcPr>
          <w:p w14:paraId="7939B3A6" w14:textId="77777777" w:rsidR="00D839B9" w:rsidRPr="0067074E" w:rsidRDefault="00D839B9" w:rsidP="00D839B9">
            <w:pPr>
              <w:pStyle w:val="MTTableText"/>
              <w:rPr>
                <w:vanish/>
                <w:highlight w:val="yellow"/>
              </w:rPr>
            </w:pPr>
            <w:r w:rsidRPr="0067074E">
              <w:rPr>
                <w:vanish/>
                <w:highlight w:val="yellow"/>
              </w:rPr>
              <w:t>Roller type</w:t>
            </w:r>
          </w:p>
        </w:tc>
        <w:tc>
          <w:tcPr>
            <w:tcW w:w="5953" w:type="dxa"/>
          </w:tcPr>
          <w:p w14:paraId="35ADDE97" w14:textId="77777777" w:rsidR="00D839B9" w:rsidRPr="0067074E" w:rsidRDefault="00D839B9" w:rsidP="00D839B9">
            <w:pPr>
              <w:pStyle w:val="MTTableText"/>
              <w:rPr>
                <w:vanish/>
                <w:highlight w:val="yellow"/>
              </w:rPr>
            </w:pPr>
            <w:r w:rsidRPr="0067074E">
              <w:rPr>
                <w:vanish/>
                <w:highlight w:val="yellow"/>
              </w:rPr>
              <w:t>full face roller</w:t>
            </w:r>
          </w:p>
        </w:tc>
      </w:tr>
      <w:tr w:rsidR="00D839B9" w:rsidRPr="00F25BD2" w14:paraId="7A31A67D" w14:textId="77777777" w:rsidTr="00D839B9">
        <w:trPr>
          <w:hidden/>
        </w:trPr>
        <w:tc>
          <w:tcPr>
            <w:tcW w:w="3544" w:type="dxa"/>
          </w:tcPr>
          <w:p w14:paraId="608D12F4" w14:textId="77777777" w:rsidR="00D839B9" w:rsidRPr="0067074E" w:rsidRDefault="00D839B9" w:rsidP="00D839B9">
            <w:pPr>
              <w:pStyle w:val="MTTableText"/>
              <w:rPr>
                <w:vanish/>
                <w:highlight w:val="yellow"/>
              </w:rPr>
            </w:pPr>
            <w:r w:rsidRPr="0067074E">
              <w:rPr>
                <w:vanish/>
                <w:highlight w:val="yellow"/>
              </w:rPr>
              <w:t>Roller diameter</w:t>
            </w:r>
          </w:p>
        </w:tc>
        <w:tc>
          <w:tcPr>
            <w:tcW w:w="5953" w:type="dxa"/>
          </w:tcPr>
          <w:p w14:paraId="1F1D0903" w14:textId="77777777" w:rsidR="00D839B9" w:rsidRPr="0067074E" w:rsidRDefault="00D839B9" w:rsidP="00D839B9">
            <w:pPr>
              <w:pStyle w:val="MTTableText"/>
              <w:rPr>
                <w:vanish/>
                <w:highlight w:val="yellow"/>
              </w:rPr>
            </w:pPr>
            <w:r w:rsidRPr="0067074E">
              <w:rPr>
                <w:vanish/>
                <w:highlight w:val="yellow"/>
              </w:rPr>
              <w:t>260 mm</w:t>
            </w:r>
            <w:r w:rsidRPr="0067074E">
              <w:rPr>
                <w:vanish/>
                <w:highlight w:val="yellow"/>
              </w:rPr>
              <w:br/>
              <w:t xml:space="preserve">300 mm for slab width &gt; 1800 mm </w:t>
            </w:r>
          </w:p>
          <w:p w14:paraId="37EF80EC" w14:textId="77777777" w:rsidR="00D839B9" w:rsidRPr="0067074E" w:rsidRDefault="00D839B9" w:rsidP="00D839B9">
            <w:pPr>
              <w:pStyle w:val="MTTableText"/>
              <w:rPr>
                <w:vanish/>
                <w:highlight w:val="yellow"/>
              </w:rPr>
            </w:pPr>
            <w:r w:rsidRPr="0067074E">
              <w:rPr>
                <w:vanish/>
                <w:highlight w:val="yellow"/>
              </w:rPr>
              <w:t>or for slab width &lt; 1800 mm in case of crane pick up</w:t>
            </w:r>
          </w:p>
        </w:tc>
      </w:tr>
      <w:tr w:rsidR="00D839B9" w:rsidRPr="00F25BD2" w14:paraId="52C7FAFB" w14:textId="77777777" w:rsidTr="00D839B9">
        <w:trPr>
          <w:hidden/>
        </w:trPr>
        <w:tc>
          <w:tcPr>
            <w:tcW w:w="3544" w:type="dxa"/>
          </w:tcPr>
          <w:p w14:paraId="5DCCF18F" w14:textId="77777777" w:rsidR="00D839B9" w:rsidRPr="0067074E" w:rsidRDefault="00D839B9" w:rsidP="00D839B9">
            <w:pPr>
              <w:pStyle w:val="MTTableText"/>
              <w:rPr>
                <w:vanish/>
                <w:highlight w:val="yellow"/>
              </w:rPr>
            </w:pPr>
            <w:r w:rsidRPr="0067074E">
              <w:rPr>
                <w:vanish/>
                <w:highlight w:val="yellow"/>
              </w:rPr>
              <w:t>Roller pitch</w:t>
            </w:r>
          </w:p>
        </w:tc>
        <w:tc>
          <w:tcPr>
            <w:tcW w:w="5953" w:type="dxa"/>
          </w:tcPr>
          <w:p w14:paraId="1A5BE760" w14:textId="77777777" w:rsidR="00D839B9" w:rsidRPr="0067074E" w:rsidRDefault="00D839B9" w:rsidP="00D839B9">
            <w:pPr>
              <w:pStyle w:val="MTTableText"/>
              <w:rPr>
                <w:vanish/>
                <w:highlight w:val="yellow"/>
              </w:rPr>
            </w:pPr>
            <w:r w:rsidRPr="0067074E">
              <w:rPr>
                <w:vanish/>
                <w:highlight w:val="yellow"/>
              </w:rPr>
              <w:t>2000 mm</w:t>
            </w:r>
          </w:p>
        </w:tc>
      </w:tr>
      <w:tr w:rsidR="00D839B9" w:rsidRPr="00F25BD2" w14:paraId="71FAF11F" w14:textId="77777777" w:rsidTr="00D839B9">
        <w:trPr>
          <w:hidden/>
        </w:trPr>
        <w:tc>
          <w:tcPr>
            <w:tcW w:w="3544" w:type="dxa"/>
          </w:tcPr>
          <w:p w14:paraId="5CF4565C" w14:textId="77777777" w:rsidR="00D839B9" w:rsidRPr="0067074E" w:rsidRDefault="00D839B9" w:rsidP="00D839B9">
            <w:pPr>
              <w:pStyle w:val="MTTableText"/>
              <w:rPr>
                <w:vanish/>
                <w:highlight w:val="yellow"/>
              </w:rPr>
            </w:pPr>
            <w:r w:rsidRPr="0067074E">
              <w:rPr>
                <w:vanish/>
                <w:highlight w:val="yellow"/>
              </w:rPr>
              <w:t>Roller table speed</w:t>
            </w:r>
          </w:p>
        </w:tc>
        <w:tc>
          <w:tcPr>
            <w:tcW w:w="5953" w:type="dxa"/>
          </w:tcPr>
          <w:p w14:paraId="24A1E5D5" w14:textId="77777777" w:rsidR="00D839B9" w:rsidRPr="0067074E" w:rsidRDefault="00D839B9" w:rsidP="00D839B9">
            <w:pPr>
              <w:pStyle w:val="MTTableText"/>
              <w:rPr>
                <w:vanish/>
                <w:highlight w:val="yellow"/>
              </w:rPr>
            </w:pPr>
            <w:r w:rsidRPr="0067074E">
              <w:rPr>
                <w:vanish/>
                <w:highlight w:val="yellow"/>
              </w:rPr>
              <w:t>approx. 30 m/min</w:t>
            </w:r>
          </w:p>
        </w:tc>
      </w:tr>
      <w:tr w:rsidR="00D839B9" w:rsidRPr="00FB4EF7" w14:paraId="50583CA5" w14:textId="77777777" w:rsidTr="00D839B9">
        <w:trPr>
          <w:hidden/>
        </w:trPr>
        <w:tc>
          <w:tcPr>
            <w:tcW w:w="3544" w:type="dxa"/>
          </w:tcPr>
          <w:p w14:paraId="43011CCF" w14:textId="77777777" w:rsidR="00D839B9" w:rsidRPr="0067074E" w:rsidRDefault="00D839B9" w:rsidP="00D839B9">
            <w:pPr>
              <w:pStyle w:val="MTTableText"/>
              <w:rPr>
                <w:vanish/>
                <w:highlight w:val="yellow"/>
              </w:rPr>
            </w:pPr>
            <w:r w:rsidRPr="0067074E">
              <w:rPr>
                <w:vanish/>
                <w:highlight w:val="yellow"/>
              </w:rPr>
              <w:t>Bearing type</w:t>
            </w:r>
          </w:p>
        </w:tc>
        <w:tc>
          <w:tcPr>
            <w:tcW w:w="5953" w:type="dxa"/>
          </w:tcPr>
          <w:p w14:paraId="1CBB166E" w14:textId="77777777" w:rsidR="00D839B9" w:rsidRPr="0067074E" w:rsidRDefault="00D839B9" w:rsidP="00D839B9">
            <w:pPr>
              <w:pStyle w:val="MTTableText"/>
              <w:rPr>
                <w:vanish/>
                <w:highlight w:val="yellow"/>
                <w:lang w:val="de-AT"/>
              </w:rPr>
            </w:pPr>
            <w:r w:rsidRPr="0067074E">
              <w:rPr>
                <w:vanish/>
                <w:highlight w:val="yellow"/>
                <w:lang w:val="de-AT"/>
              </w:rPr>
              <w:t xml:space="preserve">roller bearing in plummer block </w:t>
            </w:r>
          </w:p>
        </w:tc>
      </w:tr>
      <w:tr w:rsidR="00D839B9" w:rsidRPr="00F25BD2" w14:paraId="1C3937F4" w14:textId="77777777" w:rsidTr="00D839B9">
        <w:trPr>
          <w:hidden/>
        </w:trPr>
        <w:tc>
          <w:tcPr>
            <w:tcW w:w="3544" w:type="dxa"/>
          </w:tcPr>
          <w:p w14:paraId="641B791B" w14:textId="77777777" w:rsidR="00D839B9" w:rsidRPr="0067074E" w:rsidRDefault="00D839B9" w:rsidP="00D839B9">
            <w:pPr>
              <w:pStyle w:val="MTTableText"/>
              <w:rPr>
                <w:vanish/>
                <w:highlight w:val="yellow"/>
              </w:rPr>
            </w:pPr>
            <w:r w:rsidRPr="0067074E">
              <w:rPr>
                <w:vanish/>
                <w:highlight w:val="yellow"/>
              </w:rPr>
              <w:t>Type of motor</w:t>
            </w:r>
          </w:p>
        </w:tc>
        <w:tc>
          <w:tcPr>
            <w:tcW w:w="5953" w:type="dxa"/>
          </w:tcPr>
          <w:p w14:paraId="0D01E19F" w14:textId="77777777" w:rsidR="00D839B9" w:rsidRPr="0067074E" w:rsidRDefault="00D839B9" w:rsidP="00D839B9">
            <w:pPr>
              <w:pStyle w:val="MTTableText"/>
              <w:rPr>
                <w:vanish/>
                <w:highlight w:val="yellow"/>
              </w:rPr>
            </w:pPr>
            <w:r w:rsidRPr="0067074E">
              <w:rPr>
                <w:vanish/>
                <w:highlight w:val="yellow"/>
              </w:rPr>
              <w:t>electric gear motor</w:t>
            </w:r>
          </w:p>
        </w:tc>
      </w:tr>
      <w:tr w:rsidR="00D839B9" w:rsidRPr="00F25BD2" w14:paraId="1DFED78A" w14:textId="77777777" w:rsidTr="00D839B9">
        <w:trPr>
          <w:hidden/>
        </w:trPr>
        <w:tc>
          <w:tcPr>
            <w:tcW w:w="3544" w:type="dxa"/>
          </w:tcPr>
          <w:p w14:paraId="5A243F0A" w14:textId="77777777" w:rsidR="00D839B9" w:rsidRPr="0067074E" w:rsidRDefault="00D839B9" w:rsidP="00D839B9">
            <w:pPr>
              <w:pStyle w:val="MTTableText"/>
              <w:rPr>
                <w:vanish/>
                <w:highlight w:val="yellow"/>
              </w:rPr>
            </w:pPr>
            <w:r w:rsidRPr="0067074E">
              <w:rPr>
                <w:vanish/>
                <w:highlight w:val="yellow"/>
              </w:rPr>
              <w:t>No. of motors</w:t>
            </w:r>
          </w:p>
        </w:tc>
        <w:tc>
          <w:tcPr>
            <w:tcW w:w="5953" w:type="dxa"/>
          </w:tcPr>
          <w:p w14:paraId="3B9353B3" w14:textId="77777777" w:rsidR="00D839B9" w:rsidRPr="0067074E" w:rsidRDefault="00D839B9" w:rsidP="00D839B9">
            <w:pPr>
              <w:pStyle w:val="MTTableText"/>
              <w:rPr>
                <w:vanish/>
                <w:highlight w:val="yellow"/>
              </w:rPr>
            </w:pPr>
            <w:r w:rsidRPr="0067074E">
              <w:rPr>
                <w:vanish/>
                <w:highlight w:val="yellow"/>
              </w:rPr>
              <w:t>1 per roller</w:t>
            </w:r>
          </w:p>
        </w:tc>
      </w:tr>
      <w:tr w:rsidR="00D839B9" w:rsidRPr="00F25BD2" w14:paraId="2B4228E0" w14:textId="77777777" w:rsidTr="00D839B9">
        <w:trPr>
          <w:hidden/>
        </w:trPr>
        <w:tc>
          <w:tcPr>
            <w:tcW w:w="3544" w:type="dxa"/>
          </w:tcPr>
          <w:p w14:paraId="549F96FB" w14:textId="77777777" w:rsidR="00D839B9" w:rsidRPr="0067074E" w:rsidRDefault="00D839B9" w:rsidP="00D839B9">
            <w:pPr>
              <w:pStyle w:val="MTTableText"/>
              <w:rPr>
                <w:vanish/>
                <w:highlight w:val="yellow"/>
              </w:rPr>
            </w:pPr>
            <w:r w:rsidRPr="0067074E">
              <w:rPr>
                <w:vanish/>
                <w:highlight w:val="yellow"/>
              </w:rPr>
              <w:t>Lubrication of roller bearings</w:t>
            </w:r>
          </w:p>
        </w:tc>
        <w:tc>
          <w:tcPr>
            <w:tcW w:w="5953" w:type="dxa"/>
          </w:tcPr>
          <w:p w14:paraId="097010D3" w14:textId="77777777" w:rsidR="00D839B9" w:rsidRPr="0067074E" w:rsidRDefault="00D839B9" w:rsidP="00D839B9">
            <w:pPr>
              <w:pStyle w:val="MTTableText"/>
              <w:rPr>
                <w:vanish/>
                <w:highlight w:val="yellow"/>
              </w:rPr>
            </w:pPr>
            <w:r w:rsidRPr="0067074E">
              <w:rPr>
                <w:vanish/>
                <w:highlight w:val="yellow"/>
              </w:rPr>
              <w:t>manually greased</w:t>
            </w:r>
          </w:p>
        </w:tc>
      </w:tr>
      <w:tr w:rsidR="00D839B9" w:rsidRPr="00F25BD2" w14:paraId="2F28E07F" w14:textId="77777777" w:rsidTr="00D839B9">
        <w:trPr>
          <w:hidden/>
        </w:trPr>
        <w:tc>
          <w:tcPr>
            <w:tcW w:w="3544" w:type="dxa"/>
          </w:tcPr>
          <w:p w14:paraId="2426D206" w14:textId="77777777" w:rsidR="00D839B9" w:rsidRPr="0067074E" w:rsidRDefault="00D839B9" w:rsidP="00D839B9">
            <w:pPr>
              <w:pStyle w:val="MTTableText"/>
              <w:rPr>
                <w:vanish/>
                <w:highlight w:val="yellow"/>
              </w:rPr>
            </w:pPr>
            <w:r w:rsidRPr="0067074E">
              <w:rPr>
                <w:vanish/>
                <w:highlight w:val="yellow"/>
              </w:rPr>
              <w:t>Slab temperature</w:t>
            </w:r>
          </w:p>
        </w:tc>
        <w:tc>
          <w:tcPr>
            <w:tcW w:w="5953" w:type="dxa"/>
          </w:tcPr>
          <w:p w14:paraId="0053EFF3" w14:textId="77777777" w:rsidR="00D839B9" w:rsidRPr="0067074E" w:rsidRDefault="00D839B9" w:rsidP="00D839B9">
            <w:pPr>
              <w:pStyle w:val="MTTableText"/>
              <w:rPr>
                <w:vanish/>
                <w:highlight w:val="yellow"/>
              </w:rPr>
            </w:pPr>
            <w:r w:rsidRPr="0067074E">
              <w:rPr>
                <w:vanish/>
                <w:highlight w:val="yellow"/>
              </w:rPr>
              <w:t>max. 900°C</w:t>
            </w:r>
          </w:p>
        </w:tc>
      </w:tr>
    </w:tbl>
    <w:p w14:paraId="4E3929DA" w14:textId="77777777" w:rsidR="00D839B9" w:rsidRDefault="00D839B9" w:rsidP="00D839B9">
      <w:pPr>
        <w:pStyle w:val="MTStandard"/>
      </w:pPr>
    </w:p>
    <w:p w14:paraId="02075D87" w14:textId="77777777" w:rsidR="00D839B9" w:rsidRPr="00F25BD2" w:rsidRDefault="00D839B9" w:rsidP="00D839B9">
      <w:pPr>
        <w:pStyle w:val="MTHeading"/>
      </w:pPr>
      <w:r w:rsidRPr="00F25BD2">
        <w:t>Functional Description</w:t>
      </w:r>
    </w:p>
    <w:p w14:paraId="6F9BA289" w14:textId="77777777" w:rsidR="00D839B9" w:rsidRPr="00F25BD2" w:rsidRDefault="00D839B9" w:rsidP="00D839B9">
      <w:pPr>
        <w:pStyle w:val="MTStandard"/>
      </w:pPr>
      <w:r w:rsidRPr="00F25BD2">
        <w:t>The discharge roller table serves to support and transport the hot strand from the run out area to the final roller table area e.g. for crane pick up of the slab.</w:t>
      </w:r>
    </w:p>
    <w:p w14:paraId="40B75F34" w14:textId="77777777" w:rsidR="00D839B9" w:rsidRPr="00F25BD2" w:rsidRDefault="00D839B9" w:rsidP="00D839B9">
      <w:pPr>
        <w:pStyle w:val="MTStandard"/>
      </w:pPr>
      <w:r w:rsidRPr="00F25BD2">
        <w:t>The driven rollers are operated at the roller table speed specified.</w:t>
      </w:r>
    </w:p>
    <w:p w14:paraId="55CC1AFE" w14:textId="77777777" w:rsidR="00D839B9" w:rsidRPr="00F25BD2" w:rsidRDefault="00D839B9" w:rsidP="00D839B9">
      <w:pPr>
        <w:pStyle w:val="MTHeading"/>
      </w:pPr>
      <w:r w:rsidRPr="00F25BD2">
        <w:t>Main Components</w:t>
      </w:r>
    </w:p>
    <w:p w14:paraId="12345898" w14:textId="77777777" w:rsidR="00D839B9" w:rsidRPr="00F25BD2" w:rsidRDefault="00D839B9" w:rsidP="00D839B9">
      <w:pPr>
        <w:pStyle w:val="MTBulletIndent"/>
        <w:tabs>
          <w:tab w:val="clear" w:pos="1211"/>
          <w:tab w:val="num" w:pos="927"/>
        </w:tabs>
        <w:ind w:left="907"/>
      </w:pPr>
      <w:r w:rsidRPr="00F25BD2">
        <w:t>Roller table frame</w:t>
      </w:r>
    </w:p>
    <w:p w14:paraId="7D377C48" w14:textId="77777777" w:rsidR="00D839B9" w:rsidRPr="00F25BD2" w:rsidRDefault="00D839B9" w:rsidP="00D839B9">
      <w:pPr>
        <w:pStyle w:val="MTBulletIndent"/>
        <w:tabs>
          <w:tab w:val="clear" w:pos="1211"/>
          <w:tab w:val="num" w:pos="927"/>
        </w:tabs>
        <w:ind w:left="907"/>
      </w:pPr>
      <w:r w:rsidRPr="00F25BD2">
        <w:t>Rollers with bearings</w:t>
      </w:r>
    </w:p>
    <w:p w14:paraId="54A7D7C8" w14:textId="77777777" w:rsidR="00D839B9" w:rsidRPr="00F25BD2" w:rsidRDefault="00D839B9" w:rsidP="00D839B9">
      <w:pPr>
        <w:pStyle w:val="MTBulletIndent"/>
        <w:tabs>
          <w:tab w:val="clear" w:pos="1211"/>
          <w:tab w:val="num" w:pos="927"/>
        </w:tabs>
        <w:ind w:left="907"/>
      </w:pPr>
      <w:r>
        <w:t>Motor</w:t>
      </w:r>
      <w:r w:rsidRPr="00F25BD2">
        <w:t xml:space="preserve"> unit per roller</w:t>
      </w:r>
    </w:p>
    <w:p w14:paraId="460DF6C9" w14:textId="77777777" w:rsidR="00D839B9" w:rsidRPr="0067074E" w:rsidRDefault="00D839B9" w:rsidP="00D839B9">
      <w:pPr>
        <w:pStyle w:val="MTHeading"/>
        <w:rPr>
          <w:vanish/>
          <w:highlight w:val="yellow"/>
        </w:rPr>
      </w:pPr>
      <w:r w:rsidRPr="0067074E">
        <w:rPr>
          <w:vanish/>
          <w:highlight w:val="yellow"/>
        </w:rPr>
        <w:t>Main Characteristics</w:t>
      </w:r>
    </w:p>
    <w:p w14:paraId="20C162C6" w14:textId="77777777" w:rsidR="00D839B9" w:rsidRPr="0067074E" w:rsidRDefault="00D839B9" w:rsidP="00D839B9">
      <w:pPr>
        <w:pStyle w:val="MTBulletIndent"/>
        <w:tabs>
          <w:tab w:val="clear" w:pos="1211"/>
          <w:tab w:val="num" w:pos="927"/>
        </w:tabs>
        <w:ind w:left="907"/>
        <w:rPr>
          <w:vanish/>
          <w:highlight w:val="yellow"/>
        </w:rPr>
      </w:pPr>
      <w:r w:rsidRPr="0067074E">
        <w:rPr>
          <w:vanish/>
          <w:highlight w:val="yellow"/>
        </w:rPr>
        <w:t>Interchange ability of rollers</w:t>
      </w:r>
    </w:p>
    <w:p w14:paraId="35F71308" w14:textId="77777777" w:rsidR="00D839B9" w:rsidRPr="0067074E" w:rsidRDefault="00D839B9" w:rsidP="00D839B9">
      <w:pPr>
        <w:pStyle w:val="MTBulletIndent"/>
        <w:tabs>
          <w:tab w:val="clear" w:pos="1211"/>
          <w:tab w:val="num" w:pos="927"/>
        </w:tabs>
        <w:ind w:left="907"/>
        <w:rPr>
          <w:vanish/>
          <w:highlight w:val="yellow"/>
        </w:rPr>
      </w:pPr>
      <w:r w:rsidRPr="0067074E">
        <w:rPr>
          <w:vanish/>
          <w:highlight w:val="yellow"/>
        </w:rPr>
        <w:t>Roller bearings in rigid plummer blocks</w:t>
      </w:r>
    </w:p>
    <w:p w14:paraId="62A1F039" w14:textId="77777777" w:rsidR="00D839B9" w:rsidRPr="0067074E" w:rsidRDefault="00D839B9" w:rsidP="00D839B9">
      <w:pPr>
        <w:pStyle w:val="MTHeading"/>
        <w:rPr>
          <w:vanish/>
          <w:highlight w:val="yellow"/>
        </w:rPr>
      </w:pPr>
      <w:r w:rsidRPr="0067074E">
        <w:rPr>
          <w:vanish/>
          <w:highlight w:val="yellow"/>
        </w:rPr>
        <w:t>Advantages of Design</w:t>
      </w:r>
    </w:p>
    <w:p w14:paraId="79899E22" w14:textId="77777777" w:rsidR="00D839B9" w:rsidRPr="0067074E" w:rsidRDefault="00D839B9" w:rsidP="00D839B9">
      <w:pPr>
        <w:pStyle w:val="MTBulletIndent"/>
        <w:tabs>
          <w:tab w:val="clear" w:pos="1211"/>
          <w:tab w:val="num" w:pos="927"/>
        </w:tabs>
        <w:ind w:left="907"/>
        <w:rPr>
          <w:vanish/>
          <w:highlight w:val="yellow"/>
        </w:rPr>
      </w:pPr>
      <w:r w:rsidRPr="0067074E">
        <w:rPr>
          <w:vanish/>
          <w:highlight w:val="yellow"/>
        </w:rPr>
        <w:t>Rollers of modular design, thus, low stocking of spare parts</w:t>
      </w:r>
    </w:p>
    <w:p w14:paraId="2F847FFB" w14:textId="77777777" w:rsidR="00D839B9" w:rsidRPr="0067074E" w:rsidRDefault="00D839B9" w:rsidP="00D839B9">
      <w:pPr>
        <w:pStyle w:val="MTBulletIndent"/>
        <w:tabs>
          <w:tab w:val="clear" w:pos="1211"/>
          <w:tab w:val="num" w:pos="927"/>
        </w:tabs>
        <w:ind w:left="907"/>
        <w:rPr>
          <w:vanish/>
          <w:highlight w:val="yellow"/>
        </w:rPr>
      </w:pPr>
      <w:r w:rsidRPr="0067074E">
        <w:rPr>
          <w:vanish/>
          <w:highlight w:val="yellow"/>
        </w:rPr>
        <w:t>Quick exchange of rollers if necessary due to modular design of rollers, bearing and motor unit</w:t>
      </w:r>
    </w:p>
    <w:p w14:paraId="092E7CF4" w14:textId="77777777" w:rsidR="00D839B9" w:rsidRPr="0067074E" w:rsidRDefault="00D839B9" w:rsidP="00D839B9">
      <w:pPr>
        <w:pStyle w:val="MTBulletIndent"/>
        <w:tabs>
          <w:tab w:val="clear" w:pos="1211"/>
          <w:tab w:val="num" w:pos="927"/>
        </w:tabs>
        <w:ind w:left="907"/>
        <w:rPr>
          <w:vanish/>
          <w:highlight w:val="yellow"/>
        </w:rPr>
      </w:pPr>
      <w:r w:rsidRPr="0067074E">
        <w:rPr>
          <w:vanish/>
          <w:highlight w:val="yellow"/>
        </w:rPr>
        <w:t xml:space="preserve">In case of motor failure no interruption of operation due to individual motors </w:t>
      </w:r>
    </w:p>
    <w:p w14:paraId="577C5C07" w14:textId="77777777" w:rsidR="00D839B9" w:rsidRDefault="00D839B9" w:rsidP="00D839B9">
      <w:pPr>
        <w:pStyle w:val="MTStandard"/>
      </w:pPr>
    </w:p>
    <w:p w14:paraId="58E36C02" w14:textId="77777777" w:rsidR="00D839B9" w:rsidRDefault="00D839B9" w:rsidP="00D839B9">
      <w:pPr>
        <w:pStyle w:val="MTStandard"/>
      </w:pPr>
      <w:r>
        <w:br w:type="page"/>
      </w:r>
    </w:p>
    <w:p w14:paraId="27B35F0C" w14:textId="77777777" w:rsidR="00D839B9" w:rsidRPr="00985144" w:rsidRDefault="00D839B9" w:rsidP="00D839B9">
      <w:pPr>
        <w:pStyle w:val="MTHeading"/>
        <w:rPr>
          <w:highlight w:val="yellow"/>
        </w:rPr>
      </w:pPr>
      <w:r w:rsidRPr="00985144">
        <w:lastRenderedPageBreak/>
        <w:t>Reference Drawing CB.33.5 Discharge roller table</w:t>
      </w:r>
    </w:p>
    <w:p w14:paraId="7F62BB91" w14:textId="7B256822" w:rsidR="001F0C90" w:rsidRDefault="001F0C90" w:rsidP="00D839B9">
      <w:pPr>
        <w:pStyle w:val="MTStandard"/>
        <w:jc w:val="center"/>
        <w:rPr>
          <w:noProof/>
        </w:rPr>
      </w:pPr>
      <w:r>
        <w:rPr>
          <w:noProof/>
        </w:rPr>
        <w:drawing>
          <wp:inline distT="0" distB="0" distL="0" distR="0" wp14:anchorId="6518CBB9" wp14:editId="53D57AA6">
            <wp:extent cx="4574436" cy="2820473"/>
            <wp:effectExtent l="0" t="0" r="0" b="0"/>
            <wp:docPr id="191" name="Picture 191" descr="A picture containing circui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B.33.3_Deburring_roller_tabl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5752" cy="2827450"/>
                    </a:xfrm>
                    <a:prstGeom prst="rect">
                      <a:avLst/>
                    </a:prstGeom>
                  </pic:spPr>
                </pic:pic>
              </a:graphicData>
            </a:graphic>
          </wp:inline>
        </w:drawing>
      </w:r>
    </w:p>
    <w:p w14:paraId="11B38CDD" w14:textId="77777777" w:rsidR="00D839B9" w:rsidRPr="00DA7B85" w:rsidRDefault="00D839B9" w:rsidP="00D839B9">
      <w:pPr>
        <w:pStyle w:val="MTStandard"/>
        <w:jc w:val="center"/>
      </w:pPr>
      <w:r w:rsidRPr="00DA7B85">
        <w:t>- Typical picture for reference only -</w:t>
      </w:r>
    </w:p>
    <w:p w14:paraId="302FB6E7" w14:textId="77777777" w:rsidR="00D839B9" w:rsidRPr="00F25BD2" w:rsidRDefault="00D839B9" w:rsidP="00D839B9">
      <w:pPr>
        <w:pStyle w:val="MTStandard"/>
      </w:pPr>
    </w:p>
    <w:p w14:paraId="318893BC" w14:textId="77777777" w:rsidR="00D839B9" w:rsidRDefault="00D839B9" w:rsidP="00D839B9">
      <w:pPr>
        <w:pStyle w:val="MTStandard"/>
      </w:pPr>
      <w:r w:rsidRPr="00F25BD2">
        <w:br w:type="page"/>
      </w:r>
      <w:bookmarkStart w:id="1195" w:name="_Toc532010748"/>
      <w:bookmarkStart w:id="1196" w:name="_Toc2493213"/>
      <w:bookmarkStart w:id="1197" w:name="_Toc3797444"/>
      <w:bookmarkStart w:id="1198" w:name="_Toc65989674"/>
      <w:bookmarkStart w:id="1199" w:name="_Toc241288416"/>
      <w:bookmarkStart w:id="1200" w:name="_Toc242176181"/>
    </w:p>
    <w:p w14:paraId="71A57929" w14:textId="77777777" w:rsidR="00D839B9" w:rsidRPr="00EA30FF" w:rsidRDefault="00D839B9" w:rsidP="00D839B9">
      <w:pPr>
        <w:pStyle w:val="MTHeadingSCS2"/>
      </w:pPr>
      <w:bookmarkStart w:id="1201" w:name="_Toc362832832"/>
      <w:bookmarkStart w:id="1202" w:name="_Toc362832869"/>
      <w:bookmarkStart w:id="1203" w:name="_Toc362857702"/>
      <w:bookmarkStart w:id="1204" w:name="_Toc362858242"/>
      <w:bookmarkStart w:id="1205" w:name="_Toc493573011"/>
      <w:bookmarkStart w:id="1206" w:name="_Toc499375451"/>
      <w:bookmarkStart w:id="1207" w:name="_Toc499531568"/>
      <w:bookmarkStart w:id="1208" w:name="_Toc505135450"/>
      <w:bookmarkStart w:id="1209" w:name="_Toc505750823"/>
      <w:bookmarkStart w:id="1210" w:name="_Toc510929727"/>
      <w:bookmarkStart w:id="1211" w:name="_Toc2493215"/>
      <w:bookmarkStart w:id="1212" w:name="_Toc3797446"/>
      <w:bookmarkStart w:id="1213" w:name="_Toc65989676"/>
      <w:bookmarkStart w:id="1214" w:name="_Toc241288418"/>
      <w:bookmarkStart w:id="1215" w:name="_Toc242176183"/>
      <w:bookmarkStart w:id="1216" w:name="_Toc47605008"/>
      <w:bookmarkStart w:id="1217" w:name="_Toc85786226"/>
      <w:bookmarkEnd w:id="1195"/>
      <w:bookmarkEnd w:id="1196"/>
      <w:bookmarkEnd w:id="1197"/>
      <w:bookmarkEnd w:id="1198"/>
      <w:bookmarkEnd w:id="1199"/>
      <w:bookmarkEnd w:id="1200"/>
      <w:r w:rsidRPr="00EA30FF">
        <w:lastRenderedPageBreak/>
        <w:t>CB.34. Roller table auxiliaries</w:t>
      </w:r>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14:paraId="7425FBE6" w14:textId="28D8C74C" w:rsidR="00D839B9" w:rsidRPr="005243E6" w:rsidRDefault="00D839B9" w:rsidP="00D839B9">
      <w:pPr>
        <w:pStyle w:val="MTHeadingSCS3"/>
        <w:rPr>
          <w:vanish/>
          <w:highlight w:val="yellow"/>
        </w:rPr>
      </w:pPr>
      <w:bookmarkStart w:id="1218" w:name="_Toc354288820"/>
      <w:bookmarkStart w:id="1219" w:name="_Toc362832870"/>
      <w:bookmarkStart w:id="1220" w:name="_Toc362857703"/>
      <w:bookmarkStart w:id="1221" w:name="_Toc362858243"/>
      <w:bookmarkStart w:id="1222" w:name="_Toc493573012"/>
      <w:bookmarkStart w:id="1223" w:name="_Toc499375452"/>
      <w:bookmarkStart w:id="1224" w:name="_Toc499531569"/>
      <w:bookmarkStart w:id="1225" w:name="_Toc505135451"/>
      <w:bookmarkStart w:id="1226" w:name="_Toc505750824"/>
      <w:bookmarkStart w:id="1227" w:name="_Toc510929728"/>
      <w:bookmarkStart w:id="1228" w:name="_Toc2493216"/>
      <w:bookmarkStart w:id="1229" w:name="_Toc3797447"/>
      <w:bookmarkStart w:id="1230" w:name="_Toc65989677"/>
      <w:bookmarkStart w:id="1231" w:name="_Toc47605009"/>
      <w:r w:rsidRPr="005243E6">
        <w:rPr>
          <w:vanish/>
        </w:rPr>
        <w:t>CB.34.1 Movable stop</w:t>
      </w:r>
      <w:bookmarkEnd w:id="1218"/>
      <w:bookmarkEnd w:id="1219"/>
      <w:bookmarkEnd w:id="1220"/>
      <w:bookmarkEnd w:id="1221"/>
      <w:bookmarkEnd w:id="1222"/>
      <w:bookmarkEnd w:id="1223"/>
      <w:bookmarkEnd w:id="1224"/>
      <w:bookmarkEnd w:id="1225"/>
      <w:bookmarkEnd w:id="1226"/>
      <w:bookmarkEnd w:id="1227"/>
      <w:bookmarkEnd w:id="1228"/>
      <w:bookmarkEnd w:id="1229"/>
      <w:bookmarkEnd w:id="1230"/>
      <w:r w:rsidRPr="005243E6">
        <w:rPr>
          <w:vanish/>
        </w:rPr>
        <w:t xml:space="preserve"> (</w:t>
      </w:r>
      <w:r w:rsidRPr="005243E6">
        <w:rPr>
          <w:vanish/>
          <w:highlight w:val="yellow"/>
        </w:rPr>
        <w:t>ALTERNATIVE</w:t>
      </w:r>
      <w:r w:rsidRPr="005243E6">
        <w:rPr>
          <w:vanish/>
        </w:rPr>
        <w:t>)</w:t>
      </w:r>
      <w:bookmarkEnd w:id="1231"/>
    </w:p>
    <w:p w14:paraId="703D96DF" w14:textId="77777777" w:rsidR="00D839B9" w:rsidRPr="005243E6" w:rsidRDefault="00D839B9" w:rsidP="00D839B9">
      <w:pPr>
        <w:pStyle w:val="MTStandard"/>
        <w:rPr>
          <w:vanish/>
          <w:highlight w:val="yellow"/>
        </w:rPr>
      </w:pPr>
      <w:r w:rsidRPr="005243E6">
        <w:rPr>
          <w:vanish/>
          <w:highlight w:val="yellow"/>
        </w:rPr>
        <w:t>Will be done only with light barriers</w:t>
      </w:r>
    </w:p>
    <w:p w14:paraId="05D1CDA5" w14:textId="77777777" w:rsidR="00D839B9" w:rsidRPr="005243E6" w:rsidRDefault="00D839B9" w:rsidP="00D839B9">
      <w:pPr>
        <w:pStyle w:val="MTHeading"/>
        <w:rPr>
          <w:vanish/>
        </w:rPr>
      </w:pPr>
      <w:r w:rsidRPr="005243E6">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5243E6" w14:paraId="6E61E0F2" w14:textId="77777777" w:rsidTr="00D839B9">
        <w:trPr>
          <w:hidden/>
        </w:trPr>
        <w:tc>
          <w:tcPr>
            <w:tcW w:w="3544" w:type="dxa"/>
          </w:tcPr>
          <w:p w14:paraId="5CCAE451" w14:textId="77777777" w:rsidR="00D839B9" w:rsidRPr="005243E6" w:rsidRDefault="00D839B9" w:rsidP="00D839B9">
            <w:pPr>
              <w:pStyle w:val="MTTableText"/>
              <w:rPr>
                <w:vanish/>
              </w:rPr>
            </w:pPr>
            <w:r w:rsidRPr="005243E6">
              <w:rPr>
                <w:vanish/>
              </w:rPr>
              <w:t>Max. slab weight</w:t>
            </w:r>
          </w:p>
        </w:tc>
        <w:tc>
          <w:tcPr>
            <w:tcW w:w="5953" w:type="dxa"/>
          </w:tcPr>
          <w:p w14:paraId="6EA5EC29" w14:textId="77777777" w:rsidR="00D839B9" w:rsidRPr="005243E6" w:rsidRDefault="00D839B9" w:rsidP="00D839B9">
            <w:pPr>
              <w:pStyle w:val="MTTableText"/>
              <w:rPr>
                <w:vanish/>
              </w:rPr>
            </w:pPr>
            <w:r w:rsidRPr="005243E6">
              <w:rPr>
                <w:vanish/>
              </w:rPr>
              <w:t>approx. 40 t</w:t>
            </w:r>
          </w:p>
        </w:tc>
      </w:tr>
      <w:tr w:rsidR="00D839B9" w:rsidRPr="005243E6" w14:paraId="113DD273" w14:textId="77777777" w:rsidTr="00D839B9">
        <w:trPr>
          <w:hidden/>
        </w:trPr>
        <w:tc>
          <w:tcPr>
            <w:tcW w:w="3544" w:type="dxa"/>
          </w:tcPr>
          <w:p w14:paraId="3BFF8E17" w14:textId="77777777" w:rsidR="00D839B9" w:rsidRPr="005243E6" w:rsidRDefault="00D839B9" w:rsidP="00D839B9">
            <w:pPr>
              <w:pStyle w:val="MTTableText"/>
              <w:rPr>
                <w:vanish/>
              </w:rPr>
            </w:pPr>
            <w:r w:rsidRPr="005243E6">
              <w:rPr>
                <w:vanish/>
              </w:rPr>
              <w:t>Max. impact speed</w:t>
            </w:r>
          </w:p>
        </w:tc>
        <w:tc>
          <w:tcPr>
            <w:tcW w:w="5953" w:type="dxa"/>
          </w:tcPr>
          <w:p w14:paraId="55FACAAA" w14:textId="77777777" w:rsidR="00D839B9" w:rsidRPr="005243E6" w:rsidRDefault="00D839B9" w:rsidP="00D839B9">
            <w:pPr>
              <w:pStyle w:val="MTTableText"/>
              <w:rPr>
                <w:vanish/>
              </w:rPr>
            </w:pPr>
            <w:r w:rsidRPr="005243E6">
              <w:rPr>
                <w:vanish/>
              </w:rPr>
              <w:t>30 m/min</w:t>
            </w:r>
          </w:p>
        </w:tc>
      </w:tr>
      <w:tr w:rsidR="00D839B9" w:rsidRPr="005243E6" w14:paraId="3120EDA8" w14:textId="77777777" w:rsidTr="00D839B9">
        <w:trPr>
          <w:hidden/>
        </w:trPr>
        <w:tc>
          <w:tcPr>
            <w:tcW w:w="3544" w:type="dxa"/>
          </w:tcPr>
          <w:p w14:paraId="0BBF2E78" w14:textId="77777777" w:rsidR="00D839B9" w:rsidRPr="005243E6" w:rsidRDefault="00D839B9" w:rsidP="00D839B9">
            <w:pPr>
              <w:pStyle w:val="MTTableText"/>
              <w:rPr>
                <w:vanish/>
              </w:rPr>
            </w:pPr>
            <w:r w:rsidRPr="005243E6">
              <w:rPr>
                <w:vanish/>
              </w:rPr>
              <w:t>Stroke</w:t>
            </w:r>
          </w:p>
        </w:tc>
        <w:tc>
          <w:tcPr>
            <w:tcW w:w="5953" w:type="dxa"/>
          </w:tcPr>
          <w:p w14:paraId="406656E9" w14:textId="77777777" w:rsidR="00D839B9" w:rsidRPr="005243E6" w:rsidRDefault="00D839B9" w:rsidP="00D839B9">
            <w:pPr>
              <w:pStyle w:val="MTTableText"/>
              <w:rPr>
                <w:vanish/>
              </w:rPr>
            </w:pPr>
            <w:r w:rsidRPr="005243E6">
              <w:rPr>
                <w:vanish/>
              </w:rPr>
              <w:t>hydraulic cylinder</w:t>
            </w:r>
          </w:p>
        </w:tc>
      </w:tr>
      <w:tr w:rsidR="00D839B9" w:rsidRPr="005243E6" w14:paraId="5D180FA7" w14:textId="77777777" w:rsidTr="00D839B9">
        <w:trPr>
          <w:hidden/>
        </w:trPr>
        <w:tc>
          <w:tcPr>
            <w:tcW w:w="3544" w:type="dxa"/>
          </w:tcPr>
          <w:p w14:paraId="574A04AC" w14:textId="77777777" w:rsidR="00D839B9" w:rsidRPr="005243E6" w:rsidRDefault="00D839B9" w:rsidP="00D839B9">
            <w:pPr>
              <w:pStyle w:val="MTTableText"/>
              <w:rPr>
                <w:vanish/>
              </w:rPr>
            </w:pPr>
            <w:r w:rsidRPr="005243E6">
              <w:rPr>
                <w:vanish/>
              </w:rPr>
              <w:t>Stop</w:t>
            </w:r>
          </w:p>
        </w:tc>
        <w:tc>
          <w:tcPr>
            <w:tcW w:w="5953" w:type="dxa"/>
          </w:tcPr>
          <w:p w14:paraId="4DA20EA1" w14:textId="77777777" w:rsidR="00D839B9" w:rsidRPr="005243E6" w:rsidRDefault="00D839B9" w:rsidP="00D839B9">
            <w:pPr>
              <w:pStyle w:val="MTTableText"/>
              <w:rPr>
                <w:vanish/>
              </w:rPr>
            </w:pPr>
            <w:r w:rsidRPr="005243E6">
              <w:rPr>
                <w:vanish/>
              </w:rPr>
              <w:t>continuous beam</w:t>
            </w:r>
          </w:p>
        </w:tc>
      </w:tr>
      <w:tr w:rsidR="00D839B9" w:rsidRPr="005243E6" w14:paraId="3BF45B6B" w14:textId="77777777" w:rsidTr="00D839B9">
        <w:trPr>
          <w:hidden/>
        </w:trPr>
        <w:tc>
          <w:tcPr>
            <w:tcW w:w="3544" w:type="dxa"/>
          </w:tcPr>
          <w:p w14:paraId="7F1D5959" w14:textId="77777777" w:rsidR="00D839B9" w:rsidRPr="005243E6" w:rsidRDefault="00D839B9" w:rsidP="00D839B9">
            <w:pPr>
              <w:pStyle w:val="MTTableText"/>
              <w:rPr>
                <w:vanish/>
              </w:rPr>
            </w:pPr>
            <w:r w:rsidRPr="005243E6">
              <w:rPr>
                <w:vanish/>
              </w:rPr>
              <w:t>Impact absorption</w:t>
            </w:r>
          </w:p>
        </w:tc>
        <w:tc>
          <w:tcPr>
            <w:tcW w:w="5953" w:type="dxa"/>
          </w:tcPr>
          <w:p w14:paraId="23F9A9D0" w14:textId="77777777" w:rsidR="00D839B9" w:rsidRPr="005243E6" w:rsidRDefault="00D839B9" w:rsidP="00D839B9">
            <w:pPr>
              <w:pStyle w:val="MTTableText"/>
              <w:rPr>
                <w:vanish/>
              </w:rPr>
            </w:pPr>
            <w:r w:rsidRPr="005243E6">
              <w:rPr>
                <w:vanish/>
              </w:rPr>
              <w:t>spring assembly</w:t>
            </w:r>
          </w:p>
        </w:tc>
      </w:tr>
    </w:tbl>
    <w:p w14:paraId="2863DCF5" w14:textId="77777777" w:rsidR="00D839B9" w:rsidRPr="005243E6" w:rsidRDefault="00D839B9" w:rsidP="00D839B9">
      <w:pPr>
        <w:pStyle w:val="MTStandard"/>
        <w:rPr>
          <w:vanish/>
        </w:rPr>
      </w:pPr>
    </w:p>
    <w:p w14:paraId="1A20689D" w14:textId="77777777" w:rsidR="00D839B9" w:rsidRPr="005243E6" w:rsidRDefault="00D839B9" w:rsidP="00D839B9">
      <w:pPr>
        <w:pStyle w:val="MTHeading"/>
        <w:rPr>
          <w:vanish/>
        </w:rPr>
      </w:pPr>
      <w:r w:rsidRPr="005243E6">
        <w:rPr>
          <w:vanish/>
        </w:rPr>
        <w:t>Functional Description</w:t>
      </w:r>
    </w:p>
    <w:p w14:paraId="685A1F0E" w14:textId="77777777" w:rsidR="00D839B9" w:rsidRPr="005243E6" w:rsidRDefault="00D839B9" w:rsidP="00D839B9">
      <w:pPr>
        <w:pStyle w:val="MTStandard"/>
        <w:rPr>
          <w:vanish/>
        </w:rPr>
      </w:pPr>
      <w:r w:rsidRPr="005243E6">
        <w:rPr>
          <w:vanish/>
        </w:rPr>
        <w:t>The movable stop serves to position the dummy bar at the depositing area and the slabs in the discharge area.</w:t>
      </w:r>
    </w:p>
    <w:p w14:paraId="64665BFD" w14:textId="77777777" w:rsidR="00D839B9" w:rsidRPr="005243E6" w:rsidRDefault="00D839B9" w:rsidP="00D839B9">
      <w:pPr>
        <w:pStyle w:val="MTStandard"/>
        <w:rPr>
          <w:vanish/>
        </w:rPr>
      </w:pPr>
      <w:r w:rsidRPr="005243E6">
        <w:rPr>
          <w:vanish/>
        </w:rPr>
        <w:t>The stop is lifted by hydraulic cylinder into the top end position.</w:t>
      </w:r>
    </w:p>
    <w:p w14:paraId="45E3D512" w14:textId="77777777" w:rsidR="00D839B9" w:rsidRPr="005243E6" w:rsidRDefault="00D839B9" w:rsidP="00D839B9">
      <w:pPr>
        <w:pStyle w:val="MTStandard"/>
        <w:rPr>
          <w:vanish/>
        </w:rPr>
      </w:pPr>
      <w:r w:rsidRPr="005243E6">
        <w:rPr>
          <w:vanish/>
        </w:rPr>
        <w:t>The stop is lowered before transport of slabs is continued.</w:t>
      </w:r>
    </w:p>
    <w:p w14:paraId="5071FD69" w14:textId="77777777" w:rsidR="00D839B9" w:rsidRPr="005243E6" w:rsidRDefault="00D839B9" w:rsidP="00D839B9">
      <w:pPr>
        <w:pStyle w:val="MTHeading"/>
        <w:rPr>
          <w:vanish/>
        </w:rPr>
      </w:pPr>
      <w:r w:rsidRPr="005243E6">
        <w:rPr>
          <w:vanish/>
        </w:rPr>
        <w:t>Main Components</w:t>
      </w:r>
    </w:p>
    <w:p w14:paraId="4013983C" w14:textId="77777777" w:rsidR="00D839B9" w:rsidRPr="005243E6" w:rsidRDefault="00D839B9" w:rsidP="00D839B9">
      <w:pPr>
        <w:pStyle w:val="MTBulletIndent"/>
        <w:tabs>
          <w:tab w:val="clear" w:pos="1211"/>
          <w:tab w:val="num" w:pos="927"/>
        </w:tabs>
        <w:ind w:left="907"/>
        <w:rPr>
          <w:vanish/>
        </w:rPr>
      </w:pPr>
      <w:r w:rsidRPr="005243E6">
        <w:rPr>
          <w:vanish/>
        </w:rPr>
        <w:t>Base frame with stop beam and spring assemblies</w:t>
      </w:r>
    </w:p>
    <w:p w14:paraId="4AC40FA3" w14:textId="77777777" w:rsidR="00D839B9" w:rsidRPr="005243E6" w:rsidRDefault="00D839B9" w:rsidP="00D839B9">
      <w:pPr>
        <w:pStyle w:val="MTBulletIndent"/>
        <w:tabs>
          <w:tab w:val="clear" w:pos="1211"/>
          <w:tab w:val="num" w:pos="927"/>
        </w:tabs>
        <w:ind w:left="907"/>
        <w:rPr>
          <w:vanish/>
        </w:rPr>
      </w:pPr>
      <w:r w:rsidRPr="005243E6">
        <w:rPr>
          <w:vanish/>
        </w:rPr>
        <w:t>Hydraulic lifting device</w:t>
      </w:r>
    </w:p>
    <w:p w14:paraId="5E98B1E3" w14:textId="77777777" w:rsidR="00D839B9" w:rsidRPr="005243E6" w:rsidRDefault="00D839B9" w:rsidP="00D839B9">
      <w:pPr>
        <w:pStyle w:val="MTHeading"/>
        <w:rPr>
          <w:vanish/>
        </w:rPr>
      </w:pPr>
      <w:r w:rsidRPr="005243E6">
        <w:rPr>
          <w:vanish/>
        </w:rPr>
        <w:t>Main Characteristics</w:t>
      </w:r>
    </w:p>
    <w:p w14:paraId="7C55AFD3" w14:textId="6F596CCE" w:rsidR="00EC2047" w:rsidRPr="005243E6" w:rsidRDefault="00D839B9" w:rsidP="00EC2047">
      <w:pPr>
        <w:pStyle w:val="MTBulletIndent"/>
        <w:tabs>
          <w:tab w:val="clear" w:pos="1211"/>
          <w:tab w:val="num" w:pos="927"/>
        </w:tabs>
        <w:ind w:left="907"/>
        <w:rPr>
          <w:vanish/>
        </w:rPr>
      </w:pPr>
      <w:r w:rsidRPr="005243E6">
        <w:rPr>
          <w:vanish/>
        </w:rPr>
        <w:t xml:space="preserve">The design of the stop is for the max. impact energy specified </w:t>
      </w:r>
    </w:p>
    <w:p w14:paraId="6100AF27" w14:textId="77777777" w:rsidR="00EC2047" w:rsidRPr="005243E6" w:rsidRDefault="00EC2047">
      <w:pPr>
        <w:rPr>
          <w:b/>
          <w:vanish/>
          <w:lang w:val="en-GB" w:eastAsia="de-AT"/>
        </w:rPr>
      </w:pPr>
      <w:r w:rsidRPr="005243E6">
        <w:rPr>
          <w:vanish/>
        </w:rPr>
        <w:br w:type="page"/>
      </w:r>
    </w:p>
    <w:p w14:paraId="1068BC79" w14:textId="6BE8E75C" w:rsidR="001F0C90" w:rsidRPr="005243E6" w:rsidRDefault="00D839B9" w:rsidP="00711E7B">
      <w:pPr>
        <w:pStyle w:val="MTHeading"/>
        <w:rPr>
          <w:noProof/>
          <w:vanish/>
        </w:rPr>
      </w:pPr>
      <w:r w:rsidRPr="005243E6">
        <w:rPr>
          <w:vanish/>
        </w:rPr>
        <w:t>Reference Drawing CB.34.1 Movable stop</w:t>
      </w:r>
    </w:p>
    <w:p w14:paraId="495EDF09" w14:textId="4D0567C8" w:rsidR="00D839B9" w:rsidRPr="005243E6" w:rsidRDefault="007B702E" w:rsidP="00D839B9">
      <w:pPr>
        <w:pStyle w:val="MTStandard"/>
        <w:jc w:val="center"/>
        <w:rPr>
          <w:vanish/>
        </w:rPr>
      </w:pPr>
      <w:r w:rsidRPr="005243E6">
        <w:rPr>
          <w:noProof/>
          <w:vanish/>
        </w:rPr>
        <w:drawing>
          <wp:inline distT="0" distB="0" distL="0" distR="0" wp14:anchorId="2E140057" wp14:editId="5F9E5ACB">
            <wp:extent cx="3220189" cy="2840097"/>
            <wp:effectExtent l="0" t="0" r="0" b="0"/>
            <wp:docPr id="3" name="Picture 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B.34.1_Movable_stop_whit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6302" cy="2854308"/>
                    </a:xfrm>
                    <a:prstGeom prst="rect">
                      <a:avLst/>
                    </a:prstGeom>
                  </pic:spPr>
                </pic:pic>
              </a:graphicData>
            </a:graphic>
          </wp:inline>
        </w:drawing>
      </w:r>
    </w:p>
    <w:p w14:paraId="510496A2" w14:textId="1C99C9CA" w:rsidR="00D839B9" w:rsidRPr="005243E6" w:rsidRDefault="00D839B9" w:rsidP="002974A4">
      <w:pPr>
        <w:pStyle w:val="MTStandard"/>
        <w:jc w:val="center"/>
        <w:rPr>
          <w:vanish/>
        </w:rPr>
      </w:pPr>
      <w:r w:rsidRPr="005243E6">
        <w:rPr>
          <w:vanish/>
        </w:rPr>
        <w:t>- Typical picture for reference only -</w:t>
      </w:r>
      <w:r w:rsidRPr="005243E6">
        <w:rPr>
          <w:vanish/>
        </w:rPr>
        <w:br w:type="page"/>
      </w:r>
      <w:bookmarkStart w:id="1232" w:name="_Toc362832871"/>
      <w:bookmarkStart w:id="1233" w:name="_Toc362857704"/>
      <w:bookmarkStart w:id="1234" w:name="_Toc362858244"/>
      <w:bookmarkStart w:id="1235" w:name="_Toc493573013"/>
      <w:bookmarkStart w:id="1236" w:name="_Toc499375453"/>
      <w:bookmarkStart w:id="1237" w:name="_Toc499531570"/>
      <w:bookmarkStart w:id="1238" w:name="_Toc505135452"/>
      <w:bookmarkStart w:id="1239" w:name="_Toc505750825"/>
      <w:bookmarkStart w:id="1240" w:name="_Toc510929729"/>
      <w:bookmarkStart w:id="1241" w:name="_Toc2493217"/>
      <w:bookmarkStart w:id="1242" w:name="_Toc3797448"/>
      <w:bookmarkStart w:id="1243" w:name="_Toc65989678"/>
      <w:bookmarkStart w:id="1244" w:name="_Toc241288419"/>
      <w:bookmarkStart w:id="1245" w:name="_Toc242176184"/>
    </w:p>
    <w:p w14:paraId="3813B099" w14:textId="77777777" w:rsidR="00D839B9" w:rsidRPr="00EA30FF" w:rsidRDefault="00D839B9" w:rsidP="00D839B9">
      <w:pPr>
        <w:pStyle w:val="MTHeadingSCS3"/>
      </w:pPr>
      <w:bookmarkStart w:id="1246" w:name="_Toc47605010"/>
      <w:bookmarkStart w:id="1247" w:name="_Toc85786227"/>
      <w:r w:rsidRPr="00EA30FF">
        <w:t>CB.34.2 Fixed stop</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666ABF10" w14:textId="77777777" w:rsidR="00D839B9" w:rsidRPr="00EA30FF" w:rsidRDefault="00D839B9" w:rsidP="00D839B9">
      <w:pPr>
        <w:pStyle w:val="MTHeading"/>
      </w:pPr>
      <w:r w:rsidRPr="00EA30FF">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EA30FF" w14:paraId="43FB2564" w14:textId="77777777" w:rsidTr="00D839B9">
        <w:tc>
          <w:tcPr>
            <w:tcW w:w="3544" w:type="dxa"/>
          </w:tcPr>
          <w:p w14:paraId="2830AEB7" w14:textId="77777777" w:rsidR="00D839B9" w:rsidRPr="00EA30FF" w:rsidRDefault="00D839B9" w:rsidP="00D839B9">
            <w:pPr>
              <w:pStyle w:val="MTTableText"/>
            </w:pPr>
            <w:r w:rsidRPr="00EA30FF">
              <w:t>Max. slab weight</w:t>
            </w:r>
          </w:p>
        </w:tc>
        <w:tc>
          <w:tcPr>
            <w:tcW w:w="5953" w:type="dxa"/>
          </w:tcPr>
          <w:p w14:paraId="6EAB7D84" w14:textId="6D8ADED9" w:rsidR="00D839B9" w:rsidRPr="00EA30FF" w:rsidRDefault="00D839B9" w:rsidP="00D839B9">
            <w:pPr>
              <w:pStyle w:val="MTTableText"/>
            </w:pPr>
            <w:r>
              <w:t xml:space="preserve">approx. </w:t>
            </w:r>
            <w:r w:rsidR="00440A2A" w:rsidRPr="00440A2A">
              <w:rPr>
                <w:color w:val="FF0000"/>
              </w:rPr>
              <w:t>41</w:t>
            </w:r>
            <w:r w:rsidRPr="00440A2A">
              <w:rPr>
                <w:color w:val="FF0000"/>
              </w:rPr>
              <w:t>t</w:t>
            </w:r>
          </w:p>
        </w:tc>
      </w:tr>
      <w:tr w:rsidR="00D839B9" w:rsidRPr="00EA30FF" w14:paraId="23341555" w14:textId="77777777" w:rsidTr="00D839B9">
        <w:tc>
          <w:tcPr>
            <w:tcW w:w="3544" w:type="dxa"/>
          </w:tcPr>
          <w:p w14:paraId="14D651A9" w14:textId="77777777" w:rsidR="00D839B9" w:rsidRPr="00EA30FF" w:rsidRDefault="00D839B9" w:rsidP="00D839B9">
            <w:pPr>
              <w:pStyle w:val="MTTableText"/>
            </w:pPr>
            <w:r w:rsidRPr="00EA30FF">
              <w:t>Max. impact speed</w:t>
            </w:r>
          </w:p>
        </w:tc>
        <w:tc>
          <w:tcPr>
            <w:tcW w:w="5953" w:type="dxa"/>
          </w:tcPr>
          <w:p w14:paraId="7D077C2F" w14:textId="77777777" w:rsidR="00D839B9" w:rsidRPr="00EA30FF" w:rsidRDefault="00D839B9" w:rsidP="00D839B9">
            <w:pPr>
              <w:pStyle w:val="MTTableText"/>
            </w:pPr>
            <w:r w:rsidRPr="00EA30FF">
              <w:t>30 m/min</w:t>
            </w:r>
          </w:p>
        </w:tc>
      </w:tr>
      <w:tr w:rsidR="00D839B9" w:rsidRPr="00EA30FF" w14:paraId="546C6C9B" w14:textId="77777777" w:rsidTr="00D839B9">
        <w:tc>
          <w:tcPr>
            <w:tcW w:w="3544" w:type="dxa"/>
          </w:tcPr>
          <w:p w14:paraId="202313E8" w14:textId="77777777" w:rsidR="00D839B9" w:rsidRPr="00EA30FF" w:rsidRDefault="00D839B9" w:rsidP="00D839B9">
            <w:pPr>
              <w:pStyle w:val="MTTableText"/>
            </w:pPr>
            <w:r w:rsidRPr="00EA30FF">
              <w:t>Impact absorption</w:t>
            </w:r>
          </w:p>
        </w:tc>
        <w:tc>
          <w:tcPr>
            <w:tcW w:w="5953" w:type="dxa"/>
          </w:tcPr>
          <w:p w14:paraId="7CBF5D54" w14:textId="77777777" w:rsidR="00D839B9" w:rsidRPr="00EA30FF" w:rsidRDefault="00D839B9" w:rsidP="00D839B9">
            <w:pPr>
              <w:pStyle w:val="MTTableText"/>
            </w:pPr>
            <w:r w:rsidRPr="00EA30FF">
              <w:t>spring assembly</w:t>
            </w:r>
          </w:p>
        </w:tc>
      </w:tr>
      <w:tr w:rsidR="00D839B9" w:rsidRPr="00EA30FF" w14:paraId="514726F6" w14:textId="77777777" w:rsidTr="00D839B9">
        <w:tc>
          <w:tcPr>
            <w:tcW w:w="3544" w:type="dxa"/>
          </w:tcPr>
          <w:p w14:paraId="5E8F5158" w14:textId="77777777" w:rsidR="00D839B9" w:rsidRPr="00EA30FF" w:rsidRDefault="00D839B9" w:rsidP="00D839B9">
            <w:pPr>
              <w:pStyle w:val="MTTableText"/>
            </w:pPr>
            <w:r w:rsidRPr="00EA30FF">
              <w:t>Stop</w:t>
            </w:r>
          </w:p>
        </w:tc>
        <w:tc>
          <w:tcPr>
            <w:tcW w:w="5953" w:type="dxa"/>
          </w:tcPr>
          <w:p w14:paraId="3B309168" w14:textId="77777777" w:rsidR="00D839B9" w:rsidRPr="00EA30FF" w:rsidRDefault="00D839B9" w:rsidP="00D839B9">
            <w:pPr>
              <w:pStyle w:val="MTTableText"/>
            </w:pPr>
            <w:r w:rsidRPr="00EA30FF">
              <w:t>continuous stop beam</w:t>
            </w:r>
          </w:p>
        </w:tc>
      </w:tr>
    </w:tbl>
    <w:p w14:paraId="31AE7F96" w14:textId="77777777" w:rsidR="00D839B9" w:rsidRDefault="00D839B9" w:rsidP="00D839B9">
      <w:pPr>
        <w:pStyle w:val="MTStandard"/>
      </w:pPr>
    </w:p>
    <w:p w14:paraId="0E617DA1" w14:textId="77777777" w:rsidR="00D839B9" w:rsidRPr="00EA30FF" w:rsidRDefault="00D839B9" w:rsidP="00D839B9">
      <w:pPr>
        <w:pStyle w:val="MTHeading"/>
      </w:pPr>
      <w:r w:rsidRPr="00EA30FF">
        <w:t>Functional Description</w:t>
      </w:r>
    </w:p>
    <w:p w14:paraId="4D1D3EB0" w14:textId="77777777" w:rsidR="00D839B9" w:rsidRPr="00EA30FF" w:rsidRDefault="00D839B9" w:rsidP="00D839B9">
      <w:pPr>
        <w:pStyle w:val="MTStandard"/>
      </w:pPr>
      <w:r w:rsidRPr="00EA30FF">
        <w:t>The fixed stop is located at the end of the roller table and stops the slab at roller table end.</w:t>
      </w:r>
    </w:p>
    <w:p w14:paraId="75FABE6D" w14:textId="77777777" w:rsidR="00D839B9" w:rsidRPr="00EA30FF" w:rsidRDefault="00D839B9" w:rsidP="00D839B9">
      <w:pPr>
        <w:pStyle w:val="MTHeading"/>
      </w:pPr>
      <w:r w:rsidRPr="00EA30FF">
        <w:t>Main Components</w:t>
      </w:r>
    </w:p>
    <w:p w14:paraId="2F68494B" w14:textId="77777777" w:rsidR="00D839B9" w:rsidRPr="00EA30FF" w:rsidRDefault="00D839B9" w:rsidP="00D839B9">
      <w:pPr>
        <w:pStyle w:val="MTBulletIndent"/>
        <w:tabs>
          <w:tab w:val="clear" w:pos="1211"/>
          <w:tab w:val="num" w:pos="927"/>
        </w:tabs>
        <w:ind w:left="907"/>
      </w:pPr>
      <w:r w:rsidRPr="00EA30FF">
        <w:t>Base frame with stop beam and spring assemblies</w:t>
      </w:r>
    </w:p>
    <w:p w14:paraId="4ED09916" w14:textId="77777777" w:rsidR="00D839B9" w:rsidRPr="00EA30FF" w:rsidRDefault="00D839B9" w:rsidP="00D839B9">
      <w:pPr>
        <w:pStyle w:val="MTHeading"/>
      </w:pPr>
      <w:r w:rsidRPr="00EA30FF">
        <w:t>Main Characteristics</w:t>
      </w:r>
    </w:p>
    <w:p w14:paraId="338DCED7" w14:textId="77777777" w:rsidR="00D839B9" w:rsidRPr="00EA30FF" w:rsidRDefault="00D839B9" w:rsidP="00D839B9">
      <w:pPr>
        <w:pStyle w:val="MTBulletIndent"/>
        <w:tabs>
          <w:tab w:val="clear" w:pos="1211"/>
          <w:tab w:val="num" w:pos="927"/>
        </w:tabs>
        <w:ind w:left="907"/>
      </w:pPr>
      <w:r w:rsidRPr="00EA30FF">
        <w:t xml:space="preserve">The design of the stop is for the max. impact energy specified </w:t>
      </w:r>
    </w:p>
    <w:p w14:paraId="6244CC85" w14:textId="77777777" w:rsidR="00D839B9" w:rsidRDefault="00D839B9" w:rsidP="00D839B9">
      <w:pPr>
        <w:pStyle w:val="MTStandard"/>
      </w:pPr>
    </w:p>
    <w:p w14:paraId="67593316" w14:textId="24CA8A50" w:rsidR="001F0C90" w:rsidRDefault="00D839B9" w:rsidP="0015093A">
      <w:pPr>
        <w:pStyle w:val="MTHeading"/>
        <w:rPr>
          <w:noProof/>
        </w:rPr>
      </w:pPr>
      <w:r w:rsidRPr="00985144">
        <w:t>Reference Drawing CB</w:t>
      </w:r>
      <w:r>
        <w:t>.34</w:t>
      </w:r>
      <w:r w:rsidRPr="00985144">
        <w:t>.</w:t>
      </w:r>
      <w:r>
        <w:t>2</w:t>
      </w:r>
      <w:r w:rsidRPr="00985144">
        <w:t xml:space="preserve"> </w:t>
      </w:r>
      <w:r>
        <w:t>Fixed stop</w:t>
      </w:r>
    </w:p>
    <w:p w14:paraId="7C0EEFE5" w14:textId="4922A4BF" w:rsidR="00D839B9" w:rsidRDefault="007B702E" w:rsidP="00D839B9">
      <w:pPr>
        <w:pStyle w:val="MTStandard"/>
        <w:jc w:val="center"/>
      </w:pPr>
      <w:r>
        <w:rPr>
          <w:noProof/>
        </w:rPr>
        <w:drawing>
          <wp:inline distT="0" distB="0" distL="0" distR="0" wp14:anchorId="5B9EF385" wp14:editId="5BDDB354">
            <wp:extent cx="3758814" cy="2349749"/>
            <wp:effectExtent l="0" t="0" r="0" b="0"/>
            <wp:docPr id="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B.34.2_Fixed_stop_whit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6690" cy="2354673"/>
                    </a:xfrm>
                    <a:prstGeom prst="rect">
                      <a:avLst/>
                    </a:prstGeom>
                  </pic:spPr>
                </pic:pic>
              </a:graphicData>
            </a:graphic>
          </wp:inline>
        </w:drawing>
      </w:r>
    </w:p>
    <w:p w14:paraId="6416291D" w14:textId="77777777" w:rsidR="00D839B9" w:rsidRPr="00DA7B85" w:rsidRDefault="00D839B9" w:rsidP="00D839B9">
      <w:pPr>
        <w:pStyle w:val="MTStandard"/>
        <w:jc w:val="center"/>
      </w:pPr>
      <w:r w:rsidRPr="00DA7B85">
        <w:t>- Typical picture for reference only -</w:t>
      </w:r>
    </w:p>
    <w:p w14:paraId="4134205E" w14:textId="77777777" w:rsidR="00D839B9" w:rsidRPr="00EA30FF" w:rsidRDefault="00D839B9" w:rsidP="00D839B9">
      <w:pPr>
        <w:pStyle w:val="MTStandard"/>
      </w:pPr>
    </w:p>
    <w:p w14:paraId="07CA8008" w14:textId="77777777" w:rsidR="00D839B9" w:rsidRDefault="00D839B9" w:rsidP="00D839B9">
      <w:pPr>
        <w:pStyle w:val="MTStandard"/>
      </w:pPr>
      <w:r w:rsidRPr="00EA30FF">
        <w:br w:type="page"/>
      </w:r>
      <w:bookmarkStart w:id="1248" w:name="_Toc2493218"/>
      <w:bookmarkStart w:id="1249" w:name="_Toc3797449"/>
      <w:bookmarkStart w:id="1250" w:name="_Toc65989679"/>
      <w:bookmarkStart w:id="1251" w:name="_Toc241288420"/>
      <w:bookmarkStart w:id="1252" w:name="_Toc242176185"/>
    </w:p>
    <w:p w14:paraId="102EC934" w14:textId="77777777" w:rsidR="00D839B9" w:rsidRPr="00EA30FF" w:rsidRDefault="00D839B9" w:rsidP="00D839B9">
      <w:pPr>
        <w:pStyle w:val="MTHeadingSCS3"/>
      </w:pPr>
      <w:bookmarkStart w:id="1253" w:name="_Toc241288421"/>
      <w:bookmarkStart w:id="1254" w:name="_Toc242176186"/>
      <w:bookmarkStart w:id="1255" w:name="_Toc47605013"/>
      <w:bookmarkStart w:id="1256" w:name="_Toc85786228"/>
      <w:bookmarkEnd w:id="1248"/>
      <w:bookmarkEnd w:id="1249"/>
      <w:bookmarkEnd w:id="1250"/>
      <w:bookmarkEnd w:id="1251"/>
      <w:bookmarkEnd w:id="1252"/>
      <w:r w:rsidRPr="00EA30FF">
        <w:lastRenderedPageBreak/>
        <w:t>CB.34.5 Strand tracking systems</w:t>
      </w:r>
      <w:bookmarkEnd w:id="1253"/>
      <w:bookmarkEnd w:id="1254"/>
      <w:bookmarkEnd w:id="1255"/>
      <w:bookmarkEnd w:id="1256"/>
    </w:p>
    <w:p w14:paraId="6DE97786" w14:textId="77777777" w:rsidR="00D839B9" w:rsidRPr="00EA30FF" w:rsidRDefault="00D839B9" w:rsidP="00D839B9">
      <w:pPr>
        <w:pStyle w:val="MTStandard"/>
      </w:pPr>
      <w:r w:rsidRPr="00EA30FF">
        <w:t>The Strand Tracking System consists of support structure, protection plates and piping for cooling of the light barriers.</w:t>
      </w:r>
    </w:p>
    <w:p w14:paraId="309B5341" w14:textId="77777777" w:rsidR="00D839B9" w:rsidRPr="00EA30FF" w:rsidRDefault="00D839B9" w:rsidP="00D839B9">
      <w:pPr>
        <w:pStyle w:val="MTStandard"/>
      </w:pPr>
      <w:r w:rsidRPr="00EA30FF">
        <w:t>For the Functional description of Strand Tracking Systems please refer to CB.9 Electric, Instrumentation and Automation.</w:t>
      </w:r>
    </w:p>
    <w:p w14:paraId="51D5BCF4" w14:textId="77777777" w:rsidR="00D839B9" w:rsidRPr="00EA30FF" w:rsidRDefault="00D839B9" w:rsidP="00D839B9">
      <w:pPr>
        <w:pStyle w:val="MTStandard"/>
      </w:pPr>
    </w:p>
    <w:p w14:paraId="77051675" w14:textId="77777777" w:rsidR="00D839B9" w:rsidRDefault="00D839B9" w:rsidP="00D839B9">
      <w:pPr>
        <w:pStyle w:val="MTStandard"/>
        <w:rPr>
          <w:sz w:val="24"/>
        </w:rPr>
      </w:pPr>
      <w:r>
        <w:br w:type="page"/>
      </w:r>
    </w:p>
    <w:p w14:paraId="4FB6462D" w14:textId="77777777" w:rsidR="00D839B9" w:rsidRPr="00EA30FF" w:rsidRDefault="00D839B9" w:rsidP="00D839B9">
      <w:pPr>
        <w:pStyle w:val="MTHeadingSCS2"/>
      </w:pPr>
      <w:bookmarkStart w:id="1257" w:name="_Toc362832833"/>
      <w:bookmarkStart w:id="1258" w:name="_Toc362832872"/>
      <w:bookmarkStart w:id="1259" w:name="_Toc362857705"/>
      <w:bookmarkStart w:id="1260" w:name="_Toc362858245"/>
      <w:bookmarkStart w:id="1261" w:name="_Toc493573014"/>
      <w:bookmarkStart w:id="1262" w:name="_Toc499375454"/>
      <w:bookmarkStart w:id="1263" w:name="_Toc499531571"/>
      <w:bookmarkStart w:id="1264" w:name="_Toc505135453"/>
      <w:bookmarkStart w:id="1265" w:name="_Toc505750826"/>
      <w:bookmarkStart w:id="1266" w:name="_Toc510929730"/>
      <w:bookmarkStart w:id="1267" w:name="_Toc2493219"/>
      <w:bookmarkStart w:id="1268" w:name="_Toc3797450"/>
      <w:bookmarkStart w:id="1269" w:name="_Toc65989680"/>
      <w:bookmarkStart w:id="1270" w:name="_Toc241288422"/>
      <w:bookmarkStart w:id="1271" w:name="_Toc242176187"/>
      <w:bookmarkStart w:id="1272" w:name="_Toc47605018"/>
      <w:bookmarkStart w:id="1273" w:name="_Toc85786229"/>
      <w:r w:rsidRPr="00EA30FF">
        <w:lastRenderedPageBreak/>
        <w:t>CB.35. Deburring</w:t>
      </w:r>
      <w:bookmarkEnd w:id="1257"/>
      <w:bookmarkEnd w:id="1258"/>
      <w:bookmarkEnd w:id="1259"/>
      <w:bookmarkEnd w:id="1260"/>
      <w:bookmarkEnd w:id="1261"/>
      <w:bookmarkEnd w:id="1262"/>
      <w:bookmarkEnd w:id="1263"/>
      <w:bookmarkEnd w:id="1264"/>
      <w:bookmarkEnd w:id="1265"/>
      <w:bookmarkEnd w:id="1266"/>
      <w:bookmarkEnd w:id="1267"/>
      <w:bookmarkEnd w:id="1268"/>
      <w:bookmarkEnd w:id="1269"/>
      <w:r w:rsidRPr="00EA30FF">
        <w:t>- &amp; marking</w:t>
      </w:r>
      <w:bookmarkEnd w:id="1270"/>
      <w:bookmarkEnd w:id="1271"/>
      <w:r w:rsidRPr="00EA30FF">
        <w:t xml:space="preserve"> </w:t>
      </w:r>
      <w:r>
        <w:t>facilities</w:t>
      </w:r>
      <w:bookmarkEnd w:id="1272"/>
      <w:bookmarkEnd w:id="1273"/>
    </w:p>
    <w:p w14:paraId="1EAEFC13" w14:textId="77777777" w:rsidR="00D839B9" w:rsidRPr="00865EC3" w:rsidRDefault="00D839B9" w:rsidP="00D839B9">
      <w:pPr>
        <w:pStyle w:val="MTHeadingSCS3"/>
        <w:rPr>
          <w:highlight w:val="yellow"/>
        </w:rPr>
      </w:pPr>
      <w:bookmarkStart w:id="1274" w:name="_Toc354288823"/>
      <w:bookmarkStart w:id="1275" w:name="_Toc362832873"/>
      <w:bookmarkStart w:id="1276" w:name="_Toc362857706"/>
      <w:bookmarkStart w:id="1277" w:name="_Toc362858246"/>
      <w:bookmarkStart w:id="1278" w:name="_Toc493573015"/>
      <w:bookmarkStart w:id="1279" w:name="_Toc85786230"/>
      <w:bookmarkStart w:id="1280" w:name="_Toc499375455"/>
      <w:bookmarkStart w:id="1281" w:name="_Toc499531572"/>
      <w:bookmarkStart w:id="1282" w:name="_Toc505135454"/>
      <w:bookmarkStart w:id="1283" w:name="_Toc505750827"/>
      <w:bookmarkStart w:id="1284" w:name="_Toc510929731"/>
      <w:bookmarkStart w:id="1285" w:name="_Toc2493220"/>
      <w:bookmarkStart w:id="1286" w:name="_Toc3797451"/>
      <w:bookmarkStart w:id="1287" w:name="_Toc65989681"/>
      <w:bookmarkStart w:id="1288" w:name="_Toc241288423"/>
      <w:bookmarkStart w:id="1289" w:name="_Toc242176188"/>
      <w:bookmarkStart w:id="1290" w:name="_Toc47605019"/>
      <w:r w:rsidRPr="00865EC3">
        <w:t>CB.35.1A Rotary type deburr</w:t>
      </w:r>
      <w:bookmarkEnd w:id="1274"/>
      <w:bookmarkEnd w:id="1275"/>
      <w:bookmarkEnd w:id="1276"/>
      <w:bookmarkEnd w:id="1277"/>
      <w:bookmarkEnd w:id="1278"/>
      <w:r w:rsidRPr="00865EC3">
        <w:t>er</w:t>
      </w:r>
      <w:bookmarkEnd w:id="1279"/>
      <w:r w:rsidRPr="00865EC3">
        <w:t xml:space="preserve"> </w:t>
      </w:r>
      <w:bookmarkEnd w:id="1280"/>
      <w:bookmarkEnd w:id="1281"/>
      <w:bookmarkEnd w:id="1282"/>
      <w:bookmarkEnd w:id="1283"/>
      <w:bookmarkEnd w:id="1284"/>
      <w:bookmarkEnd w:id="1285"/>
      <w:bookmarkEnd w:id="1286"/>
      <w:bookmarkEnd w:id="1287"/>
      <w:bookmarkEnd w:id="1288"/>
      <w:bookmarkEnd w:id="1289"/>
      <w:r w:rsidRPr="0016006D">
        <w:rPr>
          <w:vanish/>
          <w:highlight w:val="yellow"/>
        </w:rPr>
        <w:t>(OPTION)</w:t>
      </w:r>
      <w:bookmarkEnd w:id="1290"/>
    </w:p>
    <w:p w14:paraId="3A092292" w14:textId="77777777" w:rsidR="00D839B9" w:rsidRPr="009B74F0" w:rsidRDefault="00D839B9" w:rsidP="00D839B9">
      <w:pPr>
        <w:pStyle w:val="MTHeading"/>
      </w:pPr>
      <w:r w:rsidRPr="009B74F0">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9B74F0" w14:paraId="77E41911" w14:textId="77777777" w:rsidTr="00D839B9">
        <w:tc>
          <w:tcPr>
            <w:tcW w:w="3544" w:type="dxa"/>
          </w:tcPr>
          <w:p w14:paraId="0B800153" w14:textId="77777777" w:rsidR="00D839B9" w:rsidRPr="009B74F0" w:rsidRDefault="00D839B9" w:rsidP="00D839B9">
            <w:pPr>
              <w:pStyle w:val="MTTableText"/>
            </w:pPr>
            <w:r w:rsidRPr="009B74F0">
              <w:t>Type of construction</w:t>
            </w:r>
          </w:p>
        </w:tc>
        <w:tc>
          <w:tcPr>
            <w:tcW w:w="5953" w:type="dxa"/>
          </w:tcPr>
          <w:p w14:paraId="48BF8F2A" w14:textId="77777777" w:rsidR="00D839B9" w:rsidRPr="009B74F0" w:rsidRDefault="00D839B9" w:rsidP="00D839B9">
            <w:pPr>
              <w:pStyle w:val="MTTableText"/>
            </w:pPr>
            <w:r w:rsidRPr="009B74F0">
              <w:t>mechanical operated - rotary type</w:t>
            </w:r>
          </w:p>
        </w:tc>
      </w:tr>
      <w:tr w:rsidR="00D839B9" w:rsidRPr="009B74F0" w14:paraId="13F32E99" w14:textId="77777777" w:rsidTr="00D839B9">
        <w:tc>
          <w:tcPr>
            <w:tcW w:w="3544" w:type="dxa"/>
          </w:tcPr>
          <w:p w14:paraId="04A2A714" w14:textId="77777777" w:rsidR="00D839B9" w:rsidRPr="009B74F0" w:rsidRDefault="00D839B9" w:rsidP="00D839B9">
            <w:pPr>
              <w:pStyle w:val="MTTableText"/>
            </w:pPr>
            <w:r w:rsidRPr="009B74F0">
              <w:t>Deburring</w:t>
            </w:r>
          </w:p>
        </w:tc>
        <w:tc>
          <w:tcPr>
            <w:tcW w:w="5953" w:type="dxa"/>
          </w:tcPr>
          <w:p w14:paraId="6EF04E27" w14:textId="77777777" w:rsidR="00D839B9" w:rsidRPr="009B74F0" w:rsidRDefault="00D839B9" w:rsidP="00D839B9">
            <w:pPr>
              <w:pStyle w:val="MTTableText"/>
            </w:pPr>
            <w:r w:rsidRPr="009B74F0">
              <w:t>during passing at roller table speed</w:t>
            </w:r>
          </w:p>
        </w:tc>
      </w:tr>
      <w:tr w:rsidR="00D839B9" w:rsidRPr="009B74F0" w14:paraId="48E61FFF" w14:textId="77777777" w:rsidTr="00D839B9">
        <w:tc>
          <w:tcPr>
            <w:tcW w:w="3544" w:type="dxa"/>
          </w:tcPr>
          <w:p w14:paraId="734F63F1" w14:textId="77777777" w:rsidR="00D839B9" w:rsidRPr="009B74F0" w:rsidRDefault="00D839B9" w:rsidP="00D839B9">
            <w:pPr>
              <w:pStyle w:val="MTTableText"/>
            </w:pPr>
            <w:r w:rsidRPr="009B74F0">
              <w:t>Drive:</w:t>
            </w:r>
          </w:p>
        </w:tc>
        <w:tc>
          <w:tcPr>
            <w:tcW w:w="5953" w:type="dxa"/>
          </w:tcPr>
          <w:p w14:paraId="47BA15E0" w14:textId="77777777" w:rsidR="00D839B9" w:rsidRPr="009B74F0" w:rsidRDefault="00D839B9" w:rsidP="00D839B9">
            <w:pPr>
              <w:pStyle w:val="MTTableText"/>
            </w:pPr>
          </w:p>
        </w:tc>
      </w:tr>
      <w:tr w:rsidR="00D839B9" w:rsidRPr="009B74F0" w14:paraId="083E2635" w14:textId="77777777" w:rsidTr="00D839B9">
        <w:tc>
          <w:tcPr>
            <w:tcW w:w="3544" w:type="dxa"/>
          </w:tcPr>
          <w:p w14:paraId="3F664983" w14:textId="77777777" w:rsidR="00D839B9" w:rsidRPr="009B74F0" w:rsidRDefault="00D839B9" w:rsidP="00D839B9">
            <w:pPr>
              <w:pStyle w:val="MTTableIndent"/>
            </w:pPr>
            <w:r w:rsidRPr="009B74F0">
              <w:t>rotor drive</w:t>
            </w:r>
          </w:p>
        </w:tc>
        <w:tc>
          <w:tcPr>
            <w:tcW w:w="5953" w:type="dxa"/>
          </w:tcPr>
          <w:p w14:paraId="521EF231" w14:textId="77777777" w:rsidR="00D839B9" w:rsidRPr="009B74F0" w:rsidRDefault="00D839B9" w:rsidP="00D839B9">
            <w:pPr>
              <w:pStyle w:val="MTTableText"/>
            </w:pPr>
            <w:r w:rsidRPr="009B74F0">
              <w:t>by electric motor</w:t>
            </w:r>
          </w:p>
        </w:tc>
      </w:tr>
      <w:tr w:rsidR="00D839B9" w:rsidRPr="009B74F0" w14:paraId="4E301265" w14:textId="77777777" w:rsidTr="00D839B9">
        <w:tc>
          <w:tcPr>
            <w:tcW w:w="3544" w:type="dxa"/>
          </w:tcPr>
          <w:p w14:paraId="534C8204" w14:textId="77777777" w:rsidR="00D839B9" w:rsidRPr="009B74F0" w:rsidRDefault="00D839B9" w:rsidP="00D839B9">
            <w:pPr>
              <w:pStyle w:val="MTTableIndent"/>
            </w:pPr>
            <w:r w:rsidRPr="009B74F0">
              <w:t>rotor lifting</w:t>
            </w:r>
          </w:p>
        </w:tc>
        <w:tc>
          <w:tcPr>
            <w:tcW w:w="5953" w:type="dxa"/>
          </w:tcPr>
          <w:p w14:paraId="3924A739" w14:textId="77777777" w:rsidR="00D839B9" w:rsidRPr="009B74F0" w:rsidRDefault="00D839B9" w:rsidP="00D839B9">
            <w:pPr>
              <w:pStyle w:val="MTTableText"/>
            </w:pPr>
            <w:r w:rsidRPr="009B74F0">
              <w:t>hydraulically</w:t>
            </w:r>
          </w:p>
        </w:tc>
      </w:tr>
      <w:tr w:rsidR="00D839B9" w:rsidRPr="009B74F0" w14:paraId="46FAD10A" w14:textId="77777777" w:rsidTr="00D839B9">
        <w:tc>
          <w:tcPr>
            <w:tcW w:w="3544" w:type="dxa"/>
          </w:tcPr>
          <w:p w14:paraId="253E7A9E" w14:textId="77777777" w:rsidR="00D839B9" w:rsidRPr="009B74F0" w:rsidRDefault="00D839B9" w:rsidP="00D839B9">
            <w:pPr>
              <w:pStyle w:val="MTTableText"/>
            </w:pPr>
            <w:r w:rsidRPr="009B74F0">
              <w:t>Slab temperature</w:t>
            </w:r>
          </w:p>
        </w:tc>
        <w:tc>
          <w:tcPr>
            <w:tcW w:w="5953" w:type="dxa"/>
          </w:tcPr>
          <w:p w14:paraId="68F2D5A4" w14:textId="77777777" w:rsidR="00D839B9" w:rsidRPr="009B74F0" w:rsidRDefault="00D839B9" w:rsidP="00D839B9">
            <w:pPr>
              <w:pStyle w:val="MTTableText"/>
            </w:pPr>
            <w:r w:rsidRPr="009B74F0">
              <w:t>500 - 900°C</w:t>
            </w:r>
          </w:p>
        </w:tc>
      </w:tr>
      <w:tr w:rsidR="00D839B9" w:rsidRPr="009B74F0" w14:paraId="43F6D2C9" w14:textId="77777777" w:rsidTr="00D839B9">
        <w:tc>
          <w:tcPr>
            <w:tcW w:w="3544" w:type="dxa"/>
          </w:tcPr>
          <w:p w14:paraId="1F324C05" w14:textId="77777777" w:rsidR="00D839B9" w:rsidRPr="009B74F0" w:rsidRDefault="00D839B9" w:rsidP="00D839B9">
            <w:pPr>
              <w:pStyle w:val="MTTableText"/>
            </w:pPr>
            <w:r w:rsidRPr="009B74F0">
              <w:t>Burr disposal</w:t>
            </w:r>
          </w:p>
        </w:tc>
        <w:tc>
          <w:tcPr>
            <w:tcW w:w="5953" w:type="dxa"/>
          </w:tcPr>
          <w:p w14:paraId="679B180F" w14:textId="77777777" w:rsidR="00D839B9" w:rsidRPr="009B74F0" w:rsidRDefault="00D839B9" w:rsidP="00D839B9">
            <w:pPr>
              <w:pStyle w:val="MTTableText"/>
            </w:pPr>
            <w:r w:rsidRPr="009B74F0">
              <w:t>collecting box via chute</w:t>
            </w:r>
          </w:p>
        </w:tc>
      </w:tr>
      <w:tr w:rsidR="00D839B9" w:rsidRPr="009B74F0" w14:paraId="3775662D" w14:textId="77777777" w:rsidTr="00D839B9">
        <w:tc>
          <w:tcPr>
            <w:tcW w:w="3544" w:type="dxa"/>
          </w:tcPr>
          <w:p w14:paraId="6F0152F7" w14:textId="77777777" w:rsidR="00D839B9" w:rsidRPr="009B74F0" w:rsidRDefault="00D839B9" w:rsidP="00D839B9">
            <w:pPr>
              <w:pStyle w:val="MTTableText"/>
            </w:pPr>
            <w:r w:rsidRPr="009B74F0">
              <w:t>Utility supply</w:t>
            </w:r>
          </w:p>
        </w:tc>
        <w:tc>
          <w:tcPr>
            <w:tcW w:w="5953" w:type="dxa"/>
          </w:tcPr>
          <w:p w14:paraId="20D8C7CA" w14:textId="77777777" w:rsidR="00D839B9" w:rsidRPr="009B74F0" w:rsidRDefault="00D839B9" w:rsidP="00D839B9">
            <w:pPr>
              <w:pStyle w:val="MTTableText"/>
            </w:pPr>
            <w:r w:rsidRPr="009B74F0">
              <w:t>hydraulic</w:t>
            </w:r>
          </w:p>
        </w:tc>
      </w:tr>
    </w:tbl>
    <w:p w14:paraId="2DDDA55D" w14:textId="77777777" w:rsidR="00D839B9" w:rsidRDefault="00D839B9" w:rsidP="00D839B9">
      <w:pPr>
        <w:pStyle w:val="MTStandard"/>
      </w:pPr>
    </w:p>
    <w:p w14:paraId="2B1DB289" w14:textId="77777777" w:rsidR="00D839B9" w:rsidRPr="009B74F0" w:rsidRDefault="00D839B9" w:rsidP="00D839B9">
      <w:pPr>
        <w:pStyle w:val="MTHeading"/>
      </w:pPr>
      <w:r w:rsidRPr="009B74F0">
        <w:t>Functional Description</w:t>
      </w:r>
    </w:p>
    <w:p w14:paraId="2D56EBC4" w14:textId="77777777" w:rsidR="00D839B9" w:rsidRPr="009B74F0" w:rsidRDefault="00D839B9" w:rsidP="00D839B9">
      <w:pPr>
        <w:pStyle w:val="MTStandard"/>
      </w:pPr>
      <w:r w:rsidRPr="009B74F0">
        <w:t>The deburrer serves to remove the burr at the head end and tail end of each slab. The rotor is lifted and the hammers hit the bottom side of the slab, so that the burr is removed during passing.</w:t>
      </w:r>
    </w:p>
    <w:p w14:paraId="7A9F884E" w14:textId="77777777" w:rsidR="00D839B9" w:rsidRPr="009B74F0" w:rsidRDefault="00D839B9" w:rsidP="00D839B9">
      <w:pPr>
        <w:pStyle w:val="MTHeading"/>
      </w:pPr>
      <w:r w:rsidRPr="009B74F0">
        <w:t>Main Components</w:t>
      </w:r>
    </w:p>
    <w:p w14:paraId="553D0AD3" w14:textId="77777777" w:rsidR="00D839B9" w:rsidRPr="009B74F0" w:rsidRDefault="00D839B9" w:rsidP="00D839B9">
      <w:pPr>
        <w:pStyle w:val="MTBulletIndent"/>
        <w:tabs>
          <w:tab w:val="clear" w:pos="1211"/>
          <w:tab w:val="num" w:pos="927"/>
        </w:tabs>
        <w:ind w:left="907"/>
      </w:pPr>
      <w:r w:rsidRPr="009B74F0">
        <w:t>Base frame with lifting device</w:t>
      </w:r>
    </w:p>
    <w:p w14:paraId="21D52F79" w14:textId="77777777" w:rsidR="00D839B9" w:rsidRPr="009B74F0" w:rsidRDefault="00D839B9" w:rsidP="00D839B9">
      <w:pPr>
        <w:pStyle w:val="MTBulletIndent"/>
        <w:tabs>
          <w:tab w:val="clear" w:pos="1211"/>
          <w:tab w:val="num" w:pos="927"/>
        </w:tabs>
        <w:ind w:left="907"/>
      </w:pPr>
      <w:r w:rsidRPr="009B74F0">
        <w:t>Rotor with hammers</w:t>
      </w:r>
      <w:r w:rsidRPr="009B74F0">
        <w:rPr>
          <w:i/>
        </w:rPr>
        <w:t xml:space="preserve"> </w:t>
      </w:r>
    </w:p>
    <w:p w14:paraId="0A8B013D" w14:textId="77777777" w:rsidR="00D839B9" w:rsidRPr="009B74F0" w:rsidRDefault="00D839B9" w:rsidP="00D839B9">
      <w:pPr>
        <w:pStyle w:val="MTBulletIndent"/>
        <w:tabs>
          <w:tab w:val="clear" w:pos="1211"/>
          <w:tab w:val="num" w:pos="927"/>
        </w:tabs>
        <w:ind w:left="907"/>
      </w:pPr>
      <w:r w:rsidRPr="009B74F0">
        <w:t>Component piping</w:t>
      </w:r>
    </w:p>
    <w:p w14:paraId="11BB3131" w14:textId="77777777" w:rsidR="00D839B9" w:rsidRPr="009B74F0" w:rsidRDefault="00D839B9" w:rsidP="00D839B9">
      <w:pPr>
        <w:pStyle w:val="MTBulletIndent"/>
        <w:tabs>
          <w:tab w:val="clear" w:pos="1211"/>
          <w:tab w:val="num" w:pos="927"/>
        </w:tabs>
        <w:ind w:left="907"/>
      </w:pPr>
      <w:r w:rsidRPr="009B74F0">
        <w:t>Housing</w:t>
      </w:r>
      <w:r w:rsidRPr="009B74F0">
        <w:rPr>
          <w:rFonts w:cs="Arial"/>
          <w:sz w:val="20"/>
        </w:rPr>
        <w:t xml:space="preserve"> </w:t>
      </w:r>
      <w:r w:rsidRPr="009B74F0">
        <w:rPr>
          <w:rFonts w:cs="Arial"/>
          <w:szCs w:val="22"/>
        </w:rPr>
        <w:t xml:space="preserve">of deburrer </w:t>
      </w:r>
    </w:p>
    <w:p w14:paraId="555AE8D6" w14:textId="77777777" w:rsidR="00D839B9" w:rsidRPr="009B74F0" w:rsidRDefault="00D839B9" w:rsidP="00D839B9">
      <w:pPr>
        <w:pStyle w:val="MTHeading"/>
      </w:pPr>
      <w:r w:rsidRPr="009B74F0">
        <w:t>Main Characteristics</w:t>
      </w:r>
    </w:p>
    <w:p w14:paraId="1BA330E3" w14:textId="77777777" w:rsidR="00D839B9" w:rsidRPr="009B74F0" w:rsidRDefault="00D839B9" w:rsidP="00D839B9">
      <w:pPr>
        <w:pStyle w:val="MTBulletIndent"/>
        <w:tabs>
          <w:tab w:val="clear" w:pos="1211"/>
          <w:tab w:val="num" w:pos="927"/>
        </w:tabs>
        <w:ind w:left="907"/>
      </w:pPr>
      <w:r w:rsidRPr="009B74F0">
        <w:t>Hydraulic adjustment of rotor</w:t>
      </w:r>
    </w:p>
    <w:p w14:paraId="5E973174" w14:textId="77777777" w:rsidR="00D839B9" w:rsidRPr="009B74F0" w:rsidRDefault="00D839B9" w:rsidP="00D839B9">
      <w:pPr>
        <w:pStyle w:val="MTBulletIndent"/>
        <w:tabs>
          <w:tab w:val="clear" w:pos="1211"/>
          <w:tab w:val="num" w:pos="927"/>
        </w:tabs>
        <w:ind w:left="907"/>
      </w:pPr>
      <w:r w:rsidRPr="009B74F0">
        <w:t>Deburring during passing at roller table speed</w:t>
      </w:r>
    </w:p>
    <w:p w14:paraId="695129CC" w14:textId="77777777" w:rsidR="00D839B9" w:rsidRPr="009B74F0" w:rsidRDefault="00D839B9" w:rsidP="00D839B9">
      <w:pPr>
        <w:pStyle w:val="MTHeading"/>
      </w:pPr>
      <w:r w:rsidRPr="009B74F0">
        <w:t>Advantages of Design</w:t>
      </w:r>
    </w:p>
    <w:p w14:paraId="69BD5E35" w14:textId="77777777" w:rsidR="00D839B9" w:rsidRDefault="00D839B9" w:rsidP="00D839B9">
      <w:pPr>
        <w:pStyle w:val="MTBulletIndent"/>
        <w:tabs>
          <w:tab w:val="clear" w:pos="1211"/>
          <w:tab w:val="num" w:pos="927"/>
        </w:tabs>
        <w:ind w:left="907"/>
      </w:pPr>
      <w:r w:rsidRPr="009B74F0">
        <w:t xml:space="preserve">On-line deburring </w:t>
      </w:r>
    </w:p>
    <w:p w14:paraId="20D41510" w14:textId="77777777" w:rsidR="00D839B9" w:rsidRPr="009B74F0" w:rsidRDefault="00D839B9" w:rsidP="00D839B9">
      <w:pPr>
        <w:pStyle w:val="MTStandard"/>
      </w:pPr>
    </w:p>
    <w:p w14:paraId="0338B951" w14:textId="77777777" w:rsidR="00D839B9" w:rsidRDefault="00D839B9" w:rsidP="00D839B9">
      <w:pPr>
        <w:pStyle w:val="MTStandard"/>
      </w:pPr>
      <w:bookmarkStart w:id="1291" w:name="_Toc362832874"/>
      <w:bookmarkStart w:id="1292" w:name="_Toc362857707"/>
      <w:bookmarkStart w:id="1293" w:name="_Toc362858247"/>
      <w:bookmarkStart w:id="1294" w:name="_Toc493573016"/>
      <w:r w:rsidRPr="00EA30FF">
        <w:br w:type="page"/>
      </w:r>
      <w:bookmarkStart w:id="1295" w:name="_Toc279053025"/>
      <w:bookmarkStart w:id="1296" w:name="_Toc499375456"/>
      <w:bookmarkStart w:id="1297" w:name="_Toc499531573"/>
      <w:bookmarkStart w:id="1298" w:name="_Toc505135455"/>
      <w:bookmarkStart w:id="1299" w:name="_Toc505750828"/>
      <w:bookmarkStart w:id="1300" w:name="_Toc510929732"/>
      <w:bookmarkStart w:id="1301" w:name="_Toc2493221"/>
      <w:bookmarkStart w:id="1302" w:name="_Toc3797452"/>
      <w:bookmarkStart w:id="1303" w:name="_Toc65989682"/>
      <w:bookmarkStart w:id="1304" w:name="_Toc241288424"/>
      <w:bookmarkStart w:id="1305" w:name="_Toc242176189"/>
    </w:p>
    <w:p w14:paraId="64EC0275" w14:textId="66EB03E0" w:rsidR="00D839B9" w:rsidRPr="00780484" w:rsidRDefault="00D839B9" w:rsidP="00D839B9">
      <w:pPr>
        <w:pStyle w:val="MTHeadingSCS3"/>
        <w:rPr>
          <w:highlight w:val="yellow"/>
          <w:lang w:val="fr-FR"/>
        </w:rPr>
      </w:pPr>
      <w:bookmarkStart w:id="1306" w:name="_Toc85786231"/>
      <w:bookmarkStart w:id="1307" w:name="_Toc47605021"/>
      <w:bookmarkEnd w:id="1295"/>
      <w:r w:rsidRPr="00780484">
        <w:rPr>
          <w:lang w:val="fr-FR"/>
        </w:rPr>
        <w:lastRenderedPageBreak/>
        <w:t xml:space="preserve">CB.35.2 Burr discharge </w:t>
      </w:r>
      <w:bookmarkEnd w:id="1291"/>
      <w:bookmarkEnd w:id="1292"/>
      <w:bookmarkEnd w:id="1293"/>
      <w:bookmarkEnd w:id="1294"/>
      <w:r w:rsidR="002974A4">
        <w:rPr>
          <w:lang w:val="fr-FR"/>
        </w:rPr>
        <w:t>chute</w:t>
      </w:r>
      <w:bookmarkEnd w:id="1296"/>
      <w:bookmarkEnd w:id="1297"/>
      <w:bookmarkEnd w:id="1298"/>
      <w:bookmarkEnd w:id="1299"/>
      <w:bookmarkEnd w:id="1300"/>
      <w:bookmarkEnd w:id="1301"/>
      <w:bookmarkEnd w:id="1302"/>
      <w:bookmarkEnd w:id="1303"/>
      <w:bookmarkEnd w:id="1304"/>
      <w:bookmarkEnd w:id="1305"/>
      <w:bookmarkEnd w:id="1306"/>
      <w:r w:rsidR="002974A4">
        <w:rPr>
          <w:lang w:val="fr-FR"/>
        </w:rPr>
        <w:t xml:space="preserve"> </w:t>
      </w:r>
      <w:r w:rsidRPr="00ED4D35">
        <w:rPr>
          <w:vanish/>
          <w:highlight w:val="yellow"/>
          <w:lang w:val="fr-FR"/>
        </w:rPr>
        <w:t>(OPTION)</w:t>
      </w:r>
      <w:bookmarkEnd w:id="1307"/>
    </w:p>
    <w:p w14:paraId="4D273BAA" w14:textId="77777777" w:rsidR="00D839B9" w:rsidRPr="009B74F0" w:rsidRDefault="00D839B9" w:rsidP="00D839B9">
      <w:pPr>
        <w:pStyle w:val="MTHeading"/>
      </w:pPr>
      <w:r w:rsidRPr="009B74F0">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9B74F0" w14:paraId="45387E26" w14:textId="77777777" w:rsidTr="00D839B9">
        <w:tc>
          <w:tcPr>
            <w:tcW w:w="3544" w:type="dxa"/>
          </w:tcPr>
          <w:p w14:paraId="7528B794" w14:textId="77777777" w:rsidR="00D839B9" w:rsidRPr="009B74F0" w:rsidRDefault="00D839B9" w:rsidP="00D839B9">
            <w:pPr>
              <w:pStyle w:val="MTTableText"/>
            </w:pPr>
            <w:r w:rsidRPr="009B74F0">
              <w:t>Type of construction</w:t>
            </w:r>
          </w:p>
        </w:tc>
        <w:tc>
          <w:tcPr>
            <w:tcW w:w="5953" w:type="dxa"/>
          </w:tcPr>
          <w:p w14:paraId="3617AC44" w14:textId="77777777" w:rsidR="00D839B9" w:rsidRPr="009B74F0" w:rsidRDefault="00D839B9" w:rsidP="00D839B9">
            <w:pPr>
              <w:pStyle w:val="MTTableText"/>
            </w:pPr>
            <w:r w:rsidRPr="009B74F0">
              <w:t>chute with container</w:t>
            </w:r>
          </w:p>
        </w:tc>
      </w:tr>
    </w:tbl>
    <w:p w14:paraId="234C62A8" w14:textId="77777777" w:rsidR="00D839B9" w:rsidRDefault="00D839B9" w:rsidP="00D839B9">
      <w:pPr>
        <w:pStyle w:val="MTStandard"/>
      </w:pPr>
    </w:p>
    <w:p w14:paraId="44717B42" w14:textId="77777777" w:rsidR="00D839B9" w:rsidRPr="009B74F0" w:rsidRDefault="00D839B9" w:rsidP="00D839B9">
      <w:pPr>
        <w:pStyle w:val="MTHeading"/>
      </w:pPr>
      <w:r w:rsidRPr="009B74F0">
        <w:t>Functional Description</w:t>
      </w:r>
    </w:p>
    <w:p w14:paraId="50925D9B" w14:textId="77777777" w:rsidR="00D839B9" w:rsidRPr="009B74F0" w:rsidRDefault="00D839B9" w:rsidP="00D839B9">
      <w:pPr>
        <w:pStyle w:val="MTStandard"/>
      </w:pPr>
      <w:r w:rsidRPr="009B74F0">
        <w:t>The burr drops via chute into the container located beneath the burr remover.</w:t>
      </w:r>
    </w:p>
    <w:p w14:paraId="1A1DD9DA" w14:textId="77777777" w:rsidR="00D839B9" w:rsidRPr="009B74F0" w:rsidRDefault="00D839B9" w:rsidP="00D839B9">
      <w:pPr>
        <w:pStyle w:val="MTHeading"/>
      </w:pPr>
      <w:r w:rsidRPr="009B74F0">
        <w:t>Main Components</w:t>
      </w:r>
    </w:p>
    <w:p w14:paraId="063B522C" w14:textId="77777777" w:rsidR="00D839B9" w:rsidRPr="009B74F0" w:rsidRDefault="00D839B9" w:rsidP="00D839B9">
      <w:pPr>
        <w:pStyle w:val="MTBulletIndent"/>
        <w:tabs>
          <w:tab w:val="clear" w:pos="1211"/>
          <w:tab w:val="num" w:pos="927"/>
        </w:tabs>
        <w:ind w:left="907"/>
      </w:pPr>
      <w:r w:rsidRPr="009B74F0">
        <w:t>Chute</w:t>
      </w:r>
    </w:p>
    <w:p w14:paraId="2CCC0A86" w14:textId="77777777" w:rsidR="00D839B9" w:rsidRPr="009B74F0" w:rsidRDefault="00D839B9" w:rsidP="00D839B9">
      <w:pPr>
        <w:pStyle w:val="MTBulletIndent"/>
        <w:tabs>
          <w:tab w:val="clear" w:pos="1211"/>
          <w:tab w:val="num" w:pos="927"/>
        </w:tabs>
        <w:ind w:left="907"/>
      </w:pPr>
      <w:r w:rsidRPr="009B74F0">
        <w:t>Container</w:t>
      </w:r>
    </w:p>
    <w:p w14:paraId="2ABC746C" w14:textId="77777777" w:rsidR="00D839B9" w:rsidRPr="009B74F0" w:rsidRDefault="00D839B9" w:rsidP="00D839B9">
      <w:pPr>
        <w:pStyle w:val="MTStandard"/>
      </w:pPr>
    </w:p>
    <w:p w14:paraId="1F886731" w14:textId="77777777" w:rsidR="00D839B9" w:rsidRDefault="00D839B9" w:rsidP="00D839B9">
      <w:pPr>
        <w:pStyle w:val="MTStandard"/>
      </w:pPr>
      <w:r w:rsidRPr="00EA30FF">
        <w:br w:type="page"/>
      </w:r>
      <w:bookmarkStart w:id="1308" w:name="_Toc362832875"/>
      <w:bookmarkStart w:id="1309" w:name="_Toc362857708"/>
      <w:bookmarkStart w:id="1310" w:name="_Toc362858248"/>
      <w:bookmarkStart w:id="1311" w:name="_Toc493573017"/>
      <w:bookmarkStart w:id="1312" w:name="_Toc499375457"/>
      <w:bookmarkStart w:id="1313" w:name="_Toc499531574"/>
      <w:bookmarkStart w:id="1314" w:name="_Toc505135456"/>
      <w:bookmarkStart w:id="1315" w:name="_Toc505750829"/>
      <w:bookmarkStart w:id="1316" w:name="_Toc510929733"/>
      <w:bookmarkStart w:id="1317" w:name="_Toc2493222"/>
      <w:bookmarkStart w:id="1318" w:name="_Toc3797453"/>
      <w:bookmarkStart w:id="1319" w:name="_Toc65989683"/>
      <w:bookmarkStart w:id="1320" w:name="_Toc241288425"/>
      <w:bookmarkStart w:id="1321" w:name="_Toc242176190"/>
    </w:p>
    <w:p w14:paraId="086F7796" w14:textId="07AB40CF" w:rsidR="00D839B9" w:rsidRPr="00955FD5" w:rsidRDefault="00D839B9" w:rsidP="00D839B9">
      <w:pPr>
        <w:pStyle w:val="MTHeadingSCS3"/>
        <w:rPr>
          <w:vanish/>
          <w:highlight w:val="yellow"/>
        </w:rPr>
      </w:pPr>
      <w:bookmarkStart w:id="1322" w:name="_Toc85786232"/>
      <w:bookmarkStart w:id="1323" w:name="_Toc362832877"/>
      <w:bookmarkStart w:id="1324" w:name="_Toc362857710"/>
      <w:bookmarkStart w:id="1325" w:name="_Toc362858250"/>
      <w:bookmarkStart w:id="1326" w:name="_Toc493573019"/>
      <w:bookmarkStart w:id="1327" w:name="_Toc499531576"/>
      <w:bookmarkStart w:id="1328" w:name="_Toc505135458"/>
      <w:bookmarkStart w:id="1329" w:name="_Toc505750831"/>
      <w:bookmarkStart w:id="1330" w:name="_Toc510929735"/>
      <w:bookmarkStart w:id="1331" w:name="_Toc47605024"/>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r w:rsidRPr="002E2EF1">
        <w:lastRenderedPageBreak/>
        <w:t xml:space="preserve">CB.35.4B Metal </w:t>
      </w:r>
      <w:r w:rsidR="00955FD5" w:rsidRPr="00955FD5">
        <w:rPr>
          <w:color w:val="FF0000"/>
        </w:rPr>
        <w:t xml:space="preserve">wire/ </w:t>
      </w:r>
      <w:r w:rsidRPr="002E2EF1">
        <w:t>powder marking machine</w:t>
      </w:r>
      <w:bookmarkEnd w:id="1322"/>
      <w:r w:rsidRPr="002E2EF1">
        <w:t xml:space="preserve"> </w:t>
      </w:r>
      <w:r w:rsidRPr="00955FD5">
        <w:rPr>
          <w:vanish/>
          <w:highlight w:val="yellow"/>
        </w:rPr>
        <w:t>(OPTION)</w:t>
      </w:r>
      <w:bookmarkEnd w:id="1323"/>
      <w:bookmarkEnd w:id="1324"/>
      <w:bookmarkEnd w:id="1325"/>
      <w:bookmarkEnd w:id="1326"/>
      <w:bookmarkEnd w:id="1327"/>
      <w:bookmarkEnd w:id="1328"/>
      <w:bookmarkEnd w:id="1329"/>
      <w:bookmarkEnd w:id="1330"/>
      <w:bookmarkEnd w:id="1331"/>
    </w:p>
    <w:p w14:paraId="374B7675" w14:textId="77777777" w:rsidR="00D839B9" w:rsidRPr="00265D6D" w:rsidRDefault="00D839B9" w:rsidP="00D839B9">
      <w:pPr>
        <w:pStyle w:val="MTHeading"/>
      </w:pPr>
      <w:r w:rsidRPr="00265D6D">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265D6D" w14:paraId="4AB86CF1" w14:textId="77777777" w:rsidTr="00D839B9">
        <w:tc>
          <w:tcPr>
            <w:tcW w:w="3544" w:type="dxa"/>
          </w:tcPr>
          <w:p w14:paraId="650C2C7C" w14:textId="77777777" w:rsidR="00D839B9" w:rsidRPr="00265D6D" w:rsidRDefault="00D839B9" w:rsidP="00D839B9">
            <w:pPr>
              <w:pStyle w:val="MTTableText"/>
            </w:pPr>
            <w:r w:rsidRPr="00265D6D">
              <w:t xml:space="preserve">Type </w:t>
            </w:r>
          </w:p>
        </w:tc>
        <w:tc>
          <w:tcPr>
            <w:tcW w:w="5953" w:type="dxa"/>
          </w:tcPr>
          <w:p w14:paraId="1F1383EA" w14:textId="1C472F70" w:rsidR="00D839B9" w:rsidRPr="00265D6D" w:rsidRDefault="00955FD5" w:rsidP="00D839B9">
            <w:pPr>
              <w:pStyle w:val="MTTableText"/>
            </w:pPr>
            <w:r w:rsidRPr="00955FD5">
              <w:rPr>
                <w:color w:val="FF0000"/>
              </w:rPr>
              <w:t>Wire /</w:t>
            </w:r>
            <w:r>
              <w:t xml:space="preserve"> </w:t>
            </w:r>
            <w:r w:rsidR="00D839B9" w:rsidRPr="00265D6D">
              <w:t>powder-spray marking machine</w:t>
            </w:r>
            <w:r>
              <w:t xml:space="preserve"> </w:t>
            </w:r>
            <w:r w:rsidRPr="00315B7C">
              <w:rPr>
                <w:color w:val="FF0000"/>
              </w:rPr>
              <w:t>(to be confirmed during detail engineering)</w:t>
            </w:r>
          </w:p>
        </w:tc>
      </w:tr>
      <w:tr w:rsidR="00D839B9" w:rsidRPr="00265D6D" w14:paraId="0AE8E445" w14:textId="77777777" w:rsidTr="00D839B9">
        <w:tc>
          <w:tcPr>
            <w:tcW w:w="3544" w:type="dxa"/>
          </w:tcPr>
          <w:p w14:paraId="20383797" w14:textId="77777777" w:rsidR="00D839B9" w:rsidRPr="00265D6D" w:rsidRDefault="00D839B9" w:rsidP="00D839B9">
            <w:pPr>
              <w:pStyle w:val="MTTableText"/>
            </w:pPr>
            <w:r w:rsidRPr="00265D6D">
              <w:t>Marking position</w:t>
            </w:r>
          </w:p>
        </w:tc>
        <w:tc>
          <w:tcPr>
            <w:tcW w:w="5953" w:type="dxa"/>
          </w:tcPr>
          <w:p w14:paraId="27B94DC2" w14:textId="77777777" w:rsidR="00D839B9" w:rsidRPr="00265D6D" w:rsidRDefault="00D839B9" w:rsidP="00D839B9">
            <w:pPr>
              <w:pStyle w:val="MTTableText"/>
            </w:pPr>
            <w:r w:rsidRPr="00265D6D">
              <w:t xml:space="preserve">on slab narrow side  </w:t>
            </w:r>
            <w:r w:rsidRPr="00955FD5">
              <w:rPr>
                <w:vanish/>
              </w:rPr>
              <w:t>/ on slab front face (but not for SS!)</w:t>
            </w:r>
          </w:p>
        </w:tc>
      </w:tr>
      <w:tr w:rsidR="00D839B9" w:rsidRPr="00265D6D" w14:paraId="1F779B59" w14:textId="77777777" w:rsidTr="00D839B9">
        <w:tc>
          <w:tcPr>
            <w:tcW w:w="3544" w:type="dxa"/>
          </w:tcPr>
          <w:p w14:paraId="2389E7E9" w14:textId="77777777" w:rsidR="00D839B9" w:rsidRPr="00265D6D" w:rsidRDefault="00D839B9" w:rsidP="00D839B9">
            <w:pPr>
              <w:pStyle w:val="MTTableText"/>
            </w:pPr>
            <w:r w:rsidRPr="00265D6D">
              <w:t>Symbol size</w:t>
            </w:r>
          </w:p>
        </w:tc>
        <w:tc>
          <w:tcPr>
            <w:tcW w:w="5953" w:type="dxa"/>
          </w:tcPr>
          <w:p w14:paraId="7C929C00" w14:textId="77777777" w:rsidR="00D839B9" w:rsidRPr="00265D6D" w:rsidRDefault="00D839B9" w:rsidP="00D839B9">
            <w:pPr>
              <w:pStyle w:val="MTTableText"/>
            </w:pPr>
            <w:r w:rsidRPr="00265D6D">
              <w:t>60 - 150 mm possible, however equipment supply only for one size, which has to be defined later</w:t>
            </w:r>
          </w:p>
        </w:tc>
      </w:tr>
      <w:tr w:rsidR="00D839B9" w:rsidRPr="00265D6D" w14:paraId="47628EC6" w14:textId="77777777" w:rsidTr="00D839B9">
        <w:tc>
          <w:tcPr>
            <w:tcW w:w="3544" w:type="dxa"/>
          </w:tcPr>
          <w:p w14:paraId="4A8F55CF" w14:textId="77777777" w:rsidR="00D839B9" w:rsidRPr="00265D6D" w:rsidRDefault="00D839B9" w:rsidP="00D839B9">
            <w:pPr>
              <w:pStyle w:val="MTTableText"/>
            </w:pPr>
            <w:r w:rsidRPr="00265D6D">
              <w:t>No. of symbols</w:t>
            </w:r>
          </w:p>
        </w:tc>
        <w:tc>
          <w:tcPr>
            <w:tcW w:w="5953" w:type="dxa"/>
          </w:tcPr>
          <w:p w14:paraId="77DBD40A" w14:textId="5C59E5FC" w:rsidR="00D839B9" w:rsidRPr="00955FD5" w:rsidRDefault="00955FD5" w:rsidP="00D839B9">
            <w:pPr>
              <w:pStyle w:val="MTTableText"/>
              <w:rPr>
                <w:color w:val="FF0000"/>
                <w:highlight w:val="yellow"/>
              </w:rPr>
            </w:pPr>
            <w:r w:rsidRPr="00E07BB7">
              <w:rPr>
                <w:color w:val="FF0000"/>
              </w:rPr>
              <w:t>14 minimum (max to be confirmed)</w:t>
            </w:r>
          </w:p>
        </w:tc>
      </w:tr>
      <w:tr w:rsidR="00D839B9" w:rsidRPr="00265D6D" w14:paraId="33472647" w14:textId="77777777" w:rsidTr="00D839B9">
        <w:tc>
          <w:tcPr>
            <w:tcW w:w="3544" w:type="dxa"/>
          </w:tcPr>
          <w:p w14:paraId="2B0C279C" w14:textId="77777777" w:rsidR="00D839B9" w:rsidRPr="00265D6D" w:rsidRDefault="00D839B9" w:rsidP="00D839B9">
            <w:pPr>
              <w:pStyle w:val="MTTableText"/>
            </w:pPr>
            <w:r w:rsidRPr="00265D6D">
              <w:t>Marking time</w:t>
            </w:r>
          </w:p>
        </w:tc>
        <w:tc>
          <w:tcPr>
            <w:tcW w:w="5953" w:type="dxa"/>
          </w:tcPr>
          <w:p w14:paraId="0C5851CF" w14:textId="77777777" w:rsidR="00D839B9" w:rsidRPr="00265D6D" w:rsidRDefault="00D839B9" w:rsidP="00D839B9">
            <w:pPr>
              <w:pStyle w:val="MTTableText"/>
            </w:pPr>
            <w:r w:rsidRPr="00265D6D">
              <w:t>6 sec per symbol</w:t>
            </w:r>
          </w:p>
        </w:tc>
      </w:tr>
      <w:tr w:rsidR="00D839B9" w:rsidRPr="00265D6D" w14:paraId="2FF9A19A" w14:textId="77777777" w:rsidTr="00D839B9">
        <w:tc>
          <w:tcPr>
            <w:tcW w:w="3544" w:type="dxa"/>
          </w:tcPr>
          <w:p w14:paraId="4B942E7C" w14:textId="77777777" w:rsidR="00D839B9" w:rsidRPr="00265D6D" w:rsidRDefault="00D839B9" w:rsidP="00D839B9">
            <w:pPr>
              <w:pStyle w:val="MTTableText"/>
            </w:pPr>
            <w:r w:rsidRPr="00265D6D">
              <w:t>Possible symbols</w:t>
            </w:r>
          </w:p>
        </w:tc>
        <w:tc>
          <w:tcPr>
            <w:tcW w:w="5953" w:type="dxa"/>
          </w:tcPr>
          <w:p w14:paraId="0EC829D6" w14:textId="77777777" w:rsidR="00D839B9" w:rsidRPr="00265D6D" w:rsidRDefault="00D839B9" w:rsidP="00D839B9">
            <w:pPr>
              <w:pStyle w:val="MTTableText"/>
            </w:pPr>
            <w:r w:rsidRPr="00265D6D">
              <w:t>alphanumeric</w:t>
            </w:r>
          </w:p>
        </w:tc>
      </w:tr>
      <w:tr w:rsidR="00D839B9" w:rsidRPr="00265D6D" w14:paraId="43E94760" w14:textId="77777777" w:rsidTr="00D839B9">
        <w:tc>
          <w:tcPr>
            <w:tcW w:w="3544" w:type="dxa"/>
          </w:tcPr>
          <w:p w14:paraId="16B966E4" w14:textId="77777777" w:rsidR="00D839B9" w:rsidRPr="00265D6D" w:rsidRDefault="00D839B9" w:rsidP="00D839B9">
            <w:pPr>
              <w:pStyle w:val="MTTableText"/>
            </w:pPr>
            <w:r w:rsidRPr="00265D6D">
              <w:t>Surface descaling</w:t>
            </w:r>
          </w:p>
        </w:tc>
        <w:tc>
          <w:tcPr>
            <w:tcW w:w="5953" w:type="dxa"/>
          </w:tcPr>
          <w:p w14:paraId="61ACF96A" w14:textId="77777777" w:rsidR="00D839B9" w:rsidRPr="00265D6D" w:rsidRDefault="00D839B9" w:rsidP="00D839B9">
            <w:pPr>
              <w:pStyle w:val="MTTableText"/>
            </w:pPr>
            <w:r w:rsidRPr="00265D6D">
              <w:t>mechanical</w:t>
            </w:r>
          </w:p>
        </w:tc>
      </w:tr>
      <w:tr w:rsidR="00D839B9" w:rsidRPr="00265D6D" w14:paraId="7A47D5F3" w14:textId="77777777" w:rsidTr="00D839B9">
        <w:tc>
          <w:tcPr>
            <w:tcW w:w="3544" w:type="dxa"/>
          </w:tcPr>
          <w:p w14:paraId="67640EFB" w14:textId="77777777" w:rsidR="00D839B9" w:rsidRPr="00265D6D" w:rsidRDefault="00D839B9" w:rsidP="00D839B9">
            <w:pPr>
              <w:pStyle w:val="MTTableText"/>
            </w:pPr>
            <w:r w:rsidRPr="00265D6D">
              <w:t>Slab temperature</w:t>
            </w:r>
          </w:p>
        </w:tc>
        <w:tc>
          <w:tcPr>
            <w:tcW w:w="5953" w:type="dxa"/>
          </w:tcPr>
          <w:p w14:paraId="049F9C9D" w14:textId="4A14FB33" w:rsidR="00D839B9" w:rsidRPr="00265D6D" w:rsidRDefault="00D839B9" w:rsidP="00D839B9">
            <w:pPr>
              <w:pStyle w:val="MTTableText"/>
            </w:pPr>
            <w:r w:rsidRPr="00265D6D">
              <w:t>500 – 1200°C</w:t>
            </w:r>
            <w:r w:rsidR="00955FD5">
              <w:t xml:space="preserve"> </w:t>
            </w:r>
            <w:r w:rsidR="00955FD5" w:rsidRPr="00315B7C">
              <w:rPr>
                <w:color w:val="FF0000"/>
              </w:rPr>
              <w:t>(depending on final chosen type)</w:t>
            </w:r>
          </w:p>
        </w:tc>
      </w:tr>
      <w:tr w:rsidR="00D839B9" w:rsidRPr="00265D6D" w14:paraId="2EC5B738" w14:textId="77777777" w:rsidTr="00D839B9">
        <w:tc>
          <w:tcPr>
            <w:tcW w:w="3544" w:type="dxa"/>
          </w:tcPr>
          <w:p w14:paraId="30E7BDD8" w14:textId="77777777" w:rsidR="00D839B9" w:rsidRPr="00265D6D" w:rsidRDefault="00D839B9" w:rsidP="00D839B9">
            <w:pPr>
              <w:pStyle w:val="MTTableText"/>
            </w:pPr>
            <w:r w:rsidRPr="00265D6D">
              <w:t>Marking material</w:t>
            </w:r>
          </w:p>
        </w:tc>
        <w:tc>
          <w:tcPr>
            <w:tcW w:w="5953" w:type="dxa"/>
          </w:tcPr>
          <w:p w14:paraId="6F776F34" w14:textId="77777777" w:rsidR="00D839B9" w:rsidRDefault="00955FD5" w:rsidP="00D839B9">
            <w:pPr>
              <w:pStyle w:val="MTTableText"/>
            </w:pPr>
            <w:r w:rsidRPr="00315B7C">
              <w:rPr>
                <w:color w:val="FF0000"/>
                <w:lang w:val="en-US"/>
              </w:rPr>
              <w:t xml:space="preserve">aluminium wire / </w:t>
            </w:r>
            <w:r w:rsidR="00D839B9" w:rsidRPr="00265D6D">
              <w:t>aluminium oxide powder (Al</w:t>
            </w:r>
            <w:r w:rsidR="00D839B9" w:rsidRPr="00265D6D">
              <w:rPr>
                <w:vertAlign w:val="subscript"/>
              </w:rPr>
              <w:t>2</w:t>
            </w:r>
            <w:r w:rsidR="00D839B9" w:rsidRPr="00265D6D">
              <w:t>O</w:t>
            </w:r>
            <w:r w:rsidR="00D839B9" w:rsidRPr="00265D6D">
              <w:rPr>
                <w:vertAlign w:val="subscript"/>
              </w:rPr>
              <w:t>3</w:t>
            </w:r>
            <w:r w:rsidR="00D839B9" w:rsidRPr="00265D6D">
              <w:t>)</w:t>
            </w:r>
          </w:p>
          <w:p w14:paraId="456AD6F8" w14:textId="02EB7EC0" w:rsidR="00955FD5" w:rsidRPr="00265D6D" w:rsidRDefault="00955FD5" w:rsidP="00D839B9">
            <w:pPr>
              <w:pStyle w:val="MTTableText"/>
            </w:pPr>
            <w:r w:rsidRPr="00315B7C">
              <w:rPr>
                <w:color w:val="FF0000"/>
              </w:rPr>
              <w:t>(depending on final chosen type)</w:t>
            </w:r>
          </w:p>
        </w:tc>
      </w:tr>
      <w:tr w:rsidR="00D839B9" w:rsidRPr="00265D6D" w14:paraId="73E8F06B" w14:textId="77777777" w:rsidTr="00D839B9">
        <w:tc>
          <w:tcPr>
            <w:tcW w:w="3544" w:type="dxa"/>
          </w:tcPr>
          <w:p w14:paraId="7212B1FD" w14:textId="77777777" w:rsidR="00D839B9" w:rsidRPr="00265D6D" w:rsidRDefault="00D839B9" w:rsidP="00D839B9">
            <w:pPr>
              <w:pStyle w:val="MTTableText"/>
            </w:pPr>
            <w:r w:rsidRPr="00265D6D">
              <w:t>Utility</w:t>
            </w:r>
          </w:p>
        </w:tc>
        <w:tc>
          <w:tcPr>
            <w:tcW w:w="5953" w:type="dxa"/>
          </w:tcPr>
          <w:p w14:paraId="52431E29" w14:textId="77777777" w:rsidR="00D839B9" w:rsidRPr="00265D6D" w:rsidRDefault="00D839B9" w:rsidP="00D839B9">
            <w:pPr>
              <w:pStyle w:val="MTTableText"/>
            </w:pPr>
            <w:r w:rsidRPr="00265D6D">
              <w:t xml:space="preserve">oxygen, compressed air and gas </w:t>
            </w:r>
          </w:p>
        </w:tc>
      </w:tr>
    </w:tbl>
    <w:p w14:paraId="4A5C3DCB" w14:textId="77777777" w:rsidR="00D839B9" w:rsidRDefault="00D839B9" w:rsidP="00D839B9">
      <w:pPr>
        <w:pStyle w:val="MTStandard"/>
      </w:pPr>
    </w:p>
    <w:p w14:paraId="4FBB7793" w14:textId="77777777" w:rsidR="00D839B9" w:rsidRPr="00265D6D" w:rsidRDefault="00D839B9" w:rsidP="00D839B9">
      <w:pPr>
        <w:pStyle w:val="MTHeading"/>
      </w:pPr>
      <w:r w:rsidRPr="00265D6D">
        <w:t>Functional Description</w:t>
      </w:r>
    </w:p>
    <w:p w14:paraId="65E732A5" w14:textId="77777777" w:rsidR="00D839B9" w:rsidRPr="00265D6D" w:rsidRDefault="00D839B9" w:rsidP="00D839B9">
      <w:pPr>
        <w:pStyle w:val="MTStandard"/>
      </w:pPr>
      <w:r w:rsidRPr="00265D6D">
        <w:t>The marking machine serves to mark the slabs for identification purposes.</w:t>
      </w:r>
    </w:p>
    <w:p w14:paraId="718EC186" w14:textId="77777777" w:rsidR="00D839B9" w:rsidRPr="00265D6D" w:rsidRDefault="00D839B9" w:rsidP="00D839B9">
      <w:pPr>
        <w:pStyle w:val="MTStandard"/>
      </w:pPr>
      <w:r w:rsidRPr="00265D6D">
        <w:t>The marking machine approaches the slab and descales the slab surface. Subsequently, the number/letter codes pre-set by the computer or by the operator are sprayed onto the slab.</w:t>
      </w:r>
    </w:p>
    <w:p w14:paraId="0CA32CDE" w14:textId="77777777" w:rsidR="00D839B9" w:rsidRPr="00265D6D" w:rsidRDefault="00D839B9" w:rsidP="00D839B9">
      <w:pPr>
        <w:pStyle w:val="MTHeading"/>
      </w:pPr>
      <w:r w:rsidRPr="00265D6D">
        <w:t>Main Components</w:t>
      </w:r>
    </w:p>
    <w:p w14:paraId="6AFCE570" w14:textId="77777777" w:rsidR="00D839B9" w:rsidRPr="00265D6D" w:rsidRDefault="00D839B9" w:rsidP="00D839B9">
      <w:pPr>
        <w:pStyle w:val="MTBulletIndent"/>
        <w:tabs>
          <w:tab w:val="clear" w:pos="1211"/>
          <w:tab w:val="num" w:pos="927"/>
        </w:tabs>
        <w:ind w:left="907"/>
      </w:pPr>
      <w:r w:rsidRPr="00265D6D">
        <w:t>Frame</w:t>
      </w:r>
    </w:p>
    <w:p w14:paraId="02FADAA6" w14:textId="77777777" w:rsidR="00D839B9" w:rsidRPr="00265D6D" w:rsidRDefault="00D839B9" w:rsidP="00D839B9">
      <w:pPr>
        <w:pStyle w:val="MTBulletIndent"/>
        <w:tabs>
          <w:tab w:val="clear" w:pos="1211"/>
          <w:tab w:val="num" w:pos="927"/>
        </w:tabs>
        <w:ind w:left="907"/>
      </w:pPr>
      <w:r w:rsidRPr="00265D6D">
        <w:t>Descaling unit</w:t>
      </w:r>
    </w:p>
    <w:p w14:paraId="6CA2C794" w14:textId="77777777" w:rsidR="00D839B9" w:rsidRPr="00265D6D" w:rsidRDefault="00D839B9" w:rsidP="00D839B9">
      <w:pPr>
        <w:pStyle w:val="MTBulletIndent"/>
        <w:tabs>
          <w:tab w:val="clear" w:pos="1211"/>
          <w:tab w:val="num" w:pos="927"/>
        </w:tabs>
        <w:ind w:left="907"/>
      </w:pPr>
      <w:r w:rsidRPr="00265D6D">
        <w:t>Marking unit</w:t>
      </w:r>
    </w:p>
    <w:p w14:paraId="3BCF583A" w14:textId="77777777" w:rsidR="00D839B9" w:rsidRPr="00265D6D" w:rsidRDefault="00D839B9" w:rsidP="00D839B9">
      <w:pPr>
        <w:pStyle w:val="MTBulletIndent"/>
        <w:tabs>
          <w:tab w:val="clear" w:pos="1211"/>
          <w:tab w:val="num" w:pos="927"/>
        </w:tabs>
        <w:ind w:left="907"/>
      </w:pPr>
      <w:r w:rsidRPr="00265D6D">
        <w:t>Utility supply piping</w:t>
      </w:r>
    </w:p>
    <w:p w14:paraId="1C78835D" w14:textId="77777777" w:rsidR="00D839B9" w:rsidRPr="00265D6D" w:rsidRDefault="00D839B9" w:rsidP="00D839B9">
      <w:pPr>
        <w:pStyle w:val="MTHeading"/>
      </w:pPr>
      <w:r w:rsidRPr="00265D6D">
        <w:t>Main Characteristics</w:t>
      </w:r>
    </w:p>
    <w:p w14:paraId="5654358A" w14:textId="77777777" w:rsidR="00D839B9" w:rsidRPr="00265D6D" w:rsidRDefault="00D839B9" w:rsidP="00D839B9">
      <w:pPr>
        <w:pStyle w:val="MTBulletIndent"/>
        <w:tabs>
          <w:tab w:val="clear" w:pos="1211"/>
          <w:tab w:val="num" w:pos="927"/>
        </w:tabs>
        <w:ind w:left="907"/>
      </w:pPr>
      <w:r w:rsidRPr="00265D6D">
        <w:t>Automatic positioning at the slab face</w:t>
      </w:r>
    </w:p>
    <w:p w14:paraId="7796D628" w14:textId="77777777" w:rsidR="00D839B9" w:rsidRPr="00265D6D" w:rsidRDefault="00D839B9" w:rsidP="00D839B9">
      <w:pPr>
        <w:pStyle w:val="MTBulletIndent"/>
        <w:tabs>
          <w:tab w:val="clear" w:pos="1211"/>
          <w:tab w:val="num" w:pos="927"/>
        </w:tabs>
        <w:ind w:left="907"/>
      </w:pPr>
      <w:r w:rsidRPr="00265D6D">
        <w:t>Mechanical descaling</w:t>
      </w:r>
    </w:p>
    <w:p w14:paraId="70A2B35D" w14:textId="77777777" w:rsidR="00D839B9" w:rsidRPr="00265D6D" w:rsidRDefault="00D839B9" w:rsidP="00D839B9">
      <w:pPr>
        <w:pStyle w:val="MTHeading"/>
      </w:pPr>
      <w:r w:rsidRPr="00265D6D">
        <w:t>Advantages of Design</w:t>
      </w:r>
    </w:p>
    <w:p w14:paraId="2CC7FA49" w14:textId="77777777" w:rsidR="00D839B9" w:rsidRPr="00941C2D" w:rsidRDefault="00D839B9" w:rsidP="00D839B9">
      <w:pPr>
        <w:pStyle w:val="MTBulletIndent"/>
        <w:tabs>
          <w:tab w:val="clear" w:pos="1211"/>
          <w:tab w:val="num" w:pos="927"/>
        </w:tabs>
        <w:ind w:left="907"/>
        <w:rPr>
          <w:vanish/>
        </w:rPr>
      </w:pPr>
      <w:r w:rsidRPr="00265D6D">
        <w:t>Large marking symbols and therefore, readability from a greater distance</w:t>
      </w:r>
    </w:p>
    <w:p w14:paraId="0ED993F8" w14:textId="77777777" w:rsidR="00D839B9" w:rsidRPr="00265D6D" w:rsidRDefault="00D839B9" w:rsidP="00D839B9">
      <w:pPr>
        <w:pStyle w:val="MTStandard"/>
      </w:pPr>
    </w:p>
    <w:p w14:paraId="4C0E5594" w14:textId="77777777" w:rsidR="00D839B9" w:rsidRDefault="00D839B9" w:rsidP="00D839B9">
      <w:pPr>
        <w:pStyle w:val="MTStandard"/>
      </w:pPr>
      <w:bookmarkStart w:id="1332" w:name="_Toc354288828"/>
      <w:r w:rsidRPr="00EA30FF">
        <w:br w:type="page"/>
      </w:r>
      <w:bookmarkStart w:id="1333" w:name="_Toc362832878"/>
      <w:bookmarkStart w:id="1334" w:name="_Toc362857711"/>
      <w:bookmarkStart w:id="1335" w:name="_Toc362858251"/>
      <w:bookmarkStart w:id="1336" w:name="_Toc493573020"/>
      <w:bookmarkStart w:id="1337" w:name="_Toc499531577"/>
      <w:bookmarkStart w:id="1338" w:name="_Toc505135459"/>
      <w:bookmarkStart w:id="1339" w:name="_Toc505750832"/>
      <w:bookmarkStart w:id="1340" w:name="_Toc510929736"/>
      <w:bookmarkEnd w:id="1332"/>
    </w:p>
    <w:p w14:paraId="5D102A64" w14:textId="3C8683EA" w:rsidR="00D839B9" w:rsidRPr="002E2EF1" w:rsidRDefault="00D839B9" w:rsidP="00D839B9">
      <w:pPr>
        <w:pStyle w:val="MTHeadingSCS2"/>
        <w:rPr>
          <w:lang w:val="en-US"/>
        </w:rPr>
      </w:pPr>
      <w:bookmarkStart w:id="1341" w:name="_Toc223486499"/>
      <w:bookmarkStart w:id="1342" w:name="_Toc241288426"/>
      <w:bookmarkStart w:id="1343" w:name="_Toc242176191"/>
      <w:bookmarkStart w:id="1344" w:name="_Toc85786233"/>
      <w:bookmarkStart w:id="1345" w:name="_Toc47605029"/>
      <w:bookmarkStart w:id="1346" w:name="_Toc2493223"/>
      <w:bookmarkStart w:id="1347" w:name="_Toc3797454"/>
      <w:bookmarkStart w:id="1348" w:name="_Toc65989684"/>
      <w:bookmarkEnd w:id="1333"/>
      <w:bookmarkEnd w:id="1334"/>
      <w:bookmarkEnd w:id="1335"/>
      <w:bookmarkEnd w:id="1336"/>
      <w:bookmarkEnd w:id="1337"/>
      <w:bookmarkEnd w:id="1338"/>
      <w:bookmarkEnd w:id="1339"/>
      <w:bookmarkEnd w:id="1340"/>
      <w:r w:rsidRPr="002E2EF1">
        <w:rPr>
          <w:lang w:val="en-US"/>
        </w:rPr>
        <w:lastRenderedPageBreak/>
        <w:t xml:space="preserve">CB.36. Piling &amp; transfer </w:t>
      </w:r>
      <w:bookmarkEnd w:id="1341"/>
      <w:bookmarkEnd w:id="1342"/>
      <w:bookmarkEnd w:id="1343"/>
      <w:r w:rsidRPr="002E2EF1">
        <w:rPr>
          <w:lang w:val="en-US"/>
        </w:rPr>
        <w:t>facilities</w:t>
      </w:r>
      <w:bookmarkEnd w:id="1344"/>
      <w:r w:rsidR="00440A2A">
        <w:rPr>
          <w:lang w:val="en-US"/>
        </w:rPr>
        <w:t xml:space="preserve"> </w:t>
      </w:r>
      <w:r w:rsidRPr="00EF47CD">
        <w:rPr>
          <w:vanish/>
          <w:highlight w:val="yellow"/>
          <w:lang w:val="en-US"/>
        </w:rPr>
        <w:t>(OPTION)</w:t>
      </w:r>
      <w:bookmarkEnd w:id="1345"/>
    </w:p>
    <w:p w14:paraId="50373431" w14:textId="77777777" w:rsidR="00D839B9" w:rsidRPr="00EA30FF" w:rsidRDefault="00D839B9" w:rsidP="00D839B9">
      <w:pPr>
        <w:pStyle w:val="MTStandard"/>
        <w:rPr>
          <w:vanish/>
          <w:lang w:val="de-AT"/>
        </w:rPr>
      </w:pPr>
      <w:r w:rsidRPr="00695BB4">
        <w:rPr>
          <w:vanish/>
          <w:highlight w:val="yellow"/>
          <w:lang w:val="de-AT"/>
        </w:rPr>
        <w:t>Bemerkung :  361A bis 364A : “Standardausführung” mit hydraulischem Gleichlauf</w:t>
      </w:r>
    </w:p>
    <w:p w14:paraId="70DA0AEC" w14:textId="2F21D58D" w:rsidR="00D839B9" w:rsidRPr="00440A2A" w:rsidRDefault="00D839B9" w:rsidP="00D839B9">
      <w:pPr>
        <w:pStyle w:val="MTHeadingSCS3"/>
        <w:rPr>
          <w:color w:val="FF0000"/>
          <w:highlight w:val="yellow"/>
        </w:rPr>
      </w:pPr>
      <w:bookmarkStart w:id="1349" w:name="_Toc532010759"/>
      <w:bookmarkStart w:id="1350" w:name="_Toc2493224"/>
      <w:bookmarkStart w:id="1351" w:name="_Toc3797455"/>
      <w:bookmarkStart w:id="1352" w:name="_Toc65989685"/>
      <w:bookmarkStart w:id="1353" w:name="_Toc223486500"/>
      <w:bookmarkStart w:id="1354" w:name="_Toc241288427"/>
      <w:bookmarkStart w:id="1355" w:name="_Toc242176192"/>
      <w:bookmarkStart w:id="1356" w:name="_Toc85786234"/>
      <w:bookmarkStart w:id="1357" w:name="_Toc47605030"/>
      <w:r w:rsidRPr="002E2EF1">
        <w:t>CB.36.1A Piler pusher</w:t>
      </w:r>
      <w:bookmarkEnd w:id="1349"/>
      <w:bookmarkEnd w:id="1350"/>
      <w:bookmarkEnd w:id="1351"/>
      <w:bookmarkEnd w:id="1352"/>
      <w:bookmarkEnd w:id="1353"/>
      <w:bookmarkEnd w:id="1354"/>
      <w:bookmarkEnd w:id="1355"/>
      <w:r w:rsidR="00440A2A">
        <w:t xml:space="preserve"> </w:t>
      </w:r>
      <w:r w:rsidR="00440A2A" w:rsidRPr="00440A2A">
        <w:rPr>
          <w:color w:val="FF0000"/>
        </w:rPr>
        <w:t>(Option)</w:t>
      </w:r>
      <w:bookmarkEnd w:id="1356"/>
      <w:r w:rsidRPr="00440A2A">
        <w:rPr>
          <w:vanish/>
          <w:color w:val="FF0000"/>
        </w:rPr>
        <w:t xml:space="preserve"> </w:t>
      </w:r>
      <w:r w:rsidRPr="00440A2A">
        <w:rPr>
          <w:vanish/>
          <w:color w:val="FF0000"/>
          <w:highlight w:val="yellow"/>
        </w:rPr>
        <w:t>(hydr. Synchronism / OPTION)</w:t>
      </w:r>
      <w:bookmarkEnd w:id="1357"/>
    </w:p>
    <w:p w14:paraId="77E1F8BE" w14:textId="77777777" w:rsidR="00D839B9" w:rsidRPr="0025516E" w:rsidRDefault="00D839B9" w:rsidP="00D839B9">
      <w:pPr>
        <w:pStyle w:val="MTHeading"/>
      </w:pPr>
      <w:r w:rsidRPr="0025516E">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25516E" w14:paraId="2205F196" w14:textId="77777777" w:rsidTr="00D839B9">
        <w:tc>
          <w:tcPr>
            <w:tcW w:w="3544" w:type="dxa"/>
          </w:tcPr>
          <w:p w14:paraId="3310785A" w14:textId="77777777" w:rsidR="00D839B9" w:rsidRPr="0025516E" w:rsidRDefault="00D839B9" w:rsidP="00D839B9">
            <w:pPr>
              <w:pStyle w:val="MTTableText"/>
            </w:pPr>
            <w:r w:rsidRPr="0025516E">
              <w:t>Type</w:t>
            </w:r>
          </w:p>
        </w:tc>
        <w:tc>
          <w:tcPr>
            <w:tcW w:w="5953" w:type="dxa"/>
          </w:tcPr>
          <w:p w14:paraId="19E5DAC2" w14:textId="77777777" w:rsidR="00D839B9" w:rsidRPr="0025516E" w:rsidRDefault="00D839B9" w:rsidP="00D839B9">
            <w:pPr>
              <w:pStyle w:val="MTTableText"/>
            </w:pPr>
            <w:r w:rsidRPr="0025516E">
              <w:t xml:space="preserve">hydraulically operated </w:t>
            </w:r>
          </w:p>
        </w:tc>
      </w:tr>
      <w:tr w:rsidR="00D839B9" w:rsidRPr="0025516E" w14:paraId="5FC71221" w14:textId="77777777" w:rsidTr="00D839B9">
        <w:tc>
          <w:tcPr>
            <w:tcW w:w="3544" w:type="dxa"/>
          </w:tcPr>
          <w:p w14:paraId="5911C84E" w14:textId="77777777" w:rsidR="00D839B9" w:rsidRPr="0025516E" w:rsidRDefault="00D839B9" w:rsidP="00D839B9">
            <w:pPr>
              <w:pStyle w:val="MTTableText"/>
            </w:pPr>
            <w:r w:rsidRPr="0025516E">
              <w:t>Slab Length</w:t>
            </w:r>
          </w:p>
        </w:tc>
        <w:tc>
          <w:tcPr>
            <w:tcW w:w="5953" w:type="dxa"/>
          </w:tcPr>
          <w:p w14:paraId="1A3E36C0" w14:textId="7EC54A21" w:rsidR="00D839B9" w:rsidRPr="0025516E" w:rsidRDefault="00D839B9" w:rsidP="00D839B9">
            <w:pPr>
              <w:pStyle w:val="MTTableText"/>
            </w:pPr>
            <w:r w:rsidRPr="0025516E">
              <w:t>4</w:t>
            </w:r>
            <w:r w:rsidR="00EF47CD" w:rsidRPr="00EF47CD">
              <w:rPr>
                <w:color w:val="FF0000"/>
              </w:rPr>
              <w:t>0</w:t>
            </w:r>
            <w:r w:rsidRPr="0025516E">
              <w:t>00 - 1</w:t>
            </w:r>
            <w:r w:rsidR="00EF47CD" w:rsidRPr="00EF47CD">
              <w:rPr>
                <w:color w:val="FF0000"/>
              </w:rPr>
              <w:t>4</w:t>
            </w:r>
            <w:r w:rsidRPr="0025516E">
              <w:t>000 mm</w:t>
            </w:r>
          </w:p>
        </w:tc>
      </w:tr>
      <w:tr w:rsidR="00D839B9" w:rsidRPr="0025516E" w14:paraId="3BBEB205" w14:textId="77777777" w:rsidTr="00D839B9">
        <w:tc>
          <w:tcPr>
            <w:tcW w:w="3544" w:type="dxa"/>
          </w:tcPr>
          <w:p w14:paraId="730F6689" w14:textId="77777777" w:rsidR="00D839B9" w:rsidRPr="0025516E" w:rsidRDefault="00D839B9" w:rsidP="00D839B9">
            <w:pPr>
              <w:pStyle w:val="MTTableText"/>
            </w:pPr>
            <w:r w:rsidRPr="0025516E">
              <w:t>Slab weight</w:t>
            </w:r>
          </w:p>
        </w:tc>
        <w:tc>
          <w:tcPr>
            <w:tcW w:w="5953" w:type="dxa"/>
          </w:tcPr>
          <w:p w14:paraId="30DD7AD9" w14:textId="6631F7EA" w:rsidR="00D839B9" w:rsidRPr="0025516E" w:rsidRDefault="00D839B9" w:rsidP="00D839B9">
            <w:pPr>
              <w:pStyle w:val="MTTableText"/>
            </w:pPr>
            <w:r w:rsidRPr="0025516E">
              <w:t xml:space="preserve">max. </w:t>
            </w:r>
            <w:r w:rsidR="00EF47CD" w:rsidRPr="00EF47CD">
              <w:rPr>
                <w:color w:val="FF0000"/>
              </w:rPr>
              <w:t>4</w:t>
            </w:r>
            <w:r w:rsidRPr="0025516E">
              <w:t>0 t</w:t>
            </w:r>
          </w:p>
        </w:tc>
      </w:tr>
      <w:tr w:rsidR="00D839B9" w:rsidRPr="0025516E" w14:paraId="22E6E3EA" w14:textId="77777777" w:rsidTr="00D839B9">
        <w:tc>
          <w:tcPr>
            <w:tcW w:w="3544" w:type="dxa"/>
          </w:tcPr>
          <w:p w14:paraId="1DC045D5" w14:textId="77777777" w:rsidR="00D839B9" w:rsidRPr="0025516E" w:rsidRDefault="00D839B9" w:rsidP="00D839B9">
            <w:pPr>
              <w:pStyle w:val="MTTableText"/>
            </w:pPr>
            <w:r w:rsidRPr="0025516E">
              <w:t>Pushing stroke</w:t>
            </w:r>
          </w:p>
        </w:tc>
        <w:tc>
          <w:tcPr>
            <w:tcW w:w="5953" w:type="dxa"/>
          </w:tcPr>
          <w:p w14:paraId="7443B1F3" w14:textId="77777777" w:rsidR="00D839B9" w:rsidRPr="0025516E" w:rsidRDefault="00D839B9" w:rsidP="00D839B9">
            <w:pPr>
              <w:pStyle w:val="MTTableText"/>
            </w:pPr>
            <w:r w:rsidRPr="0025516E">
              <w:t>approx. 3000 mm (for Slab 1600 mm wide)</w:t>
            </w:r>
          </w:p>
          <w:p w14:paraId="640EB29C" w14:textId="77777777" w:rsidR="00D839B9" w:rsidRPr="0025516E" w:rsidRDefault="00D839B9" w:rsidP="00D839B9">
            <w:pPr>
              <w:pStyle w:val="MTTableText"/>
            </w:pPr>
            <w:r w:rsidRPr="00EF47CD">
              <w:rPr>
                <w:vanish/>
              </w:rPr>
              <w:t>approx. 3600 mm (for Slab 2200 mm wide)</w:t>
            </w:r>
          </w:p>
        </w:tc>
      </w:tr>
      <w:tr w:rsidR="00D839B9" w:rsidRPr="0025516E" w14:paraId="48CC8889" w14:textId="77777777" w:rsidTr="00D839B9">
        <w:tc>
          <w:tcPr>
            <w:tcW w:w="3544" w:type="dxa"/>
          </w:tcPr>
          <w:p w14:paraId="0EC2484D" w14:textId="77777777" w:rsidR="00D839B9" w:rsidRPr="0025516E" w:rsidRDefault="00D839B9" w:rsidP="00D839B9">
            <w:pPr>
              <w:pStyle w:val="MTTableText"/>
            </w:pPr>
            <w:r w:rsidRPr="0025516E">
              <w:t>Number of pusher carriages</w:t>
            </w:r>
          </w:p>
        </w:tc>
        <w:tc>
          <w:tcPr>
            <w:tcW w:w="5953" w:type="dxa"/>
          </w:tcPr>
          <w:p w14:paraId="4E5C5F9A" w14:textId="77777777" w:rsidR="00D839B9" w:rsidRPr="0025516E" w:rsidRDefault="00D839B9" w:rsidP="00D839B9">
            <w:pPr>
              <w:pStyle w:val="MTTableText"/>
            </w:pPr>
            <w:r w:rsidRPr="0025516E">
              <w:t>2 (connected by a pusher rod)</w:t>
            </w:r>
          </w:p>
        </w:tc>
      </w:tr>
      <w:tr w:rsidR="00D839B9" w:rsidRPr="0025516E" w14:paraId="7172C7CD" w14:textId="77777777" w:rsidTr="00D839B9">
        <w:tc>
          <w:tcPr>
            <w:tcW w:w="3544" w:type="dxa"/>
          </w:tcPr>
          <w:p w14:paraId="699ED7B1" w14:textId="77777777" w:rsidR="00D839B9" w:rsidRPr="0025516E" w:rsidRDefault="00D839B9" w:rsidP="00D839B9">
            <w:pPr>
              <w:pStyle w:val="MTTableText"/>
            </w:pPr>
            <w:r w:rsidRPr="0025516E">
              <w:t>No. of hydraulic cylinder</w:t>
            </w:r>
          </w:p>
        </w:tc>
        <w:tc>
          <w:tcPr>
            <w:tcW w:w="5953" w:type="dxa"/>
          </w:tcPr>
          <w:p w14:paraId="0DC59F09" w14:textId="77777777" w:rsidR="00D839B9" w:rsidRPr="0025516E" w:rsidRDefault="00D839B9" w:rsidP="00D839B9">
            <w:pPr>
              <w:pStyle w:val="MTTableText"/>
            </w:pPr>
            <w:r w:rsidRPr="0025516E">
              <w:t xml:space="preserve">2 </w:t>
            </w:r>
          </w:p>
        </w:tc>
      </w:tr>
      <w:tr w:rsidR="00D839B9" w:rsidRPr="0025516E" w14:paraId="108C4CD7" w14:textId="77777777" w:rsidTr="00D839B9">
        <w:trPr>
          <w:hidden/>
        </w:trPr>
        <w:tc>
          <w:tcPr>
            <w:tcW w:w="3544" w:type="dxa"/>
          </w:tcPr>
          <w:p w14:paraId="5B67F1C4" w14:textId="77777777" w:rsidR="00D839B9" w:rsidRPr="00EF47CD" w:rsidRDefault="00D839B9" w:rsidP="00D839B9">
            <w:pPr>
              <w:pStyle w:val="MTTableText"/>
              <w:rPr>
                <w:vanish/>
              </w:rPr>
            </w:pPr>
            <w:r w:rsidRPr="00EF47CD">
              <w:rPr>
                <w:vanish/>
              </w:rPr>
              <w:t>Hydraulic cylinder stroke</w:t>
            </w:r>
          </w:p>
        </w:tc>
        <w:tc>
          <w:tcPr>
            <w:tcW w:w="5953" w:type="dxa"/>
          </w:tcPr>
          <w:p w14:paraId="3DB2D46E" w14:textId="77777777" w:rsidR="00D839B9" w:rsidRPr="00EF47CD" w:rsidRDefault="00D839B9" w:rsidP="00D839B9">
            <w:pPr>
              <w:pStyle w:val="MTTableText"/>
              <w:rPr>
                <w:vanish/>
              </w:rPr>
            </w:pPr>
            <w:r w:rsidRPr="00EF47CD">
              <w:rPr>
                <w:vanish/>
              </w:rPr>
              <w:t>approx. 1500 mm</w:t>
            </w:r>
          </w:p>
        </w:tc>
      </w:tr>
      <w:tr w:rsidR="00D839B9" w:rsidRPr="0025516E" w14:paraId="3477F187" w14:textId="77777777" w:rsidTr="00D839B9">
        <w:trPr>
          <w:hidden/>
        </w:trPr>
        <w:tc>
          <w:tcPr>
            <w:tcW w:w="3544" w:type="dxa"/>
          </w:tcPr>
          <w:p w14:paraId="716C9584" w14:textId="77777777" w:rsidR="00D839B9" w:rsidRPr="00EF47CD" w:rsidRDefault="00D839B9" w:rsidP="00D839B9">
            <w:pPr>
              <w:pStyle w:val="MTTableText"/>
              <w:rPr>
                <w:vanish/>
              </w:rPr>
            </w:pPr>
            <w:r w:rsidRPr="00EF47CD">
              <w:rPr>
                <w:vanish/>
              </w:rPr>
              <w:t>Pushing speed</w:t>
            </w:r>
          </w:p>
        </w:tc>
        <w:tc>
          <w:tcPr>
            <w:tcW w:w="5953" w:type="dxa"/>
          </w:tcPr>
          <w:p w14:paraId="6DB0D8BE" w14:textId="77777777" w:rsidR="00D839B9" w:rsidRPr="00EF47CD" w:rsidRDefault="00D839B9" w:rsidP="00D839B9">
            <w:pPr>
              <w:pStyle w:val="MTTableText"/>
              <w:rPr>
                <w:vanish/>
              </w:rPr>
            </w:pPr>
            <w:r w:rsidRPr="00EF47CD">
              <w:rPr>
                <w:vanish/>
              </w:rPr>
              <w:t>forward/backward approx. 120 mm/sec.</w:t>
            </w:r>
          </w:p>
        </w:tc>
      </w:tr>
      <w:tr w:rsidR="00D839B9" w:rsidRPr="0025516E" w14:paraId="173FEC96" w14:textId="77777777" w:rsidTr="00D839B9">
        <w:trPr>
          <w:hidden/>
        </w:trPr>
        <w:tc>
          <w:tcPr>
            <w:tcW w:w="3544" w:type="dxa"/>
          </w:tcPr>
          <w:p w14:paraId="78798F4C" w14:textId="77777777" w:rsidR="00D839B9" w:rsidRPr="00EF47CD" w:rsidRDefault="00D839B9" w:rsidP="00D839B9">
            <w:pPr>
              <w:pStyle w:val="MTTableText"/>
              <w:rPr>
                <w:vanish/>
              </w:rPr>
            </w:pPr>
            <w:r w:rsidRPr="00EF47CD">
              <w:rPr>
                <w:vanish/>
              </w:rPr>
              <w:t>Cylinder speed</w:t>
            </w:r>
          </w:p>
        </w:tc>
        <w:tc>
          <w:tcPr>
            <w:tcW w:w="5953" w:type="dxa"/>
          </w:tcPr>
          <w:p w14:paraId="6A7B4CD8" w14:textId="77777777" w:rsidR="00D839B9" w:rsidRPr="00EF47CD" w:rsidRDefault="00D839B9" w:rsidP="00D839B9">
            <w:pPr>
              <w:pStyle w:val="MTTableText"/>
              <w:rPr>
                <w:vanish/>
              </w:rPr>
            </w:pPr>
            <w:r w:rsidRPr="00EF47CD">
              <w:rPr>
                <w:vanish/>
              </w:rPr>
              <w:t>forward/backward approx. 60 mm/sec.</w:t>
            </w:r>
          </w:p>
        </w:tc>
      </w:tr>
      <w:tr w:rsidR="00D839B9" w:rsidRPr="0025516E" w14:paraId="05FC9AD8" w14:textId="77777777" w:rsidTr="00D839B9">
        <w:tc>
          <w:tcPr>
            <w:tcW w:w="3544" w:type="dxa"/>
          </w:tcPr>
          <w:p w14:paraId="0A640279" w14:textId="77777777" w:rsidR="00D839B9" w:rsidRPr="0025516E" w:rsidRDefault="00D839B9" w:rsidP="00D839B9">
            <w:pPr>
              <w:pStyle w:val="MTTableText"/>
            </w:pPr>
            <w:r w:rsidRPr="0025516E">
              <w:t>Slab Temperature</w:t>
            </w:r>
          </w:p>
        </w:tc>
        <w:tc>
          <w:tcPr>
            <w:tcW w:w="5953" w:type="dxa"/>
          </w:tcPr>
          <w:p w14:paraId="39BF967A" w14:textId="77777777" w:rsidR="00D839B9" w:rsidRPr="0025516E" w:rsidRDefault="00D839B9" w:rsidP="00D839B9">
            <w:pPr>
              <w:pStyle w:val="MTTableText"/>
            </w:pPr>
            <w:r w:rsidRPr="0025516E">
              <w:t>max. 900 °C</w:t>
            </w:r>
          </w:p>
        </w:tc>
      </w:tr>
    </w:tbl>
    <w:p w14:paraId="46CCFFC0" w14:textId="77777777" w:rsidR="00D839B9" w:rsidRDefault="00D839B9" w:rsidP="00D839B9">
      <w:pPr>
        <w:pStyle w:val="MTStandard"/>
      </w:pPr>
    </w:p>
    <w:p w14:paraId="417C33D4" w14:textId="77777777" w:rsidR="00D839B9" w:rsidRPr="0025516E" w:rsidRDefault="00D839B9" w:rsidP="00D839B9">
      <w:pPr>
        <w:pStyle w:val="MTHeading"/>
      </w:pPr>
      <w:r w:rsidRPr="0025516E">
        <w:t>Functional Description</w:t>
      </w:r>
    </w:p>
    <w:p w14:paraId="54DD2601" w14:textId="77777777" w:rsidR="00D839B9" w:rsidRPr="0025516E" w:rsidRDefault="00D839B9" w:rsidP="00D839B9">
      <w:pPr>
        <w:pStyle w:val="MTStandard"/>
      </w:pPr>
      <w:r w:rsidRPr="0025516E">
        <w:t xml:space="preserve">The slab pusher serves for pushing the slabs from roller table to the piler table.  The runways for guiding the pusher carriage are mounted on the roller table. The pusher carriages are connected by a pusher rod. </w:t>
      </w:r>
    </w:p>
    <w:p w14:paraId="4307D3F9" w14:textId="77777777" w:rsidR="00D839B9" w:rsidRPr="0025516E" w:rsidRDefault="00D839B9" w:rsidP="00D839B9">
      <w:pPr>
        <w:pStyle w:val="MTHeading"/>
      </w:pPr>
      <w:r w:rsidRPr="0025516E">
        <w:t>Main Components</w:t>
      </w:r>
    </w:p>
    <w:p w14:paraId="1E5BC89B" w14:textId="77777777" w:rsidR="00D839B9" w:rsidRPr="0025516E" w:rsidRDefault="00D839B9" w:rsidP="00D839B9">
      <w:pPr>
        <w:pStyle w:val="MTBulletIndent"/>
        <w:tabs>
          <w:tab w:val="clear" w:pos="1211"/>
          <w:tab w:val="num" w:pos="927"/>
        </w:tabs>
        <w:ind w:left="907"/>
      </w:pPr>
      <w:r w:rsidRPr="0025516E">
        <w:t>Base frame</w:t>
      </w:r>
    </w:p>
    <w:p w14:paraId="422BB149" w14:textId="77777777" w:rsidR="00D839B9" w:rsidRPr="0025516E" w:rsidRDefault="00D839B9" w:rsidP="00D839B9">
      <w:pPr>
        <w:pStyle w:val="MTBulletIndent"/>
        <w:tabs>
          <w:tab w:val="clear" w:pos="1211"/>
          <w:tab w:val="num" w:pos="927"/>
        </w:tabs>
        <w:ind w:left="907"/>
      </w:pPr>
      <w:r>
        <w:t xml:space="preserve">Runways </w:t>
      </w:r>
    </w:p>
    <w:p w14:paraId="213D023B" w14:textId="77777777" w:rsidR="00D839B9" w:rsidRPr="0025516E" w:rsidRDefault="00D839B9" w:rsidP="00D839B9">
      <w:pPr>
        <w:pStyle w:val="MTBulletIndent"/>
        <w:tabs>
          <w:tab w:val="clear" w:pos="1211"/>
          <w:tab w:val="num" w:pos="927"/>
        </w:tabs>
        <w:ind w:left="907"/>
      </w:pPr>
      <w:r w:rsidRPr="0025516E">
        <w:t>Levers with pusher carriages</w:t>
      </w:r>
    </w:p>
    <w:p w14:paraId="3C8B5A90" w14:textId="77777777" w:rsidR="00D839B9" w:rsidRPr="0025516E" w:rsidRDefault="00D839B9" w:rsidP="00D839B9">
      <w:pPr>
        <w:pStyle w:val="MTBulletIndent"/>
        <w:tabs>
          <w:tab w:val="clear" w:pos="1211"/>
          <w:tab w:val="num" w:pos="927"/>
        </w:tabs>
        <w:ind w:left="907"/>
      </w:pPr>
      <w:r w:rsidRPr="0025516E">
        <w:t>Hydraulic cylinders</w:t>
      </w:r>
    </w:p>
    <w:p w14:paraId="491E2AF1" w14:textId="77777777" w:rsidR="00D839B9" w:rsidRPr="0025516E" w:rsidRDefault="00D839B9" w:rsidP="00D839B9">
      <w:pPr>
        <w:pStyle w:val="MTBulletIndent"/>
        <w:tabs>
          <w:tab w:val="clear" w:pos="1211"/>
          <w:tab w:val="num" w:pos="927"/>
        </w:tabs>
        <w:ind w:left="907"/>
      </w:pPr>
      <w:r w:rsidRPr="0025516E">
        <w:t>Heat protection covers</w:t>
      </w:r>
    </w:p>
    <w:p w14:paraId="25623738" w14:textId="77777777" w:rsidR="00D839B9" w:rsidRPr="0025516E" w:rsidRDefault="00D839B9" w:rsidP="00D839B9">
      <w:pPr>
        <w:pStyle w:val="MTBulletIndent"/>
        <w:tabs>
          <w:tab w:val="clear" w:pos="1211"/>
          <w:tab w:val="num" w:pos="927"/>
        </w:tabs>
        <w:ind w:left="907"/>
      </w:pPr>
      <w:r w:rsidRPr="0025516E">
        <w:t>Electrical and hydraulic control system</w:t>
      </w:r>
    </w:p>
    <w:p w14:paraId="43ED26C0" w14:textId="77777777" w:rsidR="00D839B9" w:rsidRPr="0025516E" w:rsidRDefault="00D839B9" w:rsidP="00D839B9">
      <w:pPr>
        <w:pStyle w:val="MTBulletIndent"/>
        <w:tabs>
          <w:tab w:val="clear" w:pos="1211"/>
          <w:tab w:val="num" w:pos="927"/>
        </w:tabs>
        <w:ind w:left="907"/>
      </w:pPr>
      <w:r w:rsidRPr="0025516E">
        <w:t>Utility supply piping</w:t>
      </w:r>
    </w:p>
    <w:p w14:paraId="7BF4718F" w14:textId="77777777" w:rsidR="00D839B9" w:rsidRPr="0025516E" w:rsidRDefault="00D839B9" w:rsidP="00D839B9">
      <w:pPr>
        <w:pStyle w:val="MTHeading"/>
      </w:pPr>
      <w:r w:rsidRPr="0025516E">
        <w:t>Main Characteristics</w:t>
      </w:r>
    </w:p>
    <w:p w14:paraId="6BB564AC" w14:textId="77777777" w:rsidR="00D839B9" w:rsidRPr="0025516E" w:rsidRDefault="00D839B9" w:rsidP="00D839B9">
      <w:pPr>
        <w:pStyle w:val="MTBulletIndent"/>
        <w:tabs>
          <w:tab w:val="clear" w:pos="1211"/>
          <w:tab w:val="num" w:pos="927"/>
        </w:tabs>
        <w:ind w:left="907"/>
      </w:pPr>
      <w:r w:rsidRPr="0025516E">
        <w:t>Two hydraulically driven pusher carriages</w:t>
      </w:r>
    </w:p>
    <w:p w14:paraId="28E3FFB7" w14:textId="77777777" w:rsidR="00D839B9" w:rsidRPr="0025516E" w:rsidRDefault="00D839B9" w:rsidP="00D839B9">
      <w:pPr>
        <w:pStyle w:val="MTTableHeader"/>
      </w:pPr>
      <w:r w:rsidRPr="0025516E">
        <w:t>Advantages of Design</w:t>
      </w:r>
    </w:p>
    <w:p w14:paraId="4DD5D23E" w14:textId="77777777" w:rsidR="00D839B9" w:rsidRPr="0025516E" w:rsidRDefault="00D839B9" w:rsidP="00D839B9">
      <w:pPr>
        <w:pStyle w:val="MTBulletIndent"/>
        <w:tabs>
          <w:tab w:val="clear" w:pos="1211"/>
          <w:tab w:val="num" w:pos="927"/>
        </w:tabs>
        <w:ind w:left="907"/>
      </w:pPr>
      <w:r w:rsidRPr="0025516E">
        <w:t>Overload protection by hydraulic excess pressure protection</w:t>
      </w:r>
    </w:p>
    <w:p w14:paraId="1EEF684C" w14:textId="77777777" w:rsidR="00D839B9" w:rsidRDefault="00D839B9" w:rsidP="00D839B9">
      <w:pPr>
        <w:pStyle w:val="MTBulletIndent"/>
        <w:tabs>
          <w:tab w:val="clear" w:pos="1211"/>
          <w:tab w:val="num" w:pos="927"/>
        </w:tabs>
        <w:ind w:left="907"/>
      </w:pPr>
      <w:r w:rsidRPr="0025516E">
        <w:t xml:space="preserve">Arrangement of a pusher rod allows for operating of short, as well as long slabs </w:t>
      </w:r>
    </w:p>
    <w:p w14:paraId="6180E1EE" w14:textId="77777777" w:rsidR="00D839B9" w:rsidRDefault="00D839B9" w:rsidP="00D839B9">
      <w:pPr>
        <w:pStyle w:val="MTStandard"/>
      </w:pPr>
    </w:p>
    <w:p w14:paraId="28685BC0" w14:textId="77777777" w:rsidR="00D839B9" w:rsidRPr="00985144" w:rsidRDefault="00D839B9" w:rsidP="00D839B9">
      <w:pPr>
        <w:pStyle w:val="MTHeading"/>
        <w:rPr>
          <w:highlight w:val="yellow"/>
        </w:rPr>
      </w:pPr>
      <w:r w:rsidRPr="00985144">
        <w:t>Reference Drawing CB</w:t>
      </w:r>
      <w:r>
        <w:t>.36</w:t>
      </w:r>
      <w:r w:rsidRPr="00985144">
        <w:t>.</w:t>
      </w:r>
      <w:r>
        <w:t>1A Piler pusher</w:t>
      </w:r>
    </w:p>
    <w:p w14:paraId="44EB44F0" w14:textId="77777777" w:rsidR="001F0C90" w:rsidRDefault="001F0C90" w:rsidP="00D839B9">
      <w:pPr>
        <w:pStyle w:val="MTStandard"/>
        <w:jc w:val="center"/>
        <w:rPr>
          <w:noProof/>
        </w:rPr>
      </w:pPr>
    </w:p>
    <w:p w14:paraId="16E7083B" w14:textId="048EEF5C" w:rsidR="001F0C90" w:rsidRDefault="007B702E" w:rsidP="00D839B9">
      <w:pPr>
        <w:pStyle w:val="MTStandard"/>
        <w:jc w:val="center"/>
        <w:rPr>
          <w:noProof/>
        </w:rPr>
      </w:pPr>
      <w:r>
        <w:rPr>
          <w:noProof/>
        </w:rPr>
        <w:lastRenderedPageBreak/>
        <w:drawing>
          <wp:inline distT="0" distB="0" distL="0" distR="0" wp14:anchorId="1C336B2B" wp14:editId="6814FB1D">
            <wp:extent cx="4320000" cy="3383594"/>
            <wp:effectExtent l="0" t="0" r="4445" b="7620"/>
            <wp:docPr id="13" name="Picture 1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B.36.1A_Piler_pusher_hydr._syncronism_whit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383594"/>
                    </a:xfrm>
                    <a:prstGeom prst="rect">
                      <a:avLst/>
                    </a:prstGeom>
                  </pic:spPr>
                </pic:pic>
              </a:graphicData>
            </a:graphic>
          </wp:inline>
        </w:drawing>
      </w:r>
    </w:p>
    <w:p w14:paraId="4694AAFE" w14:textId="65501A00" w:rsidR="00D839B9" w:rsidRDefault="00D839B9" w:rsidP="00D839B9">
      <w:pPr>
        <w:pStyle w:val="MTStandard"/>
        <w:jc w:val="center"/>
      </w:pPr>
    </w:p>
    <w:p w14:paraId="5070AEBC" w14:textId="77777777" w:rsidR="00D839B9" w:rsidRPr="00DA7B85" w:rsidRDefault="00D839B9" w:rsidP="00D839B9">
      <w:pPr>
        <w:pStyle w:val="MTStandard"/>
        <w:jc w:val="center"/>
      </w:pPr>
      <w:r w:rsidRPr="00DA7B85">
        <w:t>- Typical picture for reference only -</w:t>
      </w:r>
    </w:p>
    <w:p w14:paraId="0DEC41AF" w14:textId="77777777" w:rsidR="00D839B9" w:rsidRPr="0025516E" w:rsidRDefault="00D839B9" w:rsidP="00D839B9">
      <w:pPr>
        <w:pStyle w:val="MTStandard"/>
      </w:pPr>
    </w:p>
    <w:p w14:paraId="3BA092D1" w14:textId="77777777" w:rsidR="00D839B9" w:rsidRDefault="00D839B9" w:rsidP="00D839B9">
      <w:pPr>
        <w:pStyle w:val="MTStandard"/>
      </w:pPr>
      <w:r w:rsidRPr="00EA30FF">
        <w:br w:type="page"/>
      </w:r>
      <w:bookmarkStart w:id="1358" w:name="_Toc532010760"/>
      <w:bookmarkStart w:id="1359" w:name="_Toc2493225"/>
      <w:bookmarkStart w:id="1360" w:name="_Toc3797456"/>
      <w:bookmarkStart w:id="1361" w:name="_Toc65989686"/>
      <w:bookmarkStart w:id="1362" w:name="_Toc223486501"/>
      <w:bookmarkStart w:id="1363" w:name="_Toc241288428"/>
      <w:bookmarkStart w:id="1364" w:name="_Toc242176193"/>
    </w:p>
    <w:p w14:paraId="1A2D3744" w14:textId="40E82E62" w:rsidR="00D839B9" w:rsidRPr="00560C67" w:rsidRDefault="00D839B9" w:rsidP="00D839B9">
      <w:pPr>
        <w:pStyle w:val="MTHeadingSCS3"/>
        <w:rPr>
          <w:color w:val="FF0000"/>
          <w:highlight w:val="yellow"/>
        </w:rPr>
      </w:pPr>
      <w:bookmarkStart w:id="1365" w:name="_Toc85786235"/>
      <w:bookmarkStart w:id="1366" w:name="_Toc47605031"/>
      <w:r w:rsidRPr="002E2EF1">
        <w:lastRenderedPageBreak/>
        <w:t>CB.36.2A Piler table</w:t>
      </w:r>
      <w:bookmarkEnd w:id="1358"/>
      <w:bookmarkEnd w:id="1359"/>
      <w:bookmarkEnd w:id="1360"/>
      <w:bookmarkEnd w:id="1361"/>
      <w:bookmarkEnd w:id="1362"/>
      <w:bookmarkEnd w:id="1363"/>
      <w:bookmarkEnd w:id="1364"/>
      <w:r w:rsidRPr="002E2EF1">
        <w:t xml:space="preserve"> </w:t>
      </w:r>
      <w:r w:rsidR="00560C67" w:rsidRPr="00440A2A">
        <w:rPr>
          <w:color w:val="FF0000"/>
        </w:rPr>
        <w:t>(Option)</w:t>
      </w:r>
      <w:bookmarkEnd w:id="1365"/>
      <w:r w:rsidR="00560C67" w:rsidRPr="00440A2A">
        <w:rPr>
          <w:vanish/>
          <w:color w:val="FF0000"/>
        </w:rPr>
        <w:t xml:space="preserve"> </w:t>
      </w:r>
      <w:r w:rsidR="00560C67" w:rsidRPr="00440A2A">
        <w:rPr>
          <w:vanish/>
          <w:color w:val="FF0000"/>
          <w:highlight w:val="yellow"/>
        </w:rPr>
        <w:t>(hydr. Synchronism / OPTION)</w:t>
      </w:r>
      <w:r w:rsidRPr="00030B7B">
        <w:rPr>
          <w:vanish/>
          <w:highlight w:val="yellow"/>
        </w:rPr>
        <w:t>(hydr. Synchronism / OPTION)</w:t>
      </w:r>
      <w:bookmarkEnd w:id="1366"/>
    </w:p>
    <w:p w14:paraId="53ADEF4A" w14:textId="77777777" w:rsidR="00D839B9" w:rsidRPr="001B66C8" w:rsidRDefault="00D839B9" w:rsidP="00D839B9">
      <w:pPr>
        <w:pStyle w:val="MTHeading"/>
      </w:pPr>
      <w:r w:rsidRPr="001B66C8">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1B66C8" w14:paraId="2EEFE318" w14:textId="77777777" w:rsidTr="00D839B9">
        <w:tc>
          <w:tcPr>
            <w:tcW w:w="3544" w:type="dxa"/>
          </w:tcPr>
          <w:p w14:paraId="52C1BD94" w14:textId="77777777" w:rsidR="00D839B9" w:rsidRPr="001B66C8" w:rsidRDefault="00D839B9" w:rsidP="00D839B9">
            <w:pPr>
              <w:pStyle w:val="MTTableText"/>
            </w:pPr>
            <w:r w:rsidRPr="001B66C8">
              <w:t>Type</w:t>
            </w:r>
          </w:p>
        </w:tc>
        <w:tc>
          <w:tcPr>
            <w:tcW w:w="5953" w:type="dxa"/>
          </w:tcPr>
          <w:p w14:paraId="6D92AC7B" w14:textId="77777777" w:rsidR="00D839B9" w:rsidRPr="001B66C8" w:rsidRDefault="00D839B9" w:rsidP="00D839B9">
            <w:pPr>
              <w:pStyle w:val="MTTableText"/>
            </w:pPr>
            <w:r w:rsidRPr="001B66C8">
              <w:t>hydraulically operated lifting table</w:t>
            </w:r>
          </w:p>
        </w:tc>
      </w:tr>
      <w:tr w:rsidR="00D839B9" w:rsidRPr="001B66C8" w14:paraId="04BCFED7" w14:textId="77777777" w:rsidTr="00D839B9">
        <w:tc>
          <w:tcPr>
            <w:tcW w:w="3544" w:type="dxa"/>
          </w:tcPr>
          <w:p w14:paraId="43E7E5A9" w14:textId="77777777" w:rsidR="00D839B9" w:rsidRPr="001B66C8" w:rsidRDefault="00D839B9" w:rsidP="00D839B9">
            <w:pPr>
              <w:pStyle w:val="MTTableText"/>
            </w:pPr>
            <w:r w:rsidRPr="001B66C8">
              <w:t>Slab Length</w:t>
            </w:r>
          </w:p>
        </w:tc>
        <w:tc>
          <w:tcPr>
            <w:tcW w:w="5953" w:type="dxa"/>
          </w:tcPr>
          <w:p w14:paraId="32626B59" w14:textId="13E0459D" w:rsidR="00D839B9" w:rsidRPr="001B66C8" w:rsidRDefault="00D839B9" w:rsidP="00D839B9">
            <w:pPr>
              <w:pStyle w:val="MTTableText"/>
            </w:pPr>
            <w:r w:rsidRPr="001B66C8">
              <w:t>4</w:t>
            </w:r>
            <w:r w:rsidR="00030B7B" w:rsidRPr="00030B7B">
              <w:rPr>
                <w:color w:val="FF0000"/>
              </w:rPr>
              <w:t>0</w:t>
            </w:r>
            <w:r w:rsidRPr="001B66C8">
              <w:t>00 - 1</w:t>
            </w:r>
            <w:r w:rsidR="00030B7B" w:rsidRPr="00030B7B">
              <w:rPr>
                <w:color w:val="FF0000"/>
              </w:rPr>
              <w:t>4</w:t>
            </w:r>
            <w:r w:rsidRPr="001B66C8">
              <w:t>000 mm</w:t>
            </w:r>
          </w:p>
        </w:tc>
      </w:tr>
      <w:tr w:rsidR="00D839B9" w:rsidRPr="00560C67" w14:paraId="64009B41" w14:textId="77777777" w:rsidTr="00D839B9">
        <w:tc>
          <w:tcPr>
            <w:tcW w:w="3544" w:type="dxa"/>
          </w:tcPr>
          <w:p w14:paraId="618938D9" w14:textId="77777777" w:rsidR="00D839B9" w:rsidRPr="001B66C8" w:rsidRDefault="00D839B9" w:rsidP="00D839B9">
            <w:pPr>
              <w:pStyle w:val="MTTableText"/>
            </w:pPr>
            <w:r w:rsidRPr="001B66C8">
              <w:t>Pile weight</w:t>
            </w:r>
          </w:p>
        </w:tc>
        <w:tc>
          <w:tcPr>
            <w:tcW w:w="5953" w:type="dxa"/>
          </w:tcPr>
          <w:p w14:paraId="6856C641" w14:textId="3AF94F3E" w:rsidR="00D839B9" w:rsidRPr="001B66C8" w:rsidRDefault="00D839B9" w:rsidP="00D839B9">
            <w:pPr>
              <w:pStyle w:val="MTTableText"/>
            </w:pPr>
            <w:r w:rsidRPr="001B66C8">
              <w:t xml:space="preserve">max. </w:t>
            </w:r>
            <w:r w:rsidRPr="00560C67">
              <w:rPr>
                <w:color w:val="FF0000"/>
              </w:rPr>
              <w:t>1</w:t>
            </w:r>
            <w:r w:rsidR="00560C67" w:rsidRPr="00560C67">
              <w:rPr>
                <w:color w:val="FF0000"/>
              </w:rPr>
              <w:t>1</w:t>
            </w:r>
            <w:r w:rsidRPr="00560C67">
              <w:rPr>
                <w:color w:val="FF0000"/>
              </w:rPr>
              <w:t>0</w:t>
            </w:r>
            <w:r w:rsidRPr="001B66C8">
              <w:t xml:space="preserve"> t (</w:t>
            </w:r>
            <w:r w:rsidR="00030B7B" w:rsidRPr="00560C67">
              <w:t xml:space="preserve">to be </w:t>
            </w:r>
            <w:r w:rsidR="00560C67">
              <w:t>confirmed by JSL, de</w:t>
            </w:r>
            <w:r w:rsidRPr="001B66C8">
              <w:t>pends on bay tong crane)</w:t>
            </w:r>
          </w:p>
        </w:tc>
      </w:tr>
      <w:tr w:rsidR="00D839B9" w:rsidRPr="001B66C8" w14:paraId="60CDA1DE" w14:textId="77777777" w:rsidTr="00D839B9">
        <w:tc>
          <w:tcPr>
            <w:tcW w:w="3544" w:type="dxa"/>
          </w:tcPr>
          <w:p w14:paraId="0650FF2F" w14:textId="77777777" w:rsidR="00D839B9" w:rsidRPr="001B66C8" w:rsidRDefault="00D839B9" w:rsidP="00D839B9">
            <w:pPr>
              <w:pStyle w:val="MTTableText"/>
            </w:pPr>
            <w:r w:rsidRPr="001B66C8">
              <w:t>Lifting stroke</w:t>
            </w:r>
          </w:p>
        </w:tc>
        <w:tc>
          <w:tcPr>
            <w:tcW w:w="5953" w:type="dxa"/>
          </w:tcPr>
          <w:p w14:paraId="6C5A5722" w14:textId="374FCFE1" w:rsidR="00D839B9" w:rsidRPr="001B66C8" w:rsidRDefault="00D839B9" w:rsidP="00D839B9">
            <w:pPr>
              <w:pStyle w:val="MTTableText"/>
            </w:pPr>
            <w:r w:rsidRPr="001B66C8">
              <w:t>900 mm</w:t>
            </w:r>
            <w:r w:rsidRPr="001B66C8">
              <w:rPr>
                <w:vanish/>
                <w:highlight w:val="yellow"/>
              </w:rPr>
              <w:t>(3 x Slab thickn.+ warpage + 100mm)</w:t>
            </w:r>
          </w:p>
        </w:tc>
      </w:tr>
      <w:tr w:rsidR="00D839B9" w:rsidRPr="001B66C8" w14:paraId="786F2769" w14:textId="77777777" w:rsidTr="00D839B9">
        <w:tc>
          <w:tcPr>
            <w:tcW w:w="3544" w:type="dxa"/>
          </w:tcPr>
          <w:p w14:paraId="4BC7BEDA" w14:textId="77777777" w:rsidR="00D839B9" w:rsidRPr="001B66C8" w:rsidRDefault="00D839B9" w:rsidP="00D839B9">
            <w:pPr>
              <w:pStyle w:val="MTTableText"/>
            </w:pPr>
            <w:r w:rsidRPr="001B66C8">
              <w:t>Number of slabs to be piled</w:t>
            </w:r>
          </w:p>
        </w:tc>
        <w:tc>
          <w:tcPr>
            <w:tcW w:w="5953" w:type="dxa"/>
          </w:tcPr>
          <w:p w14:paraId="48F19F0A" w14:textId="77777777" w:rsidR="00D839B9" w:rsidRPr="001B66C8" w:rsidRDefault="00D839B9" w:rsidP="00D839B9">
            <w:pPr>
              <w:pStyle w:val="MTTableText"/>
            </w:pPr>
            <w:r w:rsidRPr="001B66C8">
              <w:t xml:space="preserve">max. 3 </w:t>
            </w:r>
          </w:p>
        </w:tc>
      </w:tr>
      <w:tr w:rsidR="00D839B9" w:rsidRPr="001B66C8" w14:paraId="03D80F92" w14:textId="77777777" w:rsidTr="00D839B9">
        <w:tc>
          <w:tcPr>
            <w:tcW w:w="3544" w:type="dxa"/>
          </w:tcPr>
          <w:p w14:paraId="5B47CCBF" w14:textId="77777777" w:rsidR="00D839B9" w:rsidRPr="001B66C8" w:rsidRDefault="00D839B9" w:rsidP="00D839B9">
            <w:pPr>
              <w:pStyle w:val="MTTableText"/>
            </w:pPr>
            <w:r w:rsidRPr="001B66C8">
              <w:t>Number of hydraulic cylinder</w:t>
            </w:r>
          </w:p>
        </w:tc>
        <w:tc>
          <w:tcPr>
            <w:tcW w:w="5953" w:type="dxa"/>
          </w:tcPr>
          <w:p w14:paraId="6C86A0EA" w14:textId="77777777" w:rsidR="00D839B9" w:rsidRPr="001B66C8" w:rsidRDefault="00D839B9" w:rsidP="00D839B9">
            <w:pPr>
              <w:pStyle w:val="MTTableText"/>
            </w:pPr>
            <w:r w:rsidRPr="001B66C8">
              <w:t>2</w:t>
            </w:r>
          </w:p>
        </w:tc>
      </w:tr>
      <w:tr w:rsidR="00D839B9" w:rsidRPr="001B66C8" w14:paraId="7B0E8A64" w14:textId="77777777" w:rsidTr="00D839B9">
        <w:tc>
          <w:tcPr>
            <w:tcW w:w="3544" w:type="dxa"/>
          </w:tcPr>
          <w:p w14:paraId="12DA1082" w14:textId="77777777" w:rsidR="00D839B9" w:rsidRPr="001B66C8" w:rsidRDefault="00D839B9" w:rsidP="00D839B9">
            <w:pPr>
              <w:pStyle w:val="MTTableText"/>
            </w:pPr>
            <w:r w:rsidRPr="001B66C8">
              <w:t>Lifting / lowering speed</w:t>
            </w:r>
          </w:p>
        </w:tc>
        <w:tc>
          <w:tcPr>
            <w:tcW w:w="5953" w:type="dxa"/>
          </w:tcPr>
          <w:p w14:paraId="52B8151B" w14:textId="77777777" w:rsidR="00D839B9" w:rsidRPr="001B66C8" w:rsidRDefault="00D839B9" w:rsidP="00D839B9">
            <w:pPr>
              <w:pStyle w:val="MTTableText"/>
            </w:pPr>
            <w:r w:rsidRPr="001B66C8">
              <w:t>approx. 30 mm/sec</w:t>
            </w:r>
          </w:p>
        </w:tc>
      </w:tr>
      <w:tr w:rsidR="00D839B9" w:rsidRPr="001B66C8" w14:paraId="7E61370D" w14:textId="77777777" w:rsidTr="00D839B9">
        <w:tc>
          <w:tcPr>
            <w:tcW w:w="3544" w:type="dxa"/>
          </w:tcPr>
          <w:p w14:paraId="77E01982" w14:textId="77777777" w:rsidR="00D839B9" w:rsidRPr="001B66C8" w:rsidRDefault="00D839B9" w:rsidP="00D839B9">
            <w:pPr>
              <w:pStyle w:val="MTTableText"/>
            </w:pPr>
            <w:r w:rsidRPr="001B66C8">
              <w:t>Slab temperature</w:t>
            </w:r>
          </w:p>
        </w:tc>
        <w:tc>
          <w:tcPr>
            <w:tcW w:w="5953" w:type="dxa"/>
          </w:tcPr>
          <w:p w14:paraId="6B3F81BE" w14:textId="77777777" w:rsidR="00D839B9" w:rsidRPr="001B66C8" w:rsidRDefault="00D839B9" w:rsidP="00D839B9">
            <w:pPr>
              <w:pStyle w:val="MTTableText"/>
            </w:pPr>
            <w:r w:rsidRPr="001B66C8">
              <w:t>max. 900 °C</w:t>
            </w:r>
          </w:p>
        </w:tc>
      </w:tr>
    </w:tbl>
    <w:p w14:paraId="7289F69D" w14:textId="77777777" w:rsidR="00D839B9" w:rsidRDefault="00D839B9" w:rsidP="00D839B9">
      <w:pPr>
        <w:pStyle w:val="MTStandard"/>
      </w:pPr>
    </w:p>
    <w:p w14:paraId="31C6DFD8" w14:textId="77777777" w:rsidR="00D839B9" w:rsidRPr="001B66C8" w:rsidRDefault="00D839B9" w:rsidP="00D839B9">
      <w:pPr>
        <w:pStyle w:val="MTHeading"/>
      </w:pPr>
      <w:r w:rsidRPr="001B66C8">
        <w:t>Functional Description</w:t>
      </w:r>
    </w:p>
    <w:p w14:paraId="35863038" w14:textId="156DC8A5" w:rsidR="00D839B9" w:rsidRPr="001B66C8" w:rsidRDefault="00D839B9" w:rsidP="00D839B9">
      <w:pPr>
        <w:pStyle w:val="MTStandard"/>
      </w:pPr>
      <w:r w:rsidRPr="001B66C8">
        <w:t>The piler table serves for piling a pile of hot slabs pushed out from the roller table by piler pusher. After one slab is pushed onto the piler table the table is lowered by one slab thickness, until the top surface of the slab is detected. Stroke control is done by light barriers in combination with a distance transducer. After piling is finished, the piler is lifted to the top position and the bay tong crane picks up the pile, and the next piling sequence can be started</w:t>
      </w:r>
    </w:p>
    <w:p w14:paraId="77F4AA82" w14:textId="77777777" w:rsidR="00D839B9" w:rsidRPr="001B66C8" w:rsidRDefault="00D839B9" w:rsidP="00D839B9">
      <w:pPr>
        <w:pStyle w:val="MTHeading"/>
      </w:pPr>
      <w:r w:rsidRPr="001B66C8">
        <w:t>Main Components</w:t>
      </w:r>
    </w:p>
    <w:p w14:paraId="003E3916" w14:textId="77777777" w:rsidR="00D839B9" w:rsidRPr="001B66C8" w:rsidRDefault="00D839B9" w:rsidP="00D839B9">
      <w:pPr>
        <w:pStyle w:val="MTBulletIndent"/>
        <w:tabs>
          <w:tab w:val="clear" w:pos="1211"/>
          <w:tab w:val="num" w:pos="927"/>
        </w:tabs>
        <w:ind w:left="907"/>
      </w:pPr>
      <w:r w:rsidRPr="001B66C8">
        <w:t>Base frame</w:t>
      </w:r>
    </w:p>
    <w:p w14:paraId="6E20BE35" w14:textId="77777777" w:rsidR="00D839B9" w:rsidRPr="001B66C8" w:rsidRDefault="00D839B9" w:rsidP="00D839B9">
      <w:pPr>
        <w:pStyle w:val="MTBulletIndent"/>
        <w:tabs>
          <w:tab w:val="clear" w:pos="1211"/>
          <w:tab w:val="num" w:pos="927"/>
        </w:tabs>
        <w:ind w:left="907"/>
      </w:pPr>
      <w:r w:rsidRPr="001B66C8">
        <w:t>Table frame with vertical guidance system</w:t>
      </w:r>
    </w:p>
    <w:p w14:paraId="792DE074" w14:textId="77777777" w:rsidR="00D839B9" w:rsidRPr="001B66C8" w:rsidRDefault="00D839B9" w:rsidP="00D839B9">
      <w:pPr>
        <w:pStyle w:val="MTBulletIndent"/>
        <w:tabs>
          <w:tab w:val="clear" w:pos="1211"/>
          <w:tab w:val="num" w:pos="927"/>
        </w:tabs>
        <w:ind w:left="907"/>
      </w:pPr>
      <w:r w:rsidRPr="001B66C8">
        <w:t>Hydraulic cylinders</w:t>
      </w:r>
    </w:p>
    <w:p w14:paraId="7008AB43" w14:textId="77777777" w:rsidR="00D839B9" w:rsidRPr="001B66C8" w:rsidRDefault="00D839B9" w:rsidP="00D839B9">
      <w:pPr>
        <w:pStyle w:val="MTBulletIndent"/>
        <w:tabs>
          <w:tab w:val="clear" w:pos="1211"/>
          <w:tab w:val="num" w:pos="927"/>
        </w:tabs>
        <w:ind w:left="907"/>
      </w:pPr>
      <w:r w:rsidRPr="001B66C8">
        <w:t>Heat protection covers</w:t>
      </w:r>
    </w:p>
    <w:p w14:paraId="179F238D" w14:textId="77777777" w:rsidR="00D839B9" w:rsidRPr="001B66C8" w:rsidRDefault="00D839B9" w:rsidP="00D839B9">
      <w:pPr>
        <w:pStyle w:val="MTBulletIndent"/>
        <w:tabs>
          <w:tab w:val="clear" w:pos="1211"/>
          <w:tab w:val="num" w:pos="927"/>
        </w:tabs>
        <w:ind w:left="907"/>
      </w:pPr>
      <w:r w:rsidRPr="001B66C8">
        <w:t>Electric and hydraulic control system</w:t>
      </w:r>
    </w:p>
    <w:p w14:paraId="4F239597" w14:textId="77777777" w:rsidR="00D839B9" w:rsidRPr="001B66C8" w:rsidRDefault="00D839B9" w:rsidP="00D839B9">
      <w:pPr>
        <w:pStyle w:val="MTBulletIndent"/>
        <w:tabs>
          <w:tab w:val="clear" w:pos="1211"/>
          <w:tab w:val="num" w:pos="927"/>
        </w:tabs>
        <w:ind w:left="907"/>
      </w:pPr>
      <w:r w:rsidRPr="001B66C8">
        <w:t>Utility supply piping</w:t>
      </w:r>
    </w:p>
    <w:p w14:paraId="232E92A1" w14:textId="77777777" w:rsidR="00D839B9" w:rsidRPr="001B66C8" w:rsidRDefault="00D839B9" w:rsidP="00D839B9">
      <w:pPr>
        <w:pStyle w:val="MTHeading"/>
      </w:pPr>
      <w:r w:rsidRPr="001B66C8">
        <w:t>Main Characteristics</w:t>
      </w:r>
    </w:p>
    <w:p w14:paraId="4CBBFCFC" w14:textId="77777777" w:rsidR="00D839B9" w:rsidRPr="001B66C8" w:rsidRDefault="00D839B9" w:rsidP="00D839B9">
      <w:pPr>
        <w:pStyle w:val="MTBulletIndent"/>
        <w:tabs>
          <w:tab w:val="clear" w:pos="1211"/>
          <w:tab w:val="num" w:pos="927"/>
        </w:tabs>
        <w:ind w:left="907"/>
      </w:pPr>
      <w:r w:rsidRPr="001B66C8">
        <w:t>Automatic positioning of stroke movement by light barriers in combination with a distance transducer</w:t>
      </w:r>
    </w:p>
    <w:p w14:paraId="62E528DC" w14:textId="77777777" w:rsidR="00D839B9" w:rsidRPr="001B66C8" w:rsidRDefault="00D839B9" w:rsidP="00D839B9">
      <w:pPr>
        <w:pStyle w:val="MTHeading"/>
      </w:pPr>
      <w:r w:rsidRPr="001B66C8">
        <w:t>Advantages of Design</w:t>
      </w:r>
    </w:p>
    <w:p w14:paraId="0C5D6D8C" w14:textId="77777777" w:rsidR="00D839B9" w:rsidRPr="001B66C8" w:rsidRDefault="00D839B9" w:rsidP="00D839B9">
      <w:pPr>
        <w:pStyle w:val="MTBulletIndent"/>
        <w:tabs>
          <w:tab w:val="clear" w:pos="1211"/>
          <w:tab w:val="num" w:pos="927"/>
        </w:tabs>
        <w:ind w:left="907"/>
      </w:pPr>
      <w:r w:rsidRPr="001B66C8">
        <w:t>Operation independent of the slab thickness and slab shape</w:t>
      </w:r>
    </w:p>
    <w:p w14:paraId="77403D5E" w14:textId="77777777" w:rsidR="00D839B9" w:rsidRDefault="00D839B9" w:rsidP="00D839B9">
      <w:pPr>
        <w:pStyle w:val="MTBulletIndent"/>
        <w:tabs>
          <w:tab w:val="clear" w:pos="1211"/>
          <w:tab w:val="num" w:pos="927"/>
        </w:tabs>
        <w:ind w:left="907"/>
      </w:pPr>
      <w:r w:rsidRPr="001B66C8">
        <w:t>Overload protection by hydraulic excess pressure protection</w:t>
      </w:r>
    </w:p>
    <w:p w14:paraId="767F311D" w14:textId="77777777" w:rsidR="00D839B9" w:rsidRDefault="00D839B9" w:rsidP="00D839B9">
      <w:pPr>
        <w:pStyle w:val="MTStandard"/>
        <w:rPr>
          <w:b/>
        </w:rPr>
      </w:pPr>
    </w:p>
    <w:p w14:paraId="088C0A05" w14:textId="77777777" w:rsidR="00D839B9" w:rsidRPr="00985144" w:rsidRDefault="00D839B9" w:rsidP="00D839B9">
      <w:pPr>
        <w:pStyle w:val="MTHeading"/>
        <w:rPr>
          <w:highlight w:val="yellow"/>
        </w:rPr>
      </w:pPr>
      <w:r w:rsidRPr="00985144">
        <w:lastRenderedPageBreak/>
        <w:t>Reference Drawing CB</w:t>
      </w:r>
      <w:r>
        <w:t>.36</w:t>
      </w:r>
      <w:r w:rsidRPr="00985144">
        <w:t>.</w:t>
      </w:r>
      <w:r>
        <w:t>2A Piler table</w:t>
      </w:r>
    </w:p>
    <w:p w14:paraId="34BD9E1E" w14:textId="7A813E49" w:rsidR="001F0C90" w:rsidRDefault="007B702E" w:rsidP="00D839B9">
      <w:pPr>
        <w:pStyle w:val="MTStandard"/>
        <w:jc w:val="center"/>
        <w:rPr>
          <w:noProof/>
        </w:rPr>
      </w:pPr>
      <w:r>
        <w:rPr>
          <w:noProof/>
        </w:rPr>
        <w:drawing>
          <wp:inline distT="0" distB="0" distL="0" distR="0" wp14:anchorId="187FFD69" wp14:editId="1040E139">
            <wp:extent cx="4320000" cy="3423269"/>
            <wp:effectExtent l="0" t="0" r="4445" b="6350"/>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B.36.2A_Piler_table_hydr._synchronism_whit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423269"/>
                    </a:xfrm>
                    <a:prstGeom prst="rect">
                      <a:avLst/>
                    </a:prstGeom>
                  </pic:spPr>
                </pic:pic>
              </a:graphicData>
            </a:graphic>
          </wp:inline>
        </w:drawing>
      </w:r>
    </w:p>
    <w:p w14:paraId="7F690541" w14:textId="4C6BB1D6" w:rsidR="00D839B9" w:rsidRDefault="00D839B9" w:rsidP="00D839B9">
      <w:pPr>
        <w:pStyle w:val="MTStandard"/>
        <w:jc w:val="center"/>
      </w:pPr>
    </w:p>
    <w:p w14:paraId="7AFB8B97" w14:textId="77777777" w:rsidR="00D839B9" w:rsidRPr="00DA7B85" w:rsidRDefault="00D839B9" w:rsidP="00D839B9">
      <w:pPr>
        <w:pStyle w:val="MTStandard"/>
        <w:jc w:val="center"/>
      </w:pPr>
      <w:r w:rsidRPr="00DA7B85">
        <w:t>- Typical picture for reference only -</w:t>
      </w:r>
    </w:p>
    <w:p w14:paraId="1F271F29" w14:textId="77777777" w:rsidR="00D839B9" w:rsidRPr="001B66C8" w:rsidRDefault="00D839B9" w:rsidP="00D839B9">
      <w:pPr>
        <w:pStyle w:val="MTStandard"/>
      </w:pPr>
    </w:p>
    <w:p w14:paraId="3AE332C0" w14:textId="77777777" w:rsidR="00D839B9" w:rsidRDefault="00D839B9" w:rsidP="00D839B9">
      <w:pPr>
        <w:pStyle w:val="MTStandard"/>
      </w:pPr>
      <w:r w:rsidRPr="00EA30FF">
        <w:br w:type="page"/>
      </w:r>
      <w:bookmarkStart w:id="1367" w:name="_Toc532010761"/>
      <w:bookmarkStart w:id="1368" w:name="_Toc2493226"/>
      <w:bookmarkStart w:id="1369" w:name="_Toc3797457"/>
      <w:bookmarkStart w:id="1370" w:name="_Toc65989687"/>
      <w:bookmarkStart w:id="1371" w:name="_Toc223486502"/>
      <w:bookmarkStart w:id="1372" w:name="_Toc241288429"/>
      <w:bookmarkStart w:id="1373" w:name="_Toc242176194"/>
    </w:p>
    <w:p w14:paraId="765B59D4" w14:textId="77777777" w:rsidR="00D839B9" w:rsidRPr="00EA30FF" w:rsidRDefault="00D839B9" w:rsidP="00D839B9">
      <w:pPr>
        <w:pStyle w:val="MTHeadingSCS2"/>
      </w:pPr>
      <w:bookmarkStart w:id="1374" w:name="_Toc254768831"/>
      <w:bookmarkStart w:id="1375" w:name="_Toc47605048"/>
      <w:bookmarkStart w:id="1376" w:name="_Toc85786236"/>
      <w:bookmarkEnd w:id="1346"/>
      <w:bookmarkEnd w:id="1347"/>
      <w:bookmarkEnd w:id="1348"/>
      <w:bookmarkEnd w:id="1367"/>
      <w:bookmarkEnd w:id="1368"/>
      <w:bookmarkEnd w:id="1369"/>
      <w:bookmarkEnd w:id="1370"/>
      <w:bookmarkEnd w:id="1371"/>
      <w:bookmarkEnd w:id="1372"/>
      <w:bookmarkEnd w:id="1373"/>
      <w:r w:rsidRPr="00EA30FF">
        <w:lastRenderedPageBreak/>
        <w:t>CB.38 Safety</w:t>
      </w:r>
      <w:bookmarkEnd w:id="1374"/>
      <w:r w:rsidRPr="00EA30FF">
        <w:t xml:space="preserve"> devices</w:t>
      </w:r>
      <w:bookmarkEnd w:id="1375"/>
      <w:bookmarkEnd w:id="1376"/>
    </w:p>
    <w:p w14:paraId="29921FC4" w14:textId="77777777" w:rsidR="00D839B9" w:rsidRPr="00EA30FF" w:rsidRDefault="00D839B9" w:rsidP="00D839B9">
      <w:pPr>
        <w:pStyle w:val="MTHeading"/>
      </w:pPr>
      <w:r w:rsidRPr="00EA30FF">
        <w:t>Mechanical Part:</w:t>
      </w:r>
    </w:p>
    <w:p w14:paraId="65D95E85" w14:textId="77777777" w:rsidR="00D839B9" w:rsidRPr="00EA30FF" w:rsidRDefault="00D839B9" w:rsidP="00D839B9">
      <w:pPr>
        <w:pStyle w:val="MTBullet"/>
      </w:pPr>
      <w:r w:rsidRPr="00EA30FF">
        <w:t xml:space="preserve">Safety identification plan, showing dangerous areas, escape routes, safety signs and additionally safety information </w:t>
      </w:r>
    </w:p>
    <w:p w14:paraId="5F0BF69F" w14:textId="77777777" w:rsidR="00D839B9" w:rsidRPr="00EA30FF" w:rsidRDefault="00D839B9" w:rsidP="00D839B9">
      <w:pPr>
        <w:pStyle w:val="MTBullet"/>
      </w:pPr>
      <w:r w:rsidRPr="00EA30FF">
        <w:t>Safety protection covers, where necessary</w:t>
      </w:r>
    </w:p>
    <w:p w14:paraId="69011796" w14:textId="77777777" w:rsidR="00D839B9" w:rsidRDefault="00D839B9" w:rsidP="00D839B9">
      <w:pPr>
        <w:pStyle w:val="MTBullet"/>
      </w:pPr>
      <w:r w:rsidRPr="00EA30FF">
        <w:t>Guards (fences, railings and safety doors) to prevent access to hazardous areas</w:t>
      </w:r>
    </w:p>
    <w:p w14:paraId="69F2CFEC" w14:textId="77777777" w:rsidR="00D839B9" w:rsidRPr="00EA30FF" w:rsidRDefault="00D839B9" w:rsidP="00D839B9">
      <w:pPr>
        <w:pStyle w:val="MTStandard"/>
      </w:pPr>
    </w:p>
    <w:p w14:paraId="0050962F" w14:textId="2F367DC9" w:rsidR="00D839B9" w:rsidRDefault="00D839B9" w:rsidP="001E5294">
      <w:pPr>
        <w:pStyle w:val="MTStandard"/>
      </w:pPr>
    </w:p>
    <w:p w14:paraId="588457BE" w14:textId="710B29DB" w:rsidR="00D839B9" w:rsidRDefault="00D839B9">
      <w:pPr>
        <w:rPr>
          <w:lang w:val="en-GB" w:eastAsia="de-AT"/>
        </w:rPr>
      </w:pPr>
      <w:r>
        <w:br w:type="page"/>
      </w:r>
    </w:p>
    <w:p w14:paraId="18F33BB0" w14:textId="30CBABFA" w:rsidR="00D839B9" w:rsidRDefault="00D839B9" w:rsidP="00D839B9">
      <w:pPr>
        <w:pStyle w:val="MTHeadingSCS1"/>
      </w:pPr>
      <w:bookmarkStart w:id="1377" w:name="_Toc2333739"/>
      <w:bookmarkStart w:id="1378" w:name="_Toc3107611"/>
      <w:bookmarkStart w:id="1379" w:name="_Toc65989735"/>
      <w:bookmarkStart w:id="1380" w:name="_Toc226190116"/>
      <w:bookmarkStart w:id="1381" w:name="_Toc242177444"/>
      <w:bookmarkStart w:id="1382" w:name="_Toc53131422"/>
      <w:bookmarkStart w:id="1383" w:name="_Toc85786237"/>
      <w:r w:rsidRPr="00856530">
        <w:lastRenderedPageBreak/>
        <w:t>CB.4</w:t>
      </w:r>
      <w:r>
        <w:t>. Slab h</w:t>
      </w:r>
      <w:r w:rsidRPr="00856530">
        <w:t>andling</w:t>
      </w:r>
      <w:bookmarkEnd w:id="1377"/>
      <w:bookmarkEnd w:id="1378"/>
      <w:bookmarkEnd w:id="1379"/>
      <w:bookmarkEnd w:id="1380"/>
      <w:bookmarkEnd w:id="1381"/>
      <w:bookmarkEnd w:id="1382"/>
      <w:bookmarkEnd w:id="1383"/>
    </w:p>
    <w:p w14:paraId="212FCE24" w14:textId="77777777" w:rsidR="00D839B9" w:rsidRPr="00856530" w:rsidRDefault="00D839B9" w:rsidP="00D839B9">
      <w:pPr>
        <w:pStyle w:val="MTHeadingSCS2"/>
      </w:pPr>
      <w:bookmarkStart w:id="1384" w:name="_Toc533389091"/>
      <w:bookmarkStart w:id="1385" w:name="_Toc2333757"/>
      <w:bookmarkStart w:id="1386" w:name="_Toc3107629"/>
      <w:bookmarkStart w:id="1387" w:name="_Toc65989753"/>
      <w:bookmarkStart w:id="1388" w:name="_Toc226190134"/>
      <w:bookmarkStart w:id="1389" w:name="_Toc242177462"/>
      <w:bookmarkStart w:id="1390" w:name="_Toc53131433"/>
      <w:bookmarkStart w:id="1391" w:name="_Toc85786238"/>
      <w:r>
        <w:t xml:space="preserve">CB.42. Inspection </w:t>
      </w:r>
      <w:bookmarkEnd w:id="1384"/>
      <w:bookmarkEnd w:id="1385"/>
      <w:bookmarkEnd w:id="1386"/>
      <w:bookmarkEnd w:id="1387"/>
      <w:bookmarkEnd w:id="1388"/>
      <w:bookmarkEnd w:id="1389"/>
      <w:r>
        <w:t>facilities</w:t>
      </w:r>
      <w:bookmarkEnd w:id="1390"/>
      <w:bookmarkEnd w:id="1391"/>
    </w:p>
    <w:p w14:paraId="42040110" w14:textId="77777777" w:rsidR="00D839B9" w:rsidRPr="00856530" w:rsidRDefault="00D839B9" w:rsidP="00D839B9">
      <w:pPr>
        <w:pStyle w:val="MTHeading"/>
      </w:pPr>
      <w:bookmarkStart w:id="1392" w:name="_Toc528579208"/>
      <w:r w:rsidRPr="00856530">
        <w:t>General description</w:t>
      </w:r>
      <w:bookmarkEnd w:id="1392"/>
    </w:p>
    <w:p w14:paraId="2EA98F51" w14:textId="77777777" w:rsidR="00D839B9" w:rsidRPr="00856530" w:rsidRDefault="00D839B9" w:rsidP="00D839B9">
      <w:pPr>
        <w:pStyle w:val="MTStandard"/>
      </w:pPr>
      <w:r w:rsidRPr="00856530">
        <w:t>A small part of slab production which deviates from the production conditions (defined as not hot chargeable) and/or are first slabs of a sequence and/or quality change slabs have to be cooled down to inspection /hand scarfing/hand grinding temperature.</w:t>
      </w:r>
    </w:p>
    <w:p w14:paraId="39EBDB5C" w14:textId="77777777" w:rsidR="00D839B9" w:rsidRDefault="00D839B9" w:rsidP="00D839B9">
      <w:pPr>
        <w:pStyle w:val="MTStandard"/>
      </w:pPr>
      <w:r w:rsidRPr="00856530">
        <w:t>Inspection slab temperature</w:t>
      </w:r>
      <w:r>
        <w:t xml:space="preserve"> </w:t>
      </w:r>
      <w:r w:rsidRPr="00856530">
        <w:t xml:space="preserve">max. 200° C. Slab cooling will be done </w:t>
      </w:r>
      <w:bookmarkStart w:id="1393" w:name="_Toc533389092"/>
      <w:bookmarkStart w:id="1394" w:name="_Toc2333758"/>
      <w:bookmarkStart w:id="1395" w:name="_Toc3107630"/>
      <w:bookmarkStart w:id="1396" w:name="_Toc65989754"/>
      <w:bookmarkStart w:id="1397" w:name="_Toc226190135"/>
      <w:bookmarkStart w:id="1398" w:name="_Toc242177463"/>
      <w:r>
        <w:t>mostly by air cooling in piles.</w:t>
      </w:r>
    </w:p>
    <w:p w14:paraId="284B3675" w14:textId="77777777" w:rsidR="00D839B9" w:rsidRDefault="00D839B9" w:rsidP="00D839B9">
      <w:pPr>
        <w:pStyle w:val="MTStandard"/>
      </w:pPr>
    </w:p>
    <w:p w14:paraId="6874FEC4" w14:textId="77777777" w:rsidR="00D839B9" w:rsidRPr="00856530" w:rsidRDefault="00D839B9" w:rsidP="00D839B9">
      <w:pPr>
        <w:pStyle w:val="MTHeadingSCS3"/>
      </w:pPr>
      <w:bookmarkStart w:id="1399" w:name="_Toc53131434"/>
      <w:bookmarkStart w:id="1400" w:name="_Toc85786239"/>
      <w:r w:rsidRPr="00856530">
        <w:t>CB.4</w:t>
      </w:r>
      <w:r>
        <w:t>2.1 Inspection g</w:t>
      </w:r>
      <w:r w:rsidRPr="00856530">
        <w:t>rate</w:t>
      </w:r>
      <w:bookmarkEnd w:id="1393"/>
      <w:bookmarkEnd w:id="1394"/>
      <w:bookmarkEnd w:id="1395"/>
      <w:bookmarkEnd w:id="1396"/>
      <w:bookmarkEnd w:id="1397"/>
      <w:bookmarkEnd w:id="1398"/>
      <w:bookmarkEnd w:id="1399"/>
      <w:bookmarkEnd w:id="1400"/>
    </w:p>
    <w:p w14:paraId="6B5EA45B" w14:textId="77777777" w:rsidR="00D839B9" w:rsidRPr="00856530" w:rsidRDefault="00D839B9" w:rsidP="00D839B9">
      <w:pPr>
        <w:pStyle w:val="MTHeading"/>
      </w:pPr>
      <w:r w:rsidRPr="00856530">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856530" w14:paraId="66CB53CA" w14:textId="77777777" w:rsidTr="00D839B9">
        <w:tc>
          <w:tcPr>
            <w:tcW w:w="3544" w:type="dxa"/>
          </w:tcPr>
          <w:p w14:paraId="28D41A44" w14:textId="77777777" w:rsidR="00D839B9" w:rsidRPr="00856530" w:rsidRDefault="00D839B9" w:rsidP="00D839B9">
            <w:pPr>
              <w:pStyle w:val="MTTableText"/>
            </w:pPr>
            <w:r w:rsidRPr="00856530">
              <w:t>Type of design</w:t>
            </w:r>
          </w:p>
        </w:tc>
        <w:tc>
          <w:tcPr>
            <w:tcW w:w="5244" w:type="dxa"/>
          </w:tcPr>
          <w:p w14:paraId="6C00690F" w14:textId="77777777" w:rsidR="00D839B9" w:rsidRPr="00856530" w:rsidRDefault="00D839B9" w:rsidP="00D839B9">
            <w:pPr>
              <w:pStyle w:val="MTTableText"/>
            </w:pPr>
            <w:r w:rsidRPr="00856530">
              <w:t>bottom grate inspection grate</w:t>
            </w:r>
          </w:p>
        </w:tc>
      </w:tr>
      <w:tr w:rsidR="00D839B9" w:rsidRPr="00856530" w14:paraId="7EE80104" w14:textId="77777777" w:rsidTr="00D839B9">
        <w:tc>
          <w:tcPr>
            <w:tcW w:w="3544" w:type="dxa"/>
          </w:tcPr>
          <w:p w14:paraId="215A6997" w14:textId="77777777" w:rsidR="00D839B9" w:rsidRPr="00856530" w:rsidRDefault="00D839B9" w:rsidP="00D839B9">
            <w:pPr>
              <w:pStyle w:val="MTTableText"/>
            </w:pPr>
            <w:r w:rsidRPr="00856530">
              <w:t>Material</w:t>
            </w:r>
          </w:p>
        </w:tc>
        <w:tc>
          <w:tcPr>
            <w:tcW w:w="5244" w:type="dxa"/>
          </w:tcPr>
          <w:p w14:paraId="24918D57" w14:textId="77777777" w:rsidR="00D839B9" w:rsidRPr="00856530" w:rsidRDefault="00D839B9" w:rsidP="00D839B9">
            <w:pPr>
              <w:pStyle w:val="MTTableText"/>
            </w:pPr>
            <w:r w:rsidRPr="00856530">
              <w:t>scrap slabs (customer supply)</w:t>
            </w:r>
          </w:p>
        </w:tc>
      </w:tr>
      <w:tr w:rsidR="00D839B9" w:rsidRPr="00856530" w14:paraId="39CA2F9D" w14:textId="77777777" w:rsidTr="00D839B9">
        <w:trPr>
          <w:hidden/>
        </w:trPr>
        <w:tc>
          <w:tcPr>
            <w:tcW w:w="3544" w:type="dxa"/>
          </w:tcPr>
          <w:p w14:paraId="257C026C" w14:textId="77777777" w:rsidR="00D839B9" w:rsidRPr="009F622F" w:rsidRDefault="00D839B9" w:rsidP="00D839B9">
            <w:pPr>
              <w:pStyle w:val="MTTableText"/>
              <w:rPr>
                <w:vanish/>
              </w:rPr>
            </w:pPr>
            <w:r w:rsidRPr="009F622F">
              <w:rPr>
                <w:vanish/>
              </w:rPr>
              <w:t>Length</w:t>
            </w:r>
          </w:p>
        </w:tc>
        <w:tc>
          <w:tcPr>
            <w:tcW w:w="5244" w:type="dxa"/>
          </w:tcPr>
          <w:p w14:paraId="2175A867" w14:textId="77777777" w:rsidR="00D839B9" w:rsidRPr="009F622F" w:rsidRDefault="00D839B9" w:rsidP="00D839B9">
            <w:pPr>
              <w:pStyle w:val="MTTableText"/>
              <w:rPr>
                <w:vanish/>
              </w:rPr>
            </w:pPr>
            <w:r w:rsidRPr="009F622F">
              <w:rPr>
                <w:vanish/>
              </w:rPr>
              <w:t>approx. 15,000 mm</w:t>
            </w:r>
          </w:p>
        </w:tc>
      </w:tr>
      <w:tr w:rsidR="00D839B9" w:rsidRPr="00856530" w14:paraId="4F29B6D9" w14:textId="77777777" w:rsidTr="00D839B9">
        <w:trPr>
          <w:hidden/>
        </w:trPr>
        <w:tc>
          <w:tcPr>
            <w:tcW w:w="3544" w:type="dxa"/>
          </w:tcPr>
          <w:p w14:paraId="1C917CB8" w14:textId="77777777" w:rsidR="00D839B9" w:rsidRPr="009F622F" w:rsidRDefault="00D839B9" w:rsidP="00D839B9">
            <w:pPr>
              <w:pStyle w:val="MTTableText"/>
              <w:rPr>
                <w:vanish/>
              </w:rPr>
            </w:pPr>
            <w:r w:rsidRPr="009F622F">
              <w:rPr>
                <w:vanish/>
              </w:rPr>
              <w:t>Width</w:t>
            </w:r>
          </w:p>
        </w:tc>
        <w:tc>
          <w:tcPr>
            <w:tcW w:w="5244" w:type="dxa"/>
          </w:tcPr>
          <w:p w14:paraId="146A5ACA" w14:textId="77777777" w:rsidR="00D839B9" w:rsidRPr="009F622F" w:rsidRDefault="00D839B9" w:rsidP="00D839B9">
            <w:pPr>
              <w:pStyle w:val="MTTableText"/>
              <w:rPr>
                <w:vanish/>
              </w:rPr>
            </w:pPr>
            <w:r w:rsidRPr="009F622F">
              <w:rPr>
                <w:vanish/>
              </w:rPr>
              <w:t>approx. 6,000 mm</w:t>
            </w:r>
          </w:p>
        </w:tc>
      </w:tr>
      <w:tr w:rsidR="00D839B9" w:rsidRPr="00856530" w14:paraId="227F9257" w14:textId="77777777" w:rsidTr="00D839B9">
        <w:trPr>
          <w:hidden/>
        </w:trPr>
        <w:tc>
          <w:tcPr>
            <w:tcW w:w="3544" w:type="dxa"/>
          </w:tcPr>
          <w:p w14:paraId="0E5876E8" w14:textId="77777777" w:rsidR="00D839B9" w:rsidRPr="009F622F" w:rsidRDefault="00D839B9" w:rsidP="00D839B9">
            <w:pPr>
              <w:pStyle w:val="MTTableText"/>
              <w:rPr>
                <w:vanish/>
              </w:rPr>
            </w:pPr>
            <w:r w:rsidRPr="009F622F">
              <w:rPr>
                <w:vanish/>
              </w:rPr>
              <w:t>No of slab places</w:t>
            </w:r>
          </w:p>
        </w:tc>
        <w:tc>
          <w:tcPr>
            <w:tcW w:w="5244" w:type="dxa"/>
          </w:tcPr>
          <w:p w14:paraId="72D64E1D" w14:textId="77777777" w:rsidR="00D839B9" w:rsidRPr="009F622F" w:rsidRDefault="00D839B9" w:rsidP="00D839B9">
            <w:pPr>
              <w:pStyle w:val="MTTableText"/>
              <w:rPr>
                <w:vanish/>
              </w:rPr>
            </w:pPr>
            <w:r w:rsidRPr="009F622F">
              <w:rPr>
                <w:vanish/>
              </w:rPr>
              <w:t>4</w:t>
            </w:r>
          </w:p>
        </w:tc>
      </w:tr>
      <w:tr w:rsidR="00D839B9" w:rsidRPr="00856530" w14:paraId="42FB9071" w14:textId="77777777" w:rsidTr="00D839B9">
        <w:trPr>
          <w:hidden/>
        </w:trPr>
        <w:tc>
          <w:tcPr>
            <w:tcW w:w="3544" w:type="dxa"/>
          </w:tcPr>
          <w:p w14:paraId="131DEB59" w14:textId="77777777" w:rsidR="00D839B9" w:rsidRPr="009F622F" w:rsidRDefault="00D839B9" w:rsidP="00D839B9">
            <w:pPr>
              <w:pStyle w:val="MTTableText"/>
              <w:rPr>
                <w:vanish/>
              </w:rPr>
            </w:pPr>
            <w:r w:rsidRPr="009F622F">
              <w:rPr>
                <w:vanish/>
              </w:rPr>
              <w:t>Scale discharge/cleaning</w:t>
            </w:r>
          </w:p>
        </w:tc>
        <w:tc>
          <w:tcPr>
            <w:tcW w:w="5244" w:type="dxa"/>
          </w:tcPr>
          <w:p w14:paraId="7DDA83B4" w14:textId="77777777" w:rsidR="00D839B9" w:rsidRPr="009F622F" w:rsidRDefault="00D839B9" w:rsidP="00D839B9">
            <w:pPr>
              <w:pStyle w:val="MTTableText"/>
              <w:rPr>
                <w:vanish/>
              </w:rPr>
            </w:pPr>
            <w:r w:rsidRPr="009F622F">
              <w:rPr>
                <w:vanish/>
              </w:rPr>
              <w:t>manually by hand or by crane magnet device</w:t>
            </w:r>
          </w:p>
        </w:tc>
      </w:tr>
      <w:tr w:rsidR="00D839B9" w:rsidRPr="00856530" w14:paraId="6303980D" w14:textId="77777777" w:rsidTr="00D839B9">
        <w:tc>
          <w:tcPr>
            <w:tcW w:w="3544" w:type="dxa"/>
          </w:tcPr>
          <w:p w14:paraId="47E12939" w14:textId="77777777" w:rsidR="00D839B9" w:rsidRPr="00856530" w:rsidRDefault="00D839B9" w:rsidP="00D839B9">
            <w:pPr>
              <w:pStyle w:val="MTTableText"/>
            </w:pPr>
            <w:r w:rsidRPr="00856530">
              <w:t>Slab turning over for inspection lower slab surface</w:t>
            </w:r>
          </w:p>
        </w:tc>
        <w:tc>
          <w:tcPr>
            <w:tcW w:w="5244" w:type="dxa"/>
          </w:tcPr>
          <w:p w14:paraId="23F7584F" w14:textId="77777777" w:rsidR="00D839B9" w:rsidRPr="00856530" w:rsidRDefault="00D839B9" w:rsidP="00D839B9">
            <w:pPr>
              <w:pStyle w:val="MTTableText"/>
            </w:pPr>
            <w:r w:rsidRPr="00856530">
              <w:t xml:space="preserve">by bay magnet crane or slab turnover device </w:t>
            </w:r>
          </w:p>
        </w:tc>
      </w:tr>
    </w:tbl>
    <w:p w14:paraId="1BED2442" w14:textId="77777777" w:rsidR="00D839B9" w:rsidRDefault="00D839B9" w:rsidP="00D839B9">
      <w:pPr>
        <w:pStyle w:val="MTStandard"/>
      </w:pPr>
    </w:p>
    <w:p w14:paraId="7394C347" w14:textId="77777777" w:rsidR="00D839B9" w:rsidRPr="00856530" w:rsidRDefault="00D839B9" w:rsidP="00D839B9">
      <w:pPr>
        <w:pStyle w:val="MTHeading"/>
      </w:pPr>
      <w:r w:rsidRPr="00856530">
        <w:t>Functional Description</w:t>
      </w:r>
    </w:p>
    <w:p w14:paraId="2D1469B0" w14:textId="77777777" w:rsidR="00D839B9" w:rsidRDefault="00D839B9" w:rsidP="00D839B9">
      <w:pPr>
        <w:pStyle w:val="MTStandard"/>
      </w:pPr>
      <w:r>
        <w:t>The inspection grate is made of scrap slabs and is used for slab inspection.</w:t>
      </w:r>
    </w:p>
    <w:p w14:paraId="03275830" w14:textId="77777777" w:rsidR="00D839B9" w:rsidRPr="00856530" w:rsidRDefault="00D839B9" w:rsidP="00D839B9">
      <w:pPr>
        <w:pStyle w:val="MTStandard"/>
      </w:pPr>
    </w:p>
    <w:p w14:paraId="176ED559" w14:textId="77777777" w:rsidR="00D839B9" w:rsidRDefault="00D839B9" w:rsidP="00D839B9">
      <w:pPr>
        <w:pStyle w:val="MTStandard"/>
      </w:pPr>
      <w:r w:rsidRPr="00856530">
        <w:br w:type="page"/>
      </w:r>
      <w:bookmarkStart w:id="1401" w:name="_Toc533389093"/>
      <w:bookmarkStart w:id="1402" w:name="_Toc2333759"/>
      <w:bookmarkStart w:id="1403" w:name="_Toc3107631"/>
      <w:bookmarkStart w:id="1404" w:name="_Toc65989755"/>
      <w:bookmarkStart w:id="1405" w:name="_Toc226190136"/>
      <w:bookmarkStart w:id="1406" w:name="_Toc242177464"/>
    </w:p>
    <w:p w14:paraId="11FB7BBF" w14:textId="77777777" w:rsidR="00D839B9" w:rsidRPr="009F622F" w:rsidRDefault="00D839B9" w:rsidP="00D839B9">
      <w:pPr>
        <w:pStyle w:val="MTHeadingSCS3"/>
        <w:rPr>
          <w:vanish/>
        </w:rPr>
      </w:pPr>
      <w:bookmarkStart w:id="1407" w:name="_Toc53131435"/>
      <w:r w:rsidRPr="009F622F">
        <w:rPr>
          <w:vanish/>
        </w:rPr>
        <w:lastRenderedPageBreak/>
        <w:t>CB.42.2 Inspection steel structur</w:t>
      </w:r>
      <w:bookmarkEnd w:id="1401"/>
      <w:bookmarkEnd w:id="1402"/>
      <w:bookmarkEnd w:id="1403"/>
      <w:bookmarkEnd w:id="1404"/>
      <w:bookmarkEnd w:id="1405"/>
      <w:bookmarkEnd w:id="1406"/>
      <w:r w:rsidRPr="009F622F">
        <w:rPr>
          <w:vanish/>
        </w:rPr>
        <w:t>e</w:t>
      </w:r>
      <w:bookmarkEnd w:id="1407"/>
    </w:p>
    <w:p w14:paraId="77C712A5" w14:textId="77777777" w:rsidR="00D839B9" w:rsidRPr="009F622F" w:rsidRDefault="00D839B9" w:rsidP="00D839B9">
      <w:pPr>
        <w:pStyle w:val="MTHeading"/>
        <w:rPr>
          <w:vanish/>
        </w:rPr>
      </w:pPr>
      <w:r w:rsidRPr="009F622F">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9F622F" w14:paraId="6E77DA13" w14:textId="77777777" w:rsidTr="00D839B9">
        <w:trPr>
          <w:hidden/>
        </w:trPr>
        <w:tc>
          <w:tcPr>
            <w:tcW w:w="3544" w:type="dxa"/>
          </w:tcPr>
          <w:p w14:paraId="2B232FFD" w14:textId="77777777" w:rsidR="00D839B9" w:rsidRPr="009F622F" w:rsidRDefault="00D839B9" w:rsidP="00D839B9">
            <w:pPr>
              <w:pStyle w:val="MTTableText"/>
              <w:rPr>
                <w:vanish/>
              </w:rPr>
            </w:pPr>
            <w:r w:rsidRPr="009F622F">
              <w:rPr>
                <w:vanish/>
              </w:rPr>
              <w:t>Type of design</w:t>
            </w:r>
          </w:p>
        </w:tc>
        <w:tc>
          <w:tcPr>
            <w:tcW w:w="5244" w:type="dxa"/>
          </w:tcPr>
          <w:p w14:paraId="7FF4D40C" w14:textId="77777777" w:rsidR="00D839B9" w:rsidRPr="009F622F" w:rsidRDefault="00D839B9" w:rsidP="00D839B9">
            <w:pPr>
              <w:pStyle w:val="MTTableText"/>
              <w:rPr>
                <w:vanish/>
              </w:rPr>
            </w:pPr>
            <w:r w:rsidRPr="009F622F">
              <w:rPr>
                <w:vanish/>
              </w:rPr>
              <w:t>steel structure protection wall</w:t>
            </w:r>
          </w:p>
        </w:tc>
      </w:tr>
      <w:tr w:rsidR="00D839B9" w:rsidRPr="009F622F" w14:paraId="3F904BD1" w14:textId="77777777" w:rsidTr="00D839B9">
        <w:trPr>
          <w:hidden/>
        </w:trPr>
        <w:tc>
          <w:tcPr>
            <w:tcW w:w="3544" w:type="dxa"/>
          </w:tcPr>
          <w:p w14:paraId="06F605B7" w14:textId="77777777" w:rsidR="00D839B9" w:rsidRPr="009F622F" w:rsidRDefault="00D839B9" w:rsidP="00D839B9">
            <w:pPr>
              <w:pStyle w:val="MTTableText"/>
              <w:rPr>
                <w:vanish/>
              </w:rPr>
            </w:pPr>
            <w:r w:rsidRPr="009F622F">
              <w:rPr>
                <w:vanish/>
              </w:rPr>
              <w:t>Height</w:t>
            </w:r>
          </w:p>
        </w:tc>
        <w:tc>
          <w:tcPr>
            <w:tcW w:w="5244" w:type="dxa"/>
          </w:tcPr>
          <w:p w14:paraId="2745E5DE" w14:textId="77777777" w:rsidR="00D839B9" w:rsidRPr="009F622F" w:rsidRDefault="00D839B9" w:rsidP="00D839B9">
            <w:pPr>
              <w:pStyle w:val="MTTableText"/>
              <w:rPr>
                <w:vanish/>
              </w:rPr>
            </w:pPr>
            <w:r w:rsidRPr="009F622F">
              <w:rPr>
                <w:vanish/>
              </w:rPr>
              <w:t xml:space="preserve">approx. </w:t>
            </w:r>
            <w:r w:rsidRPr="009F622F">
              <w:rPr>
                <w:vanish/>
                <w:highlight w:val="yellow"/>
              </w:rPr>
              <w:t>2,500</w:t>
            </w:r>
            <w:r w:rsidRPr="009F622F">
              <w:rPr>
                <w:vanish/>
              </w:rPr>
              <w:t xml:space="preserve"> mm</w:t>
            </w:r>
          </w:p>
        </w:tc>
      </w:tr>
      <w:tr w:rsidR="00D839B9" w:rsidRPr="009F622F" w14:paraId="1084171C" w14:textId="77777777" w:rsidTr="00D839B9">
        <w:trPr>
          <w:hidden/>
        </w:trPr>
        <w:tc>
          <w:tcPr>
            <w:tcW w:w="3544" w:type="dxa"/>
          </w:tcPr>
          <w:p w14:paraId="1DB9666C" w14:textId="77777777" w:rsidR="00D839B9" w:rsidRPr="009F622F" w:rsidRDefault="00D839B9" w:rsidP="00D839B9">
            <w:pPr>
              <w:pStyle w:val="MTTableText"/>
              <w:rPr>
                <w:vanish/>
              </w:rPr>
            </w:pPr>
            <w:r w:rsidRPr="009F622F">
              <w:rPr>
                <w:vanish/>
              </w:rPr>
              <w:t>Length</w:t>
            </w:r>
          </w:p>
        </w:tc>
        <w:tc>
          <w:tcPr>
            <w:tcW w:w="5244" w:type="dxa"/>
          </w:tcPr>
          <w:p w14:paraId="6C9AFA60" w14:textId="77777777" w:rsidR="00D839B9" w:rsidRPr="009F622F" w:rsidRDefault="00D839B9" w:rsidP="00D839B9">
            <w:pPr>
              <w:pStyle w:val="MTTableText"/>
              <w:rPr>
                <w:vanish/>
              </w:rPr>
            </w:pPr>
            <w:r w:rsidRPr="009F622F">
              <w:rPr>
                <w:vanish/>
              </w:rPr>
              <w:t xml:space="preserve">approx. </w:t>
            </w:r>
            <w:r w:rsidRPr="009F622F">
              <w:rPr>
                <w:vanish/>
                <w:highlight w:val="yellow"/>
              </w:rPr>
              <w:t>15,000</w:t>
            </w:r>
            <w:r w:rsidRPr="009F622F">
              <w:rPr>
                <w:vanish/>
              </w:rPr>
              <w:t xml:space="preserve"> mm</w:t>
            </w:r>
          </w:p>
        </w:tc>
      </w:tr>
      <w:tr w:rsidR="00D839B9" w:rsidRPr="009F622F" w14:paraId="68BEFDC6" w14:textId="77777777" w:rsidTr="00D839B9">
        <w:trPr>
          <w:hidden/>
        </w:trPr>
        <w:tc>
          <w:tcPr>
            <w:tcW w:w="3544" w:type="dxa"/>
          </w:tcPr>
          <w:p w14:paraId="367745BE" w14:textId="77777777" w:rsidR="00D839B9" w:rsidRPr="009F622F" w:rsidRDefault="00D839B9" w:rsidP="00D839B9">
            <w:pPr>
              <w:pStyle w:val="MTTableText"/>
              <w:rPr>
                <w:vanish/>
              </w:rPr>
            </w:pPr>
            <w:r w:rsidRPr="009F622F">
              <w:rPr>
                <w:vanish/>
              </w:rPr>
              <w:t>Media supply</w:t>
            </w:r>
          </w:p>
        </w:tc>
        <w:tc>
          <w:tcPr>
            <w:tcW w:w="5244" w:type="dxa"/>
          </w:tcPr>
          <w:p w14:paraId="18BB692F" w14:textId="77777777" w:rsidR="00D839B9" w:rsidRPr="009F622F" w:rsidRDefault="00D839B9" w:rsidP="00D839B9">
            <w:pPr>
              <w:pStyle w:val="MTTableText"/>
              <w:rPr>
                <w:vanish/>
              </w:rPr>
            </w:pPr>
            <w:r w:rsidRPr="009F622F">
              <w:rPr>
                <w:vanish/>
              </w:rPr>
              <w:t>oxygen and gas for hand scarfing</w:t>
            </w:r>
            <w:r w:rsidRPr="009F622F">
              <w:rPr>
                <w:vanish/>
              </w:rPr>
              <w:br/>
              <w:t>electricity for hand grinding</w:t>
            </w:r>
          </w:p>
        </w:tc>
      </w:tr>
      <w:tr w:rsidR="00D839B9" w:rsidRPr="009F622F" w14:paraId="2F3A7C53" w14:textId="77777777" w:rsidTr="00D839B9">
        <w:trPr>
          <w:trHeight w:val="427"/>
          <w:hidden/>
        </w:trPr>
        <w:tc>
          <w:tcPr>
            <w:tcW w:w="3544" w:type="dxa"/>
          </w:tcPr>
          <w:p w14:paraId="021A7CA2" w14:textId="77777777" w:rsidR="00D839B9" w:rsidRPr="009F622F" w:rsidRDefault="00D839B9" w:rsidP="00D839B9">
            <w:pPr>
              <w:pStyle w:val="MTTableText"/>
              <w:rPr>
                <w:vanish/>
              </w:rPr>
            </w:pPr>
            <w:r w:rsidRPr="009F622F">
              <w:rPr>
                <w:vanish/>
              </w:rPr>
              <w:t>Take over point</w:t>
            </w:r>
          </w:p>
        </w:tc>
        <w:tc>
          <w:tcPr>
            <w:tcW w:w="5244" w:type="dxa"/>
          </w:tcPr>
          <w:p w14:paraId="4D2C1550" w14:textId="77777777" w:rsidR="00D839B9" w:rsidRPr="009F622F" w:rsidRDefault="00D839B9" w:rsidP="00D839B9">
            <w:pPr>
              <w:pStyle w:val="MTTableText"/>
              <w:rPr>
                <w:vanish/>
              </w:rPr>
            </w:pPr>
            <w:r w:rsidRPr="009F622F">
              <w:rPr>
                <w:vanish/>
              </w:rPr>
              <w:t>next column</w:t>
            </w:r>
          </w:p>
        </w:tc>
      </w:tr>
    </w:tbl>
    <w:p w14:paraId="71C059F6" w14:textId="77777777" w:rsidR="00D839B9" w:rsidRPr="009F622F" w:rsidRDefault="00D839B9" w:rsidP="00D839B9">
      <w:pPr>
        <w:pStyle w:val="MTStandard"/>
        <w:rPr>
          <w:vanish/>
        </w:rPr>
      </w:pPr>
    </w:p>
    <w:p w14:paraId="7B481C16" w14:textId="77777777" w:rsidR="00D839B9" w:rsidRPr="009F622F" w:rsidRDefault="00D839B9" w:rsidP="00D839B9">
      <w:pPr>
        <w:pStyle w:val="MTHeading"/>
        <w:rPr>
          <w:vanish/>
        </w:rPr>
      </w:pPr>
      <w:r w:rsidRPr="009F622F">
        <w:rPr>
          <w:vanish/>
        </w:rPr>
        <w:t>Main Components:</w:t>
      </w:r>
    </w:p>
    <w:p w14:paraId="186A8396" w14:textId="15CB0ADB" w:rsidR="00D839B9" w:rsidRPr="009F622F" w:rsidRDefault="00D839B9" w:rsidP="00D839B9">
      <w:pPr>
        <w:pStyle w:val="MTBulletIndent"/>
        <w:tabs>
          <w:tab w:val="clear" w:pos="1211"/>
          <w:tab w:val="num" w:pos="927"/>
        </w:tabs>
        <w:ind w:left="907"/>
        <w:rPr>
          <w:vanish/>
        </w:rPr>
      </w:pPr>
      <w:r w:rsidRPr="009F622F">
        <w:rPr>
          <w:vanish/>
        </w:rPr>
        <w:t xml:space="preserve">Protection wall for protection of </w:t>
      </w:r>
      <w:r w:rsidR="00AE6697" w:rsidRPr="009F622F">
        <w:rPr>
          <w:vanish/>
        </w:rPr>
        <w:t xml:space="preserve">surrounding </w:t>
      </w:r>
      <w:r w:rsidRPr="009F622F">
        <w:rPr>
          <w:vanish/>
        </w:rPr>
        <w:t>equipment and bay wall / columns.</w:t>
      </w:r>
    </w:p>
    <w:p w14:paraId="4946D441" w14:textId="77777777" w:rsidR="00D839B9" w:rsidRPr="009F622F" w:rsidRDefault="00D839B9" w:rsidP="00D839B9">
      <w:pPr>
        <w:pStyle w:val="MTBulletIndent"/>
        <w:tabs>
          <w:tab w:val="clear" w:pos="1211"/>
          <w:tab w:val="num" w:pos="927"/>
        </w:tabs>
        <w:ind w:left="907"/>
        <w:rPr>
          <w:vanish/>
        </w:rPr>
      </w:pPr>
      <w:r w:rsidRPr="009F622F">
        <w:rPr>
          <w:vanish/>
        </w:rPr>
        <w:t>Base frame steel structure for gas regulation stations for hand scarfer</w:t>
      </w:r>
    </w:p>
    <w:p w14:paraId="3D499562" w14:textId="77777777" w:rsidR="00D839B9" w:rsidRPr="00EC2047" w:rsidRDefault="00D839B9" w:rsidP="00D839B9">
      <w:pPr>
        <w:pStyle w:val="MTBulletIndent"/>
        <w:tabs>
          <w:tab w:val="clear" w:pos="1211"/>
          <w:tab w:val="num" w:pos="927"/>
        </w:tabs>
        <w:ind w:left="907"/>
        <w:rPr>
          <w:vanish/>
        </w:rPr>
      </w:pPr>
      <w:r w:rsidRPr="00EC2047">
        <w:rPr>
          <w:vanish/>
        </w:rPr>
        <w:t>Interconnecting piping for media or cabling for hand grinding</w:t>
      </w:r>
    </w:p>
    <w:p w14:paraId="4AF4AD4A" w14:textId="77777777" w:rsidR="00D839B9" w:rsidRPr="00EC2047" w:rsidRDefault="00D839B9" w:rsidP="00D839B9">
      <w:pPr>
        <w:pStyle w:val="MTStandard"/>
        <w:rPr>
          <w:vanish/>
        </w:rPr>
      </w:pPr>
    </w:p>
    <w:p w14:paraId="27A8BDCF" w14:textId="77777777" w:rsidR="00D839B9" w:rsidRPr="00EC2047" w:rsidRDefault="00D839B9" w:rsidP="00D839B9">
      <w:pPr>
        <w:pStyle w:val="MTStandard"/>
        <w:rPr>
          <w:vanish/>
        </w:rPr>
      </w:pPr>
      <w:r w:rsidRPr="00EC2047">
        <w:rPr>
          <w:vanish/>
        </w:rPr>
        <w:br w:type="page"/>
      </w:r>
      <w:bookmarkStart w:id="1408" w:name="_Toc528579209"/>
      <w:bookmarkStart w:id="1409" w:name="_Toc533389094"/>
      <w:bookmarkStart w:id="1410" w:name="_Toc2333760"/>
      <w:bookmarkStart w:id="1411" w:name="_Toc3107632"/>
      <w:bookmarkStart w:id="1412" w:name="_Toc65989756"/>
      <w:bookmarkStart w:id="1413" w:name="_Toc226190137"/>
      <w:bookmarkStart w:id="1414" w:name="_Toc242177465"/>
    </w:p>
    <w:p w14:paraId="0F868472" w14:textId="5BF77113" w:rsidR="00D839B9" w:rsidRPr="00856530" w:rsidRDefault="00D839B9" w:rsidP="00D839B9">
      <w:pPr>
        <w:pStyle w:val="MTHeadingSCS3"/>
      </w:pPr>
      <w:bookmarkStart w:id="1415" w:name="_Toc53131436"/>
      <w:bookmarkStart w:id="1416" w:name="_Toc85786240"/>
      <w:r w:rsidRPr="00856530">
        <w:t>CB.4</w:t>
      </w:r>
      <w:r>
        <w:t>2.3 Hand s</w:t>
      </w:r>
      <w:r w:rsidRPr="00856530">
        <w:t xml:space="preserve">carfing </w:t>
      </w:r>
      <w:bookmarkEnd w:id="1408"/>
      <w:r>
        <w:t>d</w:t>
      </w:r>
      <w:r w:rsidRPr="00856530">
        <w:t>evice</w:t>
      </w:r>
      <w:bookmarkEnd w:id="1409"/>
      <w:bookmarkEnd w:id="1410"/>
      <w:bookmarkEnd w:id="1411"/>
      <w:bookmarkEnd w:id="1412"/>
      <w:bookmarkEnd w:id="1413"/>
      <w:bookmarkEnd w:id="1414"/>
      <w:bookmarkEnd w:id="1415"/>
      <w:r w:rsidR="009F622F">
        <w:t xml:space="preserve"> </w:t>
      </w:r>
      <w:r w:rsidR="009F622F" w:rsidRPr="009F622F">
        <w:rPr>
          <w:color w:val="FF0000"/>
        </w:rPr>
        <w:t>(Existing)</w:t>
      </w:r>
      <w:bookmarkEnd w:id="1416"/>
    </w:p>
    <w:p w14:paraId="3693BF83" w14:textId="77777777" w:rsidR="00D839B9" w:rsidRPr="009F622F" w:rsidRDefault="00D839B9" w:rsidP="00D839B9">
      <w:pPr>
        <w:pStyle w:val="MTHeading"/>
        <w:rPr>
          <w:vanish/>
        </w:rPr>
      </w:pPr>
      <w:r w:rsidRPr="009F622F">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9F622F" w14:paraId="25FD0327" w14:textId="77777777" w:rsidTr="00D839B9">
        <w:trPr>
          <w:hidden/>
        </w:trPr>
        <w:tc>
          <w:tcPr>
            <w:tcW w:w="3544" w:type="dxa"/>
          </w:tcPr>
          <w:p w14:paraId="5D26E3F9" w14:textId="77777777" w:rsidR="00D839B9" w:rsidRPr="009F622F" w:rsidRDefault="00D839B9" w:rsidP="00D839B9">
            <w:pPr>
              <w:pStyle w:val="MTTableText"/>
              <w:rPr>
                <w:vanish/>
              </w:rPr>
            </w:pPr>
            <w:r w:rsidRPr="009F622F">
              <w:rPr>
                <w:vanish/>
              </w:rPr>
              <w:t>Type</w:t>
            </w:r>
          </w:p>
        </w:tc>
        <w:tc>
          <w:tcPr>
            <w:tcW w:w="5244" w:type="dxa"/>
          </w:tcPr>
          <w:p w14:paraId="3804AA10" w14:textId="77777777" w:rsidR="00D839B9" w:rsidRPr="009F622F" w:rsidRDefault="00D839B9" w:rsidP="00D839B9">
            <w:pPr>
              <w:pStyle w:val="MTTableText"/>
              <w:rPr>
                <w:vanish/>
              </w:rPr>
            </w:pPr>
            <w:r w:rsidRPr="009F622F">
              <w:rPr>
                <w:vanish/>
              </w:rPr>
              <w:t>hand-operated with flow regulating valve</w:t>
            </w:r>
          </w:p>
        </w:tc>
      </w:tr>
      <w:tr w:rsidR="00D839B9" w:rsidRPr="009F622F" w14:paraId="3003FFFE" w14:textId="77777777" w:rsidTr="00D839B9">
        <w:trPr>
          <w:hidden/>
        </w:trPr>
        <w:tc>
          <w:tcPr>
            <w:tcW w:w="3544" w:type="dxa"/>
          </w:tcPr>
          <w:p w14:paraId="766EB2C0" w14:textId="77777777" w:rsidR="00D839B9" w:rsidRPr="009F622F" w:rsidRDefault="00D839B9" w:rsidP="00D839B9">
            <w:pPr>
              <w:pStyle w:val="MTTableText"/>
              <w:rPr>
                <w:vanish/>
              </w:rPr>
            </w:pPr>
            <w:r w:rsidRPr="009F622F">
              <w:rPr>
                <w:vanish/>
              </w:rPr>
              <w:t>Scarfing width</w:t>
            </w:r>
          </w:p>
        </w:tc>
        <w:tc>
          <w:tcPr>
            <w:tcW w:w="5244" w:type="dxa"/>
          </w:tcPr>
          <w:p w14:paraId="0FCC69D0" w14:textId="77777777" w:rsidR="00D839B9" w:rsidRPr="009F622F" w:rsidRDefault="00D839B9" w:rsidP="00D839B9">
            <w:pPr>
              <w:pStyle w:val="MTTableText"/>
              <w:rPr>
                <w:vanish/>
              </w:rPr>
            </w:pPr>
            <w:r w:rsidRPr="009F622F">
              <w:rPr>
                <w:vanish/>
              </w:rPr>
              <w:t>100 to 150 mm</w:t>
            </w:r>
          </w:p>
        </w:tc>
      </w:tr>
      <w:tr w:rsidR="00D839B9" w:rsidRPr="009F622F" w14:paraId="038E34DA" w14:textId="77777777" w:rsidTr="00D839B9">
        <w:trPr>
          <w:hidden/>
        </w:trPr>
        <w:tc>
          <w:tcPr>
            <w:tcW w:w="3544" w:type="dxa"/>
          </w:tcPr>
          <w:p w14:paraId="24808C4A" w14:textId="77777777" w:rsidR="00D839B9" w:rsidRPr="009F622F" w:rsidRDefault="00D839B9" w:rsidP="00D839B9">
            <w:pPr>
              <w:pStyle w:val="MTTableText"/>
              <w:rPr>
                <w:vanish/>
              </w:rPr>
            </w:pPr>
            <w:r w:rsidRPr="009F622F">
              <w:rPr>
                <w:vanish/>
              </w:rPr>
              <w:t>Scarfing depth</w:t>
            </w:r>
          </w:p>
        </w:tc>
        <w:tc>
          <w:tcPr>
            <w:tcW w:w="5244" w:type="dxa"/>
          </w:tcPr>
          <w:p w14:paraId="7292C4A0" w14:textId="77777777" w:rsidR="00D839B9" w:rsidRPr="009F622F" w:rsidRDefault="00D839B9" w:rsidP="00D839B9">
            <w:pPr>
              <w:pStyle w:val="MTTableText"/>
              <w:rPr>
                <w:vanish/>
              </w:rPr>
            </w:pPr>
            <w:r w:rsidRPr="009F622F">
              <w:rPr>
                <w:vanish/>
              </w:rPr>
              <w:t>2 - 5 mm</w:t>
            </w:r>
          </w:p>
        </w:tc>
      </w:tr>
      <w:tr w:rsidR="00D839B9" w:rsidRPr="009F622F" w14:paraId="16DDD8AB" w14:textId="77777777" w:rsidTr="00D839B9">
        <w:trPr>
          <w:hidden/>
        </w:trPr>
        <w:tc>
          <w:tcPr>
            <w:tcW w:w="3544" w:type="dxa"/>
          </w:tcPr>
          <w:p w14:paraId="018E3317" w14:textId="77777777" w:rsidR="00D839B9" w:rsidRPr="009F622F" w:rsidRDefault="00D839B9" w:rsidP="00D839B9">
            <w:pPr>
              <w:pStyle w:val="MTTableText"/>
              <w:rPr>
                <w:vanish/>
              </w:rPr>
            </w:pPr>
            <w:r w:rsidRPr="009F622F">
              <w:rPr>
                <w:vanish/>
              </w:rPr>
              <w:t>Length of blow pipe</w:t>
            </w:r>
          </w:p>
        </w:tc>
        <w:tc>
          <w:tcPr>
            <w:tcW w:w="5244" w:type="dxa"/>
          </w:tcPr>
          <w:p w14:paraId="474AAD0E" w14:textId="77777777" w:rsidR="00D839B9" w:rsidRPr="009F622F" w:rsidRDefault="00D839B9" w:rsidP="00D839B9">
            <w:pPr>
              <w:pStyle w:val="MTTableText"/>
              <w:rPr>
                <w:vanish/>
              </w:rPr>
            </w:pPr>
            <w:r w:rsidRPr="009F622F">
              <w:rPr>
                <w:vanish/>
              </w:rPr>
              <w:t>approx. 1,200 mm</w:t>
            </w:r>
          </w:p>
        </w:tc>
      </w:tr>
      <w:tr w:rsidR="00D839B9" w:rsidRPr="009F622F" w14:paraId="58ECEAF8" w14:textId="77777777" w:rsidTr="00D839B9">
        <w:trPr>
          <w:hidden/>
        </w:trPr>
        <w:tc>
          <w:tcPr>
            <w:tcW w:w="3544" w:type="dxa"/>
          </w:tcPr>
          <w:p w14:paraId="57CDCA3F" w14:textId="77777777" w:rsidR="00D839B9" w:rsidRPr="009F622F" w:rsidRDefault="00D839B9" w:rsidP="00D839B9">
            <w:pPr>
              <w:pStyle w:val="MTTableText"/>
              <w:rPr>
                <w:vanish/>
              </w:rPr>
            </w:pPr>
            <w:r w:rsidRPr="009F622F">
              <w:rPr>
                <w:vanish/>
              </w:rPr>
              <w:t>Length of hoses</w:t>
            </w:r>
          </w:p>
        </w:tc>
        <w:tc>
          <w:tcPr>
            <w:tcW w:w="5244" w:type="dxa"/>
          </w:tcPr>
          <w:p w14:paraId="0CD4C096" w14:textId="77777777" w:rsidR="00D839B9" w:rsidRPr="009F622F" w:rsidRDefault="00D839B9" w:rsidP="00D839B9">
            <w:pPr>
              <w:pStyle w:val="MTTableText"/>
              <w:rPr>
                <w:vanish/>
              </w:rPr>
            </w:pPr>
            <w:r w:rsidRPr="009F622F">
              <w:rPr>
                <w:vanish/>
              </w:rPr>
              <w:t xml:space="preserve">approx. </w:t>
            </w:r>
            <w:r w:rsidRPr="009F622F">
              <w:rPr>
                <w:vanish/>
                <w:highlight w:val="yellow"/>
              </w:rPr>
              <w:t>14</w:t>
            </w:r>
            <w:r w:rsidRPr="009F622F">
              <w:rPr>
                <w:vanish/>
              </w:rPr>
              <w:t xml:space="preserve"> m</w:t>
            </w:r>
          </w:p>
        </w:tc>
      </w:tr>
      <w:tr w:rsidR="00D839B9" w:rsidRPr="009F622F" w14:paraId="6C331955" w14:textId="77777777" w:rsidTr="00D839B9">
        <w:trPr>
          <w:hidden/>
        </w:trPr>
        <w:tc>
          <w:tcPr>
            <w:tcW w:w="3544" w:type="dxa"/>
          </w:tcPr>
          <w:p w14:paraId="13FF19F1" w14:textId="77777777" w:rsidR="00D839B9" w:rsidRPr="009F622F" w:rsidRDefault="00D839B9" w:rsidP="00D839B9">
            <w:pPr>
              <w:pStyle w:val="MTTableText"/>
              <w:rPr>
                <w:vanish/>
              </w:rPr>
            </w:pPr>
            <w:r w:rsidRPr="009F622F">
              <w:rPr>
                <w:vanish/>
              </w:rPr>
              <w:t>Scarfing ignition</w:t>
            </w:r>
          </w:p>
        </w:tc>
        <w:tc>
          <w:tcPr>
            <w:tcW w:w="5244" w:type="dxa"/>
          </w:tcPr>
          <w:p w14:paraId="3C92F0F7" w14:textId="77777777" w:rsidR="00D839B9" w:rsidRPr="009F622F" w:rsidRDefault="00D839B9" w:rsidP="00D839B9">
            <w:pPr>
              <w:pStyle w:val="MTTableText"/>
              <w:rPr>
                <w:vanish/>
              </w:rPr>
            </w:pPr>
            <w:r w:rsidRPr="009F622F">
              <w:rPr>
                <w:vanish/>
              </w:rPr>
              <w:t>automatically by starting wire</w:t>
            </w:r>
          </w:p>
        </w:tc>
      </w:tr>
    </w:tbl>
    <w:p w14:paraId="7F5FB767" w14:textId="77777777" w:rsidR="00D839B9" w:rsidRPr="009F622F" w:rsidRDefault="00D839B9" w:rsidP="00D839B9">
      <w:pPr>
        <w:pStyle w:val="MTStandard"/>
        <w:rPr>
          <w:vanish/>
        </w:rPr>
      </w:pPr>
    </w:p>
    <w:p w14:paraId="160BEF6B" w14:textId="77777777" w:rsidR="00D839B9" w:rsidRPr="009F622F" w:rsidRDefault="00D839B9" w:rsidP="00D839B9">
      <w:pPr>
        <w:pStyle w:val="MTHeading"/>
        <w:rPr>
          <w:vanish/>
        </w:rPr>
      </w:pPr>
      <w:r w:rsidRPr="009F622F">
        <w:rPr>
          <w:vanish/>
        </w:rPr>
        <w:t>Utilities consumption (peak consumption/scarfing burner):</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9F622F" w14:paraId="2A1C7F93" w14:textId="77777777" w:rsidTr="00D839B9">
        <w:trPr>
          <w:hidden/>
        </w:trPr>
        <w:tc>
          <w:tcPr>
            <w:tcW w:w="3544" w:type="dxa"/>
          </w:tcPr>
          <w:p w14:paraId="62EC9F3B" w14:textId="77777777" w:rsidR="00D839B9" w:rsidRPr="009F622F" w:rsidRDefault="00D839B9" w:rsidP="00D839B9">
            <w:pPr>
              <w:pStyle w:val="MTTableText"/>
              <w:rPr>
                <w:vanish/>
              </w:rPr>
            </w:pPr>
            <w:r w:rsidRPr="009F622F">
              <w:rPr>
                <w:vanish/>
              </w:rPr>
              <w:t>Oxygen (min. 12 bar)</w:t>
            </w:r>
          </w:p>
        </w:tc>
        <w:tc>
          <w:tcPr>
            <w:tcW w:w="5244" w:type="dxa"/>
          </w:tcPr>
          <w:p w14:paraId="2AA57F97" w14:textId="77777777" w:rsidR="00D839B9" w:rsidRPr="009F622F" w:rsidRDefault="00D839B9" w:rsidP="00D839B9">
            <w:pPr>
              <w:pStyle w:val="MTTableText"/>
              <w:rPr>
                <w:vanish/>
              </w:rPr>
            </w:pPr>
            <w:r w:rsidRPr="009F622F">
              <w:rPr>
                <w:vanish/>
              </w:rPr>
              <w:t>150 – 190 Nm³/h</w:t>
            </w:r>
          </w:p>
        </w:tc>
      </w:tr>
      <w:tr w:rsidR="00D839B9" w:rsidRPr="009F622F" w14:paraId="27CF6E91" w14:textId="77777777" w:rsidTr="00D839B9">
        <w:trPr>
          <w:hidden/>
        </w:trPr>
        <w:tc>
          <w:tcPr>
            <w:tcW w:w="3544" w:type="dxa"/>
          </w:tcPr>
          <w:p w14:paraId="2256FB54" w14:textId="77777777" w:rsidR="00D839B9" w:rsidRPr="009F622F" w:rsidRDefault="00D839B9" w:rsidP="00D839B9">
            <w:pPr>
              <w:pStyle w:val="MTTableText"/>
              <w:rPr>
                <w:vanish/>
              </w:rPr>
            </w:pPr>
            <w:smartTag w:uri="urn:schemas-microsoft-com:office:smarttags" w:element="stockticker">
              <w:r w:rsidRPr="009F622F">
                <w:rPr>
                  <w:vanish/>
                </w:rPr>
                <w:t>COG</w:t>
              </w:r>
            </w:smartTag>
            <w:r w:rsidRPr="009F622F">
              <w:rPr>
                <w:vanish/>
              </w:rPr>
              <w:t xml:space="preserve"> (purified)</w:t>
            </w:r>
          </w:p>
        </w:tc>
        <w:tc>
          <w:tcPr>
            <w:tcW w:w="5244" w:type="dxa"/>
          </w:tcPr>
          <w:p w14:paraId="7DF47F95" w14:textId="77777777" w:rsidR="00D839B9" w:rsidRPr="009F622F" w:rsidRDefault="00D839B9" w:rsidP="00D839B9">
            <w:pPr>
              <w:pStyle w:val="MTTableText"/>
              <w:rPr>
                <w:vanish/>
              </w:rPr>
            </w:pPr>
            <w:r w:rsidRPr="009F622F">
              <w:rPr>
                <w:vanish/>
              </w:rPr>
              <w:t>approx. 10 Nm³/h</w:t>
            </w:r>
          </w:p>
        </w:tc>
      </w:tr>
    </w:tbl>
    <w:p w14:paraId="5BD178D5" w14:textId="77777777" w:rsidR="00D839B9" w:rsidRPr="009F622F" w:rsidRDefault="00D839B9" w:rsidP="00D839B9">
      <w:pPr>
        <w:pStyle w:val="MTStandard"/>
        <w:rPr>
          <w:vanish/>
        </w:rPr>
      </w:pPr>
    </w:p>
    <w:p w14:paraId="0E155A26" w14:textId="77777777" w:rsidR="00D839B9" w:rsidRPr="009F622F" w:rsidRDefault="00D839B9" w:rsidP="00D839B9">
      <w:pPr>
        <w:pStyle w:val="MTHeading"/>
        <w:rPr>
          <w:vanish/>
        </w:rPr>
      </w:pPr>
      <w:r w:rsidRPr="009F622F">
        <w:rPr>
          <w:vanish/>
        </w:rPr>
        <w:t>Functional Description</w:t>
      </w:r>
    </w:p>
    <w:p w14:paraId="64302451" w14:textId="77777777" w:rsidR="00D839B9" w:rsidRPr="009F622F" w:rsidRDefault="00D839B9" w:rsidP="00D839B9">
      <w:pPr>
        <w:pStyle w:val="MTStandard"/>
        <w:rPr>
          <w:vanish/>
        </w:rPr>
      </w:pPr>
      <w:r w:rsidRPr="009F622F">
        <w:rPr>
          <w:vanish/>
        </w:rPr>
        <w:t>The hand scarfers are used in the inspection and conditioning area for removing the small slab surface defects.</w:t>
      </w:r>
    </w:p>
    <w:p w14:paraId="25EE2054" w14:textId="77777777" w:rsidR="00D839B9" w:rsidRPr="009F622F" w:rsidRDefault="00D839B9" w:rsidP="00D839B9">
      <w:pPr>
        <w:pStyle w:val="MTHeading"/>
        <w:rPr>
          <w:vanish/>
        </w:rPr>
      </w:pPr>
      <w:r w:rsidRPr="009F622F">
        <w:rPr>
          <w:vanish/>
        </w:rPr>
        <w:t>Main Components</w:t>
      </w:r>
    </w:p>
    <w:p w14:paraId="3B5AF562" w14:textId="77777777" w:rsidR="00D839B9" w:rsidRPr="009F622F" w:rsidRDefault="00D839B9" w:rsidP="00D839B9">
      <w:pPr>
        <w:pStyle w:val="MTBulletIndent"/>
        <w:tabs>
          <w:tab w:val="clear" w:pos="1211"/>
          <w:tab w:val="num" w:pos="927"/>
        </w:tabs>
        <w:ind w:left="907"/>
        <w:rPr>
          <w:vanish/>
        </w:rPr>
      </w:pPr>
      <w:r w:rsidRPr="009F622F">
        <w:rPr>
          <w:vanish/>
        </w:rPr>
        <w:t>Hand scarfing torch with hoses</w:t>
      </w:r>
    </w:p>
    <w:p w14:paraId="2B84734A" w14:textId="77777777" w:rsidR="00D839B9" w:rsidRPr="00EC2047" w:rsidRDefault="00D839B9" w:rsidP="00D839B9">
      <w:pPr>
        <w:pStyle w:val="MTBulletIndent"/>
        <w:tabs>
          <w:tab w:val="clear" w:pos="1211"/>
          <w:tab w:val="num" w:pos="927"/>
        </w:tabs>
        <w:ind w:left="907"/>
        <w:rPr>
          <w:vanish/>
        </w:rPr>
      </w:pPr>
      <w:r w:rsidRPr="009F622F">
        <w:rPr>
          <w:vanish/>
        </w:rPr>
        <w:t xml:space="preserve">Gas </w:t>
      </w:r>
      <w:r w:rsidRPr="00EC2047">
        <w:rPr>
          <w:vanish/>
        </w:rPr>
        <w:t>regulation station</w:t>
      </w:r>
    </w:p>
    <w:p w14:paraId="1347AAB0" w14:textId="77777777" w:rsidR="00D839B9" w:rsidRPr="00EC2047" w:rsidRDefault="00D839B9" w:rsidP="00D839B9">
      <w:pPr>
        <w:pStyle w:val="MTStandard"/>
        <w:rPr>
          <w:vanish/>
        </w:rPr>
      </w:pPr>
    </w:p>
    <w:p w14:paraId="3F6BDC62" w14:textId="77777777" w:rsidR="00D839B9" w:rsidRPr="00EC2047" w:rsidRDefault="00D839B9" w:rsidP="00D839B9">
      <w:pPr>
        <w:pStyle w:val="MTStandard"/>
        <w:rPr>
          <w:vanish/>
        </w:rPr>
      </w:pPr>
      <w:r w:rsidRPr="00EC2047">
        <w:rPr>
          <w:vanish/>
        </w:rPr>
        <w:br w:type="page"/>
      </w:r>
      <w:bookmarkStart w:id="1417" w:name="_Toc533389095"/>
      <w:bookmarkStart w:id="1418" w:name="_Toc2333761"/>
      <w:bookmarkStart w:id="1419" w:name="_Toc3107633"/>
      <w:bookmarkStart w:id="1420" w:name="_Toc65989757"/>
      <w:bookmarkStart w:id="1421" w:name="_Toc226190138"/>
      <w:bookmarkStart w:id="1422" w:name="_Toc242177466"/>
    </w:p>
    <w:p w14:paraId="27F26927" w14:textId="1D4D9506" w:rsidR="00D839B9" w:rsidRPr="00856530" w:rsidRDefault="00D839B9" w:rsidP="00D839B9">
      <w:pPr>
        <w:pStyle w:val="MTHeadingSCS3"/>
      </w:pPr>
      <w:bookmarkStart w:id="1423" w:name="_Toc53131437"/>
      <w:bookmarkStart w:id="1424" w:name="_Toc85786241"/>
      <w:r w:rsidRPr="00856530">
        <w:t>CB.4</w:t>
      </w:r>
      <w:r>
        <w:t>2.4 Hand grinding d</w:t>
      </w:r>
      <w:r w:rsidRPr="00856530">
        <w:t>evice</w:t>
      </w:r>
      <w:bookmarkEnd w:id="1417"/>
      <w:bookmarkEnd w:id="1418"/>
      <w:bookmarkEnd w:id="1419"/>
      <w:bookmarkEnd w:id="1420"/>
      <w:bookmarkEnd w:id="1421"/>
      <w:bookmarkEnd w:id="1422"/>
      <w:bookmarkEnd w:id="1423"/>
      <w:r w:rsidR="009F622F">
        <w:t xml:space="preserve"> </w:t>
      </w:r>
      <w:r w:rsidR="009F622F" w:rsidRPr="009F622F">
        <w:rPr>
          <w:color w:val="FF0000"/>
        </w:rPr>
        <w:t>(Existing)</w:t>
      </w:r>
      <w:bookmarkEnd w:id="1424"/>
    </w:p>
    <w:p w14:paraId="19B8D6EF" w14:textId="77777777" w:rsidR="00D839B9" w:rsidRPr="009F622F" w:rsidRDefault="00D839B9" w:rsidP="00D839B9">
      <w:pPr>
        <w:pStyle w:val="MTHeading"/>
        <w:rPr>
          <w:vanish/>
        </w:rPr>
      </w:pPr>
      <w:r w:rsidRPr="009F622F">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9F622F" w14:paraId="0A1CAE71" w14:textId="77777777" w:rsidTr="00D839B9">
        <w:trPr>
          <w:hidden/>
        </w:trPr>
        <w:tc>
          <w:tcPr>
            <w:tcW w:w="3544" w:type="dxa"/>
          </w:tcPr>
          <w:p w14:paraId="631A5987" w14:textId="77777777" w:rsidR="00D839B9" w:rsidRPr="009F622F" w:rsidRDefault="00D839B9" w:rsidP="00D839B9">
            <w:pPr>
              <w:pStyle w:val="MTTableText"/>
              <w:rPr>
                <w:vanish/>
              </w:rPr>
            </w:pPr>
            <w:r w:rsidRPr="009F622F">
              <w:rPr>
                <w:vanish/>
              </w:rPr>
              <w:t>Type of design</w:t>
            </w:r>
          </w:p>
        </w:tc>
        <w:tc>
          <w:tcPr>
            <w:tcW w:w="5244" w:type="dxa"/>
          </w:tcPr>
          <w:p w14:paraId="04E96D8F" w14:textId="77777777" w:rsidR="00D839B9" w:rsidRPr="009F622F" w:rsidRDefault="00D839B9" w:rsidP="00D839B9">
            <w:pPr>
              <w:pStyle w:val="MTTableText"/>
              <w:rPr>
                <w:vanish/>
              </w:rPr>
            </w:pPr>
            <w:r w:rsidRPr="009F622F">
              <w:rPr>
                <w:vanish/>
              </w:rPr>
              <w:t>hand held grinding unit</w:t>
            </w:r>
          </w:p>
        </w:tc>
      </w:tr>
      <w:tr w:rsidR="00D839B9" w:rsidRPr="009F622F" w14:paraId="2E86E74A" w14:textId="77777777" w:rsidTr="00D839B9">
        <w:trPr>
          <w:hidden/>
        </w:trPr>
        <w:tc>
          <w:tcPr>
            <w:tcW w:w="3544" w:type="dxa"/>
          </w:tcPr>
          <w:p w14:paraId="095CCDF7" w14:textId="77777777" w:rsidR="00D839B9" w:rsidRPr="009F622F" w:rsidRDefault="00D839B9" w:rsidP="00D839B9">
            <w:pPr>
              <w:pStyle w:val="MTTableText"/>
              <w:rPr>
                <w:vanish/>
              </w:rPr>
            </w:pPr>
            <w:r w:rsidRPr="009F622F">
              <w:rPr>
                <w:vanish/>
              </w:rPr>
              <w:t>Drive</w:t>
            </w:r>
          </w:p>
        </w:tc>
        <w:tc>
          <w:tcPr>
            <w:tcW w:w="5244" w:type="dxa"/>
          </w:tcPr>
          <w:p w14:paraId="485636F3" w14:textId="77777777" w:rsidR="00D839B9" w:rsidRPr="009F622F" w:rsidRDefault="00D839B9" w:rsidP="00D839B9">
            <w:pPr>
              <w:pStyle w:val="MTTableText"/>
              <w:rPr>
                <w:vanish/>
              </w:rPr>
            </w:pPr>
            <w:r w:rsidRPr="009F622F">
              <w:rPr>
                <w:vanish/>
              </w:rPr>
              <w:t>electrically or pneumatically</w:t>
            </w:r>
          </w:p>
        </w:tc>
      </w:tr>
    </w:tbl>
    <w:p w14:paraId="0863C1A7" w14:textId="77777777" w:rsidR="00D839B9" w:rsidRPr="009F622F" w:rsidRDefault="00D839B9" w:rsidP="00D839B9">
      <w:pPr>
        <w:pStyle w:val="MTStandard"/>
        <w:rPr>
          <w:vanish/>
        </w:rPr>
      </w:pPr>
    </w:p>
    <w:p w14:paraId="7608C6E2" w14:textId="77777777" w:rsidR="00D839B9" w:rsidRPr="009F622F" w:rsidRDefault="00D839B9" w:rsidP="00D839B9">
      <w:pPr>
        <w:pStyle w:val="MTHeading"/>
        <w:rPr>
          <w:vanish/>
        </w:rPr>
      </w:pPr>
      <w:r w:rsidRPr="009F622F">
        <w:rPr>
          <w:vanish/>
        </w:rPr>
        <w:t>Functional Description</w:t>
      </w:r>
    </w:p>
    <w:p w14:paraId="49C2B42D" w14:textId="77777777" w:rsidR="00D839B9" w:rsidRPr="009F622F" w:rsidRDefault="00D839B9" w:rsidP="00D839B9">
      <w:pPr>
        <w:pStyle w:val="MTStandard"/>
        <w:rPr>
          <w:vanish/>
        </w:rPr>
      </w:pPr>
      <w:r w:rsidRPr="009F622F">
        <w:rPr>
          <w:vanish/>
        </w:rPr>
        <w:t>The hand held grinding units are used in the inspection and conditioning area for removing small slab surface defects.</w:t>
      </w:r>
    </w:p>
    <w:p w14:paraId="4D8707BA" w14:textId="77777777" w:rsidR="00D839B9" w:rsidRPr="009F622F" w:rsidRDefault="00D839B9" w:rsidP="00D839B9">
      <w:pPr>
        <w:pStyle w:val="MTHeading"/>
        <w:rPr>
          <w:vanish/>
        </w:rPr>
      </w:pPr>
      <w:r w:rsidRPr="009F622F">
        <w:rPr>
          <w:vanish/>
        </w:rPr>
        <w:t>Main Components</w:t>
      </w:r>
    </w:p>
    <w:p w14:paraId="50403B31" w14:textId="77777777" w:rsidR="00D839B9" w:rsidRPr="009F622F" w:rsidRDefault="00D839B9" w:rsidP="00D839B9">
      <w:pPr>
        <w:pStyle w:val="MTBulletIndent"/>
        <w:tabs>
          <w:tab w:val="clear" w:pos="1211"/>
          <w:tab w:val="num" w:pos="927"/>
        </w:tabs>
        <w:ind w:left="907"/>
        <w:rPr>
          <w:vanish/>
        </w:rPr>
      </w:pPr>
      <w:r w:rsidRPr="009F622F">
        <w:rPr>
          <w:vanish/>
        </w:rPr>
        <w:t>Hand grinding units</w:t>
      </w:r>
    </w:p>
    <w:p w14:paraId="4B2BB1B9" w14:textId="77777777" w:rsidR="00D839B9" w:rsidRPr="00EC2047" w:rsidRDefault="00D839B9" w:rsidP="00D839B9">
      <w:pPr>
        <w:pStyle w:val="MTBulletIndent"/>
        <w:tabs>
          <w:tab w:val="clear" w:pos="1211"/>
          <w:tab w:val="num" w:pos="927"/>
        </w:tabs>
        <w:ind w:left="907"/>
        <w:rPr>
          <w:vanish/>
        </w:rPr>
      </w:pPr>
      <w:r w:rsidRPr="00EC2047">
        <w:rPr>
          <w:vanish/>
        </w:rPr>
        <w:t xml:space="preserve">Cables / Hoses </w:t>
      </w:r>
    </w:p>
    <w:p w14:paraId="664DE7C3" w14:textId="77777777" w:rsidR="00D839B9" w:rsidRPr="00EC2047" w:rsidRDefault="00D839B9" w:rsidP="00D839B9">
      <w:pPr>
        <w:pStyle w:val="MTStandard"/>
        <w:rPr>
          <w:vanish/>
        </w:rPr>
      </w:pPr>
    </w:p>
    <w:p w14:paraId="55C110B6" w14:textId="77777777" w:rsidR="00D839B9" w:rsidRPr="00EC2047" w:rsidRDefault="00D839B9" w:rsidP="00D839B9">
      <w:pPr>
        <w:pStyle w:val="MTStandard"/>
        <w:rPr>
          <w:vanish/>
        </w:rPr>
      </w:pPr>
      <w:r w:rsidRPr="00EC2047">
        <w:rPr>
          <w:vanish/>
        </w:rPr>
        <w:br w:type="page"/>
      </w:r>
      <w:bookmarkStart w:id="1425" w:name="_Toc533389096"/>
      <w:bookmarkStart w:id="1426" w:name="_Toc2333762"/>
      <w:bookmarkStart w:id="1427" w:name="_Toc3107634"/>
      <w:bookmarkStart w:id="1428" w:name="_Toc65989758"/>
      <w:bookmarkStart w:id="1429" w:name="_Toc226190139"/>
      <w:bookmarkStart w:id="1430" w:name="_Toc242177467"/>
    </w:p>
    <w:p w14:paraId="6AAAED08" w14:textId="7CD0E320" w:rsidR="00D839B9" w:rsidRPr="00856530" w:rsidRDefault="00D839B9" w:rsidP="00D839B9">
      <w:pPr>
        <w:pStyle w:val="MTHeadingSCS3"/>
      </w:pPr>
      <w:bookmarkStart w:id="1431" w:name="_Toc53131438"/>
      <w:bookmarkStart w:id="1432" w:name="_Toc85786242"/>
      <w:r w:rsidRPr="00856530">
        <w:t>CB.4</w:t>
      </w:r>
      <w:r>
        <w:t>2.5 Slab turning d</w:t>
      </w:r>
      <w:r w:rsidRPr="00856530">
        <w:t>evice</w:t>
      </w:r>
      <w:bookmarkEnd w:id="1425"/>
      <w:bookmarkEnd w:id="1426"/>
      <w:bookmarkEnd w:id="1427"/>
      <w:bookmarkEnd w:id="1428"/>
      <w:bookmarkEnd w:id="1429"/>
      <w:bookmarkEnd w:id="1430"/>
      <w:bookmarkEnd w:id="1431"/>
      <w:r w:rsidR="009F622F">
        <w:t xml:space="preserve"> </w:t>
      </w:r>
      <w:r w:rsidR="009F622F" w:rsidRPr="009F622F">
        <w:rPr>
          <w:color w:val="FF0000"/>
        </w:rPr>
        <w:t>(Existing)</w:t>
      </w:r>
      <w:bookmarkEnd w:id="1432"/>
    </w:p>
    <w:p w14:paraId="3A5440B8" w14:textId="77777777" w:rsidR="00D839B9" w:rsidRPr="009F622F" w:rsidRDefault="00D839B9" w:rsidP="00D839B9">
      <w:pPr>
        <w:pStyle w:val="MTHeading"/>
        <w:rPr>
          <w:vanish/>
        </w:rPr>
      </w:pPr>
      <w:r w:rsidRPr="009F622F">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9F622F" w14:paraId="6B0CF953" w14:textId="77777777" w:rsidTr="00D839B9">
        <w:trPr>
          <w:hidden/>
        </w:trPr>
        <w:tc>
          <w:tcPr>
            <w:tcW w:w="3544" w:type="dxa"/>
          </w:tcPr>
          <w:p w14:paraId="4D43B380" w14:textId="77777777" w:rsidR="00D839B9" w:rsidRPr="009F622F" w:rsidRDefault="00D839B9" w:rsidP="00D839B9">
            <w:pPr>
              <w:pStyle w:val="MTTableText"/>
              <w:rPr>
                <w:vanish/>
              </w:rPr>
            </w:pPr>
            <w:r w:rsidRPr="009F622F">
              <w:rPr>
                <w:vanish/>
              </w:rPr>
              <w:t>Type</w:t>
            </w:r>
          </w:p>
        </w:tc>
        <w:tc>
          <w:tcPr>
            <w:tcW w:w="5244" w:type="dxa"/>
          </w:tcPr>
          <w:p w14:paraId="394A1B7A" w14:textId="77777777" w:rsidR="00D839B9" w:rsidRPr="009F622F" w:rsidRDefault="00D839B9" w:rsidP="00D839B9">
            <w:pPr>
              <w:pStyle w:val="MTTableText"/>
              <w:rPr>
                <w:vanish/>
              </w:rPr>
            </w:pPr>
            <w:r w:rsidRPr="009F622F">
              <w:rPr>
                <w:vanish/>
              </w:rPr>
              <w:t>hydraulically actuated 2 shaft turnover</w:t>
            </w:r>
          </w:p>
        </w:tc>
      </w:tr>
      <w:tr w:rsidR="00D839B9" w:rsidRPr="009F622F" w14:paraId="2221FF73" w14:textId="77777777" w:rsidTr="00D839B9">
        <w:trPr>
          <w:hidden/>
        </w:trPr>
        <w:tc>
          <w:tcPr>
            <w:tcW w:w="3544" w:type="dxa"/>
          </w:tcPr>
          <w:p w14:paraId="6BC5D578" w14:textId="77777777" w:rsidR="00D839B9" w:rsidRPr="009F622F" w:rsidRDefault="00D839B9" w:rsidP="00D839B9">
            <w:pPr>
              <w:pStyle w:val="MTTableText"/>
              <w:rPr>
                <w:vanish/>
              </w:rPr>
            </w:pPr>
            <w:r w:rsidRPr="009F622F">
              <w:rPr>
                <w:vanish/>
              </w:rPr>
              <w:t>No. of turning arms</w:t>
            </w:r>
          </w:p>
        </w:tc>
        <w:tc>
          <w:tcPr>
            <w:tcW w:w="5244" w:type="dxa"/>
          </w:tcPr>
          <w:p w14:paraId="1F9B413A" w14:textId="77777777" w:rsidR="00D839B9" w:rsidRPr="009F622F" w:rsidRDefault="00D839B9" w:rsidP="00D839B9">
            <w:pPr>
              <w:pStyle w:val="MTTableText"/>
              <w:rPr>
                <w:vanish/>
              </w:rPr>
            </w:pPr>
            <w:r w:rsidRPr="009F622F">
              <w:rPr>
                <w:vanish/>
              </w:rPr>
              <w:t>2 x 4</w:t>
            </w:r>
          </w:p>
        </w:tc>
      </w:tr>
      <w:tr w:rsidR="00D839B9" w:rsidRPr="009F622F" w14:paraId="0C17DDA9" w14:textId="77777777" w:rsidTr="00D839B9">
        <w:trPr>
          <w:hidden/>
        </w:trPr>
        <w:tc>
          <w:tcPr>
            <w:tcW w:w="3544" w:type="dxa"/>
          </w:tcPr>
          <w:p w14:paraId="0D51AD28" w14:textId="77777777" w:rsidR="00D839B9" w:rsidRPr="009F622F" w:rsidRDefault="00D839B9" w:rsidP="00D839B9">
            <w:pPr>
              <w:pStyle w:val="MTTableText"/>
              <w:rPr>
                <w:vanish/>
              </w:rPr>
            </w:pPr>
            <w:r w:rsidRPr="009F622F">
              <w:rPr>
                <w:vanish/>
              </w:rPr>
              <w:t>No. of depositing grates</w:t>
            </w:r>
          </w:p>
        </w:tc>
        <w:tc>
          <w:tcPr>
            <w:tcW w:w="5244" w:type="dxa"/>
          </w:tcPr>
          <w:p w14:paraId="116C8ADC" w14:textId="77777777" w:rsidR="00D839B9" w:rsidRPr="009F622F" w:rsidRDefault="00D839B9" w:rsidP="00D839B9">
            <w:pPr>
              <w:pStyle w:val="MTTableText"/>
              <w:rPr>
                <w:vanish/>
              </w:rPr>
            </w:pPr>
            <w:r w:rsidRPr="009F622F">
              <w:rPr>
                <w:vanish/>
              </w:rPr>
              <w:t>2 x 4</w:t>
            </w:r>
          </w:p>
        </w:tc>
      </w:tr>
      <w:tr w:rsidR="00D839B9" w:rsidRPr="009F622F" w14:paraId="09DDEA99" w14:textId="77777777" w:rsidTr="00D839B9">
        <w:trPr>
          <w:hidden/>
        </w:trPr>
        <w:tc>
          <w:tcPr>
            <w:tcW w:w="3544" w:type="dxa"/>
          </w:tcPr>
          <w:p w14:paraId="0A9F57AB" w14:textId="77777777" w:rsidR="00D839B9" w:rsidRPr="009F622F" w:rsidRDefault="00D839B9" w:rsidP="00D839B9">
            <w:pPr>
              <w:pStyle w:val="MTTableText"/>
              <w:rPr>
                <w:vanish/>
              </w:rPr>
            </w:pPr>
            <w:r w:rsidRPr="009F622F">
              <w:rPr>
                <w:vanish/>
              </w:rPr>
              <w:t xml:space="preserve">No. of hydraulic cylinders </w:t>
            </w:r>
          </w:p>
        </w:tc>
        <w:tc>
          <w:tcPr>
            <w:tcW w:w="5244" w:type="dxa"/>
          </w:tcPr>
          <w:p w14:paraId="1DF2E23C" w14:textId="77777777" w:rsidR="00D839B9" w:rsidRPr="009F622F" w:rsidRDefault="00D839B9" w:rsidP="00D839B9">
            <w:pPr>
              <w:pStyle w:val="MTTableText"/>
              <w:rPr>
                <w:vanish/>
              </w:rPr>
            </w:pPr>
            <w:r w:rsidRPr="009F622F">
              <w:rPr>
                <w:vanish/>
              </w:rPr>
              <w:t>2 x 2</w:t>
            </w:r>
          </w:p>
        </w:tc>
      </w:tr>
      <w:tr w:rsidR="00D839B9" w:rsidRPr="009F622F" w14:paraId="039DD8BA" w14:textId="77777777" w:rsidTr="00D839B9">
        <w:trPr>
          <w:hidden/>
        </w:trPr>
        <w:tc>
          <w:tcPr>
            <w:tcW w:w="3544" w:type="dxa"/>
          </w:tcPr>
          <w:p w14:paraId="217D980C" w14:textId="77777777" w:rsidR="00D839B9" w:rsidRPr="009F622F" w:rsidRDefault="00D839B9" w:rsidP="00D839B9">
            <w:pPr>
              <w:pStyle w:val="MTTableText"/>
              <w:rPr>
                <w:vanish/>
              </w:rPr>
            </w:pPr>
            <w:r w:rsidRPr="009F622F">
              <w:rPr>
                <w:vanish/>
              </w:rPr>
              <w:t>Turning direction</w:t>
            </w:r>
          </w:p>
        </w:tc>
        <w:tc>
          <w:tcPr>
            <w:tcW w:w="5244" w:type="dxa"/>
          </w:tcPr>
          <w:p w14:paraId="6A3EBB21" w14:textId="77777777" w:rsidR="00D839B9" w:rsidRPr="009F622F" w:rsidRDefault="00D839B9" w:rsidP="00D839B9">
            <w:pPr>
              <w:pStyle w:val="MTTableText"/>
              <w:rPr>
                <w:vanish/>
              </w:rPr>
            </w:pPr>
            <w:r w:rsidRPr="009F622F">
              <w:rPr>
                <w:vanish/>
              </w:rPr>
              <w:t>forward  grate 1 to grate 2</w:t>
            </w:r>
          </w:p>
        </w:tc>
      </w:tr>
      <w:tr w:rsidR="00D839B9" w:rsidRPr="009F622F" w14:paraId="32E482A5" w14:textId="77777777" w:rsidTr="00D839B9">
        <w:trPr>
          <w:hidden/>
        </w:trPr>
        <w:tc>
          <w:tcPr>
            <w:tcW w:w="3544" w:type="dxa"/>
          </w:tcPr>
          <w:p w14:paraId="59901516" w14:textId="77777777" w:rsidR="00D839B9" w:rsidRPr="009F622F" w:rsidRDefault="00D839B9" w:rsidP="00D839B9">
            <w:pPr>
              <w:pStyle w:val="MTTableText"/>
              <w:rPr>
                <w:vanish/>
              </w:rPr>
            </w:pPr>
            <w:r w:rsidRPr="009F622F">
              <w:rPr>
                <w:vanish/>
                <w:highlight w:val="yellow"/>
              </w:rPr>
              <w:t>Turning time</w:t>
            </w:r>
          </w:p>
        </w:tc>
        <w:tc>
          <w:tcPr>
            <w:tcW w:w="5244" w:type="dxa"/>
          </w:tcPr>
          <w:p w14:paraId="0785CBB5" w14:textId="77777777" w:rsidR="00D839B9" w:rsidRPr="009F622F" w:rsidRDefault="00D839B9" w:rsidP="00D839B9">
            <w:pPr>
              <w:pStyle w:val="MTTableText"/>
              <w:rPr>
                <w:vanish/>
              </w:rPr>
            </w:pPr>
            <w:r w:rsidRPr="009F622F">
              <w:rPr>
                <w:vanish/>
              </w:rPr>
              <w:t xml:space="preserve">min. </w:t>
            </w:r>
            <w:r w:rsidRPr="009F622F">
              <w:rPr>
                <w:vanish/>
                <w:highlight w:val="yellow"/>
              </w:rPr>
              <w:t>180</w:t>
            </w:r>
            <w:r w:rsidRPr="009F622F">
              <w:rPr>
                <w:vanish/>
              </w:rPr>
              <w:t xml:space="preserve"> sec.</w:t>
            </w:r>
          </w:p>
        </w:tc>
      </w:tr>
      <w:tr w:rsidR="00D839B9" w:rsidRPr="009F622F" w14:paraId="03820495" w14:textId="77777777" w:rsidTr="00D839B9">
        <w:trPr>
          <w:hidden/>
        </w:trPr>
        <w:tc>
          <w:tcPr>
            <w:tcW w:w="3544" w:type="dxa"/>
          </w:tcPr>
          <w:p w14:paraId="0374CE02" w14:textId="77777777" w:rsidR="00D839B9" w:rsidRPr="009F622F" w:rsidRDefault="00D839B9" w:rsidP="00D839B9">
            <w:pPr>
              <w:pStyle w:val="MTTableText"/>
              <w:rPr>
                <w:vanish/>
              </w:rPr>
            </w:pPr>
            <w:r w:rsidRPr="009F622F">
              <w:rPr>
                <w:vanish/>
              </w:rPr>
              <w:t>Slab weight</w:t>
            </w:r>
          </w:p>
        </w:tc>
        <w:tc>
          <w:tcPr>
            <w:tcW w:w="5244" w:type="dxa"/>
          </w:tcPr>
          <w:p w14:paraId="330FE2F1" w14:textId="77777777" w:rsidR="00D839B9" w:rsidRPr="009F622F" w:rsidRDefault="00D839B9" w:rsidP="00D839B9">
            <w:pPr>
              <w:pStyle w:val="MTTableText"/>
              <w:rPr>
                <w:vanish/>
                <w:highlight w:val="yellow"/>
              </w:rPr>
            </w:pPr>
            <w:r w:rsidRPr="009F622F">
              <w:rPr>
                <w:vanish/>
              </w:rPr>
              <w:t xml:space="preserve">max. </w:t>
            </w:r>
            <w:r w:rsidRPr="009F622F">
              <w:rPr>
                <w:vanish/>
                <w:highlight w:val="yellow"/>
              </w:rPr>
              <w:t>40</w:t>
            </w:r>
            <w:r w:rsidRPr="009F622F">
              <w:rPr>
                <w:vanish/>
              </w:rPr>
              <w:t xml:space="preserve"> t</w:t>
            </w:r>
          </w:p>
        </w:tc>
      </w:tr>
      <w:tr w:rsidR="00D839B9" w:rsidRPr="009F622F" w14:paraId="56C01FE1" w14:textId="77777777" w:rsidTr="00D839B9">
        <w:trPr>
          <w:hidden/>
        </w:trPr>
        <w:tc>
          <w:tcPr>
            <w:tcW w:w="3544" w:type="dxa"/>
          </w:tcPr>
          <w:p w14:paraId="2DF6711E" w14:textId="77777777" w:rsidR="00D839B9" w:rsidRPr="009F622F" w:rsidRDefault="00D839B9" w:rsidP="00D839B9">
            <w:pPr>
              <w:pStyle w:val="MTTableText"/>
              <w:rPr>
                <w:vanish/>
              </w:rPr>
            </w:pPr>
            <w:r w:rsidRPr="009F622F">
              <w:rPr>
                <w:vanish/>
              </w:rPr>
              <w:t>Slab length</w:t>
            </w:r>
          </w:p>
        </w:tc>
        <w:tc>
          <w:tcPr>
            <w:tcW w:w="5244" w:type="dxa"/>
          </w:tcPr>
          <w:p w14:paraId="625E4D16" w14:textId="77777777" w:rsidR="00D839B9" w:rsidRPr="009F622F" w:rsidRDefault="00D839B9" w:rsidP="00D839B9">
            <w:pPr>
              <w:pStyle w:val="MTTableText"/>
              <w:rPr>
                <w:vanish/>
              </w:rPr>
            </w:pPr>
            <w:r w:rsidRPr="009F622F">
              <w:rPr>
                <w:vanish/>
                <w:highlight w:val="yellow"/>
              </w:rPr>
              <w:t>5,000</w:t>
            </w:r>
            <w:r w:rsidRPr="009F622F">
              <w:rPr>
                <w:vanish/>
              </w:rPr>
              <w:t xml:space="preserve"> – </w:t>
            </w:r>
            <w:r w:rsidRPr="009F622F">
              <w:rPr>
                <w:vanish/>
                <w:highlight w:val="yellow"/>
              </w:rPr>
              <w:t>12,000</w:t>
            </w:r>
            <w:r w:rsidRPr="009F622F">
              <w:rPr>
                <w:vanish/>
              </w:rPr>
              <w:t xml:space="preserve"> mm</w:t>
            </w:r>
          </w:p>
        </w:tc>
      </w:tr>
      <w:tr w:rsidR="00D839B9" w:rsidRPr="009F622F" w14:paraId="33BFA09A" w14:textId="77777777" w:rsidTr="00D839B9">
        <w:trPr>
          <w:hidden/>
        </w:trPr>
        <w:tc>
          <w:tcPr>
            <w:tcW w:w="3544" w:type="dxa"/>
          </w:tcPr>
          <w:p w14:paraId="2393E13E" w14:textId="77777777" w:rsidR="00D839B9" w:rsidRPr="009F622F" w:rsidRDefault="00D839B9" w:rsidP="00D839B9">
            <w:pPr>
              <w:pStyle w:val="MTTableText"/>
              <w:rPr>
                <w:vanish/>
              </w:rPr>
            </w:pPr>
            <w:r w:rsidRPr="009F622F">
              <w:rPr>
                <w:vanish/>
              </w:rPr>
              <w:t>Slab temperature</w:t>
            </w:r>
          </w:p>
        </w:tc>
        <w:tc>
          <w:tcPr>
            <w:tcW w:w="5244" w:type="dxa"/>
          </w:tcPr>
          <w:p w14:paraId="7B34CD94" w14:textId="77777777" w:rsidR="00D839B9" w:rsidRPr="009F622F" w:rsidRDefault="00D839B9" w:rsidP="00D839B9">
            <w:pPr>
              <w:pStyle w:val="MTTableText"/>
              <w:rPr>
                <w:vanish/>
              </w:rPr>
            </w:pPr>
            <w:r w:rsidRPr="009F622F">
              <w:rPr>
                <w:vanish/>
              </w:rPr>
              <w:t>max. 900 °C</w:t>
            </w:r>
          </w:p>
        </w:tc>
      </w:tr>
    </w:tbl>
    <w:p w14:paraId="5980F4E8" w14:textId="77777777" w:rsidR="00D839B9" w:rsidRPr="009F622F" w:rsidRDefault="00D839B9" w:rsidP="00D839B9">
      <w:pPr>
        <w:pStyle w:val="MTStandard"/>
        <w:rPr>
          <w:vanish/>
        </w:rPr>
      </w:pPr>
    </w:p>
    <w:p w14:paraId="434054A1" w14:textId="77777777" w:rsidR="00D839B9" w:rsidRPr="009F622F" w:rsidRDefault="00D839B9" w:rsidP="00D839B9">
      <w:pPr>
        <w:pStyle w:val="MTHeading"/>
        <w:rPr>
          <w:vanish/>
        </w:rPr>
      </w:pPr>
      <w:r w:rsidRPr="009F622F">
        <w:rPr>
          <w:vanish/>
        </w:rPr>
        <w:t>Functional Description</w:t>
      </w:r>
    </w:p>
    <w:p w14:paraId="15FB70FE" w14:textId="77777777" w:rsidR="00D839B9" w:rsidRPr="009F622F" w:rsidRDefault="00D839B9" w:rsidP="00D839B9">
      <w:pPr>
        <w:pStyle w:val="MTStandard"/>
        <w:rPr>
          <w:vanish/>
        </w:rPr>
      </w:pPr>
      <w:r w:rsidRPr="009F622F">
        <w:rPr>
          <w:vanish/>
        </w:rPr>
        <w:t>The slab turnover tilts the slab by 180° for slab inspection of lower wide side slab surface. Slabs, which have to be tilted, are placed on the depositing grate No.1 by bay crane (or by magnet crane for cold slabs). The turnover tilts the slab automatically from grate 1 to grate 2. After turning, the slab can be picked up by bay tong crane.</w:t>
      </w:r>
    </w:p>
    <w:p w14:paraId="6A2A8535" w14:textId="77777777" w:rsidR="00D839B9" w:rsidRPr="009F622F" w:rsidRDefault="00D839B9" w:rsidP="00D839B9">
      <w:pPr>
        <w:pStyle w:val="MTHeading"/>
        <w:rPr>
          <w:vanish/>
        </w:rPr>
      </w:pPr>
      <w:r w:rsidRPr="009F622F">
        <w:rPr>
          <w:vanish/>
        </w:rPr>
        <w:t>Main Components</w:t>
      </w:r>
    </w:p>
    <w:p w14:paraId="7C452049" w14:textId="77777777" w:rsidR="00D839B9" w:rsidRPr="009F622F" w:rsidRDefault="00D839B9" w:rsidP="00D839B9">
      <w:pPr>
        <w:pStyle w:val="MTBulletIndent"/>
        <w:tabs>
          <w:tab w:val="clear" w:pos="1211"/>
          <w:tab w:val="num" w:pos="927"/>
        </w:tabs>
        <w:ind w:left="907"/>
        <w:rPr>
          <w:vanish/>
        </w:rPr>
      </w:pPr>
      <w:r w:rsidRPr="009F622F">
        <w:rPr>
          <w:vanish/>
        </w:rPr>
        <w:t>Base frame</w:t>
      </w:r>
    </w:p>
    <w:p w14:paraId="02F48F27" w14:textId="77777777" w:rsidR="00D839B9" w:rsidRPr="009F622F" w:rsidRDefault="00D839B9" w:rsidP="00D839B9">
      <w:pPr>
        <w:pStyle w:val="MTBulletIndent"/>
        <w:tabs>
          <w:tab w:val="clear" w:pos="1211"/>
          <w:tab w:val="num" w:pos="927"/>
        </w:tabs>
        <w:ind w:left="907"/>
        <w:rPr>
          <w:vanish/>
        </w:rPr>
      </w:pPr>
      <w:r w:rsidRPr="009F622F">
        <w:rPr>
          <w:vanish/>
        </w:rPr>
        <w:t>Connection shafts with turning arms and buffers</w:t>
      </w:r>
    </w:p>
    <w:p w14:paraId="7B247DBE" w14:textId="77777777" w:rsidR="00D839B9" w:rsidRPr="009F622F" w:rsidRDefault="00D839B9" w:rsidP="00D839B9">
      <w:pPr>
        <w:pStyle w:val="MTBulletIndent"/>
        <w:tabs>
          <w:tab w:val="clear" w:pos="1211"/>
          <w:tab w:val="num" w:pos="927"/>
        </w:tabs>
        <w:ind w:left="907"/>
        <w:rPr>
          <w:vanish/>
        </w:rPr>
      </w:pPr>
      <w:r w:rsidRPr="009F622F">
        <w:rPr>
          <w:vanish/>
        </w:rPr>
        <w:t>Depositing / pick up grates</w:t>
      </w:r>
    </w:p>
    <w:p w14:paraId="41F8D32B" w14:textId="77777777" w:rsidR="00D839B9" w:rsidRPr="009F622F" w:rsidRDefault="00D839B9" w:rsidP="00D839B9">
      <w:pPr>
        <w:pStyle w:val="MTBulletIndent"/>
        <w:tabs>
          <w:tab w:val="clear" w:pos="1211"/>
          <w:tab w:val="num" w:pos="927"/>
        </w:tabs>
        <w:ind w:left="907"/>
        <w:rPr>
          <w:vanish/>
        </w:rPr>
      </w:pPr>
      <w:r w:rsidRPr="009F622F">
        <w:rPr>
          <w:vanish/>
        </w:rPr>
        <w:t>Hydraulic cylinders</w:t>
      </w:r>
    </w:p>
    <w:p w14:paraId="01C9EDD2" w14:textId="77777777" w:rsidR="00D839B9" w:rsidRPr="009F622F" w:rsidRDefault="00D839B9" w:rsidP="00D839B9">
      <w:pPr>
        <w:pStyle w:val="MTBulletIndent"/>
        <w:tabs>
          <w:tab w:val="clear" w:pos="1211"/>
          <w:tab w:val="num" w:pos="927"/>
        </w:tabs>
        <w:ind w:left="907"/>
        <w:rPr>
          <w:vanish/>
        </w:rPr>
      </w:pPr>
      <w:r w:rsidRPr="009F622F">
        <w:rPr>
          <w:vanish/>
        </w:rPr>
        <w:t>Heat protection covers</w:t>
      </w:r>
    </w:p>
    <w:p w14:paraId="3AB5328F" w14:textId="77777777" w:rsidR="00D839B9" w:rsidRPr="009F622F" w:rsidRDefault="00D839B9" w:rsidP="00D839B9">
      <w:pPr>
        <w:pStyle w:val="MTBulletIndent"/>
        <w:tabs>
          <w:tab w:val="clear" w:pos="1211"/>
          <w:tab w:val="num" w:pos="927"/>
        </w:tabs>
        <w:ind w:left="907"/>
        <w:rPr>
          <w:vanish/>
        </w:rPr>
      </w:pPr>
      <w:r w:rsidRPr="009F622F">
        <w:rPr>
          <w:vanish/>
        </w:rPr>
        <w:t>Hydraulic control system</w:t>
      </w:r>
    </w:p>
    <w:p w14:paraId="5461644D" w14:textId="77777777" w:rsidR="00D839B9" w:rsidRPr="009F622F" w:rsidRDefault="00D839B9" w:rsidP="00D839B9">
      <w:pPr>
        <w:pStyle w:val="MTBulletIndent"/>
        <w:tabs>
          <w:tab w:val="clear" w:pos="1211"/>
          <w:tab w:val="num" w:pos="927"/>
        </w:tabs>
        <w:ind w:left="907"/>
        <w:rPr>
          <w:vanish/>
        </w:rPr>
      </w:pPr>
      <w:r w:rsidRPr="009F622F">
        <w:rPr>
          <w:vanish/>
        </w:rPr>
        <w:t>Interconnecting piping</w:t>
      </w:r>
    </w:p>
    <w:p w14:paraId="3751D256" w14:textId="77777777" w:rsidR="00D839B9" w:rsidRPr="009F622F" w:rsidRDefault="00D839B9" w:rsidP="00D839B9">
      <w:pPr>
        <w:pStyle w:val="MTBulletIndent"/>
        <w:tabs>
          <w:tab w:val="clear" w:pos="1211"/>
          <w:tab w:val="num" w:pos="927"/>
        </w:tabs>
        <w:ind w:left="907"/>
        <w:rPr>
          <w:vanish/>
        </w:rPr>
      </w:pPr>
      <w:r w:rsidRPr="009F622F">
        <w:rPr>
          <w:vanish/>
        </w:rPr>
        <w:t xml:space="preserve">Central lubrication and media piping </w:t>
      </w:r>
    </w:p>
    <w:p w14:paraId="58FF0A74" w14:textId="77777777" w:rsidR="00D839B9" w:rsidRPr="009F622F" w:rsidRDefault="00D839B9" w:rsidP="00D839B9">
      <w:pPr>
        <w:pStyle w:val="MTBulletIndent"/>
        <w:tabs>
          <w:tab w:val="clear" w:pos="1211"/>
          <w:tab w:val="num" w:pos="927"/>
        </w:tabs>
        <w:ind w:left="907"/>
        <w:rPr>
          <w:vanish/>
        </w:rPr>
      </w:pPr>
      <w:r w:rsidRPr="009F622F">
        <w:rPr>
          <w:vanish/>
        </w:rPr>
        <w:t>Electrical control system (see electrical part)</w:t>
      </w:r>
    </w:p>
    <w:p w14:paraId="4B40DC7B" w14:textId="77777777" w:rsidR="00D839B9" w:rsidRPr="009F622F" w:rsidRDefault="00D839B9" w:rsidP="00D839B9">
      <w:pPr>
        <w:pStyle w:val="MTHeading"/>
        <w:rPr>
          <w:vanish/>
        </w:rPr>
      </w:pPr>
      <w:r w:rsidRPr="009F622F">
        <w:rPr>
          <w:vanish/>
        </w:rPr>
        <w:t>Main Characteristics</w:t>
      </w:r>
    </w:p>
    <w:p w14:paraId="12573A72" w14:textId="77777777" w:rsidR="00D839B9" w:rsidRPr="009F622F" w:rsidRDefault="00D839B9" w:rsidP="00D839B9">
      <w:pPr>
        <w:pStyle w:val="MTBulletIndent"/>
        <w:tabs>
          <w:tab w:val="clear" w:pos="1211"/>
          <w:tab w:val="num" w:pos="927"/>
        </w:tabs>
        <w:ind w:left="907"/>
        <w:rPr>
          <w:vanish/>
        </w:rPr>
      </w:pPr>
      <w:r w:rsidRPr="009F622F">
        <w:rPr>
          <w:vanish/>
        </w:rPr>
        <w:t xml:space="preserve">Automatically slab turning </w:t>
      </w:r>
    </w:p>
    <w:p w14:paraId="3769E023" w14:textId="77777777" w:rsidR="00D839B9" w:rsidRPr="009F622F" w:rsidRDefault="00D839B9" w:rsidP="00D839B9">
      <w:pPr>
        <w:pStyle w:val="MTHeading"/>
        <w:rPr>
          <w:vanish/>
        </w:rPr>
      </w:pPr>
      <w:r w:rsidRPr="009F622F">
        <w:rPr>
          <w:vanish/>
        </w:rPr>
        <w:t>Advantages of Design</w:t>
      </w:r>
    </w:p>
    <w:p w14:paraId="73C86572" w14:textId="77777777" w:rsidR="00D839B9" w:rsidRPr="009F622F" w:rsidRDefault="00D839B9" w:rsidP="00D839B9">
      <w:pPr>
        <w:pStyle w:val="MTBulletIndent"/>
        <w:tabs>
          <w:tab w:val="clear" w:pos="1211"/>
          <w:tab w:val="num" w:pos="927"/>
        </w:tabs>
        <w:ind w:left="907"/>
        <w:rPr>
          <w:vanish/>
        </w:rPr>
      </w:pPr>
      <w:r w:rsidRPr="009F622F">
        <w:rPr>
          <w:vanish/>
        </w:rPr>
        <w:t>Mechanical synchronization of turnover arms by shaft.</w:t>
      </w:r>
    </w:p>
    <w:p w14:paraId="69E8B23C" w14:textId="77777777" w:rsidR="00D839B9" w:rsidRPr="00EC2047" w:rsidRDefault="00D839B9" w:rsidP="00D839B9">
      <w:pPr>
        <w:pStyle w:val="MTBulletIndent"/>
        <w:tabs>
          <w:tab w:val="clear" w:pos="1211"/>
          <w:tab w:val="num" w:pos="927"/>
        </w:tabs>
        <w:ind w:left="907"/>
        <w:rPr>
          <w:vanish/>
        </w:rPr>
      </w:pPr>
      <w:r w:rsidRPr="009F622F">
        <w:rPr>
          <w:vanish/>
        </w:rPr>
        <w:t xml:space="preserve">Shock less </w:t>
      </w:r>
      <w:r w:rsidRPr="00EC2047">
        <w:rPr>
          <w:vanish/>
        </w:rPr>
        <w:t>turnover operation with low noise</w:t>
      </w:r>
    </w:p>
    <w:p w14:paraId="1F0A9053" w14:textId="77777777" w:rsidR="00D839B9" w:rsidRPr="00EC2047" w:rsidRDefault="00D839B9" w:rsidP="00D839B9">
      <w:pPr>
        <w:pStyle w:val="MTStandard"/>
        <w:rPr>
          <w:vanish/>
        </w:rPr>
      </w:pPr>
    </w:p>
    <w:p w14:paraId="734F8289" w14:textId="77777777" w:rsidR="00D839B9" w:rsidRPr="00EC2047" w:rsidRDefault="00D839B9" w:rsidP="00D839B9">
      <w:pPr>
        <w:pStyle w:val="MTStandard"/>
        <w:rPr>
          <w:vanish/>
        </w:rPr>
      </w:pPr>
      <w:r w:rsidRPr="00EC2047">
        <w:rPr>
          <w:vanish/>
        </w:rPr>
        <w:br w:type="page"/>
      </w:r>
      <w:bookmarkStart w:id="1433" w:name="_Toc533389074"/>
      <w:bookmarkStart w:id="1434" w:name="_Toc2333740"/>
      <w:bookmarkStart w:id="1435" w:name="_Toc3107612"/>
      <w:bookmarkStart w:id="1436" w:name="_Toc65989736"/>
      <w:bookmarkStart w:id="1437" w:name="_Toc226190117"/>
      <w:bookmarkStart w:id="1438" w:name="_Toc242177445"/>
    </w:p>
    <w:p w14:paraId="335E269E" w14:textId="77777777" w:rsidR="00D839B9" w:rsidRDefault="00D839B9" w:rsidP="00D839B9">
      <w:pPr>
        <w:pStyle w:val="MTHeadingSCS2"/>
      </w:pPr>
      <w:bookmarkStart w:id="1439" w:name="_Toc53131517"/>
      <w:bookmarkStart w:id="1440" w:name="_Toc85786243"/>
      <w:bookmarkEnd w:id="1433"/>
      <w:bookmarkEnd w:id="1434"/>
      <w:bookmarkEnd w:id="1435"/>
      <w:bookmarkEnd w:id="1436"/>
      <w:bookmarkEnd w:id="1437"/>
      <w:bookmarkEnd w:id="1438"/>
      <w:r>
        <w:t>CB.48 Safety devices</w:t>
      </w:r>
      <w:bookmarkEnd w:id="1439"/>
      <w:bookmarkEnd w:id="1440"/>
    </w:p>
    <w:p w14:paraId="3DFC3F22" w14:textId="77777777" w:rsidR="00D839B9" w:rsidRDefault="00D839B9" w:rsidP="00D839B9">
      <w:pPr>
        <w:pStyle w:val="MTHeading"/>
      </w:pPr>
      <w:r>
        <w:t>Mechanical Part:</w:t>
      </w:r>
    </w:p>
    <w:p w14:paraId="110EDCFC" w14:textId="77777777" w:rsidR="00D839B9" w:rsidRDefault="00D839B9" w:rsidP="00D839B9">
      <w:pPr>
        <w:pStyle w:val="MTBullet"/>
      </w:pPr>
      <w:r>
        <w:t xml:space="preserve">Safety identification plan, showing dangerous areas, escape routes, safety signs and additionally safety information </w:t>
      </w:r>
    </w:p>
    <w:p w14:paraId="02407D07" w14:textId="77777777" w:rsidR="00D839B9" w:rsidRDefault="00D839B9" w:rsidP="00D839B9">
      <w:pPr>
        <w:pStyle w:val="MTBullet"/>
      </w:pPr>
      <w:r>
        <w:t>Safety protection covers, where necessary</w:t>
      </w:r>
    </w:p>
    <w:p w14:paraId="7F0921F9" w14:textId="77777777" w:rsidR="00D839B9" w:rsidRDefault="00D839B9" w:rsidP="00D839B9">
      <w:pPr>
        <w:pStyle w:val="MTBullet"/>
      </w:pPr>
      <w:r>
        <w:t>Guards (fences, railings and safety doors) to prevent access to hazardous areas</w:t>
      </w:r>
    </w:p>
    <w:p w14:paraId="1C6942A6" w14:textId="77777777" w:rsidR="00D839B9" w:rsidRDefault="00D839B9" w:rsidP="00D839B9">
      <w:pPr>
        <w:pStyle w:val="MTStandard"/>
      </w:pPr>
    </w:p>
    <w:p w14:paraId="5451B2B7" w14:textId="282BCCB3" w:rsidR="00D839B9" w:rsidRDefault="00D839B9" w:rsidP="001E5294">
      <w:pPr>
        <w:pStyle w:val="MTStandard"/>
      </w:pPr>
    </w:p>
    <w:p w14:paraId="3358BA55" w14:textId="77189843" w:rsidR="00D839B9" w:rsidRDefault="00D839B9">
      <w:pPr>
        <w:rPr>
          <w:lang w:val="en-GB" w:eastAsia="de-AT"/>
        </w:rPr>
      </w:pPr>
      <w:r>
        <w:br w:type="page"/>
      </w:r>
    </w:p>
    <w:p w14:paraId="33914CE0" w14:textId="77777777" w:rsidR="00D839B9" w:rsidRPr="00447523" w:rsidRDefault="00D839B9" w:rsidP="00D839B9">
      <w:pPr>
        <w:pStyle w:val="MTHeadingSCS1"/>
      </w:pPr>
      <w:bookmarkStart w:id="1441" w:name="_Toc362833807"/>
      <w:bookmarkStart w:id="1442" w:name="_Toc362833826"/>
      <w:bookmarkStart w:id="1443" w:name="_Toc362858504"/>
      <w:bookmarkStart w:id="1444" w:name="_Toc363527561"/>
      <w:bookmarkStart w:id="1445" w:name="_Toc386513305"/>
      <w:bookmarkStart w:id="1446" w:name="_Toc421614499"/>
      <w:bookmarkStart w:id="1447" w:name="_Toc431095607"/>
      <w:bookmarkStart w:id="1448" w:name="_Toc481391174"/>
      <w:bookmarkStart w:id="1449" w:name="_Toc499541971"/>
      <w:bookmarkStart w:id="1450" w:name="_Toc500053282"/>
      <w:bookmarkStart w:id="1451" w:name="_Toc506862819"/>
      <w:bookmarkStart w:id="1452" w:name="_Toc510846549"/>
      <w:bookmarkStart w:id="1453" w:name="_Toc536413604"/>
      <w:bookmarkStart w:id="1454" w:name="_Toc3108172"/>
      <w:bookmarkStart w:id="1455" w:name="_Toc65989838"/>
      <w:bookmarkStart w:id="1456" w:name="_Toc227575886"/>
      <w:bookmarkStart w:id="1457" w:name="_Toc242177766"/>
      <w:bookmarkStart w:id="1458" w:name="_Toc53052428"/>
      <w:bookmarkStart w:id="1459" w:name="_Toc85786244"/>
      <w:r w:rsidRPr="00447523">
        <w:lastRenderedPageBreak/>
        <w:t>CB.5</w:t>
      </w:r>
      <w:r>
        <w:t>.</w:t>
      </w:r>
      <w:r w:rsidRPr="00447523">
        <w:t xml:space="preserve"> Peripheral Facilities</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p>
    <w:p w14:paraId="683F027E" w14:textId="77777777" w:rsidR="00D839B9" w:rsidRPr="001D5CA5" w:rsidRDefault="00D839B9" w:rsidP="00D839B9">
      <w:pPr>
        <w:pStyle w:val="MTHeadingSCS2"/>
      </w:pPr>
      <w:bookmarkStart w:id="1460" w:name="_Toc362833808"/>
      <w:bookmarkStart w:id="1461" w:name="_Toc362833827"/>
      <w:bookmarkStart w:id="1462" w:name="_Toc362858505"/>
      <w:bookmarkStart w:id="1463" w:name="_Toc363527562"/>
      <w:bookmarkStart w:id="1464" w:name="_Toc386513306"/>
      <w:bookmarkStart w:id="1465" w:name="_Toc421614500"/>
      <w:bookmarkStart w:id="1466" w:name="_Toc431095608"/>
      <w:bookmarkStart w:id="1467" w:name="_Toc481391175"/>
      <w:bookmarkStart w:id="1468" w:name="_Toc499541972"/>
      <w:bookmarkStart w:id="1469" w:name="_Toc500053283"/>
      <w:bookmarkStart w:id="1470" w:name="_Toc506862820"/>
      <w:bookmarkStart w:id="1471" w:name="_Toc510846550"/>
      <w:bookmarkStart w:id="1472" w:name="_Toc536413605"/>
      <w:bookmarkStart w:id="1473" w:name="_Toc3108173"/>
      <w:bookmarkStart w:id="1474" w:name="_Toc65989839"/>
      <w:bookmarkStart w:id="1475" w:name="_Toc227575887"/>
      <w:bookmarkStart w:id="1476" w:name="_Toc242177767"/>
      <w:bookmarkStart w:id="1477" w:name="_Toc53052429"/>
      <w:bookmarkStart w:id="1478" w:name="_Toc85786245"/>
      <w:r w:rsidRPr="00447523">
        <w:t>CB.51</w:t>
      </w:r>
      <w:r>
        <w:t>. Maintenance s</w:t>
      </w:r>
      <w:r w:rsidRPr="00447523">
        <w:t>tands</w:t>
      </w:r>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14:paraId="544F82CD" w14:textId="77777777" w:rsidR="00D839B9" w:rsidRPr="00447523" w:rsidRDefault="00D839B9" w:rsidP="00D839B9">
      <w:pPr>
        <w:pStyle w:val="MTHeading"/>
      </w:pPr>
      <w:r w:rsidRPr="00447523">
        <w:t>General Description of Maintenance Facilities</w:t>
      </w:r>
    </w:p>
    <w:p w14:paraId="0959C2F3" w14:textId="2361A279" w:rsidR="00D839B9" w:rsidRPr="00447523" w:rsidRDefault="00D839B9" w:rsidP="00D839B9">
      <w:pPr>
        <w:pStyle w:val="MTHeading"/>
      </w:pPr>
      <w:r w:rsidRPr="00447523">
        <w:t>Mold Maintenance</w:t>
      </w:r>
      <w:r w:rsidR="00560C67">
        <w:t xml:space="preserve"> </w:t>
      </w:r>
    </w:p>
    <w:p w14:paraId="53989AE6" w14:textId="77777777" w:rsidR="00D839B9" w:rsidRPr="00447523" w:rsidRDefault="00D839B9" w:rsidP="00D839B9">
      <w:pPr>
        <w:pStyle w:val="MTStandard"/>
      </w:pPr>
      <w:r w:rsidRPr="00447523">
        <w:t xml:space="preserve">Mold </w:t>
      </w:r>
      <w:r w:rsidRPr="001D5CA5">
        <w:t>maintenance</w:t>
      </w:r>
      <w:r w:rsidRPr="00447523">
        <w:t xml:space="preserve">, alignment and testing are carried out at the </w:t>
      </w:r>
      <w:r w:rsidRPr="00447523">
        <w:rPr>
          <w:b/>
        </w:rPr>
        <w:t>Mold Alignment Stand</w:t>
      </w:r>
      <w:r w:rsidRPr="00447523">
        <w:t xml:space="preserve">. </w:t>
      </w:r>
    </w:p>
    <w:p w14:paraId="207B535B" w14:textId="77777777" w:rsidR="00D839B9" w:rsidRPr="00447523" w:rsidRDefault="00D839B9" w:rsidP="00D839B9">
      <w:pPr>
        <w:pStyle w:val="MTStandard"/>
      </w:pPr>
      <w:r w:rsidRPr="00447523">
        <w:t>Prior to installation in the casting machine, each of the molds have to be maintained to ensure proper alignment and function.</w:t>
      </w:r>
    </w:p>
    <w:p w14:paraId="36398FD1" w14:textId="77777777" w:rsidR="00D839B9" w:rsidRPr="00447523" w:rsidRDefault="00D839B9" w:rsidP="00D839B9">
      <w:pPr>
        <w:pStyle w:val="MTStandard"/>
      </w:pPr>
      <w:r w:rsidRPr="00447523">
        <w:t>The maintenance work is carried out in following steps:</w:t>
      </w:r>
    </w:p>
    <w:p w14:paraId="594F22E2" w14:textId="77777777" w:rsidR="00D839B9" w:rsidRPr="00447523" w:rsidRDefault="00D839B9" w:rsidP="00D839B9">
      <w:pPr>
        <w:pStyle w:val="MTBullet"/>
      </w:pPr>
      <w:r w:rsidRPr="00447523">
        <w:t xml:space="preserve">Assembly / disassembly, repair work </w:t>
      </w:r>
    </w:p>
    <w:p w14:paraId="4BFA2FC3" w14:textId="77777777" w:rsidR="00D839B9" w:rsidRPr="00447523" w:rsidRDefault="00D839B9" w:rsidP="00D839B9">
      <w:pPr>
        <w:pStyle w:val="MTBullet"/>
      </w:pPr>
      <w:r w:rsidRPr="00447523">
        <w:t>Alignment of copper plates and foot rollers</w:t>
      </w:r>
    </w:p>
    <w:p w14:paraId="580728C0" w14:textId="77777777" w:rsidR="00D839B9" w:rsidRPr="00447523" w:rsidRDefault="00D839B9" w:rsidP="00D839B9">
      <w:pPr>
        <w:pStyle w:val="MTBullet"/>
      </w:pPr>
      <w:r w:rsidRPr="00447523">
        <w:t>Water pressure test, test of hydraulic functions and lubrication check</w:t>
      </w:r>
    </w:p>
    <w:p w14:paraId="25B33095" w14:textId="77777777" w:rsidR="00D839B9" w:rsidRPr="00447523" w:rsidRDefault="00D839B9" w:rsidP="00D839B9">
      <w:pPr>
        <w:pStyle w:val="MTBullet"/>
      </w:pPr>
      <w:r w:rsidRPr="00447523">
        <w:t>Calibration of narrow side adjustment device</w:t>
      </w:r>
    </w:p>
    <w:p w14:paraId="665B8E02" w14:textId="77777777" w:rsidR="00D839B9" w:rsidRPr="00447523" w:rsidRDefault="00D839B9" w:rsidP="00D839B9">
      <w:pPr>
        <w:pStyle w:val="MTStandard"/>
      </w:pPr>
      <w:r w:rsidRPr="00447523">
        <w:t>After maintenance the mold is stored at the ground floor.</w:t>
      </w:r>
    </w:p>
    <w:p w14:paraId="6163C04F" w14:textId="77777777" w:rsidR="00D839B9" w:rsidRPr="00447523" w:rsidRDefault="00D839B9" w:rsidP="00D839B9">
      <w:pPr>
        <w:pStyle w:val="MTHeading"/>
      </w:pPr>
      <w:r w:rsidRPr="00447523">
        <w:t>Mold Oscillator Maintenance</w:t>
      </w:r>
    </w:p>
    <w:p w14:paraId="4AD591E2" w14:textId="77777777" w:rsidR="00D839B9" w:rsidRPr="00447523" w:rsidRDefault="00D839B9" w:rsidP="00D839B9">
      <w:pPr>
        <w:pStyle w:val="MTStandard"/>
      </w:pPr>
      <w:r w:rsidRPr="00447523">
        <w:t xml:space="preserve">Mold oscillator maintenance, alignment and testing is carried out at the </w:t>
      </w:r>
      <w:r w:rsidRPr="00447523">
        <w:rPr>
          <w:b/>
        </w:rPr>
        <w:t>Maintenance Stand for Oscillator</w:t>
      </w:r>
      <w:r w:rsidRPr="00447523">
        <w:t>.</w:t>
      </w:r>
    </w:p>
    <w:p w14:paraId="7E4A5640" w14:textId="77777777" w:rsidR="00D839B9" w:rsidRPr="00447523" w:rsidRDefault="00D839B9" w:rsidP="00D839B9">
      <w:pPr>
        <w:pStyle w:val="MTStandard"/>
      </w:pPr>
      <w:r w:rsidRPr="00447523">
        <w:t>Prior to installation in the casting machine, the oscillator unit has to be maintained to ensure proper alignment and function.</w:t>
      </w:r>
    </w:p>
    <w:p w14:paraId="04DBDC93" w14:textId="77777777" w:rsidR="00D839B9" w:rsidRPr="00447523" w:rsidRDefault="00D839B9" w:rsidP="00D839B9">
      <w:pPr>
        <w:pStyle w:val="MTStandard"/>
      </w:pPr>
      <w:r w:rsidRPr="00447523">
        <w:t>The maintenance work is carried out in following steps:</w:t>
      </w:r>
    </w:p>
    <w:p w14:paraId="01A9A8AE" w14:textId="77777777" w:rsidR="00D839B9" w:rsidRPr="00447523" w:rsidRDefault="00D839B9" w:rsidP="00D839B9">
      <w:pPr>
        <w:pStyle w:val="MTBullet"/>
      </w:pPr>
      <w:r w:rsidRPr="00447523">
        <w:t>Assembly / disassembly, repair work</w:t>
      </w:r>
    </w:p>
    <w:p w14:paraId="64B8D44E" w14:textId="77777777" w:rsidR="00D839B9" w:rsidRPr="00447523" w:rsidRDefault="00D839B9" w:rsidP="00D839B9">
      <w:pPr>
        <w:pStyle w:val="MTBullet"/>
      </w:pPr>
      <w:r w:rsidRPr="00447523">
        <w:t>Alignment of mold table</w:t>
      </w:r>
    </w:p>
    <w:p w14:paraId="21B59DEA" w14:textId="77777777" w:rsidR="00D839B9" w:rsidRPr="00447523" w:rsidRDefault="00D839B9" w:rsidP="00D839B9">
      <w:pPr>
        <w:pStyle w:val="MTBullet"/>
      </w:pPr>
      <w:r w:rsidRPr="00447523">
        <w:t>Test of oscillation movement</w:t>
      </w:r>
    </w:p>
    <w:p w14:paraId="4F77D653" w14:textId="77777777" w:rsidR="00D839B9" w:rsidRPr="00447523" w:rsidRDefault="00D839B9" w:rsidP="00D839B9">
      <w:pPr>
        <w:pStyle w:val="MTBullet"/>
      </w:pPr>
      <w:r w:rsidRPr="00447523">
        <w:t>Water pressure test</w:t>
      </w:r>
    </w:p>
    <w:p w14:paraId="43661075" w14:textId="77777777" w:rsidR="00D839B9" w:rsidRDefault="00D839B9" w:rsidP="00D839B9">
      <w:pPr>
        <w:pStyle w:val="MTStandard"/>
        <w:rPr>
          <w:b/>
        </w:rPr>
      </w:pPr>
      <w:r w:rsidRPr="00447523">
        <w:t xml:space="preserve">After maintenance the oscillator unit is stored at the </w:t>
      </w:r>
      <w:r w:rsidRPr="00447523">
        <w:rPr>
          <w:b/>
        </w:rPr>
        <w:t>Storage Stand for Oscillator</w:t>
      </w:r>
    </w:p>
    <w:p w14:paraId="3D923E55" w14:textId="77777777" w:rsidR="00D839B9" w:rsidRPr="001D5CA5" w:rsidRDefault="00D839B9" w:rsidP="00D839B9">
      <w:pPr>
        <w:pStyle w:val="MTStandard"/>
      </w:pPr>
    </w:p>
    <w:p w14:paraId="2E6E16F3" w14:textId="77777777" w:rsidR="00D839B9" w:rsidRDefault="00D839B9" w:rsidP="00D839B9">
      <w:pPr>
        <w:pStyle w:val="MTStandard"/>
      </w:pPr>
      <w:r w:rsidRPr="00447523">
        <w:br w:type="page"/>
      </w:r>
    </w:p>
    <w:p w14:paraId="50733A79" w14:textId="77777777" w:rsidR="00D839B9" w:rsidRPr="00447523" w:rsidRDefault="00D839B9" w:rsidP="00D839B9">
      <w:pPr>
        <w:pStyle w:val="MTHeading"/>
      </w:pPr>
      <w:r w:rsidRPr="00447523">
        <w:lastRenderedPageBreak/>
        <w:t>Bender Maintenance</w:t>
      </w:r>
    </w:p>
    <w:p w14:paraId="6F9717C2" w14:textId="77777777" w:rsidR="00D839B9" w:rsidRPr="00447523" w:rsidRDefault="00D839B9" w:rsidP="00D839B9">
      <w:pPr>
        <w:pStyle w:val="MTStandard"/>
      </w:pPr>
      <w:r w:rsidRPr="00447523">
        <w:t xml:space="preserve">Bender maintenance, alignment and testing is carried out at the </w:t>
      </w:r>
      <w:r w:rsidRPr="00447523">
        <w:rPr>
          <w:b/>
        </w:rPr>
        <w:t>Bender Alignment Stand</w:t>
      </w:r>
      <w:r w:rsidRPr="00447523">
        <w:t xml:space="preserve">.  </w:t>
      </w:r>
    </w:p>
    <w:p w14:paraId="12776B96" w14:textId="77777777" w:rsidR="00D839B9" w:rsidRPr="00447523" w:rsidRDefault="00D839B9" w:rsidP="00D839B9">
      <w:pPr>
        <w:pStyle w:val="MTStandard"/>
      </w:pPr>
      <w:r w:rsidRPr="00447523">
        <w:t>Prior to installation in the casting machine, each of the benders have to be maintained to ensure proper alignment and function.</w:t>
      </w:r>
    </w:p>
    <w:p w14:paraId="0A670195" w14:textId="77777777" w:rsidR="00D839B9" w:rsidRPr="00447523" w:rsidRDefault="00D839B9" w:rsidP="00D839B9">
      <w:pPr>
        <w:pStyle w:val="MTStandard"/>
      </w:pPr>
      <w:r w:rsidRPr="00447523">
        <w:t>The maintenance work is carried out in following steps:</w:t>
      </w:r>
    </w:p>
    <w:p w14:paraId="2CB46B6D" w14:textId="77777777" w:rsidR="00D839B9" w:rsidRDefault="00D839B9" w:rsidP="00D839B9">
      <w:pPr>
        <w:pStyle w:val="MTBullet"/>
      </w:pPr>
      <w:r w:rsidRPr="00447523">
        <w:t xml:space="preserve">Turning of the bender from vertical to horizontal by </w:t>
      </w:r>
      <w:r>
        <w:t>bender turning stand</w:t>
      </w:r>
    </w:p>
    <w:p w14:paraId="2089F437" w14:textId="77777777" w:rsidR="00D839B9" w:rsidRPr="00447523" w:rsidRDefault="00D839B9" w:rsidP="00D839B9">
      <w:pPr>
        <w:pStyle w:val="MTBullet"/>
      </w:pPr>
      <w:r w:rsidRPr="00BE315C">
        <w:t>The Bender is transferred to the Bender Maintenance &amp; Aligning Stand</w:t>
      </w:r>
    </w:p>
    <w:p w14:paraId="676A9D9F" w14:textId="77777777" w:rsidR="00D839B9" w:rsidRDefault="00D839B9" w:rsidP="00D839B9">
      <w:pPr>
        <w:pStyle w:val="MTBullet"/>
      </w:pPr>
      <w:r w:rsidRPr="00447523">
        <w:t xml:space="preserve">Disassembly of inner bow from outer bow </w:t>
      </w:r>
      <w:r w:rsidRPr="00BE315C">
        <w:t>at the Bender Maintenance &amp; Aligning Stand</w:t>
      </w:r>
    </w:p>
    <w:p w14:paraId="002DCD15" w14:textId="77777777" w:rsidR="00D839B9" w:rsidRPr="00447523" w:rsidRDefault="00D839B9" w:rsidP="00D839B9">
      <w:pPr>
        <w:pStyle w:val="MTBullet"/>
      </w:pPr>
      <w:r w:rsidRPr="00BE315C">
        <w:t>The inner bow is transferred to and tilted at  Bender Turning Stand</w:t>
      </w:r>
    </w:p>
    <w:p w14:paraId="78215CD1" w14:textId="77777777" w:rsidR="00D839B9" w:rsidRPr="00447523" w:rsidRDefault="00D839B9" w:rsidP="00D839B9">
      <w:pPr>
        <w:pStyle w:val="MTBullet"/>
      </w:pPr>
      <w:r w:rsidRPr="00447523">
        <w:t xml:space="preserve">Disassembly / assembly and alignment of inner and outer bow rollers at the </w:t>
      </w:r>
      <w:r w:rsidRPr="00447523">
        <w:rPr>
          <w:b/>
        </w:rPr>
        <w:t>Bender Alignment Stand</w:t>
      </w:r>
    </w:p>
    <w:p w14:paraId="32F2B4FD" w14:textId="77777777" w:rsidR="00D839B9" w:rsidRPr="00447523" w:rsidRDefault="00D839B9" w:rsidP="00D839B9">
      <w:pPr>
        <w:pStyle w:val="MTBullet"/>
      </w:pPr>
      <w:r w:rsidRPr="00447523">
        <w:t xml:space="preserve">Reassembly of bender and check the roller gap at the </w:t>
      </w:r>
      <w:r w:rsidRPr="00447523">
        <w:rPr>
          <w:b/>
        </w:rPr>
        <w:t>Bender Alignment Stand</w:t>
      </w:r>
    </w:p>
    <w:p w14:paraId="241627E7" w14:textId="77777777" w:rsidR="00D839B9" w:rsidRPr="00447523" w:rsidRDefault="00D839B9" w:rsidP="00D839B9">
      <w:pPr>
        <w:pStyle w:val="MTBullet"/>
      </w:pPr>
      <w:r w:rsidRPr="00447523">
        <w:t xml:space="preserve">Turning of the reassembled bender from horizontal to vertical by </w:t>
      </w:r>
      <w:r>
        <w:t>bender turning stand</w:t>
      </w:r>
    </w:p>
    <w:p w14:paraId="0105822B" w14:textId="77777777" w:rsidR="00D839B9" w:rsidRPr="00447523" w:rsidRDefault="00D839B9" w:rsidP="00D839B9">
      <w:pPr>
        <w:pStyle w:val="MTBullet"/>
      </w:pPr>
      <w:r w:rsidRPr="00447523">
        <w:t xml:space="preserve">Nozzle spray test at the </w:t>
      </w:r>
      <w:r>
        <w:rPr>
          <w:b/>
        </w:rPr>
        <w:t>Water</w:t>
      </w:r>
      <w:r w:rsidRPr="00447523">
        <w:rPr>
          <w:b/>
        </w:rPr>
        <w:t xml:space="preserve"> Test Stand</w:t>
      </w:r>
    </w:p>
    <w:p w14:paraId="4B5F5668" w14:textId="77777777" w:rsidR="00D839B9" w:rsidRPr="00447523" w:rsidRDefault="00D839B9" w:rsidP="00D839B9">
      <w:pPr>
        <w:pStyle w:val="MTStandard"/>
      </w:pPr>
      <w:r w:rsidRPr="00447523">
        <w:t>After maintenance the bender is stored at the ground floor.</w:t>
      </w:r>
    </w:p>
    <w:p w14:paraId="2382A2C2" w14:textId="77777777" w:rsidR="00D839B9" w:rsidRPr="00447523" w:rsidRDefault="00D839B9" w:rsidP="00D839B9">
      <w:pPr>
        <w:pStyle w:val="MTStandard"/>
      </w:pPr>
    </w:p>
    <w:p w14:paraId="65AABCA6" w14:textId="77777777" w:rsidR="00D839B9" w:rsidRPr="00447523" w:rsidRDefault="00D839B9" w:rsidP="00D839B9">
      <w:pPr>
        <w:pStyle w:val="MTHeading"/>
      </w:pPr>
      <w:r>
        <w:t xml:space="preserve">Smart </w:t>
      </w:r>
      <w:r w:rsidRPr="00447523">
        <w:t>Segment Maintenance</w:t>
      </w:r>
    </w:p>
    <w:p w14:paraId="621413C7" w14:textId="77777777" w:rsidR="00D839B9" w:rsidRPr="00447523" w:rsidRDefault="00D839B9" w:rsidP="00D839B9">
      <w:pPr>
        <w:pStyle w:val="MTStandard"/>
      </w:pPr>
      <w:r>
        <w:t xml:space="preserve">Smart </w:t>
      </w:r>
      <w:r w:rsidRPr="00447523">
        <w:t xml:space="preserve">Segment maintenance, alignment and testing is carried out at the </w:t>
      </w:r>
      <w:r w:rsidRPr="00447523">
        <w:rPr>
          <w:b/>
        </w:rPr>
        <w:t>Segment Alignment Stand for Entire Segment</w:t>
      </w:r>
      <w:r>
        <w:t>.</w:t>
      </w:r>
    </w:p>
    <w:p w14:paraId="3747B394" w14:textId="77777777" w:rsidR="00D839B9" w:rsidRPr="00447523" w:rsidRDefault="00D839B9" w:rsidP="00D839B9">
      <w:pPr>
        <w:pStyle w:val="MTStandard"/>
      </w:pPr>
      <w:r w:rsidRPr="00447523">
        <w:t>Prior to installation in the casting machine, each of the segments have to be maintained to ensure proper alignment and function.</w:t>
      </w:r>
    </w:p>
    <w:p w14:paraId="54C0F906" w14:textId="77777777" w:rsidR="00D839B9" w:rsidRPr="00447523" w:rsidRDefault="00D839B9" w:rsidP="00D839B9">
      <w:pPr>
        <w:pStyle w:val="MTStandard"/>
      </w:pPr>
      <w:r w:rsidRPr="00447523">
        <w:t>The maintenance work is carried out in following steps:</w:t>
      </w:r>
    </w:p>
    <w:p w14:paraId="0A1E473B" w14:textId="77777777" w:rsidR="00D839B9" w:rsidRPr="00447523" w:rsidRDefault="00D839B9" w:rsidP="00D839B9">
      <w:pPr>
        <w:pStyle w:val="MTBullet"/>
      </w:pPr>
      <w:r w:rsidRPr="00447523">
        <w:t xml:space="preserve">Disassembling / assembly of </w:t>
      </w:r>
      <w:r w:rsidRPr="00F2471F">
        <w:t>segment inner bow</w:t>
      </w:r>
      <w:r>
        <w:t xml:space="preserve"> </w:t>
      </w:r>
      <w:r w:rsidRPr="00447523">
        <w:t xml:space="preserve">at the </w:t>
      </w:r>
      <w:r w:rsidRPr="00447523">
        <w:rPr>
          <w:b/>
        </w:rPr>
        <w:t>Segment Alignment Stand for Entire Segment</w:t>
      </w:r>
    </w:p>
    <w:p w14:paraId="469F5310" w14:textId="77777777" w:rsidR="00D839B9" w:rsidRPr="00447523" w:rsidRDefault="00D839B9" w:rsidP="00D839B9">
      <w:pPr>
        <w:pStyle w:val="MTBullet"/>
      </w:pPr>
      <w:r w:rsidRPr="00447523">
        <w:t xml:space="preserve">Turning of the segment inner bow by 180 degree at the </w:t>
      </w:r>
      <w:r w:rsidRPr="00447523">
        <w:rPr>
          <w:b/>
        </w:rPr>
        <w:t>Segment Inner Bow Turning Stand</w:t>
      </w:r>
    </w:p>
    <w:p w14:paraId="6942623B" w14:textId="77777777" w:rsidR="00D839B9" w:rsidRPr="00447523" w:rsidRDefault="00D839B9" w:rsidP="00D839B9">
      <w:pPr>
        <w:pStyle w:val="MTBullet"/>
      </w:pPr>
      <w:r w:rsidRPr="00447523">
        <w:t xml:space="preserve">Disassembly / assembly and alignment of the inner bow rollers at the </w:t>
      </w:r>
      <w:r w:rsidRPr="00447523">
        <w:rPr>
          <w:b/>
        </w:rPr>
        <w:t>Segment Alignment Stand for Inner Bow</w:t>
      </w:r>
    </w:p>
    <w:p w14:paraId="32BF4DF9" w14:textId="77777777" w:rsidR="00D839B9" w:rsidRPr="00447523" w:rsidRDefault="00D839B9" w:rsidP="00D839B9">
      <w:pPr>
        <w:pStyle w:val="MTBullet"/>
      </w:pPr>
      <w:r w:rsidRPr="00447523">
        <w:t xml:space="preserve">Disassembly / assembly, alignment of outer bow rollers at the </w:t>
      </w:r>
      <w:r w:rsidRPr="00447523">
        <w:rPr>
          <w:b/>
        </w:rPr>
        <w:t>Segment Alignment Stand for Entire Segment</w:t>
      </w:r>
    </w:p>
    <w:p w14:paraId="701F0971" w14:textId="77777777" w:rsidR="00D839B9" w:rsidRPr="00787F19" w:rsidRDefault="00D839B9" w:rsidP="00D839B9">
      <w:pPr>
        <w:pStyle w:val="MTBullet"/>
      </w:pPr>
      <w:r w:rsidRPr="00447523">
        <w:t>Re</w:t>
      </w:r>
      <w:r>
        <w:t>assembly of outer and inner bow,</w:t>
      </w:r>
      <w:r w:rsidRPr="00447523">
        <w:t xml:space="preserve"> check of roller gap, test of hydraulic functions and lubrication at the </w:t>
      </w:r>
      <w:r w:rsidRPr="00447523">
        <w:rPr>
          <w:b/>
        </w:rPr>
        <w:t>Segment Alignment Stand for Entire Segment</w:t>
      </w:r>
      <w:r w:rsidRPr="00447523">
        <w:t xml:space="preserve"> via the</w:t>
      </w:r>
      <w:r w:rsidRPr="00447523">
        <w:rPr>
          <w:b/>
        </w:rPr>
        <w:t xml:space="preserve"> Inner Bow Turning Stand</w:t>
      </w:r>
    </w:p>
    <w:p w14:paraId="71BA38E5" w14:textId="77777777" w:rsidR="00D839B9" w:rsidRPr="00447523" w:rsidRDefault="00D839B9" w:rsidP="00D839B9">
      <w:pPr>
        <w:pStyle w:val="MTBullet"/>
      </w:pPr>
      <w:r w:rsidRPr="00447523">
        <w:t xml:space="preserve">Water pressure test and nozzle spray test at the </w:t>
      </w:r>
      <w:r>
        <w:rPr>
          <w:b/>
        </w:rPr>
        <w:t>Water</w:t>
      </w:r>
      <w:r w:rsidRPr="00447523">
        <w:rPr>
          <w:b/>
        </w:rPr>
        <w:t xml:space="preserve"> Test Stand</w:t>
      </w:r>
    </w:p>
    <w:p w14:paraId="1025AB58" w14:textId="77777777" w:rsidR="00D839B9" w:rsidRDefault="00D839B9" w:rsidP="00D839B9">
      <w:pPr>
        <w:pStyle w:val="MTStandard"/>
      </w:pPr>
      <w:r w:rsidRPr="00447523">
        <w:t>After maintenance the segment is stored at the ground floor.</w:t>
      </w:r>
    </w:p>
    <w:p w14:paraId="102B1614" w14:textId="77777777" w:rsidR="00D839B9" w:rsidRDefault="00D839B9" w:rsidP="00D839B9">
      <w:pPr>
        <w:pStyle w:val="MTStandard"/>
      </w:pPr>
    </w:p>
    <w:p w14:paraId="5FFABF33" w14:textId="77777777" w:rsidR="00D839B9" w:rsidRDefault="00D839B9" w:rsidP="00D839B9">
      <w:pPr>
        <w:pStyle w:val="MTStandard"/>
      </w:pPr>
      <w:r>
        <w:br w:type="page"/>
      </w:r>
    </w:p>
    <w:p w14:paraId="2C41E00A" w14:textId="77777777" w:rsidR="00D839B9" w:rsidRPr="00447523" w:rsidRDefault="00D839B9" w:rsidP="00D839B9">
      <w:pPr>
        <w:pStyle w:val="MTHeadingSCS3"/>
      </w:pPr>
      <w:bookmarkStart w:id="1479" w:name="_Toc65989840"/>
      <w:bookmarkStart w:id="1480" w:name="_Toc227575888"/>
      <w:bookmarkStart w:id="1481" w:name="_Toc242177768"/>
      <w:bookmarkStart w:id="1482" w:name="_Toc53052430"/>
      <w:bookmarkStart w:id="1483" w:name="_Toc85786246"/>
      <w:bookmarkStart w:id="1484" w:name="_Toc362833829"/>
      <w:bookmarkStart w:id="1485" w:name="_Toc362858507"/>
      <w:bookmarkStart w:id="1486" w:name="_Toc363527564"/>
      <w:bookmarkStart w:id="1487" w:name="_Toc386513308"/>
      <w:bookmarkStart w:id="1488" w:name="_Toc421614502"/>
      <w:bookmarkStart w:id="1489" w:name="_Toc431095610"/>
      <w:bookmarkStart w:id="1490" w:name="_Toc481391177"/>
      <w:bookmarkStart w:id="1491" w:name="_Toc499541973"/>
      <w:bookmarkStart w:id="1492" w:name="_Toc500053284"/>
      <w:bookmarkStart w:id="1493" w:name="_Toc506862821"/>
      <w:bookmarkStart w:id="1494" w:name="_Toc510846551"/>
      <w:bookmarkStart w:id="1495" w:name="_Toc536413606"/>
      <w:bookmarkStart w:id="1496" w:name="_Toc3108174"/>
      <w:r w:rsidRPr="00447523">
        <w:lastRenderedPageBreak/>
        <w:t>CB.51</w:t>
      </w:r>
      <w:r>
        <w:t>.1 Alignment s</w:t>
      </w:r>
      <w:r w:rsidRPr="00447523">
        <w:t>tands</w:t>
      </w:r>
      <w:bookmarkEnd w:id="1479"/>
      <w:bookmarkEnd w:id="1480"/>
      <w:bookmarkEnd w:id="1481"/>
      <w:bookmarkEnd w:id="1482"/>
      <w:bookmarkEnd w:id="1483"/>
    </w:p>
    <w:p w14:paraId="763C99C6" w14:textId="13D821B6" w:rsidR="00D839B9" w:rsidRPr="00447523" w:rsidRDefault="00D839B9" w:rsidP="00D839B9">
      <w:pPr>
        <w:pStyle w:val="MTHeadingSCS4"/>
      </w:pPr>
      <w:bookmarkStart w:id="1497" w:name="_Toc65989841"/>
      <w:bookmarkStart w:id="1498" w:name="_Toc227575889"/>
      <w:bookmarkStart w:id="1499" w:name="_Toc242177769"/>
      <w:bookmarkStart w:id="1500" w:name="_Toc53052431"/>
      <w:bookmarkStart w:id="1501" w:name="_Toc85786247"/>
      <w:r w:rsidRPr="00447523">
        <w:t>CB.51</w:t>
      </w:r>
      <w:r>
        <w:t>.11 Mold alignment s</w:t>
      </w:r>
      <w:r w:rsidRPr="00447523">
        <w:t>tand</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r w:rsidR="00560C67">
        <w:t xml:space="preserve"> </w:t>
      </w:r>
      <w:r w:rsidR="00560C67" w:rsidRPr="00560C67">
        <w:rPr>
          <w:color w:val="FF0000"/>
        </w:rPr>
        <w:t>(Existing)</w:t>
      </w:r>
      <w:bookmarkEnd w:id="1501"/>
    </w:p>
    <w:p w14:paraId="0DE43F56" w14:textId="77777777" w:rsidR="00D839B9" w:rsidRPr="00447523" w:rsidRDefault="00D839B9" w:rsidP="00D839B9">
      <w:pPr>
        <w:pStyle w:val="MTHeading"/>
      </w:pPr>
      <w:r w:rsidRPr="00447523">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54A9F64A" w14:textId="77777777" w:rsidTr="00D839B9">
        <w:tc>
          <w:tcPr>
            <w:tcW w:w="3544" w:type="dxa"/>
          </w:tcPr>
          <w:p w14:paraId="085E8A35" w14:textId="77777777" w:rsidR="00D839B9" w:rsidRPr="00447523" w:rsidRDefault="00D839B9" w:rsidP="00D839B9">
            <w:pPr>
              <w:pStyle w:val="MTTableText"/>
            </w:pPr>
            <w:r w:rsidRPr="00447523">
              <w:t>Stand capacity</w:t>
            </w:r>
          </w:p>
        </w:tc>
        <w:tc>
          <w:tcPr>
            <w:tcW w:w="5953" w:type="dxa"/>
          </w:tcPr>
          <w:p w14:paraId="2DE8BD11" w14:textId="77777777" w:rsidR="00D839B9" w:rsidRPr="00447523" w:rsidRDefault="00D839B9" w:rsidP="00D839B9">
            <w:pPr>
              <w:pStyle w:val="MTTableText"/>
            </w:pPr>
            <w:r w:rsidRPr="00447523">
              <w:t>1 mold</w:t>
            </w:r>
          </w:p>
        </w:tc>
      </w:tr>
      <w:tr w:rsidR="00D839B9" w:rsidRPr="00447523" w14:paraId="292743C4" w14:textId="77777777" w:rsidTr="00D839B9">
        <w:tc>
          <w:tcPr>
            <w:tcW w:w="3544" w:type="dxa"/>
          </w:tcPr>
          <w:p w14:paraId="175A48CE" w14:textId="77777777" w:rsidR="00D839B9" w:rsidRPr="00447523" w:rsidRDefault="00D839B9" w:rsidP="00D839B9">
            <w:pPr>
              <w:pStyle w:val="MTTableText"/>
            </w:pPr>
            <w:r w:rsidRPr="00447523">
              <w:t>Water supply</w:t>
            </w:r>
          </w:p>
        </w:tc>
        <w:tc>
          <w:tcPr>
            <w:tcW w:w="5953" w:type="dxa"/>
          </w:tcPr>
          <w:p w14:paraId="7DA7CB18" w14:textId="77777777" w:rsidR="00D839B9" w:rsidRPr="00447523" w:rsidRDefault="00D839B9" w:rsidP="00D839B9">
            <w:pPr>
              <w:pStyle w:val="MTTableText"/>
            </w:pPr>
            <w:r w:rsidRPr="00447523">
              <w:t>from service water system</w:t>
            </w:r>
          </w:p>
        </w:tc>
      </w:tr>
      <w:tr w:rsidR="00D839B9" w:rsidRPr="00447523" w14:paraId="4D82E072" w14:textId="77777777" w:rsidTr="00D839B9">
        <w:tc>
          <w:tcPr>
            <w:tcW w:w="3544" w:type="dxa"/>
          </w:tcPr>
          <w:p w14:paraId="625F8D58" w14:textId="77777777" w:rsidR="00D839B9" w:rsidRPr="00447523" w:rsidRDefault="00D839B9" w:rsidP="00D839B9">
            <w:pPr>
              <w:pStyle w:val="MTTableText"/>
            </w:pPr>
            <w:r w:rsidRPr="00447523">
              <w:t>Test pressure</w:t>
            </w:r>
          </w:p>
        </w:tc>
        <w:tc>
          <w:tcPr>
            <w:tcW w:w="5953" w:type="dxa"/>
          </w:tcPr>
          <w:p w14:paraId="06BE4C54" w14:textId="77777777" w:rsidR="00D839B9" w:rsidRPr="00447523" w:rsidRDefault="00D839B9" w:rsidP="00D839B9">
            <w:pPr>
              <w:pStyle w:val="MTTableText"/>
            </w:pPr>
          </w:p>
        </w:tc>
      </w:tr>
      <w:tr w:rsidR="00D839B9" w:rsidRPr="00447523" w14:paraId="21B4FA8F" w14:textId="77777777" w:rsidTr="00D839B9">
        <w:tc>
          <w:tcPr>
            <w:tcW w:w="3544" w:type="dxa"/>
          </w:tcPr>
          <w:p w14:paraId="30E95C84" w14:textId="77777777" w:rsidR="00D839B9" w:rsidRPr="00F84E08" w:rsidRDefault="00D839B9" w:rsidP="00D839B9">
            <w:pPr>
              <w:pStyle w:val="MTTableIndent"/>
            </w:pPr>
            <w:r w:rsidRPr="00447523">
              <w:t>spray test</w:t>
            </w:r>
          </w:p>
        </w:tc>
        <w:tc>
          <w:tcPr>
            <w:tcW w:w="5953" w:type="dxa"/>
          </w:tcPr>
          <w:p w14:paraId="038F0B66" w14:textId="77777777" w:rsidR="00D839B9" w:rsidRPr="00447523" w:rsidRDefault="00D839B9" w:rsidP="00D839B9">
            <w:pPr>
              <w:pStyle w:val="MTTableText"/>
            </w:pPr>
            <w:r w:rsidRPr="00447523">
              <w:t xml:space="preserve">max. 0.6 MPa </w:t>
            </w:r>
          </w:p>
        </w:tc>
      </w:tr>
      <w:tr w:rsidR="00D839B9" w:rsidRPr="00447523" w14:paraId="6970529E" w14:textId="77777777" w:rsidTr="00D839B9">
        <w:tc>
          <w:tcPr>
            <w:tcW w:w="3544" w:type="dxa"/>
          </w:tcPr>
          <w:p w14:paraId="36FD03C3" w14:textId="77777777" w:rsidR="00D839B9" w:rsidRPr="00F84E08" w:rsidRDefault="00D839B9" w:rsidP="00D839B9">
            <w:pPr>
              <w:pStyle w:val="MTTableIndent"/>
            </w:pPr>
            <w:r w:rsidRPr="00447523">
              <w:t>tightness test</w:t>
            </w:r>
          </w:p>
        </w:tc>
        <w:tc>
          <w:tcPr>
            <w:tcW w:w="5953" w:type="dxa"/>
          </w:tcPr>
          <w:p w14:paraId="23861214" w14:textId="77777777" w:rsidR="00D839B9" w:rsidRPr="00447523" w:rsidRDefault="00D839B9" w:rsidP="00D839B9">
            <w:pPr>
              <w:pStyle w:val="MTTableText"/>
            </w:pPr>
            <w:r w:rsidRPr="00447523">
              <w:t>max. 1.2 MPa</w:t>
            </w:r>
          </w:p>
        </w:tc>
      </w:tr>
      <w:tr w:rsidR="00D839B9" w:rsidRPr="00447523" w14:paraId="50785685" w14:textId="77777777" w:rsidTr="00D839B9">
        <w:tc>
          <w:tcPr>
            <w:tcW w:w="3544" w:type="dxa"/>
          </w:tcPr>
          <w:p w14:paraId="151E70EF" w14:textId="77777777" w:rsidR="00D839B9" w:rsidRPr="00F84E08" w:rsidRDefault="00D839B9" w:rsidP="00D839B9">
            <w:pPr>
              <w:pStyle w:val="MTTableText"/>
            </w:pPr>
            <w:r w:rsidRPr="00F84E08">
              <w:t>Hydraulic supply</w:t>
            </w:r>
          </w:p>
        </w:tc>
        <w:tc>
          <w:tcPr>
            <w:tcW w:w="5953" w:type="dxa"/>
          </w:tcPr>
          <w:p w14:paraId="4BDF4C20" w14:textId="77777777" w:rsidR="00D839B9" w:rsidRPr="00447523" w:rsidRDefault="00D839B9" w:rsidP="00D839B9">
            <w:pPr>
              <w:pStyle w:val="MTTableText"/>
            </w:pPr>
            <w:r w:rsidRPr="00447523">
              <w:t>via hydraulic power unit for machine maintenance</w:t>
            </w:r>
          </w:p>
        </w:tc>
      </w:tr>
    </w:tbl>
    <w:p w14:paraId="339BFF90" w14:textId="77777777" w:rsidR="00D839B9" w:rsidRDefault="00D839B9" w:rsidP="00D839B9">
      <w:pPr>
        <w:pStyle w:val="MTStandard"/>
      </w:pPr>
    </w:p>
    <w:p w14:paraId="02A80996" w14:textId="77777777" w:rsidR="00D839B9" w:rsidRPr="00447523" w:rsidRDefault="00D839B9" w:rsidP="00D839B9">
      <w:pPr>
        <w:pStyle w:val="MTHeading"/>
      </w:pPr>
      <w:r w:rsidRPr="00447523">
        <w:t>Functional Description</w:t>
      </w:r>
    </w:p>
    <w:p w14:paraId="038483E8" w14:textId="77777777" w:rsidR="00D839B9" w:rsidRPr="00447523" w:rsidRDefault="00D839B9" w:rsidP="00D839B9">
      <w:pPr>
        <w:pStyle w:val="MTStandard"/>
      </w:pPr>
      <w:r w:rsidRPr="00447523">
        <w:t xml:space="preserve">The stand serves for </w:t>
      </w:r>
    </w:p>
    <w:p w14:paraId="0DC5088B" w14:textId="77777777" w:rsidR="00D839B9" w:rsidRPr="00447523" w:rsidRDefault="00D839B9" w:rsidP="00D839B9">
      <w:pPr>
        <w:pStyle w:val="MTBulletIndent"/>
        <w:tabs>
          <w:tab w:val="clear" w:pos="1211"/>
          <w:tab w:val="num" w:pos="927"/>
        </w:tabs>
        <w:ind w:left="907"/>
      </w:pPr>
      <w:r w:rsidRPr="00447523">
        <w:t>Test of tightness of water system</w:t>
      </w:r>
    </w:p>
    <w:p w14:paraId="5AE57BE0" w14:textId="77777777" w:rsidR="00D839B9" w:rsidRPr="00447523" w:rsidRDefault="00D839B9" w:rsidP="00D839B9">
      <w:pPr>
        <w:pStyle w:val="MTBulletIndent"/>
        <w:tabs>
          <w:tab w:val="clear" w:pos="1211"/>
          <w:tab w:val="num" w:pos="927"/>
        </w:tabs>
        <w:ind w:left="907"/>
      </w:pPr>
      <w:r w:rsidRPr="00447523">
        <w:t>Spray nozzle test</w:t>
      </w:r>
    </w:p>
    <w:p w14:paraId="30CE2498" w14:textId="77777777" w:rsidR="00D839B9" w:rsidRPr="00447523" w:rsidRDefault="00D839B9" w:rsidP="00D839B9">
      <w:pPr>
        <w:pStyle w:val="MTBulletIndent"/>
        <w:tabs>
          <w:tab w:val="clear" w:pos="1211"/>
          <w:tab w:val="num" w:pos="927"/>
        </w:tabs>
        <w:ind w:left="907"/>
      </w:pPr>
      <w:r w:rsidRPr="00447523">
        <w:t>Test of wide side unclamping</w:t>
      </w:r>
    </w:p>
    <w:p w14:paraId="6F5E9FB3" w14:textId="77777777" w:rsidR="00D839B9" w:rsidRPr="00447523" w:rsidRDefault="00D839B9" w:rsidP="00D839B9">
      <w:pPr>
        <w:pStyle w:val="MTBulletIndent"/>
        <w:tabs>
          <w:tab w:val="clear" w:pos="1211"/>
          <w:tab w:val="num" w:pos="927"/>
        </w:tabs>
        <w:ind w:left="907"/>
      </w:pPr>
      <w:r w:rsidRPr="00447523">
        <w:t>Test of narrow side adjustment</w:t>
      </w:r>
    </w:p>
    <w:p w14:paraId="1C2196FB" w14:textId="77777777" w:rsidR="00D839B9" w:rsidRPr="00447523" w:rsidRDefault="00D839B9" w:rsidP="00D839B9">
      <w:pPr>
        <w:pStyle w:val="MTBulletIndent"/>
        <w:tabs>
          <w:tab w:val="clear" w:pos="1211"/>
          <w:tab w:val="num" w:pos="927"/>
        </w:tabs>
        <w:ind w:left="907"/>
      </w:pPr>
      <w:r w:rsidRPr="00447523">
        <w:t>Repair and assembly work (Cu plate set, foot and lateral strand guide rollers), as well as for adjusting and checking work.</w:t>
      </w:r>
    </w:p>
    <w:p w14:paraId="4FA9E5E3" w14:textId="77777777" w:rsidR="00D839B9" w:rsidRPr="00447523" w:rsidRDefault="00D839B9" w:rsidP="00D839B9">
      <w:pPr>
        <w:pStyle w:val="MTBulletIndent"/>
        <w:tabs>
          <w:tab w:val="clear" w:pos="1211"/>
          <w:tab w:val="num" w:pos="927"/>
        </w:tabs>
        <w:ind w:left="907"/>
      </w:pPr>
      <w:r w:rsidRPr="00447523">
        <w:t xml:space="preserve">Calibration of narrow side adjustment device </w:t>
      </w:r>
    </w:p>
    <w:p w14:paraId="43E512FA" w14:textId="77777777" w:rsidR="00D839B9" w:rsidRPr="00447523" w:rsidRDefault="00D839B9" w:rsidP="00D839B9">
      <w:pPr>
        <w:pStyle w:val="MTHeading"/>
      </w:pPr>
      <w:r w:rsidRPr="00447523">
        <w:t>Main Components</w:t>
      </w:r>
    </w:p>
    <w:p w14:paraId="4615CEAC" w14:textId="77777777" w:rsidR="00D839B9" w:rsidRPr="00447523" w:rsidRDefault="00D839B9" w:rsidP="00D839B9">
      <w:pPr>
        <w:pStyle w:val="MTBulletIndent"/>
        <w:tabs>
          <w:tab w:val="clear" w:pos="1211"/>
          <w:tab w:val="num" w:pos="927"/>
        </w:tabs>
        <w:ind w:left="907"/>
      </w:pPr>
      <w:r w:rsidRPr="00447523">
        <w:t>Mold supporting frame with water supply, centering and fixing device (for simulation of mold table)</w:t>
      </w:r>
    </w:p>
    <w:p w14:paraId="4DA66BC2" w14:textId="77777777" w:rsidR="00D839B9" w:rsidRDefault="00D839B9" w:rsidP="00D839B9">
      <w:pPr>
        <w:pStyle w:val="MTBulletIndent"/>
        <w:tabs>
          <w:tab w:val="clear" w:pos="1211"/>
          <w:tab w:val="num" w:pos="927"/>
        </w:tabs>
        <w:ind w:left="907"/>
      </w:pPr>
      <w:r w:rsidRPr="00447523">
        <w:t>Reference surface for pre</w:t>
      </w:r>
      <w:r>
        <w:t>-</w:t>
      </w:r>
      <w:r w:rsidRPr="00447523">
        <w:t>setting of transition mold foot roller to bender</w:t>
      </w:r>
    </w:p>
    <w:p w14:paraId="0480D210" w14:textId="77777777" w:rsidR="00D839B9" w:rsidRPr="00F45CAC" w:rsidRDefault="00D839B9" w:rsidP="00D839B9">
      <w:pPr>
        <w:pStyle w:val="MTBulletIndent"/>
        <w:tabs>
          <w:tab w:val="clear" w:pos="1211"/>
          <w:tab w:val="num" w:pos="927"/>
        </w:tabs>
        <w:ind w:left="907"/>
        <w:rPr>
          <w:vanish/>
          <w:highlight w:val="yellow"/>
        </w:rPr>
      </w:pPr>
      <w:r w:rsidRPr="00F45CAC">
        <w:rPr>
          <w:vanish/>
          <w:highlight w:val="yellow"/>
        </w:rPr>
        <w:t>Measuring surface (CB.51.112/possible installation of an additional unit on the casting platform in the area close to the mold)</w:t>
      </w:r>
    </w:p>
    <w:p w14:paraId="5D076875" w14:textId="77777777" w:rsidR="00D839B9" w:rsidRPr="00447523" w:rsidRDefault="00D839B9" w:rsidP="00D839B9">
      <w:pPr>
        <w:pStyle w:val="MTBulletIndent"/>
        <w:tabs>
          <w:tab w:val="clear" w:pos="1211"/>
          <w:tab w:val="num" w:pos="927"/>
        </w:tabs>
        <w:ind w:left="907"/>
      </w:pPr>
      <w:r w:rsidRPr="00447523">
        <w:t>Platforms, railings, stairs</w:t>
      </w:r>
    </w:p>
    <w:p w14:paraId="003F36A3" w14:textId="77777777" w:rsidR="00D839B9" w:rsidRPr="00447523" w:rsidRDefault="00D839B9" w:rsidP="00D839B9">
      <w:pPr>
        <w:pStyle w:val="MTBulletIndent"/>
        <w:tabs>
          <w:tab w:val="clear" w:pos="1211"/>
          <w:tab w:val="num" w:pos="927"/>
        </w:tabs>
        <w:ind w:left="907"/>
      </w:pPr>
      <w:r w:rsidRPr="00447523">
        <w:t xml:space="preserve">Electrical pressure test pump (please refer to </w:t>
      </w:r>
      <w:r>
        <w:t>Chapter 4.1</w:t>
      </w:r>
      <w:r w:rsidRPr="00447523">
        <w:t xml:space="preserve"> CB. 8) </w:t>
      </w:r>
    </w:p>
    <w:p w14:paraId="141FAE6F" w14:textId="77777777" w:rsidR="00D839B9" w:rsidRDefault="00D839B9" w:rsidP="00D839B9">
      <w:pPr>
        <w:pStyle w:val="MTBulletIndent"/>
        <w:tabs>
          <w:tab w:val="clear" w:pos="1211"/>
          <w:tab w:val="num" w:pos="927"/>
        </w:tabs>
        <w:ind w:left="907"/>
      </w:pPr>
      <w:r w:rsidRPr="00447523">
        <w:t xml:space="preserve">Test unit (WAMBoy) for narrow side adjustment test (please refer to </w:t>
      </w:r>
      <w:r>
        <w:t>Chapter 4.2</w:t>
      </w:r>
      <w:r w:rsidRPr="00447523">
        <w:t xml:space="preserve"> CB. 9)</w:t>
      </w:r>
    </w:p>
    <w:p w14:paraId="1E739A0A" w14:textId="77777777" w:rsidR="00D839B9" w:rsidRPr="00FD3774" w:rsidRDefault="00D839B9" w:rsidP="00D839B9">
      <w:pPr>
        <w:pStyle w:val="MTBulletIndent"/>
        <w:tabs>
          <w:tab w:val="clear" w:pos="1211"/>
          <w:tab w:val="num" w:pos="927"/>
        </w:tabs>
        <w:ind w:left="907"/>
      </w:pPr>
      <w:r w:rsidRPr="00FD3774">
        <w:t>Lifting tools for easy assembly work of foot and lateral strand guide rollers</w:t>
      </w:r>
    </w:p>
    <w:p w14:paraId="53E93EF0" w14:textId="77777777" w:rsidR="00D839B9" w:rsidRPr="00447523" w:rsidRDefault="00D839B9" w:rsidP="00D839B9">
      <w:pPr>
        <w:pStyle w:val="MTHeading"/>
      </w:pPr>
      <w:r w:rsidRPr="00447523">
        <w:t>Main Characteristics</w:t>
      </w:r>
    </w:p>
    <w:p w14:paraId="36207047" w14:textId="77777777" w:rsidR="00D839B9" w:rsidRPr="00447523" w:rsidRDefault="00D839B9" w:rsidP="00D839B9">
      <w:pPr>
        <w:pStyle w:val="MTBulletIndent"/>
        <w:tabs>
          <w:tab w:val="clear" w:pos="1211"/>
          <w:tab w:val="num" w:pos="927"/>
        </w:tabs>
        <w:ind w:left="907"/>
      </w:pPr>
      <w:r w:rsidRPr="00447523">
        <w:t>Self joining water connecting on placing</w:t>
      </w:r>
    </w:p>
    <w:p w14:paraId="15802DA3" w14:textId="77777777" w:rsidR="00D839B9" w:rsidRPr="00447523" w:rsidRDefault="00D839B9" w:rsidP="00D839B9">
      <w:pPr>
        <w:pStyle w:val="MTHeading"/>
      </w:pPr>
      <w:r w:rsidRPr="00447523">
        <w:t>Advantages of Design</w:t>
      </w:r>
    </w:p>
    <w:p w14:paraId="71637185" w14:textId="77777777" w:rsidR="00D839B9" w:rsidRDefault="00D839B9" w:rsidP="00D839B9">
      <w:pPr>
        <w:pStyle w:val="MTBulletIndent"/>
        <w:tabs>
          <w:tab w:val="clear" w:pos="1211"/>
          <w:tab w:val="num" w:pos="927"/>
        </w:tabs>
        <w:ind w:left="907"/>
      </w:pPr>
      <w:r w:rsidRPr="00447523">
        <w:t>Facilitation of work due to functional accessibility</w:t>
      </w:r>
      <w:bookmarkStart w:id="1502" w:name="_Toc362833845"/>
      <w:bookmarkStart w:id="1503" w:name="_Toc362858523"/>
      <w:bookmarkStart w:id="1504" w:name="_Toc363527580"/>
      <w:bookmarkStart w:id="1505" w:name="_Toc386513325"/>
      <w:bookmarkStart w:id="1506" w:name="_Toc421614519"/>
      <w:bookmarkStart w:id="1507" w:name="_Toc431095627"/>
      <w:bookmarkStart w:id="1508" w:name="_Toc481391194"/>
    </w:p>
    <w:p w14:paraId="0F06FB13" w14:textId="77777777" w:rsidR="00D839B9" w:rsidRDefault="00D839B9" w:rsidP="00D839B9">
      <w:pPr>
        <w:pStyle w:val="MTStandard"/>
      </w:pPr>
    </w:p>
    <w:p w14:paraId="19DAAFD7" w14:textId="0C085648" w:rsidR="00D839B9" w:rsidRDefault="00D839B9" w:rsidP="00D839B9">
      <w:pPr>
        <w:pStyle w:val="MTHeading"/>
      </w:pPr>
      <w:bookmarkStart w:id="1509" w:name="_Hlk54874595"/>
      <w:r>
        <w:lastRenderedPageBreak/>
        <w:t>Reference Drawing CB.51.11 Mold Alignment Stand</w:t>
      </w:r>
    </w:p>
    <w:p w14:paraId="21166F4A" w14:textId="77777777" w:rsidR="00354977" w:rsidRDefault="00354977" w:rsidP="00D839B9">
      <w:pPr>
        <w:pStyle w:val="MTStandard"/>
        <w:jc w:val="center"/>
        <w:rPr>
          <w:noProof/>
        </w:rPr>
      </w:pPr>
    </w:p>
    <w:p w14:paraId="2767EF3C" w14:textId="6D3179F5" w:rsidR="00354977" w:rsidRDefault="00354977" w:rsidP="00D839B9">
      <w:pPr>
        <w:pStyle w:val="MTStandard"/>
        <w:jc w:val="center"/>
        <w:rPr>
          <w:noProof/>
        </w:rPr>
      </w:pPr>
      <w:r>
        <w:rPr>
          <w:noProof/>
        </w:rPr>
        <w:drawing>
          <wp:inline distT="0" distB="0" distL="0" distR="0" wp14:anchorId="1E20A098" wp14:editId="74B2F40A">
            <wp:extent cx="4005330" cy="4015780"/>
            <wp:effectExtent l="0" t="0" r="0" b="3810"/>
            <wp:docPr id="43044" name="Picture 43044" descr="A close up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4" name="CB.51.11_Mold_alignment_stand_sing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7401" cy="4027883"/>
                    </a:xfrm>
                    <a:prstGeom prst="rect">
                      <a:avLst/>
                    </a:prstGeom>
                  </pic:spPr>
                </pic:pic>
              </a:graphicData>
            </a:graphic>
          </wp:inline>
        </w:drawing>
      </w:r>
    </w:p>
    <w:p w14:paraId="75989DD3" w14:textId="050EA3A7" w:rsidR="00D839B9" w:rsidRPr="004B4E7D" w:rsidRDefault="00D839B9" w:rsidP="00D839B9">
      <w:pPr>
        <w:pStyle w:val="MTStandard"/>
        <w:jc w:val="center"/>
      </w:pPr>
    </w:p>
    <w:p w14:paraId="7AEB95DE" w14:textId="77777777" w:rsidR="00D839B9" w:rsidRDefault="00D839B9" w:rsidP="00D839B9">
      <w:pPr>
        <w:pStyle w:val="MTStandard"/>
        <w:jc w:val="center"/>
      </w:pPr>
      <w:r>
        <w:t>- Typical sketch for reference only –</w:t>
      </w:r>
    </w:p>
    <w:p w14:paraId="3AE16D58" w14:textId="77777777" w:rsidR="00D839B9" w:rsidRDefault="00D839B9" w:rsidP="00D839B9">
      <w:pPr>
        <w:pStyle w:val="MTStandard"/>
      </w:pPr>
    </w:p>
    <w:bookmarkEnd w:id="1509"/>
    <w:p w14:paraId="752CA102" w14:textId="77777777" w:rsidR="00D839B9" w:rsidRDefault="00D839B9" w:rsidP="00D839B9">
      <w:pPr>
        <w:pStyle w:val="MTStandard"/>
        <w:rPr>
          <w:b/>
        </w:rPr>
      </w:pPr>
      <w:r>
        <w:rPr>
          <w:b/>
        </w:rPr>
        <w:br w:type="page"/>
      </w:r>
    </w:p>
    <w:p w14:paraId="4C29B3F9" w14:textId="77777777" w:rsidR="00D839B9" w:rsidRDefault="00D839B9" w:rsidP="00D839B9">
      <w:pPr>
        <w:pStyle w:val="MTHeading"/>
      </w:pPr>
      <w:r>
        <w:lastRenderedPageBreak/>
        <w:t>Reference Drawing CB.51.11 Lifting tools</w:t>
      </w:r>
    </w:p>
    <w:p w14:paraId="76EA472C" w14:textId="77777777" w:rsidR="00D839B9" w:rsidRDefault="00D839B9" w:rsidP="00D839B9">
      <w:pPr>
        <w:pStyle w:val="MTStandard"/>
      </w:pPr>
      <w:r>
        <w:t xml:space="preserve">                </w:t>
      </w:r>
      <w:r>
        <w:rPr>
          <w:noProof/>
        </w:rPr>
        <w:t xml:space="preserve"> </w:t>
      </w:r>
      <w:r>
        <w:rPr>
          <w:noProof/>
        </w:rPr>
        <w:drawing>
          <wp:inline distT="0" distB="0" distL="0" distR="0" wp14:anchorId="6CA3B317" wp14:editId="0C4A1E61">
            <wp:extent cx="1494155" cy="3569970"/>
            <wp:effectExtent l="0" t="0" r="1270" b="0"/>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9" cstate="print">
                      <a:extLst>
                        <a:ext uri="{28A0092B-C50C-407E-A947-70E740481C1C}">
                          <a14:useLocalDpi xmlns:a14="http://schemas.microsoft.com/office/drawing/2010/main" val="0"/>
                        </a:ext>
                      </a:extLst>
                    </a:blip>
                    <a:srcRect l="37195" t="11692" r="37659" b="3626"/>
                    <a:stretch/>
                  </pic:blipFill>
                  <pic:spPr bwMode="auto">
                    <a:xfrm>
                      <a:off x="0" y="0"/>
                      <a:ext cx="1494155" cy="35699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0FEEB04" wp14:editId="1E8AB6F2">
            <wp:extent cx="1216025" cy="3823970"/>
            <wp:effectExtent l="0" t="0" r="3175" b="5080"/>
            <wp:docPr id="255" name="Picture 25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0" cstate="print">
                      <a:extLst>
                        <a:ext uri="{28A0092B-C50C-407E-A947-70E740481C1C}">
                          <a14:useLocalDpi xmlns:a14="http://schemas.microsoft.com/office/drawing/2010/main" val="0"/>
                        </a:ext>
                      </a:extLst>
                    </a:blip>
                    <a:srcRect l="26757" t="8675" r="52776" b="615"/>
                    <a:stretch/>
                  </pic:blipFill>
                  <pic:spPr bwMode="auto">
                    <a:xfrm>
                      <a:off x="0" y="0"/>
                      <a:ext cx="1216025" cy="3823970"/>
                    </a:xfrm>
                    <a:prstGeom prst="rect">
                      <a:avLst/>
                    </a:prstGeom>
                    <a:ln>
                      <a:noFill/>
                    </a:ln>
                    <a:extLst>
                      <a:ext uri="{53640926-AAD7-44D8-BBD7-CCE9431645EC}">
                        <a14:shadowObscured xmlns:a14="http://schemas.microsoft.com/office/drawing/2010/main"/>
                      </a:ext>
                    </a:extLst>
                  </pic:spPr>
                </pic:pic>
              </a:graphicData>
            </a:graphic>
          </wp:inline>
        </w:drawing>
      </w:r>
    </w:p>
    <w:p w14:paraId="14B95C85" w14:textId="77777777" w:rsidR="00D839B9" w:rsidRDefault="00D839B9" w:rsidP="00D839B9">
      <w:pPr>
        <w:pStyle w:val="MTBulletIndent"/>
        <w:numPr>
          <w:ilvl w:val="0"/>
          <w:numId w:val="0"/>
        </w:numPr>
        <w:jc w:val="center"/>
      </w:pPr>
    </w:p>
    <w:p w14:paraId="261F25C5" w14:textId="77777777" w:rsidR="00D839B9" w:rsidRDefault="00D839B9" w:rsidP="00D839B9">
      <w:pPr>
        <w:pStyle w:val="MTStandard"/>
        <w:jc w:val="center"/>
      </w:pPr>
      <w:r>
        <w:t>- Typical sketch for reference only –</w:t>
      </w:r>
    </w:p>
    <w:p w14:paraId="13F8CD09" w14:textId="77777777" w:rsidR="00D839B9" w:rsidRPr="00E730BA" w:rsidRDefault="00D839B9" w:rsidP="00D839B9">
      <w:pPr>
        <w:pStyle w:val="MTStandard"/>
      </w:pPr>
    </w:p>
    <w:p w14:paraId="4ADE9D46" w14:textId="77777777" w:rsidR="00D839B9" w:rsidRDefault="00D839B9" w:rsidP="00D839B9">
      <w:pPr>
        <w:pStyle w:val="MTStandard"/>
      </w:pPr>
      <w:r w:rsidRPr="00447523">
        <w:br w:type="page"/>
      </w:r>
      <w:bookmarkStart w:id="1510" w:name="_Toc506862822"/>
      <w:bookmarkStart w:id="1511" w:name="_Toc510846552"/>
      <w:bookmarkStart w:id="1512" w:name="_Toc536413607"/>
      <w:bookmarkStart w:id="1513" w:name="_Toc3108175"/>
      <w:bookmarkStart w:id="1514" w:name="_Toc65989842"/>
      <w:bookmarkStart w:id="1515" w:name="_Toc227575890"/>
      <w:bookmarkStart w:id="1516" w:name="_Toc242177770"/>
    </w:p>
    <w:p w14:paraId="59445973" w14:textId="1838D81D" w:rsidR="00D839B9" w:rsidRPr="00447523" w:rsidRDefault="00D839B9" w:rsidP="00D839B9">
      <w:pPr>
        <w:pStyle w:val="MTHeadingSCS4"/>
      </w:pPr>
      <w:bookmarkStart w:id="1517" w:name="_Toc53052432"/>
      <w:bookmarkStart w:id="1518" w:name="_Toc85786248"/>
      <w:r w:rsidRPr="00447523">
        <w:lastRenderedPageBreak/>
        <w:t>CB.51</w:t>
      </w:r>
      <w:r>
        <w:t>.12 Maintenance stand for o</w:t>
      </w:r>
      <w:r w:rsidRPr="00447523">
        <w:t>scillator</w:t>
      </w:r>
      <w:bookmarkEnd w:id="1502"/>
      <w:bookmarkEnd w:id="1503"/>
      <w:bookmarkEnd w:id="1504"/>
      <w:bookmarkEnd w:id="1505"/>
      <w:bookmarkEnd w:id="1506"/>
      <w:bookmarkEnd w:id="1507"/>
      <w:bookmarkEnd w:id="1508"/>
      <w:bookmarkEnd w:id="1510"/>
      <w:bookmarkEnd w:id="1511"/>
      <w:bookmarkEnd w:id="1512"/>
      <w:bookmarkEnd w:id="1513"/>
      <w:bookmarkEnd w:id="1514"/>
      <w:bookmarkEnd w:id="1515"/>
      <w:bookmarkEnd w:id="1516"/>
      <w:bookmarkEnd w:id="1517"/>
      <w:r w:rsidR="00560C67">
        <w:t xml:space="preserve"> </w:t>
      </w:r>
      <w:r w:rsidR="00560C67" w:rsidRPr="00560C67">
        <w:rPr>
          <w:color w:val="FF0000"/>
        </w:rPr>
        <w:t>(Existing)</w:t>
      </w:r>
      <w:bookmarkEnd w:id="1518"/>
    </w:p>
    <w:p w14:paraId="2E287482" w14:textId="77777777" w:rsidR="00D839B9" w:rsidRPr="00447523" w:rsidRDefault="00D839B9" w:rsidP="00D839B9">
      <w:pPr>
        <w:pStyle w:val="MTHeading"/>
      </w:pPr>
      <w:r w:rsidRPr="00447523">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4BD61B73" w14:textId="77777777" w:rsidTr="00D839B9">
        <w:tc>
          <w:tcPr>
            <w:tcW w:w="3544" w:type="dxa"/>
          </w:tcPr>
          <w:p w14:paraId="610A6FFF" w14:textId="77777777" w:rsidR="00D839B9" w:rsidRPr="00447523" w:rsidRDefault="00D839B9" w:rsidP="00D839B9">
            <w:pPr>
              <w:pStyle w:val="MTTableText"/>
            </w:pPr>
            <w:r w:rsidRPr="00447523">
              <w:t>Stand capacity</w:t>
            </w:r>
          </w:p>
        </w:tc>
        <w:tc>
          <w:tcPr>
            <w:tcW w:w="5953" w:type="dxa"/>
          </w:tcPr>
          <w:p w14:paraId="6877827E" w14:textId="77777777" w:rsidR="00D839B9" w:rsidRPr="00447523" w:rsidRDefault="00D839B9" w:rsidP="00D839B9">
            <w:pPr>
              <w:pStyle w:val="MTTableText"/>
            </w:pPr>
            <w:r w:rsidRPr="00447523">
              <w:t>1 oscillating unit</w:t>
            </w:r>
          </w:p>
        </w:tc>
      </w:tr>
      <w:tr w:rsidR="00D839B9" w:rsidRPr="00447523" w14:paraId="472EE637" w14:textId="77777777" w:rsidTr="00D839B9">
        <w:tc>
          <w:tcPr>
            <w:tcW w:w="3544" w:type="dxa"/>
          </w:tcPr>
          <w:p w14:paraId="6FE7F865" w14:textId="77777777" w:rsidR="00D839B9" w:rsidRPr="00447523" w:rsidRDefault="00D839B9" w:rsidP="00D839B9">
            <w:pPr>
              <w:pStyle w:val="MTTableText"/>
            </w:pPr>
            <w:r w:rsidRPr="00447523">
              <w:t>Water supply</w:t>
            </w:r>
          </w:p>
        </w:tc>
        <w:tc>
          <w:tcPr>
            <w:tcW w:w="5953" w:type="dxa"/>
          </w:tcPr>
          <w:p w14:paraId="313130EE" w14:textId="77777777" w:rsidR="00D839B9" w:rsidRPr="00447523" w:rsidRDefault="00D839B9" w:rsidP="00D839B9">
            <w:pPr>
              <w:pStyle w:val="MTTableText"/>
            </w:pPr>
            <w:r w:rsidRPr="00447523">
              <w:t>from service water system of mold alignment stand</w:t>
            </w:r>
          </w:p>
        </w:tc>
      </w:tr>
      <w:tr w:rsidR="00D839B9" w:rsidRPr="00447523" w14:paraId="7460430E" w14:textId="77777777" w:rsidTr="00D839B9">
        <w:tc>
          <w:tcPr>
            <w:tcW w:w="3544" w:type="dxa"/>
          </w:tcPr>
          <w:p w14:paraId="6D4297F5" w14:textId="77777777" w:rsidR="00D839B9" w:rsidRPr="00447523" w:rsidRDefault="00D839B9" w:rsidP="00D839B9">
            <w:pPr>
              <w:pStyle w:val="MTTableText"/>
            </w:pPr>
            <w:r w:rsidRPr="00447523">
              <w:t>Water test pressure</w:t>
            </w:r>
          </w:p>
        </w:tc>
        <w:tc>
          <w:tcPr>
            <w:tcW w:w="5953" w:type="dxa"/>
          </w:tcPr>
          <w:p w14:paraId="2ECC72E3" w14:textId="77777777" w:rsidR="00D839B9" w:rsidRPr="00447523" w:rsidRDefault="00D839B9" w:rsidP="00D839B9">
            <w:pPr>
              <w:pStyle w:val="MTTableText"/>
            </w:pPr>
            <w:r w:rsidRPr="00447523">
              <w:t>1.2 MPa</w:t>
            </w:r>
          </w:p>
        </w:tc>
      </w:tr>
      <w:tr w:rsidR="00D839B9" w:rsidRPr="00447523" w14:paraId="2DF7A6EE" w14:textId="77777777" w:rsidTr="00D839B9">
        <w:tc>
          <w:tcPr>
            <w:tcW w:w="3544" w:type="dxa"/>
          </w:tcPr>
          <w:p w14:paraId="2BF97310" w14:textId="77777777" w:rsidR="00D839B9" w:rsidRPr="00447523" w:rsidRDefault="00D839B9" w:rsidP="00D839B9">
            <w:pPr>
              <w:pStyle w:val="MTTableText"/>
            </w:pPr>
            <w:r w:rsidRPr="00447523">
              <w:t>Hydraulic supply</w:t>
            </w:r>
          </w:p>
        </w:tc>
        <w:tc>
          <w:tcPr>
            <w:tcW w:w="5953" w:type="dxa"/>
          </w:tcPr>
          <w:p w14:paraId="1BBFF3C6" w14:textId="77777777" w:rsidR="00D839B9" w:rsidRPr="00447523" w:rsidRDefault="00D839B9" w:rsidP="00D839B9">
            <w:pPr>
              <w:pStyle w:val="MTTableText"/>
            </w:pPr>
            <w:r w:rsidRPr="00447523">
              <w:t>via hydraulic power unit for machine maintenance</w:t>
            </w:r>
          </w:p>
        </w:tc>
      </w:tr>
    </w:tbl>
    <w:p w14:paraId="10CBD48D" w14:textId="77777777" w:rsidR="00D839B9" w:rsidRDefault="00D839B9" w:rsidP="00D839B9">
      <w:pPr>
        <w:pStyle w:val="MTStandard"/>
      </w:pPr>
    </w:p>
    <w:p w14:paraId="76A5E1C3" w14:textId="77777777" w:rsidR="00D839B9" w:rsidRPr="00447523" w:rsidRDefault="00D839B9" w:rsidP="00D839B9">
      <w:pPr>
        <w:pStyle w:val="MTHeading"/>
      </w:pPr>
      <w:r w:rsidRPr="00447523">
        <w:t>Functional Description</w:t>
      </w:r>
    </w:p>
    <w:p w14:paraId="54D2ED0D" w14:textId="77777777" w:rsidR="00D839B9" w:rsidRPr="00447523" w:rsidRDefault="00D839B9" w:rsidP="00D839B9">
      <w:pPr>
        <w:pStyle w:val="MTStandard"/>
      </w:pPr>
      <w:r w:rsidRPr="00447523">
        <w:t>The test stand serves for</w:t>
      </w:r>
    </w:p>
    <w:p w14:paraId="3ADCE543" w14:textId="77777777" w:rsidR="00D839B9" w:rsidRPr="00447523" w:rsidRDefault="00D839B9" w:rsidP="00D839B9">
      <w:pPr>
        <w:pStyle w:val="MTBulletIndent"/>
        <w:tabs>
          <w:tab w:val="clear" w:pos="1211"/>
          <w:tab w:val="num" w:pos="927"/>
        </w:tabs>
        <w:ind w:left="907"/>
      </w:pPr>
      <w:r w:rsidRPr="00447523">
        <w:t>Repairs and assembly work</w:t>
      </w:r>
    </w:p>
    <w:p w14:paraId="47541780" w14:textId="77777777" w:rsidR="00D839B9" w:rsidRPr="00447523" w:rsidRDefault="00D839B9" w:rsidP="00D839B9">
      <w:pPr>
        <w:pStyle w:val="MTBulletIndent"/>
        <w:tabs>
          <w:tab w:val="clear" w:pos="1211"/>
          <w:tab w:val="num" w:pos="927"/>
        </w:tabs>
        <w:ind w:left="907"/>
      </w:pPr>
      <w:r w:rsidRPr="00447523">
        <w:t>Test of the movement of the oscillation</w:t>
      </w:r>
    </w:p>
    <w:p w14:paraId="00167361" w14:textId="77777777" w:rsidR="00D839B9" w:rsidRPr="00447523" w:rsidRDefault="00D839B9" w:rsidP="00D839B9">
      <w:pPr>
        <w:pStyle w:val="MTBulletIndent"/>
        <w:tabs>
          <w:tab w:val="clear" w:pos="1211"/>
          <w:tab w:val="num" w:pos="927"/>
        </w:tabs>
        <w:ind w:left="907"/>
      </w:pPr>
      <w:r w:rsidRPr="00447523">
        <w:t>Test of tightness of water system</w:t>
      </w:r>
    </w:p>
    <w:p w14:paraId="7854F699" w14:textId="77777777" w:rsidR="00D839B9" w:rsidRPr="00447523" w:rsidRDefault="00D839B9" w:rsidP="00D839B9">
      <w:pPr>
        <w:pStyle w:val="MTHeading"/>
      </w:pPr>
      <w:r w:rsidRPr="00447523">
        <w:t>Main Components</w:t>
      </w:r>
    </w:p>
    <w:p w14:paraId="6E854BC9" w14:textId="77777777" w:rsidR="00D839B9" w:rsidRPr="00447523" w:rsidRDefault="00D839B9" w:rsidP="00D839B9">
      <w:pPr>
        <w:pStyle w:val="MTBulletIndent"/>
        <w:tabs>
          <w:tab w:val="clear" w:pos="1211"/>
          <w:tab w:val="num" w:pos="927"/>
        </w:tabs>
        <w:ind w:left="907"/>
      </w:pPr>
      <w:r w:rsidRPr="00447523">
        <w:t>Supporting structure with supporting surfaces</w:t>
      </w:r>
    </w:p>
    <w:p w14:paraId="0AB93D68" w14:textId="77777777" w:rsidR="00D839B9" w:rsidRPr="00447523" w:rsidRDefault="00D839B9" w:rsidP="00D839B9">
      <w:pPr>
        <w:pStyle w:val="MTBulletIndent"/>
        <w:tabs>
          <w:tab w:val="clear" w:pos="1211"/>
          <w:tab w:val="num" w:pos="927"/>
        </w:tabs>
        <w:ind w:left="907"/>
      </w:pPr>
      <w:r w:rsidRPr="00447523">
        <w:t>Test unit (OsciBoy) for movement test (please refer to Electric &amp; Automation)</w:t>
      </w:r>
    </w:p>
    <w:p w14:paraId="7F757B18" w14:textId="77777777" w:rsidR="00D839B9" w:rsidRPr="00447523" w:rsidRDefault="00D839B9" w:rsidP="00D839B9">
      <w:pPr>
        <w:pStyle w:val="MTHeading"/>
      </w:pPr>
      <w:r w:rsidRPr="00447523">
        <w:t>Advantages of Design</w:t>
      </w:r>
    </w:p>
    <w:p w14:paraId="59005063" w14:textId="77777777" w:rsidR="00D839B9" w:rsidRPr="00447523" w:rsidRDefault="00D839B9" w:rsidP="00D839B9">
      <w:pPr>
        <w:pStyle w:val="MTBulletIndent"/>
        <w:tabs>
          <w:tab w:val="clear" w:pos="1211"/>
          <w:tab w:val="num" w:pos="927"/>
        </w:tabs>
        <w:ind w:left="907"/>
      </w:pPr>
      <w:r w:rsidRPr="00447523">
        <w:t xml:space="preserve">Adjustment of oscillator and testing of movement of the oscillation unit in the maintenance area </w:t>
      </w:r>
    </w:p>
    <w:p w14:paraId="7C18CBCA" w14:textId="77777777" w:rsidR="00D839B9" w:rsidRDefault="00D839B9" w:rsidP="00D839B9">
      <w:pPr>
        <w:pStyle w:val="MTBulletIndent"/>
        <w:tabs>
          <w:tab w:val="clear" w:pos="1211"/>
          <w:tab w:val="num" w:pos="927"/>
        </w:tabs>
        <w:ind w:left="907"/>
      </w:pPr>
      <w:r w:rsidRPr="00447523">
        <w:t>Self joining water connection on placing</w:t>
      </w:r>
    </w:p>
    <w:p w14:paraId="5E4EFED0" w14:textId="77777777" w:rsidR="00D839B9" w:rsidRDefault="00D839B9" w:rsidP="00D839B9">
      <w:pPr>
        <w:pStyle w:val="MTStandard"/>
      </w:pPr>
    </w:p>
    <w:p w14:paraId="17926A46" w14:textId="77777777" w:rsidR="00D839B9" w:rsidRDefault="00D839B9" w:rsidP="00D839B9">
      <w:pPr>
        <w:pStyle w:val="MTHeading"/>
      </w:pPr>
      <w:r>
        <w:lastRenderedPageBreak/>
        <w:t>Reference Drawing CB.51.12 Maintenance stand for oscillator</w:t>
      </w:r>
    </w:p>
    <w:p w14:paraId="2D4D3516" w14:textId="22FE57B1" w:rsidR="00354977" w:rsidRDefault="00354977" w:rsidP="00D839B9">
      <w:pPr>
        <w:pStyle w:val="MTStandard"/>
        <w:jc w:val="center"/>
        <w:rPr>
          <w:noProof/>
        </w:rPr>
      </w:pPr>
      <w:r>
        <w:rPr>
          <w:noProof/>
        </w:rPr>
        <w:drawing>
          <wp:inline distT="0" distB="0" distL="0" distR="0" wp14:anchorId="1276EE55" wp14:editId="5D493D09">
            <wp:extent cx="3451538" cy="3556720"/>
            <wp:effectExtent l="0" t="0" r="0" b="5715"/>
            <wp:docPr id="43045" name="Picture 43045" descr="A factory with house i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 name="CB.51.12_Maintenance_stand_for_oscillato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63014" cy="3568546"/>
                    </a:xfrm>
                    <a:prstGeom prst="rect">
                      <a:avLst/>
                    </a:prstGeom>
                  </pic:spPr>
                </pic:pic>
              </a:graphicData>
            </a:graphic>
          </wp:inline>
        </w:drawing>
      </w:r>
    </w:p>
    <w:p w14:paraId="178836B3" w14:textId="77777777" w:rsidR="00D839B9" w:rsidRDefault="00D839B9" w:rsidP="00D839B9">
      <w:pPr>
        <w:pStyle w:val="MTStandard"/>
        <w:jc w:val="center"/>
      </w:pPr>
      <w:r>
        <w:t>- Typical sketch for reference only –</w:t>
      </w:r>
    </w:p>
    <w:p w14:paraId="5FA74026" w14:textId="77777777" w:rsidR="00D839B9" w:rsidRPr="001D5CA5" w:rsidRDefault="00D839B9" w:rsidP="00D839B9">
      <w:pPr>
        <w:pStyle w:val="MTStandard"/>
      </w:pPr>
    </w:p>
    <w:p w14:paraId="2E54EAD1" w14:textId="77777777" w:rsidR="00D839B9" w:rsidRDefault="00D839B9" w:rsidP="00D839B9">
      <w:pPr>
        <w:pStyle w:val="MTStandard"/>
      </w:pPr>
      <w:r w:rsidRPr="00447523">
        <w:br w:type="page"/>
      </w:r>
      <w:bookmarkStart w:id="1519" w:name="_Toc362833831"/>
      <w:bookmarkStart w:id="1520" w:name="_Toc362858509"/>
      <w:bookmarkStart w:id="1521" w:name="_Toc363527566"/>
      <w:bookmarkStart w:id="1522" w:name="_Toc386513310"/>
      <w:bookmarkStart w:id="1523" w:name="_Toc421614504"/>
      <w:bookmarkStart w:id="1524" w:name="_Toc431095612"/>
      <w:bookmarkStart w:id="1525" w:name="_Toc481391179"/>
      <w:bookmarkStart w:id="1526" w:name="_Toc499541975"/>
      <w:bookmarkStart w:id="1527" w:name="_Toc500053286"/>
      <w:bookmarkStart w:id="1528" w:name="_Toc506862823"/>
      <w:bookmarkStart w:id="1529" w:name="_Toc510846553"/>
      <w:bookmarkStart w:id="1530" w:name="_Toc536413608"/>
      <w:bookmarkStart w:id="1531" w:name="_Toc3108176"/>
      <w:bookmarkStart w:id="1532" w:name="_Toc65989843"/>
      <w:bookmarkStart w:id="1533" w:name="_Toc227575891"/>
      <w:bookmarkStart w:id="1534" w:name="_Toc242177771"/>
    </w:p>
    <w:p w14:paraId="0AC114D1" w14:textId="0A22B5CA" w:rsidR="00D839B9" w:rsidRPr="00447523" w:rsidRDefault="00D839B9" w:rsidP="00D839B9">
      <w:pPr>
        <w:pStyle w:val="MTHeadingSCS4"/>
      </w:pPr>
      <w:bookmarkStart w:id="1535" w:name="_Toc53052433"/>
      <w:bookmarkStart w:id="1536" w:name="_Toc85786249"/>
      <w:r w:rsidRPr="00447523">
        <w:lastRenderedPageBreak/>
        <w:t>CB.51</w:t>
      </w:r>
      <w:r>
        <w:t>.13 Bender alignment s</w:t>
      </w:r>
      <w:r w:rsidRPr="00447523">
        <w:t>tand</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r w:rsidR="00560C67">
        <w:t xml:space="preserve"> </w:t>
      </w:r>
      <w:r w:rsidR="00560C67" w:rsidRPr="00560C67">
        <w:rPr>
          <w:color w:val="FF0000"/>
        </w:rPr>
        <w:t>(Existing)</w:t>
      </w:r>
      <w:bookmarkEnd w:id="1536"/>
    </w:p>
    <w:p w14:paraId="2C4854F1" w14:textId="77777777" w:rsidR="00D839B9" w:rsidRPr="00447523" w:rsidRDefault="00D839B9" w:rsidP="00D839B9">
      <w:pPr>
        <w:pStyle w:val="MTHeading"/>
      </w:pPr>
      <w:r w:rsidRPr="00447523">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7CBC61E9" w14:textId="77777777" w:rsidTr="00D839B9">
        <w:tc>
          <w:tcPr>
            <w:tcW w:w="3544" w:type="dxa"/>
          </w:tcPr>
          <w:p w14:paraId="6DEF722C" w14:textId="77777777" w:rsidR="00D839B9" w:rsidRPr="00447523" w:rsidRDefault="00D839B9" w:rsidP="00D839B9">
            <w:pPr>
              <w:pStyle w:val="MTTableText"/>
            </w:pPr>
            <w:r w:rsidRPr="00447523">
              <w:t>Stand capacity</w:t>
            </w:r>
          </w:p>
        </w:tc>
        <w:tc>
          <w:tcPr>
            <w:tcW w:w="5953" w:type="dxa"/>
          </w:tcPr>
          <w:p w14:paraId="15FBECE9" w14:textId="77777777" w:rsidR="00D839B9" w:rsidRPr="00447523" w:rsidRDefault="00D839B9" w:rsidP="00D839B9">
            <w:pPr>
              <w:pStyle w:val="MTTableText"/>
            </w:pPr>
            <w:r w:rsidRPr="00447523">
              <w:t>1 bender</w:t>
            </w:r>
          </w:p>
        </w:tc>
      </w:tr>
    </w:tbl>
    <w:p w14:paraId="62051B7B" w14:textId="77777777" w:rsidR="00D839B9" w:rsidRDefault="00D839B9" w:rsidP="00D839B9">
      <w:pPr>
        <w:pStyle w:val="MTStandard"/>
      </w:pPr>
    </w:p>
    <w:p w14:paraId="78FC36FD" w14:textId="77777777" w:rsidR="00D839B9" w:rsidRPr="00447523" w:rsidRDefault="00D839B9" w:rsidP="00D839B9">
      <w:pPr>
        <w:pStyle w:val="MTHeading"/>
      </w:pPr>
      <w:r w:rsidRPr="00447523">
        <w:t>Functional Description</w:t>
      </w:r>
    </w:p>
    <w:p w14:paraId="7ED68B08" w14:textId="77777777" w:rsidR="00D839B9" w:rsidRPr="00447523" w:rsidRDefault="00D839B9" w:rsidP="00D839B9">
      <w:pPr>
        <w:pStyle w:val="MTStandard"/>
      </w:pPr>
      <w:r w:rsidRPr="00447523">
        <w:t>The stand serves to check the roller position at the inner bow and outer bow as well as to check the frame structure for dimensional accuracy.</w:t>
      </w:r>
    </w:p>
    <w:p w14:paraId="07A0AD51" w14:textId="77777777" w:rsidR="00D839B9" w:rsidRPr="00447523" w:rsidRDefault="00D839B9" w:rsidP="00D839B9">
      <w:pPr>
        <w:pStyle w:val="MTHeading"/>
      </w:pPr>
      <w:r w:rsidRPr="00447523">
        <w:t>Main Components</w:t>
      </w:r>
    </w:p>
    <w:p w14:paraId="3A25B632" w14:textId="77777777" w:rsidR="00D839B9" w:rsidRPr="00447523" w:rsidRDefault="00D839B9" w:rsidP="00D839B9">
      <w:pPr>
        <w:pStyle w:val="MTBulletIndent"/>
        <w:tabs>
          <w:tab w:val="clear" w:pos="1211"/>
          <w:tab w:val="num" w:pos="927"/>
        </w:tabs>
        <w:ind w:left="907"/>
      </w:pPr>
      <w:r w:rsidRPr="00447523">
        <w:t>Base frame with support brackets</w:t>
      </w:r>
    </w:p>
    <w:p w14:paraId="53CB77BA" w14:textId="77777777" w:rsidR="00D839B9" w:rsidRPr="00447523" w:rsidRDefault="00D839B9" w:rsidP="00D839B9">
      <w:pPr>
        <w:pStyle w:val="MTBulletIndent"/>
        <w:tabs>
          <w:tab w:val="clear" w:pos="1211"/>
          <w:tab w:val="num" w:pos="927"/>
        </w:tabs>
        <w:ind w:left="907"/>
      </w:pPr>
      <w:r w:rsidRPr="00447523">
        <w:t>Centering guide</w:t>
      </w:r>
    </w:p>
    <w:p w14:paraId="3FBCF310" w14:textId="77777777" w:rsidR="00D839B9" w:rsidRPr="00447523" w:rsidRDefault="00D839B9" w:rsidP="00D839B9">
      <w:pPr>
        <w:pStyle w:val="MTBulletIndent"/>
        <w:tabs>
          <w:tab w:val="clear" w:pos="1211"/>
          <w:tab w:val="num" w:pos="927"/>
        </w:tabs>
        <w:ind w:left="907"/>
      </w:pPr>
      <w:r w:rsidRPr="00447523">
        <w:t>Reference measuring surfaces</w:t>
      </w:r>
    </w:p>
    <w:p w14:paraId="4EC57425" w14:textId="77777777" w:rsidR="00D839B9" w:rsidRPr="00447523" w:rsidRDefault="00D839B9" w:rsidP="00D839B9">
      <w:pPr>
        <w:pStyle w:val="MTBulletIndent"/>
        <w:tabs>
          <w:tab w:val="clear" w:pos="1211"/>
          <w:tab w:val="num" w:pos="927"/>
        </w:tabs>
        <w:ind w:left="907"/>
      </w:pPr>
      <w:r w:rsidRPr="00447523">
        <w:t>Platforms and stairs</w:t>
      </w:r>
    </w:p>
    <w:p w14:paraId="08058649" w14:textId="77777777" w:rsidR="00D839B9" w:rsidRPr="007E1E93" w:rsidRDefault="00D839B9" w:rsidP="00D839B9">
      <w:pPr>
        <w:pStyle w:val="MTBulletIndent"/>
        <w:tabs>
          <w:tab w:val="clear" w:pos="1211"/>
          <w:tab w:val="num" w:pos="927"/>
        </w:tabs>
        <w:ind w:left="907"/>
        <w:rPr>
          <w:vanish/>
          <w:highlight w:val="yellow"/>
        </w:rPr>
      </w:pPr>
      <w:r w:rsidRPr="007E1E93">
        <w:rPr>
          <w:vanish/>
          <w:highlight w:val="yellow"/>
        </w:rPr>
        <w:t>Straight ruler (only if OPAL is not installed!)</w:t>
      </w:r>
      <w:r>
        <w:rPr>
          <w:vanish/>
          <w:highlight w:val="yellow"/>
        </w:rPr>
        <w:br/>
        <w:t>Note: use of rulers requires also INA-rails for ruler support and machined steel structure with supporting frame</w:t>
      </w:r>
    </w:p>
    <w:p w14:paraId="56FD6600" w14:textId="77777777" w:rsidR="00D839B9" w:rsidRPr="00447523" w:rsidRDefault="00D839B9" w:rsidP="00D839B9">
      <w:pPr>
        <w:pStyle w:val="MTHeading"/>
      </w:pPr>
      <w:r w:rsidRPr="00447523">
        <w:t>Main Characteristics</w:t>
      </w:r>
    </w:p>
    <w:p w14:paraId="523EF2C7" w14:textId="77777777" w:rsidR="00D839B9" w:rsidRPr="00447523" w:rsidRDefault="00D839B9" w:rsidP="00D839B9">
      <w:pPr>
        <w:pStyle w:val="MTBulletIndent"/>
        <w:tabs>
          <w:tab w:val="clear" w:pos="1211"/>
          <w:tab w:val="num" w:pos="927"/>
        </w:tabs>
        <w:ind w:left="907"/>
      </w:pPr>
      <w:r w:rsidRPr="00447523">
        <w:t>Reference supporting surfaces for simulation of supports in the machine</w:t>
      </w:r>
    </w:p>
    <w:p w14:paraId="53F4A1E5" w14:textId="77777777" w:rsidR="00D839B9" w:rsidRPr="00447523" w:rsidRDefault="00D839B9" w:rsidP="00D839B9">
      <w:pPr>
        <w:pStyle w:val="MTBulletIndent"/>
        <w:tabs>
          <w:tab w:val="clear" w:pos="1211"/>
          <w:tab w:val="num" w:pos="927"/>
        </w:tabs>
        <w:ind w:left="907"/>
      </w:pPr>
      <w:r w:rsidRPr="00447523">
        <w:t>Clear and easily accessible adjusting stand</w:t>
      </w:r>
    </w:p>
    <w:p w14:paraId="6AF3B3B8" w14:textId="77777777" w:rsidR="00D839B9" w:rsidRPr="00447523" w:rsidRDefault="00D839B9" w:rsidP="00D839B9">
      <w:pPr>
        <w:pStyle w:val="MTHeading"/>
      </w:pPr>
      <w:r w:rsidRPr="00447523">
        <w:t>Advantages of Design</w:t>
      </w:r>
    </w:p>
    <w:p w14:paraId="22427868" w14:textId="77777777" w:rsidR="00D839B9" w:rsidRPr="00447523" w:rsidRDefault="00D839B9" w:rsidP="00D839B9">
      <w:pPr>
        <w:pStyle w:val="MTBulletIndent"/>
        <w:tabs>
          <w:tab w:val="clear" w:pos="1211"/>
          <w:tab w:val="num" w:pos="927"/>
        </w:tabs>
        <w:ind w:left="907"/>
      </w:pPr>
      <w:r w:rsidRPr="00447523">
        <w:t>Easy and simple adjusting and checking with measuring device</w:t>
      </w:r>
    </w:p>
    <w:p w14:paraId="6B11EA3F" w14:textId="77777777" w:rsidR="00D839B9" w:rsidRPr="00447523" w:rsidRDefault="00D839B9" w:rsidP="00D839B9">
      <w:pPr>
        <w:pStyle w:val="MTBulletIndent"/>
        <w:tabs>
          <w:tab w:val="clear" w:pos="1211"/>
          <w:tab w:val="num" w:pos="927"/>
        </w:tabs>
        <w:ind w:left="907"/>
      </w:pPr>
      <w:r w:rsidRPr="00447523">
        <w:t>Measurement of roller alignment at any point over the full width possible</w:t>
      </w:r>
    </w:p>
    <w:p w14:paraId="29546322" w14:textId="77777777" w:rsidR="00D839B9" w:rsidRDefault="00D839B9" w:rsidP="00D839B9">
      <w:pPr>
        <w:pStyle w:val="MTBulletIndent"/>
        <w:tabs>
          <w:tab w:val="clear" w:pos="1211"/>
          <w:tab w:val="num" w:pos="927"/>
        </w:tabs>
        <w:ind w:left="907"/>
      </w:pPr>
      <w:r w:rsidRPr="00447523">
        <w:t>Easy roller manipulation due to access from top</w:t>
      </w:r>
    </w:p>
    <w:p w14:paraId="256BC6BA" w14:textId="77777777" w:rsidR="00D839B9" w:rsidRDefault="00D839B9" w:rsidP="00D839B9">
      <w:pPr>
        <w:pStyle w:val="MTStandard"/>
      </w:pPr>
    </w:p>
    <w:p w14:paraId="32B389F7" w14:textId="77777777" w:rsidR="00D839B9" w:rsidRDefault="00D839B9" w:rsidP="00D839B9">
      <w:pPr>
        <w:pStyle w:val="MTHeading"/>
      </w:pPr>
      <w:r>
        <w:lastRenderedPageBreak/>
        <w:t>Reference Drawing CB.51.13 Bender Alignment Stand</w:t>
      </w:r>
    </w:p>
    <w:p w14:paraId="1D7D0D8E" w14:textId="3F3DDFEF" w:rsidR="00354977" w:rsidRDefault="00354977" w:rsidP="00D839B9">
      <w:pPr>
        <w:pStyle w:val="MTStandard"/>
        <w:jc w:val="center"/>
        <w:rPr>
          <w:noProof/>
        </w:rPr>
      </w:pPr>
      <w:r>
        <w:rPr>
          <w:noProof/>
        </w:rPr>
        <w:drawing>
          <wp:inline distT="0" distB="0" distL="0" distR="0" wp14:anchorId="43C4A2A6" wp14:editId="68D0A344">
            <wp:extent cx="4696795" cy="3567447"/>
            <wp:effectExtent l="0" t="0" r="8890" b="0"/>
            <wp:docPr id="43046" name="Picture 4304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 name="CB.51.13_Bender_alignment_stan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12784" cy="3579592"/>
                    </a:xfrm>
                    <a:prstGeom prst="rect">
                      <a:avLst/>
                    </a:prstGeom>
                  </pic:spPr>
                </pic:pic>
              </a:graphicData>
            </a:graphic>
          </wp:inline>
        </w:drawing>
      </w:r>
    </w:p>
    <w:p w14:paraId="71B9F448" w14:textId="77777777" w:rsidR="00D839B9" w:rsidRDefault="00D839B9" w:rsidP="00D839B9">
      <w:pPr>
        <w:pStyle w:val="MTStandard"/>
        <w:jc w:val="center"/>
      </w:pPr>
      <w:r>
        <w:t>- Typical sketch for reference only –</w:t>
      </w:r>
    </w:p>
    <w:p w14:paraId="05DD68F8" w14:textId="77777777" w:rsidR="00D839B9" w:rsidRPr="00E730BA" w:rsidRDefault="00D839B9" w:rsidP="00D839B9">
      <w:pPr>
        <w:pStyle w:val="MTStandard"/>
      </w:pPr>
    </w:p>
    <w:p w14:paraId="1A109A7C" w14:textId="77777777" w:rsidR="00D839B9" w:rsidRDefault="00D839B9" w:rsidP="00D839B9">
      <w:pPr>
        <w:pStyle w:val="MTStandard"/>
      </w:pPr>
      <w:r w:rsidRPr="00447523">
        <w:br w:type="page"/>
      </w:r>
      <w:bookmarkStart w:id="1537" w:name="_Toc362833832"/>
      <w:bookmarkStart w:id="1538" w:name="_Toc362858510"/>
      <w:bookmarkStart w:id="1539" w:name="_Toc363527567"/>
      <w:bookmarkStart w:id="1540" w:name="_Toc386513311"/>
      <w:bookmarkStart w:id="1541" w:name="_Toc421614505"/>
      <w:bookmarkStart w:id="1542" w:name="_Toc431095613"/>
      <w:bookmarkStart w:id="1543" w:name="_Toc481391180"/>
      <w:bookmarkStart w:id="1544" w:name="_Toc499541976"/>
      <w:bookmarkStart w:id="1545" w:name="_Toc500053287"/>
      <w:bookmarkStart w:id="1546" w:name="_Toc506862824"/>
      <w:bookmarkStart w:id="1547" w:name="_Toc510846554"/>
      <w:bookmarkStart w:id="1548" w:name="_Toc536413609"/>
      <w:bookmarkStart w:id="1549" w:name="_Toc3108177"/>
      <w:bookmarkStart w:id="1550" w:name="_Toc65989844"/>
      <w:bookmarkStart w:id="1551" w:name="_Toc227575892"/>
      <w:bookmarkStart w:id="1552" w:name="_Toc242177772"/>
    </w:p>
    <w:p w14:paraId="0A0336DB" w14:textId="49C15F3A" w:rsidR="00D839B9" w:rsidRPr="00447523" w:rsidRDefault="00D839B9" w:rsidP="00D839B9">
      <w:pPr>
        <w:pStyle w:val="MTHeadingSCS4"/>
      </w:pPr>
      <w:bookmarkStart w:id="1553" w:name="_Toc53052434"/>
      <w:bookmarkStart w:id="1554" w:name="_Toc85786250"/>
      <w:bookmarkStart w:id="1555" w:name="_Hlk56694739"/>
      <w:r w:rsidRPr="00447523">
        <w:lastRenderedPageBreak/>
        <w:t>CB.51</w:t>
      </w:r>
      <w:r>
        <w:t>.14 Segment alignment s</w:t>
      </w:r>
      <w:r w:rsidRPr="00447523">
        <w:t>tand</w:t>
      </w:r>
      <w:bookmarkEnd w:id="1537"/>
      <w:bookmarkEnd w:id="1538"/>
      <w:bookmarkEnd w:id="1539"/>
      <w:r>
        <w:t xml:space="preserve"> for entire s</w:t>
      </w:r>
      <w:r w:rsidRPr="00447523">
        <w:t>egment</w:t>
      </w:r>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r w:rsidR="00560C67">
        <w:t xml:space="preserve"> </w:t>
      </w:r>
      <w:r w:rsidR="00560C67" w:rsidRPr="00560C67">
        <w:rPr>
          <w:color w:val="FF0000"/>
        </w:rPr>
        <w:t>(Existing)</w:t>
      </w:r>
      <w:bookmarkEnd w:id="1554"/>
    </w:p>
    <w:p w14:paraId="385C1EB0" w14:textId="77777777" w:rsidR="00D839B9" w:rsidRPr="00447523" w:rsidRDefault="00D839B9" w:rsidP="00D839B9">
      <w:pPr>
        <w:pStyle w:val="MTHeading"/>
      </w:pPr>
      <w:r w:rsidRPr="00447523">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7879C703" w14:textId="77777777" w:rsidTr="00D839B9">
        <w:tc>
          <w:tcPr>
            <w:tcW w:w="3544" w:type="dxa"/>
          </w:tcPr>
          <w:p w14:paraId="41122971" w14:textId="77777777" w:rsidR="00D839B9" w:rsidRPr="00447523" w:rsidRDefault="00D839B9" w:rsidP="00D839B9">
            <w:pPr>
              <w:pStyle w:val="MTTableText"/>
            </w:pPr>
            <w:r w:rsidRPr="00447523">
              <w:t>Stand capacity</w:t>
            </w:r>
          </w:p>
        </w:tc>
        <w:tc>
          <w:tcPr>
            <w:tcW w:w="5953" w:type="dxa"/>
          </w:tcPr>
          <w:p w14:paraId="70CCB647" w14:textId="77777777" w:rsidR="00D839B9" w:rsidRPr="00447523" w:rsidRDefault="00D839B9" w:rsidP="00D839B9">
            <w:pPr>
              <w:pStyle w:val="MTTableText"/>
            </w:pPr>
            <w:r w:rsidRPr="00447523">
              <w:t>1 segment</w:t>
            </w:r>
          </w:p>
        </w:tc>
      </w:tr>
      <w:tr w:rsidR="00D839B9" w:rsidRPr="00447523" w14:paraId="62D2EEE4" w14:textId="77777777" w:rsidTr="00D839B9">
        <w:tc>
          <w:tcPr>
            <w:tcW w:w="3544" w:type="dxa"/>
          </w:tcPr>
          <w:p w14:paraId="72D4BCCA" w14:textId="77777777" w:rsidR="00D839B9" w:rsidRPr="00447523" w:rsidRDefault="00D839B9" w:rsidP="00D839B9">
            <w:pPr>
              <w:pStyle w:val="MTTableText"/>
            </w:pPr>
            <w:r w:rsidRPr="00447523">
              <w:t>Hydraulic supply</w:t>
            </w:r>
          </w:p>
        </w:tc>
        <w:tc>
          <w:tcPr>
            <w:tcW w:w="5953" w:type="dxa"/>
          </w:tcPr>
          <w:p w14:paraId="665B9794" w14:textId="77777777" w:rsidR="00D839B9" w:rsidRPr="00447523" w:rsidRDefault="00D839B9" w:rsidP="00D839B9">
            <w:pPr>
              <w:pStyle w:val="MTTableText"/>
            </w:pPr>
            <w:r w:rsidRPr="00447523">
              <w:t>via hydraulic power unit for machine maintenance</w:t>
            </w:r>
          </w:p>
        </w:tc>
      </w:tr>
    </w:tbl>
    <w:p w14:paraId="512390C5" w14:textId="77777777" w:rsidR="00D839B9" w:rsidRDefault="00D839B9" w:rsidP="00D839B9">
      <w:pPr>
        <w:pStyle w:val="MTStandard"/>
      </w:pPr>
    </w:p>
    <w:p w14:paraId="5C75BDA4" w14:textId="77777777" w:rsidR="00D839B9" w:rsidRPr="00447523" w:rsidRDefault="00D839B9" w:rsidP="00D839B9">
      <w:pPr>
        <w:pStyle w:val="MTHeading"/>
      </w:pPr>
      <w:r w:rsidRPr="00447523">
        <w:t>Functional Description</w:t>
      </w:r>
    </w:p>
    <w:p w14:paraId="2BF921E2" w14:textId="65D830A4" w:rsidR="00D839B9" w:rsidRPr="00447523" w:rsidRDefault="00D839B9" w:rsidP="00D839B9">
      <w:pPr>
        <w:pStyle w:val="MTStandard"/>
      </w:pPr>
      <w:r w:rsidRPr="00711E7B">
        <w:t>The stand serves to check the roller position</w:t>
      </w:r>
      <w:r w:rsidR="006F18C5" w:rsidRPr="00711E7B">
        <w:t>,</w:t>
      </w:r>
      <w:r w:rsidRPr="00711E7B">
        <w:t xml:space="preserve"> the frame structure for dimensional accuracy</w:t>
      </w:r>
      <w:r w:rsidR="006F18C5" w:rsidRPr="00711E7B">
        <w:t xml:space="preserve"> as well as internal machine cooling lines</w:t>
      </w:r>
      <w:r w:rsidRPr="00711E7B">
        <w:t>.</w:t>
      </w:r>
    </w:p>
    <w:p w14:paraId="0F95A4C2" w14:textId="77777777" w:rsidR="00D839B9" w:rsidRPr="00447523" w:rsidRDefault="00D839B9" w:rsidP="00D839B9">
      <w:pPr>
        <w:pStyle w:val="MTStandard"/>
      </w:pPr>
      <w:r w:rsidRPr="00447523">
        <w:t>Tests carried out at the stand:</w:t>
      </w:r>
    </w:p>
    <w:p w14:paraId="7ADE6F27" w14:textId="77777777" w:rsidR="00D839B9" w:rsidRPr="00447523" w:rsidRDefault="00D839B9" w:rsidP="00D839B9">
      <w:pPr>
        <w:pStyle w:val="MTBulletIndent"/>
        <w:tabs>
          <w:tab w:val="clear" w:pos="1211"/>
          <w:tab w:val="num" w:pos="927"/>
        </w:tabs>
        <w:ind w:left="907"/>
      </w:pPr>
      <w:r w:rsidRPr="00447523">
        <w:t xml:space="preserve">Test of </w:t>
      </w:r>
      <w:r w:rsidRPr="00855895">
        <w:t>DynaGap</w:t>
      </w:r>
      <w:r>
        <w:t xml:space="preserve"> adjustment</w:t>
      </w:r>
      <w:r w:rsidRPr="00855895">
        <w:rPr>
          <w:vanish/>
        </w:rPr>
        <w:t xml:space="preserve"> </w:t>
      </w:r>
      <w:r w:rsidRPr="00855895">
        <w:rPr>
          <w:vanish/>
          <w:highlight w:val="yellow"/>
        </w:rPr>
        <w:t>(segment upper frame clamping)</w:t>
      </w:r>
    </w:p>
    <w:p w14:paraId="425B32B7" w14:textId="26BA05C2" w:rsidR="00D839B9" w:rsidRDefault="00D839B9" w:rsidP="00D839B9">
      <w:pPr>
        <w:pStyle w:val="MTBulletIndent"/>
        <w:tabs>
          <w:tab w:val="clear" w:pos="1211"/>
          <w:tab w:val="num" w:pos="927"/>
        </w:tabs>
        <w:ind w:left="907"/>
      </w:pPr>
      <w:r w:rsidRPr="00447523">
        <w:t>Test of driven roll screw down</w:t>
      </w:r>
    </w:p>
    <w:p w14:paraId="497BAEEE" w14:textId="35063877" w:rsidR="006F18C5" w:rsidRPr="00711E7B" w:rsidRDefault="006C4F3B" w:rsidP="00D839B9">
      <w:pPr>
        <w:pStyle w:val="MTBulletIndent"/>
        <w:tabs>
          <w:tab w:val="clear" w:pos="1211"/>
          <w:tab w:val="num" w:pos="927"/>
        </w:tabs>
        <w:ind w:left="907"/>
      </w:pPr>
      <w:r w:rsidRPr="00711E7B">
        <w:t>Tightness t</w:t>
      </w:r>
      <w:r w:rsidR="006F18C5" w:rsidRPr="00711E7B">
        <w:t xml:space="preserve">est </w:t>
      </w:r>
      <w:r w:rsidRPr="00711E7B">
        <w:t>for</w:t>
      </w:r>
      <w:r w:rsidR="006F18C5" w:rsidRPr="00711E7B">
        <w:t xml:space="preserve"> internal machine cooling lin</w:t>
      </w:r>
      <w:r w:rsidRPr="00711E7B">
        <w:t>e</w:t>
      </w:r>
    </w:p>
    <w:p w14:paraId="3FB56096" w14:textId="77777777" w:rsidR="00D839B9" w:rsidRPr="00447523" w:rsidRDefault="00D839B9" w:rsidP="00D839B9">
      <w:pPr>
        <w:pStyle w:val="MTHeading"/>
      </w:pPr>
      <w:r w:rsidRPr="00447523">
        <w:t>Main Components</w:t>
      </w:r>
    </w:p>
    <w:p w14:paraId="2C47269F" w14:textId="77777777" w:rsidR="00D839B9" w:rsidRPr="00447523" w:rsidRDefault="00D839B9" w:rsidP="00D839B9">
      <w:pPr>
        <w:pStyle w:val="MTBulletIndent"/>
        <w:tabs>
          <w:tab w:val="clear" w:pos="1211"/>
          <w:tab w:val="num" w:pos="927"/>
        </w:tabs>
        <w:ind w:left="907"/>
      </w:pPr>
      <w:r w:rsidRPr="00447523">
        <w:t>Base frame with support brackets</w:t>
      </w:r>
    </w:p>
    <w:p w14:paraId="40A16A38" w14:textId="1AF7C215" w:rsidR="00D839B9" w:rsidRDefault="00D839B9" w:rsidP="00D839B9">
      <w:pPr>
        <w:pStyle w:val="MTBulletIndent"/>
        <w:tabs>
          <w:tab w:val="clear" w:pos="1211"/>
          <w:tab w:val="num" w:pos="927"/>
        </w:tabs>
        <w:ind w:left="907"/>
      </w:pPr>
      <w:r w:rsidRPr="00447523">
        <w:t>Centering guide</w:t>
      </w:r>
    </w:p>
    <w:p w14:paraId="2DDD59B3" w14:textId="1D53EC02" w:rsidR="006C4F3B" w:rsidRPr="00711E7B" w:rsidRDefault="006C4F3B" w:rsidP="00D839B9">
      <w:pPr>
        <w:pStyle w:val="MTBulletIndent"/>
        <w:tabs>
          <w:tab w:val="clear" w:pos="1211"/>
          <w:tab w:val="num" w:pos="927"/>
        </w:tabs>
        <w:ind w:left="907"/>
      </w:pPr>
      <w:r w:rsidRPr="00711E7B">
        <w:t>Automatic connection of internal machine cooling line</w:t>
      </w:r>
    </w:p>
    <w:p w14:paraId="0B74B2A0" w14:textId="77777777" w:rsidR="00D839B9" w:rsidRPr="00447523" w:rsidRDefault="00D839B9" w:rsidP="00D839B9">
      <w:pPr>
        <w:pStyle w:val="MTBulletIndent"/>
        <w:tabs>
          <w:tab w:val="clear" w:pos="1211"/>
          <w:tab w:val="num" w:pos="927"/>
        </w:tabs>
        <w:ind w:left="907"/>
      </w:pPr>
      <w:r w:rsidRPr="00447523">
        <w:t>Reference measuring surfaces</w:t>
      </w:r>
    </w:p>
    <w:p w14:paraId="16F55428" w14:textId="77777777" w:rsidR="00D839B9" w:rsidRPr="00447523" w:rsidRDefault="00D839B9" w:rsidP="00D839B9">
      <w:pPr>
        <w:pStyle w:val="MTBulletIndent"/>
        <w:tabs>
          <w:tab w:val="clear" w:pos="1211"/>
          <w:tab w:val="num" w:pos="927"/>
        </w:tabs>
        <w:ind w:left="907"/>
      </w:pPr>
      <w:r w:rsidRPr="00447523">
        <w:t>Platforms and stairs</w:t>
      </w:r>
    </w:p>
    <w:p w14:paraId="5CAA4691" w14:textId="77777777" w:rsidR="00D839B9" w:rsidRPr="007E1E93" w:rsidRDefault="00D839B9" w:rsidP="00D839B9">
      <w:pPr>
        <w:pStyle w:val="MTBulletIndent"/>
        <w:tabs>
          <w:tab w:val="clear" w:pos="1211"/>
          <w:tab w:val="num" w:pos="927"/>
        </w:tabs>
        <w:ind w:left="907"/>
        <w:rPr>
          <w:vanish/>
          <w:highlight w:val="yellow"/>
        </w:rPr>
      </w:pPr>
      <w:r w:rsidRPr="007E1E93">
        <w:rPr>
          <w:vanish/>
          <w:highlight w:val="yellow"/>
        </w:rPr>
        <w:t>Straight ruler (only if OPAL is not installed!)</w:t>
      </w:r>
      <w:r>
        <w:rPr>
          <w:vanish/>
          <w:highlight w:val="yellow"/>
        </w:rPr>
        <w:br/>
        <w:t>Note: use of rulers requires also INA-rails for ruler support and machined steel structure with supporting frame</w:t>
      </w:r>
    </w:p>
    <w:p w14:paraId="0B61FFD2" w14:textId="77777777" w:rsidR="00D839B9" w:rsidRPr="00447523" w:rsidRDefault="00D839B9" w:rsidP="00D839B9">
      <w:pPr>
        <w:pStyle w:val="MTHeading"/>
      </w:pPr>
      <w:r w:rsidRPr="00447523">
        <w:t>Main Characteristics</w:t>
      </w:r>
    </w:p>
    <w:p w14:paraId="499FD848" w14:textId="77777777" w:rsidR="00D839B9" w:rsidRPr="00447523" w:rsidRDefault="00D839B9" w:rsidP="00D839B9">
      <w:pPr>
        <w:pStyle w:val="MTBulletIndent"/>
        <w:tabs>
          <w:tab w:val="clear" w:pos="1211"/>
          <w:tab w:val="num" w:pos="927"/>
        </w:tabs>
        <w:ind w:left="907"/>
      </w:pPr>
      <w:r w:rsidRPr="00447523">
        <w:t>Reference supporting surfaces for simulation of supports in the machine</w:t>
      </w:r>
    </w:p>
    <w:p w14:paraId="14391674" w14:textId="77777777" w:rsidR="00D839B9" w:rsidRPr="00447523" w:rsidRDefault="00D839B9" w:rsidP="00D839B9">
      <w:pPr>
        <w:pStyle w:val="MTBulletIndent"/>
        <w:tabs>
          <w:tab w:val="clear" w:pos="1211"/>
          <w:tab w:val="num" w:pos="927"/>
        </w:tabs>
        <w:ind w:left="907"/>
      </w:pPr>
      <w:r w:rsidRPr="00447523">
        <w:t>Clear and easily accessible aligning stand</w:t>
      </w:r>
    </w:p>
    <w:p w14:paraId="6D1F20E0" w14:textId="07B3EC42" w:rsidR="00D839B9" w:rsidRDefault="00D839B9" w:rsidP="00D839B9">
      <w:pPr>
        <w:pStyle w:val="MTBulletIndent"/>
        <w:tabs>
          <w:tab w:val="clear" w:pos="1211"/>
          <w:tab w:val="num" w:pos="927"/>
        </w:tabs>
        <w:ind w:left="907"/>
      </w:pPr>
      <w:bookmarkStart w:id="1556" w:name="_Hlk56695048"/>
      <w:bookmarkEnd w:id="1555"/>
      <w:r w:rsidRPr="00447523">
        <w:t>An inspection pit made of concrete which is situated under the stand renders possible the access to the undersid</w:t>
      </w:r>
      <w:r>
        <w:t>e of the inner part of segments</w:t>
      </w:r>
    </w:p>
    <w:p w14:paraId="1C7B4525" w14:textId="492C3814" w:rsidR="006C4F3B" w:rsidRPr="00711E7B" w:rsidRDefault="006C4F3B" w:rsidP="00D839B9">
      <w:pPr>
        <w:pStyle w:val="MTBulletIndent"/>
        <w:tabs>
          <w:tab w:val="clear" w:pos="1211"/>
          <w:tab w:val="num" w:pos="927"/>
        </w:tabs>
        <w:ind w:left="907"/>
      </w:pPr>
      <w:r w:rsidRPr="00711E7B">
        <w:t xml:space="preserve">Less </w:t>
      </w:r>
      <w:r w:rsidR="00C90EA3" w:rsidRPr="00711E7B">
        <w:t xml:space="preserve">crane handling steps in case of leaking rollers since rollers can be exchanged right on this stand </w:t>
      </w:r>
    </w:p>
    <w:p w14:paraId="5E3D2F2E" w14:textId="77777777" w:rsidR="00D839B9" w:rsidRPr="001041B4" w:rsidRDefault="00D839B9" w:rsidP="00D839B9">
      <w:pPr>
        <w:pStyle w:val="MTBulletIndent"/>
        <w:tabs>
          <w:tab w:val="clear" w:pos="1211"/>
          <w:tab w:val="num" w:pos="927"/>
        </w:tabs>
        <w:ind w:left="907"/>
        <w:rPr>
          <w:vanish/>
          <w:highlight w:val="yellow"/>
        </w:rPr>
      </w:pPr>
      <w:r w:rsidRPr="001041B4">
        <w:rPr>
          <w:vanish/>
          <w:highlight w:val="yellow"/>
        </w:rPr>
        <w:t>For conventional as well as SRD segments</w:t>
      </w:r>
    </w:p>
    <w:p w14:paraId="6C47D0A6" w14:textId="77777777" w:rsidR="00D839B9" w:rsidRPr="00447523" w:rsidRDefault="00D839B9" w:rsidP="00D839B9">
      <w:pPr>
        <w:pStyle w:val="MTHeading"/>
      </w:pPr>
      <w:r w:rsidRPr="00447523">
        <w:t>Advantages of Design</w:t>
      </w:r>
    </w:p>
    <w:p w14:paraId="1A1C6173" w14:textId="77777777" w:rsidR="00D839B9" w:rsidRPr="00447523" w:rsidRDefault="00D839B9" w:rsidP="00D839B9">
      <w:pPr>
        <w:pStyle w:val="MTBulletIndent"/>
        <w:tabs>
          <w:tab w:val="clear" w:pos="1211"/>
          <w:tab w:val="num" w:pos="927"/>
        </w:tabs>
        <w:ind w:left="907"/>
      </w:pPr>
      <w:r w:rsidRPr="00447523">
        <w:t>Easy and simple adjusting and checking with measuring device</w:t>
      </w:r>
    </w:p>
    <w:p w14:paraId="4DD3370B" w14:textId="77777777" w:rsidR="00D839B9" w:rsidRPr="00447523" w:rsidRDefault="00D839B9" w:rsidP="00D839B9">
      <w:pPr>
        <w:pStyle w:val="MTBulletIndent"/>
        <w:tabs>
          <w:tab w:val="clear" w:pos="1211"/>
          <w:tab w:val="num" w:pos="927"/>
        </w:tabs>
        <w:ind w:left="907"/>
      </w:pPr>
      <w:r w:rsidRPr="00447523">
        <w:t>Measurement of roller alignment at any point over the full width possible</w:t>
      </w:r>
    </w:p>
    <w:p w14:paraId="3AF378AA" w14:textId="5AA4DC90" w:rsidR="00D839B9" w:rsidRDefault="00D839B9" w:rsidP="00D839B9">
      <w:pPr>
        <w:pStyle w:val="MTBulletIndent"/>
        <w:tabs>
          <w:tab w:val="clear" w:pos="1211"/>
          <w:tab w:val="num" w:pos="927"/>
        </w:tabs>
        <w:ind w:left="907"/>
      </w:pPr>
      <w:r w:rsidRPr="00447523">
        <w:t>Easy roller manipulation due to access from top</w:t>
      </w:r>
    </w:p>
    <w:p w14:paraId="01AE5F07" w14:textId="51C1120B" w:rsidR="006C4F3B" w:rsidRDefault="006C4F3B" w:rsidP="00D839B9">
      <w:pPr>
        <w:pStyle w:val="MTBulletIndent"/>
        <w:tabs>
          <w:tab w:val="clear" w:pos="1211"/>
          <w:tab w:val="num" w:pos="927"/>
        </w:tabs>
        <w:ind w:left="907"/>
      </w:pPr>
      <w:r>
        <w:t xml:space="preserve">Less handling steps </w:t>
      </w:r>
    </w:p>
    <w:bookmarkEnd w:id="1556"/>
    <w:p w14:paraId="2968D92B" w14:textId="77777777" w:rsidR="00D839B9" w:rsidRDefault="00D839B9" w:rsidP="00D839B9">
      <w:pPr>
        <w:pStyle w:val="MTStandard"/>
      </w:pPr>
    </w:p>
    <w:p w14:paraId="365FFE12" w14:textId="77777777" w:rsidR="00D839B9" w:rsidRDefault="00D839B9" w:rsidP="00D839B9">
      <w:pPr>
        <w:pStyle w:val="MTHeading"/>
      </w:pPr>
      <w:r>
        <w:lastRenderedPageBreak/>
        <w:t>Reference Drawing CB.51.14 Segment alignment stand for entire segment</w:t>
      </w:r>
    </w:p>
    <w:p w14:paraId="2BB88BB6" w14:textId="278E7D33" w:rsidR="00354977" w:rsidRDefault="00354977" w:rsidP="00D839B9">
      <w:pPr>
        <w:pStyle w:val="MTStandard"/>
        <w:jc w:val="center"/>
        <w:rPr>
          <w:noProof/>
        </w:rPr>
      </w:pPr>
      <w:r>
        <w:rPr>
          <w:noProof/>
        </w:rPr>
        <w:drawing>
          <wp:inline distT="0" distB="0" distL="0" distR="0" wp14:anchorId="2065CA5F" wp14:editId="7D619ECC">
            <wp:extent cx="4700788" cy="3473343"/>
            <wp:effectExtent l="0" t="0" r="5080" b="0"/>
            <wp:docPr id="43047" name="Picture 430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 name="CB.51.14_Segment_alignment_stand_for_entire_segmen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09148" cy="3479520"/>
                    </a:xfrm>
                    <a:prstGeom prst="rect">
                      <a:avLst/>
                    </a:prstGeom>
                  </pic:spPr>
                </pic:pic>
              </a:graphicData>
            </a:graphic>
          </wp:inline>
        </w:drawing>
      </w:r>
    </w:p>
    <w:p w14:paraId="4D0F4BB5" w14:textId="77777777" w:rsidR="00D839B9" w:rsidRDefault="00D839B9" w:rsidP="00D839B9">
      <w:pPr>
        <w:pStyle w:val="MTStandard"/>
        <w:jc w:val="center"/>
      </w:pPr>
      <w:r>
        <w:t>- Typical sketch for reference only –</w:t>
      </w:r>
    </w:p>
    <w:p w14:paraId="5ED840D5" w14:textId="77777777" w:rsidR="00D839B9" w:rsidRPr="00310D73" w:rsidRDefault="00D839B9" w:rsidP="00D839B9">
      <w:pPr>
        <w:pStyle w:val="MTStandard"/>
      </w:pPr>
    </w:p>
    <w:p w14:paraId="293C22AB" w14:textId="77777777" w:rsidR="00D839B9" w:rsidRDefault="00D839B9" w:rsidP="00D839B9">
      <w:pPr>
        <w:pStyle w:val="MTStandard"/>
      </w:pPr>
      <w:r w:rsidRPr="00447523">
        <w:br w:type="page"/>
      </w:r>
      <w:bookmarkStart w:id="1557" w:name="_Toc362833835"/>
      <w:bookmarkStart w:id="1558" w:name="_Toc362858513"/>
      <w:bookmarkStart w:id="1559" w:name="_Toc363527570"/>
      <w:bookmarkStart w:id="1560" w:name="_Toc386513315"/>
      <w:bookmarkStart w:id="1561" w:name="_Toc421614509"/>
      <w:bookmarkStart w:id="1562" w:name="_Toc431095617"/>
      <w:bookmarkStart w:id="1563" w:name="_Toc481391184"/>
      <w:bookmarkStart w:id="1564" w:name="_Toc499541979"/>
      <w:bookmarkStart w:id="1565" w:name="_Toc500053290"/>
      <w:bookmarkStart w:id="1566" w:name="_Toc506862825"/>
      <w:bookmarkStart w:id="1567" w:name="_Toc510846555"/>
      <w:bookmarkStart w:id="1568" w:name="_Toc536413610"/>
      <w:bookmarkStart w:id="1569" w:name="_Toc3108178"/>
      <w:bookmarkStart w:id="1570" w:name="_Toc65989845"/>
      <w:bookmarkStart w:id="1571" w:name="_Toc227575893"/>
      <w:bookmarkStart w:id="1572" w:name="_Toc242177773"/>
    </w:p>
    <w:p w14:paraId="030AB432" w14:textId="6B95F502" w:rsidR="00D839B9" w:rsidRPr="00447523" w:rsidRDefault="00D839B9" w:rsidP="00D839B9">
      <w:pPr>
        <w:pStyle w:val="MTHeadingSCS4"/>
      </w:pPr>
      <w:bookmarkStart w:id="1573" w:name="_Toc53052435"/>
      <w:bookmarkStart w:id="1574" w:name="_Toc85786251"/>
      <w:bookmarkStart w:id="1575" w:name="_Hlk56695163"/>
      <w:r w:rsidRPr="00447523">
        <w:lastRenderedPageBreak/>
        <w:t>CB.51</w:t>
      </w:r>
      <w:r>
        <w:t>.15 Segment alignment stand for i</w:t>
      </w:r>
      <w:r w:rsidRPr="00447523">
        <w:t>nne</w:t>
      </w:r>
      <w:r>
        <w:t>r b</w:t>
      </w:r>
      <w:r w:rsidRPr="00447523">
        <w:t>o</w:t>
      </w:r>
      <w:bookmarkEnd w:id="1557"/>
      <w:bookmarkEnd w:id="1558"/>
      <w:bookmarkEnd w:id="1559"/>
      <w:r w:rsidRPr="00447523">
        <w:t>w</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r w:rsidR="00560C67">
        <w:t xml:space="preserve"> </w:t>
      </w:r>
      <w:r w:rsidR="00560C67" w:rsidRPr="00560C67">
        <w:rPr>
          <w:color w:val="FF0000"/>
        </w:rPr>
        <w:t>(Existing)</w:t>
      </w:r>
      <w:bookmarkEnd w:id="1574"/>
    </w:p>
    <w:p w14:paraId="4CAF8CDF" w14:textId="77777777" w:rsidR="00D839B9" w:rsidRPr="00447523" w:rsidRDefault="00D839B9" w:rsidP="00D839B9">
      <w:pPr>
        <w:pStyle w:val="MTHeading"/>
      </w:pPr>
      <w:r w:rsidRPr="00447523">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0A411861" w14:textId="77777777" w:rsidTr="00D839B9">
        <w:tc>
          <w:tcPr>
            <w:tcW w:w="3544" w:type="dxa"/>
          </w:tcPr>
          <w:p w14:paraId="05BC3563" w14:textId="77777777" w:rsidR="00D839B9" w:rsidRPr="00447523" w:rsidRDefault="00D839B9" w:rsidP="00D839B9">
            <w:pPr>
              <w:pStyle w:val="MTTableText"/>
            </w:pPr>
            <w:r w:rsidRPr="00447523">
              <w:t>Stand capacity</w:t>
            </w:r>
          </w:p>
        </w:tc>
        <w:tc>
          <w:tcPr>
            <w:tcW w:w="5953" w:type="dxa"/>
          </w:tcPr>
          <w:p w14:paraId="2058D070" w14:textId="77777777" w:rsidR="00D839B9" w:rsidRPr="00447523" w:rsidRDefault="00D839B9" w:rsidP="00D839B9">
            <w:pPr>
              <w:pStyle w:val="MTTableText"/>
            </w:pPr>
            <w:r w:rsidRPr="00447523">
              <w:t>1 segment inner bow</w:t>
            </w:r>
          </w:p>
        </w:tc>
      </w:tr>
    </w:tbl>
    <w:p w14:paraId="7E5103D9" w14:textId="77777777" w:rsidR="00D839B9" w:rsidRDefault="00D839B9" w:rsidP="00D839B9">
      <w:pPr>
        <w:pStyle w:val="MTStandard"/>
      </w:pPr>
    </w:p>
    <w:p w14:paraId="050D8808" w14:textId="77777777" w:rsidR="00D839B9" w:rsidRPr="00447523" w:rsidRDefault="00D839B9" w:rsidP="00D839B9">
      <w:pPr>
        <w:pStyle w:val="MTHeading"/>
      </w:pPr>
      <w:r w:rsidRPr="00447523">
        <w:t>Functional Description</w:t>
      </w:r>
    </w:p>
    <w:p w14:paraId="73285978" w14:textId="77777777" w:rsidR="00D839B9" w:rsidRPr="00447523" w:rsidRDefault="00D839B9" w:rsidP="00D839B9">
      <w:pPr>
        <w:pStyle w:val="MTStandard"/>
      </w:pPr>
      <w:r w:rsidRPr="00447523">
        <w:t xml:space="preserve">The segment inner bow alignment stand is used to store, maintain and align the top halve of the segment after </w:t>
      </w:r>
      <w:r>
        <w:t xml:space="preserve">it </w:t>
      </w:r>
      <w:r w:rsidRPr="00447523">
        <w:t xml:space="preserve">has been turned over on the segment inner bow turning stand. </w:t>
      </w:r>
    </w:p>
    <w:p w14:paraId="6DFD4421" w14:textId="77777777" w:rsidR="00D839B9" w:rsidRPr="00447523" w:rsidRDefault="00D839B9" w:rsidP="00D839B9">
      <w:pPr>
        <w:pStyle w:val="MTHeading"/>
      </w:pPr>
      <w:r w:rsidRPr="00447523">
        <w:t>Main Components</w:t>
      </w:r>
    </w:p>
    <w:p w14:paraId="282BA9CA" w14:textId="77777777" w:rsidR="00D839B9" w:rsidRPr="00447523" w:rsidRDefault="00D839B9" w:rsidP="00D839B9">
      <w:pPr>
        <w:pStyle w:val="MTBulletIndent"/>
        <w:tabs>
          <w:tab w:val="clear" w:pos="1211"/>
          <w:tab w:val="num" w:pos="927"/>
        </w:tabs>
        <w:ind w:left="907"/>
      </w:pPr>
      <w:r w:rsidRPr="00447523">
        <w:t>Base frame with support brackets</w:t>
      </w:r>
    </w:p>
    <w:p w14:paraId="2E1D7157" w14:textId="77777777" w:rsidR="00D839B9" w:rsidRPr="00447523" w:rsidRDefault="00D839B9" w:rsidP="00D839B9">
      <w:pPr>
        <w:pStyle w:val="MTBulletIndent"/>
        <w:tabs>
          <w:tab w:val="clear" w:pos="1211"/>
          <w:tab w:val="num" w:pos="927"/>
        </w:tabs>
        <w:ind w:left="907"/>
      </w:pPr>
      <w:r w:rsidRPr="00447523">
        <w:t>Centering guide</w:t>
      </w:r>
    </w:p>
    <w:p w14:paraId="3A91F0F8" w14:textId="77777777" w:rsidR="00D839B9" w:rsidRPr="00447523" w:rsidRDefault="00D839B9" w:rsidP="00D839B9">
      <w:pPr>
        <w:pStyle w:val="MTBulletIndent"/>
        <w:tabs>
          <w:tab w:val="clear" w:pos="1211"/>
          <w:tab w:val="num" w:pos="927"/>
        </w:tabs>
        <w:ind w:left="907"/>
      </w:pPr>
      <w:r w:rsidRPr="00447523">
        <w:t>Reference measuring surfaces</w:t>
      </w:r>
    </w:p>
    <w:p w14:paraId="0BD6362F" w14:textId="77777777" w:rsidR="00D839B9" w:rsidRPr="007E1E93" w:rsidRDefault="00D839B9" w:rsidP="00D839B9">
      <w:pPr>
        <w:pStyle w:val="MTBulletIndent"/>
        <w:tabs>
          <w:tab w:val="clear" w:pos="1211"/>
          <w:tab w:val="num" w:pos="927"/>
        </w:tabs>
        <w:ind w:left="907"/>
        <w:rPr>
          <w:vanish/>
          <w:highlight w:val="yellow"/>
        </w:rPr>
      </w:pPr>
      <w:r w:rsidRPr="007E1E93">
        <w:rPr>
          <w:vanish/>
          <w:highlight w:val="yellow"/>
        </w:rPr>
        <w:t>Straight ruler (only if OPAL is not installed!)</w:t>
      </w:r>
      <w:r>
        <w:rPr>
          <w:vanish/>
          <w:highlight w:val="yellow"/>
        </w:rPr>
        <w:br/>
        <w:t>Note: use of rulers requires also INA-rails for ruler support and machined steel structure with supporting frame</w:t>
      </w:r>
    </w:p>
    <w:p w14:paraId="33E9659E" w14:textId="77777777" w:rsidR="00D839B9" w:rsidRPr="00447523" w:rsidRDefault="00D839B9" w:rsidP="00D839B9">
      <w:pPr>
        <w:pStyle w:val="MTHeading"/>
      </w:pPr>
      <w:r w:rsidRPr="00447523">
        <w:t>Main Characteristics</w:t>
      </w:r>
    </w:p>
    <w:p w14:paraId="1BEC2F40" w14:textId="77777777" w:rsidR="00D839B9" w:rsidRPr="00447523" w:rsidRDefault="00D839B9" w:rsidP="00D839B9">
      <w:pPr>
        <w:pStyle w:val="MTStandard"/>
      </w:pPr>
      <w:r w:rsidRPr="00447523">
        <w:t>This stand will facilitate disassembly and reassemble of the rollers in the frame from the top. After reassembling the rollers in the top half of the segment, the rollers can be accurately aligned.</w:t>
      </w:r>
    </w:p>
    <w:p w14:paraId="4EDD5D5A" w14:textId="5336AF94" w:rsidR="00D839B9" w:rsidRDefault="00D839B9" w:rsidP="00D839B9">
      <w:pPr>
        <w:pStyle w:val="MTStandard"/>
      </w:pPr>
      <w:r w:rsidRPr="00447523">
        <w:t>An inspection pit made of concrete which is situated under the stand renders possible the access to the underside of the inner part of segments.</w:t>
      </w:r>
    </w:p>
    <w:p w14:paraId="73FA9CDA" w14:textId="77777777" w:rsidR="00BF0E18" w:rsidRPr="00447523" w:rsidRDefault="00BF0E18" w:rsidP="00D839B9">
      <w:pPr>
        <w:pStyle w:val="MTStandard"/>
      </w:pPr>
    </w:p>
    <w:p w14:paraId="1D531AE4" w14:textId="77777777" w:rsidR="00D839B9" w:rsidRPr="00447523" w:rsidRDefault="00D839B9" w:rsidP="00D839B9">
      <w:pPr>
        <w:pStyle w:val="MTHeading"/>
      </w:pPr>
      <w:r w:rsidRPr="00447523">
        <w:t>Advantages of Design</w:t>
      </w:r>
    </w:p>
    <w:p w14:paraId="183B6476" w14:textId="77777777" w:rsidR="00D839B9" w:rsidRPr="00447523" w:rsidRDefault="00D839B9" w:rsidP="00D839B9">
      <w:pPr>
        <w:pStyle w:val="MTBulletIndent"/>
        <w:tabs>
          <w:tab w:val="clear" w:pos="1211"/>
          <w:tab w:val="num" w:pos="927"/>
        </w:tabs>
        <w:ind w:left="907"/>
      </w:pPr>
      <w:r w:rsidRPr="00447523">
        <w:t xml:space="preserve">Easy and simple adjusting </w:t>
      </w:r>
    </w:p>
    <w:p w14:paraId="3989CF38" w14:textId="77777777" w:rsidR="00D839B9" w:rsidRPr="00447523" w:rsidRDefault="00D839B9" w:rsidP="00D839B9">
      <w:pPr>
        <w:pStyle w:val="MTBulletIndent"/>
        <w:tabs>
          <w:tab w:val="clear" w:pos="1211"/>
          <w:tab w:val="num" w:pos="927"/>
        </w:tabs>
        <w:ind w:left="907"/>
      </w:pPr>
      <w:r w:rsidRPr="00447523">
        <w:t>Measurement of roller alignment at any point over the full width possible</w:t>
      </w:r>
    </w:p>
    <w:p w14:paraId="76DF74B4" w14:textId="667C9E7C" w:rsidR="00D839B9" w:rsidRDefault="00D839B9" w:rsidP="00D839B9">
      <w:pPr>
        <w:pStyle w:val="MTBulletIndent"/>
        <w:tabs>
          <w:tab w:val="clear" w:pos="1211"/>
          <w:tab w:val="num" w:pos="927"/>
        </w:tabs>
        <w:ind w:left="907"/>
      </w:pPr>
      <w:r w:rsidRPr="00447523">
        <w:t>Easy roller manipulation due to access from top</w:t>
      </w:r>
    </w:p>
    <w:p w14:paraId="55D8E8AA" w14:textId="306395A4" w:rsidR="009C51C4" w:rsidRPr="00711E7B" w:rsidRDefault="009C51C4" w:rsidP="00D839B9">
      <w:pPr>
        <w:pStyle w:val="MTBulletIndent"/>
        <w:tabs>
          <w:tab w:val="clear" w:pos="1211"/>
          <w:tab w:val="num" w:pos="927"/>
        </w:tabs>
        <w:ind w:left="907"/>
      </w:pPr>
      <w:r w:rsidRPr="00711E7B">
        <w:t>Easy testing of machine cooling lines by use of hoses</w:t>
      </w:r>
    </w:p>
    <w:p w14:paraId="758D03AA" w14:textId="77777777" w:rsidR="00D839B9" w:rsidRDefault="00D839B9" w:rsidP="00D839B9">
      <w:pPr>
        <w:pStyle w:val="MTStandard"/>
      </w:pPr>
    </w:p>
    <w:p w14:paraId="3DD28EB6" w14:textId="77777777" w:rsidR="00D839B9" w:rsidRPr="004B74C1" w:rsidRDefault="00D839B9" w:rsidP="00D839B9">
      <w:pPr>
        <w:pStyle w:val="MTHeading"/>
      </w:pPr>
      <w:r w:rsidRPr="004B74C1">
        <w:lastRenderedPageBreak/>
        <w:t>Reference Drawing segment alignment stand for inner bow</w:t>
      </w:r>
    </w:p>
    <w:bookmarkEnd w:id="1575"/>
    <w:p w14:paraId="271908CA" w14:textId="1A70B95D" w:rsidR="00354977" w:rsidRDefault="00354977" w:rsidP="00D839B9">
      <w:pPr>
        <w:pStyle w:val="MTStandard"/>
        <w:jc w:val="center"/>
        <w:rPr>
          <w:noProof/>
        </w:rPr>
      </w:pPr>
      <w:r>
        <w:rPr>
          <w:noProof/>
        </w:rPr>
        <w:drawing>
          <wp:inline distT="0" distB="0" distL="0" distR="0" wp14:anchorId="7183D9D5" wp14:editId="55AD4C03">
            <wp:extent cx="5306096" cy="3164165"/>
            <wp:effectExtent l="0" t="0" r="0" b="0"/>
            <wp:docPr id="43048" name="Picture 430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 name="CB.51.15_Segment_alignment_stand_for_inner_bow.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9388" cy="3166128"/>
                    </a:xfrm>
                    <a:prstGeom prst="rect">
                      <a:avLst/>
                    </a:prstGeom>
                  </pic:spPr>
                </pic:pic>
              </a:graphicData>
            </a:graphic>
          </wp:inline>
        </w:drawing>
      </w:r>
    </w:p>
    <w:p w14:paraId="5E7A732C" w14:textId="77777777" w:rsidR="00D839B9" w:rsidRDefault="00D839B9" w:rsidP="00D839B9">
      <w:pPr>
        <w:pStyle w:val="MTStandard"/>
        <w:jc w:val="center"/>
      </w:pPr>
      <w:r>
        <w:t>- Typical sketch for reference only –</w:t>
      </w:r>
    </w:p>
    <w:p w14:paraId="1AA14437" w14:textId="77777777" w:rsidR="00D839B9" w:rsidRDefault="00D839B9" w:rsidP="00D839B9">
      <w:pPr>
        <w:pStyle w:val="MTStandard"/>
      </w:pPr>
    </w:p>
    <w:p w14:paraId="37C2B4AB" w14:textId="77777777" w:rsidR="00D839B9" w:rsidRDefault="00D839B9" w:rsidP="00D839B9">
      <w:pPr>
        <w:pStyle w:val="MTStandard"/>
        <w:rPr>
          <w:b/>
          <w:sz w:val="24"/>
        </w:rPr>
      </w:pPr>
      <w:r>
        <w:br w:type="page"/>
      </w:r>
    </w:p>
    <w:p w14:paraId="3ECF2530" w14:textId="77777777" w:rsidR="00D839B9" w:rsidRPr="00FC4123" w:rsidRDefault="00D839B9" w:rsidP="00D839B9">
      <w:pPr>
        <w:pStyle w:val="MTHeadingSCS3"/>
        <w:rPr>
          <w:lang w:val="nb-NO"/>
        </w:rPr>
      </w:pPr>
      <w:bookmarkStart w:id="1576" w:name="_Toc65989846"/>
      <w:bookmarkStart w:id="1577" w:name="_Toc227575894"/>
      <w:bookmarkStart w:id="1578" w:name="_Toc242177774"/>
      <w:bookmarkStart w:id="1579" w:name="_Toc53052439"/>
      <w:bookmarkStart w:id="1580" w:name="_Toc85786252"/>
      <w:bookmarkStart w:id="1581" w:name="_Toc386513313"/>
      <w:bookmarkStart w:id="1582" w:name="_Toc421614507"/>
      <w:bookmarkStart w:id="1583" w:name="_Toc431095615"/>
      <w:bookmarkStart w:id="1584" w:name="_Toc481391182"/>
      <w:bookmarkStart w:id="1585" w:name="_Toc499541977"/>
      <w:bookmarkStart w:id="1586" w:name="_Toc500053288"/>
      <w:bookmarkStart w:id="1587" w:name="_Toc506862826"/>
      <w:bookmarkStart w:id="1588" w:name="_Toc510846556"/>
      <w:bookmarkStart w:id="1589" w:name="_Toc536413611"/>
      <w:bookmarkStart w:id="1590" w:name="_Toc3108179"/>
      <w:r w:rsidRPr="00FC4123">
        <w:rPr>
          <w:lang w:val="nb-NO"/>
        </w:rPr>
        <w:lastRenderedPageBreak/>
        <w:t>CB.51</w:t>
      </w:r>
      <w:r>
        <w:rPr>
          <w:lang w:val="nb-NO"/>
        </w:rPr>
        <w:t>.</w:t>
      </w:r>
      <w:r w:rsidRPr="00FC4123">
        <w:rPr>
          <w:lang w:val="nb-NO"/>
        </w:rPr>
        <w:t>2 Storage</w:t>
      </w:r>
      <w:r>
        <w:rPr>
          <w:lang w:val="nb-NO"/>
        </w:rPr>
        <w:t>- and handling s</w:t>
      </w:r>
      <w:r w:rsidRPr="00FC4123">
        <w:rPr>
          <w:lang w:val="nb-NO"/>
        </w:rPr>
        <w:t>tands</w:t>
      </w:r>
      <w:bookmarkEnd w:id="1576"/>
      <w:bookmarkEnd w:id="1577"/>
      <w:bookmarkEnd w:id="1578"/>
      <w:bookmarkEnd w:id="1579"/>
      <w:bookmarkEnd w:id="1580"/>
    </w:p>
    <w:p w14:paraId="2BD275FC" w14:textId="77777777" w:rsidR="00D839B9" w:rsidRPr="00FC4123" w:rsidRDefault="00D839B9" w:rsidP="00D839B9">
      <w:pPr>
        <w:pStyle w:val="MTHeadingSCS4"/>
        <w:rPr>
          <w:lang w:val="nb-NO"/>
        </w:rPr>
      </w:pPr>
      <w:bookmarkStart w:id="1591" w:name="_Toc506862827"/>
      <w:bookmarkStart w:id="1592" w:name="_Toc510846557"/>
      <w:bookmarkStart w:id="1593" w:name="_Toc536413612"/>
      <w:bookmarkStart w:id="1594" w:name="_Toc3108180"/>
      <w:bookmarkStart w:id="1595" w:name="_Toc65989847"/>
      <w:bookmarkStart w:id="1596" w:name="_Toc227575895"/>
      <w:bookmarkStart w:id="1597" w:name="_Toc242177775"/>
      <w:bookmarkStart w:id="1598" w:name="_Toc53052440"/>
      <w:bookmarkStart w:id="1599" w:name="_Toc85786253"/>
      <w:r w:rsidRPr="00FC4123">
        <w:rPr>
          <w:lang w:val="nb-NO"/>
        </w:rPr>
        <w:t>CB.51</w:t>
      </w:r>
      <w:r>
        <w:rPr>
          <w:lang w:val="nb-NO"/>
        </w:rPr>
        <w:t>.21 Storage s</w:t>
      </w:r>
      <w:r w:rsidRPr="00FC4123">
        <w:rPr>
          <w:lang w:val="nb-NO"/>
        </w:rPr>
        <w:t xml:space="preserve">tand for </w:t>
      </w:r>
      <w:r>
        <w:rPr>
          <w:lang w:val="nb-NO"/>
        </w:rPr>
        <w:t>DynaFlex o</w:t>
      </w:r>
      <w:r w:rsidRPr="00FC4123">
        <w:rPr>
          <w:lang w:val="nb-NO"/>
        </w:rPr>
        <w:t>scillator</w:t>
      </w:r>
      <w:bookmarkEnd w:id="1591"/>
      <w:bookmarkEnd w:id="1592"/>
      <w:bookmarkEnd w:id="1593"/>
      <w:bookmarkEnd w:id="1594"/>
      <w:bookmarkEnd w:id="1595"/>
      <w:bookmarkEnd w:id="1596"/>
      <w:bookmarkEnd w:id="1597"/>
      <w:bookmarkEnd w:id="1598"/>
      <w:bookmarkEnd w:id="1599"/>
    </w:p>
    <w:p w14:paraId="44050C54" w14:textId="77777777" w:rsidR="00D839B9" w:rsidRPr="00447523" w:rsidRDefault="00D839B9" w:rsidP="00D839B9">
      <w:pPr>
        <w:pStyle w:val="MTHeading"/>
      </w:pPr>
      <w:r w:rsidRPr="00447523">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3EC5AAAB" w14:textId="77777777" w:rsidTr="00D839B9">
        <w:tc>
          <w:tcPr>
            <w:tcW w:w="3544" w:type="dxa"/>
          </w:tcPr>
          <w:p w14:paraId="10B6CCCF" w14:textId="77777777" w:rsidR="00D839B9" w:rsidRPr="00447523" w:rsidRDefault="00D839B9" w:rsidP="00D839B9">
            <w:pPr>
              <w:pStyle w:val="MTTableText"/>
            </w:pPr>
            <w:r w:rsidRPr="00447523">
              <w:t>Stand capacity</w:t>
            </w:r>
          </w:p>
        </w:tc>
        <w:tc>
          <w:tcPr>
            <w:tcW w:w="5953" w:type="dxa"/>
          </w:tcPr>
          <w:p w14:paraId="4FDBCFF4" w14:textId="77777777" w:rsidR="00D839B9" w:rsidRPr="00447523" w:rsidRDefault="00D839B9" w:rsidP="00D839B9">
            <w:pPr>
              <w:pStyle w:val="MTTableText"/>
            </w:pPr>
            <w:r w:rsidRPr="00447523">
              <w:t>1 Dynaflex oscillator unit</w:t>
            </w:r>
          </w:p>
        </w:tc>
      </w:tr>
    </w:tbl>
    <w:p w14:paraId="40313298" w14:textId="77777777" w:rsidR="00D839B9" w:rsidRDefault="00D839B9" w:rsidP="00D839B9">
      <w:pPr>
        <w:pStyle w:val="MTStandard"/>
      </w:pPr>
    </w:p>
    <w:p w14:paraId="3A6ECE35" w14:textId="77777777" w:rsidR="00D839B9" w:rsidRPr="00447523" w:rsidRDefault="00D839B9" w:rsidP="00D839B9">
      <w:pPr>
        <w:pStyle w:val="MTHeading"/>
      </w:pPr>
      <w:r w:rsidRPr="00447523">
        <w:t>Functional Description</w:t>
      </w:r>
    </w:p>
    <w:p w14:paraId="47E98AB0" w14:textId="77777777" w:rsidR="00D839B9" w:rsidRPr="00447523" w:rsidRDefault="00D839B9" w:rsidP="00D839B9">
      <w:pPr>
        <w:pStyle w:val="MTStandard"/>
      </w:pPr>
      <w:r w:rsidRPr="00447523">
        <w:t>The stand serves for storage and transporting of one oscillation unit.</w:t>
      </w:r>
    </w:p>
    <w:p w14:paraId="657A6E0F" w14:textId="77777777" w:rsidR="00D839B9" w:rsidRPr="00447523" w:rsidRDefault="00D839B9" w:rsidP="00D839B9">
      <w:pPr>
        <w:pStyle w:val="MTHeading"/>
      </w:pPr>
      <w:r w:rsidRPr="00447523">
        <w:t>Main Components</w:t>
      </w:r>
    </w:p>
    <w:p w14:paraId="24DD1369" w14:textId="77777777" w:rsidR="00D839B9" w:rsidRPr="00447523" w:rsidRDefault="00D839B9" w:rsidP="00D839B9">
      <w:pPr>
        <w:pStyle w:val="MTBulletIndent"/>
        <w:tabs>
          <w:tab w:val="clear" w:pos="1211"/>
          <w:tab w:val="num" w:pos="927"/>
        </w:tabs>
        <w:ind w:left="907"/>
      </w:pPr>
      <w:r w:rsidRPr="00447523">
        <w:t>Base frame</w:t>
      </w:r>
    </w:p>
    <w:p w14:paraId="503E7471" w14:textId="77777777" w:rsidR="00D839B9" w:rsidRDefault="00D839B9" w:rsidP="00D839B9">
      <w:pPr>
        <w:pStyle w:val="MTBulletIndent"/>
        <w:tabs>
          <w:tab w:val="clear" w:pos="1211"/>
          <w:tab w:val="num" w:pos="927"/>
        </w:tabs>
        <w:ind w:left="907"/>
      </w:pPr>
      <w:r w:rsidRPr="00447523">
        <w:t>Support and fixing screws</w:t>
      </w:r>
    </w:p>
    <w:p w14:paraId="0705EFF7" w14:textId="77777777" w:rsidR="00D839B9" w:rsidRPr="00447523" w:rsidRDefault="00D839B9" w:rsidP="00D839B9">
      <w:pPr>
        <w:pStyle w:val="MTStandard"/>
      </w:pPr>
    </w:p>
    <w:p w14:paraId="09D39334" w14:textId="77777777" w:rsidR="00D839B9" w:rsidRPr="00310D73" w:rsidRDefault="00D839B9" w:rsidP="00D839B9">
      <w:pPr>
        <w:pStyle w:val="MTHeading"/>
      </w:pPr>
      <w:r>
        <w:t>Reference Drawing CB.51.21 Storage Stand for Oscillator</w:t>
      </w:r>
    </w:p>
    <w:p w14:paraId="02183D25" w14:textId="76F395FA" w:rsidR="00354977" w:rsidRDefault="00354977" w:rsidP="00D839B9">
      <w:pPr>
        <w:pStyle w:val="MTStandard"/>
        <w:jc w:val="center"/>
        <w:rPr>
          <w:noProof/>
          <w:lang w:val="nb-NO"/>
        </w:rPr>
      </w:pPr>
      <w:r>
        <w:rPr>
          <w:noProof/>
          <w:lang w:val="nb-NO"/>
        </w:rPr>
        <w:drawing>
          <wp:inline distT="0" distB="0" distL="0" distR="0" wp14:anchorId="79CD81C4" wp14:editId="01C87E06">
            <wp:extent cx="2871989" cy="2614223"/>
            <wp:effectExtent l="0" t="0" r="5080" b="0"/>
            <wp:docPr id="43050" name="Picture 4305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 name="CB.51.21_Storage_stand_for_DynaFlex_oscillato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78812" cy="2620433"/>
                    </a:xfrm>
                    <a:prstGeom prst="rect">
                      <a:avLst/>
                    </a:prstGeom>
                  </pic:spPr>
                </pic:pic>
              </a:graphicData>
            </a:graphic>
          </wp:inline>
        </w:drawing>
      </w:r>
    </w:p>
    <w:p w14:paraId="1181D45F" w14:textId="77777777" w:rsidR="00D839B9" w:rsidRDefault="00D839B9" w:rsidP="00D839B9">
      <w:pPr>
        <w:pStyle w:val="MTStandard"/>
        <w:jc w:val="center"/>
      </w:pPr>
      <w:r>
        <w:t>- Typical sketch for reference only –</w:t>
      </w:r>
    </w:p>
    <w:p w14:paraId="3CBCEEF8" w14:textId="77777777" w:rsidR="00D839B9" w:rsidRPr="001D5CA5" w:rsidRDefault="00D839B9" w:rsidP="00D839B9">
      <w:pPr>
        <w:pStyle w:val="MTStandard"/>
      </w:pPr>
    </w:p>
    <w:p w14:paraId="37286B3F" w14:textId="77777777" w:rsidR="00D839B9" w:rsidRDefault="00D839B9" w:rsidP="00D839B9">
      <w:pPr>
        <w:pStyle w:val="MTStandard"/>
      </w:pPr>
      <w:r>
        <w:br w:type="page"/>
      </w:r>
    </w:p>
    <w:p w14:paraId="24A730D9" w14:textId="77777777" w:rsidR="00D839B9" w:rsidRPr="00324CCE" w:rsidRDefault="00D839B9" w:rsidP="00D839B9">
      <w:pPr>
        <w:pStyle w:val="MTHeadingSCS4"/>
      </w:pPr>
      <w:bookmarkStart w:id="1600" w:name="_Toc53052441"/>
      <w:bookmarkStart w:id="1601" w:name="_Toc85786254"/>
      <w:r w:rsidRPr="00324CCE">
        <w:lastRenderedPageBreak/>
        <w:t>CB.51.22 Storage stand for mold with bender</w:t>
      </w:r>
      <w:bookmarkStart w:id="1602" w:name="_Toc50283725"/>
      <w:bookmarkStart w:id="1603" w:name="_Toc50283953"/>
      <w:bookmarkStart w:id="1604" w:name="_Toc50284081"/>
      <w:bookmarkStart w:id="1605" w:name="_Toc50284133"/>
      <w:bookmarkStart w:id="1606" w:name="_Toc50284185"/>
      <w:bookmarkStart w:id="1607" w:name="_Toc51654379"/>
      <w:bookmarkStart w:id="1608" w:name="_Toc53552085"/>
      <w:bookmarkStart w:id="1609" w:name="_Toc53552137"/>
      <w:bookmarkStart w:id="1610" w:name="_Toc53552189"/>
      <w:bookmarkStart w:id="1611" w:name="_Toc62265574"/>
      <w:bookmarkStart w:id="1612" w:name="_Toc62265626"/>
      <w:bookmarkStart w:id="1613" w:name="_Toc62265678"/>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p>
    <w:p w14:paraId="3D09A9F5" w14:textId="77777777" w:rsidR="00D839B9" w:rsidRPr="00324CCE" w:rsidRDefault="00D839B9" w:rsidP="00D839B9">
      <w:pPr>
        <w:pStyle w:val="MTHeading"/>
      </w:pPr>
      <w:r w:rsidRPr="00324CCE">
        <w:rPr>
          <w:szCs w:val="22"/>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324CCE" w14:paraId="4887219B" w14:textId="77777777" w:rsidTr="00D839B9">
        <w:tc>
          <w:tcPr>
            <w:tcW w:w="3544" w:type="dxa"/>
          </w:tcPr>
          <w:p w14:paraId="36C9ED87" w14:textId="77777777" w:rsidR="00D839B9" w:rsidRPr="00324CCE" w:rsidRDefault="00D839B9" w:rsidP="00D839B9">
            <w:pPr>
              <w:pStyle w:val="MTTableText"/>
            </w:pPr>
            <w:r w:rsidRPr="00324CCE">
              <w:rPr>
                <w:szCs w:val="22"/>
              </w:rPr>
              <w:t>Stand capacity</w:t>
            </w:r>
          </w:p>
        </w:tc>
        <w:tc>
          <w:tcPr>
            <w:tcW w:w="5953" w:type="dxa"/>
          </w:tcPr>
          <w:p w14:paraId="7BAA1F7E" w14:textId="77777777" w:rsidR="00D839B9" w:rsidRPr="00324CCE" w:rsidRDefault="00D839B9" w:rsidP="00D839B9">
            <w:pPr>
              <w:pStyle w:val="MTTableText"/>
            </w:pPr>
            <w:r w:rsidRPr="00324CCE">
              <w:rPr>
                <w:szCs w:val="22"/>
              </w:rPr>
              <w:t>1 set mold and bender</w:t>
            </w:r>
          </w:p>
        </w:tc>
      </w:tr>
    </w:tbl>
    <w:p w14:paraId="03210277" w14:textId="77777777" w:rsidR="00D839B9" w:rsidRDefault="00D839B9" w:rsidP="00D839B9">
      <w:pPr>
        <w:pStyle w:val="MTStandard"/>
      </w:pPr>
    </w:p>
    <w:p w14:paraId="246849D4" w14:textId="77777777" w:rsidR="00D839B9" w:rsidRPr="00324CCE" w:rsidRDefault="00D839B9" w:rsidP="00D839B9">
      <w:pPr>
        <w:pStyle w:val="MTHeading"/>
      </w:pPr>
      <w:r w:rsidRPr="00324CCE">
        <w:rPr>
          <w:szCs w:val="22"/>
        </w:rPr>
        <w:t>Functional Description</w:t>
      </w:r>
    </w:p>
    <w:p w14:paraId="4FE4FF24" w14:textId="77777777" w:rsidR="00D839B9" w:rsidRPr="00324CCE" w:rsidRDefault="00D839B9" w:rsidP="00D839B9">
      <w:pPr>
        <w:pStyle w:val="MTStandard"/>
      </w:pPr>
      <w:r w:rsidRPr="00324CCE">
        <w:rPr>
          <w:szCs w:val="22"/>
        </w:rPr>
        <w:t>The stand serves for storage of one mold and bender.</w:t>
      </w:r>
    </w:p>
    <w:p w14:paraId="1F1CF09B" w14:textId="77777777" w:rsidR="00D839B9" w:rsidRPr="00324CCE" w:rsidRDefault="00D839B9" w:rsidP="00D839B9">
      <w:pPr>
        <w:pStyle w:val="MTHeading"/>
      </w:pPr>
      <w:r w:rsidRPr="00324CCE">
        <w:rPr>
          <w:szCs w:val="22"/>
        </w:rPr>
        <w:t>Main Components</w:t>
      </w:r>
    </w:p>
    <w:p w14:paraId="34472CB2" w14:textId="77777777" w:rsidR="00D839B9" w:rsidRPr="00324CCE" w:rsidRDefault="00D839B9" w:rsidP="00D839B9">
      <w:pPr>
        <w:pStyle w:val="MTBulletIndent"/>
        <w:tabs>
          <w:tab w:val="clear" w:pos="1211"/>
          <w:tab w:val="num" w:pos="927"/>
        </w:tabs>
        <w:ind w:left="907"/>
      </w:pPr>
      <w:r w:rsidRPr="00324CCE">
        <w:rPr>
          <w:szCs w:val="22"/>
        </w:rPr>
        <w:t>Platform and stairs</w:t>
      </w:r>
    </w:p>
    <w:p w14:paraId="298A7FF5" w14:textId="77777777" w:rsidR="00D839B9" w:rsidRPr="00324CCE" w:rsidRDefault="00D839B9" w:rsidP="00D839B9">
      <w:pPr>
        <w:pStyle w:val="MTBulletIndent"/>
        <w:tabs>
          <w:tab w:val="clear" w:pos="1211"/>
          <w:tab w:val="num" w:pos="927"/>
        </w:tabs>
        <w:ind w:left="907"/>
      </w:pPr>
      <w:r w:rsidRPr="00324CCE">
        <w:t>Supports</w:t>
      </w:r>
    </w:p>
    <w:p w14:paraId="415BA4EF" w14:textId="77777777" w:rsidR="00D839B9" w:rsidRDefault="00D839B9" w:rsidP="00D839B9">
      <w:pPr>
        <w:pStyle w:val="MTStandard"/>
        <w:tabs>
          <w:tab w:val="left" w:pos="7560"/>
        </w:tabs>
        <w:spacing w:before="180" w:after="180"/>
      </w:pPr>
    </w:p>
    <w:p w14:paraId="73D330E0" w14:textId="77777777" w:rsidR="00D839B9" w:rsidRPr="00324CCE" w:rsidRDefault="00D839B9" w:rsidP="00D839B9">
      <w:pPr>
        <w:pStyle w:val="MTHeading"/>
      </w:pPr>
      <w:r w:rsidRPr="00324CCE">
        <w:t>Reference Drawing CB.51.22 Storage Stand for Mold with Bender</w:t>
      </w:r>
    </w:p>
    <w:p w14:paraId="77E33C41" w14:textId="3E35BBE4" w:rsidR="00354977" w:rsidRDefault="00354977" w:rsidP="00D839B9">
      <w:pPr>
        <w:pStyle w:val="MTStandard"/>
        <w:jc w:val="center"/>
        <w:rPr>
          <w:noProof/>
        </w:rPr>
      </w:pPr>
      <w:r>
        <w:rPr>
          <w:noProof/>
        </w:rPr>
        <w:drawing>
          <wp:inline distT="0" distB="0" distL="0" distR="0" wp14:anchorId="2E75E2CF" wp14:editId="31A5F85C">
            <wp:extent cx="4005330" cy="3637067"/>
            <wp:effectExtent l="0" t="0" r="0" b="1905"/>
            <wp:docPr id="43051" name="Picture 43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 name="CB.51.22_Storage_stand_for_mold_with_bende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13868" cy="3644820"/>
                    </a:xfrm>
                    <a:prstGeom prst="rect">
                      <a:avLst/>
                    </a:prstGeom>
                  </pic:spPr>
                </pic:pic>
              </a:graphicData>
            </a:graphic>
          </wp:inline>
        </w:drawing>
      </w:r>
    </w:p>
    <w:p w14:paraId="0C2E269F" w14:textId="77777777" w:rsidR="00D839B9" w:rsidRDefault="00D839B9" w:rsidP="00D839B9">
      <w:pPr>
        <w:pStyle w:val="MTStandard"/>
        <w:tabs>
          <w:tab w:val="left" w:pos="7560"/>
        </w:tabs>
        <w:spacing w:before="180" w:after="180"/>
        <w:jc w:val="center"/>
      </w:pPr>
      <w:r w:rsidRPr="00324CCE">
        <w:t xml:space="preserve">- Typical sketch for reference only </w:t>
      </w:r>
      <w:r>
        <w:t>–</w:t>
      </w:r>
    </w:p>
    <w:p w14:paraId="618C5F5A" w14:textId="77777777" w:rsidR="00D839B9" w:rsidRPr="00324CCE" w:rsidRDefault="00D839B9" w:rsidP="00D839B9">
      <w:pPr>
        <w:pStyle w:val="MTStandard"/>
        <w:tabs>
          <w:tab w:val="left" w:pos="7560"/>
        </w:tabs>
        <w:spacing w:before="180" w:after="180"/>
        <w:jc w:val="center"/>
        <w:rPr>
          <w:b/>
        </w:rPr>
      </w:pPr>
    </w:p>
    <w:p w14:paraId="6132E55F" w14:textId="77777777" w:rsidR="00D839B9" w:rsidRDefault="00D839B9" w:rsidP="00D839B9">
      <w:pPr>
        <w:pStyle w:val="MTStandard"/>
      </w:pPr>
      <w:bookmarkStart w:id="1614" w:name="_Toc65989848"/>
      <w:r w:rsidRPr="00447523">
        <w:br w:type="page"/>
      </w:r>
    </w:p>
    <w:p w14:paraId="78965A01" w14:textId="29F00958" w:rsidR="00D839B9" w:rsidRPr="00324CCE" w:rsidRDefault="00D839B9" w:rsidP="00D839B9">
      <w:pPr>
        <w:pStyle w:val="MTHeadingSCS4"/>
      </w:pPr>
      <w:bookmarkStart w:id="1615" w:name="_Toc53052442"/>
      <w:bookmarkStart w:id="1616" w:name="_Toc85786255"/>
      <w:r w:rsidRPr="00324CCE">
        <w:lastRenderedPageBreak/>
        <w:t>CB.51.23 Bender turning stand</w:t>
      </w:r>
      <w:bookmarkStart w:id="1617" w:name="_Toc50283726"/>
      <w:bookmarkStart w:id="1618" w:name="_Toc50283954"/>
      <w:bookmarkStart w:id="1619" w:name="_Toc50284082"/>
      <w:bookmarkStart w:id="1620" w:name="_Toc50284134"/>
      <w:bookmarkStart w:id="1621" w:name="_Toc50284186"/>
      <w:bookmarkStart w:id="1622" w:name="_Toc51654380"/>
      <w:bookmarkStart w:id="1623" w:name="_Toc53552086"/>
      <w:bookmarkStart w:id="1624" w:name="_Toc53552138"/>
      <w:bookmarkStart w:id="1625" w:name="_Toc53552190"/>
      <w:bookmarkStart w:id="1626" w:name="_Toc62265575"/>
      <w:bookmarkStart w:id="1627" w:name="_Toc62265627"/>
      <w:bookmarkStart w:id="1628" w:name="_Toc62265679"/>
      <w:bookmarkEnd w:id="1614"/>
      <w:bookmarkEnd w:id="1615"/>
      <w:bookmarkEnd w:id="1617"/>
      <w:bookmarkEnd w:id="1618"/>
      <w:bookmarkEnd w:id="1619"/>
      <w:bookmarkEnd w:id="1620"/>
      <w:bookmarkEnd w:id="1621"/>
      <w:bookmarkEnd w:id="1622"/>
      <w:bookmarkEnd w:id="1623"/>
      <w:bookmarkEnd w:id="1624"/>
      <w:bookmarkEnd w:id="1625"/>
      <w:bookmarkEnd w:id="1626"/>
      <w:bookmarkEnd w:id="1627"/>
      <w:bookmarkEnd w:id="1628"/>
      <w:r w:rsidR="00560C67">
        <w:t xml:space="preserve"> </w:t>
      </w:r>
      <w:r w:rsidR="00560C67" w:rsidRPr="00560C67">
        <w:rPr>
          <w:color w:val="FF0000"/>
        </w:rPr>
        <w:t>(Existing)</w:t>
      </w:r>
      <w:bookmarkEnd w:id="1616"/>
    </w:p>
    <w:p w14:paraId="3B07D92A" w14:textId="77777777" w:rsidR="00D839B9" w:rsidRPr="00324CCE" w:rsidRDefault="00D839B9" w:rsidP="00D839B9">
      <w:pPr>
        <w:pStyle w:val="MTHeading"/>
      </w:pPr>
      <w:r w:rsidRPr="00324CCE">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883A8C" w14:paraId="72B1A9F1" w14:textId="77777777" w:rsidTr="00D839B9">
        <w:tc>
          <w:tcPr>
            <w:tcW w:w="3544" w:type="dxa"/>
          </w:tcPr>
          <w:p w14:paraId="37230364" w14:textId="77777777" w:rsidR="00D839B9" w:rsidRPr="00324CCE" w:rsidRDefault="00D839B9" w:rsidP="00D839B9">
            <w:pPr>
              <w:pStyle w:val="MTTableText"/>
            </w:pPr>
            <w:r w:rsidRPr="00324CCE">
              <w:t>Stand capacity</w:t>
            </w:r>
          </w:p>
        </w:tc>
        <w:tc>
          <w:tcPr>
            <w:tcW w:w="5953" w:type="dxa"/>
          </w:tcPr>
          <w:p w14:paraId="5545D2B7" w14:textId="79FC0266" w:rsidR="00D839B9" w:rsidRPr="00472B7B" w:rsidRDefault="00D839B9" w:rsidP="00D839B9">
            <w:pPr>
              <w:pStyle w:val="MTTableText"/>
              <w:rPr>
                <w:lang w:val="de-AT"/>
              </w:rPr>
            </w:pPr>
            <w:r w:rsidRPr="00472B7B">
              <w:rPr>
                <w:lang w:val="de-AT"/>
              </w:rPr>
              <w:t>1 bender or bender inner bow</w:t>
            </w:r>
          </w:p>
        </w:tc>
      </w:tr>
    </w:tbl>
    <w:p w14:paraId="24D17F3C" w14:textId="77777777" w:rsidR="00D839B9" w:rsidRPr="00472B7B" w:rsidRDefault="00D839B9" w:rsidP="00D839B9">
      <w:pPr>
        <w:pStyle w:val="MTStandard"/>
        <w:rPr>
          <w:lang w:val="de-AT"/>
        </w:rPr>
      </w:pPr>
    </w:p>
    <w:p w14:paraId="140ADDDE" w14:textId="77777777" w:rsidR="00D839B9" w:rsidRPr="00324CCE" w:rsidRDefault="00D839B9" w:rsidP="00D839B9">
      <w:pPr>
        <w:pStyle w:val="MTHeading"/>
      </w:pPr>
      <w:r w:rsidRPr="00324CCE">
        <w:t>Functional Description</w:t>
      </w:r>
    </w:p>
    <w:p w14:paraId="7FEE428B" w14:textId="77777777" w:rsidR="00D839B9" w:rsidRPr="00324CCE" w:rsidRDefault="00D839B9" w:rsidP="00D839B9">
      <w:pPr>
        <w:pStyle w:val="MTStandard"/>
      </w:pPr>
      <w:r w:rsidRPr="00324CCE">
        <w:t>The stand serves to turn over the bender and/or bender inner bow by crane and rope.</w:t>
      </w:r>
    </w:p>
    <w:p w14:paraId="727BD7D6" w14:textId="77777777" w:rsidR="00D839B9" w:rsidRPr="00324CCE" w:rsidRDefault="00D839B9" w:rsidP="00D839B9">
      <w:pPr>
        <w:pStyle w:val="MTHeading"/>
      </w:pPr>
      <w:r w:rsidRPr="00324CCE">
        <w:t>Main Components</w:t>
      </w:r>
    </w:p>
    <w:p w14:paraId="14142B00" w14:textId="77777777" w:rsidR="00D839B9" w:rsidRPr="00324CCE" w:rsidRDefault="00D839B9" w:rsidP="00D839B9">
      <w:pPr>
        <w:pStyle w:val="MTBulletIndent"/>
        <w:tabs>
          <w:tab w:val="clear" w:pos="1211"/>
          <w:tab w:val="num" w:pos="927"/>
        </w:tabs>
        <w:ind w:left="907"/>
      </w:pPr>
      <w:r w:rsidRPr="00324CCE">
        <w:t>Supporting trestles</w:t>
      </w:r>
    </w:p>
    <w:p w14:paraId="64C25505" w14:textId="77777777" w:rsidR="00D839B9" w:rsidRPr="00324CCE" w:rsidRDefault="00D839B9" w:rsidP="00D839B9">
      <w:pPr>
        <w:pStyle w:val="MTBulletIndent"/>
        <w:tabs>
          <w:tab w:val="clear" w:pos="1211"/>
          <w:tab w:val="num" w:pos="927"/>
        </w:tabs>
        <w:ind w:left="907"/>
      </w:pPr>
      <w:r w:rsidRPr="00324CCE">
        <w:t>Moveable supports</w:t>
      </w:r>
    </w:p>
    <w:p w14:paraId="0E449F99" w14:textId="77777777" w:rsidR="00D839B9" w:rsidRPr="00324CCE" w:rsidRDefault="00D839B9" w:rsidP="00D839B9">
      <w:pPr>
        <w:pStyle w:val="MTHeading"/>
      </w:pPr>
      <w:r w:rsidRPr="00324CCE">
        <w:t>Description</w:t>
      </w:r>
    </w:p>
    <w:p w14:paraId="79AB70F1" w14:textId="77777777" w:rsidR="00D839B9" w:rsidRPr="00324CCE" w:rsidRDefault="00D839B9" w:rsidP="00D839B9">
      <w:pPr>
        <w:pStyle w:val="MTStandard"/>
      </w:pPr>
      <w:r w:rsidRPr="00324CCE">
        <w:t>The bender and/or bender inner bow is set up on the stand with the bender pivots on two forked like designed columns. For supporting bender and/or bender inner bow tilting and position moveable supports are used.</w:t>
      </w:r>
    </w:p>
    <w:p w14:paraId="4118CEE1" w14:textId="77777777" w:rsidR="00D839B9" w:rsidRPr="001D5CA5" w:rsidRDefault="00D839B9" w:rsidP="00D839B9">
      <w:pPr>
        <w:pStyle w:val="MTStandard"/>
      </w:pPr>
      <w:bookmarkStart w:id="1629" w:name="_Toc65989849"/>
      <w:bookmarkStart w:id="1630" w:name="_Toc227575896"/>
      <w:bookmarkStart w:id="1631" w:name="_Toc242177776"/>
    </w:p>
    <w:p w14:paraId="6FC554FE" w14:textId="77777777" w:rsidR="00D839B9" w:rsidRDefault="00D839B9" w:rsidP="00D839B9">
      <w:pPr>
        <w:pStyle w:val="MTHeading"/>
      </w:pPr>
      <w:r>
        <w:t>Reference Drawing CB.51.23 Bender turning stand</w:t>
      </w:r>
    </w:p>
    <w:p w14:paraId="71ED3962" w14:textId="179CABFA" w:rsidR="00354977" w:rsidRDefault="00354977" w:rsidP="00D839B9">
      <w:pPr>
        <w:pStyle w:val="MTStandard"/>
        <w:jc w:val="center"/>
        <w:rPr>
          <w:noProof/>
        </w:rPr>
      </w:pPr>
      <w:r>
        <w:rPr>
          <w:noProof/>
        </w:rPr>
        <w:drawing>
          <wp:inline distT="0" distB="0" distL="0" distR="0" wp14:anchorId="707E5EDF" wp14:editId="35384776">
            <wp:extent cx="3709116" cy="3766406"/>
            <wp:effectExtent l="0" t="0" r="5715" b="5715"/>
            <wp:docPr id="43052" name="Picture 4305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 name="CB.51.23_Bender_turning_stand.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14916" cy="3772295"/>
                    </a:xfrm>
                    <a:prstGeom prst="rect">
                      <a:avLst/>
                    </a:prstGeom>
                  </pic:spPr>
                </pic:pic>
              </a:graphicData>
            </a:graphic>
          </wp:inline>
        </w:drawing>
      </w:r>
    </w:p>
    <w:p w14:paraId="2C808F58" w14:textId="77777777" w:rsidR="00D839B9" w:rsidRDefault="00D839B9" w:rsidP="00D839B9">
      <w:pPr>
        <w:pStyle w:val="MTStandard"/>
        <w:jc w:val="center"/>
      </w:pPr>
      <w:r w:rsidRPr="00324CCE">
        <w:t xml:space="preserve">- Typical sketch for reference only </w:t>
      </w:r>
      <w:r>
        <w:t>–</w:t>
      </w:r>
    </w:p>
    <w:p w14:paraId="5B07EEF2" w14:textId="77777777" w:rsidR="00D839B9" w:rsidRDefault="00D839B9" w:rsidP="00D839B9">
      <w:pPr>
        <w:pStyle w:val="MTStandard"/>
        <w:rPr>
          <w:b/>
          <w:sz w:val="24"/>
        </w:rPr>
      </w:pPr>
      <w:r>
        <w:br w:type="page"/>
      </w:r>
    </w:p>
    <w:p w14:paraId="5A66A92E" w14:textId="568BE182" w:rsidR="00D839B9" w:rsidRPr="00447523" w:rsidRDefault="00D839B9" w:rsidP="00D839B9">
      <w:pPr>
        <w:pStyle w:val="MTHeadingSCS4"/>
      </w:pPr>
      <w:bookmarkStart w:id="1632" w:name="_Toc53052443"/>
      <w:bookmarkStart w:id="1633" w:name="_Toc85786256"/>
      <w:bookmarkStart w:id="1634" w:name="_Hlk56695313"/>
      <w:r w:rsidRPr="00447523">
        <w:lastRenderedPageBreak/>
        <w:t>CB.51</w:t>
      </w:r>
      <w:r>
        <w:t>.24 Segment inner bow turning s</w:t>
      </w:r>
      <w:r w:rsidRPr="00447523">
        <w:t>tand</w:t>
      </w:r>
      <w:bookmarkEnd w:id="1581"/>
      <w:bookmarkEnd w:id="1582"/>
      <w:bookmarkEnd w:id="1583"/>
      <w:bookmarkEnd w:id="1584"/>
      <w:bookmarkEnd w:id="1585"/>
      <w:bookmarkEnd w:id="1586"/>
      <w:bookmarkEnd w:id="1587"/>
      <w:bookmarkEnd w:id="1588"/>
      <w:bookmarkEnd w:id="1589"/>
      <w:bookmarkEnd w:id="1590"/>
      <w:bookmarkEnd w:id="1629"/>
      <w:bookmarkEnd w:id="1630"/>
      <w:bookmarkEnd w:id="1631"/>
      <w:bookmarkEnd w:id="1632"/>
      <w:r w:rsidR="00560C67">
        <w:t xml:space="preserve"> </w:t>
      </w:r>
      <w:r w:rsidR="00560C67" w:rsidRPr="00560C67">
        <w:rPr>
          <w:color w:val="FF0000"/>
        </w:rPr>
        <w:t>(Existing)</w:t>
      </w:r>
      <w:bookmarkEnd w:id="1633"/>
    </w:p>
    <w:p w14:paraId="2F753FCD" w14:textId="77777777" w:rsidR="00D839B9" w:rsidRPr="00447523" w:rsidRDefault="00D839B9" w:rsidP="00D839B9">
      <w:pPr>
        <w:pStyle w:val="MTHeading"/>
      </w:pPr>
      <w:bookmarkStart w:id="1635" w:name="_Toc386513314"/>
      <w:bookmarkStart w:id="1636" w:name="_Toc421614508"/>
      <w:r w:rsidRPr="00447523">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0BD631CD" w14:textId="77777777" w:rsidTr="00D839B9">
        <w:tc>
          <w:tcPr>
            <w:tcW w:w="3544" w:type="dxa"/>
          </w:tcPr>
          <w:p w14:paraId="401D5924" w14:textId="77777777" w:rsidR="00D839B9" w:rsidRPr="00447523" w:rsidRDefault="00D839B9" w:rsidP="00D839B9">
            <w:pPr>
              <w:pStyle w:val="MTTableText"/>
            </w:pPr>
            <w:r w:rsidRPr="00447523">
              <w:t>Stand capacity</w:t>
            </w:r>
          </w:p>
        </w:tc>
        <w:tc>
          <w:tcPr>
            <w:tcW w:w="5953" w:type="dxa"/>
          </w:tcPr>
          <w:p w14:paraId="40F1805C" w14:textId="77777777" w:rsidR="00D839B9" w:rsidRPr="00447523" w:rsidRDefault="00D839B9" w:rsidP="00D839B9">
            <w:pPr>
              <w:pStyle w:val="MTTableText"/>
            </w:pPr>
            <w:r w:rsidRPr="00447523">
              <w:t>1 segment inner bow</w:t>
            </w:r>
          </w:p>
        </w:tc>
      </w:tr>
      <w:tr w:rsidR="00D839B9" w:rsidRPr="00447523" w14:paraId="10F60B40" w14:textId="77777777" w:rsidTr="00D839B9">
        <w:tc>
          <w:tcPr>
            <w:tcW w:w="3544" w:type="dxa"/>
          </w:tcPr>
          <w:p w14:paraId="334139EC" w14:textId="77777777" w:rsidR="00D839B9" w:rsidRPr="00711E7B" w:rsidRDefault="00D839B9" w:rsidP="00D839B9">
            <w:pPr>
              <w:pStyle w:val="MTTableText"/>
            </w:pPr>
            <w:r w:rsidRPr="00711E7B">
              <w:t>Tilting range</w:t>
            </w:r>
          </w:p>
        </w:tc>
        <w:tc>
          <w:tcPr>
            <w:tcW w:w="5953" w:type="dxa"/>
          </w:tcPr>
          <w:p w14:paraId="6857F244" w14:textId="24820E1C" w:rsidR="00D839B9" w:rsidRPr="00447523" w:rsidRDefault="006E71D1" w:rsidP="00D839B9">
            <w:pPr>
              <w:pStyle w:val="MTTableText"/>
            </w:pPr>
            <w:r w:rsidRPr="006E71D1">
              <w:rPr>
                <w:color w:val="FF0000"/>
              </w:rPr>
              <w:t>36</w:t>
            </w:r>
            <w:r w:rsidR="009C51C4" w:rsidRPr="00711E7B">
              <w:t>0</w:t>
            </w:r>
            <w:r w:rsidR="00D839B9" w:rsidRPr="00711E7B">
              <w:t>°</w:t>
            </w:r>
          </w:p>
        </w:tc>
      </w:tr>
      <w:tr w:rsidR="00D839B9" w:rsidRPr="00447523" w14:paraId="4BEB87C1" w14:textId="77777777" w:rsidTr="00D839B9">
        <w:tc>
          <w:tcPr>
            <w:tcW w:w="3544" w:type="dxa"/>
          </w:tcPr>
          <w:p w14:paraId="4A1A42FB" w14:textId="77777777" w:rsidR="00D839B9" w:rsidRPr="00447523" w:rsidRDefault="00D839B9" w:rsidP="00D839B9">
            <w:pPr>
              <w:pStyle w:val="MTTableText"/>
            </w:pPr>
            <w:r w:rsidRPr="00447523">
              <w:t>Tilting drive</w:t>
            </w:r>
          </w:p>
        </w:tc>
        <w:tc>
          <w:tcPr>
            <w:tcW w:w="5953" w:type="dxa"/>
          </w:tcPr>
          <w:p w14:paraId="6C8881E1" w14:textId="77777777" w:rsidR="00D839B9" w:rsidRPr="00447523" w:rsidRDefault="00D839B9" w:rsidP="00D839B9">
            <w:pPr>
              <w:pStyle w:val="MTTableText"/>
            </w:pPr>
            <w:r w:rsidRPr="00447523">
              <w:t>hydraulic</w:t>
            </w:r>
          </w:p>
        </w:tc>
      </w:tr>
    </w:tbl>
    <w:p w14:paraId="25C3CA10" w14:textId="77777777" w:rsidR="00D839B9" w:rsidRDefault="00D839B9" w:rsidP="00D839B9">
      <w:pPr>
        <w:pStyle w:val="MTStandard"/>
      </w:pPr>
    </w:p>
    <w:p w14:paraId="632B7E35" w14:textId="77777777" w:rsidR="00D839B9" w:rsidRPr="00447523" w:rsidRDefault="00D839B9" w:rsidP="00D839B9">
      <w:pPr>
        <w:pStyle w:val="MTHeading"/>
      </w:pPr>
      <w:r w:rsidRPr="00447523">
        <w:t>Functional Description</w:t>
      </w:r>
    </w:p>
    <w:p w14:paraId="1695B284" w14:textId="77777777" w:rsidR="00D839B9" w:rsidRPr="00447523" w:rsidRDefault="00D839B9" w:rsidP="00D839B9">
      <w:pPr>
        <w:pStyle w:val="MTStandard"/>
      </w:pPr>
      <w:r w:rsidRPr="00447523">
        <w:t xml:space="preserve">The stand serves to turn over the segment inner bow by </w:t>
      </w:r>
      <w:r>
        <w:t>drive</w:t>
      </w:r>
      <w:r w:rsidRPr="00447523">
        <w:t>.</w:t>
      </w:r>
    </w:p>
    <w:p w14:paraId="07EE1DB7" w14:textId="77777777" w:rsidR="00D839B9" w:rsidRPr="00447523" w:rsidRDefault="00D839B9" w:rsidP="00D839B9">
      <w:pPr>
        <w:pStyle w:val="MTHeading"/>
      </w:pPr>
      <w:r w:rsidRPr="00447523">
        <w:t>Main Components</w:t>
      </w:r>
    </w:p>
    <w:p w14:paraId="54F6ABF4" w14:textId="77777777" w:rsidR="00D839B9" w:rsidRDefault="00D839B9" w:rsidP="00D839B9">
      <w:pPr>
        <w:pStyle w:val="MTBulletIndent"/>
        <w:tabs>
          <w:tab w:val="clear" w:pos="1211"/>
          <w:tab w:val="num" w:pos="927"/>
        </w:tabs>
        <w:ind w:left="907"/>
      </w:pPr>
      <w:r w:rsidRPr="00447523">
        <w:t>Supporting trestles</w:t>
      </w:r>
    </w:p>
    <w:p w14:paraId="3907A1DD" w14:textId="38D6B0CA" w:rsidR="00D839B9" w:rsidRDefault="00D839B9" w:rsidP="00BA6279">
      <w:pPr>
        <w:pStyle w:val="MTBulletIndent"/>
        <w:tabs>
          <w:tab w:val="clear" w:pos="1211"/>
          <w:tab w:val="num" w:pos="927"/>
        </w:tabs>
        <w:ind w:left="907"/>
      </w:pPr>
      <w:r>
        <w:t>Turning frame</w:t>
      </w:r>
    </w:p>
    <w:p w14:paraId="74D9787E" w14:textId="77777777" w:rsidR="00D839B9" w:rsidRPr="00447523" w:rsidRDefault="00D839B9" w:rsidP="00D839B9">
      <w:pPr>
        <w:pStyle w:val="MTBulletIndent"/>
        <w:tabs>
          <w:tab w:val="clear" w:pos="1211"/>
          <w:tab w:val="num" w:pos="927"/>
        </w:tabs>
        <w:ind w:left="907"/>
      </w:pPr>
      <w:r w:rsidRPr="00447523">
        <w:t>Tilting drive</w:t>
      </w:r>
    </w:p>
    <w:p w14:paraId="55F0787A" w14:textId="77777777" w:rsidR="00D839B9" w:rsidRPr="00447523" w:rsidRDefault="00D839B9" w:rsidP="00D839B9">
      <w:pPr>
        <w:pStyle w:val="MTHeading"/>
      </w:pPr>
      <w:r w:rsidRPr="00447523">
        <w:t>Description</w:t>
      </w:r>
    </w:p>
    <w:p w14:paraId="054AC028" w14:textId="01EDF435" w:rsidR="00D839B9" w:rsidRDefault="00D839B9" w:rsidP="00D839B9">
      <w:pPr>
        <w:pStyle w:val="MTStandard"/>
      </w:pPr>
      <w:r w:rsidRPr="00447523">
        <w:t>The segment inner bow is set up on the stand</w:t>
      </w:r>
      <w:r>
        <w:t xml:space="preserve"> with the segment pivots on two </w:t>
      </w:r>
      <w:r w:rsidRPr="00447523">
        <w:t>columns.</w:t>
      </w:r>
      <w:r>
        <w:t xml:space="preserve"> The one </w:t>
      </w:r>
      <w:r w:rsidRPr="00711E7B">
        <w:t>support is forked like designed only to support the segment. The other one has a turning unit.</w:t>
      </w:r>
    </w:p>
    <w:p w14:paraId="1FBA7E39" w14:textId="5CEE14BB" w:rsidR="00D839B9" w:rsidRDefault="00D839B9" w:rsidP="00D839B9">
      <w:pPr>
        <w:pStyle w:val="MTStandard"/>
      </w:pPr>
      <w:r>
        <w:t>The whole stand is surrounded by a safety fence with doors.</w:t>
      </w:r>
    </w:p>
    <w:p w14:paraId="349E35C2" w14:textId="77777777" w:rsidR="00F70879" w:rsidRDefault="00F70879" w:rsidP="00D839B9">
      <w:pPr>
        <w:pStyle w:val="MTStandard"/>
      </w:pPr>
    </w:p>
    <w:bookmarkEnd w:id="1634"/>
    <w:p w14:paraId="35B6F6A0" w14:textId="77777777" w:rsidR="00D839B9" w:rsidRDefault="00D839B9" w:rsidP="00D839B9">
      <w:pPr>
        <w:pStyle w:val="MTHeading"/>
      </w:pPr>
      <w:r>
        <w:t>Reference Drawing CB.51.24 Segment inner bow turning stand</w:t>
      </w:r>
    </w:p>
    <w:p w14:paraId="20223329" w14:textId="0EC1CA69" w:rsidR="00354977" w:rsidRPr="00354977" w:rsidRDefault="00354977" w:rsidP="00354977">
      <w:pPr>
        <w:pStyle w:val="MTStandard"/>
        <w:jc w:val="center"/>
      </w:pPr>
      <w:r>
        <w:rPr>
          <w:noProof/>
        </w:rPr>
        <w:drawing>
          <wp:inline distT="0" distB="0" distL="0" distR="0" wp14:anchorId="3B7ED8BD" wp14:editId="17639B5B">
            <wp:extent cx="5228823" cy="3269788"/>
            <wp:effectExtent l="0" t="0" r="0" b="6985"/>
            <wp:docPr id="43053" name="Picture 4305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3" name="CB.51.24_Segment_inner_bow_turning_stan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7195" cy="3275023"/>
                    </a:xfrm>
                    <a:prstGeom prst="rect">
                      <a:avLst/>
                    </a:prstGeom>
                  </pic:spPr>
                </pic:pic>
              </a:graphicData>
            </a:graphic>
          </wp:inline>
        </w:drawing>
      </w:r>
    </w:p>
    <w:p w14:paraId="4129929B" w14:textId="21D0F9AB" w:rsidR="00D839B9" w:rsidRDefault="00D839B9" w:rsidP="00F70879">
      <w:pPr>
        <w:pStyle w:val="MTStandard"/>
        <w:jc w:val="center"/>
      </w:pPr>
      <w:r w:rsidRPr="00354977">
        <w:t>- Typical sketch for reference only -</w:t>
      </w:r>
      <w:r>
        <w:br w:type="page"/>
      </w:r>
      <w:bookmarkStart w:id="1637" w:name="_Toc274039160"/>
    </w:p>
    <w:p w14:paraId="70DA7670" w14:textId="77777777" w:rsidR="00D839B9" w:rsidRPr="00447523" w:rsidRDefault="00D839B9" w:rsidP="00D839B9">
      <w:pPr>
        <w:pStyle w:val="MTHeadingSCS3"/>
      </w:pPr>
      <w:bookmarkStart w:id="1638" w:name="_Toc362833836"/>
      <w:bookmarkStart w:id="1639" w:name="_Toc362858514"/>
      <w:bookmarkStart w:id="1640" w:name="_Toc363527571"/>
      <w:bookmarkStart w:id="1641" w:name="_Toc386513316"/>
      <w:bookmarkStart w:id="1642" w:name="_Toc421614510"/>
      <w:bookmarkStart w:id="1643" w:name="_Toc431095618"/>
      <w:bookmarkStart w:id="1644" w:name="_Toc481391185"/>
      <w:bookmarkStart w:id="1645" w:name="_Toc506862828"/>
      <w:bookmarkStart w:id="1646" w:name="_Toc510846558"/>
      <w:bookmarkStart w:id="1647" w:name="_Toc536413613"/>
      <w:bookmarkStart w:id="1648" w:name="_Toc3108181"/>
      <w:bookmarkStart w:id="1649" w:name="_Toc65989850"/>
      <w:bookmarkStart w:id="1650" w:name="_Toc227575897"/>
      <w:bookmarkStart w:id="1651" w:name="_Toc242177777"/>
      <w:bookmarkStart w:id="1652" w:name="_Toc53052447"/>
      <w:bookmarkStart w:id="1653" w:name="_Toc85786257"/>
      <w:bookmarkEnd w:id="1635"/>
      <w:bookmarkEnd w:id="1636"/>
      <w:bookmarkEnd w:id="1637"/>
      <w:r w:rsidRPr="00447523">
        <w:lastRenderedPageBreak/>
        <w:t>CB.51</w:t>
      </w:r>
      <w:r>
        <w:t>.3 Water test s</w:t>
      </w:r>
      <w:r w:rsidRPr="00447523">
        <w:t>tand</w:t>
      </w:r>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r>
        <w:t>s</w:t>
      </w:r>
      <w:bookmarkEnd w:id="1652"/>
      <w:bookmarkEnd w:id="1653"/>
    </w:p>
    <w:p w14:paraId="07FE8F24" w14:textId="0E8D7DDA" w:rsidR="00D839B9" w:rsidRPr="00B06020" w:rsidRDefault="00D839B9" w:rsidP="00D839B9">
      <w:pPr>
        <w:pStyle w:val="MTHeadingSCS4"/>
      </w:pPr>
      <w:bookmarkStart w:id="1654" w:name="_Toc65989851"/>
      <w:bookmarkStart w:id="1655" w:name="_Toc227575898"/>
      <w:bookmarkStart w:id="1656" w:name="_Toc242177778"/>
      <w:bookmarkStart w:id="1657" w:name="_Toc53052448"/>
      <w:bookmarkStart w:id="1658" w:name="_Toc85786258"/>
      <w:r w:rsidRPr="00B06020">
        <w:t>CB.51.31 Water test stand for bender and</w:t>
      </w:r>
      <w:r>
        <w:t xml:space="preserve"> </w:t>
      </w:r>
      <w:r w:rsidRPr="003D62C8">
        <w:rPr>
          <w:vanish/>
          <w:highlight w:val="yellow"/>
        </w:rPr>
        <w:t>SRD type</w:t>
      </w:r>
      <w:r w:rsidRPr="003D62C8">
        <w:rPr>
          <w:vanish/>
        </w:rPr>
        <w:t xml:space="preserve"> </w:t>
      </w:r>
      <w:r w:rsidRPr="00B06020">
        <w:t>segment</w:t>
      </w:r>
      <w:bookmarkEnd w:id="1654"/>
      <w:bookmarkEnd w:id="1655"/>
      <w:bookmarkEnd w:id="1656"/>
      <w:bookmarkEnd w:id="1657"/>
      <w:r w:rsidR="00560C67">
        <w:t xml:space="preserve"> </w:t>
      </w:r>
      <w:r w:rsidR="00560C67" w:rsidRPr="00560C67">
        <w:rPr>
          <w:color w:val="FF0000"/>
        </w:rPr>
        <w:t>(Existing)</w:t>
      </w:r>
      <w:bookmarkEnd w:id="1658"/>
    </w:p>
    <w:p w14:paraId="4BC613A5" w14:textId="77777777" w:rsidR="00D839B9" w:rsidRPr="00B06020" w:rsidRDefault="00D839B9" w:rsidP="00D839B9">
      <w:pPr>
        <w:pStyle w:val="MTHeading"/>
      </w:pPr>
      <w:r w:rsidRPr="00B06020">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447523" w14:paraId="1C4E3B46" w14:textId="77777777" w:rsidTr="00D839B9">
        <w:tc>
          <w:tcPr>
            <w:tcW w:w="3544" w:type="dxa"/>
          </w:tcPr>
          <w:p w14:paraId="08EC8A4B" w14:textId="77777777" w:rsidR="00D839B9" w:rsidRPr="00B06020" w:rsidRDefault="00D839B9" w:rsidP="00D839B9">
            <w:pPr>
              <w:pStyle w:val="MTTableText"/>
            </w:pPr>
            <w:r w:rsidRPr="00B06020">
              <w:t>Stand capacity</w:t>
            </w:r>
          </w:p>
        </w:tc>
        <w:tc>
          <w:tcPr>
            <w:tcW w:w="5244" w:type="dxa"/>
          </w:tcPr>
          <w:p w14:paraId="7582218E" w14:textId="77777777" w:rsidR="00D839B9" w:rsidRPr="00447523" w:rsidRDefault="00D839B9" w:rsidP="00D839B9">
            <w:pPr>
              <w:pStyle w:val="MTTableText"/>
            </w:pPr>
            <w:r w:rsidRPr="00B06020">
              <w:t>double stand for one (1) bender and one (1) segment (e.g. bow-, straightener- or horizontal segment)</w:t>
            </w:r>
          </w:p>
        </w:tc>
      </w:tr>
      <w:tr w:rsidR="00D839B9" w:rsidRPr="00447523" w14:paraId="111499CC" w14:textId="77777777" w:rsidTr="00D839B9">
        <w:tc>
          <w:tcPr>
            <w:tcW w:w="3544" w:type="dxa"/>
          </w:tcPr>
          <w:p w14:paraId="0044BB7C" w14:textId="77777777" w:rsidR="00D839B9" w:rsidRPr="00447523" w:rsidRDefault="00D839B9" w:rsidP="00D839B9">
            <w:pPr>
              <w:pStyle w:val="MTTableText"/>
            </w:pPr>
            <w:r w:rsidRPr="00447523">
              <w:t>Water supply</w:t>
            </w:r>
          </w:p>
        </w:tc>
        <w:tc>
          <w:tcPr>
            <w:tcW w:w="5244" w:type="dxa"/>
          </w:tcPr>
          <w:p w14:paraId="67D9295C" w14:textId="77777777" w:rsidR="00D839B9" w:rsidRPr="00447523" w:rsidRDefault="00D839B9" w:rsidP="00D839B9">
            <w:pPr>
              <w:pStyle w:val="MTTableText"/>
            </w:pPr>
            <w:r w:rsidRPr="00447523">
              <w:t>from service water system</w:t>
            </w:r>
          </w:p>
        </w:tc>
      </w:tr>
      <w:tr w:rsidR="00D839B9" w:rsidRPr="00447523" w14:paraId="61D1F75D" w14:textId="77777777" w:rsidTr="00D839B9">
        <w:tc>
          <w:tcPr>
            <w:tcW w:w="3544" w:type="dxa"/>
          </w:tcPr>
          <w:p w14:paraId="5E5CF422" w14:textId="77777777" w:rsidR="00D839B9" w:rsidRPr="00447523" w:rsidRDefault="00D839B9" w:rsidP="00D839B9">
            <w:pPr>
              <w:pStyle w:val="MTTableText"/>
              <w:rPr>
                <w:vanish/>
                <w:szCs w:val="22"/>
              </w:rPr>
            </w:pPr>
            <w:r w:rsidRPr="00447523">
              <w:t>Test pressure</w:t>
            </w:r>
          </w:p>
        </w:tc>
        <w:tc>
          <w:tcPr>
            <w:tcW w:w="5244" w:type="dxa"/>
          </w:tcPr>
          <w:p w14:paraId="2F0EB211" w14:textId="77777777" w:rsidR="00D839B9" w:rsidRPr="00447523" w:rsidRDefault="00D839B9" w:rsidP="00D839B9">
            <w:pPr>
              <w:pStyle w:val="MTTableText"/>
              <w:rPr>
                <w:vanish/>
                <w:szCs w:val="22"/>
              </w:rPr>
            </w:pPr>
          </w:p>
        </w:tc>
      </w:tr>
      <w:tr w:rsidR="00D839B9" w:rsidRPr="00447523" w14:paraId="020398F9" w14:textId="77777777" w:rsidTr="00D839B9">
        <w:tc>
          <w:tcPr>
            <w:tcW w:w="3544" w:type="dxa"/>
          </w:tcPr>
          <w:p w14:paraId="4F0B85AC" w14:textId="77777777" w:rsidR="00D839B9" w:rsidRPr="00447523" w:rsidRDefault="00D839B9" w:rsidP="00D839B9">
            <w:pPr>
              <w:pStyle w:val="MTTableIndent"/>
            </w:pPr>
            <w:r w:rsidRPr="00447523">
              <w:t>spray test</w:t>
            </w:r>
          </w:p>
        </w:tc>
        <w:tc>
          <w:tcPr>
            <w:tcW w:w="5244" w:type="dxa"/>
          </w:tcPr>
          <w:p w14:paraId="0813FDFD" w14:textId="77777777" w:rsidR="00D839B9" w:rsidRPr="00447523" w:rsidRDefault="00D839B9" w:rsidP="00D839B9">
            <w:pPr>
              <w:pStyle w:val="MTTableText"/>
            </w:pPr>
            <w:r w:rsidRPr="00447523">
              <w:t xml:space="preserve">max. 0.6 MPa </w:t>
            </w:r>
          </w:p>
        </w:tc>
      </w:tr>
      <w:tr w:rsidR="00D839B9" w:rsidRPr="00447523" w14:paraId="3AC2FCD3" w14:textId="77777777" w:rsidTr="00D839B9">
        <w:trPr>
          <w:hidden/>
        </w:trPr>
        <w:tc>
          <w:tcPr>
            <w:tcW w:w="3544" w:type="dxa"/>
          </w:tcPr>
          <w:p w14:paraId="5F103590" w14:textId="77777777" w:rsidR="00D839B9" w:rsidRPr="005B786A" w:rsidRDefault="00D839B9" w:rsidP="00D839B9">
            <w:pPr>
              <w:pStyle w:val="MTTableIndent"/>
              <w:rPr>
                <w:vanish/>
              </w:rPr>
            </w:pPr>
            <w:r w:rsidRPr="005B786A">
              <w:rPr>
                <w:vanish/>
                <w:highlight w:val="yellow"/>
              </w:rPr>
              <w:t>tightness test</w:t>
            </w:r>
          </w:p>
        </w:tc>
        <w:tc>
          <w:tcPr>
            <w:tcW w:w="5244" w:type="dxa"/>
          </w:tcPr>
          <w:p w14:paraId="0BE3BC7F" w14:textId="77777777" w:rsidR="00D839B9" w:rsidRPr="00447523" w:rsidRDefault="00D839B9" w:rsidP="00D839B9">
            <w:pPr>
              <w:pStyle w:val="MTTableText"/>
            </w:pPr>
            <w:r w:rsidRPr="00DA1665">
              <w:rPr>
                <w:vanish/>
                <w:szCs w:val="22"/>
                <w:highlight w:val="yellow"/>
              </w:rPr>
              <w:t>max. …...MPa</w:t>
            </w:r>
          </w:p>
        </w:tc>
      </w:tr>
      <w:tr w:rsidR="00D839B9" w:rsidRPr="00447523" w14:paraId="2168EC78" w14:textId="77777777" w:rsidTr="00D839B9">
        <w:tc>
          <w:tcPr>
            <w:tcW w:w="3544" w:type="dxa"/>
          </w:tcPr>
          <w:p w14:paraId="6569F654" w14:textId="77777777" w:rsidR="00D839B9" w:rsidRPr="00447523" w:rsidRDefault="00D839B9" w:rsidP="00D839B9">
            <w:pPr>
              <w:pStyle w:val="MTTableText"/>
            </w:pPr>
            <w:r w:rsidRPr="00447523">
              <w:t>Air supply</w:t>
            </w:r>
          </w:p>
        </w:tc>
        <w:tc>
          <w:tcPr>
            <w:tcW w:w="5244" w:type="dxa"/>
          </w:tcPr>
          <w:p w14:paraId="2D1BDFE4" w14:textId="77777777" w:rsidR="00D839B9" w:rsidRPr="00447523" w:rsidRDefault="00D839B9" w:rsidP="00D839B9">
            <w:pPr>
              <w:pStyle w:val="MTTableText"/>
            </w:pPr>
            <w:r w:rsidRPr="00447523">
              <w:t>from utility compressed air system</w:t>
            </w:r>
          </w:p>
        </w:tc>
      </w:tr>
    </w:tbl>
    <w:p w14:paraId="51448BBD" w14:textId="77777777" w:rsidR="00D839B9" w:rsidRDefault="00D839B9" w:rsidP="00D839B9">
      <w:pPr>
        <w:pStyle w:val="MTStandard"/>
      </w:pPr>
    </w:p>
    <w:p w14:paraId="4DB1AAD3" w14:textId="77777777" w:rsidR="00D839B9" w:rsidRPr="00447523" w:rsidRDefault="00D839B9" w:rsidP="00D839B9">
      <w:pPr>
        <w:pStyle w:val="MTHeading"/>
      </w:pPr>
      <w:r w:rsidRPr="00447523">
        <w:t>Functional Description</w:t>
      </w:r>
    </w:p>
    <w:p w14:paraId="33F34056" w14:textId="77777777" w:rsidR="00D839B9" w:rsidRPr="00447523" w:rsidRDefault="00D839B9" w:rsidP="00D839B9">
      <w:pPr>
        <w:pStyle w:val="MTStandard"/>
      </w:pPr>
      <w:r w:rsidRPr="00447523">
        <w:t xml:space="preserve">One stand is provided to check spray nozzles at bender. </w:t>
      </w:r>
    </w:p>
    <w:p w14:paraId="15F7FB5C" w14:textId="77777777" w:rsidR="00D839B9" w:rsidRPr="00447523" w:rsidRDefault="00D839B9" w:rsidP="00D839B9">
      <w:pPr>
        <w:pStyle w:val="MTStandard"/>
      </w:pPr>
      <w:r w:rsidRPr="00447523">
        <w:t>The other stand is provided to check spray nozzles of bow, straightener and horizontal segments, as well as check of tightness of closed machine cooling.</w:t>
      </w:r>
    </w:p>
    <w:p w14:paraId="6572C346" w14:textId="77777777" w:rsidR="00D839B9" w:rsidRPr="00447523" w:rsidRDefault="00D839B9" w:rsidP="00D839B9">
      <w:pPr>
        <w:pStyle w:val="MTStandard"/>
      </w:pPr>
    </w:p>
    <w:p w14:paraId="7EBA3FE0" w14:textId="77777777" w:rsidR="00D839B9" w:rsidRPr="00447523" w:rsidRDefault="00D839B9" w:rsidP="00D839B9">
      <w:pPr>
        <w:pStyle w:val="MTHeading"/>
      </w:pPr>
      <w:r w:rsidRPr="00447523">
        <w:t>Main Components</w:t>
      </w:r>
    </w:p>
    <w:p w14:paraId="4A316059" w14:textId="77777777" w:rsidR="00D839B9" w:rsidRPr="00447523" w:rsidRDefault="00D839B9" w:rsidP="00D839B9">
      <w:pPr>
        <w:pStyle w:val="MTBulletIndent"/>
        <w:tabs>
          <w:tab w:val="clear" w:pos="1211"/>
          <w:tab w:val="num" w:pos="927"/>
        </w:tabs>
        <w:ind w:left="907"/>
      </w:pPr>
      <w:r w:rsidRPr="00447523">
        <w:t>Base frame</w:t>
      </w:r>
    </w:p>
    <w:p w14:paraId="634A066E" w14:textId="77777777" w:rsidR="00D839B9" w:rsidRPr="00447523" w:rsidRDefault="00D839B9" w:rsidP="00D839B9">
      <w:pPr>
        <w:pStyle w:val="MTBulletIndent"/>
        <w:tabs>
          <w:tab w:val="clear" w:pos="1211"/>
          <w:tab w:val="num" w:pos="927"/>
        </w:tabs>
        <w:ind w:left="907"/>
      </w:pPr>
      <w:r w:rsidRPr="00447523">
        <w:t>Centering frame for bender and supporting and centering device for segments</w:t>
      </w:r>
    </w:p>
    <w:p w14:paraId="29E58A78" w14:textId="77777777" w:rsidR="00D839B9" w:rsidRPr="00447523" w:rsidRDefault="00D839B9" w:rsidP="00D839B9">
      <w:pPr>
        <w:pStyle w:val="MTBulletIndent"/>
        <w:tabs>
          <w:tab w:val="clear" w:pos="1211"/>
          <w:tab w:val="num" w:pos="927"/>
        </w:tabs>
        <w:ind w:left="907"/>
      </w:pPr>
      <w:r w:rsidRPr="00447523">
        <w:t>Water supply</w:t>
      </w:r>
    </w:p>
    <w:p w14:paraId="65FDF5A2" w14:textId="77777777" w:rsidR="00D839B9" w:rsidRPr="00447523" w:rsidRDefault="00D839B9" w:rsidP="00D839B9">
      <w:pPr>
        <w:pStyle w:val="MTHeading"/>
      </w:pPr>
      <w:r w:rsidRPr="00447523">
        <w:t>Description</w:t>
      </w:r>
    </w:p>
    <w:p w14:paraId="5AC53219" w14:textId="77777777" w:rsidR="00D839B9" w:rsidRPr="00447523" w:rsidRDefault="00D839B9" w:rsidP="00D839B9">
      <w:pPr>
        <w:pStyle w:val="MTStandard"/>
      </w:pPr>
      <w:r w:rsidRPr="00447523">
        <w:t xml:space="preserve">The bender is set up in working position on a centering frame. </w:t>
      </w:r>
    </w:p>
    <w:p w14:paraId="5A1FD8A6" w14:textId="77777777" w:rsidR="00D839B9" w:rsidRPr="00447523" w:rsidRDefault="00D839B9" w:rsidP="00D839B9">
      <w:pPr>
        <w:pStyle w:val="MTStandard"/>
      </w:pPr>
      <w:r w:rsidRPr="00447523">
        <w:t>When the bender and a segment are set up on the stand, the connection for water supply takes place after positioning of water connection elements.</w:t>
      </w:r>
    </w:p>
    <w:p w14:paraId="12C743E8" w14:textId="6EB32965" w:rsidR="00D839B9" w:rsidRDefault="00D839B9" w:rsidP="00D839B9">
      <w:pPr>
        <w:pStyle w:val="MTStandard"/>
      </w:pPr>
      <w:r w:rsidRPr="00447523">
        <w:t xml:space="preserve">The stand </w:t>
      </w:r>
      <w:r w:rsidR="00BF0E9E">
        <w:t xml:space="preserve">is </w:t>
      </w:r>
      <w:r w:rsidRPr="00447523">
        <w:t>surrounded with a concrete wall for spray water protection.</w:t>
      </w:r>
    </w:p>
    <w:p w14:paraId="0184C878" w14:textId="77777777" w:rsidR="00D839B9" w:rsidRDefault="00D839B9" w:rsidP="00D839B9">
      <w:pPr>
        <w:pStyle w:val="MTStandard"/>
      </w:pPr>
    </w:p>
    <w:p w14:paraId="5E0B4503" w14:textId="77777777" w:rsidR="00D839B9" w:rsidRDefault="00D839B9" w:rsidP="00D839B9">
      <w:pPr>
        <w:pStyle w:val="MTStandard"/>
      </w:pPr>
      <w:r>
        <w:br w:type="page"/>
      </w:r>
    </w:p>
    <w:p w14:paraId="71635E60" w14:textId="77777777" w:rsidR="00D839B9" w:rsidRPr="00FA0F21" w:rsidRDefault="00D839B9" w:rsidP="00D839B9">
      <w:pPr>
        <w:pStyle w:val="MTHeadingSCS4"/>
        <w:rPr>
          <w:vanish/>
        </w:rPr>
      </w:pPr>
      <w:bookmarkStart w:id="1659" w:name="_Toc53052449"/>
      <w:r w:rsidRPr="00FA0F21">
        <w:rPr>
          <w:vanish/>
        </w:rPr>
        <w:lastRenderedPageBreak/>
        <w:t>CB.51.31 Water test stand for bender and segment</w:t>
      </w:r>
      <w:bookmarkEnd w:id="1659"/>
    </w:p>
    <w:p w14:paraId="0C288FD3" w14:textId="77777777" w:rsidR="00D839B9" w:rsidRPr="00FA0F21" w:rsidRDefault="00D839B9" w:rsidP="00D839B9">
      <w:pPr>
        <w:pStyle w:val="MTHeading"/>
        <w:rPr>
          <w:vanish/>
        </w:rPr>
      </w:pPr>
      <w:r w:rsidRPr="00FA0F2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FA0F21" w14:paraId="40A62521" w14:textId="77777777" w:rsidTr="00D839B9">
        <w:trPr>
          <w:hidden/>
        </w:trPr>
        <w:tc>
          <w:tcPr>
            <w:tcW w:w="3544" w:type="dxa"/>
          </w:tcPr>
          <w:p w14:paraId="0B224A60" w14:textId="77777777" w:rsidR="00D839B9" w:rsidRPr="00FA0F21" w:rsidRDefault="00D839B9" w:rsidP="00D839B9">
            <w:pPr>
              <w:pStyle w:val="MTTableText"/>
              <w:rPr>
                <w:vanish/>
              </w:rPr>
            </w:pPr>
            <w:r w:rsidRPr="00FA0F21">
              <w:rPr>
                <w:vanish/>
              </w:rPr>
              <w:t>Stand capacity</w:t>
            </w:r>
          </w:p>
        </w:tc>
        <w:tc>
          <w:tcPr>
            <w:tcW w:w="5244" w:type="dxa"/>
          </w:tcPr>
          <w:p w14:paraId="3D8C0B9C" w14:textId="77777777" w:rsidR="00D839B9" w:rsidRPr="00FA0F21" w:rsidRDefault="00D839B9" w:rsidP="00D839B9">
            <w:pPr>
              <w:pStyle w:val="MTTableText"/>
              <w:rPr>
                <w:vanish/>
              </w:rPr>
            </w:pPr>
            <w:r w:rsidRPr="00FA0F21">
              <w:rPr>
                <w:vanish/>
              </w:rPr>
              <w:t>quadruple stand for one (1) bender and one (1) segment (e.g. bow-, straightener- or horizontal segment) as well as one (1) bender inner bow and one (1) segment inner bow</w:t>
            </w:r>
          </w:p>
        </w:tc>
      </w:tr>
      <w:tr w:rsidR="00D839B9" w:rsidRPr="00FA0F21" w14:paraId="003E7C03" w14:textId="77777777" w:rsidTr="00D839B9">
        <w:trPr>
          <w:hidden/>
        </w:trPr>
        <w:tc>
          <w:tcPr>
            <w:tcW w:w="3544" w:type="dxa"/>
          </w:tcPr>
          <w:p w14:paraId="40EB4B70" w14:textId="77777777" w:rsidR="00D839B9" w:rsidRPr="00FA0F21" w:rsidRDefault="00D839B9" w:rsidP="00D839B9">
            <w:pPr>
              <w:pStyle w:val="MTTableText"/>
              <w:rPr>
                <w:vanish/>
              </w:rPr>
            </w:pPr>
            <w:r w:rsidRPr="00FA0F21">
              <w:rPr>
                <w:vanish/>
              </w:rPr>
              <w:t>Water supply</w:t>
            </w:r>
          </w:p>
        </w:tc>
        <w:tc>
          <w:tcPr>
            <w:tcW w:w="5244" w:type="dxa"/>
          </w:tcPr>
          <w:p w14:paraId="1DB9E979" w14:textId="77777777" w:rsidR="00D839B9" w:rsidRPr="00FA0F21" w:rsidRDefault="00D839B9" w:rsidP="00D839B9">
            <w:pPr>
              <w:pStyle w:val="MTTableText"/>
              <w:rPr>
                <w:vanish/>
              </w:rPr>
            </w:pPr>
            <w:r w:rsidRPr="00FA0F21">
              <w:rPr>
                <w:vanish/>
              </w:rPr>
              <w:t>from service water system</w:t>
            </w:r>
          </w:p>
        </w:tc>
      </w:tr>
      <w:tr w:rsidR="00D839B9" w:rsidRPr="00FA0F21" w14:paraId="09CBFA6B" w14:textId="77777777" w:rsidTr="00D839B9">
        <w:trPr>
          <w:hidden/>
        </w:trPr>
        <w:tc>
          <w:tcPr>
            <w:tcW w:w="3544" w:type="dxa"/>
          </w:tcPr>
          <w:p w14:paraId="78282347" w14:textId="77777777" w:rsidR="00D839B9" w:rsidRPr="00FA0F21" w:rsidRDefault="00D839B9" w:rsidP="00D839B9">
            <w:pPr>
              <w:pStyle w:val="MTTableText"/>
              <w:rPr>
                <w:vanish/>
                <w:szCs w:val="22"/>
              </w:rPr>
            </w:pPr>
            <w:r w:rsidRPr="00FA0F21">
              <w:rPr>
                <w:vanish/>
              </w:rPr>
              <w:t>Test pressure</w:t>
            </w:r>
          </w:p>
        </w:tc>
        <w:tc>
          <w:tcPr>
            <w:tcW w:w="5244" w:type="dxa"/>
          </w:tcPr>
          <w:p w14:paraId="36DE50BC" w14:textId="77777777" w:rsidR="00D839B9" w:rsidRPr="00FA0F21" w:rsidRDefault="00D839B9" w:rsidP="00D839B9">
            <w:pPr>
              <w:pStyle w:val="MTTableText"/>
              <w:rPr>
                <w:vanish/>
                <w:szCs w:val="22"/>
              </w:rPr>
            </w:pPr>
          </w:p>
        </w:tc>
      </w:tr>
      <w:tr w:rsidR="00D839B9" w:rsidRPr="00FA0F21" w14:paraId="17021757" w14:textId="77777777" w:rsidTr="00D839B9">
        <w:trPr>
          <w:hidden/>
        </w:trPr>
        <w:tc>
          <w:tcPr>
            <w:tcW w:w="3544" w:type="dxa"/>
          </w:tcPr>
          <w:p w14:paraId="71527E3C" w14:textId="77777777" w:rsidR="00D839B9" w:rsidRPr="00FA0F21" w:rsidRDefault="00D839B9" w:rsidP="00D839B9">
            <w:pPr>
              <w:pStyle w:val="MTTableIndent"/>
              <w:rPr>
                <w:vanish/>
              </w:rPr>
            </w:pPr>
            <w:r w:rsidRPr="00FA0F21">
              <w:rPr>
                <w:vanish/>
              </w:rPr>
              <w:t>spray test</w:t>
            </w:r>
          </w:p>
        </w:tc>
        <w:tc>
          <w:tcPr>
            <w:tcW w:w="5244" w:type="dxa"/>
          </w:tcPr>
          <w:p w14:paraId="04C1B9D0" w14:textId="77777777" w:rsidR="00D839B9" w:rsidRPr="00FA0F21" w:rsidRDefault="00D839B9" w:rsidP="00D839B9">
            <w:pPr>
              <w:pStyle w:val="MTTableText"/>
              <w:rPr>
                <w:vanish/>
              </w:rPr>
            </w:pPr>
            <w:r w:rsidRPr="00FA0F21">
              <w:rPr>
                <w:vanish/>
              </w:rPr>
              <w:t xml:space="preserve">max. 0.6 MPa </w:t>
            </w:r>
          </w:p>
        </w:tc>
      </w:tr>
      <w:tr w:rsidR="00D839B9" w:rsidRPr="00FA0F21" w14:paraId="763B38B7" w14:textId="77777777" w:rsidTr="00D839B9">
        <w:trPr>
          <w:hidden/>
        </w:trPr>
        <w:tc>
          <w:tcPr>
            <w:tcW w:w="3544" w:type="dxa"/>
          </w:tcPr>
          <w:p w14:paraId="46460F9D" w14:textId="77777777" w:rsidR="00D839B9" w:rsidRPr="00FA0F21" w:rsidRDefault="00D839B9" w:rsidP="00D839B9">
            <w:pPr>
              <w:pStyle w:val="MTTableIndent"/>
              <w:rPr>
                <w:vanish/>
              </w:rPr>
            </w:pPr>
            <w:r w:rsidRPr="00FA0F21">
              <w:rPr>
                <w:vanish/>
                <w:highlight w:val="yellow"/>
              </w:rPr>
              <w:t>tightness test</w:t>
            </w:r>
          </w:p>
        </w:tc>
        <w:tc>
          <w:tcPr>
            <w:tcW w:w="5244" w:type="dxa"/>
          </w:tcPr>
          <w:p w14:paraId="08D1DDEB" w14:textId="77777777" w:rsidR="00D839B9" w:rsidRPr="00FA0F21" w:rsidRDefault="00D839B9" w:rsidP="00D839B9">
            <w:pPr>
              <w:pStyle w:val="MTTableText"/>
              <w:rPr>
                <w:vanish/>
              </w:rPr>
            </w:pPr>
            <w:r w:rsidRPr="00FA0F21">
              <w:rPr>
                <w:vanish/>
                <w:szCs w:val="22"/>
                <w:highlight w:val="yellow"/>
              </w:rPr>
              <w:t>max. …...MPa</w:t>
            </w:r>
          </w:p>
        </w:tc>
      </w:tr>
      <w:tr w:rsidR="00D839B9" w:rsidRPr="00FA0F21" w14:paraId="241503E4" w14:textId="77777777" w:rsidTr="00D839B9">
        <w:trPr>
          <w:hidden/>
        </w:trPr>
        <w:tc>
          <w:tcPr>
            <w:tcW w:w="3544" w:type="dxa"/>
          </w:tcPr>
          <w:p w14:paraId="58FBB519" w14:textId="77777777" w:rsidR="00D839B9" w:rsidRPr="00FA0F21" w:rsidRDefault="00D839B9" w:rsidP="00D839B9">
            <w:pPr>
              <w:pStyle w:val="MTTableText"/>
              <w:rPr>
                <w:vanish/>
              </w:rPr>
            </w:pPr>
            <w:r w:rsidRPr="00FA0F21">
              <w:rPr>
                <w:vanish/>
              </w:rPr>
              <w:t>Air supply</w:t>
            </w:r>
          </w:p>
        </w:tc>
        <w:tc>
          <w:tcPr>
            <w:tcW w:w="5244" w:type="dxa"/>
          </w:tcPr>
          <w:p w14:paraId="4B5F5A38" w14:textId="77777777" w:rsidR="00D839B9" w:rsidRPr="00FA0F21" w:rsidRDefault="00D839B9" w:rsidP="00D839B9">
            <w:pPr>
              <w:pStyle w:val="MTTableText"/>
              <w:rPr>
                <w:vanish/>
              </w:rPr>
            </w:pPr>
            <w:r w:rsidRPr="00FA0F21">
              <w:rPr>
                <w:vanish/>
              </w:rPr>
              <w:t>from utility compressed air system</w:t>
            </w:r>
          </w:p>
        </w:tc>
      </w:tr>
    </w:tbl>
    <w:p w14:paraId="55430ABB" w14:textId="77777777" w:rsidR="00D839B9" w:rsidRPr="00FA0F21" w:rsidRDefault="00D839B9" w:rsidP="00D839B9">
      <w:pPr>
        <w:pStyle w:val="MTStandard"/>
        <w:rPr>
          <w:vanish/>
        </w:rPr>
      </w:pPr>
    </w:p>
    <w:p w14:paraId="07FF9E06" w14:textId="77777777" w:rsidR="00D839B9" w:rsidRPr="00FA0F21" w:rsidRDefault="00D839B9" w:rsidP="00D839B9">
      <w:pPr>
        <w:pStyle w:val="MTHeading"/>
        <w:rPr>
          <w:vanish/>
        </w:rPr>
      </w:pPr>
      <w:r w:rsidRPr="00FA0F21">
        <w:rPr>
          <w:vanish/>
        </w:rPr>
        <w:t>Functional Description</w:t>
      </w:r>
    </w:p>
    <w:p w14:paraId="745E09D8" w14:textId="77777777" w:rsidR="00D839B9" w:rsidRPr="00FA0F21" w:rsidRDefault="00D839B9" w:rsidP="00D839B9">
      <w:pPr>
        <w:pStyle w:val="MTStandard"/>
        <w:rPr>
          <w:vanish/>
        </w:rPr>
      </w:pPr>
      <w:r w:rsidRPr="00FA0F21">
        <w:rPr>
          <w:vanish/>
        </w:rPr>
        <w:t>One stand is provided to check spray nozzles of complete bender unit and/or bender outer bow and one of bender inner bow.</w:t>
      </w:r>
    </w:p>
    <w:p w14:paraId="56AC901D" w14:textId="77777777" w:rsidR="00D839B9" w:rsidRPr="00FA0F21" w:rsidRDefault="00D839B9" w:rsidP="00D839B9">
      <w:pPr>
        <w:pStyle w:val="MTStandard"/>
        <w:rPr>
          <w:vanish/>
        </w:rPr>
      </w:pPr>
      <w:r w:rsidRPr="00FA0F21">
        <w:rPr>
          <w:vanish/>
        </w:rPr>
        <w:t>The other stands are provided to check spray nozzles and closed machine cooling tightness of complete bow, straightener and horizontal segments and/or segment outer bows as well as one of segment inner bows.</w:t>
      </w:r>
    </w:p>
    <w:p w14:paraId="35219110" w14:textId="77777777" w:rsidR="00D839B9" w:rsidRPr="00FA0F21" w:rsidRDefault="00D839B9" w:rsidP="00D839B9">
      <w:pPr>
        <w:pStyle w:val="MTStandard"/>
        <w:rPr>
          <w:vanish/>
        </w:rPr>
      </w:pPr>
    </w:p>
    <w:p w14:paraId="63C6D532" w14:textId="77777777" w:rsidR="00D839B9" w:rsidRPr="00FA0F21" w:rsidRDefault="00D839B9" w:rsidP="00D839B9">
      <w:pPr>
        <w:pStyle w:val="MTHeading"/>
        <w:rPr>
          <w:vanish/>
        </w:rPr>
      </w:pPr>
      <w:r w:rsidRPr="00FA0F21">
        <w:rPr>
          <w:vanish/>
        </w:rPr>
        <w:t>Main Components</w:t>
      </w:r>
    </w:p>
    <w:p w14:paraId="5DEDDCD1" w14:textId="77777777" w:rsidR="00D839B9" w:rsidRPr="00FA0F21" w:rsidRDefault="00D839B9" w:rsidP="00D839B9">
      <w:pPr>
        <w:pStyle w:val="MTBulletIndent"/>
        <w:tabs>
          <w:tab w:val="clear" w:pos="1211"/>
          <w:tab w:val="num" w:pos="927"/>
        </w:tabs>
        <w:ind w:left="907"/>
        <w:rPr>
          <w:vanish/>
        </w:rPr>
      </w:pPr>
      <w:r w:rsidRPr="00FA0F21">
        <w:rPr>
          <w:vanish/>
        </w:rPr>
        <w:t>Base frame</w:t>
      </w:r>
    </w:p>
    <w:p w14:paraId="093D2F39" w14:textId="77777777" w:rsidR="00D839B9" w:rsidRPr="00FA0F21" w:rsidRDefault="00D839B9" w:rsidP="00D839B9">
      <w:pPr>
        <w:pStyle w:val="MTBulletIndent"/>
        <w:tabs>
          <w:tab w:val="clear" w:pos="1211"/>
          <w:tab w:val="num" w:pos="927"/>
        </w:tabs>
        <w:ind w:left="907"/>
        <w:rPr>
          <w:vanish/>
        </w:rPr>
      </w:pPr>
      <w:r w:rsidRPr="00FA0F21">
        <w:rPr>
          <w:vanish/>
        </w:rPr>
        <w:t>Centering frame for bender or bender outer bow and bender inner bow and supporting and centering device for segments or segment outer bow and segment inner bow</w:t>
      </w:r>
    </w:p>
    <w:p w14:paraId="0B494366" w14:textId="77777777" w:rsidR="00D839B9" w:rsidRPr="00FA0F21" w:rsidRDefault="00D839B9" w:rsidP="00D839B9">
      <w:pPr>
        <w:pStyle w:val="MTBulletIndent"/>
        <w:tabs>
          <w:tab w:val="clear" w:pos="1211"/>
          <w:tab w:val="num" w:pos="927"/>
        </w:tabs>
        <w:ind w:left="907"/>
        <w:rPr>
          <w:vanish/>
        </w:rPr>
      </w:pPr>
      <w:r w:rsidRPr="00FA0F21">
        <w:rPr>
          <w:vanish/>
        </w:rPr>
        <w:t>Bender outer bow turning stand</w:t>
      </w:r>
    </w:p>
    <w:p w14:paraId="14AB618C" w14:textId="77777777" w:rsidR="00D839B9" w:rsidRPr="00FA0F21" w:rsidRDefault="00D839B9" w:rsidP="00D839B9">
      <w:pPr>
        <w:pStyle w:val="MTBulletIndent"/>
        <w:tabs>
          <w:tab w:val="clear" w:pos="1211"/>
          <w:tab w:val="num" w:pos="927"/>
        </w:tabs>
        <w:ind w:left="907"/>
        <w:rPr>
          <w:vanish/>
        </w:rPr>
      </w:pPr>
      <w:r w:rsidRPr="00FA0F21">
        <w:rPr>
          <w:vanish/>
        </w:rPr>
        <w:t>Water supply</w:t>
      </w:r>
    </w:p>
    <w:p w14:paraId="0DC9E1E6" w14:textId="77777777" w:rsidR="00D839B9" w:rsidRPr="00FA0F21" w:rsidRDefault="00D839B9" w:rsidP="00D839B9">
      <w:pPr>
        <w:pStyle w:val="MTHeading"/>
        <w:rPr>
          <w:vanish/>
        </w:rPr>
      </w:pPr>
      <w:r w:rsidRPr="00FA0F21">
        <w:rPr>
          <w:vanish/>
        </w:rPr>
        <w:t>Description</w:t>
      </w:r>
    </w:p>
    <w:p w14:paraId="14EBE436" w14:textId="77777777" w:rsidR="00D839B9" w:rsidRPr="00FA0F21" w:rsidRDefault="00D839B9" w:rsidP="00D839B9">
      <w:pPr>
        <w:pStyle w:val="MTStandard"/>
        <w:rPr>
          <w:vanish/>
        </w:rPr>
      </w:pPr>
      <w:r w:rsidRPr="00FA0F21">
        <w:rPr>
          <w:vanish/>
        </w:rPr>
        <w:t xml:space="preserve">The bender / segment and inner bows are set up in working position on a centering frame. </w:t>
      </w:r>
    </w:p>
    <w:p w14:paraId="389EB32D" w14:textId="77777777" w:rsidR="00D839B9" w:rsidRPr="00FA0F21" w:rsidRDefault="00D839B9" w:rsidP="00D839B9">
      <w:pPr>
        <w:pStyle w:val="MTStandard"/>
        <w:rPr>
          <w:vanish/>
        </w:rPr>
      </w:pPr>
      <w:r w:rsidRPr="00FA0F21">
        <w:rPr>
          <w:vanish/>
        </w:rPr>
        <w:t>When the bender and a segment are set up on the stand, the connection for water supply takes place after positioning of water connection elements.</w:t>
      </w:r>
    </w:p>
    <w:p w14:paraId="3B4C8ABB" w14:textId="77777777" w:rsidR="00D839B9" w:rsidRPr="00FA0F21" w:rsidRDefault="00D839B9" w:rsidP="00D839B9">
      <w:pPr>
        <w:pStyle w:val="MTStandard"/>
        <w:rPr>
          <w:vanish/>
        </w:rPr>
      </w:pPr>
      <w:r w:rsidRPr="00FA0F21">
        <w:rPr>
          <w:vanish/>
        </w:rPr>
        <w:t>All stands are surrounded with a concrete wall for spray water protection.</w:t>
      </w:r>
    </w:p>
    <w:p w14:paraId="0273096B" w14:textId="77777777" w:rsidR="00D839B9" w:rsidRDefault="00D839B9" w:rsidP="00D839B9">
      <w:pPr>
        <w:pStyle w:val="MTStandard"/>
      </w:pPr>
    </w:p>
    <w:p w14:paraId="123D0D6A" w14:textId="77777777" w:rsidR="00D839B9" w:rsidRDefault="00D839B9" w:rsidP="00D839B9">
      <w:pPr>
        <w:pStyle w:val="MTHeading"/>
      </w:pPr>
      <w:r>
        <w:t>Reference Drawing CB.51.31 Water test stand for bender and segment</w:t>
      </w:r>
    </w:p>
    <w:p w14:paraId="260B0F35" w14:textId="46A6AA88" w:rsidR="00C713D4" w:rsidRDefault="00C713D4" w:rsidP="00D839B9">
      <w:pPr>
        <w:pStyle w:val="MTStandard"/>
        <w:jc w:val="center"/>
        <w:rPr>
          <w:noProof/>
        </w:rPr>
      </w:pPr>
      <w:r>
        <w:rPr>
          <w:noProof/>
        </w:rPr>
        <w:drawing>
          <wp:inline distT="0" distB="0" distL="0" distR="0" wp14:anchorId="02E90771" wp14:editId="0F6941D1">
            <wp:extent cx="4881093" cy="2798656"/>
            <wp:effectExtent l="0" t="0" r="0" b="1905"/>
            <wp:docPr id="43054" name="Picture 4305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 name="CB.51.31_Water_test_stand_for_bender_and_segment.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84797" cy="2800780"/>
                    </a:xfrm>
                    <a:prstGeom prst="rect">
                      <a:avLst/>
                    </a:prstGeom>
                  </pic:spPr>
                </pic:pic>
              </a:graphicData>
            </a:graphic>
          </wp:inline>
        </w:drawing>
      </w:r>
    </w:p>
    <w:p w14:paraId="4A690027" w14:textId="77777777" w:rsidR="00D839B9" w:rsidRPr="00324CCE" w:rsidRDefault="00D839B9" w:rsidP="00D839B9">
      <w:pPr>
        <w:pStyle w:val="MTStandard"/>
        <w:tabs>
          <w:tab w:val="left" w:pos="7560"/>
        </w:tabs>
        <w:spacing w:before="180" w:after="180"/>
        <w:jc w:val="center"/>
        <w:rPr>
          <w:b/>
        </w:rPr>
      </w:pPr>
      <w:r w:rsidRPr="00324CCE">
        <w:t>- Typical sketch for reference only -</w:t>
      </w:r>
    </w:p>
    <w:p w14:paraId="3937B348" w14:textId="77777777" w:rsidR="00D839B9" w:rsidRPr="00C04349" w:rsidRDefault="00D839B9" w:rsidP="00D839B9">
      <w:pPr>
        <w:pStyle w:val="MTStandard"/>
      </w:pPr>
    </w:p>
    <w:p w14:paraId="28E5A634" w14:textId="77777777" w:rsidR="00D839B9" w:rsidRDefault="00D839B9" w:rsidP="00D839B9">
      <w:pPr>
        <w:pStyle w:val="MTStandard"/>
      </w:pPr>
      <w:r>
        <w:br w:type="page"/>
      </w:r>
    </w:p>
    <w:p w14:paraId="5E123C09" w14:textId="77777777" w:rsidR="00D839B9" w:rsidRPr="00447523" w:rsidRDefault="00D839B9" w:rsidP="00D839B9">
      <w:pPr>
        <w:pStyle w:val="MTHeadingSCS3"/>
      </w:pPr>
      <w:bookmarkStart w:id="1660" w:name="_Toc362833838"/>
      <w:bookmarkStart w:id="1661" w:name="_Toc362858516"/>
      <w:bookmarkStart w:id="1662" w:name="_Toc363527573"/>
      <w:bookmarkStart w:id="1663" w:name="_Toc386513318"/>
      <w:bookmarkStart w:id="1664" w:name="_Toc421614512"/>
      <w:bookmarkStart w:id="1665" w:name="_Toc431095620"/>
      <w:bookmarkStart w:id="1666" w:name="_Toc481391187"/>
      <w:bookmarkStart w:id="1667" w:name="_Toc499541980"/>
      <w:bookmarkStart w:id="1668" w:name="_Toc500053291"/>
      <w:bookmarkStart w:id="1669" w:name="_Toc506862829"/>
      <w:bookmarkStart w:id="1670" w:name="_Toc510846559"/>
      <w:bookmarkStart w:id="1671" w:name="_Toc536413614"/>
      <w:bookmarkStart w:id="1672" w:name="_Toc3108182"/>
      <w:bookmarkStart w:id="1673" w:name="_Toc65989852"/>
      <w:bookmarkStart w:id="1674" w:name="_Toc227575899"/>
      <w:bookmarkStart w:id="1675" w:name="_Toc242177779"/>
      <w:bookmarkStart w:id="1676" w:name="_Toc53052451"/>
      <w:bookmarkStart w:id="1677" w:name="_Toc85786259"/>
      <w:r w:rsidRPr="00447523">
        <w:lastRenderedPageBreak/>
        <w:t>CB.51</w:t>
      </w:r>
      <w:r>
        <w:t>.4 Assembly / disassembly s</w:t>
      </w:r>
      <w:r w:rsidRPr="00447523">
        <w:t>tand</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r w:rsidRPr="00447523">
        <w:t>s</w:t>
      </w:r>
      <w:bookmarkEnd w:id="1673"/>
      <w:bookmarkEnd w:id="1674"/>
      <w:bookmarkEnd w:id="1675"/>
      <w:bookmarkEnd w:id="1676"/>
      <w:bookmarkEnd w:id="1677"/>
    </w:p>
    <w:p w14:paraId="7C961B5A" w14:textId="70EC08B2" w:rsidR="00D839B9" w:rsidRPr="00447523" w:rsidRDefault="00D839B9" w:rsidP="00D839B9">
      <w:pPr>
        <w:pStyle w:val="MTHeadingSCS4"/>
      </w:pPr>
      <w:bookmarkStart w:id="1678" w:name="_Toc65989853"/>
      <w:bookmarkStart w:id="1679" w:name="_Toc227575900"/>
      <w:bookmarkStart w:id="1680" w:name="_Toc242177780"/>
      <w:bookmarkStart w:id="1681" w:name="_Toc53052452"/>
      <w:bookmarkStart w:id="1682" w:name="_Toc85786260"/>
      <w:r w:rsidRPr="00447523">
        <w:t>CB.51</w:t>
      </w:r>
      <w:r>
        <w:t>.41 Roller assembly / disassembly s</w:t>
      </w:r>
      <w:r w:rsidRPr="00447523">
        <w:t>tand</w:t>
      </w:r>
      <w:bookmarkEnd w:id="1678"/>
      <w:bookmarkEnd w:id="1679"/>
      <w:bookmarkEnd w:id="1680"/>
      <w:bookmarkEnd w:id="1681"/>
      <w:r w:rsidR="00560C67">
        <w:t xml:space="preserve"> </w:t>
      </w:r>
      <w:r w:rsidR="00560C67" w:rsidRPr="00560C67">
        <w:rPr>
          <w:color w:val="FF0000"/>
        </w:rPr>
        <w:t>(Existing)</w:t>
      </w:r>
      <w:bookmarkEnd w:id="1682"/>
    </w:p>
    <w:p w14:paraId="25A45617" w14:textId="77777777" w:rsidR="00D839B9" w:rsidRPr="00447523" w:rsidRDefault="00D839B9" w:rsidP="00D839B9">
      <w:pPr>
        <w:pStyle w:val="MTHeading"/>
      </w:pPr>
      <w:r w:rsidRPr="00447523">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73116C8E" w14:textId="77777777" w:rsidTr="00D839B9">
        <w:tc>
          <w:tcPr>
            <w:tcW w:w="3544" w:type="dxa"/>
          </w:tcPr>
          <w:p w14:paraId="2C8776B7" w14:textId="77777777" w:rsidR="00D839B9" w:rsidRPr="00C718E6" w:rsidRDefault="00D839B9" w:rsidP="00D839B9">
            <w:pPr>
              <w:pStyle w:val="MTTableText"/>
              <w:rPr>
                <w:highlight w:val="yellow"/>
              </w:rPr>
            </w:pPr>
            <w:r w:rsidRPr="00044487">
              <w:t>Application</w:t>
            </w:r>
          </w:p>
        </w:tc>
        <w:tc>
          <w:tcPr>
            <w:tcW w:w="5953" w:type="dxa"/>
          </w:tcPr>
          <w:p w14:paraId="63E21375" w14:textId="77777777" w:rsidR="00D839B9" w:rsidRPr="00C718E6" w:rsidRDefault="00D839B9" w:rsidP="00D839B9">
            <w:pPr>
              <w:pStyle w:val="MTTableText"/>
              <w:rPr>
                <w:highlight w:val="yellow"/>
              </w:rPr>
            </w:pPr>
            <w:r w:rsidRPr="00044487">
              <w:t>segment rollers</w:t>
            </w:r>
          </w:p>
        </w:tc>
      </w:tr>
      <w:tr w:rsidR="00D839B9" w:rsidRPr="00FC4123" w14:paraId="3873A9B2" w14:textId="77777777" w:rsidTr="00D839B9">
        <w:tc>
          <w:tcPr>
            <w:tcW w:w="3544" w:type="dxa"/>
          </w:tcPr>
          <w:p w14:paraId="7E7E89DB" w14:textId="77777777" w:rsidR="00D839B9" w:rsidRPr="00447523" w:rsidRDefault="00D839B9" w:rsidP="00D839B9">
            <w:pPr>
              <w:pStyle w:val="MTTableText"/>
            </w:pPr>
            <w:r w:rsidRPr="00447523">
              <w:t>Roller type</w:t>
            </w:r>
          </w:p>
        </w:tc>
        <w:tc>
          <w:tcPr>
            <w:tcW w:w="5953" w:type="dxa"/>
          </w:tcPr>
          <w:p w14:paraId="577B8394" w14:textId="77777777" w:rsidR="00D839B9" w:rsidRPr="00FC4123" w:rsidRDefault="00D839B9" w:rsidP="00D839B9">
            <w:pPr>
              <w:pStyle w:val="MTTableText"/>
              <w:rPr>
                <w:lang w:val="nb-NO"/>
              </w:rPr>
            </w:pPr>
            <w:r>
              <w:rPr>
                <w:lang w:val="nb-NO"/>
              </w:rPr>
              <w:t>all PT</w:t>
            </w:r>
            <w:r w:rsidRPr="00FC4123">
              <w:rPr>
                <w:lang w:val="nb-NO"/>
              </w:rPr>
              <w:t>-roller types (I-Star and split roller)</w:t>
            </w:r>
          </w:p>
        </w:tc>
      </w:tr>
      <w:tr w:rsidR="00D839B9" w:rsidRPr="00447523" w14:paraId="2A37CAA3" w14:textId="77777777" w:rsidTr="00D839B9">
        <w:tc>
          <w:tcPr>
            <w:tcW w:w="3544" w:type="dxa"/>
          </w:tcPr>
          <w:p w14:paraId="4841DED7" w14:textId="77777777" w:rsidR="00D839B9" w:rsidRPr="00447523" w:rsidRDefault="00D839B9" w:rsidP="00D839B9">
            <w:pPr>
              <w:pStyle w:val="MTTableText"/>
            </w:pPr>
            <w:r w:rsidRPr="00447523">
              <w:t>Hydraulic supply</w:t>
            </w:r>
          </w:p>
        </w:tc>
        <w:tc>
          <w:tcPr>
            <w:tcW w:w="5953" w:type="dxa"/>
          </w:tcPr>
          <w:p w14:paraId="220EBB65" w14:textId="77777777" w:rsidR="00D839B9" w:rsidRPr="00447523" w:rsidRDefault="00D839B9" w:rsidP="00D839B9">
            <w:pPr>
              <w:pStyle w:val="MTTableText"/>
            </w:pPr>
            <w:r w:rsidRPr="00447523">
              <w:t>via hydraulic power unit for machine maintenance</w:t>
            </w:r>
          </w:p>
        </w:tc>
      </w:tr>
    </w:tbl>
    <w:p w14:paraId="3965AADA" w14:textId="77777777" w:rsidR="00D839B9" w:rsidRDefault="00D839B9" w:rsidP="00D839B9">
      <w:pPr>
        <w:pStyle w:val="MTStandard"/>
      </w:pPr>
    </w:p>
    <w:p w14:paraId="0C584CA8" w14:textId="77777777" w:rsidR="00D839B9" w:rsidRPr="00447523" w:rsidRDefault="00D839B9" w:rsidP="00D839B9">
      <w:pPr>
        <w:pStyle w:val="MTHeading"/>
      </w:pPr>
      <w:r w:rsidRPr="00447523">
        <w:t>Functional Description</w:t>
      </w:r>
    </w:p>
    <w:p w14:paraId="32818C3E" w14:textId="77777777" w:rsidR="00D839B9" w:rsidRPr="00447523" w:rsidRDefault="00D839B9" w:rsidP="00D839B9">
      <w:pPr>
        <w:pStyle w:val="MTStandard"/>
      </w:pPr>
      <w:r w:rsidRPr="00447523">
        <w:t>The through going roller axle is pushed out by means of a hydraulically adjusted ram, and the bearings and roller jackets are thus withdrawn one by one.</w:t>
      </w:r>
    </w:p>
    <w:p w14:paraId="2EEDFDBE" w14:textId="77777777" w:rsidR="00D839B9" w:rsidRPr="00447523" w:rsidRDefault="00D839B9" w:rsidP="00D839B9">
      <w:pPr>
        <w:pStyle w:val="MTHeading"/>
      </w:pPr>
      <w:r w:rsidRPr="00447523">
        <w:t>Main Components</w:t>
      </w:r>
    </w:p>
    <w:p w14:paraId="7B2C25FB" w14:textId="77777777" w:rsidR="00D839B9" w:rsidRPr="00447523" w:rsidRDefault="00D839B9" w:rsidP="00D839B9">
      <w:pPr>
        <w:pStyle w:val="MTBulletIndent"/>
        <w:tabs>
          <w:tab w:val="clear" w:pos="1211"/>
          <w:tab w:val="num" w:pos="927"/>
        </w:tabs>
        <w:ind w:left="907"/>
      </w:pPr>
      <w:r w:rsidRPr="00447523">
        <w:t>Frame</w:t>
      </w:r>
    </w:p>
    <w:p w14:paraId="67BA04B8" w14:textId="77777777" w:rsidR="00D839B9" w:rsidRPr="00447523" w:rsidRDefault="00D839B9" w:rsidP="00D839B9">
      <w:pPr>
        <w:pStyle w:val="MTBulletIndent"/>
        <w:tabs>
          <w:tab w:val="clear" w:pos="1211"/>
          <w:tab w:val="num" w:pos="927"/>
        </w:tabs>
        <w:ind w:left="907"/>
      </w:pPr>
      <w:r w:rsidRPr="00447523">
        <w:t>Hydraulic cylinder with ram</w:t>
      </w:r>
    </w:p>
    <w:p w14:paraId="6653EE78" w14:textId="77777777" w:rsidR="00D839B9" w:rsidRPr="00447523" w:rsidRDefault="00D839B9" w:rsidP="00D839B9">
      <w:pPr>
        <w:pStyle w:val="MTBulletIndent"/>
        <w:tabs>
          <w:tab w:val="clear" w:pos="1211"/>
          <w:tab w:val="num" w:pos="927"/>
        </w:tabs>
        <w:ind w:left="907"/>
      </w:pPr>
      <w:r w:rsidRPr="00447523">
        <w:t>Assembly aids for different roller diameters</w:t>
      </w:r>
    </w:p>
    <w:p w14:paraId="3CF05373" w14:textId="77777777" w:rsidR="00D839B9" w:rsidRPr="00447523" w:rsidRDefault="00D839B9" w:rsidP="00D839B9">
      <w:pPr>
        <w:pStyle w:val="MTBulletIndent"/>
        <w:tabs>
          <w:tab w:val="clear" w:pos="1211"/>
          <w:tab w:val="num" w:pos="927"/>
        </w:tabs>
        <w:ind w:left="907"/>
      </w:pPr>
      <w:r w:rsidRPr="00447523">
        <w:t>Support for roller jacket</w:t>
      </w:r>
    </w:p>
    <w:p w14:paraId="6ABE4528" w14:textId="77777777" w:rsidR="00D839B9" w:rsidRPr="004260AF" w:rsidRDefault="00D839B9" w:rsidP="00D839B9">
      <w:pPr>
        <w:pStyle w:val="MTBulletIndent"/>
        <w:tabs>
          <w:tab w:val="clear" w:pos="1211"/>
          <w:tab w:val="num" w:pos="927"/>
        </w:tabs>
        <w:ind w:left="907"/>
        <w:rPr>
          <w:vanish/>
          <w:highlight w:val="yellow"/>
        </w:rPr>
      </w:pPr>
      <w:r w:rsidRPr="004260AF">
        <w:rPr>
          <w:vanish/>
          <w:highlight w:val="yellow"/>
        </w:rPr>
        <w:t>Heating Device (Option)</w:t>
      </w:r>
      <w:r w:rsidRPr="004260AF">
        <w:rPr>
          <w:vanish/>
          <w:highlight w:val="yellow"/>
        </w:rPr>
        <w:br/>
      </w:r>
      <w:r w:rsidRPr="004260AF">
        <w:rPr>
          <w:vanish/>
          <w:sz w:val="18"/>
          <w:szCs w:val="18"/>
          <w:highlight w:val="yellow"/>
        </w:rPr>
        <w:t>NOTE: Engineering not available in-house &gt; only available as packages (Engineering + Supply) from sub-supplier</w:t>
      </w:r>
      <w:r>
        <w:rPr>
          <w:vanish/>
          <w:sz w:val="18"/>
          <w:szCs w:val="18"/>
          <w:highlight w:val="yellow"/>
        </w:rPr>
        <w:t>s</w:t>
      </w:r>
      <w:r w:rsidRPr="004260AF">
        <w:rPr>
          <w:vanish/>
          <w:sz w:val="18"/>
          <w:szCs w:val="18"/>
          <w:highlight w:val="yellow"/>
        </w:rPr>
        <w:t xml:space="preserve"> (Messrs. Schabetsberger-mechanical portion / Messrs. IBEDA-gas portion) </w:t>
      </w:r>
    </w:p>
    <w:p w14:paraId="206FFC54" w14:textId="77777777" w:rsidR="00D839B9" w:rsidRPr="00447523" w:rsidRDefault="00D839B9" w:rsidP="00D839B9">
      <w:pPr>
        <w:pStyle w:val="MTBulletIndent"/>
        <w:tabs>
          <w:tab w:val="clear" w:pos="1211"/>
          <w:tab w:val="num" w:pos="927"/>
        </w:tabs>
        <w:ind w:left="907"/>
      </w:pPr>
      <w:r w:rsidRPr="00447523">
        <w:t>Protection cover (retractable)</w:t>
      </w:r>
    </w:p>
    <w:p w14:paraId="032FF278" w14:textId="77777777" w:rsidR="00D839B9" w:rsidRPr="00447523" w:rsidRDefault="00D839B9" w:rsidP="00D839B9">
      <w:pPr>
        <w:pStyle w:val="MTHeading"/>
      </w:pPr>
      <w:r w:rsidRPr="00447523">
        <w:t>Main Characteristics</w:t>
      </w:r>
    </w:p>
    <w:p w14:paraId="617591CD" w14:textId="77777777" w:rsidR="00D839B9" w:rsidRPr="00447523" w:rsidRDefault="00D839B9" w:rsidP="00D839B9">
      <w:pPr>
        <w:pStyle w:val="MTBulletIndent"/>
        <w:tabs>
          <w:tab w:val="clear" w:pos="1211"/>
          <w:tab w:val="num" w:pos="927"/>
        </w:tabs>
        <w:ind w:left="907"/>
      </w:pPr>
      <w:r w:rsidRPr="00447523">
        <w:t>Automatic centering of roller jackets</w:t>
      </w:r>
    </w:p>
    <w:p w14:paraId="766745C1" w14:textId="77777777" w:rsidR="00D839B9" w:rsidRDefault="00D839B9" w:rsidP="00D839B9">
      <w:pPr>
        <w:pStyle w:val="MTBulletIndent"/>
        <w:tabs>
          <w:tab w:val="clear" w:pos="1211"/>
          <w:tab w:val="num" w:pos="927"/>
        </w:tabs>
        <w:ind w:left="907"/>
      </w:pPr>
      <w:r w:rsidRPr="00447523">
        <w:t>Suitability for different roller diameters by using assembly aids</w:t>
      </w:r>
    </w:p>
    <w:p w14:paraId="72EBFD9D" w14:textId="77777777" w:rsidR="00D839B9" w:rsidRDefault="00D839B9" w:rsidP="00D839B9">
      <w:pPr>
        <w:pStyle w:val="MTStandard"/>
        <w:rPr>
          <w:b/>
        </w:rPr>
      </w:pPr>
    </w:p>
    <w:p w14:paraId="626D5DA7" w14:textId="77777777" w:rsidR="00D839B9" w:rsidRDefault="00D839B9" w:rsidP="00D839B9">
      <w:pPr>
        <w:pStyle w:val="MTHeading"/>
      </w:pPr>
      <w:r>
        <w:lastRenderedPageBreak/>
        <w:t>Reference Drawing CB.51.41 Roller assembly / disassembly stand</w:t>
      </w:r>
    </w:p>
    <w:p w14:paraId="267B09BE" w14:textId="5FDAD89C" w:rsidR="00C713D4" w:rsidRPr="00C713D4" w:rsidRDefault="00C713D4" w:rsidP="00C713D4">
      <w:pPr>
        <w:pStyle w:val="MTStandard"/>
        <w:jc w:val="center"/>
      </w:pPr>
      <w:r w:rsidRPr="00C713D4">
        <w:rPr>
          <w:noProof/>
        </w:rPr>
        <w:drawing>
          <wp:inline distT="0" distB="0" distL="0" distR="0" wp14:anchorId="69B4BBE0" wp14:editId="3C200494">
            <wp:extent cx="4262907" cy="3170709"/>
            <wp:effectExtent l="0" t="0" r="4445" b="0"/>
            <wp:docPr id="43055" name="Picture 4305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 name="CB.51.41_Roller_assembly_disassembly_stand.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67962" cy="3174469"/>
                    </a:xfrm>
                    <a:prstGeom prst="rect">
                      <a:avLst/>
                    </a:prstGeom>
                  </pic:spPr>
                </pic:pic>
              </a:graphicData>
            </a:graphic>
          </wp:inline>
        </w:drawing>
      </w:r>
    </w:p>
    <w:p w14:paraId="03EE00C2" w14:textId="77777777" w:rsidR="00D839B9" w:rsidRPr="00C713D4" w:rsidRDefault="00D839B9" w:rsidP="00C713D4">
      <w:pPr>
        <w:pStyle w:val="MTStandard"/>
        <w:jc w:val="center"/>
      </w:pPr>
      <w:r w:rsidRPr="00C713D4">
        <w:t>- Typical sketch for reference only -</w:t>
      </w:r>
    </w:p>
    <w:p w14:paraId="5C9FCC65" w14:textId="77777777" w:rsidR="00D839B9" w:rsidRPr="00C713D4" w:rsidRDefault="00D839B9" w:rsidP="00C713D4">
      <w:pPr>
        <w:pStyle w:val="MTStandard"/>
        <w:jc w:val="center"/>
      </w:pPr>
    </w:p>
    <w:p w14:paraId="79712830" w14:textId="77777777" w:rsidR="00D839B9" w:rsidRDefault="00D839B9" w:rsidP="00D839B9">
      <w:pPr>
        <w:pStyle w:val="MTStandard"/>
        <w:rPr>
          <w:sz w:val="24"/>
          <w:highlight w:val="yellow"/>
        </w:rPr>
      </w:pPr>
      <w:r>
        <w:rPr>
          <w:highlight w:val="yellow"/>
        </w:rPr>
        <w:br w:type="page"/>
      </w:r>
    </w:p>
    <w:p w14:paraId="33F79BF1" w14:textId="77777777" w:rsidR="00D839B9" w:rsidRPr="00712F64" w:rsidRDefault="00D839B9" w:rsidP="00D839B9">
      <w:pPr>
        <w:pStyle w:val="MTHeadingSCS3"/>
        <w:rPr>
          <w:vanish/>
          <w:highlight w:val="yellow"/>
        </w:rPr>
      </w:pPr>
      <w:bookmarkStart w:id="1683" w:name="_Toc53052454"/>
      <w:bookmarkStart w:id="1684" w:name="_Toc362833840"/>
      <w:bookmarkStart w:id="1685" w:name="_Toc362858518"/>
      <w:bookmarkStart w:id="1686" w:name="_Toc363527575"/>
      <w:bookmarkStart w:id="1687" w:name="_Toc386513320"/>
      <w:bookmarkStart w:id="1688" w:name="_Toc421614514"/>
      <w:bookmarkStart w:id="1689" w:name="_Toc431095622"/>
      <w:bookmarkStart w:id="1690" w:name="_Toc481391189"/>
      <w:r w:rsidRPr="00560C67">
        <w:rPr>
          <w:vanish/>
        </w:rPr>
        <w:lastRenderedPageBreak/>
        <w:t xml:space="preserve">CB.51.5 </w:t>
      </w:r>
      <w:r w:rsidRPr="00712F64">
        <w:rPr>
          <w:vanish/>
        </w:rPr>
        <w:t>Transport units</w:t>
      </w:r>
      <w:bookmarkStart w:id="1691" w:name="_Toc50283732"/>
      <w:bookmarkStart w:id="1692" w:name="_Toc50283960"/>
      <w:bookmarkStart w:id="1693" w:name="_Toc50284088"/>
      <w:bookmarkStart w:id="1694" w:name="_Toc50284140"/>
      <w:bookmarkStart w:id="1695" w:name="_Toc50284192"/>
      <w:bookmarkStart w:id="1696" w:name="_Toc51654386"/>
      <w:bookmarkStart w:id="1697" w:name="_Toc53552092"/>
      <w:bookmarkStart w:id="1698" w:name="_Toc53552144"/>
      <w:bookmarkStart w:id="1699" w:name="_Toc53552196"/>
      <w:bookmarkStart w:id="1700" w:name="_Toc62265581"/>
      <w:bookmarkStart w:id="1701" w:name="_Toc62265633"/>
      <w:bookmarkStart w:id="1702" w:name="_Toc62265685"/>
      <w:bookmarkEnd w:id="1691"/>
      <w:bookmarkEnd w:id="1692"/>
      <w:bookmarkEnd w:id="1693"/>
      <w:bookmarkEnd w:id="1694"/>
      <w:bookmarkEnd w:id="1695"/>
      <w:bookmarkEnd w:id="1696"/>
      <w:bookmarkEnd w:id="1697"/>
      <w:bookmarkEnd w:id="1698"/>
      <w:bookmarkEnd w:id="1699"/>
      <w:bookmarkEnd w:id="1700"/>
      <w:bookmarkEnd w:id="1701"/>
      <w:bookmarkEnd w:id="1702"/>
      <w:r w:rsidRPr="00712F64">
        <w:rPr>
          <w:vanish/>
        </w:rPr>
        <w:t xml:space="preserve"> </w:t>
      </w:r>
      <w:r w:rsidRPr="00712F64">
        <w:rPr>
          <w:vanish/>
          <w:highlight w:val="yellow"/>
        </w:rPr>
        <w:t>(OPTION)</w:t>
      </w:r>
      <w:bookmarkEnd w:id="1683"/>
    </w:p>
    <w:p w14:paraId="3D263887" w14:textId="77777777" w:rsidR="00D839B9" w:rsidRPr="00712F64" w:rsidRDefault="00D839B9" w:rsidP="00D839B9">
      <w:pPr>
        <w:pStyle w:val="MTHeadingSCS4"/>
        <w:rPr>
          <w:vanish/>
          <w:highlight w:val="yellow"/>
        </w:rPr>
      </w:pPr>
      <w:bookmarkStart w:id="1703" w:name="_Toc53052455"/>
      <w:r w:rsidRPr="00712F64">
        <w:rPr>
          <w:vanish/>
        </w:rPr>
        <w:t>CB.51.51 Transfer car</w:t>
      </w:r>
      <w:bookmarkEnd w:id="1684"/>
      <w:bookmarkEnd w:id="1685"/>
      <w:bookmarkEnd w:id="1686"/>
      <w:bookmarkEnd w:id="1687"/>
      <w:bookmarkEnd w:id="1688"/>
      <w:bookmarkEnd w:id="1689"/>
      <w:bookmarkEnd w:id="1690"/>
      <w:r w:rsidRPr="00712F64">
        <w:rPr>
          <w:vanish/>
        </w:rPr>
        <w:t xml:space="preserve"> </w:t>
      </w:r>
      <w:bookmarkStart w:id="1704" w:name="_Toc50283733"/>
      <w:bookmarkStart w:id="1705" w:name="_Toc50283961"/>
      <w:bookmarkStart w:id="1706" w:name="_Toc50284089"/>
      <w:bookmarkStart w:id="1707" w:name="_Toc50284141"/>
      <w:bookmarkStart w:id="1708" w:name="_Toc50284193"/>
      <w:bookmarkStart w:id="1709" w:name="_Toc51654387"/>
      <w:bookmarkStart w:id="1710" w:name="_Toc53552093"/>
      <w:bookmarkStart w:id="1711" w:name="_Toc53552145"/>
      <w:bookmarkStart w:id="1712" w:name="_Toc53552197"/>
      <w:bookmarkStart w:id="1713" w:name="_Toc62265582"/>
      <w:bookmarkStart w:id="1714" w:name="_Toc62265634"/>
      <w:bookmarkStart w:id="1715" w:name="_Toc62265686"/>
      <w:bookmarkEnd w:id="1704"/>
      <w:bookmarkEnd w:id="1705"/>
      <w:bookmarkEnd w:id="1706"/>
      <w:bookmarkEnd w:id="1707"/>
      <w:bookmarkEnd w:id="1708"/>
      <w:bookmarkEnd w:id="1709"/>
      <w:bookmarkEnd w:id="1710"/>
      <w:bookmarkEnd w:id="1711"/>
      <w:bookmarkEnd w:id="1712"/>
      <w:bookmarkEnd w:id="1713"/>
      <w:bookmarkEnd w:id="1714"/>
      <w:bookmarkEnd w:id="1715"/>
      <w:r w:rsidRPr="00712F64">
        <w:rPr>
          <w:vanish/>
          <w:highlight w:val="yellow"/>
        </w:rPr>
        <w:t>(OPTION)</w:t>
      </w:r>
      <w:bookmarkEnd w:id="1703"/>
    </w:p>
    <w:p w14:paraId="7E5373EC" w14:textId="77777777" w:rsidR="00D839B9" w:rsidRPr="00712F64" w:rsidRDefault="00D839B9" w:rsidP="00D839B9">
      <w:pPr>
        <w:pStyle w:val="MTHeading"/>
        <w:rPr>
          <w:vanish/>
        </w:rPr>
      </w:pPr>
      <w:r w:rsidRPr="00712F64">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712F64" w14:paraId="072A5F14" w14:textId="77777777" w:rsidTr="00D839B9">
        <w:trPr>
          <w:hidden/>
        </w:trPr>
        <w:tc>
          <w:tcPr>
            <w:tcW w:w="3544" w:type="dxa"/>
          </w:tcPr>
          <w:p w14:paraId="62931F9D" w14:textId="77777777" w:rsidR="00D839B9" w:rsidRPr="00712F64" w:rsidRDefault="00D839B9" w:rsidP="00D839B9">
            <w:pPr>
              <w:pStyle w:val="MTTableText"/>
              <w:rPr>
                <w:vanish/>
              </w:rPr>
            </w:pPr>
            <w:r w:rsidRPr="00712F64">
              <w:rPr>
                <w:vanish/>
              </w:rPr>
              <w:t>Carrying capacity</w:t>
            </w:r>
          </w:p>
        </w:tc>
        <w:tc>
          <w:tcPr>
            <w:tcW w:w="5953" w:type="dxa"/>
          </w:tcPr>
          <w:p w14:paraId="4130C60B" w14:textId="77777777" w:rsidR="00D839B9" w:rsidRPr="00712F64" w:rsidRDefault="00D839B9" w:rsidP="00D839B9">
            <w:pPr>
              <w:pStyle w:val="MTTableText"/>
              <w:rPr>
                <w:vanish/>
              </w:rPr>
            </w:pPr>
            <w:r w:rsidRPr="00712F64">
              <w:rPr>
                <w:vanish/>
                <w:color w:val="FF0000"/>
              </w:rPr>
              <w:t xml:space="preserve">xxx </w:t>
            </w:r>
            <w:r w:rsidRPr="00712F64">
              <w:rPr>
                <w:vanish/>
              </w:rPr>
              <w:t>t</w:t>
            </w:r>
          </w:p>
        </w:tc>
      </w:tr>
      <w:tr w:rsidR="00D839B9" w:rsidRPr="00712F64" w14:paraId="2578D8D6" w14:textId="77777777" w:rsidTr="00D839B9">
        <w:trPr>
          <w:hidden/>
        </w:trPr>
        <w:tc>
          <w:tcPr>
            <w:tcW w:w="3544" w:type="dxa"/>
          </w:tcPr>
          <w:p w14:paraId="7F8E35E3" w14:textId="77777777" w:rsidR="00D839B9" w:rsidRPr="00712F64" w:rsidRDefault="00D839B9" w:rsidP="00D839B9">
            <w:pPr>
              <w:pStyle w:val="MTTableText"/>
              <w:rPr>
                <w:vanish/>
              </w:rPr>
            </w:pPr>
            <w:r w:rsidRPr="00712F64">
              <w:rPr>
                <w:vanish/>
              </w:rPr>
              <w:t>Traveling distance</w:t>
            </w:r>
          </w:p>
        </w:tc>
        <w:tc>
          <w:tcPr>
            <w:tcW w:w="5953" w:type="dxa"/>
          </w:tcPr>
          <w:p w14:paraId="0DB64B71" w14:textId="77777777" w:rsidR="00D839B9" w:rsidRPr="00712F64" w:rsidRDefault="00D839B9" w:rsidP="00D839B9">
            <w:pPr>
              <w:pStyle w:val="MTTableText"/>
              <w:rPr>
                <w:vanish/>
              </w:rPr>
            </w:pPr>
            <w:r w:rsidRPr="00712F64">
              <w:rPr>
                <w:vanish/>
                <w:color w:val="FF0000"/>
              </w:rPr>
              <w:t>xxx</w:t>
            </w:r>
            <w:r w:rsidRPr="00712F64">
              <w:rPr>
                <w:vanish/>
              </w:rPr>
              <w:t xml:space="preserve"> m</w:t>
            </w:r>
          </w:p>
        </w:tc>
      </w:tr>
      <w:tr w:rsidR="00D839B9" w:rsidRPr="00712F64" w14:paraId="396BC3B7" w14:textId="77777777" w:rsidTr="00D839B9">
        <w:trPr>
          <w:hidden/>
        </w:trPr>
        <w:tc>
          <w:tcPr>
            <w:tcW w:w="3544" w:type="dxa"/>
          </w:tcPr>
          <w:p w14:paraId="282358B8" w14:textId="77777777" w:rsidR="00D839B9" w:rsidRPr="00712F64" w:rsidRDefault="00D839B9" w:rsidP="00D839B9">
            <w:pPr>
              <w:pStyle w:val="MTTableText"/>
              <w:rPr>
                <w:vanish/>
              </w:rPr>
            </w:pPr>
            <w:r w:rsidRPr="00712F64">
              <w:rPr>
                <w:vanish/>
              </w:rPr>
              <w:t>Traveling speed</w:t>
            </w:r>
          </w:p>
        </w:tc>
        <w:tc>
          <w:tcPr>
            <w:tcW w:w="5953" w:type="dxa"/>
          </w:tcPr>
          <w:p w14:paraId="6F0F4F8D" w14:textId="77777777" w:rsidR="00D839B9" w:rsidRPr="00712F64" w:rsidRDefault="00D839B9" w:rsidP="00D839B9">
            <w:pPr>
              <w:pStyle w:val="MTTableText"/>
              <w:rPr>
                <w:vanish/>
              </w:rPr>
            </w:pPr>
            <w:r w:rsidRPr="00712F64">
              <w:rPr>
                <w:vanish/>
              </w:rPr>
              <w:t>20.0 m/min.</w:t>
            </w:r>
          </w:p>
        </w:tc>
      </w:tr>
      <w:tr w:rsidR="00D839B9" w:rsidRPr="00712F64" w14:paraId="059AACAA" w14:textId="77777777" w:rsidTr="00D839B9">
        <w:trPr>
          <w:hidden/>
        </w:trPr>
        <w:tc>
          <w:tcPr>
            <w:tcW w:w="3544" w:type="dxa"/>
          </w:tcPr>
          <w:p w14:paraId="7640281B" w14:textId="77777777" w:rsidR="00D839B9" w:rsidRPr="00712F64" w:rsidRDefault="00D839B9" w:rsidP="00D839B9">
            <w:pPr>
              <w:pStyle w:val="MTTableText"/>
              <w:rPr>
                <w:vanish/>
              </w:rPr>
            </w:pPr>
            <w:r w:rsidRPr="00712F64">
              <w:rPr>
                <w:vanish/>
              </w:rPr>
              <w:t>Drive</w:t>
            </w:r>
          </w:p>
        </w:tc>
        <w:tc>
          <w:tcPr>
            <w:tcW w:w="5953" w:type="dxa"/>
          </w:tcPr>
          <w:p w14:paraId="164F91D7" w14:textId="77777777" w:rsidR="00D839B9" w:rsidRPr="00712F64" w:rsidRDefault="00D839B9" w:rsidP="00D839B9">
            <w:pPr>
              <w:pStyle w:val="MTTableText"/>
              <w:rPr>
                <w:vanish/>
              </w:rPr>
            </w:pPr>
            <w:r w:rsidRPr="00712F64">
              <w:rPr>
                <w:vanish/>
              </w:rPr>
              <w:t>electromechanical</w:t>
            </w:r>
          </w:p>
        </w:tc>
      </w:tr>
      <w:tr w:rsidR="00D839B9" w:rsidRPr="00712F64" w14:paraId="6C1994D9" w14:textId="77777777" w:rsidTr="00D839B9">
        <w:trPr>
          <w:hidden/>
        </w:trPr>
        <w:tc>
          <w:tcPr>
            <w:tcW w:w="3544" w:type="dxa"/>
          </w:tcPr>
          <w:p w14:paraId="19DEBB25" w14:textId="77777777" w:rsidR="00D839B9" w:rsidRPr="00712F64" w:rsidRDefault="00D839B9" w:rsidP="00D839B9">
            <w:pPr>
              <w:pStyle w:val="MTTableText"/>
              <w:rPr>
                <w:vanish/>
              </w:rPr>
            </w:pPr>
            <w:r w:rsidRPr="00712F64">
              <w:rPr>
                <w:vanish/>
              </w:rPr>
              <w:t>Power supply</w:t>
            </w:r>
          </w:p>
        </w:tc>
        <w:tc>
          <w:tcPr>
            <w:tcW w:w="5953" w:type="dxa"/>
          </w:tcPr>
          <w:p w14:paraId="10BE3590" w14:textId="77777777" w:rsidR="00D839B9" w:rsidRPr="00712F64" w:rsidRDefault="00D839B9" w:rsidP="00D839B9">
            <w:pPr>
              <w:pStyle w:val="MTTableText"/>
              <w:rPr>
                <w:vanish/>
              </w:rPr>
            </w:pPr>
            <w:r w:rsidRPr="00712F64">
              <w:rPr>
                <w:vanish/>
              </w:rPr>
              <w:t>cable drum</w:t>
            </w:r>
          </w:p>
        </w:tc>
      </w:tr>
    </w:tbl>
    <w:p w14:paraId="2C704A3C" w14:textId="77777777" w:rsidR="00D839B9" w:rsidRPr="00712F64" w:rsidRDefault="00D839B9" w:rsidP="00D839B9">
      <w:pPr>
        <w:pStyle w:val="MTStandard"/>
        <w:rPr>
          <w:vanish/>
        </w:rPr>
      </w:pPr>
    </w:p>
    <w:p w14:paraId="6ADCADF2" w14:textId="77777777" w:rsidR="00D839B9" w:rsidRPr="00712F64" w:rsidRDefault="00D839B9" w:rsidP="00D839B9">
      <w:pPr>
        <w:pStyle w:val="MTHeading"/>
        <w:rPr>
          <w:vanish/>
        </w:rPr>
      </w:pPr>
      <w:r w:rsidRPr="00712F64">
        <w:rPr>
          <w:vanish/>
        </w:rPr>
        <w:t>Functional Description</w:t>
      </w:r>
    </w:p>
    <w:p w14:paraId="2F0A0810" w14:textId="77777777" w:rsidR="00D839B9" w:rsidRPr="00712F64" w:rsidRDefault="00D839B9" w:rsidP="00D839B9">
      <w:pPr>
        <w:pStyle w:val="MTStandard"/>
        <w:rPr>
          <w:vanish/>
        </w:rPr>
      </w:pPr>
      <w:r w:rsidRPr="00712F64">
        <w:rPr>
          <w:vanish/>
        </w:rPr>
        <w:t>Track-bound transfer of machine components between machine and maintenance areas.</w:t>
      </w:r>
    </w:p>
    <w:p w14:paraId="2EE41E10" w14:textId="77777777" w:rsidR="00D839B9" w:rsidRPr="00712F64" w:rsidRDefault="00D839B9" w:rsidP="00D839B9">
      <w:pPr>
        <w:pStyle w:val="MTStandard"/>
        <w:rPr>
          <w:vanish/>
        </w:rPr>
      </w:pPr>
      <w:r w:rsidRPr="00712F64">
        <w:rPr>
          <w:vanish/>
        </w:rPr>
        <w:t>Main Components</w:t>
      </w:r>
    </w:p>
    <w:p w14:paraId="006213E6" w14:textId="77777777" w:rsidR="00D839B9" w:rsidRPr="00712F64" w:rsidRDefault="00D839B9" w:rsidP="00D839B9">
      <w:pPr>
        <w:pStyle w:val="MTBulletIndent"/>
        <w:tabs>
          <w:tab w:val="clear" w:pos="1211"/>
          <w:tab w:val="num" w:pos="927"/>
        </w:tabs>
        <w:ind w:left="907"/>
        <w:rPr>
          <w:vanish/>
        </w:rPr>
      </w:pPr>
      <w:r w:rsidRPr="00712F64">
        <w:rPr>
          <w:vanish/>
        </w:rPr>
        <w:t>Loading platform</w:t>
      </w:r>
    </w:p>
    <w:p w14:paraId="4DA207FD" w14:textId="77777777" w:rsidR="00D839B9" w:rsidRPr="00712F64" w:rsidRDefault="00D839B9" w:rsidP="00D839B9">
      <w:pPr>
        <w:pStyle w:val="MTBulletIndent"/>
        <w:tabs>
          <w:tab w:val="clear" w:pos="1211"/>
          <w:tab w:val="num" w:pos="927"/>
        </w:tabs>
        <w:ind w:left="907"/>
        <w:rPr>
          <w:vanish/>
        </w:rPr>
      </w:pPr>
      <w:r w:rsidRPr="00712F64">
        <w:rPr>
          <w:vanish/>
        </w:rPr>
        <w:t>Set of wheels</w:t>
      </w:r>
    </w:p>
    <w:p w14:paraId="5C195FE8" w14:textId="77777777" w:rsidR="00D839B9" w:rsidRPr="00712F64" w:rsidRDefault="00D839B9" w:rsidP="00D839B9">
      <w:pPr>
        <w:pStyle w:val="MTBulletIndent"/>
        <w:tabs>
          <w:tab w:val="clear" w:pos="1211"/>
          <w:tab w:val="num" w:pos="927"/>
        </w:tabs>
        <w:ind w:left="907"/>
        <w:rPr>
          <w:vanish/>
        </w:rPr>
      </w:pPr>
      <w:r w:rsidRPr="00712F64">
        <w:rPr>
          <w:vanish/>
        </w:rPr>
        <w:t>Drive unit</w:t>
      </w:r>
    </w:p>
    <w:p w14:paraId="54813E31" w14:textId="77777777" w:rsidR="00D839B9" w:rsidRPr="00712F64" w:rsidRDefault="00D839B9" w:rsidP="00D839B9">
      <w:pPr>
        <w:pStyle w:val="MTBulletIndent"/>
        <w:tabs>
          <w:tab w:val="clear" w:pos="1211"/>
          <w:tab w:val="num" w:pos="927"/>
        </w:tabs>
        <w:ind w:left="907"/>
        <w:rPr>
          <w:vanish/>
        </w:rPr>
      </w:pPr>
      <w:r w:rsidRPr="00712F64">
        <w:rPr>
          <w:vanish/>
        </w:rPr>
        <w:t>Cable drum</w:t>
      </w:r>
    </w:p>
    <w:p w14:paraId="7D3BC1C0" w14:textId="77777777" w:rsidR="00D839B9" w:rsidRPr="00712F64" w:rsidRDefault="00D839B9" w:rsidP="00D839B9">
      <w:pPr>
        <w:pStyle w:val="MTBulletIndent"/>
        <w:tabs>
          <w:tab w:val="clear" w:pos="1211"/>
          <w:tab w:val="num" w:pos="927"/>
        </w:tabs>
        <w:ind w:left="907"/>
        <w:rPr>
          <w:vanish/>
        </w:rPr>
      </w:pPr>
      <w:r w:rsidRPr="00712F64">
        <w:rPr>
          <w:vanish/>
        </w:rPr>
        <w:t>Rails</w:t>
      </w:r>
    </w:p>
    <w:p w14:paraId="7884EECA" w14:textId="77777777" w:rsidR="00D839B9" w:rsidRPr="00712F64" w:rsidRDefault="00D839B9" w:rsidP="00D839B9">
      <w:pPr>
        <w:pStyle w:val="MTHeading"/>
        <w:rPr>
          <w:vanish/>
        </w:rPr>
      </w:pPr>
      <w:r w:rsidRPr="00712F64">
        <w:rPr>
          <w:vanish/>
        </w:rPr>
        <w:t>Main Characteristics</w:t>
      </w:r>
    </w:p>
    <w:p w14:paraId="1EC9A7F5" w14:textId="77777777" w:rsidR="00D839B9" w:rsidRPr="00712F64" w:rsidRDefault="00D839B9" w:rsidP="00D839B9">
      <w:pPr>
        <w:pStyle w:val="MTBulletIndent"/>
        <w:tabs>
          <w:tab w:val="clear" w:pos="1211"/>
          <w:tab w:val="num" w:pos="927"/>
        </w:tabs>
        <w:ind w:left="907"/>
        <w:rPr>
          <w:vanish/>
        </w:rPr>
      </w:pPr>
      <w:r w:rsidRPr="00712F64">
        <w:rPr>
          <w:vanish/>
        </w:rPr>
        <w:t>Automotive vehicle via cable power supply</w:t>
      </w:r>
    </w:p>
    <w:p w14:paraId="393D1D20" w14:textId="77777777" w:rsidR="00D839B9" w:rsidRPr="00712F64" w:rsidRDefault="00D839B9" w:rsidP="00D839B9">
      <w:pPr>
        <w:pStyle w:val="MTStandard"/>
        <w:rPr>
          <w:vanish/>
        </w:rPr>
      </w:pPr>
    </w:p>
    <w:p w14:paraId="78931429" w14:textId="77777777" w:rsidR="00D839B9" w:rsidRPr="00712F64" w:rsidRDefault="00D839B9" w:rsidP="00D839B9">
      <w:pPr>
        <w:pStyle w:val="MTStandard"/>
        <w:rPr>
          <w:vanish/>
        </w:rPr>
      </w:pPr>
      <w:r w:rsidRPr="00712F64">
        <w:rPr>
          <w:vanish/>
        </w:rPr>
        <w:br w:type="page"/>
      </w:r>
      <w:bookmarkStart w:id="1716" w:name="_Toc362833809"/>
      <w:bookmarkStart w:id="1717" w:name="_Toc362833841"/>
      <w:bookmarkStart w:id="1718" w:name="_Toc362858519"/>
      <w:bookmarkStart w:id="1719" w:name="_Toc363527576"/>
      <w:bookmarkStart w:id="1720" w:name="_Toc386513321"/>
      <w:bookmarkStart w:id="1721" w:name="_Toc421614515"/>
      <w:bookmarkStart w:id="1722" w:name="_Toc431095623"/>
      <w:bookmarkStart w:id="1723" w:name="_Toc481391190"/>
      <w:bookmarkStart w:id="1724" w:name="_Toc499541981"/>
      <w:bookmarkStart w:id="1725" w:name="_Toc500053292"/>
      <w:bookmarkStart w:id="1726" w:name="_Toc506862830"/>
      <w:bookmarkStart w:id="1727" w:name="_Toc510846560"/>
      <w:bookmarkStart w:id="1728" w:name="_Toc536413615"/>
      <w:bookmarkStart w:id="1729" w:name="_Toc3108183"/>
      <w:bookmarkStart w:id="1730" w:name="_Toc65989854"/>
      <w:bookmarkStart w:id="1731" w:name="_Toc227575901"/>
      <w:bookmarkStart w:id="1732" w:name="_Toc242177781"/>
    </w:p>
    <w:p w14:paraId="3D796A4C" w14:textId="77777777" w:rsidR="00D839B9" w:rsidRPr="00447523" w:rsidRDefault="00D839B9" w:rsidP="00D839B9">
      <w:pPr>
        <w:pStyle w:val="MTHeadingSCS2"/>
      </w:pPr>
      <w:bookmarkStart w:id="1733" w:name="_Toc53052456"/>
      <w:bookmarkStart w:id="1734" w:name="_Toc85786261"/>
      <w:r w:rsidRPr="00447523">
        <w:t>CB.52</w:t>
      </w:r>
      <w:r>
        <w:t>. Measuring d</w:t>
      </w:r>
      <w:r w:rsidRPr="00447523">
        <w:t>evices</w:t>
      </w:r>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14:paraId="75EFB3C2" w14:textId="196BF01A" w:rsidR="00D839B9" w:rsidRPr="00447523" w:rsidRDefault="00D839B9" w:rsidP="00D839B9">
      <w:pPr>
        <w:pStyle w:val="MTHeadingSCS3"/>
      </w:pPr>
      <w:bookmarkStart w:id="1735" w:name="_Toc362833842"/>
      <w:bookmarkStart w:id="1736" w:name="_Toc362858520"/>
      <w:bookmarkStart w:id="1737" w:name="_Toc363527577"/>
      <w:bookmarkStart w:id="1738" w:name="_Toc386513322"/>
      <w:bookmarkStart w:id="1739" w:name="_Toc421614516"/>
      <w:bookmarkStart w:id="1740" w:name="_Toc431095624"/>
      <w:bookmarkStart w:id="1741" w:name="_Toc481391191"/>
      <w:bookmarkStart w:id="1742" w:name="_Toc536413616"/>
      <w:bookmarkStart w:id="1743" w:name="_Toc3108184"/>
      <w:bookmarkStart w:id="1744" w:name="_Toc65989855"/>
      <w:bookmarkStart w:id="1745" w:name="_Toc227575902"/>
      <w:bookmarkStart w:id="1746" w:name="_Toc242177782"/>
      <w:bookmarkStart w:id="1747" w:name="_Toc53052457"/>
      <w:bookmarkStart w:id="1748" w:name="_Toc85786262"/>
      <w:r w:rsidRPr="00447523">
        <w:t>CB.52</w:t>
      </w:r>
      <w:r>
        <w:t>.1 Mold measuring d</w:t>
      </w:r>
      <w:r w:rsidRPr="00447523">
        <w:t>evices</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r w:rsidR="00560C67">
        <w:t xml:space="preserve"> </w:t>
      </w:r>
    </w:p>
    <w:p w14:paraId="07D004A1" w14:textId="0DDD6696" w:rsidR="00D839B9" w:rsidRPr="00447523" w:rsidRDefault="00D839B9" w:rsidP="00D839B9">
      <w:pPr>
        <w:pStyle w:val="MTHeadingSCS4"/>
      </w:pPr>
      <w:bookmarkStart w:id="1749" w:name="_Toc362833843"/>
      <w:bookmarkStart w:id="1750" w:name="_Toc362858521"/>
      <w:bookmarkStart w:id="1751" w:name="_Toc363527578"/>
      <w:bookmarkStart w:id="1752" w:name="_Toc386513323"/>
      <w:bookmarkStart w:id="1753" w:name="_Toc421614517"/>
      <w:bookmarkStart w:id="1754" w:name="_Toc431095625"/>
      <w:bookmarkStart w:id="1755" w:name="_Toc481391192"/>
      <w:bookmarkStart w:id="1756" w:name="_Toc499541982"/>
      <w:bookmarkStart w:id="1757" w:name="_Toc500053293"/>
      <w:bookmarkStart w:id="1758" w:name="_Toc506862831"/>
      <w:bookmarkStart w:id="1759" w:name="_Toc510846561"/>
      <w:bookmarkStart w:id="1760" w:name="_Toc536413617"/>
      <w:bookmarkStart w:id="1761" w:name="_Toc3108185"/>
      <w:bookmarkStart w:id="1762" w:name="_Toc65989856"/>
      <w:bookmarkStart w:id="1763" w:name="_Toc227575903"/>
      <w:bookmarkStart w:id="1764" w:name="_Toc242177783"/>
      <w:bookmarkStart w:id="1765" w:name="_Toc53052458"/>
      <w:bookmarkStart w:id="1766" w:name="_Toc85786263"/>
      <w:r w:rsidRPr="00447523">
        <w:t>CB.52</w:t>
      </w:r>
      <w:r>
        <w:t>.11A Taper measuring d</w:t>
      </w:r>
      <w:r w:rsidRPr="00447523">
        <w:t>evice</w:t>
      </w:r>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r w:rsidR="00560C67">
        <w:t xml:space="preserve"> </w:t>
      </w:r>
      <w:r w:rsidR="00560C67" w:rsidRPr="00560C67">
        <w:rPr>
          <w:color w:val="FF0000"/>
        </w:rPr>
        <w:t>(Existing)</w:t>
      </w:r>
      <w:bookmarkEnd w:id="1766"/>
    </w:p>
    <w:p w14:paraId="524E3E5F" w14:textId="77777777" w:rsidR="00D839B9" w:rsidRPr="00447523" w:rsidRDefault="00D839B9" w:rsidP="00D839B9">
      <w:pPr>
        <w:pStyle w:val="MTHeading"/>
      </w:pPr>
      <w:r w:rsidRPr="00447523">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585A8178" w14:textId="77777777" w:rsidTr="00D839B9">
        <w:tc>
          <w:tcPr>
            <w:tcW w:w="3544" w:type="dxa"/>
          </w:tcPr>
          <w:p w14:paraId="1EBBB0F5" w14:textId="77777777" w:rsidR="00D839B9" w:rsidRPr="00447523" w:rsidRDefault="00D839B9" w:rsidP="00D839B9">
            <w:pPr>
              <w:pStyle w:val="MTTableText"/>
            </w:pPr>
            <w:r w:rsidRPr="00447523">
              <w:t>Taper range</w:t>
            </w:r>
          </w:p>
        </w:tc>
        <w:tc>
          <w:tcPr>
            <w:tcW w:w="5953" w:type="dxa"/>
          </w:tcPr>
          <w:p w14:paraId="218076CE" w14:textId="77777777" w:rsidR="00D839B9" w:rsidRPr="00447523" w:rsidRDefault="00D839B9" w:rsidP="00D839B9">
            <w:pPr>
              <w:pStyle w:val="MTTableText"/>
            </w:pPr>
            <w:r w:rsidRPr="00447523">
              <w:t>0 - 25 mm/m</w:t>
            </w:r>
          </w:p>
        </w:tc>
      </w:tr>
    </w:tbl>
    <w:p w14:paraId="2325C11F" w14:textId="77777777" w:rsidR="00D839B9" w:rsidRDefault="00D839B9" w:rsidP="00D839B9">
      <w:pPr>
        <w:pStyle w:val="MTStandard"/>
      </w:pPr>
    </w:p>
    <w:p w14:paraId="7A6E84A5" w14:textId="77777777" w:rsidR="00D839B9" w:rsidRPr="00447523" w:rsidRDefault="00D839B9" w:rsidP="00D839B9">
      <w:pPr>
        <w:pStyle w:val="MTHeading"/>
      </w:pPr>
      <w:r w:rsidRPr="00447523">
        <w:t>Functional Description</w:t>
      </w:r>
    </w:p>
    <w:p w14:paraId="7CE3AB98" w14:textId="77777777" w:rsidR="00D839B9" w:rsidRPr="00447523" w:rsidRDefault="00D839B9" w:rsidP="00D839B9">
      <w:pPr>
        <w:pStyle w:val="MTStandard"/>
      </w:pPr>
      <w:r w:rsidRPr="00447523">
        <w:t>The taper measuring device serves for careful check of the taper of the mold narrow sides to adjust them prior start of cast.</w:t>
      </w:r>
    </w:p>
    <w:p w14:paraId="453AD796" w14:textId="77777777" w:rsidR="00D839B9" w:rsidRPr="00447523" w:rsidRDefault="00D839B9" w:rsidP="00D839B9">
      <w:pPr>
        <w:pStyle w:val="MTHeading"/>
      </w:pPr>
      <w:r w:rsidRPr="00447523">
        <w:t>Main Components</w:t>
      </w:r>
    </w:p>
    <w:p w14:paraId="7D6D6896" w14:textId="77777777" w:rsidR="00D839B9" w:rsidRDefault="00D839B9" w:rsidP="00D839B9">
      <w:pPr>
        <w:pStyle w:val="MTBulletIndent"/>
        <w:tabs>
          <w:tab w:val="clear" w:pos="1211"/>
          <w:tab w:val="num" w:pos="927"/>
        </w:tabs>
        <w:ind w:left="907"/>
      </w:pPr>
      <w:r w:rsidRPr="00447523">
        <w:t>Measuring frame with adjusting unit and spirit level measuring planes</w:t>
      </w:r>
    </w:p>
    <w:p w14:paraId="69522D30" w14:textId="77777777" w:rsidR="00D839B9" w:rsidRDefault="00D839B9" w:rsidP="00D839B9">
      <w:pPr>
        <w:pStyle w:val="MTBulletIndent"/>
        <w:tabs>
          <w:tab w:val="clear" w:pos="1211"/>
          <w:tab w:val="num" w:pos="927"/>
        </w:tabs>
        <w:ind w:left="907"/>
      </w:pPr>
      <w:r>
        <w:t>Digital dial gauge</w:t>
      </w:r>
    </w:p>
    <w:p w14:paraId="109C7D75" w14:textId="77777777" w:rsidR="00D839B9" w:rsidRPr="00447523" w:rsidRDefault="00D839B9" w:rsidP="00D839B9">
      <w:pPr>
        <w:pStyle w:val="MTStandard"/>
      </w:pPr>
    </w:p>
    <w:p w14:paraId="5E859E03" w14:textId="77777777" w:rsidR="00D839B9" w:rsidRDefault="00D839B9" w:rsidP="00D839B9">
      <w:pPr>
        <w:pStyle w:val="MTHeading"/>
      </w:pPr>
      <w:r>
        <w:t>Reference Drawing CB.52.11A Taper measuring device</w:t>
      </w:r>
    </w:p>
    <w:p w14:paraId="1947266E" w14:textId="19A3B81A" w:rsidR="00C713D4" w:rsidRDefault="00C713D4" w:rsidP="00D839B9">
      <w:pPr>
        <w:pStyle w:val="MTStandard"/>
        <w:jc w:val="center"/>
        <w:rPr>
          <w:noProof/>
        </w:rPr>
      </w:pPr>
      <w:r>
        <w:rPr>
          <w:noProof/>
        </w:rPr>
        <w:drawing>
          <wp:inline distT="0" distB="0" distL="0" distR="0" wp14:anchorId="38DA8DEB" wp14:editId="51C98D72">
            <wp:extent cx="1307567" cy="3348508"/>
            <wp:effectExtent l="0" t="0" r="6985" b="4445"/>
            <wp:docPr id="43058" name="Picture 430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 name="CB.52.11A_Taper_measuring_device.jpg"/>
                    <pic:cNvPicPr/>
                  </pic:nvPicPr>
                  <pic:blipFill>
                    <a:blip r:embed="rId71">
                      <a:extLst>
                        <a:ext uri="{28A0092B-C50C-407E-A947-70E740481C1C}">
                          <a14:useLocalDpi xmlns:a14="http://schemas.microsoft.com/office/drawing/2010/main" val="0"/>
                        </a:ext>
                      </a:extLst>
                    </a:blip>
                    <a:stretch>
                      <a:fillRect/>
                    </a:stretch>
                  </pic:blipFill>
                  <pic:spPr>
                    <a:xfrm>
                      <a:off x="0" y="0"/>
                      <a:ext cx="1311690" cy="3359067"/>
                    </a:xfrm>
                    <a:prstGeom prst="rect">
                      <a:avLst/>
                    </a:prstGeom>
                  </pic:spPr>
                </pic:pic>
              </a:graphicData>
            </a:graphic>
          </wp:inline>
        </w:drawing>
      </w:r>
    </w:p>
    <w:p w14:paraId="68E3C3F2" w14:textId="32DD0115" w:rsidR="00C713D4" w:rsidRDefault="00D839B9" w:rsidP="00D839B9">
      <w:pPr>
        <w:pStyle w:val="MTStandard"/>
        <w:jc w:val="center"/>
      </w:pPr>
      <w:r>
        <w:t xml:space="preserve">- Typical sketch for reference only </w:t>
      </w:r>
      <w:r w:rsidR="00C713D4">
        <w:t>–</w:t>
      </w:r>
      <w:bookmarkStart w:id="1767" w:name="_Toc299961475"/>
    </w:p>
    <w:p w14:paraId="2640ED1E" w14:textId="7F61E038" w:rsidR="00D839B9" w:rsidRDefault="00D839B9" w:rsidP="00C713D4">
      <w:pPr>
        <w:pStyle w:val="MTStandard"/>
      </w:pPr>
      <w:r w:rsidRPr="007D51FD">
        <w:br w:type="page"/>
      </w:r>
      <w:bookmarkStart w:id="1768" w:name="_Toc40255367"/>
      <w:bookmarkEnd w:id="1767"/>
    </w:p>
    <w:p w14:paraId="352EB180" w14:textId="5F7EA786" w:rsidR="00D839B9" w:rsidRPr="00447523" w:rsidRDefault="00D839B9" w:rsidP="00D839B9">
      <w:pPr>
        <w:pStyle w:val="MTHeadingSCS4"/>
      </w:pPr>
      <w:bookmarkStart w:id="1769" w:name="_Toc362833847"/>
      <w:bookmarkStart w:id="1770" w:name="_Toc362858525"/>
      <w:bookmarkStart w:id="1771" w:name="_Toc363527582"/>
      <w:bookmarkStart w:id="1772" w:name="_Toc386513327"/>
      <w:bookmarkStart w:id="1773" w:name="_Toc421614521"/>
      <w:bookmarkStart w:id="1774" w:name="_Toc431095629"/>
      <w:bookmarkStart w:id="1775" w:name="_Toc481391196"/>
      <w:bookmarkStart w:id="1776" w:name="_Toc499541984"/>
      <w:bookmarkStart w:id="1777" w:name="_Toc500053295"/>
      <w:bookmarkStart w:id="1778" w:name="_Toc506862833"/>
      <w:bookmarkStart w:id="1779" w:name="_Toc510846563"/>
      <w:bookmarkStart w:id="1780" w:name="_Toc536413618"/>
      <w:bookmarkStart w:id="1781" w:name="_Toc3108186"/>
      <w:bookmarkStart w:id="1782" w:name="_Toc65989857"/>
      <w:bookmarkStart w:id="1783" w:name="_Toc227575904"/>
      <w:bookmarkStart w:id="1784" w:name="_Toc242177784"/>
      <w:bookmarkStart w:id="1785" w:name="_Toc53052461"/>
      <w:bookmarkStart w:id="1786" w:name="_Toc85786264"/>
      <w:bookmarkEnd w:id="1768"/>
      <w:r w:rsidRPr="00447523">
        <w:lastRenderedPageBreak/>
        <w:t>CB.52</w:t>
      </w:r>
      <w:r>
        <w:t>.12 Measuring d</w:t>
      </w:r>
      <w:r w:rsidRPr="00447523">
        <w:t>evice</w:t>
      </w:r>
      <w:bookmarkEnd w:id="1769"/>
      <w:bookmarkEnd w:id="1770"/>
      <w:bookmarkEnd w:id="1771"/>
      <w:bookmarkEnd w:id="1772"/>
      <w:bookmarkEnd w:id="1773"/>
      <w:bookmarkEnd w:id="1774"/>
      <w:bookmarkEnd w:id="1775"/>
      <w:bookmarkEnd w:id="1776"/>
      <w:bookmarkEnd w:id="1777"/>
      <w:bookmarkEnd w:id="1778"/>
      <w:bookmarkEnd w:id="1779"/>
      <w:r>
        <w:t xml:space="preserve"> for foot </w:t>
      </w:r>
      <w:r w:rsidRPr="00447523">
        <w:t>roll</w:t>
      </w:r>
      <w:r>
        <w:t>er-b</w:t>
      </w:r>
      <w:r w:rsidRPr="00447523">
        <w:t>ender</w:t>
      </w:r>
      <w:bookmarkEnd w:id="1780"/>
      <w:bookmarkEnd w:id="1781"/>
      <w:bookmarkEnd w:id="1782"/>
      <w:bookmarkEnd w:id="1783"/>
      <w:bookmarkEnd w:id="1784"/>
      <w:bookmarkEnd w:id="1785"/>
      <w:r w:rsidR="00560C67">
        <w:t xml:space="preserve"> </w:t>
      </w:r>
      <w:r w:rsidR="00560C67" w:rsidRPr="00560C67">
        <w:rPr>
          <w:color w:val="FF0000"/>
        </w:rPr>
        <w:t>(Existing)</w:t>
      </w:r>
      <w:bookmarkEnd w:id="1786"/>
    </w:p>
    <w:p w14:paraId="5B5C5C28" w14:textId="77777777" w:rsidR="00D839B9" w:rsidRPr="00447523" w:rsidRDefault="00D839B9" w:rsidP="00D839B9">
      <w:pPr>
        <w:pStyle w:val="MTHeading"/>
      </w:pPr>
      <w:r w:rsidRPr="00447523">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447523" w14:paraId="587C60C0" w14:textId="77777777" w:rsidTr="00D839B9">
        <w:tc>
          <w:tcPr>
            <w:tcW w:w="3544" w:type="dxa"/>
          </w:tcPr>
          <w:p w14:paraId="01485083" w14:textId="77777777" w:rsidR="00D839B9" w:rsidRPr="00447523" w:rsidRDefault="00D839B9" w:rsidP="00D839B9">
            <w:pPr>
              <w:pStyle w:val="MTTableText"/>
            </w:pPr>
            <w:r w:rsidRPr="00447523">
              <w:t>Leveling range instrument</w:t>
            </w:r>
          </w:p>
        </w:tc>
        <w:tc>
          <w:tcPr>
            <w:tcW w:w="5244" w:type="dxa"/>
          </w:tcPr>
          <w:p w14:paraId="4E456D3B" w14:textId="77777777" w:rsidR="00D839B9" w:rsidRPr="00447523" w:rsidRDefault="00D839B9" w:rsidP="00D839B9">
            <w:pPr>
              <w:pStyle w:val="MTTableText"/>
            </w:pPr>
            <w:r w:rsidRPr="00447523">
              <w:t>spirit level</w:t>
            </w:r>
          </w:p>
        </w:tc>
      </w:tr>
    </w:tbl>
    <w:p w14:paraId="369895C5" w14:textId="77777777" w:rsidR="00D839B9" w:rsidRDefault="00D839B9" w:rsidP="00D839B9">
      <w:pPr>
        <w:pStyle w:val="MTStandard"/>
      </w:pPr>
    </w:p>
    <w:p w14:paraId="16B66F40" w14:textId="77777777" w:rsidR="00D839B9" w:rsidRPr="00447523" w:rsidRDefault="00D839B9" w:rsidP="00D839B9">
      <w:pPr>
        <w:pStyle w:val="MTHeading"/>
      </w:pPr>
      <w:r w:rsidRPr="00447523">
        <w:t>Functional Description</w:t>
      </w:r>
    </w:p>
    <w:p w14:paraId="6FD6A511" w14:textId="77777777" w:rsidR="00D839B9" w:rsidRPr="00447523" w:rsidRDefault="00D839B9" w:rsidP="00D839B9">
      <w:pPr>
        <w:pStyle w:val="MTStandard"/>
      </w:pPr>
      <w:r w:rsidRPr="00447523">
        <w:t>The alignment measuring device serves for accurate alignment of the mold foot rollers to the upper bender rollers in the plant. Correction of some misalignment can be carried out by moving the complete mold via adjustment bolts manually, if required.</w:t>
      </w:r>
    </w:p>
    <w:p w14:paraId="18876D92" w14:textId="77777777" w:rsidR="00D839B9" w:rsidRPr="00447523" w:rsidRDefault="00D839B9" w:rsidP="00D839B9">
      <w:pPr>
        <w:pStyle w:val="MTHeading"/>
      </w:pPr>
      <w:r w:rsidRPr="00447523">
        <w:t>Main Components</w:t>
      </w:r>
    </w:p>
    <w:p w14:paraId="1E833F33" w14:textId="77777777" w:rsidR="00D839B9" w:rsidRPr="00447523" w:rsidRDefault="00D839B9" w:rsidP="00D839B9">
      <w:pPr>
        <w:pStyle w:val="MTBulletIndent"/>
        <w:tabs>
          <w:tab w:val="clear" w:pos="1211"/>
          <w:tab w:val="num" w:pos="927"/>
        </w:tabs>
        <w:ind w:left="907"/>
      </w:pPr>
      <w:r w:rsidRPr="00447523">
        <w:t>Measuring frame with spirit level</w:t>
      </w:r>
    </w:p>
    <w:p w14:paraId="2C1C541B" w14:textId="77777777" w:rsidR="00D839B9" w:rsidRDefault="00D839B9" w:rsidP="00D839B9">
      <w:pPr>
        <w:pStyle w:val="MTBulletIndent"/>
        <w:tabs>
          <w:tab w:val="clear" w:pos="1211"/>
          <w:tab w:val="num" w:pos="927"/>
        </w:tabs>
        <w:ind w:left="907"/>
      </w:pPr>
      <w:r w:rsidRPr="00447523">
        <w:t>Contact planes with magnet</w:t>
      </w:r>
    </w:p>
    <w:p w14:paraId="55D35BB6" w14:textId="77777777" w:rsidR="00D839B9" w:rsidRDefault="00D839B9" w:rsidP="00D839B9">
      <w:pPr>
        <w:pStyle w:val="MTStandard"/>
      </w:pPr>
    </w:p>
    <w:p w14:paraId="28722F08" w14:textId="77777777" w:rsidR="00D839B9" w:rsidRDefault="00D839B9" w:rsidP="00D839B9">
      <w:pPr>
        <w:pStyle w:val="MTHeading"/>
      </w:pPr>
      <w:r>
        <w:t>Reference Drawing CB.52.12 Measuring device for foot roll to bender</w:t>
      </w:r>
    </w:p>
    <w:p w14:paraId="2564DC3B" w14:textId="2B53E36C" w:rsidR="00C713D4" w:rsidRDefault="00C713D4" w:rsidP="00D839B9">
      <w:pPr>
        <w:pStyle w:val="MTStandard"/>
        <w:jc w:val="center"/>
        <w:rPr>
          <w:noProof/>
        </w:rPr>
      </w:pPr>
      <w:r>
        <w:rPr>
          <w:noProof/>
        </w:rPr>
        <w:drawing>
          <wp:inline distT="0" distB="0" distL="0" distR="0" wp14:anchorId="4C4873C9" wp14:editId="45495922">
            <wp:extent cx="724321" cy="3155324"/>
            <wp:effectExtent l="0" t="0" r="0" b="6985"/>
            <wp:docPr id="43059" name="Picture 4305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 name="CB.52.12_Measuring_device_for_footroller_bender.jpg"/>
                    <pic:cNvPicPr/>
                  </pic:nvPicPr>
                  <pic:blipFill>
                    <a:blip r:embed="rId72">
                      <a:extLst>
                        <a:ext uri="{28A0092B-C50C-407E-A947-70E740481C1C}">
                          <a14:useLocalDpi xmlns:a14="http://schemas.microsoft.com/office/drawing/2010/main" val="0"/>
                        </a:ext>
                      </a:extLst>
                    </a:blip>
                    <a:stretch>
                      <a:fillRect/>
                    </a:stretch>
                  </pic:blipFill>
                  <pic:spPr>
                    <a:xfrm>
                      <a:off x="0" y="0"/>
                      <a:ext cx="728630" cy="3174093"/>
                    </a:xfrm>
                    <a:prstGeom prst="rect">
                      <a:avLst/>
                    </a:prstGeom>
                  </pic:spPr>
                </pic:pic>
              </a:graphicData>
            </a:graphic>
          </wp:inline>
        </w:drawing>
      </w:r>
    </w:p>
    <w:p w14:paraId="2437B621" w14:textId="77777777" w:rsidR="00D839B9" w:rsidRPr="00AB5681" w:rsidRDefault="00D839B9" w:rsidP="00D839B9">
      <w:pPr>
        <w:pStyle w:val="MTStandard"/>
        <w:jc w:val="center"/>
        <w:rPr>
          <w:b/>
        </w:rPr>
      </w:pPr>
      <w:r>
        <w:t>- Typical sketch for reference only -</w:t>
      </w:r>
    </w:p>
    <w:p w14:paraId="0852DE97" w14:textId="77777777" w:rsidR="00D839B9" w:rsidRDefault="00D839B9" w:rsidP="00D839B9">
      <w:pPr>
        <w:pStyle w:val="MTStandard"/>
        <w:rPr>
          <w:sz w:val="24"/>
        </w:rPr>
      </w:pPr>
      <w:bookmarkStart w:id="1787" w:name="_Toc65989858"/>
      <w:bookmarkStart w:id="1788" w:name="_Toc227575905"/>
      <w:bookmarkStart w:id="1789" w:name="_Toc242177785"/>
      <w:r>
        <w:br w:type="page"/>
      </w:r>
    </w:p>
    <w:p w14:paraId="6E320F15" w14:textId="0AE6AC50" w:rsidR="00D839B9" w:rsidRDefault="00D839B9" w:rsidP="00D839B9">
      <w:pPr>
        <w:pStyle w:val="MTHeadingSCS4"/>
      </w:pPr>
      <w:bookmarkStart w:id="1790" w:name="_Toc53052462"/>
      <w:bookmarkStart w:id="1791" w:name="_Toc85786265"/>
      <w:r w:rsidRPr="00447523">
        <w:lastRenderedPageBreak/>
        <w:t>CB.52</w:t>
      </w:r>
      <w:r>
        <w:t>.13 Transition r</w:t>
      </w:r>
      <w:r w:rsidRPr="00447523">
        <w:t>uler</w:t>
      </w:r>
      <w:bookmarkEnd w:id="1787"/>
      <w:bookmarkEnd w:id="1788"/>
      <w:bookmarkEnd w:id="1789"/>
      <w:r>
        <w:t xml:space="preserve"> foot rollers / copper plates</w:t>
      </w:r>
      <w:bookmarkEnd w:id="1790"/>
      <w:r w:rsidR="00560C67">
        <w:t xml:space="preserve"> </w:t>
      </w:r>
      <w:r w:rsidR="00560C67" w:rsidRPr="00560C67">
        <w:rPr>
          <w:color w:val="FF0000"/>
        </w:rPr>
        <w:t>(Existing)</w:t>
      </w:r>
      <w:bookmarkEnd w:id="1791"/>
    </w:p>
    <w:p w14:paraId="11799CBB" w14:textId="77777777" w:rsidR="00D839B9" w:rsidRPr="00FE1CC8" w:rsidRDefault="00D839B9" w:rsidP="00D839B9">
      <w:pPr>
        <w:pStyle w:val="MTHeading"/>
      </w:pPr>
      <w:r w:rsidRPr="00FE1CC8">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3A495432" w14:textId="77777777" w:rsidTr="00D839B9">
        <w:tc>
          <w:tcPr>
            <w:tcW w:w="3544" w:type="dxa"/>
          </w:tcPr>
          <w:p w14:paraId="017E6E68" w14:textId="77777777" w:rsidR="00D839B9" w:rsidRPr="00447523" w:rsidRDefault="00D839B9" w:rsidP="00D839B9">
            <w:pPr>
              <w:pStyle w:val="MTTableText"/>
            </w:pPr>
            <w:r w:rsidRPr="00447523">
              <w:t>Staggered rule</w:t>
            </w:r>
            <w:r>
              <w:t>r</w:t>
            </w:r>
          </w:p>
        </w:tc>
        <w:tc>
          <w:tcPr>
            <w:tcW w:w="5953" w:type="dxa"/>
          </w:tcPr>
          <w:p w14:paraId="6A5E2F4C" w14:textId="77777777" w:rsidR="00D839B9" w:rsidRPr="00447523" w:rsidRDefault="00D839B9" w:rsidP="00D839B9">
            <w:pPr>
              <w:pStyle w:val="MTTableText"/>
            </w:pPr>
            <w:r w:rsidRPr="00447523">
              <w:t>one for alignment check of mold copper plates to foot roller and copper plates to lateral foot rollers</w:t>
            </w:r>
          </w:p>
        </w:tc>
      </w:tr>
    </w:tbl>
    <w:p w14:paraId="2A2FE273" w14:textId="77777777" w:rsidR="00D839B9" w:rsidRDefault="00D839B9" w:rsidP="00D839B9">
      <w:pPr>
        <w:pStyle w:val="MTStandard"/>
      </w:pPr>
    </w:p>
    <w:p w14:paraId="0A0F18EB" w14:textId="77777777" w:rsidR="00D839B9" w:rsidRDefault="00D839B9" w:rsidP="00D839B9">
      <w:pPr>
        <w:pStyle w:val="MTHeading"/>
      </w:pPr>
      <w:r>
        <w:t>Reference Drawing CB.52.13 Transition ruler foot / copper plates</w:t>
      </w:r>
    </w:p>
    <w:p w14:paraId="440B32F6" w14:textId="70B6ACB7" w:rsidR="00C713D4" w:rsidRDefault="00C713D4" w:rsidP="00D839B9">
      <w:pPr>
        <w:pStyle w:val="MTStandard"/>
        <w:jc w:val="center"/>
        <w:rPr>
          <w:noProof/>
        </w:rPr>
      </w:pPr>
      <w:r>
        <w:rPr>
          <w:noProof/>
        </w:rPr>
        <w:drawing>
          <wp:inline distT="0" distB="0" distL="0" distR="0" wp14:anchorId="2B0CD787" wp14:editId="109A70CB">
            <wp:extent cx="553792" cy="3941114"/>
            <wp:effectExtent l="0" t="0" r="0" b="2540"/>
            <wp:docPr id="43060" name="Picture 4306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 name="CB.52.13_Transition_ruler_footrollers_copper_plat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55" cy="3994225"/>
                    </a:xfrm>
                    <a:prstGeom prst="rect">
                      <a:avLst/>
                    </a:prstGeom>
                  </pic:spPr>
                </pic:pic>
              </a:graphicData>
            </a:graphic>
          </wp:inline>
        </w:drawing>
      </w:r>
    </w:p>
    <w:p w14:paraId="09734110" w14:textId="77777777" w:rsidR="00D839B9" w:rsidRPr="00AB5681" w:rsidRDefault="00D839B9" w:rsidP="00D839B9">
      <w:pPr>
        <w:pStyle w:val="MTStandard"/>
        <w:jc w:val="center"/>
        <w:rPr>
          <w:b/>
        </w:rPr>
      </w:pPr>
      <w:r>
        <w:t>- Typical sketch for reference only -</w:t>
      </w:r>
    </w:p>
    <w:p w14:paraId="2593AC40" w14:textId="77777777" w:rsidR="00D839B9" w:rsidRDefault="00D839B9" w:rsidP="00D839B9">
      <w:pPr>
        <w:pStyle w:val="MTStandard"/>
        <w:jc w:val="center"/>
      </w:pPr>
    </w:p>
    <w:p w14:paraId="2D43E643" w14:textId="77777777" w:rsidR="00D839B9" w:rsidRDefault="00D839B9" w:rsidP="00D839B9">
      <w:pPr>
        <w:pStyle w:val="MTStandard"/>
      </w:pPr>
      <w:r>
        <w:br w:type="page"/>
      </w:r>
      <w:bookmarkStart w:id="1792" w:name="_Toc40255369"/>
    </w:p>
    <w:p w14:paraId="41B58339" w14:textId="77777777" w:rsidR="00D839B9" w:rsidRPr="00447523" w:rsidRDefault="00D839B9" w:rsidP="00D839B9">
      <w:pPr>
        <w:pStyle w:val="MTHeadingSCS3"/>
      </w:pPr>
      <w:bookmarkStart w:id="1793" w:name="_Toc536413619"/>
      <w:bookmarkStart w:id="1794" w:name="_Toc3108187"/>
      <w:bookmarkStart w:id="1795" w:name="_Toc65989859"/>
      <w:bookmarkStart w:id="1796" w:name="_Toc227575906"/>
      <w:bookmarkStart w:id="1797" w:name="_Toc242177786"/>
      <w:bookmarkStart w:id="1798" w:name="_Toc53052466"/>
      <w:bookmarkStart w:id="1799" w:name="_Toc85786266"/>
      <w:bookmarkStart w:id="1800" w:name="_Toc362833844"/>
      <w:bookmarkStart w:id="1801" w:name="_Toc362858522"/>
      <w:bookmarkStart w:id="1802" w:name="_Toc363527579"/>
      <w:bookmarkStart w:id="1803" w:name="_Toc386513324"/>
      <w:bookmarkStart w:id="1804" w:name="_Toc421614518"/>
      <w:bookmarkStart w:id="1805" w:name="_Toc431095626"/>
      <w:bookmarkStart w:id="1806" w:name="_Toc481391193"/>
      <w:bookmarkStart w:id="1807" w:name="_Toc499541983"/>
      <w:bookmarkStart w:id="1808" w:name="_Toc500053294"/>
      <w:bookmarkStart w:id="1809" w:name="_Toc506862832"/>
      <w:bookmarkStart w:id="1810" w:name="_Toc510846562"/>
      <w:bookmarkEnd w:id="1792"/>
      <w:r w:rsidRPr="00447523">
        <w:lastRenderedPageBreak/>
        <w:t>CB.52</w:t>
      </w:r>
      <w:r>
        <w:t>.2 Strand guide measuring d</w:t>
      </w:r>
      <w:r w:rsidRPr="00447523">
        <w:t>evices</w:t>
      </w:r>
      <w:bookmarkEnd w:id="1793"/>
      <w:bookmarkEnd w:id="1794"/>
      <w:bookmarkEnd w:id="1795"/>
      <w:bookmarkEnd w:id="1796"/>
      <w:bookmarkEnd w:id="1797"/>
      <w:bookmarkEnd w:id="1798"/>
      <w:bookmarkEnd w:id="1799"/>
    </w:p>
    <w:p w14:paraId="6B7807E8" w14:textId="6EF56D96" w:rsidR="00D839B9" w:rsidRDefault="00D839B9" w:rsidP="00D839B9">
      <w:pPr>
        <w:pStyle w:val="MTHeadingSCS4"/>
      </w:pPr>
      <w:bookmarkStart w:id="1811" w:name="_Toc536413620"/>
      <w:bookmarkStart w:id="1812" w:name="_Toc3108188"/>
      <w:bookmarkStart w:id="1813" w:name="_Toc65989860"/>
      <w:bookmarkStart w:id="1814" w:name="_Toc227575907"/>
      <w:bookmarkStart w:id="1815" w:name="_Toc242177787"/>
      <w:bookmarkStart w:id="1816" w:name="_Toc53052467"/>
      <w:bookmarkStart w:id="1817" w:name="_Toc85786267"/>
      <w:r w:rsidRPr="00447523">
        <w:t>CB.52</w:t>
      </w:r>
      <w:r>
        <w:t>.</w:t>
      </w:r>
      <w:r w:rsidRPr="00447523">
        <w:t>21 T</w:t>
      </w:r>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r>
        <w:t>ransition rulers</w:t>
      </w:r>
      <w:bookmarkEnd w:id="1816"/>
      <w:r w:rsidR="00F177BF">
        <w:t xml:space="preserve"> </w:t>
      </w:r>
      <w:r w:rsidR="00F177BF" w:rsidRPr="00560C67">
        <w:rPr>
          <w:color w:val="FF0000"/>
        </w:rPr>
        <w:t>(Existing)</w:t>
      </w:r>
      <w:bookmarkEnd w:id="1817"/>
    </w:p>
    <w:p w14:paraId="4895A9D4" w14:textId="77777777" w:rsidR="00D839B9" w:rsidRPr="00447523" w:rsidRDefault="00D839B9" w:rsidP="00D839B9">
      <w:pPr>
        <w:pStyle w:val="MTHeading"/>
      </w:pPr>
      <w:r w:rsidRPr="00447523">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1FC5372D" w14:textId="77777777" w:rsidTr="00D839B9">
        <w:tc>
          <w:tcPr>
            <w:tcW w:w="3544" w:type="dxa"/>
          </w:tcPr>
          <w:p w14:paraId="30A116BD" w14:textId="77777777" w:rsidR="00D839B9" w:rsidRPr="00447523" w:rsidRDefault="00D839B9" w:rsidP="00D839B9">
            <w:pPr>
              <w:pStyle w:val="MTTableText"/>
            </w:pPr>
            <w:r w:rsidRPr="00447523">
              <w:t>Templates</w:t>
            </w:r>
          </w:p>
        </w:tc>
        <w:tc>
          <w:tcPr>
            <w:tcW w:w="5953" w:type="dxa"/>
          </w:tcPr>
          <w:p w14:paraId="2EF219A4" w14:textId="77777777" w:rsidR="00D839B9" w:rsidRDefault="00D839B9" w:rsidP="00D839B9">
            <w:pPr>
              <w:pStyle w:val="MTTableText"/>
            </w:pPr>
            <w:r w:rsidRPr="00447523">
              <w:t>one for use of checking the transition between bender and bow,</w:t>
            </w:r>
            <w:r>
              <w:t xml:space="preserve"> </w:t>
            </w:r>
          </w:p>
          <w:p w14:paraId="18CE7F46" w14:textId="77777777" w:rsidR="00D839B9" w:rsidRDefault="00D839B9" w:rsidP="00D839B9">
            <w:pPr>
              <w:pStyle w:val="MTTableText"/>
            </w:pPr>
            <w:r w:rsidRPr="00BE315C">
              <w:t>one for use of checking the transition</w:t>
            </w:r>
            <w:r w:rsidRPr="00447523">
              <w:t xml:space="preserve"> between bow</w:t>
            </w:r>
            <w:r>
              <w:t xml:space="preserve"> segments,</w:t>
            </w:r>
          </w:p>
          <w:p w14:paraId="44F559FA" w14:textId="77777777" w:rsidR="00D839B9" w:rsidRPr="00447523" w:rsidRDefault="00D839B9" w:rsidP="00D839B9">
            <w:pPr>
              <w:pStyle w:val="MTTableText"/>
            </w:pPr>
            <w:r w:rsidRPr="00BE315C">
              <w:t>one for use of checking the transition</w:t>
            </w:r>
            <w:r w:rsidRPr="00854206">
              <w:t xml:space="preserve"> </w:t>
            </w:r>
            <w:r w:rsidRPr="00447523">
              <w:t xml:space="preserve">between </w:t>
            </w:r>
            <w:r>
              <w:t>bow and straightener segment #1.</w:t>
            </w:r>
          </w:p>
          <w:p w14:paraId="1389927B" w14:textId="77777777" w:rsidR="00D839B9" w:rsidRPr="00447523" w:rsidRDefault="00D839B9" w:rsidP="00D839B9">
            <w:pPr>
              <w:pStyle w:val="MTTableText"/>
            </w:pPr>
            <w:r w:rsidRPr="00447523">
              <w:t>one for use of checking the transition between straightener segments #1 and #2</w:t>
            </w:r>
          </w:p>
        </w:tc>
      </w:tr>
      <w:tr w:rsidR="00D839B9" w:rsidRPr="00447523" w14:paraId="36242E35" w14:textId="77777777" w:rsidTr="00D839B9">
        <w:tc>
          <w:tcPr>
            <w:tcW w:w="3544" w:type="dxa"/>
          </w:tcPr>
          <w:p w14:paraId="6BE27F8E" w14:textId="77777777" w:rsidR="00D839B9" w:rsidRPr="00447523" w:rsidRDefault="00D839B9" w:rsidP="00D839B9">
            <w:pPr>
              <w:pStyle w:val="MTTableText"/>
            </w:pPr>
            <w:r w:rsidRPr="00447523">
              <w:t>Straight ruler</w:t>
            </w:r>
          </w:p>
        </w:tc>
        <w:tc>
          <w:tcPr>
            <w:tcW w:w="5953" w:type="dxa"/>
          </w:tcPr>
          <w:p w14:paraId="6B444BFE" w14:textId="77777777" w:rsidR="00D839B9" w:rsidRPr="00447523" w:rsidRDefault="00D839B9" w:rsidP="00D839B9">
            <w:pPr>
              <w:pStyle w:val="MTTableText"/>
            </w:pPr>
            <w:r w:rsidRPr="00447523">
              <w:t>one for use of checking the transition between straightener segment #2 and horizontal segment #1 and for check of transition between the horizontal segments</w:t>
            </w:r>
          </w:p>
        </w:tc>
      </w:tr>
    </w:tbl>
    <w:p w14:paraId="250D867D" w14:textId="77777777" w:rsidR="00D839B9" w:rsidRDefault="00D839B9" w:rsidP="00D839B9">
      <w:pPr>
        <w:pStyle w:val="MTStandard"/>
      </w:pPr>
    </w:p>
    <w:p w14:paraId="12ED3E15" w14:textId="77777777" w:rsidR="00D839B9" w:rsidRDefault="00D839B9" w:rsidP="00D839B9">
      <w:pPr>
        <w:pStyle w:val="MTStandard"/>
      </w:pPr>
      <w:r>
        <w:br w:type="page"/>
      </w:r>
    </w:p>
    <w:p w14:paraId="327368D9" w14:textId="3C70F68C" w:rsidR="00D839B9" w:rsidRPr="00F177BF" w:rsidRDefault="00D839B9" w:rsidP="00D839B9">
      <w:pPr>
        <w:pStyle w:val="MTHeadingSCS4"/>
        <w:rPr>
          <w:color w:val="FF0000"/>
        </w:rPr>
      </w:pPr>
      <w:bookmarkStart w:id="1818" w:name="_Toc40255377"/>
      <w:bookmarkStart w:id="1819" w:name="_Toc85786268"/>
      <w:bookmarkStart w:id="1820" w:name="_Toc53052468"/>
      <w:r w:rsidRPr="00FD57D9">
        <w:lastRenderedPageBreak/>
        <w:t>CB.52.22 Strand Checker</w:t>
      </w:r>
      <w:bookmarkEnd w:id="1818"/>
      <w:r w:rsidRPr="00FD57D9">
        <w:t xml:space="preserve"> </w:t>
      </w:r>
      <w:r w:rsidR="00F177BF" w:rsidRPr="00F177BF">
        <w:rPr>
          <w:color w:val="FF0000"/>
        </w:rPr>
        <w:t>(Option)</w:t>
      </w:r>
      <w:bookmarkEnd w:id="1819"/>
      <w:r w:rsidRPr="00F177BF">
        <w:rPr>
          <w:vanish/>
          <w:color w:val="FF0000"/>
          <w:highlight w:val="yellow"/>
        </w:rPr>
        <w:t>(OPTION)</w:t>
      </w:r>
      <w:bookmarkEnd w:id="1820"/>
    </w:p>
    <w:p w14:paraId="108A0FAC" w14:textId="77777777" w:rsidR="00D839B9" w:rsidRPr="00FD57D9" w:rsidRDefault="00D839B9" w:rsidP="00D839B9">
      <w:pPr>
        <w:pStyle w:val="MTHeading"/>
      </w:pPr>
      <w:r w:rsidRPr="00FD57D9">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FD57D9" w14:paraId="12562EB7" w14:textId="77777777" w:rsidTr="00D839B9">
        <w:tc>
          <w:tcPr>
            <w:tcW w:w="3544" w:type="dxa"/>
          </w:tcPr>
          <w:p w14:paraId="1B87EDDD" w14:textId="77777777" w:rsidR="00D839B9" w:rsidRPr="00FD57D9" w:rsidRDefault="00D839B9" w:rsidP="00D839B9">
            <w:pPr>
              <w:pStyle w:val="MTTableText"/>
            </w:pPr>
            <w:r w:rsidRPr="00FD57D9">
              <w:t>Type of construction</w:t>
            </w:r>
          </w:p>
        </w:tc>
        <w:tc>
          <w:tcPr>
            <w:tcW w:w="5953" w:type="dxa"/>
          </w:tcPr>
          <w:p w14:paraId="48BCE97D" w14:textId="77777777" w:rsidR="00D839B9" w:rsidRPr="00FD57D9" w:rsidRDefault="00D839B9" w:rsidP="00D839B9">
            <w:pPr>
              <w:pStyle w:val="MTTableText"/>
            </w:pPr>
            <w:r w:rsidRPr="00FD57D9">
              <w:t>electromechanical operated roller gap measuring device with integrated data storage</w:t>
            </w:r>
          </w:p>
        </w:tc>
      </w:tr>
      <w:tr w:rsidR="00D839B9" w:rsidRPr="00FD57D9" w14:paraId="16361FA1" w14:textId="77777777" w:rsidTr="00D839B9">
        <w:tc>
          <w:tcPr>
            <w:tcW w:w="3544" w:type="dxa"/>
          </w:tcPr>
          <w:p w14:paraId="0F4ACED7" w14:textId="77777777" w:rsidR="00D839B9" w:rsidRPr="00FD57D9" w:rsidRDefault="00D839B9" w:rsidP="00D839B9">
            <w:pPr>
              <w:pStyle w:val="MTTableText"/>
            </w:pPr>
            <w:r w:rsidRPr="00FD57D9">
              <w:t>Location</w:t>
            </w:r>
          </w:p>
        </w:tc>
        <w:tc>
          <w:tcPr>
            <w:tcW w:w="5953" w:type="dxa"/>
          </w:tcPr>
          <w:p w14:paraId="43EDD5F6" w14:textId="77777777" w:rsidR="00D839B9" w:rsidRPr="00FD57D9" w:rsidRDefault="00D839B9" w:rsidP="00D839B9">
            <w:pPr>
              <w:pStyle w:val="MTTableText"/>
            </w:pPr>
            <w:r w:rsidRPr="00FD57D9">
              <w:t>at the dummy bar, instead of dummy bar head</w:t>
            </w:r>
          </w:p>
        </w:tc>
      </w:tr>
      <w:tr w:rsidR="00D839B9" w:rsidRPr="00FD57D9" w14:paraId="3E5720B6" w14:textId="77777777" w:rsidTr="00D839B9">
        <w:tc>
          <w:tcPr>
            <w:tcW w:w="3544" w:type="dxa"/>
          </w:tcPr>
          <w:p w14:paraId="35680E20" w14:textId="77777777" w:rsidR="00D839B9" w:rsidRPr="00FD57D9" w:rsidRDefault="00D839B9" w:rsidP="00D839B9">
            <w:pPr>
              <w:pStyle w:val="MTTableText"/>
            </w:pPr>
            <w:r w:rsidRPr="00FD57D9">
              <w:t>Casting thickness</w:t>
            </w:r>
          </w:p>
        </w:tc>
        <w:tc>
          <w:tcPr>
            <w:tcW w:w="5953" w:type="dxa"/>
          </w:tcPr>
          <w:p w14:paraId="73F2A2A9" w14:textId="77777777" w:rsidR="00D839B9" w:rsidRPr="00FD57D9" w:rsidRDefault="00D839B9" w:rsidP="00D839B9">
            <w:pPr>
              <w:pStyle w:val="MTTableText"/>
            </w:pPr>
            <w:r w:rsidRPr="00FD57D9">
              <w:t>basic equipment for main (one) casting thickness, additional measuring thickness possible (option)</w:t>
            </w:r>
          </w:p>
        </w:tc>
      </w:tr>
      <w:tr w:rsidR="00D839B9" w:rsidRPr="00FD57D9" w14:paraId="219C2E9B" w14:textId="77777777" w:rsidTr="00D839B9">
        <w:tc>
          <w:tcPr>
            <w:tcW w:w="3544" w:type="dxa"/>
          </w:tcPr>
          <w:p w14:paraId="2F8EAE93" w14:textId="77777777" w:rsidR="00D839B9" w:rsidRPr="00FD57D9" w:rsidRDefault="00D839B9" w:rsidP="00D839B9">
            <w:pPr>
              <w:pStyle w:val="MTTableText"/>
            </w:pPr>
            <w:r w:rsidRPr="00FD57D9">
              <w:t>Measuring range</w:t>
            </w:r>
          </w:p>
        </w:tc>
        <w:tc>
          <w:tcPr>
            <w:tcW w:w="5953" w:type="dxa"/>
          </w:tcPr>
          <w:p w14:paraId="0FCC09AF" w14:textId="77777777" w:rsidR="00D839B9" w:rsidRPr="00FD57D9" w:rsidRDefault="00D839B9" w:rsidP="00D839B9">
            <w:pPr>
              <w:pStyle w:val="MTTableText"/>
            </w:pPr>
            <w:r w:rsidRPr="00FD57D9">
              <w:t>Gap: ± 8 mm, Alignment: ± 5 mm</w:t>
            </w:r>
          </w:p>
        </w:tc>
      </w:tr>
      <w:tr w:rsidR="00D839B9" w:rsidRPr="00FD57D9" w14:paraId="4A54F49A" w14:textId="77777777" w:rsidTr="00D839B9">
        <w:tc>
          <w:tcPr>
            <w:tcW w:w="3544" w:type="dxa"/>
          </w:tcPr>
          <w:p w14:paraId="7FB4B457" w14:textId="77777777" w:rsidR="00D839B9" w:rsidRPr="00FD57D9" w:rsidRDefault="00D839B9" w:rsidP="00D839B9">
            <w:pPr>
              <w:pStyle w:val="MTTableText"/>
            </w:pPr>
            <w:r w:rsidRPr="00FD57D9">
              <w:t>Measuring speed</w:t>
            </w:r>
          </w:p>
        </w:tc>
        <w:tc>
          <w:tcPr>
            <w:tcW w:w="5953" w:type="dxa"/>
          </w:tcPr>
          <w:p w14:paraId="52776B1C" w14:textId="77777777" w:rsidR="00D839B9" w:rsidRPr="00FD57D9" w:rsidRDefault="00D839B9" w:rsidP="00D839B9">
            <w:pPr>
              <w:pStyle w:val="MTTableText"/>
            </w:pPr>
            <w:r w:rsidRPr="00FD57D9">
              <w:t>1…5 m/min (1…3 m/min during nozzle check)</w:t>
            </w:r>
          </w:p>
        </w:tc>
      </w:tr>
      <w:tr w:rsidR="00D839B9" w:rsidRPr="00FD57D9" w14:paraId="1F11449D" w14:textId="77777777" w:rsidTr="00D839B9">
        <w:tc>
          <w:tcPr>
            <w:tcW w:w="3544" w:type="dxa"/>
          </w:tcPr>
          <w:p w14:paraId="38389335" w14:textId="77777777" w:rsidR="00D839B9" w:rsidRPr="00FD57D9" w:rsidRDefault="00D839B9" w:rsidP="00D839B9">
            <w:pPr>
              <w:pStyle w:val="MTTableText"/>
            </w:pPr>
            <w:r w:rsidRPr="00FD57D9">
              <w:t>Measuring accuracy</w:t>
            </w:r>
          </w:p>
        </w:tc>
        <w:tc>
          <w:tcPr>
            <w:tcW w:w="5953" w:type="dxa"/>
          </w:tcPr>
          <w:p w14:paraId="6D743B3B" w14:textId="77777777" w:rsidR="00D839B9" w:rsidRPr="00FD57D9" w:rsidRDefault="00D839B9" w:rsidP="00D839B9">
            <w:pPr>
              <w:pStyle w:val="MTTableText"/>
            </w:pPr>
            <w:r w:rsidRPr="00FD57D9">
              <w:t>Gap: ± 0.1 mm, Alignment: ± 0.15 mm</w:t>
            </w:r>
          </w:p>
        </w:tc>
      </w:tr>
      <w:tr w:rsidR="00D839B9" w:rsidRPr="00FD57D9" w14:paraId="73FF7F75" w14:textId="77777777" w:rsidTr="00D839B9">
        <w:tc>
          <w:tcPr>
            <w:tcW w:w="3544" w:type="dxa"/>
          </w:tcPr>
          <w:p w14:paraId="74821060" w14:textId="77777777" w:rsidR="00D839B9" w:rsidRPr="00FD57D9" w:rsidRDefault="00D839B9" w:rsidP="00D839B9">
            <w:pPr>
              <w:pStyle w:val="MTTableText"/>
            </w:pPr>
            <w:r w:rsidRPr="00FD57D9">
              <w:t>Measuring direction</w:t>
            </w:r>
          </w:p>
        </w:tc>
        <w:tc>
          <w:tcPr>
            <w:tcW w:w="5953" w:type="dxa"/>
          </w:tcPr>
          <w:p w14:paraId="3CBB2ECF" w14:textId="77777777" w:rsidR="00D839B9" w:rsidRPr="00FD57D9" w:rsidRDefault="00D839B9" w:rsidP="00D839B9">
            <w:pPr>
              <w:pStyle w:val="MTTableText"/>
            </w:pPr>
            <w:r w:rsidRPr="00FD57D9">
              <w:t>Top feeding: in casting direction, bottom feeding: in insert and casting direction</w:t>
            </w:r>
          </w:p>
        </w:tc>
      </w:tr>
      <w:tr w:rsidR="00D839B9" w:rsidRPr="00FD57D9" w14:paraId="60047A23" w14:textId="77777777" w:rsidTr="00D839B9">
        <w:tc>
          <w:tcPr>
            <w:tcW w:w="3544" w:type="dxa"/>
          </w:tcPr>
          <w:p w14:paraId="2BC9978D" w14:textId="77777777" w:rsidR="00D839B9" w:rsidRPr="00FD57D9" w:rsidRDefault="00D839B9" w:rsidP="00D839B9">
            <w:pPr>
              <w:pStyle w:val="MTTableText"/>
            </w:pPr>
            <w:r w:rsidRPr="00FD57D9">
              <w:t>No. of measuring lines</w:t>
            </w:r>
          </w:p>
        </w:tc>
        <w:tc>
          <w:tcPr>
            <w:tcW w:w="5953" w:type="dxa"/>
          </w:tcPr>
          <w:p w14:paraId="6FC7D35D" w14:textId="77777777" w:rsidR="00D839B9" w:rsidRPr="00FD57D9" w:rsidRDefault="00D839B9" w:rsidP="00D839B9">
            <w:pPr>
              <w:pStyle w:val="MTTableText"/>
            </w:pPr>
            <w:r w:rsidRPr="00FD57D9">
              <w:t>3</w:t>
            </w:r>
          </w:p>
        </w:tc>
      </w:tr>
      <w:tr w:rsidR="00D839B9" w:rsidRPr="00FD57D9" w14:paraId="01890C43" w14:textId="77777777" w:rsidTr="00D839B9">
        <w:tc>
          <w:tcPr>
            <w:tcW w:w="3544" w:type="dxa"/>
          </w:tcPr>
          <w:p w14:paraId="26CE8B86" w14:textId="77777777" w:rsidR="00D839B9" w:rsidRPr="00FD57D9" w:rsidRDefault="00D839B9" w:rsidP="00D839B9">
            <w:pPr>
              <w:pStyle w:val="MTTableText"/>
            </w:pPr>
            <w:r w:rsidRPr="00FD57D9">
              <w:t>Data acquisition:</w:t>
            </w:r>
          </w:p>
        </w:tc>
        <w:tc>
          <w:tcPr>
            <w:tcW w:w="5953" w:type="dxa"/>
          </w:tcPr>
          <w:p w14:paraId="5CCB625A" w14:textId="77777777" w:rsidR="00D839B9" w:rsidRPr="00FD57D9" w:rsidRDefault="00D839B9" w:rsidP="00D839B9">
            <w:pPr>
              <w:pStyle w:val="MTTableText"/>
            </w:pPr>
          </w:p>
        </w:tc>
      </w:tr>
      <w:tr w:rsidR="00D839B9" w:rsidRPr="00FD57D9" w14:paraId="4AFBECCC" w14:textId="77777777" w:rsidTr="00D839B9">
        <w:tc>
          <w:tcPr>
            <w:tcW w:w="3544" w:type="dxa"/>
          </w:tcPr>
          <w:p w14:paraId="01A81998" w14:textId="77777777" w:rsidR="00D839B9" w:rsidRPr="00FD57D9" w:rsidRDefault="00D839B9" w:rsidP="00D839B9">
            <w:pPr>
              <w:pStyle w:val="MTTableIndent"/>
            </w:pPr>
            <w:r w:rsidRPr="00FD57D9">
              <w:t>gap measurement</w:t>
            </w:r>
          </w:p>
        </w:tc>
        <w:tc>
          <w:tcPr>
            <w:tcW w:w="5953" w:type="dxa"/>
          </w:tcPr>
          <w:p w14:paraId="28EA98FD" w14:textId="77777777" w:rsidR="00D839B9" w:rsidRPr="00FD57D9" w:rsidRDefault="00D839B9" w:rsidP="00D839B9">
            <w:pPr>
              <w:pStyle w:val="MTTableText"/>
            </w:pPr>
            <w:r w:rsidRPr="00FD57D9">
              <w:t>by LVDT sensors</w:t>
            </w:r>
          </w:p>
        </w:tc>
      </w:tr>
      <w:tr w:rsidR="00D839B9" w:rsidRPr="00FD57D9" w14:paraId="189C3988" w14:textId="77777777" w:rsidTr="00D839B9">
        <w:tc>
          <w:tcPr>
            <w:tcW w:w="3544" w:type="dxa"/>
          </w:tcPr>
          <w:p w14:paraId="3DB83938" w14:textId="77777777" w:rsidR="00D839B9" w:rsidRPr="00FD57D9" w:rsidRDefault="00D839B9" w:rsidP="00D839B9">
            <w:pPr>
              <w:pStyle w:val="MTTableIndent"/>
            </w:pPr>
            <w:r w:rsidRPr="00FD57D9">
              <w:t>alignment</w:t>
            </w:r>
          </w:p>
        </w:tc>
        <w:tc>
          <w:tcPr>
            <w:tcW w:w="5953" w:type="dxa"/>
          </w:tcPr>
          <w:p w14:paraId="5F77F91A" w14:textId="77777777" w:rsidR="00D839B9" w:rsidRPr="00FD57D9" w:rsidRDefault="00D839B9" w:rsidP="00D839B9">
            <w:pPr>
              <w:pStyle w:val="MTTableText"/>
            </w:pPr>
            <w:r w:rsidRPr="00FD57D9">
              <w:t>by LVDT sensors</w:t>
            </w:r>
          </w:p>
        </w:tc>
      </w:tr>
      <w:tr w:rsidR="00D839B9" w:rsidRPr="00FD57D9" w14:paraId="451C3738" w14:textId="77777777" w:rsidTr="00D839B9">
        <w:tc>
          <w:tcPr>
            <w:tcW w:w="3544" w:type="dxa"/>
          </w:tcPr>
          <w:p w14:paraId="3C57DD24" w14:textId="77777777" w:rsidR="00D839B9" w:rsidRPr="00FD57D9" w:rsidRDefault="00D839B9" w:rsidP="00D839B9">
            <w:pPr>
              <w:pStyle w:val="MTTableIndent"/>
            </w:pPr>
            <w:r w:rsidRPr="00FD57D9">
              <w:t xml:space="preserve">roller rotation </w:t>
            </w:r>
          </w:p>
        </w:tc>
        <w:tc>
          <w:tcPr>
            <w:tcW w:w="5953" w:type="dxa"/>
          </w:tcPr>
          <w:p w14:paraId="11CB738A" w14:textId="77777777" w:rsidR="00D839B9" w:rsidRPr="00FD57D9" w:rsidRDefault="00D839B9" w:rsidP="00D839B9">
            <w:pPr>
              <w:pStyle w:val="MTTableText"/>
            </w:pPr>
            <w:r w:rsidRPr="00FD57D9">
              <w:t>by position encoders</w:t>
            </w:r>
          </w:p>
        </w:tc>
      </w:tr>
      <w:tr w:rsidR="00D839B9" w:rsidRPr="00FD57D9" w14:paraId="7B28FE2F" w14:textId="77777777" w:rsidTr="00D839B9">
        <w:tc>
          <w:tcPr>
            <w:tcW w:w="3544" w:type="dxa"/>
          </w:tcPr>
          <w:p w14:paraId="667F4120" w14:textId="77777777" w:rsidR="00D839B9" w:rsidRPr="00FD57D9" w:rsidRDefault="00D839B9" w:rsidP="00D839B9">
            <w:pPr>
              <w:pStyle w:val="MTTableIndent"/>
            </w:pPr>
            <w:r w:rsidRPr="00FD57D9">
              <w:t xml:space="preserve">spraywater check </w:t>
            </w:r>
          </w:p>
        </w:tc>
        <w:tc>
          <w:tcPr>
            <w:tcW w:w="5953" w:type="dxa"/>
          </w:tcPr>
          <w:p w14:paraId="3AF2440A" w14:textId="77777777" w:rsidR="00D839B9" w:rsidRPr="00FD57D9" w:rsidRDefault="00D839B9" w:rsidP="00D839B9">
            <w:pPr>
              <w:pStyle w:val="MTTableText"/>
            </w:pPr>
            <w:r w:rsidRPr="00FD57D9">
              <w:t>by microphones</w:t>
            </w:r>
          </w:p>
        </w:tc>
      </w:tr>
      <w:tr w:rsidR="00D839B9" w:rsidRPr="00FD57D9" w14:paraId="7671DD6A" w14:textId="77777777" w:rsidTr="00D839B9">
        <w:tc>
          <w:tcPr>
            <w:tcW w:w="3544" w:type="dxa"/>
          </w:tcPr>
          <w:p w14:paraId="6EAC4702" w14:textId="77777777" w:rsidR="00D839B9" w:rsidRPr="00FD57D9" w:rsidRDefault="00D839B9" w:rsidP="00D839B9">
            <w:pPr>
              <w:pStyle w:val="MTTableText"/>
            </w:pPr>
            <w:r w:rsidRPr="00FD57D9">
              <w:t>Data storage</w:t>
            </w:r>
          </w:p>
        </w:tc>
        <w:tc>
          <w:tcPr>
            <w:tcW w:w="5953" w:type="dxa"/>
          </w:tcPr>
          <w:p w14:paraId="622D1455" w14:textId="77777777" w:rsidR="00D839B9" w:rsidRPr="00FD57D9" w:rsidRDefault="00D839B9" w:rsidP="00D839B9">
            <w:pPr>
              <w:pStyle w:val="MTTableText"/>
            </w:pPr>
            <w:r w:rsidRPr="00FD57D9">
              <w:t>flash memory module</w:t>
            </w:r>
          </w:p>
        </w:tc>
      </w:tr>
      <w:tr w:rsidR="00D839B9" w:rsidRPr="00FD57D9" w14:paraId="75AF483B" w14:textId="77777777" w:rsidTr="00D839B9">
        <w:tc>
          <w:tcPr>
            <w:tcW w:w="3544" w:type="dxa"/>
          </w:tcPr>
          <w:p w14:paraId="094811DD" w14:textId="77777777" w:rsidR="00D839B9" w:rsidRPr="00FD57D9" w:rsidRDefault="00D839B9" w:rsidP="00D839B9">
            <w:pPr>
              <w:pStyle w:val="MTTableText"/>
            </w:pPr>
            <w:r w:rsidRPr="00FD57D9">
              <w:t>Storage capacity</w:t>
            </w:r>
          </w:p>
        </w:tc>
        <w:tc>
          <w:tcPr>
            <w:tcW w:w="5953" w:type="dxa"/>
          </w:tcPr>
          <w:p w14:paraId="2CE2038F" w14:textId="77777777" w:rsidR="00D839B9" w:rsidRPr="00FD57D9" w:rsidRDefault="00D839B9" w:rsidP="00D839B9">
            <w:pPr>
              <w:pStyle w:val="MTTableText"/>
            </w:pPr>
            <w:r w:rsidRPr="00FD57D9">
              <w:t>more than 50 measurements</w:t>
            </w:r>
          </w:p>
        </w:tc>
      </w:tr>
      <w:tr w:rsidR="00D839B9" w:rsidRPr="00FD57D9" w14:paraId="5C6E7862" w14:textId="77777777" w:rsidTr="00D839B9">
        <w:tc>
          <w:tcPr>
            <w:tcW w:w="3544" w:type="dxa"/>
          </w:tcPr>
          <w:p w14:paraId="607303FB" w14:textId="77777777" w:rsidR="00D839B9" w:rsidRPr="00FD57D9" w:rsidRDefault="00D839B9" w:rsidP="00D839B9">
            <w:pPr>
              <w:pStyle w:val="MTTableText"/>
            </w:pPr>
            <w:r w:rsidRPr="00FD57D9">
              <w:t>Data evaluation</w:t>
            </w:r>
          </w:p>
        </w:tc>
        <w:tc>
          <w:tcPr>
            <w:tcW w:w="5953" w:type="dxa"/>
          </w:tcPr>
          <w:p w14:paraId="376C9A76" w14:textId="77777777" w:rsidR="00D839B9" w:rsidRPr="00FD57D9" w:rsidRDefault="00D839B9" w:rsidP="00D839B9">
            <w:pPr>
              <w:pStyle w:val="MTTableText"/>
            </w:pPr>
            <w:r w:rsidRPr="00FD57D9">
              <w:t>PC incl. operating system, monitor and printer (option)</w:t>
            </w:r>
          </w:p>
        </w:tc>
      </w:tr>
    </w:tbl>
    <w:p w14:paraId="150D2770" w14:textId="77777777" w:rsidR="00D839B9" w:rsidRPr="00FD57D9" w:rsidRDefault="00D839B9" w:rsidP="00D839B9">
      <w:pPr>
        <w:pStyle w:val="MTStandard"/>
      </w:pPr>
    </w:p>
    <w:p w14:paraId="34AEB361" w14:textId="77777777" w:rsidR="00D839B9" w:rsidRPr="00FD57D9" w:rsidRDefault="00D839B9" w:rsidP="00D839B9">
      <w:pPr>
        <w:pStyle w:val="MTHeading"/>
      </w:pPr>
      <w:r w:rsidRPr="00FD57D9">
        <w:t>Functional Description</w:t>
      </w:r>
    </w:p>
    <w:p w14:paraId="2D2452DA" w14:textId="77777777" w:rsidR="00D839B9" w:rsidRPr="00FD57D9" w:rsidRDefault="00D839B9" w:rsidP="00D839B9">
      <w:pPr>
        <w:pStyle w:val="MTStandard"/>
      </w:pPr>
      <w:r w:rsidRPr="00FD57D9">
        <w:t>For measurement, the Strand Checker is driven through the plant along with the dummy bar and measures the gap, alignment, roll rotation and the spray water of the air mist nozzles. When the dummy bar exits the caster, data is automatically transferred to the evaluation PC. Afterwards, it can be analysed with the help of the analysing program.</w:t>
      </w:r>
    </w:p>
    <w:p w14:paraId="658B3B07" w14:textId="77777777" w:rsidR="00D839B9" w:rsidRPr="00FD57D9" w:rsidRDefault="00D839B9" w:rsidP="00D839B9">
      <w:pPr>
        <w:pStyle w:val="MTHeading"/>
      </w:pPr>
      <w:r w:rsidRPr="00FD57D9">
        <w:t>Main Components</w:t>
      </w:r>
    </w:p>
    <w:p w14:paraId="29646079" w14:textId="77777777" w:rsidR="00D839B9" w:rsidRPr="00FD57D9" w:rsidRDefault="00D839B9" w:rsidP="00D839B9">
      <w:pPr>
        <w:pStyle w:val="MTBulletIndent"/>
        <w:tabs>
          <w:tab w:val="clear" w:pos="1211"/>
          <w:tab w:val="num" w:pos="927"/>
        </w:tabs>
        <w:ind w:left="907"/>
      </w:pPr>
      <w:r w:rsidRPr="00FD57D9">
        <w:t xml:space="preserve">Measuring head for casting thickness with adapter for dummy bar </w:t>
      </w:r>
    </w:p>
    <w:p w14:paraId="0AD5CF23" w14:textId="77777777" w:rsidR="00D839B9" w:rsidRPr="00FD57D9" w:rsidRDefault="00D839B9" w:rsidP="00D839B9">
      <w:pPr>
        <w:pStyle w:val="MTBulletIndent"/>
        <w:tabs>
          <w:tab w:val="clear" w:pos="1211"/>
          <w:tab w:val="num" w:pos="927"/>
        </w:tabs>
        <w:ind w:left="907"/>
      </w:pPr>
      <w:r w:rsidRPr="00FD57D9">
        <w:t>Electronics for Data recording and Data transfer (wireless)</w:t>
      </w:r>
    </w:p>
    <w:p w14:paraId="477828A3" w14:textId="77777777" w:rsidR="00D839B9" w:rsidRPr="00FD57D9" w:rsidRDefault="00D839B9" w:rsidP="00D839B9">
      <w:pPr>
        <w:pStyle w:val="MTBulletIndent"/>
        <w:tabs>
          <w:tab w:val="clear" w:pos="1211"/>
          <w:tab w:val="num" w:pos="927"/>
        </w:tabs>
        <w:ind w:left="907"/>
      </w:pPr>
      <w:r w:rsidRPr="00FD57D9">
        <w:t>Evaluation Software</w:t>
      </w:r>
    </w:p>
    <w:p w14:paraId="67BBD486" w14:textId="77777777" w:rsidR="00D839B9" w:rsidRPr="00FD57D9" w:rsidRDefault="00D839B9" w:rsidP="00D839B9">
      <w:pPr>
        <w:pStyle w:val="MTBulletIndent"/>
        <w:tabs>
          <w:tab w:val="clear" w:pos="1211"/>
          <w:tab w:val="num" w:pos="927"/>
        </w:tabs>
        <w:ind w:left="907"/>
      </w:pPr>
      <w:r w:rsidRPr="00FD57D9">
        <w:t>Calibration device</w:t>
      </w:r>
    </w:p>
    <w:p w14:paraId="2BD4F452" w14:textId="77777777" w:rsidR="00D839B9" w:rsidRPr="00FD57D9" w:rsidRDefault="00D839B9" w:rsidP="00D839B9">
      <w:pPr>
        <w:pStyle w:val="MTBulletIndent"/>
        <w:tabs>
          <w:tab w:val="clear" w:pos="1211"/>
          <w:tab w:val="num" w:pos="927"/>
        </w:tabs>
        <w:ind w:left="907"/>
      </w:pPr>
      <w:r w:rsidRPr="00FD57D9">
        <w:t xml:space="preserve">Pneumatic equipment for compensating roller clearance </w:t>
      </w:r>
    </w:p>
    <w:p w14:paraId="23ADA6E3" w14:textId="77777777" w:rsidR="00D839B9" w:rsidRPr="00FD57D9" w:rsidRDefault="00D839B9" w:rsidP="00D839B9">
      <w:pPr>
        <w:pStyle w:val="MTHeading"/>
      </w:pPr>
      <w:r w:rsidRPr="00FD57D9">
        <w:rPr>
          <w:szCs w:val="22"/>
        </w:rPr>
        <w:lastRenderedPageBreak/>
        <w:t>Advantages of Design</w:t>
      </w:r>
    </w:p>
    <w:p w14:paraId="57E815AD" w14:textId="77777777" w:rsidR="00D839B9" w:rsidRPr="00FD57D9" w:rsidRDefault="00D839B9" w:rsidP="00D839B9">
      <w:pPr>
        <w:pStyle w:val="MTBullet"/>
      </w:pPr>
      <w:r w:rsidRPr="00FD57D9">
        <w:rPr>
          <w:szCs w:val="22"/>
        </w:rPr>
        <w:t>Direct</w:t>
      </w:r>
      <w:r w:rsidRPr="00FD57D9">
        <w:rPr>
          <w:rFonts w:cs="Arial"/>
          <w:szCs w:val="22"/>
        </w:rPr>
        <w:t xml:space="preserve"> DynaGap</w:t>
      </w:r>
      <w:r w:rsidRPr="00FD57D9">
        <w:rPr>
          <w:szCs w:val="22"/>
        </w:rPr>
        <w:t xml:space="preserve"> connection </w:t>
      </w:r>
    </w:p>
    <w:p w14:paraId="7D946510" w14:textId="77777777" w:rsidR="00D839B9" w:rsidRPr="00FD57D9" w:rsidRDefault="00D839B9" w:rsidP="00D839B9">
      <w:pPr>
        <w:pStyle w:val="MTHyphen"/>
      </w:pPr>
      <w:r w:rsidRPr="00FD57D9">
        <w:rPr>
          <w:szCs w:val="22"/>
        </w:rPr>
        <w:t>no data transfer errors</w:t>
      </w:r>
    </w:p>
    <w:p w14:paraId="40F60123" w14:textId="77777777" w:rsidR="00D839B9" w:rsidRPr="00FD57D9" w:rsidRDefault="00D839B9" w:rsidP="00D839B9">
      <w:pPr>
        <w:pStyle w:val="MTHyphen"/>
      </w:pPr>
      <w:r w:rsidRPr="00FD57D9">
        <w:t>fast and reliable calibration of</w:t>
      </w:r>
      <w:r w:rsidRPr="00FD57D9">
        <w:rPr>
          <w:rFonts w:cs="Arial"/>
        </w:rPr>
        <w:t xml:space="preserve"> DynaGap</w:t>
      </w:r>
      <w:r w:rsidRPr="00FD57D9">
        <w:t xml:space="preserve"> segments</w:t>
      </w:r>
    </w:p>
    <w:p w14:paraId="38966BF7" w14:textId="77777777" w:rsidR="00D839B9" w:rsidRPr="00FD57D9" w:rsidRDefault="00D839B9" w:rsidP="00D839B9">
      <w:pPr>
        <w:pStyle w:val="MTBullet"/>
      </w:pPr>
      <w:r w:rsidRPr="00FD57D9">
        <w:rPr>
          <w:szCs w:val="22"/>
        </w:rPr>
        <w:t xml:space="preserve">No LVDT sensors on lower side of Strand Checker </w:t>
      </w:r>
    </w:p>
    <w:p w14:paraId="7DB8AACF" w14:textId="77777777" w:rsidR="00D839B9" w:rsidRPr="00FD57D9" w:rsidRDefault="00D839B9" w:rsidP="00D839B9">
      <w:pPr>
        <w:pStyle w:val="MTHyphen"/>
      </w:pPr>
      <w:r w:rsidRPr="00FD57D9">
        <w:rPr>
          <w:szCs w:val="22"/>
        </w:rPr>
        <w:t>rolls that are not exactly opposite can be measured easier</w:t>
      </w:r>
    </w:p>
    <w:p w14:paraId="307DBD5D" w14:textId="77777777" w:rsidR="00D839B9" w:rsidRPr="00FD57D9" w:rsidRDefault="00D839B9" w:rsidP="00D839B9">
      <w:pPr>
        <w:pStyle w:val="MTHyphen"/>
      </w:pPr>
      <w:r w:rsidRPr="00FD57D9">
        <w:t xml:space="preserve">fewer sensors required of complete measurement  </w:t>
      </w:r>
    </w:p>
    <w:p w14:paraId="62D65D7E" w14:textId="77777777" w:rsidR="00D839B9" w:rsidRPr="00FD57D9" w:rsidRDefault="00D839B9" w:rsidP="00D839B9">
      <w:pPr>
        <w:pStyle w:val="MTHyphen"/>
      </w:pPr>
      <w:r w:rsidRPr="00FD57D9">
        <w:t>sensors on lower side may be damaged easier through contact with ground</w:t>
      </w:r>
    </w:p>
    <w:p w14:paraId="54CD9A44" w14:textId="77777777" w:rsidR="00D839B9" w:rsidRPr="00FD57D9" w:rsidRDefault="00D839B9" w:rsidP="00D839B9">
      <w:pPr>
        <w:pStyle w:val="MTBullet"/>
      </w:pPr>
      <w:r w:rsidRPr="00FD57D9">
        <w:rPr>
          <w:szCs w:val="22"/>
        </w:rPr>
        <w:t>Pneumatic springs</w:t>
      </w:r>
    </w:p>
    <w:p w14:paraId="6EA40754" w14:textId="77777777" w:rsidR="00D839B9" w:rsidRPr="00FD57D9" w:rsidRDefault="00D839B9" w:rsidP="00D839B9">
      <w:pPr>
        <w:pStyle w:val="MTHyphen"/>
      </w:pPr>
      <w:r w:rsidRPr="00FD57D9">
        <w:rPr>
          <w:szCs w:val="22"/>
        </w:rPr>
        <w:t xml:space="preserve">easy insert and exit of Strand Checker </w:t>
      </w:r>
    </w:p>
    <w:p w14:paraId="25BA1F8C" w14:textId="77777777" w:rsidR="00D839B9" w:rsidRPr="00FD57D9" w:rsidRDefault="00D839B9" w:rsidP="00D839B9">
      <w:pPr>
        <w:pStyle w:val="MTHyphen"/>
      </w:pPr>
      <w:r w:rsidRPr="00FD57D9">
        <w:t>very high and nearly constant forces by pneumatic springs</w:t>
      </w:r>
    </w:p>
    <w:p w14:paraId="7059056A" w14:textId="77777777" w:rsidR="00D839B9" w:rsidRPr="00FD57D9" w:rsidRDefault="00D839B9" w:rsidP="00D839B9">
      <w:pPr>
        <w:pStyle w:val="MTStandard"/>
      </w:pPr>
    </w:p>
    <w:p w14:paraId="22319F42" w14:textId="77777777" w:rsidR="00D839B9" w:rsidRPr="00FD57D9" w:rsidRDefault="00D839B9" w:rsidP="00D839B9">
      <w:pPr>
        <w:pStyle w:val="MTHeading"/>
      </w:pPr>
      <w:r w:rsidRPr="00FD57D9">
        <w:t>Typical Design</w:t>
      </w:r>
    </w:p>
    <w:p w14:paraId="64B7623E" w14:textId="77777777" w:rsidR="00D839B9" w:rsidRPr="00FD57D9" w:rsidRDefault="00D839B9" w:rsidP="00D839B9">
      <w:pPr>
        <w:pStyle w:val="MTStandard"/>
        <w:spacing w:before="180" w:after="180"/>
        <w:rPr>
          <w:b/>
        </w:rPr>
      </w:pPr>
      <w:r w:rsidRPr="00FD57D9">
        <w:rPr>
          <w:noProof/>
          <w:lang w:val="en-US" w:eastAsia="zh-CN"/>
        </w:rPr>
        <w:drawing>
          <wp:inline distT="0" distB="0" distL="0" distR="0" wp14:anchorId="27BCB4E2" wp14:editId="0D7409E3">
            <wp:extent cx="5943600" cy="2305685"/>
            <wp:effectExtent l="0" t="0" r="0" b="0"/>
            <wp:docPr id="228" name="Grafik 3"/>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74"/>
                    <a:stretch>
                      <a:fillRect/>
                    </a:stretch>
                  </pic:blipFill>
                  <pic:spPr>
                    <a:xfrm>
                      <a:off x="0" y="0"/>
                      <a:ext cx="5943600" cy="2305685"/>
                    </a:xfrm>
                    <a:prstGeom prst="rect">
                      <a:avLst/>
                    </a:prstGeom>
                  </pic:spPr>
                </pic:pic>
              </a:graphicData>
            </a:graphic>
          </wp:inline>
        </w:drawing>
      </w:r>
    </w:p>
    <w:p w14:paraId="6A40D85C" w14:textId="77777777" w:rsidR="00D839B9" w:rsidRPr="00FD57D9" w:rsidRDefault="00D839B9" w:rsidP="00D839B9">
      <w:pPr>
        <w:pStyle w:val="MTStandard"/>
        <w:jc w:val="center"/>
        <w:rPr>
          <w:b/>
        </w:rPr>
      </w:pPr>
      <w:r w:rsidRPr="00FD57D9">
        <w:t>- Typical sketch for reference only -</w:t>
      </w:r>
    </w:p>
    <w:p w14:paraId="54B93A94" w14:textId="77777777" w:rsidR="00D839B9" w:rsidRPr="00FD57D9" w:rsidRDefault="00D839B9" w:rsidP="00D839B9">
      <w:pPr>
        <w:pStyle w:val="MTStandard"/>
      </w:pPr>
    </w:p>
    <w:p w14:paraId="610934F4" w14:textId="77777777" w:rsidR="00D839B9" w:rsidRPr="00FD57D9" w:rsidRDefault="00D839B9" w:rsidP="00D839B9">
      <w:pPr>
        <w:pStyle w:val="MTStandard"/>
      </w:pPr>
      <w:r w:rsidRPr="00FD57D9">
        <w:br w:type="page"/>
      </w:r>
      <w:bookmarkStart w:id="1821" w:name="_Toc386513328"/>
      <w:bookmarkStart w:id="1822" w:name="_Toc421614522"/>
      <w:bookmarkStart w:id="1823" w:name="_Toc431095630"/>
      <w:bookmarkStart w:id="1824" w:name="_Toc481391197"/>
      <w:bookmarkStart w:id="1825" w:name="_Toc499541985"/>
      <w:bookmarkStart w:id="1826" w:name="_Toc500053296"/>
      <w:bookmarkStart w:id="1827" w:name="_Toc506862834"/>
      <w:bookmarkStart w:id="1828" w:name="_Toc510846564"/>
      <w:bookmarkStart w:id="1829" w:name="_Toc536413621"/>
      <w:bookmarkStart w:id="1830" w:name="_Toc3108189"/>
      <w:bookmarkStart w:id="1831" w:name="_Toc65989861"/>
    </w:p>
    <w:p w14:paraId="78E49D09" w14:textId="5F66D8FE" w:rsidR="00D839B9" w:rsidRPr="00447523" w:rsidRDefault="00D839B9" w:rsidP="00D839B9">
      <w:pPr>
        <w:pStyle w:val="MTHeadingSCS4"/>
      </w:pPr>
      <w:bookmarkStart w:id="1832" w:name="_Toc40255379"/>
      <w:bookmarkStart w:id="1833" w:name="_Toc53052470"/>
      <w:bookmarkStart w:id="1834" w:name="_Toc85786269"/>
      <w:bookmarkEnd w:id="1821"/>
      <w:bookmarkEnd w:id="1822"/>
      <w:bookmarkEnd w:id="1823"/>
      <w:bookmarkEnd w:id="1824"/>
      <w:bookmarkEnd w:id="1825"/>
      <w:bookmarkEnd w:id="1826"/>
      <w:bookmarkEnd w:id="1827"/>
      <w:bookmarkEnd w:id="1828"/>
      <w:bookmarkEnd w:id="1829"/>
      <w:bookmarkEnd w:id="1830"/>
      <w:bookmarkEnd w:id="1831"/>
      <w:r w:rsidRPr="00330A5C">
        <w:lastRenderedPageBreak/>
        <w:t>CB.52.23 Gap Checker – (Manual roll gap checker)</w:t>
      </w:r>
      <w:bookmarkEnd w:id="1832"/>
      <w:bookmarkEnd w:id="1833"/>
      <w:r w:rsidR="00F177BF">
        <w:t xml:space="preserve"> </w:t>
      </w:r>
      <w:r w:rsidR="00F177BF" w:rsidRPr="00560C67">
        <w:rPr>
          <w:color w:val="FF0000"/>
        </w:rPr>
        <w:t>(Existing)</w:t>
      </w:r>
      <w:bookmarkEnd w:id="1834"/>
    </w:p>
    <w:p w14:paraId="75695030" w14:textId="77777777" w:rsidR="00D839B9" w:rsidRPr="00447523" w:rsidRDefault="00D839B9" w:rsidP="00D839B9">
      <w:pPr>
        <w:pStyle w:val="MTStandard"/>
      </w:pPr>
      <w:r w:rsidRPr="00447523">
        <w:t xml:space="preserve">The </w:t>
      </w:r>
      <w:r>
        <w:t>Gap Checker</w:t>
      </w:r>
      <w:r w:rsidRPr="00447523">
        <w:t xml:space="preserve"> is used to measure the gap between individual rolls in the strand containment.</w:t>
      </w:r>
    </w:p>
    <w:p w14:paraId="64362D42" w14:textId="77777777" w:rsidR="00D839B9" w:rsidRDefault="00D839B9" w:rsidP="00D839B9">
      <w:pPr>
        <w:pStyle w:val="MTStandard"/>
      </w:pPr>
    </w:p>
    <w:p w14:paraId="0D732581" w14:textId="77777777" w:rsidR="00D839B9" w:rsidRPr="00FD3764" w:rsidRDefault="00D839B9" w:rsidP="00D839B9">
      <w:pPr>
        <w:pStyle w:val="MTHeading"/>
      </w:pPr>
      <w:r w:rsidRPr="00FD3764">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FD3764" w14:paraId="23F05D6D" w14:textId="77777777" w:rsidTr="00D839B9">
        <w:tc>
          <w:tcPr>
            <w:tcW w:w="3544" w:type="dxa"/>
          </w:tcPr>
          <w:p w14:paraId="15728841" w14:textId="77777777" w:rsidR="00D839B9" w:rsidRPr="00FD3764" w:rsidRDefault="00D839B9" w:rsidP="00D839B9">
            <w:pPr>
              <w:pStyle w:val="MTTableText"/>
            </w:pPr>
            <w:r w:rsidRPr="00FD3764">
              <w:t>Type of construction</w:t>
            </w:r>
          </w:p>
        </w:tc>
        <w:tc>
          <w:tcPr>
            <w:tcW w:w="5953" w:type="dxa"/>
          </w:tcPr>
          <w:p w14:paraId="65E1D68A" w14:textId="77777777" w:rsidR="00D839B9" w:rsidRPr="00FD3764" w:rsidRDefault="00D839B9" w:rsidP="00D839B9">
            <w:pPr>
              <w:pStyle w:val="MTTableText"/>
            </w:pPr>
            <w:r>
              <w:t>Digital Gauge with a measurement range of 12.5mm</w:t>
            </w:r>
          </w:p>
        </w:tc>
      </w:tr>
      <w:tr w:rsidR="00D839B9" w:rsidRPr="00FD3764" w14:paraId="6375663D" w14:textId="77777777" w:rsidTr="00D839B9">
        <w:tc>
          <w:tcPr>
            <w:tcW w:w="3544" w:type="dxa"/>
          </w:tcPr>
          <w:p w14:paraId="573CEAA6" w14:textId="77777777" w:rsidR="00D839B9" w:rsidRPr="00FD3764" w:rsidRDefault="00D839B9" w:rsidP="00D839B9">
            <w:pPr>
              <w:pStyle w:val="MTTableText"/>
            </w:pPr>
            <w:r>
              <w:t>Measurement range</w:t>
            </w:r>
          </w:p>
        </w:tc>
        <w:tc>
          <w:tcPr>
            <w:tcW w:w="5953" w:type="dxa"/>
          </w:tcPr>
          <w:p w14:paraId="5702CA27" w14:textId="77777777" w:rsidR="00D839B9" w:rsidRDefault="00D839B9" w:rsidP="00D839B9">
            <w:pPr>
              <w:pStyle w:val="MTTableText"/>
            </w:pPr>
            <w:r>
              <w:t>65 – 125mm (Gap Checker Special)</w:t>
            </w:r>
          </w:p>
          <w:p w14:paraId="211230EE" w14:textId="77777777" w:rsidR="00D839B9" w:rsidRDefault="00D839B9" w:rsidP="00D839B9">
            <w:pPr>
              <w:pStyle w:val="MTTableText"/>
            </w:pPr>
            <w:r>
              <w:t>130 – 180mm (Gap Checker Mini)</w:t>
            </w:r>
          </w:p>
          <w:p w14:paraId="51EBF07A" w14:textId="77777777" w:rsidR="00D839B9" w:rsidRPr="00FD3764" w:rsidRDefault="00D839B9" w:rsidP="00D839B9">
            <w:pPr>
              <w:pStyle w:val="MTTableText"/>
            </w:pPr>
            <w:r>
              <w:t>180 – 500mm (Gap Checker Maxi)</w:t>
            </w:r>
          </w:p>
        </w:tc>
      </w:tr>
      <w:tr w:rsidR="00D839B9" w:rsidRPr="00FD3764" w14:paraId="0756D4BF" w14:textId="77777777" w:rsidTr="00D839B9">
        <w:tc>
          <w:tcPr>
            <w:tcW w:w="3544" w:type="dxa"/>
          </w:tcPr>
          <w:p w14:paraId="29E01DE9" w14:textId="77777777" w:rsidR="00D839B9" w:rsidRPr="00FD3764" w:rsidRDefault="00D839B9" w:rsidP="00D839B9">
            <w:pPr>
              <w:pStyle w:val="MTTableText"/>
            </w:pPr>
            <w:r>
              <w:t>Calibration</w:t>
            </w:r>
          </w:p>
        </w:tc>
        <w:tc>
          <w:tcPr>
            <w:tcW w:w="5953" w:type="dxa"/>
          </w:tcPr>
          <w:p w14:paraId="15E82EC4" w14:textId="77777777" w:rsidR="00D839B9" w:rsidRPr="00FD3764" w:rsidRDefault="00D839B9" w:rsidP="00D839B9">
            <w:pPr>
              <w:pStyle w:val="MTTableText"/>
            </w:pPr>
            <w:r>
              <w:t>With digital caliper and calibration base</w:t>
            </w:r>
          </w:p>
        </w:tc>
      </w:tr>
    </w:tbl>
    <w:p w14:paraId="292C5810" w14:textId="77777777" w:rsidR="00D839B9" w:rsidRDefault="00D839B9" w:rsidP="00D839B9">
      <w:pPr>
        <w:pStyle w:val="MTStandard"/>
      </w:pPr>
    </w:p>
    <w:p w14:paraId="253B2BE4" w14:textId="77777777" w:rsidR="00D839B9" w:rsidRDefault="00D839B9" w:rsidP="00D839B9">
      <w:pPr>
        <w:pStyle w:val="MTStandard"/>
        <w:jc w:val="center"/>
      </w:pPr>
      <w:bookmarkStart w:id="1835" w:name="_Toc430330653"/>
      <w:r>
        <w:rPr>
          <w:noProof/>
        </w:rPr>
        <w:drawing>
          <wp:inline distT="0" distB="0" distL="0" distR="0" wp14:anchorId="37ABFD64" wp14:editId="5C24BA72">
            <wp:extent cx="1800225" cy="2541905"/>
            <wp:effectExtent l="0" t="0" r="9525" b="0"/>
            <wp:docPr id="245" name="Grafik 24" descr="Fot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descr="Foto 24"/>
                    <pic:cNvPicPr>
                      <a:picLocks noChangeAspect="1" noChangeArrowheads="1"/>
                    </pic:cNvPicPr>
                  </pic:nvPicPr>
                  <pic:blipFill>
                    <a:blip r:embed="rId75" cstate="print">
                      <a:extLst>
                        <a:ext uri="{28A0092B-C50C-407E-A947-70E740481C1C}">
                          <a14:useLocalDpi xmlns:a14="http://schemas.microsoft.com/office/drawing/2010/main" val="0"/>
                        </a:ext>
                      </a:extLst>
                    </a:blip>
                    <a:srcRect r="5531"/>
                    <a:stretch>
                      <a:fillRect/>
                    </a:stretch>
                  </pic:blipFill>
                  <pic:spPr bwMode="auto">
                    <a:xfrm>
                      <a:off x="0" y="0"/>
                      <a:ext cx="1800225" cy="2541905"/>
                    </a:xfrm>
                    <a:prstGeom prst="rect">
                      <a:avLst/>
                    </a:prstGeom>
                    <a:noFill/>
                    <a:ln>
                      <a:noFill/>
                    </a:ln>
                  </pic:spPr>
                </pic:pic>
              </a:graphicData>
            </a:graphic>
          </wp:inline>
        </w:drawing>
      </w:r>
      <w:bookmarkEnd w:id="1835"/>
    </w:p>
    <w:p w14:paraId="6A0F87A4" w14:textId="77777777" w:rsidR="00D839B9" w:rsidRDefault="00D839B9" w:rsidP="00D839B9">
      <w:pPr>
        <w:pStyle w:val="MTStandard"/>
      </w:pPr>
    </w:p>
    <w:p w14:paraId="70D39928" w14:textId="77777777" w:rsidR="00D839B9" w:rsidRDefault="00D839B9" w:rsidP="00D839B9">
      <w:pPr>
        <w:pStyle w:val="MTStandard"/>
        <w:jc w:val="center"/>
      </w:pPr>
      <w:r>
        <w:t>- Typical sketch for reference only –</w:t>
      </w:r>
    </w:p>
    <w:p w14:paraId="00A79A08" w14:textId="77777777" w:rsidR="00D839B9" w:rsidRPr="00210A90" w:rsidRDefault="00D839B9" w:rsidP="00D839B9">
      <w:pPr>
        <w:pStyle w:val="MTStandard"/>
      </w:pPr>
    </w:p>
    <w:p w14:paraId="38CCDA2E" w14:textId="77777777" w:rsidR="00D839B9" w:rsidRDefault="00D839B9" w:rsidP="00D839B9">
      <w:pPr>
        <w:pStyle w:val="MTStandard"/>
      </w:pPr>
      <w:r>
        <w:br w:type="page"/>
      </w:r>
    </w:p>
    <w:p w14:paraId="25DAF62C" w14:textId="7D5DA4FD" w:rsidR="00D839B9" w:rsidRPr="004628EA" w:rsidRDefault="00D839B9" w:rsidP="00D839B9">
      <w:pPr>
        <w:pStyle w:val="MTHeadingSCS4"/>
      </w:pPr>
      <w:bookmarkStart w:id="1836" w:name="_Toc53052471"/>
      <w:bookmarkStart w:id="1837" w:name="_Toc85786270"/>
      <w:r w:rsidRPr="004628EA">
        <w:lastRenderedPageBreak/>
        <w:t>CB.52.25</w:t>
      </w:r>
      <w:r>
        <w:t xml:space="preserve"> Roller alignment device</w:t>
      </w:r>
      <w:r w:rsidRPr="004628EA">
        <w:t xml:space="preserve"> O</w:t>
      </w:r>
      <w:r>
        <w:t>PAL</w:t>
      </w:r>
      <w:bookmarkEnd w:id="1836"/>
      <w:r w:rsidR="00F177BF">
        <w:t xml:space="preserve"> </w:t>
      </w:r>
      <w:r w:rsidR="00F177BF" w:rsidRPr="00560C67">
        <w:rPr>
          <w:color w:val="FF0000"/>
        </w:rPr>
        <w:t>(Existing)</w:t>
      </w:r>
      <w:bookmarkEnd w:id="1837"/>
    </w:p>
    <w:p w14:paraId="5C22C4A8" w14:textId="77777777" w:rsidR="00D839B9" w:rsidRPr="004628EA" w:rsidRDefault="00D839B9" w:rsidP="00D839B9">
      <w:pPr>
        <w:pStyle w:val="MTHeading"/>
      </w:pPr>
      <w:r w:rsidRPr="004628EA">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18B67483" w14:textId="77777777" w:rsidTr="00D839B9">
        <w:tc>
          <w:tcPr>
            <w:tcW w:w="3544" w:type="dxa"/>
          </w:tcPr>
          <w:p w14:paraId="3CDF5698" w14:textId="77777777" w:rsidR="00D839B9" w:rsidRPr="00447523" w:rsidRDefault="00D839B9" w:rsidP="00D839B9">
            <w:pPr>
              <w:pStyle w:val="MTTableText"/>
            </w:pPr>
            <w:r w:rsidRPr="004628EA">
              <w:rPr>
                <w:lang w:val="en-US"/>
              </w:rPr>
              <w:t xml:space="preserve">Laser </w:t>
            </w:r>
            <w:r w:rsidRPr="00AB7A54">
              <w:rPr>
                <w:lang w:val="en-US"/>
              </w:rPr>
              <w:t>protection</w:t>
            </w:r>
            <w:r w:rsidRPr="004628EA">
              <w:rPr>
                <w:lang w:val="en-US"/>
              </w:rPr>
              <w:t xml:space="preserve"> </w:t>
            </w:r>
            <w:r w:rsidRPr="00AB7A54">
              <w:rPr>
                <w:lang w:val="en-US"/>
              </w:rPr>
              <w:t>class</w:t>
            </w:r>
          </w:p>
        </w:tc>
        <w:tc>
          <w:tcPr>
            <w:tcW w:w="5953" w:type="dxa"/>
          </w:tcPr>
          <w:p w14:paraId="5F09DED5" w14:textId="77777777" w:rsidR="00D839B9" w:rsidRPr="00447523" w:rsidRDefault="00D839B9" w:rsidP="00D839B9">
            <w:pPr>
              <w:pStyle w:val="MTTableText"/>
            </w:pPr>
            <w:r w:rsidRPr="004628EA">
              <w:rPr>
                <w:lang w:val="en-US"/>
              </w:rPr>
              <w:t>2</w:t>
            </w:r>
          </w:p>
        </w:tc>
      </w:tr>
      <w:tr w:rsidR="00D839B9" w:rsidRPr="00447523" w14:paraId="6D9FECD6" w14:textId="77777777" w:rsidTr="00D839B9">
        <w:tc>
          <w:tcPr>
            <w:tcW w:w="3544" w:type="dxa"/>
          </w:tcPr>
          <w:p w14:paraId="2AA084FB" w14:textId="77777777" w:rsidR="00D839B9" w:rsidRPr="004628EA" w:rsidRDefault="00D839B9" w:rsidP="00D839B9">
            <w:pPr>
              <w:pStyle w:val="MTTableText"/>
              <w:rPr>
                <w:lang w:val="en-US"/>
              </w:rPr>
            </w:pPr>
            <w:r w:rsidRPr="00D05904">
              <w:rPr>
                <w:lang w:val="en-US"/>
              </w:rPr>
              <w:t>Resolution</w:t>
            </w:r>
            <w:r>
              <w:rPr>
                <w:lang w:val="en-US"/>
              </w:rPr>
              <w:t xml:space="preserve"> of Measurement</w:t>
            </w:r>
          </w:p>
        </w:tc>
        <w:tc>
          <w:tcPr>
            <w:tcW w:w="5953" w:type="dxa"/>
          </w:tcPr>
          <w:p w14:paraId="6B1A5E48" w14:textId="77777777" w:rsidR="00D839B9" w:rsidRPr="004628EA" w:rsidRDefault="00D839B9" w:rsidP="00D839B9">
            <w:pPr>
              <w:pStyle w:val="MTTableText"/>
              <w:rPr>
                <w:lang w:val="en-US"/>
              </w:rPr>
            </w:pPr>
            <w:r w:rsidRPr="00D05904">
              <w:rPr>
                <w:lang w:val="en-US"/>
              </w:rPr>
              <w:t>0,01 mm</w:t>
            </w:r>
          </w:p>
        </w:tc>
      </w:tr>
      <w:tr w:rsidR="00D839B9" w:rsidRPr="00447523" w14:paraId="3EE8F3BD" w14:textId="77777777" w:rsidTr="00D839B9">
        <w:tc>
          <w:tcPr>
            <w:tcW w:w="3544" w:type="dxa"/>
          </w:tcPr>
          <w:p w14:paraId="2B4DB12C" w14:textId="77777777" w:rsidR="00D839B9" w:rsidRPr="00D05904" w:rsidRDefault="00D839B9" w:rsidP="00D839B9">
            <w:pPr>
              <w:pStyle w:val="MTTableText"/>
              <w:rPr>
                <w:lang w:val="en-US"/>
              </w:rPr>
            </w:pPr>
            <w:r>
              <w:rPr>
                <w:lang w:val="en-US"/>
              </w:rPr>
              <w:t>Measurement ac</w:t>
            </w:r>
            <w:r w:rsidRPr="00543291">
              <w:rPr>
                <w:lang w:val="en-US"/>
              </w:rPr>
              <w:t>curacy</w:t>
            </w:r>
          </w:p>
        </w:tc>
        <w:tc>
          <w:tcPr>
            <w:tcW w:w="5953" w:type="dxa"/>
          </w:tcPr>
          <w:p w14:paraId="5E92C052" w14:textId="77777777" w:rsidR="00D839B9" w:rsidRPr="00D05904" w:rsidRDefault="00D839B9" w:rsidP="00D839B9">
            <w:pPr>
              <w:pStyle w:val="MTTableText"/>
              <w:rPr>
                <w:lang w:val="en-US"/>
              </w:rPr>
            </w:pPr>
            <w:r>
              <w:rPr>
                <w:rFonts w:cs="Arial"/>
                <w:lang w:val="en-US"/>
              </w:rPr>
              <w:t>±</w:t>
            </w:r>
            <w:r w:rsidRPr="00543291">
              <w:rPr>
                <w:lang w:val="en-US"/>
              </w:rPr>
              <w:t>0,07 mm</w:t>
            </w:r>
          </w:p>
        </w:tc>
      </w:tr>
    </w:tbl>
    <w:p w14:paraId="09DB6D5C" w14:textId="77777777" w:rsidR="00D839B9" w:rsidRPr="004628EA" w:rsidRDefault="00D839B9" w:rsidP="00D839B9">
      <w:pPr>
        <w:pStyle w:val="MTStandard"/>
      </w:pPr>
    </w:p>
    <w:p w14:paraId="41FF11C7" w14:textId="77777777" w:rsidR="00D839B9" w:rsidRPr="004628EA" w:rsidRDefault="00D839B9" w:rsidP="00D839B9">
      <w:pPr>
        <w:pStyle w:val="MTHeading"/>
      </w:pPr>
      <w:r w:rsidRPr="004628EA">
        <w:t>Functional Description</w:t>
      </w:r>
    </w:p>
    <w:p w14:paraId="7159D156" w14:textId="77777777" w:rsidR="00D839B9" w:rsidRPr="004628EA" w:rsidRDefault="00D839B9" w:rsidP="00D839B9">
      <w:pPr>
        <w:pStyle w:val="MTStandard"/>
      </w:pPr>
      <w:r w:rsidRPr="004628EA">
        <w:t>The alignment device serves for measuring the deviation of the strand guide rollers to a defined reference. With the result of the measurement the bearing support of each roller can be shimmed.</w:t>
      </w:r>
    </w:p>
    <w:p w14:paraId="1DC0CC7A" w14:textId="77777777" w:rsidR="00D839B9" w:rsidRPr="004628EA" w:rsidRDefault="00D839B9" w:rsidP="00D839B9">
      <w:pPr>
        <w:pStyle w:val="MTHeading"/>
      </w:pPr>
      <w:r w:rsidRPr="004628EA">
        <w:t>Main Components</w:t>
      </w:r>
    </w:p>
    <w:p w14:paraId="08711E18" w14:textId="77777777" w:rsidR="00D839B9" w:rsidRDefault="00D839B9" w:rsidP="00D839B9">
      <w:pPr>
        <w:pStyle w:val="MTBulletIndent"/>
        <w:tabs>
          <w:tab w:val="clear" w:pos="1211"/>
          <w:tab w:val="num" w:pos="927"/>
        </w:tabs>
        <w:ind w:left="907"/>
      </w:pPr>
      <w:r>
        <w:t>Laser Source</w:t>
      </w:r>
    </w:p>
    <w:p w14:paraId="769C33EA" w14:textId="77777777" w:rsidR="00D839B9" w:rsidRPr="004628EA" w:rsidRDefault="00D839B9" w:rsidP="00D839B9">
      <w:pPr>
        <w:pStyle w:val="MTBulletIndent"/>
        <w:tabs>
          <w:tab w:val="clear" w:pos="1211"/>
          <w:tab w:val="num" w:pos="927"/>
        </w:tabs>
        <w:ind w:left="907"/>
      </w:pPr>
      <w:r w:rsidRPr="004628EA">
        <w:t>Laser Receiver for Stabilization of the Laser Surface</w:t>
      </w:r>
    </w:p>
    <w:p w14:paraId="618096DC" w14:textId="77777777" w:rsidR="00D839B9" w:rsidRPr="004628EA" w:rsidRDefault="00D839B9" w:rsidP="00D839B9">
      <w:pPr>
        <w:pStyle w:val="MTBulletIndent"/>
        <w:tabs>
          <w:tab w:val="clear" w:pos="1211"/>
          <w:tab w:val="num" w:pos="927"/>
        </w:tabs>
        <w:ind w:left="907"/>
      </w:pPr>
      <w:r w:rsidRPr="004628EA">
        <w:t>Laser Receiver with Bluetooth</w:t>
      </w:r>
    </w:p>
    <w:p w14:paraId="1D2863B2" w14:textId="77777777" w:rsidR="00D839B9" w:rsidRPr="004628EA" w:rsidRDefault="00D839B9" w:rsidP="00D839B9">
      <w:pPr>
        <w:pStyle w:val="MTBulletIndent"/>
        <w:tabs>
          <w:tab w:val="clear" w:pos="1211"/>
          <w:tab w:val="num" w:pos="927"/>
        </w:tabs>
        <w:ind w:left="907"/>
      </w:pPr>
      <w:r w:rsidRPr="004628EA">
        <w:t>Handhe</w:t>
      </w:r>
      <w:r>
        <w:t>ld PC with Bluetooth and</w:t>
      </w:r>
      <w:r w:rsidRPr="004628EA">
        <w:t xml:space="preserve"> Opal Software</w:t>
      </w:r>
    </w:p>
    <w:p w14:paraId="31855B1D" w14:textId="77777777" w:rsidR="00D839B9" w:rsidRPr="004628EA" w:rsidRDefault="00D839B9" w:rsidP="00D839B9">
      <w:pPr>
        <w:pStyle w:val="MTHeading"/>
      </w:pPr>
      <w:r w:rsidRPr="004628EA">
        <w:t>Main Characteristics</w:t>
      </w:r>
    </w:p>
    <w:p w14:paraId="64052AE5" w14:textId="77777777" w:rsidR="00D839B9" w:rsidRPr="004628EA" w:rsidRDefault="00D839B9" w:rsidP="00D839B9">
      <w:pPr>
        <w:pStyle w:val="MTBulletIndent"/>
        <w:tabs>
          <w:tab w:val="clear" w:pos="1211"/>
          <w:tab w:val="num" w:pos="927"/>
        </w:tabs>
        <w:ind w:left="907"/>
      </w:pPr>
      <w:r w:rsidRPr="004628EA">
        <w:t>High Precise Laser Alignment Device with Bluetooth Interface</w:t>
      </w:r>
    </w:p>
    <w:p w14:paraId="354B7858" w14:textId="77777777" w:rsidR="00D839B9" w:rsidRPr="004628EA" w:rsidRDefault="00D839B9" w:rsidP="00D839B9">
      <w:pPr>
        <w:pStyle w:val="MTBulletIndent"/>
        <w:tabs>
          <w:tab w:val="clear" w:pos="1211"/>
          <w:tab w:val="num" w:pos="927"/>
        </w:tabs>
        <w:ind w:left="907"/>
      </w:pPr>
      <w:r w:rsidRPr="004628EA">
        <w:t>Opal Software for evaluation and Condition monitoring</w:t>
      </w:r>
    </w:p>
    <w:p w14:paraId="2B54AA0D" w14:textId="77777777" w:rsidR="00D839B9" w:rsidRPr="004628EA" w:rsidRDefault="00D839B9" w:rsidP="00D839B9">
      <w:pPr>
        <w:pStyle w:val="MTHeading"/>
      </w:pPr>
      <w:r w:rsidRPr="004628EA">
        <w:t>Advantage of Design</w:t>
      </w:r>
    </w:p>
    <w:p w14:paraId="6A0C85A5" w14:textId="77777777" w:rsidR="00D839B9" w:rsidRPr="004628EA" w:rsidRDefault="00D839B9" w:rsidP="00D839B9">
      <w:pPr>
        <w:pStyle w:val="MTBulletIndent"/>
        <w:tabs>
          <w:tab w:val="clear" w:pos="1211"/>
          <w:tab w:val="num" w:pos="927"/>
        </w:tabs>
        <w:ind w:left="907"/>
      </w:pPr>
      <w:r w:rsidRPr="004628EA">
        <w:t>Easy Handling</w:t>
      </w:r>
    </w:p>
    <w:p w14:paraId="7D6FEB5F" w14:textId="77777777" w:rsidR="00D839B9" w:rsidRPr="004628EA" w:rsidRDefault="00D839B9" w:rsidP="00D839B9">
      <w:pPr>
        <w:pStyle w:val="MTBulletIndent"/>
        <w:tabs>
          <w:tab w:val="clear" w:pos="1211"/>
          <w:tab w:val="num" w:pos="927"/>
        </w:tabs>
        <w:ind w:left="907"/>
      </w:pPr>
      <w:r w:rsidRPr="004628EA">
        <w:t>Quick measurement</w:t>
      </w:r>
    </w:p>
    <w:p w14:paraId="49A592F2" w14:textId="77777777" w:rsidR="00D839B9" w:rsidRPr="004628EA" w:rsidRDefault="00D839B9" w:rsidP="00D839B9">
      <w:pPr>
        <w:pStyle w:val="MTBulletIndent"/>
        <w:tabs>
          <w:tab w:val="clear" w:pos="1211"/>
          <w:tab w:val="num" w:pos="927"/>
        </w:tabs>
        <w:ind w:left="907"/>
      </w:pPr>
      <w:r w:rsidRPr="004628EA">
        <w:t>Automatic generated Test Report</w:t>
      </w:r>
    </w:p>
    <w:p w14:paraId="70033C6E" w14:textId="77777777" w:rsidR="00D839B9" w:rsidRPr="004628EA" w:rsidRDefault="00D839B9" w:rsidP="00D839B9">
      <w:pPr>
        <w:pStyle w:val="MTBulletIndent"/>
        <w:tabs>
          <w:tab w:val="clear" w:pos="1211"/>
          <w:tab w:val="num" w:pos="927"/>
        </w:tabs>
        <w:ind w:left="907"/>
      </w:pPr>
      <w:r w:rsidRPr="004628EA">
        <w:t>Perfect positioning of Strand Guide Rollers</w:t>
      </w:r>
    </w:p>
    <w:p w14:paraId="47324517" w14:textId="77777777" w:rsidR="00D839B9" w:rsidRPr="004628EA" w:rsidRDefault="00D839B9" w:rsidP="00D839B9">
      <w:pPr>
        <w:pStyle w:val="MTBulletIndent"/>
        <w:tabs>
          <w:tab w:val="clear" w:pos="1211"/>
          <w:tab w:val="num" w:pos="927"/>
        </w:tabs>
        <w:ind w:left="907"/>
      </w:pPr>
      <w:r w:rsidRPr="004628EA">
        <w:t>Electronic Data Management system</w:t>
      </w:r>
    </w:p>
    <w:p w14:paraId="6E916A61" w14:textId="77777777" w:rsidR="00D839B9" w:rsidRDefault="00D839B9" w:rsidP="00D839B9">
      <w:pPr>
        <w:pStyle w:val="MTStandard"/>
      </w:pPr>
    </w:p>
    <w:p w14:paraId="5BAB0213" w14:textId="77777777" w:rsidR="00D839B9" w:rsidRDefault="00D839B9" w:rsidP="00D839B9">
      <w:pPr>
        <w:pStyle w:val="MTStandard"/>
      </w:pPr>
      <w:r>
        <w:br w:type="page"/>
      </w:r>
    </w:p>
    <w:p w14:paraId="3700C2B9" w14:textId="46939DAC" w:rsidR="00D839B9" w:rsidRDefault="00D839B9" w:rsidP="00D839B9">
      <w:pPr>
        <w:pStyle w:val="MTHeadingSCS2"/>
      </w:pPr>
      <w:bookmarkStart w:id="1838" w:name="_Toc362833810"/>
      <w:bookmarkStart w:id="1839" w:name="_Toc362833849"/>
      <w:bookmarkStart w:id="1840" w:name="_Toc362858527"/>
      <w:bookmarkStart w:id="1841" w:name="_Toc363527584"/>
      <w:bookmarkStart w:id="1842" w:name="_Toc386513329"/>
      <w:bookmarkStart w:id="1843" w:name="_Toc421614523"/>
      <w:bookmarkStart w:id="1844" w:name="_Toc431095631"/>
      <w:bookmarkStart w:id="1845" w:name="_Toc481391198"/>
      <w:bookmarkStart w:id="1846" w:name="_Toc499541986"/>
      <w:bookmarkStart w:id="1847" w:name="_Toc500053297"/>
      <w:bookmarkStart w:id="1848" w:name="_Toc506862835"/>
      <w:bookmarkStart w:id="1849" w:name="_Toc510846565"/>
      <w:bookmarkStart w:id="1850" w:name="_Toc536413622"/>
      <w:bookmarkStart w:id="1851" w:name="_Toc3108190"/>
      <w:bookmarkStart w:id="1852" w:name="_Toc65989863"/>
      <w:bookmarkStart w:id="1853" w:name="_Toc227575909"/>
      <w:bookmarkStart w:id="1854" w:name="_Toc242177789"/>
      <w:bookmarkStart w:id="1855" w:name="_Toc53052473"/>
      <w:bookmarkStart w:id="1856" w:name="_Toc85786271"/>
      <w:r w:rsidRPr="00447523">
        <w:lastRenderedPageBreak/>
        <w:t>CB.53</w:t>
      </w:r>
      <w:r>
        <w:t>. Tundish p</w:t>
      </w:r>
      <w:r w:rsidRPr="00447523">
        <w:t>reparation</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14:paraId="6B7CCCA7" w14:textId="359E4B34" w:rsidR="000036C1" w:rsidRPr="005243E6" w:rsidRDefault="000036C1" w:rsidP="000036C1">
      <w:pPr>
        <w:pStyle w:val="MTStandard"/>
        <w:rPr>
          <w:color w:val="FF0000"/>
        </w:rPr>
      </w:pPr>
      <w:r w:rsidRPr="005243E6">
        <w:rPr>
          <w:color w:val="FF0000"/>
        </w:rPr>
        <w:t>Existing facilities will be used</w:t>
      </w:r>
    </w:p>
    <w:p w14:paraId="333AFBE3" w14:textId="77777777" w:rsidR="00D839B9" w:rsidRPr="000036C1" w:rsidRDefault="00D839B9" w:rsidP="00D839B9">
      <w:pPr>
        <w:pStyle w:val="MTHeadingSCS3"/>
        <w:rPr>
          <w:vanish/>
        </w:rPr>
      </w:pPr>
      <w:bookmarkStart w:id="1857" w:name="_Toc362833850"/>
      <w:bookmarkStart w:id="1858" w:name="_Toc362858528"/>
      <w:bookmarkStart w:id="1859" w:name="_Toc363527585"/>
      <w:bookmarkStart w:id="1860" w:name="_Toc386513330"/>
      <w:bookmarkStart w:id="1861" w:name="_Toc421614524"/>
      <w:bookmarkStart w:id="1862" w:name="_Toc431095632"/>
      <w:bookmarkStart w:id="1863" w:name="_Toc481391199"/>
      <w:bookmarkStart w:id="1864" w:name="_Toc499541987"/>
      <w:bookmarkStart w:id="1865" w:name="_Toc500053298"/>
      <w:bookmarkStart w:id="1866" w:name="_Toc506862836"/>
      <w:bookmarkStart w:id="1867" w:name="_Toc510846566"/>
      <w:bookmarkStart w:id="1868" w:name="_Toc536413623"/>
      <w:bookmarkStart w:id="1869" w:name="_Toc3108191"/>
      <w:bookmarkStart w:id="1870" w:name="_Toc65989864"/>
      <w:bookmarkStart w:id="1871" w:name="_Toc227575910"/>
      <w:bookmarkStart w:id="1872" w:name="_Toc242177790"/>
      <w:bookmarkStart w:id="1873" w:name="_Toc53052474"/>
      <w:r w:rsidRPr="000036C1">
        <w:rPr>
          <w:vanish/>
        </w:rPr>
        <w:t xml:space="preserve">CB.53.1 Tundish tilting </w:t>
      </w:r>
      <w:bookmarkEnd w:id="1857"/>
      <w:bookmarkEnd w:id="1858"/>
      <w:bookmarkEnd w:id="1859"/>
      <w:r w:rsidRPr="000036C1">
        <w:rPr>
          <w:vanish/>
        </w:rPr>
        <w:t>device</w:t>
      </w:r>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p>
    <w:p w14:paraId="78DE14A5" w14:textId="77777777" w:rsidR="00D839B9" w:rsidRPr="000036C1" w:rsidRDefault="00D839B9" w:rsidP="00D839B9">
      <w:pPr>
        <w:pStyle w:val="MTHeadingSCS4"/>
        <w:rPr>
          <w:vanish/>
        </w:rPr>
      </w:pPr>
      <w:bookmarkStart w:id="1874" w:name="_Toc53052475"/>
      <w:r w:rsidRPr="000036C1">
        <w:rPr>
          <w:vanish/>
        </w:rPr>
        <w:t>CB.53.11 Tundish tilting stand</w:t>
      </w:r>
      <w:bookmarkEnd w:id="1874"/>
    </w:p>
    <w:p w14:paraId="7ACAEE55"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4F4CDF69" w14:textId="77777777" w:rsidTr="00D839B9">
        <w:trPr>
          <w:hidden/>
        </w:trPr>
        <w:tc>
          <w:tcPr>
            <w:tcW w:w="3544" w:type="dxa"/>
          </w:tcPr>
          <w:p w14:paraId="56261E66" w14:textId="77777777" w:rsidR="00D839B9" w:rsidRPr="000036C1" w:rsidRDefault="00D839B9" w:rsidP="00D839B9">
            <w:pPr>
              <w:pStyle w:val="MTTableText"/>
              <w:rPr>
                <w:vanish/>
              </w:rPr>
            </w:pPr>
            <w:r w:rsidRPr="000036C1">
              <w:rPr>
                <w:vanish/>
              </w:rPr>
              <w:t>Capacity</w:t>
            </w:r>
          </w:p>
        </w:tc>
        <w:tc>
          <w:tcPr>
            <w:tcW w:w="5953" w:type="dxa"/>
          </w:tcPr>
          <w:p w14:paraId="0F692213" w14:textId="77777777" w:rsidR="00D839B9" w:rsidRPr="000036C1" w:rsidRDefault="00D839B9" w:rsidP="00D839B9">
            <w:pPr>
              <w:pStyle w:val="MTTableText"/>
              <w:rPr>
                <w:vanish/>
              </w:rPr>
            </w:pPr>
            <w:r w:rsidRPr="000036C1">
              <w:rPr>
                <w:vanish/>
              </w:rPr>
              <w:t>1 full tundish</w:t>
            </w:r>
          </w:p>
        </w:tc>
      </w:tr>
      <w:tr w:rsidR="00D839B9" w:rsidRPr="000036C1" w14:paraId="31E360A3" w14:textId="77777777" w:rsidTr="00D839B9">
        <w:trPr>
          <w:hidden/>
        </w:trPr>
        <w:tc>
          <w:tcPr>
            <w:tcW w:w="3544" w:type="dxa"/>
          </w:tcPr>
          <w:p w14:paraId="532394F0" w14:textId="77777777" w:rsidR="00D839B9" w:rsidRPr="000036C1" w:rsidRDefault="00D839B9" w:rsidP="00D839B9">
            <w:pPr>
              <w:pStyle w:val="MTTableText"/>
              <w:rPr>
                <w:vanish/>
              </w:rPr>
            </w:pPr>
            <w:r w:rsidRPr="000036C1">
              <w:rPr>
                <w:vanish/>
              </w:rPr>
              <w:t>Tilting range</w:t>
            </w:r>
          </w:p>
        </w:tc>
        <w:tc>
          <w:tcPr>
            <w:tcW w:w="5953" w:type="dxa"/>
          </w:tcPr>
          <w:p w14:paraId="17159435" w14:textId="77777777" w:rsidR="00D839B9" w:rsidRPr="000036C1" w:rsidRDefault="00D839B9" w:rsidP="00D839B9">
            <w:pPr>
              <w:pStyle w:val="MTTableText"/>
              <w:rPr>
                <w:vanish/>
              </w:rPr>
            </w:pPr>
            <w:r w:rsidRPr="000036C1">
              <w:rPr>
                <w:vanish/>
              </w:rPr>
              <w:t>180°</w:t>
            </w:r>
          </w:p>
        </w:tc>
      </w:tr>
      <w:tr w:rsidR="00D839B9" w:rsidRPr="000036C1" w14:paraId="2B5F896E" w14:textId="77777777" w:rsidTr="00D839B9">
        <w:trPr>
          <w:hidden/>
        </w:trPr>
        <w:tc>
          <w:tcPr>
            <w:tcW w:w="3544" w:type="dxa"/>
          </w:tcPr>
          <w:p w14:paraId="7AFF2D92" w14:textId="77777777" w:rsidR="00D839B9" w:rsidRPr="000036C1" w:rsidRDefault="00D839B9" w:rsidP="00D839B9">
            <w:pPr>
              <w:pStyle w:val="MTTableText"/>
              <w:rPr>
                <w:vanish/>
              </w:rPr>
            </w:pPr>
            <w:r w:rsidRPr="000036C1">
              <w:rPr>
                <w:vanish/>
              </w:rPr>
              <w:t>Tilting drive</w:t>
            </w:r>
          </w:p>
        </w:tc>
        <w:tc>
          <w:tcPr>
            <w:tcW w:w="5953" w:type="dxa"/>
          </w:tcPr>
          <w:p w14:paraId="2A842A82" w14:textId="77777777" w:rsidR="00D839B9" w:rsidRPr="000036C1" w:rsidRDefault="00D839B9" w:rsidP="00D839B9">
            <w:pPr>
              <w:pStyle w:val="MTTableText"/>
              <w:rPr>
                <w:vanish/>
              </w:rPr>
            </w:pPr>
            <w:r w:rsidRPr="000036C1">
              <w:rPr>
                <w:vanish/>
              </w:rPr>
              <w:t>hydraulic</w:t>
            </w:r>
          </w:p>
        </w:tc>
      </w:tr>
    </w:tbl>
    <w:p w14:paraId="0B281063" w14:textId="77777777" w:rsidR="00D839B9" w:rsidRPr="000036C1" w:rsidRDefault="00D839B9" w:rsidP="00D839B9">
      <w:pPr>
        <w:pStyle w:val="MTStandard"/>
        <w:rPr>
          <w:vanish/>
        </w:rPr>
      </w:pPr>
    </w:p>
    <w:p w14:paraId="1B096E20" w14:textId="77777777" w:rsidR="00D839B9" w:rsidRPr="000036C1" w:rsidRDefault="00D839B9" w:rsidP="00D839B9">
      <w:pPr>
        <w:pStyle w:val="MTHeading"/>
        <w:rPr>
          <w:vanish/>
        </w:rPr>
      </w:pPr>
      <w:r w:rsidRPr="000036C1">
        <w:rPr>
          <w:vanish/>
        </w:rPr>
        <w:t>Functional Description</w:t>
      </w:r>
    </w:p>
    <w:p w14:paraId="53D27207" w14:textId="77777777" w:rsidR="00D839B9" w:rsidRPr="000036C1" w:rsidRDefault="00D839B9" w:rsidP="00D839B9">
      <w:pPr>
        <w:pStyle w:val="MTStandard"/>
        <w:rPr>
          <w:vanish/>
        </w:rPr>
      </w:pPr>
      <w:r w:rsidRPr="000036C1">
        <w:rPr>
          <w:vanish/>
        </w:rPr>
        <w:t>After insertion and fixing in the tilting stand, the tundish is hydraulically tilted.</w:t>
      </w:r>
      <w:r w:rsidRPr="000036C1">
        <w:rPr>
          <w:vanish/>
        </w:rPr>
        <w:br/>
        <w:t>Refractory lining and the remaining skulls are dropped out in this tilting stand.</w:t>
      </w:r>
      <w:r w:rsidRPr="000036C1">
        <w:rPr>
          <w:vanish/>
        </w:rPr>
        <w:br/>
        <w:t>The stand sits on a concrete base.</w:t>
      </w:r>
    </w:p>
    <w:p w14:paraId="4B6D5D6B" w14:textId="77777777" w:rsidR="00D839B9" w:rsidRPr="000036C1" w:rsidRDefault="00D839B9" w:rsidP="00D839B9">
      <w:pPr>
        <w:pStyle w:val="MTHeading"/>
        <w:rPr>
          <w:vanish/>
        </w:rPr>
      </w:pPr>
      <w:r w:rsidRPr="000036C1">
        <w:rPr>
          <w:vanish/>
        </w:rPr>
        <w:t>Main Components</w:t>
      </w:r>
    </w:p>
    <w:p w14:paraId="3DA5BAC5" w14:textId="77777777" w:rsidR="00D839B9" w:rsidRPr="000036C1" w:rsidRDefault="00D839B9" w:rsidP="00D839B9">
      <w:pPr>
        <w:pStyle w:val="MTBulletIndent"/>
        <w:tabs>
          <w:tab w:val="clear" w:pos="1211"/>
          <w:tab w:val="num" w:pos="927"/>
        </w:tabs>
        <w:ind w:left="907"/>
        <w:rPr>
          <w:vanish/>
        </w:rPr>
      </w:pPr>
      <w:r w:rsidRPr="000036C1">
        <w:rPr>
          <w:vanish/>
        </w:rPr>
        <w:t>Supporting frame</w:t>
      </w:r>
    </w:p>
    <w:p w14:paraId="19FAFCCC" w14:textId="136945B2" w:rsidR="00D839B9" w:rsidRPr="000036C1" w:rsidRDefault="00D839B9" w:rsidP="00D839B9">
      <w:pPr>
        <w:pStyle w:val="MTBulletIndent"/>
        <w:tabs>
          <w:tab w:val="clear" w:pos="1211"/>
          <w:tab w:val="num" w:pos="927"/>
        </w:tabs>
        <w:ind w:left="907"/>
        <w:rPr>
          <w:vanish/>
        </w:rPr>
      </w:pPr>
      <w:r w:rsidRPr="000036C1">
        <w:rPr>
          <w:vanish/>
        </w:rPr>
        <w:t>Support bracets</w:t>
      </w:r>
    </w:p>
    <w:p w14:paraId="4CC0E0CC" w14:textId="77777777" w:rsidR="00D839B9" w:rsidRPr="000036C1" w:rsidRDefault="00D839B9" w:rsidP="00D839B9">
      <w:pPr>
        <w:pStyle w:val="MTBulletIndent"/>
        <w:tabs>
          <w:tab w:val="clear" w:pos="1211"/>
          <w:tab w:val="num" w:pos="927"/>
        </w:tabs>
        <w:ind w:left="907"/>
        <w:rPr>
          <w:vanish/>
        </w:rPr>
      </w:pPr>
      <w:r w:rsidRPr="000036C1">
        <w:rPr>
          <w:vanish/>
        </w:rPr>
        <w:t>Tilting drive</w:t>
      </w:r>
    </w:p>
    <w:p w14:paraId="1E7CBEEA" w14:textId="77777777" w:rsidR="00D839B9" w:rsidRPr="000036C1" w:rsidRDefault="00D839B9" w:rsidP="00D839B9">
      <w:pPr>
        <w:pStyle w:val="MTBulletIndent"/>
        <w:tabs>
          <w:tab w:val="clear" w:pos="1211"/>
          <w:tab w:val="num" w:pos="927"/>
        </w:tabs>
        <w:ind w:left="907"/>
        <w:rPr>
          <w:vanish/>
        </w:rPr>
      </w:pPr>
      <w:r w:rsidRPr="000036C1">
        <w:rPr>
          <w:vanish/>
        </w:rPr>
        <w:t>Hydraulic pusher for remaining skull</w:t>
      </w:r>
    </w:p>
    <w:p w14:paraId="32B4D174" w14:textId="77777777" w:rsidR="00D839B9" w:rsidRPr="000036C1" w:rsidRDefault="00D839B9" w:rsidP="00D839B9">
      <w:pPr>
        <w:pStyle w:val="MTStandard"/>
        <w:rPr>
          <w:vanish/>
        </w:rPr>
      </w:pPr>
    </w:p>
    <w:p w14:paraId="5DD41CB1" w14:textId="77777777" w:rsidR="00D839B9" w:rsidRPr="000036C1" w:rsidRDefault="00D839B9" w:rsidP="00D839B9">
      <w:pPr>
        <w:pStyle w:val="MTStandard"/>
        <w:rPr>
          <w:vanish/>
        </w:rPr>
      </w:pPr>
      <w:r w:rsidRPr="000036C1">
        <w:rPr>
          <w:vanish/>
        </w:rPr>
        <w:br w:type="page"/>
      </w:r>
    </w:p>
    <w:p w14:paraId="2D5D8C11" w14:textId="77777777" w:rsidR="00D839B9" w:rsidRPr="000036C1" w:rsidRDefault="00D839B9" w:rsidP="00D839B9">
      <w:pPr>
        <w:pStyle w:val="MTHeading"/>
        <w:rPr>
          <w:vanish/>
        </w:rPr>
      </w:pPr>
      <w:r w:rsidRPr="000036C1">
        <w:rPr>
          <w:vanish/>
        </w:rPr>
        <w:t>Reference Drawing CB.53.11 Tundish tilting stand</w:t>
      </w:r>
    </w:p>
    <w:p w14:paraId="27795D5A" w14:textId="23637759" w:rsidR="00C713D4" w:rsidRPr="000036C1" w:rsidRDefault="00C713D4" w:rsidP="00D839B9">
      <w:pPr>
        <w:pStyle w:val="MTStandard"/>
        <w:jc w:val="center"/>
        <w:rPr>
          <w:noProof/>
          <w:vanish/>
        </w:rPr>
      </w:pPr>
      <w:r w:rsidRPr="000036C1">
        <w:rPr>
          <w:noProof/>
          <w:vanish/>
        </w:rPr>
        <w:drawing>
          <wp:inline distT="0" distB="0" distL="0" distR="0" wp14:anchorId="39E644A9" wp14:editId="7531E359">
            <wp:extent cx="4340180" cy="3653506"/>
            <wp:effectExtent l="0" t="0" r="3810" b="4445"/>
            <wp:docPr id="43061" name="Picture 4306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 name="CB.53.11_Tundish_tilting_stand_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47067" cy="3659303"/>
                    </a:xfrm>
                    <a:prstGeom prst="rect">
                      <a:avLst/>
                    </a:prstGeom>
                  </pic:spPr>
                </pic:pic>
              </a:graphicData>
            </a:graphic>
          </wp:inline>
        </w:drawing>
      </w:r>
    </w:p>
    <w:p w14:paraId="3CF55CB8" w14:textId="77777777" w:rsidR="00D839B9" w:rsidRPr="000036C1" w:rsidRDefault="00D839B9" w:rsidP="00D839B9">
      <w:pPr>
        <w:pStyle w:val="MTStandard"/>
        <w:jc w:val="center"/>
        <w:rPr>
          <w:vanish/>
        </w:rPr>
      </w:pPr>
      <w:r w:rsidRPr="000036C1">
        <w:rPr>
          <w:vanish/>
        </w:rPr>
        <w:t>- Typical sketch for reference only -</w:t>
      </w:r>
    </w:p>
    <w:p w14:paraId="2BF2DF94" w14:textId="77777777" w:rsidR="00D839B9" w:rsidRPr="000036C1" w:rsidRDefault="00D839B9" w:rsidP="00D839B9">
      <w:pPr>
        <w:pStyle w:val="MTStandard"/>
        <w:rPr>
          <w:vanish/>
        </w:rPr>
      </w:pPr>
    </w:p>
    <w:p w14:paraId="1F77F75A" w14:textId="77777777" w:rsidR="00D839B9" w:rsidRPr="000036C1" w:rsidRDefault="00D839B9" w:rsidP="00D839B9">
      <w:pPr>
        <w:pStyle w:val="MTStandard"/>
        <w:rPr>
          <w:b/>
          <w:vanish/>
          <w:sz w:val="24"/>
        </w:rPr>
      </w:pPr>
      <w:r w:rsidRPr="000036C1">
        <w:rPr>
          <w:vanish/>
        </w:rPr>
        <w:br w:type="page"/>
      </w:r>
    </w:p>
    <w:p w14:paraId="5858EF37" w14:textId="77777777" w:rsidR="00D839B9" w:rsidRPr="00FC517C" w:rsidRDefault="00D839B9" w:rsidP="00D839B9">
      <w:pPr>
        <w:pStyle w:val="MTHeadingSCS4"/>
        <w:rPr>
          <w:vanish/>
        </w:rPr>
      </w:pPr>
      <w:bookmarkStart w:id="1875" w:name="_Toc53052476"/>
      <w:r w:rsidRPr="00FC517C">
        <w:rPr>
          <w:vanish/>
        </w:rPr>
        <w:t>CB.53.13 Tundish tilting stand housing</w:t>
      </w:r>
      <w:bookmarkEnd w:id="1875"/>
    </w:p>
    <w:p w14:paraId="66DE01AC" w14:textId="77777777" w:rsidR="00D839B9" w:rsidRPr="00FC517C" w:rsidRDefault="00D839B9" w:rsidP="00D839B9">
      <w:pPr>
        <w:pStyle w:val="MTHeading"/>
        <w:rPr>
          <w:vanish/>
        </w:rPr>
      </w:pPr>
      <w:r w:rsidRPr="00FC517C">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FC517C" w14:paraId="08F86FB3" w14:textId="77777777" w:rsidTr="00D839B9">
        <w:trPr>
          <w:hidden/>
        </w:trPr>
        <w:tc>
          <w:tcPr>
            <w:tcW w:w="3544" w:type="dxa"/>
          </w:tcPr>
          <w:p w14:paraId="6DF30484" w14:textId="77777777" w:rsidR="00D839B9" w:rsidRPr="00FC517C" w:rsidRDefault="00D839B9" w:rsidP="00D839B9">
            <w:pPr>
              <w:pStyle w:val="MTTableText"/>
              <w:rPr>
                <w:vanish/>
              </w:rPr>
            </w:pPr>
            <w:r w:rsidRPr="00FC517C">
              <w:rPr>
                <w:vanish/>
              </w:rPr>
              <w:t>Capacity</w:t>
            </w:r>
          </w:p>
        </w:tc>
        <w:tc>
          <w:tcPr>
            <w:tcW w:w="5953" w:type="dxa"/>
          </w:tcPr>
          <w:p w14:paraId="1F011E69" w14:textId="77777777" w:rsidR="00D839B9" w:rsidRPr="00FC517C" w:rsidRDefault="00D839B9" w:rsidP="00D839B9">
            <w:pPr>
              <w:pStyle w:val="MTTableText"/>
              <w:rPr>
                <w:vanish/>
              </w:rPr>
            </w:pPr>
            <w:r w:rsidRPr="00FC517C">
              <w:rPr>
                <w:vanish/>
              </w:rPr>
              <w:t>1 tundish tilting stand</w:t>
            </w:r>
          </w:p>
        </w:tc>
      </w:tr>
    </w:tbl>
    <w:p w14:paraId="3DE1D96E" w14:textId="77777777" w:rsidR="00D839B9" w:rsidRPr="00FC517C" w:rsidRDefault="00D839B9" w:rsidP="00D839B9">
      <w:pPr>
        <w:pStyle w:val="MTStandard"/>
        <w:rPr>
          <w:vanish/>
        </w:rPr>
      </w:pPr>
    </w:p>
    <w:p w14:paraId="1C5F1BAB" w14:textId="77777777" w:rsidR="00D839B9" w:rsidRPr="00FC517C" w:rsidRDefault="00D839B9" w:rsidP="00D839B9">
      <w:pPr>
        <w:pStyle w:val="MTHeading"/>
        <w:rPr>
          <w:vanish/>
        </w:rPr>
      </w:pPr>
      <w:r w:rsidRPr="00FC517C">
        <w:rPr>
          <w:vanish/>
        </w:rPr>
        <w:t>Functional Description</w:t>
      </w:r>
    </w:p>
    <w:p w14:paraId="07B52646" w14:textId="77777777" w:rsidR="00D839B9" w:rsidRPr="00FC517C" w:rsidRDefault="00D839B9" w:rsidP="00D839B9">
      <w:pPr>
        <w:pStyle w:val="MTStandard"/>
        <w:rPr>
          <w:vanish/>
        </w:rPr>
      </w:pPr>
      <w:r w:rsidRPr="00FC517C">
        <w:rPr>
          <w:vanish/>
        </w:rPr>
        <w:t>Serves to keep dust inside during dropping of refractory lining and remaining skulls on the tilting stand.</w:t>
      </w:r>
    </w:p>
    <w:p w14:paraId="4B89F2EB" w14:textId="77777777" w:rsidR="00D839B9" w:rsidRPr="00FC517C" w:rsidRDefault="00D839B9" w:rsidP="00D839B9">
      <w:pPr>
        <w:pStyle w:val="MTHeading"/>
        <w:rPr>
          <w:vanish/>
        </w:rPr>
      </w:pPr>
      <w:r w:rsidRPr="00FC517C">
        <w:rPr>
          <w:vanish/>
        </w:rPr>
        <w:t>Main Components</w:t>
      </w:r>
    </w:p>
    <w:p w14:paraId="0638F0A6" w14:textId="77777777" w:rsidR="00D839B9" w:rsidRPr="00FC517C" w:rsidRDefault="00D839B9" w:rsidP="00D839B9">
      <w:pPr>
        <w:pStyle w:val="MTBulletIndent"/>
        <w:tabs>
          <w:tab w:val="clear" w:pos="1211"/>
          <w:tab w:val="num" w:pos="927"/>
        </w:tabs>
        <w:ind w:left="907"/>
        <w:rPr>
          <w:vanish/>
        </w:rPr>
      </w:pPr>
      <w:r w:rsidRPr="00FC517C">
        <w:rPr>
          <w:vanish/>
        </w:rPr>
        <w:t>Housing around tilting stand with doors, shifting roof and connection to an exhaust system</w:t>
      </w:r>
    </w:p>
    <w:p w14:paraId="5174CA86" w14:textId="77777777" w:rsidR="00D839B9" w:rsidRPr="00BE13E0" w:rsidRDefault="00D839B9" w:rsidP="00D839B9">
      <w:pPr>
        <w:pStyle w:val="MTStandard"/>
      </w:pPr>
    </w:p>
    <w:p w14:paraId="088A55B1" w14:textId="77777777" w:rsidR="00D839B9" w:rsidRDefault="00D839B9" w:rsidP="00D839B9">
      <w:pPr>
        <w:pStyle w:val="MTStandard"/>
      </w:pPr>
      <w:r w:rsidRPr="00447523">
        <w:br w:type="page"/>
      </w:r>
      <w:bookmarkStart w:id="1876" w:name="_Toc362833851"/>
      <w:bookmarkStart w:id="1877" w:name="_Toc362858529"/>
      <w:bookmarkStart w:id="1878" w:name="_Toc363527586"/>
      <w:bookmarkStart w:id="1879" w:name="_Toc386513331"/>
      <w:bookmarkStart w:id="1880" w:name="_Toc421614525"/>
      <w:bookmarkStart w:id="1881" w:name="_Toc431095633"/>
      <w:bookmarkStart w:id="1882" w:name="_Toc481391200"/>
      <w:bookmarkStart w:id="1883" w:name="_Toc506862837"/>
      <w:bookmarkStart w:id="1884" w:name="_Toc510846567"/>
      <w:bookmarkStart w:id="1885" w:name="_Toc536413624"/>
      <w:bookmarkStart w:id="1886" w:name="_Toc3108192"/>
      <w:bookmarkStart w:id="1887" w:name="_Toc65989865"/>
      <w:bookmarkStart w:id="1888" w:name="_Toc227575911"/>
      <w:bookmarkStart w:id="1889" w:name="_Toc242177791"/>
    </w:p>
    <w:p w14:paraId="3E062711" w14:textId="77777777" w:rsidR="00D839B9" w:rsidRPr="000036C1" w:rsidRDefault="00D839B9" w:rsidP="00D839B9">
      <w:pPr>
        <w:pStyle w:val="MTHeadingSCS3"/>
        <w:rPr>
          <w:vanish/>
        </w:rPr>
      </w:pPr>
      <w:bookmarkStart w:id="1890" w:name="_Toc53052477"/>
      <w:r w:rsidRPr="000036C1">
        <w:rPr>
          <w:vanish/>
        </w:rPr>
        <w:lastRenderedPageBreak/>
        <w:t>CB.53.2 Tundish stands</w:t>
      </w:r>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p>
    <w:p w14:paraId="0D1580C2" w14:textId="77777777" w:rsidR="00D839B9" w:rsidRPr="000036C1" w:rsidRDefault="00D839B9" w:rsidP="00D839B9">
      <w:pPr>
        <w:pStyle w:val="MTHeadingSCS4"/>
        <w:rPr>
          <w:vanish/>
        </w:rPr>
      </w:pPr>
      <w:bookmarkStart w:id="1891" w:name="_Toc227575912"/>
      <w:bookmarkStart w:id="1892" w:name="_Toc242177792"/>
      <w:bookmarkStart w:id="1893" w:name="_Toc53052478"/>
      <w:r w:rsidRPr="000036C1">
        <w:rPr>
          <w:vanish/>
        </w:rPr>
        <w:t>CB.53.21 Tundish assembly / disassembly stand</w:t>
      </w:r>
      <w:bookmarkEnd w:id="1891"/>
      <w:bookmarkEnd w:id="1892"/>
      <w:bookmarkEnd w:id="1893"/>
    </w:p>
    <w:p w14:paraId="0CF95431"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6071BFE4" w14:textId="77777777" w:rsidTr="00D839B9">
        <w:trPr>
          <w:hidden/>
        </w:trPr>
        <w:tc>
          <w:tcPr>
            <w:tcW w:w="3544" w:type="dxa"/>
          </w:tcPr>
          <w:p w14:paraId="541F9ABD" w14:textId="77777777" w:rsidR="00D839B9" w:rsidRPr="000036C1" w:rsidRDefault="00D839B9" w:rsidP="00D839B9">
            <w:pPr>
              <w:pStyle w:val="MTTableText"/>
              <w:rPr>
                <w:vanish/>
              </w:rPr>
            </w:pPr>
            <w:r w:rsidRPr="000036C1">
              <w:rPr>
                <w:vanish/>
              </w:rPr>
              <w:t>Type of construction</w:t>
            </w:r>
          </w:p>
        </w:tc>
        <w:tc>
          <w:tcPr>
            <w:tcW w:w="5953" w:type="dxa"/>
          </w:tcPr>
          <w:p w14:paraId="5B8034AD" w14:textId="77777777" w:rsidR="00D839B9" w:rsidRPr="000036C1" w:rsidRDefault="00D839B9" w:rsidP="00D839B9">
            <w:pPr>
              <w:pStyle w:val="MTTableText"/>
              <w:rPr>
                <w:vanish/>
              </w:rPr>
            </w:pPr>
            <w:r w:rsidRPr="000036C1">
              <w:rPr>
                <w:vanish/>
              </w:rPr>
              <w:t>steel structure and supporting foundations</w:t>
            </w:r>
          </w:p>
        </w:tc>
      </w:tr>
      <w:tr w:rsidR="00D839B9" w:rsidRPr="000036C1" w14:paraId="1A2BBA6C" w14:textId="77777777" w:rsidTr="00D839B9">
        <w:trPr>
          <w:hidden/>
        </w:trPr>
        <w:tc>
          <w:tcPr>
            <w:tcW w:w="3544" w:type="dxa"/>
          </w:tcPr>
          <w:p w14:paraId="06DB6F04" w14:textId="77777777" w:rsidR="00D839B9" w:rsidRPr="000036C1" w:rsidRDefault="00D839B9" w:rsidP="00D839B9">
            <w:pPr>
              <w:pStyle w:val="MTTableText"/>
              <w:rPr>
                <w:vanish/>
              </w:rPr>
            </w:pPr>
            <w:r w:rsidRPr="000036C1">
              <w:rPr>
                <w:vanish/>
              </w:rPr>
              <w:t>Capacity</w:t>
            </w:r>
          </w:p>
        </w:tc>
        <w:tc>
          <w:tcPr>
            <w:tcW w:w="5953" w:type="dxa"/>
          </w:tcPr>
          <w:p w14:paraId="2B3E901F" w14:textId="77777777" w:rsidR="00D839B9" w:rsidRPr="000036C1" w:rsidRDefault="00D839B9" w:rsidP="00D839B9">
            <w:pPr>
              <w:pStyle w:val="MTTableText"/>
              <w:rPr>
                <w:vanish/>
              </w:rPr>
            </w:pPr>
            <w:r w:rsidRPr="000036C1">
              <w:rPr>
                <w:vanish/>
              </w:rPr>
              <w:t>1 tundish</w:t>
            </w:r>
          </w:p>
        </w:tc>
      </w:tr>
    </w:tbl>
    <w:p w14:paraId="1A9B8DD0" w14:textId="77777777" w:rsidR="00D839B9" w:rsidRPr="000036C1" w:rsidRDefault="00D839B9" w:rsidP="00D839B9">
      <w:pPr>
        <w:pStyle w:val="MTStandard"/>
        <w:rPr>
          <w:vanish/>
        </w:rPr>
      </w:pPr>
    </w:p>
    <w:p w14:paraId="5C9C3077" w14:textId="77777777" w:rsidR="00D839B9" w:rsidRPr="000036C1" w:rsidRDefault="00D839B9" w:rsidP="00D839B9">
      <w:pPr>
        <w:pStyle w:val="MTHeading"/>
        <w:rPr>
          <w:vanish/>
        </w:rPr>
      </w:pPr>
      <w:r w:rsidRPr="000036C1">
        <w:rPr>
          <w:vanish/>
        </w:rPr>
        <w:t>Functional Description</w:t>
      </w:r>
    </w:p>
    <w:p w14:paraId="6EFC1F24" w14:textId="77777777" w:rsidR="00D839B9" w:rsidRPr="000036C1" w:rsidRDefault="00D839B9" w:rsidP="00D839B9">
      <w:pPr>
        <w:pStyle w:val="MTStandard"/>
        <w:rPr>
          <w:vanish/>
        </w:rPr>
      </w:pPr>
      <w:r w:rsidRPr="000036C1">
        <w:rPr>
          <w:vanish/>
        </w:rPr>
        <w:t>This stand provides assembly and disassembly of tundish covers, tundish stopper device from platform level and assembly and disassembly of emergency cut off gate</w:t>
      </w:r>
      <w:r w:rsidRPr="000036C1">
        <w:rPr>
          <w:vanish/>
          <w:highlight w:val="yellow"/>
        </w:rPr>
        <w:t>, SEN changer, slide gate</w:t>
      </w:r>
      <w:r w:rsidRPr="000036C1">
        <w:rPr>
          <w:vanish/>
        </w:rPr>
        <w:t xml:space="preserve"> from ground floor level.</w:t>
      </w:r>
    </w:p>
    <w:p w14:paraId="5943A715" w14:textId="77777777" w:rsidR="00D839B9" w:rsidRPr="000036C1" w:rsidRDefault="00D839B9" w:rsidP="00D839B9">
      <w:pPr>
        <w:pStyle w:val="MTHeading"/>
        <w:rPr>
          <w:vanish/>
        </w:rPr>
      </w:pPr>
      <w:r w:rsidRPr="000036C1">
        <w:rPr>
          <w:vanish/>
        </w:rPr>
        <w:t>Main Components</w:t>
      </w:r>
    </w:p>
    <w:p w14:paraId="136DA5FA" w14:textId="77777777" w:rsidR="00D839B9" w:rsidRPr="000036C1" w:rsidRDefault="00D839B9" w:rsidP="00D839B9">
      <w:pPr>
        <w:pStyle w:val="MTBulletIndent"/>
        <w:tabs>
          <w:tab w:val="clear" w:pos="1211"/>
          <w:tab w:val="num" w:pos="927"/>
        </w:tabs>
        <w:ind w:left="907"/>
        <w:rPr>
          <w:vanish/>
        </w:rPr>
      </w:pPr>
      <w:r w:rsidRPr="000036C1">
        <w:rPr>
          <w:vanish/>
        </w:rPr>
        <w:t>Concrete foundation (tundish support)</w:t>
      </w:r>
    </w:p>
    <w:p w14:paraId="70851706" w14:textId="77777777" w:rsidR="00D839B9" w:rsidRPr="000036C1" w:rsidRDefault="00D839B9" w:rsidP="00D839B9">
      <w:pPr>
        <w:pStyle w:val="MTBulletIndent"/>
        <w:tabs>
          <w:tab w:val="clear" w:pos="1211"/>
          <w:tab w:val="num" w:pos="927"/>
        </w:tabs>
        <w:ind w:left="907"/>
        <w:rPr>
          <w:vanish/>
        </w:rPr>
      </w:pPr>
      <w:r w:rsidRPr="000036C1">
        <w:rPr>
          <w:vanish/>
        </w:rPr>
        <w:t xml:space="preserve">Steel structure platform with stairs </w:t>
      </w:r>
    </w:p>
    <w:p w14:paraId="3CD12BA7" w14:textId="2979887A" w:rsidR="00D839B9" w:rsidRPr="000036C1" w:rsidRDefault="00D839B9" w:rsidP="00D839B9">
      <w:pPr>
        <w:pStyle w:val="MTStandard"/>
        <w:rPr>
          <w:vanish/>
        </w:rPr>
      </w:pPr>
    </w:p>
    <w:p w14:paraId="7F2983FB" w14:textId="5F8592C8" w:rsidR="00C713D4" w:rsidRPr="000036C1" w:rsidRDefault="00C713D4" w:rsidP="00C713D4">
      <w:pPr>
        <w:pStyle w:val="MTHeading"/>
        <w:rPr>
          <w:vanish/>
        </w:rPr>
      </w:pPr>
      <w:r w:rsidRPr="000036C1">
        <w:rPr>
          <w:vanish/>
        </w:rPr>
        <w:t>Reference Drawing CB.53.2 Tundish stands</w:t>
      </w:r>
    </w:p>
    <w:p w14:paraId="7E14CD90" w14:textId="1B4FAF36" w:rsidR="00C713D4" w:rsidRPr="000036C1" w:rsidRDefault="00C713D4" w:rsidP="00C713D4">
      <w:pPr>
        <w:pStyle w:val="MTStandard"/>
        <w:jc w:val="center"/>
        <w:rPr>
          <w:noProof/>
          <w:vanish/>
        </w:rPr>
      </w:pPr>
      <w:r w:rsidRPr="000036C1">
        <w:rPr>
          <w:noProof/>
          <w:vanish/>
        </w:rPr>
        <w:drawing>
          <wp:inline distT="0" distB="0" distL="0" distR="0" wp14:anchorId="5B0163DD" wp14:editId="5F61B7F8">
            <wp:extent cx="5396248" cy="2838351"/>
            <wp:effectExtent l="0" t="0" r="0" b="635"/>
            <wp:docPr id="43064" name="Picture 4306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 name="CB.53.2_Tundish_stands_re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6480" cy="2843733"/>
                    </a:xfrm>
                    <a:prstGeom prst="rect">
                      <a:avLst/>
                    </a:prstGeom>
                  </pic:spPr>
                </pic:pic>
              </a:graphicData>
            </a:graphic>
          </wp:inline>
        </w:drawing>
      </w:r>
    </w:p>
    <w:p w14:paraId="3B0B90F3" w14:textId="77777777" w:rsidR="00C713D4" w:rsidRPr="000036C1" w:rsidRDefault="00C713D4" w:rsidP="00C713D4">
      <w:pPr>
        <w:pStyle w:val="MTStandard"/>
        <w:jc w:val="center"/>
        <w:rPr>
          <w:vanish/>
        </w:rPr>
      </w:pPr>
      <w:r w:rsidRPr="000036C1">
        <w:rPr>
          <w:vanish/>
        </w:rPr>
        <w:t>- Typical sketch for reference only -</w:t>
      </w:r>
    </w:p>
    <w:p w14:paraId="36756871" w14:textId="1DC26A85" w:rsidR="00C713D4" w:rsidRPr="000036C1" w:rsidRDefault="00C713D4" w:rsidP="00D839B9">
      <w:pPr>
        <w:pStyle w:val="MTStandard"/>
        <w:rPr>
          <w:b/>
          <w:bCs/>
          <w:vanish/>
        </w:rPr>
      </w:pPr>
    </w:p>
    <w:p w14:paraId="467D28F6" w14:textId="77777777" w:rsidR="00C713D4" w:rsidRPr="000036C1" w:rsidRDefault="00C713D4" w:rsidP="00D839B9">
      <w:pPr>
        <w:pStyle w:val="MTStandard"/>
        <w:rPr>
          <w:vanish/>
        </w:rPr>
      </w:pPr>
    </w:p>
    <w:p w14:paraId="3F8483DA" w14:textId="77777777" w:rsidR="00D839B9" w:rsidRPr="000036C1" w:rsidRDefault="00D839B9" w:rsidP="00D839B9">
      <w:pPr>
        <w:pStyle w:val="MTStandard"/>
        <w:rPr>
          <w:vanish/>
        </w:rPr>
      </w:pPr>
      <w:bookmarkStart w:id="1894" w:name="_Toc362833853"/>
      <w:bookmarkStart w:id="1895" w:name="_Toc362858531"/>
      <w:bookmarkStart w:id="1896" w:name="_Toc363527588"/>
      <w:bookmarkStart w:id="1897" w:name="_Toc386513333"/>
      <w:bookmarkStart w:id="1898" w:name="_Toc421614527"/>
      <w:bookmarkStart w:id="1899" w:name="_Toc431095634"/>
      <w:bookmarkStart w:id="1900" w:name="_Toc481391201"/>
      <w:bookmarkStart w:id="1901" w:name="_Toc499541988"/>
      <w:bookmarkStart w:id="1902" w:name="_Toc500053299"/>
      <w:bookmarkStart w:id="1903" w:name="_Toc506862838"/>
      <w:bookmarkStart w:id="1904" w:name="_Toc510846568"/>
      <w:bookmarkStart w:id="1905" w:name="_Toc536413625"/>
      <w:bookmarkStart w:id="1906" w:name="_Toc3108193"/>
      <w:bookmarkStart w:id="1907" w:name="_Toc65989866"/>
      <w:r w:rsidRPr="000036C1">
        <w:rPr>
          <w:vanish/>
        </w:rPr>
        <w:br w:type="page"/>
      </w:r>
      <w:bookmarkStart w:id="1908" w:name="_Toc227575913"/>
      <w:bookmarkStart w:id="1909" w:name="_Toc242177793"/>
    </w:p>
    <w:p w14:paraId="59C32865" w14:textId="77777777" w:rsidR="00D839B9" w:rsidRPr="000036C1" w:rsidRDefault="00D839B9" w:rsidP="00D839B9">
      <w:pPr>
        <w:pStyle w:val="MTHeadingSCS4"/>
        <w:rPr>
          <w:vanish/>
        </w:rPr>
      </w:pPr>
      <w:bookmarkStart w:id="1910" w:name="_Toc53052479"/>
      <w:r w:rsidRPr="000036C1">
        <w:rPr>
          <w:vanish/>
        </w:rPr>
        <w:t xml:space="preserve">CB.53.22 Tundish relining </w:t>
      </w:r>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r w:rsidRPr="000036C1">
        <w:rPr>
          <w:vanish/>
        </w:rPr>
        <w:t>stand</w:t>
      </w:r>
      <w:bookmarkEnd w:id="1910"/>
    </w:p>
    <w:p w14:paraId="2EF1A19B"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0C30A0EF" w14:textId="77777777" w:rsidTr="00D839B9">
        <w:trPr>
          <w:hidden/>
        </w:trPr>
        <w:tc>
          <w:tcPr>
            <w:tcW w:w="3544" w:type="dxa"/>
          </w:tcPr>
          <w:p w14:paraId="06D174E7" w14:textId="77777777" w:rsidR="00D839B9" w:rsidRPr="000036C1" w:rsidRDefault="00D839B9" w:rsidP="00D839B9">
            <w:pPr>
              <w:pStyle w:val="MTTableText"/>
              <w:rPr>
                <w:vanish/>
              </w:rPr>
            </w:pPr>
            <w:r w:rsidRPr="000036C1">
              <w:rPr>
                <w:vanish/>
              </w:rPr>
              <w:t>Type of construction</w:t>
            </w:r>
          </w:p>
        </w:tc>
        <w:tc>
          <w:tcPr>
            <w:tcW w:w="5953" w:type="dxa"/>
          </w:tcPr>
          <w:p w14:paraId="2C7E813C" w14:textId="77777777" w:rsidR="00D839B9" w:rsidRPr="000036C1" w:rsidRDefault="00D839B9" w:rsidP="00D839B9">
            <w:pPr>
              <w:pStyle w:val="MTTableText"/>
              <w:rPr>
                <w:vanish/>
              </w:rPr>
            </w:pPr>
            <w:r w:rsidRPr="000036C1">
              <w:rPr>
                <w:vanish/>
              </w:rPr>
              <w:t>Tundish support brackets with moveable platform</w:t>
            </w:r>
          </w:p>
        </w:tc>
      </w:tr>
      <w:tr w:rsidR="00D839B9" w:rsidRPr="000036C1" w14:paraId="4332B575" w14:textId="77777777" w:rsidTr="00D839B9">
        <w:trPr>
          <w:hidden/>
        </w:trPr>
        <w:tc>
          <w:tcPr>
            <w:tcW w:w="3544" w:type="dxa"/>
          </w:tcPr>
          <w:p w14:paraId="409AA4E6" w14:textId="77777777" w:rsidR="00D839B9" w:rsidRPr="000036C1" w:rsidRDefault="00D839B9" w:rsidP="00D839B9">
            <w:pPr>
              <w:pStyle w:val="MTTableText"/>
              <w:rPr>
                <w:vanish/>
              </w:rPr>
            </w:pPr>
            <w:r w:rsidRPr="000036C1">
              <w:rPr>
                <w:vanish/>
              </w:rPr>
              <w:t>Capacity</w:t>
            </w:r>
          </w:p>
        </w:tc>
        <w:tc>
          <w:tcPr>
            <w:tcW w:w="5953" w:type="dxa"/>
          </w:tcPr>
          <w:p w14:paraId="07B4EE9D" w14:textId="77777777" w:rsidR="00D839B9" w:rsidRPr="000036C1" w:rsidRDefault="00D839B9" w:rsidP="00D839B9">
            <w:pPr>
              <w:pStyle w:val="MTTableText"/>
              <w:rPr>
                <w:vanish/>
              </w:rPr>
            </w:pPr>
            <w:r w:rsidRPr="000036C1">
              <w:rPr>
                <w:vanish/>
              </w:rPr>
              <w:t>1 tundish</w:t>
            </w:r>
          </w:p>
        </w:tc>
      </w:tr>
    </w:tbl>
    <w:p w14:paraId="0B681ABB" w14:textId="77777777" w:rsidR="00D839B9" w:rsidRPr="000036C1" w:rsidRDefault="00D839B9" w:rsidP="00D839B9">
      <w:pPr>
        <w:pStyle w:val="MTStandard"/>
        <w:rPr>
          <w:vanish/>
        </w:rPr>
      </w:pPr>
    </w:p>
    <w:p w14:paraId="33D62784" w14:textId="77777777" w:rsidR="00D839B9" w:rsidRPr="000036C1" w:rsidRDefault="00D839B9" w:rsidP="00D839B9">
      <w:pPr>
        <w:pStyle w:val="MTHeading"/>
        <w:rPr>
          <w:vanish/>
        </w:rPr>
      </w:pPr>
      <w:r w:rsidRPr="000036C1">
        <w:rPr>
          <w:vanish/>
        </w:rPr>
        <w:t>Functional Description</w:t>
      </w:r>
    </w:p>
    <w:p w14:paraId="39B6B38B" w14:textId="77777777" w:rsidR="00D839B9" w:rsidRPr="000036C1" w:rsidRDefault="00D839B9" w:rsidP="00D839B9">
      <w:pPr>
        <w:pStyle w:val="MTStandard"/>
        <w:rPr>
          <w:vanish/>
        </w:rPr>
      </w:pPr>
      <w:r w:rsidRPr="000036C1">
        <w:rPr>
          <w:vanish/>
        </w:rPr>
        <w:t>The tundish is placed on support brackets. A moveable platform provides access to the tundish for relining of the permanent lining.</w:t>
      </w:r>
    </w:p>
    <w:p w14:paraId="3112A501" w14:textId="77777777" w:rsidR="00D839B9" w:rsidRPr="000036C1" w:rsidRDefault="00D839B9" w:rsidP="00D839B9">
      <w:pPr>
        <w:pStyle w:val="MTHeading"/>
        <w:rPr>
          <w:vanish/>
        </w:rPr>
      </w:pPr>
      <w:r w:rsidRPr="000036C1">
        <w:rPr>
          <w:vanish/>
        </w:rPr>
        <w:t>Main Components</w:t>
      </w:r>
    </w:p>
    <w:p w14:paraId="3350D21C" w14:textId="77777777" w:rsidR="00D839B9" w:rsidRPr="000036C1" w:rsidRDefault="00D839B9" w:rsidP="00D839B9">
      <w:pPr>
        <w:pStyle w:val="MTBulletIndent"/>
        <w:tabs>
          <w:tab w:val="clear" w:pos="1211"/>
          <w:tab w:val="num" w:pos="927"/>
        </w:tabs>
        <w:ind w:left="907"/>
        <w:rPr>
          <w:vanish/>
        </w:rPr>
      </w:pPr>
      <w:r w:rsidRPr="000036C1">
        <w:rPr>
          <w:vanish/>
        </w:rPr>
        <w:t>Moveable platform</w:t>
      </w:r>
    </w:p>
    <w:p w14:paraId="3E993F3C" w14:textId="77777777" w:rsidR="00D839B9" w:rsidRPr="000036C1" w:rsidRDefault="00D839B9" w:rsidP="00D839B9">
      <w:pPr>
        <w:pStyle w:val="MTBulletIndent"/>
        <w:tabs>
          <w:tab w:val="clear" w:pos="1211"/>
          <w:tab w:val="num" w:pos="927"/>
        </w:tabs>
        <w:ind w:left="907"/>
        <w:rPr>
          <w:vanish/>
        </w:rPr>
      </w:pPr>
      <w:r w:rsidRPr="000036C1">
        <w:rPr>
          <w:vanish/>
        </w:rPr>
        <w:t>Support brackets</w:t>
      </w:r>
    </w:p>
    <w:p w14:paraId="181BAA14" w14:textId="77777777" w:rsidR="00D839B9" w:rsidRPr="000036C1" w:rsidRDefault="00D839B9" w:rsidP="00D839B9">
      <w:pPr>
        <w:pStyle w:val="MTStandard"/>
        <w:rPr>
          <w:vanish/>
        </w:rPr>
      </w:pPr>
    </w:p>
    <w:p w14:paraId="78588D77" w14:textId="77777777" w:rsidR="00D839B9" w:rsidRPr="000036C1" w:rsidRDefault="00D839B9" w:rsidP="00D839B9">
      <w:pPr>
        <w:pStyle w:val="MTStandard"/>
        <w:rPr>
          <w:vanish/>
        </w:rPr>
      </w:pPr>
      <w:r w:rsidRPr="000036C1">
        <w:rPr>
          <w:vanish/>
        </w:rPr>
        <w:br w:type="page"/>
      </w:r>
      <w:bookmarkStart w:id="1911" w:name="_Toc362833854"/>
      <w:bookmarkStart w:id="1912" w:name="_Toc362858532"/>
      <w:bookmarkStart w:id="1913" w:name="_Toc363527589"/>
      <w:bookmarkStart w:id="1914" w:name="_Toc386513334"/>
      <w:bookmarkStart w:id="1915" w:name="_Toc421614528"/>
      <w:bookmarkStart w:id="1916" w:name="_Toc431095635"/>
      <w:bookmarkStart w:id="1917" w:name="_Toc481391202"/>
      <w:bookmarkStart w:id="1918" w:name="_Toc499541989"/>
      <w:bookmarkStart w:id="1919" w:name="_Toc500053300"/>
      <w:bookmarkStart w:id="1920" w:name="_Toc506862839"/>
      <w:bookmarkStart w:id="1921" w:name="_Toc510846569"/>
      <w:bookmarkStart w:id="1922" w:name="_Toc536413626"/>
      <w:bookmarkStart w:id="1923" w:name="_Toc3108194"/>
      <w:bookmarkStart w:id="1924" w:name="_Toc65989867"/>
      <w:bookmarkStart w:id="1925" w:name="_Toc227575914"/>
      <w:bookmarkStart w:id="1926" w:name="_Toc242177794"/>
    </w:p>
    <w:p w14:paraId="78380404" w14:textId="77777777" w:rsidR="00D839B9" w:rsidRPr="000036C1" w:rsidRDefault="00D839B9" w:rsidP="00D839B9">
      <w:pPr>
        <w:pStyle w:val="MTHeadingSCS4"/>
        <w:rPr>
          <w:vanish/>
        </w:rPr>
      </w:pPr>
      <w:bookmarkStart w:id="1927" w:name="_Toc53052480"/>
      <w:r w:rsidRPr="000036C1">
        <w:rPr>
          <w:vanish/>
        </w:rPr>
        <w:t xml:space="preserve">CB.53.23 Tundish gunning </w:t>
      </w:r>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r w:rsidRPr="000036C1">
        <w:rPr>
          <w:vanish/>
        </w:rPr>
        <w:t>stand</w:t>
      </w:r>
      <w:bookmarkEnd w:id="1927"/>
    </w:p>
    <w:p w14:paraId="17FEFBFA"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163839EC" w14:textId="77777777" w:rsidTr="00D839B9">
        <w:trPr>
          <w:hidden/>
        </w:trPr>
        <w:tc>
          <w:tcPr>
            <w:tcW w:w="3544" w:type="dxa"/>
          </w:tcPr>
          <w:p w14:paraId="2C15564D" w14:textId="77777777" w:rsidR="00D839B9" w:rsidRPr="000036C1" w:rsidRDefault="00D839B9" w:rsidP="00D839B9">
            <w:pPr>
              <w:pStyle w:val="MTTableText"/>
              <w:rPr>
                <w:vanish/>
              </w:rPr>
            </w:pPr>
            <w:r w:rsidRPr="000036C1">
              <w:rPr>
                <w:vanish/>
              </w:rPr>
              <w:t>Type of construction</w:t>
            </w:r>
          </w:p>
        </w:tc>
        <w:tc>
          <w:tcPr>
            <w:tcW w:w="5953" w:type="dxa"/>
          </w:tcPr>
          <w:p w14:paraId="499C8F74" w14:textId="77777777" w:rsidR="00D839B9" w:rsidRPr="000036C1" w:rsidRDefault="00D839B9" w:rsidP="00D839B9">
            <w:pPr>
              <w:pStyle w:val="MTTableText"/>
              <w:rPr>
                <w:vanish/>
              </w:rPr>
            </w:pPr>
            <w:r w:rsidRPr="000036C1">
              <w:rPr>
                <w:vanish/>
              </w:rPr>
              <w:t>Tundish support brackets with moveable platform</w:t>
            </w:r>
          </w:p>
        </w:tc>
      </w:tr>
      <w:tr w:rsidR="00D839B9" w:rsidRPr="000036C1" w14:paraId="0860FC1C" w14:textId="77777777" w:rsidTr="00D839B9">
        <w:trPr>
          <w:hidden/>
        </w:trPr>
        <w:tc>
          <w:tcPr>
            <w:tcW w:w="3544" w:type="dxa"/>
          </w:tcPr>
          <w:p w14:paraId="0612D1FA" w14:textId="77777777" w:rsidR="00D839B9" w:rsidRPr="000036C1" w:rsidRDefault="00D839B9" w:rsidP="00D839B9">
            <w:pPr>
              <w:pStyle w:val="MTTableText"/>
              <w:rPr>
                <w:vanish/>
              </w:rPr>
            </w:pPr>
            <w:r w:rsidRPr="000036C1">
              <w:rPr>
                <w:vanish/>
              </w:rPr>
              <w:t>Capacity</w:t>
            </w:r>
          </w:p>
        </w:tc>
        <w:tc>
          <w:tcPr>
            <w:tcW w:w="5953" w:type="dxa"/>
          </w:tcPr>
          <w:p w14:paraId="1B0E22FD" w14:textId="77777777" w:rsidR="00D839B9" w:rsidRPr="000036C1" w:rsidRDefault="00D839B9" w:rsidP="00D839B9">
            <w:pPr>
              <w:pStyle w:val="MTTableText"/>
              <w:rPr>
                <w:vanish/>
              </w:rPr>
            </w:pPr>
            <w:r w:rsidRPr="000036C1">
              <w:rPr>
                <w:vanish/>
              </w:rPr>
              <w:t>1 tundish</w:t>
            </w:r>
          </w:p>
        </w:tc>
      </w:tr>
    </w:tbl>
    <w:p w14:paraId="0BB47A7E" w14:textId="77777777" w:rsidR="00D839B9" w:rsidRPr="000036C1" w:rsidRDefault="00D839B9" w:rsidP="00D839B9">
      <w:pPr>
        <w:pStyle w:val="MTStandard"/>
        <w:rPr>
          <w:vanish/>
        </w:rPr>
      </w:pPr>
    </w:p>
    <w:p w14:paraId="25CBEFB8" w14:textId="77777777" w:rsidR="00D839B9" w:rsidRPr="000036C1" w:rsidRDefault="00D839B9" w:rsidP="00D839B9">
      <w:pPr>
        <w:pStyle w:val="MTHeading"/>
        <w:rPr>
          <w:vanish/>
        </w:rPr>
      </w:pPr>
      <w:r w:rsidRPr="000036C1">
        <w:rPr>
          <w:vanish/>
        </w:rPr>
        <w:t>Functional Description</w:t>
      </w:r>
    </w:p>
    <w:p w14:paraId="1BB82550" w14:textId="77777777" w:rsidR="00D839B9" w:rsidRPr="000036C1" w:rsidRDefault="00D839B9" w:rsidP="00D839B9">
      <w:pPr>
        <w:pStyle w:val="MTStandard"/>
        <w:rPr>
          <w:vanish/>
        </w:rPr>
      </w:pPr>
      <w:r w:rsidRPr="000036C1">
        <w:rPr>
          <w:vanish/>
        </w:rPr>
        <w:t>The tundish is placed on support brackets. A moveable platform provides access to the tundish to carry out work of the wear lining.</w:t>
      </w:r>
    </w:p>
    <w:p w14:paraId="027C1BC6" w14:textId="77777777" w:rsidR="00D839B9" w:rsidRPr="000036C1" w:rsidRDefault="00D839B9" w:rsidP="00D839B9">
      <w:pPr>
        <w:pStyle w:val="MTHeading"/>
        <w:rPr>
          <w:vanish/>
        </w:rPr>
      </w:pPr>
      <w:r w:rsidRPr="000036C1">
        <w:rPr>
          <w:vanish/>
        </w:rPr>
        <w:t>Main Components</w:t>
      </w:r>
    </w:p>
    <w:p w14:paraId="6E4226C3" w14:textId="77777777" w:rsidR="00D839B9" w:rsidRPr="000036C1" w:rsidRDefault="00D839B9" w:rsidP="00D839B9">
      <w:pPr>
        <w:pStyle w:val="MTBulletIndent"/>
        <w:tabs>
          <w:tab w:val="clear" w:pos="1211"/>
          <w:tab w:val="num" w:pos="927"/>
        </w:tabs>
        <w:ind w:left="907"/>
        <w:rPr>
          <w:vanish/>
        </w:rPr>
      </w:pPr>
      <w:r w:rsidRPr="000036C1">
        <w:rPr>
          <w:vanish/>
        </w:rPr>
        <w:t>Moveable platform</w:t>
      </w:r>
    </w:p>
    <w:p w14:paraId="7AD5EAA5" w14:textId="77777777" w:rsidR="00D839B9" w:rsidRPr="000036C1" w:rsidRDefault="00D839B9" w:rsidP="00D839B9">
      <w:pPr>
        <w:pStyle w:val="MTBulletIndent"/>
        <w:tabs>
          <w:tab w:val="clear" w:pos="1211"/>
          <w:tab w:val="num" w:pos="927"/>
        </w:tabs>
        <w:ind w:left="907"/>
        <w:rPr>
          <w:vanish/>
        </w:rPr>
      </w:pPr>
      <w:r w:rsidRPr="000036C1">
        <w:rPr>
          <w:vanish/>
        </w:rPr>
        <w:t>Support brackets</w:t>
      </w:r>
    </w:p>
    <w:p w14:paraId="7B97AAC2" w14:textId="77777777" w:rsidR="00D839B9" w:rsidRPr="000036C1" w:rsidRDefault="00D839B9" w:rsidP="00D839B9">
      <w:pPr>
        <w:pStyle w:val="MTStandard"/>
        <w:rPr>
          <w:vanish/>
        </w:rPr>
      </w:pPr>
    </w:p>
    <w:p w14:paraId="047EC732" w14:textId="77777777" w:rsidR="00D839B9" w:rsidRPr="000036C1" w:rsidRDefault="00D839B9" w:rsidP="00D839B9">
      <w:pPr>
        <w:pStyle w:val="MTHeadingSCS4"/>
        <w:rPr>
          <w:vanish/>
        </w:rPr>
      </w:pPr>
      <w:bookmarkStart w:id="1928" w:name="_Toc53052481"/>
      <w:r w:rsidRPr="000036C1">
        <w:rPr>
          <w:vanish/>
        </w:rPr>
        <w:t>CB.53.24 Tundish storage stand</w:t>
      </w:r>
      <w:bookmarkEnd w:id="1928"/>
    </w:p>
    <w:p w14:paraId="0EAC803D"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6A66D489" w14:textId="77777777" w:rsidTr="00D839B9">
        <w:trPr>
          <w:hidden/>
        </w:trPr>
        <w:tc>
          <w:tcPr>
            <w:tcW w:w="3544" w:type="dxa"/>
          </w:tcPr>
          <w:p w14:paraId="0AC06B0C" w14:textId="77777777" w:rsidR="00D839B9" w:rsidRPr="000036C1" w:rsidRDefault="00D839B9" w:rsidP="00D839B9">
            <w:pPr>
              <w:pStyle w:val="MTTableText"/>
              <w:rPr>
                <w:vanish/>
              </w:rPr>
            </w:pPr>
            <w:r w:rsidRPr="000036C1">
              <w:rPr>
                <w:vanish/>
              </w:rPr>
              <w:t>Type of construction</w:t>
            </w:r>
          </w:p>
        </w:tc>
        <w:tc>
          <w:tcPr>
            <w:tcW w:w="5953" w:type="dxa"/>
          </w:tcPr>
          <w:p w14:paraId="12D75865" w14:textId="77777777" w:rsidR="00D839B9" w:rsidRPr="000036C1" w:rsidRDefault="00D839B9" w:rsidP="00D839B9">
            <w:pPr>
              <w:pStyle w:val="MTTableText"/>
              <w:rPr>
                <w:vanish/>
              </w:rPr>
            </w:pPr>
            <w:r w:rsidRPr="000036C1">
              <w:rPr>
                <w:vanish/>
              </w:rPr>
              <w:t>Concrete yard</w:t>
            </w:r>
          </w:p>
        </w:tc>
      </w:tr>
      <w:tr w:rsidR="00D839B9" w:rsidRPr="000036C1" w14:paraId="45087BAD" w14:textId="77777777" w:rsidTr="00D839B9">
        <w:trPr>
          <w:hidden/>
        </w:trPr>
        <w:tc>
          <w:tcPr>
            <w:tcW w:w="3544" w:type="dxa"/>
          </w:tcPr>
          <w:p w14:paraId="05F46E4E" w14:textId="77777777" w:rsidR="00D839B9" w:rsidRPr="000036C1" w:rsidRDefault="00D839B9" w:rsidP="00D839B9">
            <w:pPr>
              <w:pStyle w:val="MTTableText"/>
              <w:rPr>
                <w:vanish/>
              </w:rPr>
            </w:pPr>
            <w:r w:rsidRPr="000036C1">
              <w:rPr>
                <w:vanish/>
              </w:rPr>
              <w:t>Capacity</w:t>
            </w:r>
          </w:p>
        </w:tc>
        <w:tc>
          <w:tcPr>
            <w:tcW w:w="5953" w:type="dxa"/>
          </w:tcPr>
          <w:p w14:paraId="0D385458" w14:textId="77777777" w:rsidR="00D839B9" w:rsidRPr="000036C1" w:rsidRDefault="00D839B9" w:rsidP="00D839B9">
            <w:pPr>
              <w:pStyle w:val="MTTableText"/>
              <w:rPr>
                <w:vanish/>
              </w:rPr>
            </w:pPr>
            <w:r w:rsidRPr="000036C1">
              <w:rPr>
                <w:vanish/>
              </w:rPr>
              <w:t>1 tundish</w:t>
            </w:r>
          </w:p>
        </w:tc>
      </w:tr>
    </w:tbl>
    <w:p w14:paraId="717D6F2A" w14:textId="77777777" w:rsidR="00D839B9" w:rsidRPr="000036C1" w:rsidRDefault="00D839B9" w:rsidP="00D839B9">
      <w:pPr>
        <w:pStyle w:val="MTStandard"/>
        <w:rPr>
          <w:vanish/>
        </w:rPr>
      </w:pPr>
    </w:p>
    <w:p w14:paraId="741E9DDC" w14:textId="77777777" w:rsidR="00D839B9" w:rsidRPr="000036C1" w:rsidRDefault="00D839B9" w:rsidP="00D839B9">
      <w:pPr>
        <w:pStyle w:val="MTHeading"/>
        <w:rPr>
          <w:vanish/>
        </w:rPr>
      </w:pPr>
      <w:r w:rsidRPr="000036C1">
        <w:rPr>
          <w:vanish/>
        </w:rPr>
        <w:t>Functional Description</w:t>
      </w:r>
    </w:p>
    <w:p w14:paraId="559AE7A6" w14:textId="77777777" w:rsidR="00D839B9" w:rsidRPr="000036C1" w:rsidRDefault="00D839B9" w:rsidP="00D839B9">
      <w:pPr>
        <w:pStyle w:val="MTStandard"/>
        <w:rPr>
          <w:vanish/>
        </w:rPr>
      </w:pPr>
      <w:r w:rsidRPr="000036C1">
        <w:rPr>
          <w:vanish/>
        </w:rPr>
        <w:t>Area for storage of ready tundishes, before transport to caster.</w:t>
      </w:r>
    </w:p>
    <w:p w14:paraId="32B5A658" w14:textId="77777777" w:rsidR="00D839B9" w:rsidRPr="000036C1" w:rsidRDefault="00D839B9" w:rsidP="00D839B9">
      <w:pPr>
        <w:pStyle w:val="MTStandard"/>
        <w:rPr>
          <w:vanish/>
        </w:rPr>
      </w:pPr>
    </w:p>
    <w:p w14:paraId="7DBB4C0A" w14:textId="77777777" w:rsidR="00D839B9" w:rsidRPr="000036C1" w:rsidRDefault="00D839B9" w:rsidP="00D839B9">
      <w:pPr>
        <w:pStyle w:val="MTStandard"/>
        <w:rPr>
          <w:vanish/>
        </w:rPr>
      </w:pPr>
      <w:r w:rsidRPr="000036C1">
        <w:rPr>
          <w:vanish/>
        </w:rPr>
        <w:br w:type="page"/>
      </w:r>
      <w:bookmarkStart w:id="1929" w:name="_Toc506862840"/>
      <w:bookmarkStart w:id="1930" w:name="_Toc510846570"/>
      <w:bookmarkStart w:id="1931" w:name="_Toc536413627"/>
      <w:bookmarkStart w:id="1932" w:name="_Toc3108195"/>
      <w:bookmarkStart w:id="1933" w:name="_Toc65989868"/>
      <w:bookmarkStart w:id="1934" w:name="_Toc227575915"/>
      <w:bookmarkStart w:id="1935" w:name="_Toc242177795"/>
    </w:p>
    <w:p w14:paraId="1561262E" w14:textId="77777777" w:rsidR="00D839B9" w:rsidRPr="000036C1" w:rsidRDefault="00D839B9" w:rsidP="00D839B9">
      <w:pPr>
        <w:pStyle w:val="MTHeadingSCS3"/>
        <w:rPr>
          <w:vanish/>
        </w:rPr>
      </w:pPr>
      <w:bookmarkStart w:id="1936" w:name="_Toc53052482"/>
      <w:r w:rsidRPr="000036C1">
        <w:rPr>
          <w:vanish/>
        </w:rPr>
        <w:t>CB.53.3 Tundish cooling device</w:t>
      </w:r>
      <w:bookmarkEnd w:id="1929"/>
      <w:bookmarkEnd w:id="1930"/>
      <w:bookmarkEnd w:id="1931"/>
      <w:bookmarkEnd w:id="1932"/>
      <w:bookmarkEnd w:id="1933"/>
      <w:bookmarkEnd w:id="1934"/>
      <w:bookmarkEnd w:id="1935"/>
      <w:r w:rsidRPr="000036C1">
        <w:rPr>
          <w:vanish/>
        </w:rPr>
        <w:t>s</w:t>
      </w:r>
      <w:bookmarkEnd w:id="1936"/>
    </w:p>
    <w:p w14:paraId="4B0260A4" w14:textId="77777777" w:rsidR="00D839B9" w:rsidRPr="000036C1" w:rsidRDefault="00D839B9" w:rsidP="00D839B9">
      <w:pPr>
        <w:pStyle w:val="MTHeadingSCS4"/>
        <w:rPr>
          <w:vanish/>
        </w:rPr>
      </w:pPr>
      <w:bookmarkStart w:id="1937" w:name="_Toc53052483"/>
      <w:r w:rsidRPr="000036C1">
        <w:rPr>
          <w:vanish/>
        </w:rPr>
        <w:t>CB.53.31 Tundish cooling stand</w:t>
      </w:r>
      <w:bookmarkEnd w:id="1937"/>
    </w:p>
    <w:p w14:paraId="35425AAE"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47E8CA94" w14:textId="77777777" w:rsidTr="00D839B9">
        <w:trPr>
          <w:hidden/>
        </w:trPr>
        <w:tc>
          <w:tcPr>
            <w:tcW w:w="3544" w:type="dxa"/>
          </w:tcPr>
          <w:p w14:paraId="4D9D9CA7" w14:textId="77777777" w:rsidR="00D839B9" w:rsidRPr="000036C1" w:rsidRDefault="00D839B9" w:rsidP="00D839B9">
            <w:pPr>
              <w:pStyle w:val="MTTableText"/>
              <w:rPr>
                <w:vanish/>
              </w:rPr>
            </w:pPr>
            <w:r w:rsidRPr="000036C1">
              <w:rPr>
                <w:vanish/>
              </w:rPr>
              <w:t>Type of construction</w:t>
            </w:r>
          </w:p>
        </w:tc>
        <w:tc>
          <w:tcPr>
            <w:tcW w:w="5953" w:type="dxa"/>
          </w:tcPr>
          <w:p w14:paraId="328F8B89" w14:textId="77777777" w:rsidR="00D839B9" w:rsidRPr="000036C1" w:rsidRDefault="00D839B9" w:rsidP="00D839B9">
            <w:pPr>
              <w:pStyle w:val="MTTableText"/>
              <w:rPr>
                <w:vanish/>
              </w:rPr>
            </w:pPr>
            <w:r w:rsidRPr="000036C1">
              <w:rPr>
                <w:vanish/>
              </w:rPr>
              <w:t>Tundish support brackets</w:t>
            </w:r>
          </w:p>
        </w:tc>
      </w:tr>
      <w:tr w:rsidR="00D839B9" w:rsidRPr="000036C1" w14:paraId="54236308" w14:textId="77777777" w:rsidTr="00D839B9">
        <w:trPr>
          <w:hidden/>
        </w:trPr>
        <w:tc>
          <w:tcPr>
            <w:tcW w:w="3544" w:type="dxa"/>
          </w:tcPr>
          <w:p w14:paraId="48B0785E" w14:textId="77777777" w:rsidR="00D839B9" w:rsidRPr="000036C1" w:rsidRDefault="00D839B9" w:rsidP="00D839B9">
            <w:pPr>
              <w:pStyle w:val="MTTableText"/>
              <w:rPr>
                <w:vanish/>
              </w:rPr>
            </w:pPr>
            <w:r w:rsidRPr="000036C1">
              <w:rPr>
                <w:vanish/>
              </w:rPr>
              <w:t>Capacity</w:t>
            </w:r>
          </w:p>
        </w:tc>
        <w:tc>
          <w:tcPr>
            <w:tcW w:w="5953" w:type="dxa"/>
          </w:tcPr>
          <w:p w14:paraId="35067781" w14:textId="77777777" w:rsidR="00D839B9" w:rsidRPr="000036C1" w:rsidRDefault="00D839B9" w:rsidP="00D839B9">
            <w:pPr>
              <w:pStyle w:val="MTTableText"/>
              <w:rPr>
                <w:vanish/>
              </w:rPr>
            </w:pPr>
            <w:r w:rsidRPr="000036C1">
              <w:rPr>
                <w:vanish/>
              </w:rPr>
              <w:t>1 tundish</w:t>
            </w:r>
          </w:p>
        </w:tc>
      </w:tr>
    </w:tbl>
    <w:p w14:paraId="6C9B1B92" w14:textId="77777777" w:rsidR="00D839B9" w:rsidRPr="000036C1" w:rsidRDefault="00D839B9" w:rsidP="00D839B9">
      <w:pPr>
        <w:pStyle w:val="MTStandard"/>
        <w:rPr>
          <w:vanish/>
        </w:rPr>
      </w:pPr>
    </w:p>
    <w:p w14:paraId="157D9EF0" w14:textId="77777777" w:rsidR="00D839B9" w:rsidRPr="000036C1" w:rsidRDefault="00D839B9" w:rsidP="00D839B9">
      <w:pPr>
        <w:pStyle w:val="MTHeading"/>
        <w:rPr>
          <w:vanish/>
        </w:rPr>
      </w:pPr>
      <w:r w:rsidRPr="000036C1">
        <w:rPr>
          <w:vanish/>
        </w:rPr>
        <w:t>Functional Description</w:t>
      </w:r>
    </w:p>
    <w:p w14:paraId="0F470A13" w14:textId="77777777" w:rsidR="00D839B9" w:rsidRPr="000036C1" w:rsidRDefault="00D839B9" w:rsidP="00D839B9">
      <w:pPr>
        <w:pStyle w:val="MTStandard"/>
        <w:rPr>
          <w:vanish/>
        </w:rPr>
      </w:pPr>
      <w:r w:rsidRPr="000036C1">
        <w:rPr>
          <w:vanish/>
        </w:rPr>
        <w:t>The tundish is placed on support brackets for cooling down.</w:t>
      </w:r>
    </w:p>
    <w:p w14:paraId="335A26D0" w14:textId="77777777" w:rsidR="00D839B9" w:rsidRPr="000036C1" w:rsidRDefault="00D839B9" w:rsidP="00D839B9">
      <w:pPr>
        <w:pStyle w:val="MTHeading"/>
        <w:rPr>
          <w:vanish/>
        </w:rPr>
      </w:pPr>
      <w:r w:rsidRPr="000036C1">
        <w:rPr>
          <w:vanish/>
        </w:rPr>
        <w:t>Main Components</w:t>
      </w:r>
    </w:p>
    <w:p w14:paraId="248FBDF9" w14:textId="77777777" w:rsidR="00D839B9" w:rsidRPr="000036C1" w:rsidRDefault="00D839B9" w:rsidP="00D839B9">
      <w:pPr>
        <w:pStyle w:val="MTBulletIndent"/>
        <w:tabs>
          <w:tab w:val="clear" w:pos="1211"/>
          <w:tab w:val="num" w:pos="927"/>
        </w:tabs>
        <w:ind w:left="907"/>
        <w:rPr>
          <w:vanish/>
        </w:rPr>
      </w:pPr>
      <w:r w:rsidRPr="000036C1">
        <w:rPr>
          <w:vanish/>
        </w:rPr>
        <w:t>Support brackets</w:t>
      </w:r>
    </w:p>
    <w:p w14:paraId="3977CD14" w14:textId="77777777" w:rsidR="00D839B9" w:rsidRPr="000036C1" w:rsidRDefault="00D839B9" w:rsidP="00D839B9">
      <w:pPr>
        <w:pStyle w:val="MTStandard"/>
        <w:rPr>
          <w:vanish/>
        </w:rPr>
      </w:pPr>
    </w:p>
    <w:p w14:paraId="44034704" w14:textId="77777777" w:rsidR="00D839B9" w:rsidRPr="000036C1" w:rsidRDefault="00D839B9" w:rsidP="00D839B9">
      <w:pPr>
        <w:pStyle w:val="MTHeadingSCS4"/>
        <w:rPr>
          <w:vanish/>
        </w:rPr>
      </w:pPr>
      <w:bookmarkStart w:id="1938" w:name="_Toc53052484"/>
      <w:r w:rsidRPr="000036C1">
        <w:rPr>
          <w:vanish/>
        </w:rPr>
        <w:t>CB.53.32 Tundish cooling fan</w:t>
      </w:r>
      <w:bookmarkEnd w:id="1938"/>
    </w:p>
    <w:p w14:paraId="4CC83A9F" w14:textId="77777777" w:rsidR="00D839B9" w:rsidRPr="000036C1" w:rsidRDefault="00D839B9" w:rsidP="00D839B9">
      <w:pPr>
        <w:pStyle w:val="MTHeading"/>
        <w:rPr>
          <w:vanish/>
        </w:rPr>
      </w:pPr>
      <w:r w:rsidRPr="000036C1">
        <w:rPr>
          <w:vanish/>
        </w:rPr>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00F6B122" w14:textId="77777777" w:rsidTr="00D839B9">
        <w:trPr>
          <w:hidden/>
        </w:trPr>
        <w:tc>
          <w:tcPr>
            <w:tcW w:w="3544" w:type="dxa"/>
          </w:tcPr>
          <w:p w14:paraId="387DBB41" w14:textId="77777777" w:rsidR="00D839B9" w:rsidRPr="000036C1" w:rsidRDefault="00D839B9" w:rsidP="00D839B9">
            <w:pPr>
              <w:pStyle w:val="MTTableText"/>
              <w:rPr>
                <w:vanish/>
              </w:rPr>
            </w:pPr>
            <w:r w:rsidRPr="000036C1">
              <w:rPr>
                <w:vanish/>
              </w:rPr>
              <w:t xml:space="preserve">No. of Cooling Fans </w:t>
            </w:r>
          </w:p>
        </w:tc>
        <w:tc>
          <w:tcPr>
            <w:tcW w:w="5953" w:type="dxa"/>
          </w:tcPr>
          <w:p w14:paraId="4A85901E" w14:textId="77777777" w:rsidR="00D839B9" w:rsidRPr="000036C1" w:rsidRDefault="00D839B9" w:rsidP="00D839B9">
            <w:pPr>
              <w:pStyle w:val="MTTableText"/>
              <w:rPr>
                <w:vanish/>
              </w:rPr>
            </w:pPr>
            <w:r w:rsidRPr="000036C1">
              <w:rPr>
                <w:vanish/>
              </w:rPr>
              <w:t>2</w:t>
            </w:r>
          </w:p>
        </w:tc>
      </w:tr>
      <w:tr w:rsidR="00D839B9" w:rsidRPr="000036C1" w14:paraId="04A9E0F9" w14:textId="77777777" w:rsidTr="00D839B9">
        <w:trPr>
          <w:hidden/>
        </w:trPr>
        <w:tc>
          <w:tcPr>
            <w:tcW w:w="3544" w:type="dxa"/>
          </w:tcPr>
          <w:p w14:paraId="3DCF917A" w14:textId="7CE45A2E" w:rsidR="00D839B9" w:rsidRPr="000036C1" w:rsidRDefault="00D839B9" w:rsidP="00B87A43">
            <w:pPr>
              <w:pStyle w:val="MTTableText"/>
              <w:rPr>
                <w:vanish/>
              </w:rPr>
            </w:pPr>
            <w:r w:rsidRPr="000036C1">
              <w:rPr>
                <w:vanish/>
              </w:rPr>
              <w:t>Type of fan</w:t>
            </w:r>
          </w:p>
        </w:tc>
        <w:tc>
          <w:tcPr>
            <w:tcW w:w="5953" w:type="dxa"/>
          </w:tcPr>
          <w:p w14:paraId="0B277B17" w14:textId="0792C635" w:rsidR="00D839B9" w:rsidRPr="000036C1" w:rsidRDefault="00D839B9" w:rsidP="00B87A43">
            <w:pPr>
              <w:pStyle w:val="MTTableText"/>
              <w:rPr>
                <w:vanish/>
              </w:rPr>
            </w:pPr>
            <w:r w:rsidRPr="000036C1">
              <w:rPr>
                <w:vanish/>
              </w:rPr>
              <w:t>portable on floor</w:t>
            </w:r>
          </w:p>
        </w:tc>
      </w:tr>
      <w:tr w:rsidR="00B87A43" w:rsidRPr="000036C1" w14:paraId="1679CCDF" w14:textId="77777777" w:rsidTr="00D839B9">
        <w:trPr>
          <w:hidden/>
        </w:trPr>
        <w:tc>
          <w:tcPr>
            <w:tcW w:w="3544" w:type="dxa"/>
          </w:tcPr>
          <w:p w14:paraId="73720FFD" w14:textId="49612536" w:rsidR="00B87A43" w:rsidRPr="000036C1" w:rsidRDefault="00B87A43" w:rsidP="00B87A43">
            <w:pPr>
              <w:pStyle w:val="MTTableIndent"/>
              <w:rPr>
                <w:vanish/>
              </w:rPr>
            </w:pPr>
            <w:r w:rsidRPr="000036C1">
              <w:rPr>
                <w:vanish/>
              </w:rPr>
              <w:t>Capacity</w:t>
            </w:r>
          </w:p>
        </w:tc>
        <w:tc>
          <w:tcPr>
            <w:tcW w:w="5953" w:type="dxa"/>
          </w:tcPr>
          <w:p w14:paraId="79DC60C8" w14:textId="247375CA" w:rsidR="00B87A43" w:rsidRPr="000036C1" w:rsidRDefault="00B87A43" w:rsidP="00B87A43">
            <w:pPr>
              <w:pStyle w:val="MTTableText"/>
              <w:rPr>
                <w:vanish/>
              </w:rPr>
            </w:pPr>
            <w:r w:rsidRPr="000036C1">
              <w:rPr>
                <w:vanish/>
              </w:rPr>
              <w:t>25000 m³/h approx.</w:t>
            </w:r>
          </w:p>
        </w:tc>
      </w:tr>
      <w:tr w:rsidR="00B87A43" w:rsidRPr="000036C1" w14:paraId="12DA3E64" w14:textId="77777777" w:rsidTr="00D839B9">
        <w:trPr>
          <w:hidden/>
        </w:trPr>
        <w:tc>
          <w:tcPr>
            <w:tcW w:w="3544" w:type="dxa"/>
          </w:tcPr>
          <w:p w14:paraId="2AF8D2A1" w14:textId="24F8B5E1" w:rsidR="00B87A43" w:rsidRPr="000036C1" w:rsidRDefault="00B87A43" w:rsidP="00B87A43">
            <w:pPr>
              <w:pStyle w:val="MTTableIndent"/>
              <w:rPr>
                <w:vanish/>
              </w:rPr>
            </w:pPr>
            <w:r w:rsidRPr="000036C1">
              <w:rPr>
                <w:vanish/>
              </w:rPr>
              <w:t>pressure</w:t>
            </w:r>
          </w:p>
        </w:tc>
        <w:tc>
          <w:tcPr>
            <w:tcW w:w="5953" w:type="dxa"/>
          </w:tcPr>
          <w:p w14:paraId="26B5430E" w14:textId="59446F4F" w:rsidR="00B87A43" w:rsidRPr="000036C1" w:rsidRDefault="00B87A43" w:rsidP="00B87A43">
            <w:pPr>
              <w:pStyle w:val="MTTableText"/>
              <w:rPr>
                <w:vanish/>
              </w:rPr>
            </w:pPr>
            <w:r w:rsidRPr="000036C1">
              <w:rPr>
                <w:vanish/>
              </w:rPr>
              <w:t>250 Pa approx.</w:t>
            </w:r>
          </w:p>
        </w:tc>
      </w:tr>
      <w:tr w:rsidR="00B87A43" w:rsidRPr="000036C1" w14:paraId="649B6673" w14:textId="77777777" w:rsidTr="00D839B9">
        <w:trPr>
          <w:hidden/>
        </w:trPr>
        <w:tc>
          <w:tcPr>
            <w:tcW w:w="3544" w:type="dxa"/>
          </w:tcPr>
          <w:p w14:paraId="2644C37B" w14:textId="1E7B7323" w:rsidR="00B87A43" w:rsidRPr="000036C1" w:rsidRDefault="00B87A43" w:rsidP="00B87A43">
            <w:pPr>
              <w:pStyle w:val="MTTableIndent"/>
              <w:rPr>
                <w:vanish/>
              </w:rPr>
            </w:pPr>
            <w:r w:rsidRPr="000036C1">
              <w:rPr>
                <w:vanish/>
              </w:rPr>
              <w:t>material</w:t>
            </w:r>
          </w:p>
        </w:tc>
        <w:tc>
          <w:tcPr>
            <w:tcW w:w="5953" w:type="dxa"/>
          </w:tcPr>
          <w:p w14:paraId="370C0EAA" w14:textId="61F6D95F" w:rsidR="00B87A43" w:rsidRPr="000036C1" w:rsidRDefault="00B87A43" w:rsidP="00D839B9">
            <w:pPr>
              <w:pStyle w:val="MTTableText"/>
              <w:rPr>
                <w:vanish/>
              </w:rPr>
            </w:pPr>
            <w:r w:rsidRPr="000036C1">
              <w:rPr>
                <w:vanish/>
              </w:rPr>
              <w:t>galvanized</w:t>
            </w:r>
          </w:p>
        </w:tc>
      </w:tr>
    </w:tbl>
    <w:p w14:paraId="04286C1B" w14:textId="77777777" w:rsidR="00D839B9" w:rsidRPr="000036C1" w:rsidRDefault="00D839B9" w:rsidP="00D839B9">
      <w:pPr>
        <w:pStyle w:val="MTStandard"/>
        <w:rPr>
          <w:vanish/>
        </w:rPr>
      </w:pPr>
    </w:p>
    <w:p w14:paraId="1DC7EB67" w14:textId="77777777" w:rsidR="00D839B9" w:rsidRPr="000036C1" w:rsidRDefault="00D839B9" w:rsidP="00D839B9">
      <w:pPr>
        <w:pStyle w:val="MTHeading"/>
        <w:rPr>
          <w:vanish/>
        </w:rPr>
      </w:pPr>
      <w:r w:rsidRPr="000036C1">
        <w:rPr>
          <w:vanish/>
        </w:rPr>
        <w:t>Functional Description</w:t>
      </w:r>
    </w:p>
    <w:p w14:paraId="199E8C9C" w14:textId="77777777" w:rsidR="00D839B9" w:rsidRPr="000036C1" w:rsidRDefault="00D839B9" w:rsidP="00D839B9">
      <w:pPr>
        <w:pStyle w:val="MTStandard"/>
        <w:rPr>
          <w:vanish/>
        </w:rPr>
      </w:pPr>
      <w:r w:rsidRPr="000036C1">
        <w:rPr>
          <w:vanish/>
        </w:rPr>
        <w:t>Slag and remaining steel in the tundish as well as the tundish lining are cooled with air.</w:t>
      </w:r>
    </w:p>
    <w:p w14:paraId="72850D5E" w14:textId="77777777" w:rsidR="00D839B9" w:rsidRPr="000036C1" w:rsidRDefault="00D839B9" w:rsidP="00D839B9">
      <w:pPr>
        <w:pStyle w:val="MTHeading"/>
        <w:rPr>
          <w:vanish/>
        </w:rPr>
      </w:pPr>
      <w:r w:rsidRPr="000036C1">
        <w:rPr>
          <w:vanish/>
        </w:rPr>
        <w:t>Main Components</w:t>
      </w:r>
    </w:p>
    <w:p w14:paraId="755EC109" w14:textId="77777777" w:rsidR="00D839B9" w:rsidRPr="000036C1" w:rsidRDefault="00D839B9" w:rsidP="00D839B9">
      <w:pPr>
        <w:pStyle w:val="MTBulletIndent"/>
        <w:tabs>
          <w:tab w:val="clear" w:pos="1211"/>
          <w:tab w:val="num" w:pos="927"/>
        </w:tabs>
        <w:ind w:left="907"/>
        <w:rPr>
          <w:vanish/>
        </w:rPr>
      </w:pPr>
      <w:r w:rsidRPr="000036C1">
        <w:rPr>
          <w:vanish/>
        </w:rPr>
        <w:t>Cooling air fan</w:t>
      </w:r>
    </w:p>
    <w:p w14:paraId="4F207A11" w14:textId="77777777" w:rsidR="00D839B9" w:rsidRPr="000036C1" w:rsidRDefault="00D839B9" w:rsidP="00D839B9">
      <w:pPr>
        <w:pStyle w:val="MTStandard"/>
        <w:rPr>
          <w:vanish/>
        </w:rPr>
      </w:pPr>
    </w:p>
    <w:p w14:paraId="2BF7CB7F" w14:textId="77777777" w:rsidR="00D839B9" w:rsidRPr="000036C1" w:rsidRDefault="00D839B9" w:rsidP="00D839B9">
      <w:pPr>
        <w:pStyle w:val="MTStandard"/>
        <w:rPr>
          <w:vanish/>
        </w:rPr>
      </w:pPr>
      <w:r w:rsidRPr="000036C1">
        <w:rPr>
          <w:vanish/>
        </w:rPr>
        <w:br w:type="page"/>
      </w:r>
      <w:bookmarkStart w:id="1939" w:name="_Toc362833856"/>
      <w:bookmarkStart w:id="1940" w:name="_Toc362858534"/>
      <w:bookmarkStart w:id="1941" w:name="_Toc363527591"/>
      <w:bookmarkStart w:id="1942" w:name="_Toc386513336"/>
      <w:bookmarkStart w:id="1943" w:name="_Toc421614530"/>
      <w:bookmarkStart w:id="1944" w:name="_Toc431095637"/>
      <w:bookmarkStart w:id="1945" w:name="_Toc481391204"/>
      <w:bookmarkStart w:id="1946" w:name="_Toc499541991"/>
      <w:bookmarkStart w:id="1947" w:name="_Toc500053302"/>
      <w:bookmarkStart w:id="1948" w:name="_Toc506862841"/>
      <w:bookmarkStart w:id="1949" w:name="_Toc510846571"/>
      <w:bookmarkStart w:id="1950" w:name="_Toc536413628"/>
      <w:bookmarkStart w:id="1951" w:name="_Toc3108196"/>
      <w:bookmarkStart w:id="1952" w:name="_Toc65989869"/>
      <w:bookmarkStart w:id="1953" w:name="_Toc227575916"/>
      <w:bookmarkStart w:id="1954" w:name="_Toc242177796"/>
    </w:p>
    <w:p w14:paraId="5C46A180" w14:textId="77777777" w:rsidR="00D839B9" w:rsidRPr="000036C1" w:rsidRDefault="00D839B9" w:rsidP="00D839B9">
      <w:pPr>
        <w:pStyle w:val="MTHeadingSCS3"/>
        <w:rPr>
          <w:vanish/>
        </w:rPr>
      </w:pPr>
      <w:bookmarkStart w:id="1955" w:name="_Toc53052485"/>
      <w:r w:rsidRPr="000036C1">
        <w:rPr>
          <w:vanish/>
        </w:rPr>
        <w:t xml:space="preserve">CB.53.4 Tundish drying </w:t>
      </w:r>
      <w:bookmarkEnd w:id="1939"/>
      <w:bookmarkEnd w:id="1940"/>
      <w:bookmarkEnd w:id="1941"/>
      <w:bookmarkEnd w:id="1942"/>
      <w:bookmarkEnd w:id="1943"/>
      <w:bookmarkEnd w:id="1944"/>
      <w:bookmarkEnd w:id="1945"/>
      <w:bookmarkEnd w:id="1946"/>
      <w:bookmarkEnd w:id="1947"/>
      <w:bookmarkEnd w:id="1948"/>
      <w:bookmarkEnd w:id="1949"/>
      <w:r w:rsidRPr="000036C1">
        <w:rPr>
          <w:vanish/>
        </w:rPr>
        <w:t>device</w:t>
      </w:r>
      <w:bookmarkEnd w:id="1950"/>
      <w:bookmarkEnd w:id="1951"/>
      <w:bookmarkEnd w:id="1952"/>
      <w:bookmarkEnd w:id="1953"/>
      <w:bookmarkEnd w:id="1954"/>
      <w:r w:rsidRPr="000036C1">
        <w:rPr>
          <w:vanish/>
        </w:rPr>
        <w:t>s</w:t>
      </w:r>
      <w:bookmarkEnd w:id="1955"/>
    </w:p>
    <w:p w14:paraId="1CAE8797" w14:textId="77777777" w:rsidR="00D839B9" w:rsidRPr="000036C1" w:rsidRDefault="00D839B9" w:rsidP="00D839B9">
      <w:pPr>
        <w:pStyle w:val="MTHeadingSCS4"/>
        <w:rPr>
          <w:vanish/>
        </w:rPr>
      </w:pPr>
      <w:bookmarkStart w:id="1956" w:name="_Toc3108197"/>
      <w:bookmarkStart w:id="1957" w:name="_Toc65989870"/>
      <w:bookmarkStart w:id="1958" w:name="_Toc227575917"/>
      <w:bookmarkStart w:id="1959" w:name="_Toc242177797"/>
      <w:bookmarkStart w:id="1960" w:name="_Toc53052486"/>
      <w:r w:rsidRPr="000036C1">
        <w:rPr>
          <w:vanish/>
        </w:rPr>
        <w:t>CB.53.41 Tundish drying stand</w:t>
      </w:r>
      <w:bookmarkEnd w:id="1956"/>
      <w:bookmarkEnd w:id="1957"/>
      <w:bookmarkEnd w:id="1958"/>
      <w:bookmarkEnd w:id="1959"/>
      <w:bookmarkEnd w:id="1960"/>
    </w:p>
    <w:p w14:paraId="6E946865" w14:textId="77777777" w:rsidR="00D839B9" w:rsidRPr="000036C1" w:rsidRDefault="00D839B9" w:rsidP="00D839B9">
      <w:pPr>
        <w:pStyle w:val="MTHeading"/>
        <w:rPr>
          <w:vanish/>
        </w:rPr>
      </w:pPr>
      <w:r w:rsidRPr="000036C1">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07B148AB" w14:textId="77777777" w:rsidTr="00D839B9">
        <w:trPr>
          <w:hidden/>
        </w:trPr>
        <w:tc>
          <w:tcPr>
            <w:tcW w:w="3544" w:type="dxa"/>
          </w:tcPr>
          <w:p w14:paraId="4E75E1E7" w14:textId="77777777" w:rsidR="00D839B9" w:rsidRPr="000036C1" w:rsidRDefault="00D839B9" w:rsidP="00D839B9">
            <w:pPr>
              <w:pStyle w:val="MTTableText"/>
              <w:rPr>
                <w:vanish/>
              </w:rPr>
            </w:pPr>
            <w:r w:rsidRPr="000036C1">
              <w:rPr>
                <w:vanish/>
              </w:rPr>
              <w:t>Type of construction</w:t>
            </w:r>
          </w:p>
        </w:tc>
        <w:tc>
          <w:tcPr>
            <w:tcW w:w="5953" w:type="dxa"/>
          </w:tcPr>
          <w:p w14:paraId="1B683476" w14:textId="77777777" w:rsidR="00D839B9" w:rsidRPr="000036C1" w:rsidRDefault="00D839B9" w:rsidP="00D839B9">
            <w:pPr>
              <w:pStyle w:val="MTTableText"/>
              <w:rPr>
                <w:vanish/>
              </w:rPr>
            </w:pPr>
            <w:r w:rsidRPr="000036C1">
              <w:rPr>
                <w:vanish/>
              </w:rPr>
              <w:t>Tundish support brackets</w:t>
            </w:r>
          </w:p>
        </w:tc>
      </w:tr>
      <w:tr w:rsidR="00D839B9" w:rsidRPr="000036C1" w14:paraId="7C5E119A" w14:textId="77777777" w:rsidTr="00D839B9">
        <w:trPr>
          <w:hidden/>
        </w:trPr>
        <w:tc>
          <w:tcPr>
            <w:tcW w:w="3544" w:type="dxa"/>
          </w:tcPr>
          <w:p w14:paraId="373D8BA2" w14:textId="77777777" w:rsidR="00D839B9" w:rsidRPr="000036C1" w:rsidRDefault="00D839B9" w:rsidP="00D839B9">
            <w:pPr>
              <w:pStyle w:val="MTTableText"/>
              <w:rPr>
                <w:vanish/>
              </w:rPr>
            </w:pPr>
            <w:r w:rsidRPr="000036C1">
              <w:rPr>
                <w:vanish/>
              </w:rPr>
              <w:t>Capacity</w:t>
            </w:r>
          </w:p>
        </w:tc>
        <w:tc>
          <w:tcPr>
            <w:tcW w:w="5953" w:type="dxa"/>
          </w:tcPr>
          <w:p w14:paraId="4F229294" w14:textId="77777777" w:rsidR="00D839B9" w:rsidRPr="000036C1" w:rsidRDefault="00D839B9" w:rsidP="00D839B9">
            <w:pPr>
              <w:pStyle w:val="MTTableText"/>
              <w:rPr>
                <w:vanish/>
              </w:rPr>
            </w:pPr>
            <w:r w:rsidRPr="000036C1">
              <w:rPr>
                <w:vanish/>
              </w:rPr>
              <w:t>1 tundish</w:t>
            </w:r>
          </w:p>
        </w:tc>
      </w:tr>
    </w:tbl>
    <w:p w14:paraId="3FD638FB" w14:textId="77777777" w:rsidR="00D839B9" w:rsidRPr="000036C1" w:rsidRDefault="00D839B9" w:rsidP="00D839B9">
      <w:pPr>
        <w:pStyle w:val="MTStandard"/>
        <w:rPr>
          <w:vanish/>
        </w:rPr>
      </w:pPr>
    </w:p>
    <w:p w14:paraId="1854CEBA" w14:textId="77777777" w:rsidR="00D839B9" w:rsidRPr="000036C1" w:rsidRDefault="00D839B9" w:rsidP="00D839B9">
      <w:pPr>
        <w:pStyle w:val="MTHeading"/>
        <w:rPr>
          <w:vanish/>
        </w:rPr>
      </w:pPr>
      <w:r w:rsidRPr="000036C1">
        <w:rPr>
          <w:vanish/>
        </w:rPr>
        <w:t>Functional Description</w:t>
      </w:r>
    </w:p>
    <w:p w14:paraId="088B6B5F" w14:textId="77777777" w:rsidR="00D839B9" w:rsidRPr="000036C1" w:rsidRDefault="00D839B9" w:rsidP="00D839B9">
      <w:pPr>
        <w:pStyle w:val="MTStandard"/>
        <w:rPr>
          <w:vanish/>
        </w:rPr>
      </w:pPr>
      <w:r w:rsidRPr="000036C1">
        <w:rPr>
          <w:vanish/>
        </w:rPr>
        <w:t>The tundish is placed on support brackets for drying purposes.</w:t>
      </w:r>
    </w:p>
    <w:p w14:paraId="67A2DF05" w14:textId="77777777" w:rsidR="00D839B9" w:rsidRPr="000036C1" w:rsidRDefault="00D839B9" w:rsidP="00D839B9">
      <w:pPr>
        <w:pStyle w:val="MTHeading"/>
        <w:rPr>
          <w:vanish/>
        </w:rPr>
      </w:pPr>
      <w:r w:rsidRPr="000036C1">
        <w:rPr>
          <w:vanish/>
        </w:rPr>
        <w:t>Main Components</w:t>
      </w:r>
    </w:p>
    <w:p w14:paraId="6E52B5E7" w14:textId="77777777" w:rsidR="00D839B9" w:rsidRPr="000036C1" w:rsidRDefault="00D839B9" w:rsidP="00D839B9">
      <w:pPr>
        <w:pStyle w:val="MTBulletIndent"/>
        <w:tabs>
          <w:tab w:val="clear" w:pos="1211"/>
          <w:tab w:val="num" w:pos="927"/>
        </w:tabs>
        <w:ind w:left="907"/>
        <w:rPr>
          <w:vanish/>
        </w:rPr>
      </w:pPr>
      <w:r w:rsidRPr="000036C1">
        <w:rPr>
          <w:vanish/>
        </w:rPr>
        <w:t>Support brackets</w:t>
      </w:r>
    </w:p>
    <w:p w14:paraId="76195F1E" w14:textId="77777777" w:rsidR="00D839B9" w:rsidRPr="000036C1" w:rsidRDefault="00D839B9" w:rsidP="00D839B9">
      <w:pPr>
        <w:pStyle w:val="MTStandard"/>
        <w:rPr>
          <w:vanish/>
          <w:highlight w:val="yellow"/>
        </w:rPr>
      </w:pPr>
    </w:p>
    <w:p w14:paraId="4662FA02" w14:textId="77777777" w:rsidR="00D839B9" w:rsidRPr="000036C1" w:rsidRDefault="00D839B9" w:rsidP="00D839B9">
      <w:pPr>
        <w:pStyle w:val="MTHeadingSCS4"/>
        <w:rPr>
          <w:vanish/>
        </w:rPr>
      </w:pPr>
      <w:bookmarkStart w:id="1961" w:name="_Toc3108198"/>
      <w:bookmarkStart w:id="1962" w:name="_Toc65989871"/>
      <w:bookmarkStart w:id="1963" w:name="_Toc227575918"/>
      <w:bookmarkStart w:id="1964" w:name="_Toc242177798"/>
      <w:bookmarkStart w:id="1965" w:name="_Toc53052487"/>
      <w:r w:rsidRPr="000036C1">
        <w:rPr>
          <w:vanish/>
        </w:rPr>
        <w:t>CB.53.42 Tundish drying station</w:t>
      </w:r>
      <w:bookmarkEnd w:id="1961"/>
      <w:bookmarkEnd w:id="1962"/>
      <w:bookmarkEnd w:id="1963"/>
      <w:bookmarkEnd w:id="1964"/>
      <w:bookmarkEnd w:id="1965"/>
    </w:p>
    <w:p w14:paraId="5E1DFF28" w14:textId="77777777" w:rsidR="00D839B9" w:rsidRPr="000036C1" w:rsidRDefault="00D839B9" w:rsidP="00D839B9">
      <w:pPr>
        <w:pStyle w:val="MTHeading"/>
        <w:rPr>
          <w:vanish/>
        </w:rPr>
      </w:pPr>
      <w:r w:rsidRPr="000036C1">
        <w:rPr>
          <w:vanish/>
        </w:rPr>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64B2F046" w14:textId="77777777" w:rsidTr="00D839B9">
        <w:trPr>
          <w:hidden/>
        </w:trPr>
        <w:tc>
          <w:tcPr>
            <w:tcW w:w="3544" w:type="dxa"/>
          </w:tcPr>
          <w:p w14:paraId="3FD298F8" w14:textId="77777777" w:rsidR="00D839B9" w:rsidRPr="000036C1" w:rsidRDefault="00D839B9" w:rsidP="00D839B9">
            <w:pPr>
              <w:pStyle w:val="MTTableText"/>
              <w:rPr>
                <w:vanish/>
              </w:rPr>
            </w:pPr>
            <w:r w:rsidRPr="000036C1">
              <w:rPr>
                <w:vanish/>
              </w:rPr>
              <w:t>Heating capacity</w:t>
            </w:r>
          </w:p>
        </w:tc>
        <w:tc>
          <w:tcPr>
            <w:tcW w:w="5953" w:type="dxa"/>
          </w:tcPr>
          <w:p w14:paraId="0D432A1A" w14:textId="77777777" w:rsidR="00D839B9" w:rsidRPr="000036C1" w:rsidRDefault="00D839B9" w:rsidP="00D839B9">
            <w:pPr>
              <w:pStyle w:val="MTTableText"/>
              <w:rPr>
                <w:vanish/>
              </w:rPr>
            </w:pPr>
            <w:r w:rsidRPr="000036C1">
              <w:rPr>
                <w:vanish/>
              </w:rPr>
              <w:t xml:space="preserve">max. 800 kW   </w:t>
            </w:r>
            <w:r w:rsidRPr="000036C1">
              <w:rPr>
                <w:vanish/>
                <w:highlight w:val="yellow"/>
              </w:rPr>
              <w:t xml:space="preserve">(2 Strand </w:t>
            </w:r>
            <w:r w:rsidRPr="000036C1">
              <w:rPr>
                <w:vanish/>
                <w:highlight w:val="yellow"/>
              </w:rPr>
              <w:sym w:font="Wingdings" w:char="F0E0"/>
            </w:r>
            <w:r w:rsidRPr="000036C1">
              <w:rPr>
                <w:vanish/>
                <w:highlight w:val="yellow"/>
              </w:rPr>
              <w:t xml:space="preserve"> 1200 kW)</w:t>
            </w:r>
          </w:p>
        </w:tc>
      </w:tr>
      <w:tr w:rsidR="00D839B9" w:rsidRPr="000036C1" w14:paraId="352D2C00" w14:textId="77777777" w:rsidTr="00D839B9">
        <w:trPr>
          <w:hidden/>
        </w:trPr>
        <w:tc>
          <w:tcPr>
            <w:tcW w:w="3544" w:type="dxa"/>
          </w:tcPr>
          <w:p w14:paraId="3FB89C8C" w14:textId="77777777" w:rsidR="00D839B9" w:rsidRPr="000036C1" w:rsidRDefault="00D839B9" w:rsidP="00D839B9">
            <w:pPr>
              <w:pStyle w:val="MTTableText"/>
              <w:rPr>
                <w:vanish/>
              </w:rPr>
            </w:pPr>
            <w:r w:rsidRPr="000036C1">
              <w:rPr>
                <w:vanish/>
              </w:rPr>
              <w:t>No. of burners</w:t>
            </w:r>
          </w:p>
        </w:tc>
        <w:tc>
          <w:tcPr>
            <w:tcW w:w="5953" w:type="dxa"/>
          </w:tcPr>
          <w:p w14:paraId="285A8F03" w14:textId="77777777" w:rsidR="00D839B9" w:rsidRPr="000036C1" w:rsidRDefault="00D839B9" w:rsidP="00D839B9">
            <w:pPr>
              <w:pStyle w:val="MTTableText"/>
              <w:rPr>
                <w:vanish/>
              </w:rPr>
            </w:pPr>
            <w:r w:rsidRPr="000036C1">
              <w:rPr>
                <w:vanish/>
              </w:rPr>
              <w:t xml:space="preserve">2   </w:t>
            </w:r>
            <w:r w:rsidRPr="000036C1">
              <w:rPr>
                <w:vanish/>
                <w:highlight w:val="yellow"/>
              </w:rPr>
              <w:t xml:space="preserve">(2 Strand </w:t>
            </w:r>
            <w:r w:rsidRPr="000036C1">
              <w:rPr>
                <w:vanish/>
                <w:highlight w:val="yellow"/>
              </w:rPr>
              <w:sym w:font="Wingdings" w:char="F0E0"/>
            </w:r>
            <w:r w:rsidRPr="000036C1">
              <w:rPr>
                <w:vanish/>
                <w:highlight w:val="yellow"/>
              </w:rPr>
              <w:t xml:space="preserve"> 3)</w:t>
            </w:r>
          </w:p>
        </w:tc>
      </w:tr>
      <w:tr w:rsidR="00D839B9" w:rsidRPr="000036C1" w14:paraId="25E01551" w14:textId="77777777" w:rsidTr="00D839B9">
        <w:trPr>
          <w:hidden/>
        </w:trPr>
        <w:tc>
          <w:tcPr>
            <w:tcW w:w="3544" w:type="dxa"/>
          </w:tcPr>
          <w:p w14:paraId="20FDC189" w14:textId="77777777" w:rsidR="00D839B9" w:rsidRPr="000036C1" w:rsidRDefault="00D839B9" w:rsidP="00D839B9">
            <w:pPr>
              <w:pStyle w:val="MTTableText"/>
              <w:rPr>
                <w:vanish/>
              </w:rPr>
            </w:pPr>
            <w:r w:rsidRPr="000036C1">
              <w:rPr>
                <w:vanish/>
              </w:rPr>
              <w:t>Fuel gas</w:t>
            </w:r>
          </w:p>
        </w:tc>
        <w:tc>
          <w:tcPr>
            <w:tcW w:w="5953" w:type="dxa"/>
          </w:tcPr>
          <w:p w14:paraId="41F66DD3" w14:textId="3018FE22" w:rsidR="00D839B9" w:rsidRPr="000036C1" w:rsidRDefault="00D839B9" w:rsidP="00D839B9">
            <w:pPr>
              <w:pStyle w:val="MTTableText"/>
              <w:rPr>
                <w:vanish/>
                <w:lang w:val="nb-NO"/>
              </w:rPr>
            </w:pPr>
            <w:r w:rsidRPr="000036C1">
              <w:rPr>
                <w:vanish/>
                <w:lang w:val="nb-NO"/>
              </w:rPr>
              <w:t xml:space="preserve">natural gas </w:t>
            </w:r>
            <w:r w:rsidR="00FC517C" w:rsidRPr="000036C1">
              <w:rPr>
                <w:vanish/>
                <w:highlight w:val="yellow"/>
                <w:lang w:val="nb-NO"/>
              </w:rPr>
              <w:t>to check</w:t>
            </w:r>
            <w:r w:rsidR="00FC517C" w:rsidRPr="000036C1">
              <w:rPr>
                <w:vanish/>
                <w:lang w:val="nb-NO"/>
              </w:rPr>
              <w:t xml:space="preserve"> </w:t>
            </w:r>
            <w:r w:rsidRPr="000036C1">
              <w:rPr>
                <w:vanish/>
                <w:lang w:val="nb-NO"/>
              </w:rPr>
              <w:t xml:space="preserve">  </w:t>
            </w:r>
            <w:r w:rsidRPr="000036C1">
              <w:rPr>
                <w:vanish/>
                <w:highlight w:val="yellow"/>
                <w:lang w:val="nb-NO"/>
              </w:rPr>
              <w:t>Alt. coke oven gas / LPG</w:t>
            </w:r>
            <w:r w:rsidR="00FC517C" w:rsidRPr="000036C1">
              <w:rPr>
                <w:vanish/>
                <w:lang w:val="nb-NO"/>
              </w:rPr>
              <w:t xml:space="preserve"> </w:t>
            </w:r>
          </w:p>
        </w:tc>
      </w:tr>
      <w:tr w:rsidR="00D839B9" w:rsidRPr="000036C1" w14:paraId="1C45FD68" w14:textId="77777777" w:rsidTr="00D839B9">
        <w:trPr>
          <w:hidden/>
        </w:trPr>
        <w:tc>
          <w:tcPr>
            <w:tcW w:w="3544" w:type="dxa"/>
          </w:tcPr>
          <w:p w14:paraId="209E79DA" w14:textId="77777777" w:rsidR="00D839B9" w:rsidRPr="000036C1" w:rsidRDefault="00D839B9" w:rsidP="00D839B9">
            <w:pPr>
              <w:pStyle w:val="MTTableText"/>
              <w:rPr>
                <w:vanish/>
              </w:rPr>
            </w:pPr>
            <w:r w:rsidRPr="000036C1">
              <w:rPr>
                <w:vanish/>
              </w:rPr>
              <w:t>Combustion air</w:t>
            </w:r>
          </w:p>
        </w:tc>
        <w:tc>
          <w:tcPr>
            <w:tcW w:w="5953" w:type="dxa"/>
          </w:tcPr>
          <w:p w14:paraId="7AB56739" w14:textId="77777777" w:rsidR="00D839B9" w:rsidRPr="000036C1" w:rsidRDefault="00D839B9" w:rsidP="00D839B9">
            <w:pPr>
              <w:pStyle w:val="MTTableText"/>
              <w:rPr>
                <w:vanish/>
              </w:rPr>
            </w:pPr>
            <w:r w:rsidRPr="000036C1">
              <w:rPr>
                <w:vanish/>
              </w:rPr>
              <w:t>by air fan</w:t>
            </w:r>
          </w:p>
        </w:tc>
      </w:tr>
      <w:tr w:rsidR="00D839B9" w:rsidRPr="000036C1" w14:paraId="5EC9CF51" w14:textId="77777777" w:rsidTr="00D839B9">
        <w:trPr>
          <w:hidden/>
        </w:trPr>
        <w:tc>
          <w:tcPr>
            <w:tcW w:w="3544" w:type="dxa"/>
          </w:tcPr>
          <w:p w14:paraId="44173075" w14:textId="77777777" w:rsidR="00D839B9" w:rsidRPr="000036C1" w:rsidRDefault="00D839B9" w:rsidP="00D839B9">
            <w:pPr>
              <w:pStyle w:val="MTTableText"/>
              <w:rPr>
                <w:vanish/>
              </w:rPr>
            </w:pPr>
            <w:r w:rsidRPr="000036C1">
              <w:rPr>
                <w:vanish/>
              </w:rPr>
              <w:t>Tundish preheating temperature</w:t>
            </w:r>
          </w:p>
        </w:tc>
        <w:tc>
          <w:tcPr>
            <w:tcW w:w="5953" w:type="dxa"/>
          </w:tcPr>
          <w:p w14:paraId="48AAE2C1" w14:textId="77777777" w:rsidR="00D839B9" w:rsidRPr="000036C1" w:rsidRDefault="00D839B9" w:rsidP="00D839B9">
            <w:pPr>
              <w:pStyle w:val="MTTableText"/>
              <w:rPr>
                <w:vanish/>
              </w:rPr>
            </w:pPr>
            <w:r w:rsidRPr="000036C1">
              <w:rPr>
                <w:vanish/>
              </w:rPr>
              <w:t>max. 800 °C</w:t>
            </w:r>
          </w:p>
        </w:tc>
      </w:tr>
      <w:tr w:rsidR="00D839B9" w:rsidRPr="000036C1" w14:paraId="1103AE6E" w14:textId="77777777" w:rsidTr="00D839B9">
        <w:trPr>
          <w:hidden/>
        </w:trPr>
        <w:tc>
          <w:tcPr>
            <w:tcW w:w="3544" w:type="dxa"/>
          </w:tcPr>
          <w:p w14:paraId="7F234205" w14:textId="77777777" w:rsidR="00D839B9" w:rsidRPr="000036C1" w:rsidRDefault="00D839B9" w:rsidP="00D839B9">
            <w:pPr>
              <w:pStyle w:val="MTTableText"/>
              <w:rPr>
                <w:vanish/>
              </w:rPr>
            </w:pPr>
            <w:r w:rsidRPr="000036C1">
              <w:rPr>
                <w:vanish/>
              </w:rPr>
              <w:t>Drying time</w:t>
            </w:r>
          </w:p>
        </w:tc>
        <w:tc>
          <w:tcPr>
            <w:tcW w:w="5953" w:type="dxa"/>
          </w:tcPr>
          <w:p w14:paraId="06A8B3BB" w14:textId="77777777" w:rsidR="00D839B9" w:rsidRPr="000036C1" w:rsidRDefault="00D839B9" w:rsidP="00D839B9">
            <w:pPr>
              <w:pStyle w:val="MTTableText"/>
              <w:rPr>
                <w:vanish/>
              </w:rPr>
            </w:pPr>
          </w:p>
        </w:tc>
      </w:tr>
      <w:tr w:rsidR="00D839B9" w:rsidRPr="000036C1" w14:paraId="0491D4FE" w14:textId="77777777" w:rsidTr="00D839B9">
        <w:trPr>
          <w:hidden/>
        </w:trPr>
        <w:tc>
          <w:tcPr>
            <w:tcW w:w="3544" w:type="dxa"/>
          </w:tcPr>
          <w:p w14:paraId="55476CDB" w14:textId="77777777" w:rsidR="00D839B9" w:rsidRPr="000036C1" w:rsidRDefault="00D839B9" w:rsidP="00D839B9">
            <w:pPr>
              <w:pStyle w:val="MTTableIndent"/>
              <w:rPr>
                <w:vanish/>
              </w:rPr>
            </w:pPr>
            <w:r w:rsidRPr="000036C1">
              <w:rPr>
                <w:vanish/>
              </w:rPr>
              <w:t>for wear lining</w:t>
            </w:r>
          </w:p>
        </w:tc>
        <w:tc>
          <w:tcPr>
            <w:tcW w:w="5953" w:type="dxa"/>
          </w:tcPr>
          <w:p w14:paraId="3027DE8F" w14:textId="77777777" w:rsidR="00D839B9" w:rsidRPr="000036C1" w:rsidRDefault="00D839B9" w:rsidP="00D839B9">
            <w:pPr>
              <w:pStyle w:val="MTTableText"/>
              <w:rPr>
                <w:vanish/>
              </w:rPr>
            </w:pPr>
            <w:r w:rsidRPr="000036C1">
              <w:rPr>
                <w:vanish/>
              </w:rPr>
              <w:t>approx. 150 min …*)</w:t>
            </w:r>
          </w:p>
        </w:tc>
      </w:tr>
      <w:tr w:rsidR="00D839B9" w:rsidRPr="000036C1" w14:paraId="209EFD6F" w14:textId="77777777" w:rsidTr="00D839B9">
        <w:trPr>
          <w:hidden/>
        </w:trPr>
        <w:tc>
          <w:tcPr>
            <w:tcW w:w="3544" w:type="dxa"/>
          </w:tcPr>
          <w:p w14:paraId="69A4BADC" w14:textId="77777777" w:rsidR="00D839B9" w:rsidRPr="000036C1" w:rsidRDefault="00D839B9" w:rsidP="00D839B9">
            <w:pPr>
              <w:pStyle w:val="MTTableIndent"/>
              <w:rPr>
                <w:vanish/>
              </w:rPr>
            </w:pPr>
            <w:r w:rsidRPr="000036C1">
              <w:rPr>
                <w:vanish/>
              </w:rPr>
              <w:t>for permanent lining</w:t>
            </w:r>
          </w:p>
        </w:tc>
        <w:tc>
          <w:tcPr>
            <w:tcW w:w="5953" w:type="dxa"/>
          </w:tcPr>
          <w:p w14:paraId="6FA178AA" w14:textId="77777777" w:rsidR="00D839B9" w:rsidRPr="000036C1" w:rsidRDefault="00D839B9" w:rsidP="00D839B9">
            <w:pPr>
              <w:pStyle w:val="MTTableText"/>
              <w:rPr>
                <w:vanish/>
              </w:rPr>
            </w:pPr>
            <w:r w:rsidRPr="000036C1">
              <w:rPr>
                <w:vanish/>
              </w:rPr>
              <w:t>approx. 120 hours …*)</w:t>
            </w:r>
          </w:p>
        </w:tc>
      </w:tr>
      <w:tr w:rsidR="00D839B9" w:rsidRPr="000036C1" w14:paraId="7BAB57BC" w14:textId="77777777" w:rsidTr="00D839B9">
        <w:trPr>
          <w:hidden/>
        </w:trPr>
        <w:tc>
          <w:tcPr>
            <w:tcW w:w="3544" w:type="dxa"/>
          </w:tcPr>
          <w:p w14:paraId="0E6D3F8D" w14:textId="77777777" w:rsidR="00D839B9" w:rsidRPr="000036C1" w:rsidRDefault="00D839B9" w:rsidP="00D839B9">
            <w:pPr>
              <w:rPr>
                <w:vanish/>
              </w:rPr>
            </w:pPr>
          </w:p>
        </w:tc>
        <w:tc>
          <w:tcPr>
            <w:tcW w:w="5953" w:type="dxa"/>
          </w:tcPr>
          <w:p w14:paraId="102BCEDB" w14:textId="77777777" w:rsidR="00D839B9" w:rsidRPr="000036C1" w:rsidRDefault="00D839B9" w:rsidP="00D839B9">
            <w:pPr>
              <w:pStyle w:val="MTTableText"/>
              <w:rPr>
                <w:vanish/>
              </w:rPr>
            </w:pPr>
            <w:r w:rsidRPr="000036C1">
              <w:rPr>
                <w:vanish/>
              </w:rPr>
              <w:t>*)…final drying time and procedure to be defined by the Buyer or refractory material supplier</w:t>
            </w:r>
          </w:p>
        </w:tc>
      </w:tr>
    </w:tbl>
    <w:p w14:paraId="7751BFA1" w14:textId="77777777" w:rsidR="00D839B9" w:rsidRPr="000036C1" w:rsidRDefault="00D839B9" w:rsidP="00D839B9">
      <w:pPr>
        <w:pStyle w:val="MTHeading"/>
        <w:rPr>
          <w:vanish/>
        </w:rPr>
      </w:pPr>
      <w:r w:rsidRPr="000036C1">
        <w:rPr>
          <w:vanish/>
        </w:rPr>
        <w:t>Technical Description:</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0036C1" w14:paraId="7F64EF75" w14:textId="77777777" w:rsidTr="00D839B9">
        <w:trPr>
          <w:hidden/>
        </w:trPr>
        <w:tc>
          <w:tcPr>
            <w:tcW w:w="3544" w:type="dxa"/>
          </w:tcPr>
          <w:p w14:paraId="163178E7" w14:textId="77777777" w:rsidR="00D839B9" w:rsidRPr="000036C1" w:rsidRDefault="00D839B9" w:rsidP="00D839B9">
            <w:pPr>
              <w:pStyle w:val="MTTableText"/>
              <w:rPr>
                <w:vanish/>
              </w:rPr>
            </w:pPr>
            <w:r w:rsidRPr="000036C1">
              <w:rPr>
                <w:vanish/>
              </w:rPr>
              <w:t>Type of design</w:t>
            </w:r>
          </w:p>
        </w:tc>
        <w:tc>
          <w:tcPr>
            <w:tcW w:w="5953" w:type="dxa"/>
          </w:tcPr>
          <w:p w14:paraId="02F801AD" w14:textId="77777777" w:rsidR="00D839B9" w:rsidRPr="000036C1" w:rsidRDefault="00D839B9" w:rsidP="00D839B9">
            <w:pPr>
              <w:pStyle w:val="MTTableText"/>
              <w:rPr>
                <w:vanish/>
              </w:rPr>
            </w:pPr>
            <w:r w:rsidRPr="000036C1">
              <w:rPr>
                <w:vanish/>
              </w:rPr>
              <w:t>package unit, controlled via local control panel</w:t>
            </w:r>
          </w:p>
        </w:tc>
      </w:tr>
      <w:tr w:rsidR="00D839B9" w:rsidRPr="000036C1" w14:paraId="09C48903" w14:textId="77777777" w:rsidTr="00D839B9">
        <w:trPr>
          <w:hidden/>
        </w:trPr>
        <w:tc>
          <w:tcPr>
            <w:tcW w:w="3544" w:type="dxa"/>
          </w:tcPr>
          <w:p w14:paraId="5E4362C0" w14:textId="77777777" w:rsidR="00D839B9" w:rsidRPr="000036C1" w:rsidRDefault="00D839B9" w:rsidP="00D839B9">
            <w:pPr>
              <w:pStyle w:val="MTTableText"/>
              <w:rPr>
                <w:vanish/>
              </w:rPr>
            </w:pPr>
            <w:r w:rsidRPr="000036C1">
              <w:rPr>
                <w:vanish/>
              </w:rPr>
              <w:t>Ignition of burners</w:t>
            </w:r>
          </w:p>
        </w:tc>
        <w:tc>
          <w:tcPr>
            <w:tcW w:w="5953" w:type="dxa"/>
          </w:tcPr>
          <w:p w14:paraId="5A304B45" w14:textId="77777777" w:rsidR="00D839B9" w:rsidRPr="000036C1" w:rsidRDefault="00D839B9" w:rsidP="00D839B9">
            <w:pPr>
              <w:pStyle w:val="MTTableText"/>
              <w:rPr>
                <w:vanish/>
              </w:rPr>
            </w:pPr>
            <w:r w:rsidRPr="000036C1">
              <w:rPr>
                <w:vanish/>
              </w:rPr>
              <w:t>automatic incl. flame detection</w:t>
            </w:r>
          </w:p>
        </w:tc>
      </w:tr>
      <w:tr w:rsidR="00D839B9" w:rsidRPr="000036C1" w14:paraId="6B859F0E" w14:textId="77777777" w:rsidTr="00D839B9">
        <w:trPr>
          <w:hidden/>
        </w:trPr>
        <w:tc>
          <w:tcPr>
            <w:tcW w:w="3544" w:type="dxa"/>
          </w:tcPr>
          <w:p w14:paraId="53C8DDA1" w14:textId="77777777" w:rsidR="00D839B9" w:rsidRPr="000036C1" w:rsidRDefault="00D839B9" w:rsidP="00D839B9">
            <w:pPr>
              <w:pStyle w:val="MTTableText"/>
              <w:rPr>
                <w:vanish/>
              </w:rPr>
            </w:pPr>
            <w:r w:rsidRPr="000036C1">
              <w:rPr>
                <w:vanish/>
              </w:rPr>
              <w:t>Tilting drive</w:t>
            </w:r>
          </w:p>
        </w:tc>
        <w:tc>
          <w:tcPr>
            <w:tcW w:w="5953" w:type="dxa"/>
          </w:tcPr>
          <w:p w14:paraId="5BEB4367" w14:textId="77777777" w:rsidR="00D839B9" w:rsidRPr="000036C1" w:rsidRDefault="00D839B9" w:rsidP="00D839B9">
            <w:pPr>
              <w:pStyle w:val="MTTableText"/>
              <w:rPr>
                <w:vanish/>
              </w:rPr>
            </w:pPr>
            <w:r w:rsidRPr="000036C1">
              <w:rPr>
                <w:vanish/>
              </w:rPr>
              <w:t>hydraulically</w:t>
            </w:r>
          </w:p>
        </w:tc>
      </w:tr>
      <w:tr w:rsidR="00D839B9" w:rsidRPr="000036C1" w14:paraId="4EA3A963" w14:textId="77777777" w:rsidTr="00D839B9">
        <w:trPr>
          <w:hidden/>
        </w:trPr>
        <w:tc>
          <w:tcPr>
            <w:tcW w:w="3544" w:type="dxa"/>
          </w:tcPr>
          <w:p w14:paraId="0033D7B9" w14:textId="77777777" w:rsidR="00D839B9" w:rsidRPr="000036C1" w:rsidRDefault="00D839B9" w:rsidP="00D839B9">
            <w:pPr>
              <w:pStyle w:val="MTTableText"/>
              <w:rPr>
                <w:vanish/>
              </w:rPr>
            </w:pPr>
            <w:r w:rsidRPr="000036C1">
              <w:rPr>
                <w:vanish/>
              </w:rPr>
              <w:t>Burner control</w:t>
            </w:r>
          </w:p>
        </w:tc>
        <w:tc>
          <w:tcPr>
            <w:tcW w:w="5953" w:type="dxa"/>
          </w:tcPr>
          <w:p w14:paraId="5FE77C97" w14:textId="77777777" w:rsidR="00D839B9" w:rsidRPr="000036C1" w:rsidRDefault="00D839B9" w:rsidP="00D839B9">
            <w:pPr>
              <w:pStyle w:val="MTTableText"/>
              <w:rPr>
                <w:vanish/>
              </w:rPr>
            </w:pPr>
            <w:r w:rsidRPr="000036C1">
              <w:rPr>
                <w:vanish/>
              </w:rPr>
              <w:t>automatic by programmable temperature controller</w:t>
            </w:r>
          </w:p>
        </w:tc>
      </w:tr>
    </w:tbl>
    <w:p w14:paraId="77A61ED7" w14:textId="77777777" w:rsidR="00D839B9" w:rsidRPr="000036C1" w:rsidRDefault="00D839B9" w:rsidP="00D839B9">
      <w:pPr>
        <w:pStyle w:val="MTStandard"/>
        <w:rPr>
          <w:vanish/>
        </w:rPr>
      </w:pPr>
      <w:r w:rsidRPr="000036C1">
        <w:rPr>
          <w:vanish/>
        </w:rPr>
        <w:br w:type="page"/>
      </w:r>
    </w:p>
    <w:p w14:paraId="3AFA232E" w14:textId="77777777" w:rsidR="00D839B9" w:rsidRPr="000036C1" w:rsidRDefault="00D839B9" w:rsidP="00D839B9">
      <w:pPr>
        <w:pStyle w:val="MTHeading"/>
        <w:rPr>
          <w:vanish/>
        </w:rPr>
      </w:pPr>
      <w:r w:rsidRPr="000036C1">
        <w:rPr>
          <w:vanish/>
        </w:rPr>
        <w:t>Main Components</w:t>
      </w:r>
    </w:p>
    <w:p w14:paraId="292465F7" w14:textId="77777777" w:rsidR="00D839B9" w:rsidRPr="000036C1" w:rsidRDefault="00D839B9" w:rsidP="00D839B9">
      <w:pPr>
        <w:pStyle w:val="MTBulletIndent"/>
        <w:tabs>
          <w:tab w:val="clear" w:pos="1211"/>
          <w:tab w:val="num" w:pos="927"/>
        </w:tabs>
        <w:ind w:left="907"/>
        <w:rPr>
          <w:vanish/>
        </w:rPr>
      </w:pPr>
      <w:r w:rsidRPr="000036C1">
        <w:rPr>
          <w:vanish/>
        </w:rPr>
        <w:t>Supporting structure</w:t>
      </w:r>
    </w:p>
    <w:p w14:paraId="74688ECB" w14:textId="77777777" w:rsidR="00D839B9" w:rsidRPr="000036C1" w:rsidRDefault="00D839B9" w:rsidP="00D839B9">
      <w:pPr>
        <w:pStyle w:val="MTBulletIndent"/>
        <w:tabs>
          <w:tab w:val="clear" w:pos="1211"/>
          <w:tab w:val="num" w:pos="927"/>
        </w:tabs>
        <w:ind w:left="907"/>
        <w:rPr>
          <w:vanish/>
        </w:rPr>
      </w:pPr>
      <w:r w:rsidRPr="000036C1">
        <w:rPr>
          <w:vanish/>
        </w:rPr>
        <w:t>Tilting frame</w:t>
      </w:r>
    </w:p>
    <w:p w14:paraId="6A3AE852" w14:textId="77777777" w:rsidR="00D839B9" w:rsidRPr="000036C1" w:rsidRDefault="00D839B9" w:rsidP="00D839B9">
      <w:pPr>
        <w:pStyle w:val="MTBulletIndent"/>
        <w:tabs>
          <w:tab w:val="clear" w:pos="1211"/>
          <w:tab w:val="num" w:pos="927"/>
        </w:tabs>
        <w:ind w:left="907"/>
        <w:rPr>
          <w:vanish/>
        </w:rPr>
      </w:pPr>
      <w:r w:rsidRPr="000036C1">
        <w:rPr>
          <w:vanish/>
        </w:rPr>
        <w:t>Gas burners</w:t>
      </w:r>
    </w:p>
    <w:p w14:paraId="70EF8540" w14:textId="77777777" w:rsidR="00D839B9" w:rsidRPr="000036C1" w:rsidRDefault="00D839B9" w:rsidP="00D839B9">
      <w:pPr>
        <w:pStyle w:val="MTBulletIndent"/>
        <w:tabs>
          <w:tab w:val="clear" w:pos="1211"/>
          <w:tab w:val="num" w:pos="927"/>
        </w:tabs>
        <w:ind w:left="907"/>
        <w:rPr>
          <w:vanish/>
        </w:rPr>
      </w:pPr>
      <w:r w:rsidRPr="000036C1">
        <w:rPr>
          <w:vanish/>
        </w:rPr>
        <w:t>Heat protection covering</w:t>
      </w:r>
    </w:p>
    <w:p w14:paraId="2FD7E4EF" w14:textId="77777777" w:rsidR="00D839B9" w:rsidRPr="000036C1" w:rsidRDefault="00D839B9" w:rsidP="00D839B9">
      <w:pPr>
        <w:pStyle w:val="MTBulletIndent"/>
        <w:tabs>
          <w:tab w:val="clear" w:pos="1211"/>
          <w:tab w:val="num" w:pos="927"/>
        </w:tabs>
        <w:ind w:left="907"/>
        <w:rPr>
          <w:vanish/>
        </w:rPr>
      </w:pPr>
      <w:r w:rsidRPr="000036C1">
        <w:rPr>
          <w:vanish/>
        </w:rPr>
        <w:t>Combustion air fan</w:t>
      </w:r>
    </w:p>
    <w:p w14:paraId="087661E5" w14:textId="77777777" w:rsidR="00D839B9" w:rsidRPr="000036C1" w:rsidRDefault="00D839B9" w:rsidP="00D839B9">
      <w:pPr>
        <w:pStyle w:val="MTBulletIndent"/>
        <w:tabs>
          <w:tab w:val="clear" w:pos="1211"/>
          <w:tab w:val="num" w:pos="927"/>
        </w:tabs>
        <w:ind w:left="907"/>
        <w:rPr>
          <w:vanish/>
        </w:rPr>
      </w:pPr>
      <w:r w:rsidRPr="000036C1">
        <w:rPr>
          <w:vanish/>
        </w:rPr>
        <w:t>Gas / air control station</w:t>
      </w:r>
    </w:p>
    <w:p w14:paraId="40964317" w14:textId="77777777" w:rsidR="00D839B9" w:rsidRPr="000036C1" w:rsidRDefault="00D839B9" w:rsidP="00D839B9">
      <w:pPr>
        <w:pStyle w:val="MTBulletIndent"/>
        <w:tabs>
          <w:tab w:val="clear" w:pos="1211"/>
          <w:tab w:val="num" w:pos="927"/>
        </w:tabs>
        <w:ind w:left="907"/>
        <w:rPr>
          <w:vanish/>
          <w:highlight w:val="yellow"/>
        </w:rPr>
      </w:pPr>
      <w:r w:rsidRPr="000036C1">
        <w:rPr>
          <w:vanish/>
          <w:highlight w:val="yellow"/>
        </w:rPr>
        <w:t>Nitrogen flushing system  (for coke oven gas only !)</w:t>
      </w:r>
    </w:p>
    <w:p w14:paraId="5F98AC56" w14:textId="77777777" w:rsidR="00D839B9" w:rsidRPr="000036C1" w:rsidRDefault="00D839B9" w:rsidP="00D839B9">
      <w:pPr>
        <w:pStyle w:val="MTBulletIndent"/>
        <w:tabs>
          <w:tab w:val="clear" w:pos="1211"/>
          <w:tab w:val="num" w:pos="927"/>
        </w:tabs>
        <w:ind w:left="907"/>
        <w:rPr>
          <w:vanish/>
        </w:rPr>
      </w:pPr>
      <w:r w:rsidRPr="000036C1">
        <w:rPr>
          <w:vanish/>
        </w:rPr>
        <w:t>Hydraulic tilting drive</w:t>
      </w:r>
    </w:p>
    <w:p w14:paraId="7F18370E" w14:textId="77777777" w:rsidR="00D839B9" w:rsidRPr="000036C1" w:rsidRDefault="00D839B9" w:rsidP="00D839B9">
      <w:pPr>
        <w:pStyle w:val="MTBulletIndent"/>
        <w:tabs>
          <w:tab w:val="clear" w:pos="1211"/>
          <w:tab w:val="num" w:pos="927"/>
        </w:tabs>
        <w:ind w:left="907"/>
        <w:rPr>
          <w:vanish/>
        </w:rPr>
      </w:pPr>
      <w:r w:rsidRPr="000036C1">
        <w:rPr>
          <w:vanish/>
        </w:rPr>
        <w:t>Hydraulic power unit</w:t>
      </w:r>
    </w:p>
    <w:p w14:paraId="5F050FCA" w14:textId="77777777" w:rsidR="00D839B9" w:rsidRPr="000036C1" w:rsidRDefault="00D839B9" w:rsidP="00D839B9">
      <w:pPr>
        <w:pStyle w:val="MTBulletIndent"/>
        <w:tabs>
          <w:tab w:val="clear" w:pos="1211"/>
          <w:tab w:val="num" w:pos="927"/>
        </w:tabs>
        <w:ind w:left="907"/>
        <w:rPr>
          <w:vanish/>
        </w:rPr>
      </w:pPr>
      <w:r w:rsidRPr="000036C1">
        <w:rPr>
          <w:vanish/>
        </w:rPr>
        <w:t>Electrical control panel</w:t>
      </w:r>
    </w:p>
    <w:p w14:paraId="603BB463" w14:textId="77777777" w:rsidR="00D839B9" w:rsidRPr="000036C1" w:rsidRDefault="00D839B9" w:rsidP="00D839B9">
      <w:pPr>
        <w:pStyle w:val="MTStandard"/>
        <w:rPr>
          <w:vanish/>
        </w:rPr>
      </w:pPr>
    </w:p>
    <w:p w14:paraId="6D842B67" w14:textId="77777777" w:rsidR="00D839B9" w:rsidRPr="000036C1" w:rsidRDefault="00D839B9" w:rsidP="00D839B9">
      <w:pPr>
        <w:pStyle w:val="MTStandard"/>
        <w:rPr>
          <w:vanish/>
        </w:rPr>
      </w:pPr>
      <w:r w:rsidRPr="000036C1">
        <w:rPr>
          <w:vanish/>
        </w:rPr>
        <w:br w:type="page"/>
      </w:r>
      <w:bookmarkStart w:id="1966" w:name="_Toc506862842"/>
      <w:bookmarkStart w:id="1967" w:name="_Toc510846572"/>
      <w:bookmarkStart w:id="1968" w:name="_Toc536413629"/>
      <w:bookmarkStart w:id="1969" w:name="_Toc3108199"/>
      <w:bookmarkStart w:id="1970" w:name="_Toc65989872"/>
      <w:bookmarkStart w:id="1971" w:name="_Toc227575919"/>
      <w:bookmarkStart w:id="1972" w:name="_Toc242177799"/>
      <w:bookmarkStart w:id="1973" w:name="_Toc362833857"/>
      <w:bookmarkStart w:id="1974" w:name="_Toc362858535"/>
      <w:bookmarkStart w:id="1975" w:name="_Toc363527592"/>
      <w:bookmarkStart w:id="1976" w:name="_Toc386513337"/>
      <w:bookmarkStart w:id="1977" w:name="_Toc421614531"/>
      <w:bookmarkStart w:id="1978" w:name="_Toc431095638"/>
      <w:bookmarkStart w:id="1979" w:name="_Toc481391205"/>
    </w:p>
    <w:p w14:paraId="02820EC6" w14:textId="77777777" w:rsidR="00D839B9" w:rsidRPr="00447523" w:rsidRDefault="00D839B9" w:rsidP="00D839B9">
      <w:pPr>
        <w:pStyle w:val="MTHeadingSCS3"/>
      </w:pPr>
      <w:bookmarkStart w:id="1980" w:name="_Toc53052488"/>
      <w:bookmarkStart w:id="1981" w:name="_Toc85786272"/>
      <w:r w:rsidRPr="00447523">
        <w:t>CB.53</w:t>
      </w:r>
      <w:r>
        <w:t>.5 Flow control m</w:t>
      </w:r>
      <w:r w:rsidRPr="00447523">
        <w:t>aintenance</w:t>
      </w:r>
      <w:bookmarkEnd w:id="1966"/>
      <w:bookmarkEnd w:id="1967"/>
      <w:bookmarkEnd w:id="1968"/>
      <w:bookmarkEnd w:id="1969"/>
      <w:bookmarkEnd w:id="1970"/>
      <w:r>
        <w:t xml:space="preserve"> d</w:t>
      </w:r>
      <w:r w:rsidRPr="00447523">
        <w:t>evices</w:t>
      </w:r>
      <w:bookmarkEnd w:id="1971"/>
      <w:bookmarkEnd w:id="1972"/>
      <w:bookmarkEnd w:id="1980"/>
      <w:bookmarkEnd w:id="1981"/>
      <w:r w:rsidRPr="00447523">
        <w:t xml:space="preserve"> </w:t>
      </w:r>
    </w:p>
    <w:p w14:paraId="527D7B40" w14:textId="77777777" w:rsidR="00D839B9" w:rsidRPr="00447523" w:rsidRDefault="00D839B9" w:rsidP="00D839B9">
      <w:pPr>
        <w:pStyle w:val="MTHeadingSCS4"/>
      </w:pPr>
      <w:bookmarkStart w:id="1982" w:name="_Toc227575920"/>
      <w:bookmarkStart w:id="1983" w:name="_Toc242177800"/>
      <w:bookmarkStart w:id="1984" w:name="_Toc53052489"/>
      <w:bookmarkStart w:id="1985" w:name="_Toc85786273"/>
      <w:bookmarkEnd w:id="1973"/>
      <w:bookmarkEnd w:id="1974"/>
      <w:bookmarkEnd w:id="1975"/>
      <w:bookmarkEnd w:id="1976"/>
      <w:bookmarkEnd w:id="1977"/>
      <w:bookmarkEnd w:id="1978"/>
      <w:bookmarkEnd w:id="1979"/>
      <w:r w:rsidRPr="00447523">
        <w:t>CB.53</w:t>
      </w:r>
      <w:r>
        <w:t>.55 Stopper rod t</w:t>
      </w:r>
      <w:r w:rsidRPr="00447523">
        <w:t>restle</w:t>
      </w:r>
      <w:bookmarkEnd w:id="1982"/>
      <w:bookmarkEnd w:id="1983"/>
      <w:bookmarkEnd w:id="1984"/>
      <w:bookmarkEnd w:id="1985"/>
    </w:p>
    <w:p w14:paraId="32EE1E5E" w14:textId="77777777" w:rsidR="00D839B9" w:rsidRPr="00447523" w:rsidRDefault="00D839B9" w:rsidP="00D839B9">
      <w:pPr>
        <w:pStyle w:val="MTHeading"/>
      </w:pPr>
      <w:r w:rsidRPr="00447523">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447523" w14:paraId="57709BE5" w14:textId="77777777" w:rsidTr="00D839B9">
        <w:tc>
          <w:tcPr>
            <w:tcW w:w="3544" w:type="dxa"/>
          </w:tcPr>
          <w:p w14:paraId="740FDE00" w14:textId="77777777" w:rsidR="00D839B9" w:rsidRPr="00447523" w:rsidRDefault="00D839B9" w:rsidP="00D839B9">
            <w:pPr>
              <w:pStyle w:val="MTTableText"/>
            </w:pPr>
            <w:r w:rsidRPr="00447523">
              <w:t>Type of Design</w:t>
            </w:r>
          </w:p>
        </w:tc>
        <w:tc>
          <w:tcPr>
            <w:tcW w:w="5953" w:type="dxa"/>
          </w:tcPr>
          <w:p w14:paraId="1FC4AEBF" w14:textId="77777777" w:rsidR="00D839B9" w:rsidRPr="00447523" w:rsidRDefault="00D839B9" w:rsidP="00D839B9">
            <w:pPr>
              <w:pStyle w:val="MTTableText"/>
            </w:pPr>
            <w:r w:rsidRPr="00447523">
              <w:t>steel structure</w:t>
            </w:r>
          </w:p>
        </w:tc>
      </w:tr>
      <w:tr w:rsidR="00D839B9" w:rsidRPr="00447523" w14:paraId="662B236B" w14:textId="77777777" w:rsidTr="00D839B9">
        <w:tc>
          <w:tcPr>
            <w:tcW w:w="3544" w:type="dxa"/>
          </w:tcPr>
          <w:p w14:paraId="1619771C" w14:textId="77777777" w:rsidR="00D839B9" w:rsidRPr="00447523" w:rsidRDefault="00D839B9" w:rsidP="00D839B9">
            <w:pPr>
              <w:pStyle w:val="MTTableText"/>
            </w:pPr>
            <w:r w:rsidRPr="00447523">
              <w:t>Capacity of Storage Trestle</w:t>
            </w:r>
          </w:p>
        </w:tc>
        <w:tc>
          <w:tcPr>
            <w:tcW w:w="5953" w:type="dxa"/>
          </w:tcPr>
          <w:p w14:paraId="69FB3B9F" w14:textId="305BF2B6" w:rsidR="00D839B9" w:rsidRPr="00447523" w:rsidRDefault="000036C1" w:rsidP="00D839B9">
            <w:pPr>
              <w:pStyle w:val="MTTableText"/>
            </w:pPr>
            <w:r>
              <w:t>6</w:t>
            </w:r>
            <w:r w:rsidR="00D839B9" w:rsidRPr="00447523">
              <w:t xml:space="preserve"> stopper systems</w:t>
            </w:r>
          </w:p>
        </w:tc>
      </w:tr>
    </w:tbl>
    <w:p w14:paraId="1FFAA5DA" w14:textId="77777777" w:rsidR="00D839B9" w:rsidRDefault="00D839B9" w:rsidP="00D839B9">
      <w:pPr>
        <w:pStyle w:val="MTStandard"/>
      </w:pPr>
    </w:p>
    <w:p w14:paraId="6DB957D6" w14:textId="77777777" w:rsidR="00D839B9" w:rsidRPr="00447523" w:rsidRDefault="00D839B9" w:rsidP="00D839B9">
      <w:pPr>
        <w:pStyle w:val="MTHeading"/>
      </w:pPr>
      <w:r w:rsidRPr="00447523">
        <w:t>Technical Description:</w:t>
      </w:r>
    </w:p>
    <w:p w14:paraId="7A6B9D0E" w14:textId="77777777" w:rsidR="00D839B9" w:rsidRPr="00447523" w:rsidRDefault="00D839B9" w:rsidP="00D839B9">
      <w:pPr>
        <w:pStyle w:val="MTStandard"/>
      </w:pPr>
      <w:r w:rsidRPr="00447523">
        <w:t>The stopper rod trestle serves for storage of the complete stopper rod systems.</w:t>
      </w:r>
    </w:p>
    <w:p w14:paraId="0D752D15" w14:textId="77777777" w:rsidR="00D839B9" w:rsidRDefault="00D839B9" w:rsidP="00D839B9">
      <w:pPr>
        <w:pStyle w:val="MTStandard"/>
      </w:pPr>
    </w:p>
    <w:p w14:paraId="634F3001" w14:textId="77777777" w:rsidR="00D839B9" w:rsidRPr="00AD66A6" w:rsidRDefault="00D839B9" w:rsidP="00D839B9">
      <w:pPr>
        <w:pStyle w:val="MTHeadingSCS3"/>
      </w:pPr>
      <w:bookmarkStart w:id="1986" w:name="_Toc53052490"/>
      <w:bookmarkStart w:id="1987" w:name="_Toc85786274"/>
      <w:r>
        <w:t xml:space="preserve">CB.53.6 </w:t>
      </w:r>
      <w:r w:rsidRPr="00AD66A6">
        <w:t>Tundish relining equipment</w:t>
      </w:r>
      <w:bookmarkEnd w:id="1986"/>
      <w:bookmarkEnd w:id="1987"/>
    </w:p>
    <w:p w14:paraId="6FF18B19" w14:textId="74E4154E" w:rsidR="00D839B9" w:rsidRDefault="00D839B9" w:rsidP="00D839B9">
      <w:pPr>
        <w:pStyle w:val="MTStandard"/>
      </w:pPr>
      <w:r>
        <w:t>refer to scope</w:t>
      </w:r>
      <w:r w:rsidR="000036C1">
        <w:t xml:space="preserve"> </w:t>
      </w:r>
      <w:r>
        <w:t>list.</w:t>
      </w:r>
    </w:p>
    <w:p w14:paraId="20723E23" w14:textId="77777777" w:rsidR="00D839B9" w:rsidRDefault="00D839B9" w:rsidP="00D839B9">
      <w:pPr>
        <w:pStyle w:val="MTStandard"/>
      </w:pPr>
    </w:p>
    <w:p w14:paraId="59C68886" w14:textId="77777777" w:rsidR="00D839B9" w:rsidRPr="00AD66A6" w:rsidRDefault="00D839B9" w:rsidP="00D839B9">
      <w:pPr>
        <w:pStyle w:val="MTHeadingSCS3"/>
      </w:pPr>
      <w:bookmarkStart w:id="1988" w:name="_Toc53052491"/>
      <w:bookmarkStart w:id="1989" w:name="_Toc85786275"/>
      <w:r>
        <w:t xml:space="preserve">CB.53.7 </w:t>
      </w:r>
      <w:r w:rsidRPr="00AD66A6">
        <w:t>Tundish gunning equipment</w:t>
      </w:r>
      <w:bookmarkEnd w:id="1988"/>
      <w:bookmarkEnd w:id="1989"/>
    </w:p>
    <w:p w14:paraId="30706548" w14:textId="6800E8E6" w:rsidR="00D839B9" w:rsidRDefault="00D839B9" w:rsidP="00D839B9">
      <w:pPr>
        <w:pStyle w:val="MTStandard"/>
      </w:pPr>
      <w:r>
        <w:t>refer to scope</w:t>
      </w:r>
      <w:r w:rsidR="000036C1">
        <w:t xml:space="preserve"> </w:t>
      </w:r>
      <w:r>
        <w:t>list.</w:t>
      </w:r>
    </w:p>
    <w:p w14:paraId="62EA4482" w14:textId="37CFCF87" w:rsidR="00D839B9" w:rsidRDefault="00D839B9" w:rsidP="00D839B9">
      <w:pPr>
        <w:pStyle w:val="MTStandard"/>
      </w:pPr>
    </w:p>
    <w:p w14:paraId="499FC038" w14:textId="14F9211D" w:rsidR="000036C1" w:rsidRPr="00AD66A6" w:rsidRDefault="000036C1" w:rsidP="000036C1">
      <w:pPr>
        <w:pStyle w:val="MTHeadingSCS3"/>
      </w:pPr>
      <w:bookmarkStart w:id="1990" w:name="_Toc85786276"/>
      <w:r>
        <w:t xml:space="preserve">CB.53.9 </w:t>
      </w:r>
      <w:r w:rsidRPr="00AD66A6">
        <w:t xml:space="preserve">Tundish </w:t>
      </w:r>
      <w:r>
        <w:t>auxiliaries &amp; building</w:t>
      </w:r>
      <w:bookmarkEnd w:id="1990"/>
    </w:p>
    <w:p w14:paraId="109DFDE3" w14:textId="77777777" w:rsidR="000036C1" w:rsidRDefault="000036C1" w:rsidP="000036C1">
      <w:pPr>
        <w:pStyle w:val="MTStandard"/>
      </w:pPr>
      <w:r>
        <w:t>refer to scope list.</w:t>
      </w:r>
    </w:p>
    <w:p w14:paraId="3A59317B" w14:textId="77777777" w:rsidR="000036C1" w:rsidRPr="00447523" w:rsidRDefault="000036C1" w:rsidP="00D839B9">
      <w:pPr>
        <w:pStyle w:val="MTStandard"/>
      </w:pPr>
    </w:p>
    <w:p w14:paraId="505328C2" w14:textId="77777777" w:rsidR="00D839B9" w:rsidRDefault="00D839B9" w:rsidP="00D839B9">
      <w:pPr>
        <w:pStyle w:val="MTStandard"/>
      </w:pPr>
      <w:r w:rsidRPr="00447523">
        <w:br w:type="page"/>
      </w:r>
      <w:bookmarkStart w:id="1991" w:name="_Toc362833811"/>
      <w:bookmarkStart w:id="1992" w:name="_Toc362833860"/>
      <w:bookmarkStart w:id="1993" w:name="_Toc362858538"/>
      <w:bookmarkStart w:id="1994" w:name="_Toc363527595"/>
      <w:bookmarkStart w:id="1995" w:name="_Toc386513340"/>
      <w:bookmarkStart w:id="1996" w:name="_Toc421614534"/>
      <w:bookmarkStart w:id="1997" w:name="_Toc431095641"/>
      <w:bookmarkStart w:id="1998" w:name="_Toc481391208"/>
      <w:bookmarkStart w:id="1999" w:name="_Toc499541992"/>
      <w:bookmarkStart w:id="2000" w:name="_Toc500053303"/>
      <w:bookmarkStart w:id="2001" w:name="_Toc506862844"/>
      <w:bookmarkStart w:id="2002" w:name="_Toc510846574"/>
      <w:bookmarkStart w:id="2003" w:name="_Toc536413630"/>
      <w:bookmarkStart w:id="2004" w:name="_Toc3108200"/>
      <w:bookmarkStart w:id="2005" w:name="_Toc65989873"/>
      <w:bookmarkStart w:id="2006" w:name="_Toc227575921"/>
      <w:bookmarkStart w:id="2007" w:name="_Toc242177801"/>
    </w:p>
    <w:p w14:paraId="214F8C25" w14:textId="77777777" w:rsidR="00D839B9" w:rsidRPr="00447523" w:rsidRDefault="00D839B9" w:rsidP="00D839B9">
      <w:pPr>
        <w:pStyle w:val="MTHeadingSCS2"/>
      </w:pPr>
      <w:bookmarkStart w:id="2008" w:name="_Toc53052492"/>
      <w:bookmarkStart w:id="2009" w:name="_Toc85786277"/>
      <w:r w:rsidRPr="00447523">
        <w:lastRenderedPageBreak/>
        <w:t>CB.54</w:t>
      </w:r>
      <w:r>
        <w:t>.</w:t>
      </w:r>
      <w:r w:rsidRPr="00447523">
        <w:t xml:space="preserve"> Suspensions</w:t>
      </w:r>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14:paraId="03C02FFA" w14:textId="77777777" w:rsidR="00D839B9" w:rsidRPr="00447523" w:rsidRDefault="00D839B9" w:rsidP="00D839B9">
      <w:pPr>
        <w:pStyle w:val="MTHeadingSCS3"/>
      </w:pPr>
      <w:bookmarkStart w:id="2010" w:name="_Toc362833861"/>
      <w:bookmarkStart w:id="2011" w:name="_Toc362858539"/>
      <w:bookmarkStart w:id="2012" w:name="_Toc363527596"/>
      <w:bookmarkStart w:id="2013" w:name="_Toc386513341"/>
      <w:bookmarkStart w:id="2014" w:name="_Toc421614535"/>
      <w:bookmarkStart w:id="2015" w:name="_Toc431095642"/>
      <w:bookmarkStart w:id="2016" w:name="_Toc481391209"/>
      <w:bookmarkStart w:id="2017" w:name="_Toc499541993"/>
      <w:bookmarkStart w:id="2018" w:name="_Toc500053304"/>
      <w:bookmarkStart w:id="2019" w:name="_Toc506862845"/>
      <w:bookmarkStart w:id="2020" w:name="_Toc510846575"/>
      <w:bookmarkStart w:id="2021" w:name="_Toc536413631"/>
      <w:bookmarkStart w:id="2022" w:name="_Toc3108201"/>
      <w:bookmarkStart w:id="2023" w:name="_Toc65989874"/>
      <w:bookmarkStart w:id="2024" w:name="_Toc227575922"/>
      <w:bookmarkStart w:id="2025" w:name="_Toc242177802"/>
      <w:bookmarkStart w:id="2026" w:name="_Toc53052493"/>
      <w:bookmarkStart w:id="2027" w:name="_Toc85786278"/>
      <w:r w:rsidRPr="00447523">
        <w:t>CB.54</w:t>
      </w:r>
      <w:r>
        <w:t>.1 Beam s</w:t>
      </w:r>
      <w:r w:rsidRPr="00447523">
        <w:t>uspension</w:t>
      </w:r>
      <w:bookmarkEnd w:id="2010"/>
      <w:bookmarkEnd w:id="2011"/>
      <w:bookmarkEnd w:id="2012"/>
      <w:r w:rsidRPr="00447523">
        <w:t>s</w:t>
      </w:r>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p>
    <w:p w14:paraId="7EFD36B3" w14:textId="3E5205AF" w:rsidR="00D839B9" w:rsidRPr="00447523" w:rsidRDefault="00D839B9" w:rsidP="00D839B9">
      <w:pPr>
        <w:pStyle w:val="MTHeadingSCS4"/>
      </w:pPr>
      <w:bookmarkStart w:id="2028" w:name="_Toc506862846"/>
      <w:bookmarkStart w:id="2029" w:name="_Toc510846576"/>
      <w:bookmarkStart w:id="2030" w:name="_Toc536413632"/>
      <w:bookmarkStart w:id="2031" w:name="_Toc3108202"/>
      <w:bookmarkStart w:id="2032" w:name="_Toc65989875"/>
      <w:bookmarkStart w:id="2033" w:name="_Toc227575923"/>
      <w:bookmarkStart w:id="2034" w:name="_Toc242177803"/>
      <w:bookmarkStart w:id="2035" w:name="_Toc53052494"/>
      <w:bookmarkStart w:id="2036" w:name="_Toc85786279"/>
      <w:r w:rsidRPr="00447523">
        <w:t>CB.54</w:t>
      </w:r>
      <w:r>
        <w:t>.11 Tundish b</w:t>
      </w:r>
      <w:r w:rsidRPr="00447523">
        <w:t>eam</w:t>
      </w:r>
      <w:r>
        <w:t xml:space="preserve"> s</w:t>
      </w:r>
      <w:r w:rsidRPr="00447523">
        <w:t>uspension</w:t>
      </w:r>
      <w:bookmarkEnd w:id="2028"/>
      <w:bookmarkEnd w:id="2029"/>
      <w:bookmarkEnd w:id="2030"/>
      <w:bookmarkEnd w:id="2031"/>
      <w:bookmarkEnd w:id="2032"/>
      <w:bookmarkEnd w:id="2033"/>
      <w:bookmarkEnd w:id="2034"/>
      <w:bookmarkEnd w:id="2035"/>
      <w:r w:rsidR="00F177BF">
        <w:t xml:space="preserve"> </w:t>
      </w:r>
      <w:r w:rsidR="00F177BF" w:rsidRPr="00560C67">
        <w:rPr>
          <w:color w:val="FF0000"/>
        </w:rPr>
        <w:t>(Existing)</w:t>
      </w:r>
      <w:bookmarkEnd w:id="2036"/>
    </w:p>
    <w:p w14:paraId="532869A9" w14:textId="77777777" w:rsidR="00D839B9" w:rsidRPr="00447523" w:rsidRDefault="00D839B9" w:rsidP="00D839B9">
      <w:pPr>
        <w:pStyle w:val="MTHeading"/>
      </w:pPr>
      <w:r w:rsidRPr="00447523">
        <w:t xml:space="preserve">Technical Data </w:t>
      </w:r>
    </w:p>
    <w:p w14:paraId="506A6351" w14:textId="77777777" w:rsidR="00D839B9" w:rsidRPr="00447523" w:rsidRDefault="00D839B9" w:rsidP="00D839B9">
      <w:pPr>
        <w:pStyle w:val="MTHeading"/>
      </w:pPr>
      <w:r w:rsidRPr="00447523">
        <w:t>Application</w:t>
      </w:r>
    </w:p>
    <w:p w14:paraId="1C70FBFC" w14:textId="77777777" w:rsidR="00D839B9" w:rsidRPr="00447523" w:rsidRDefault="00D839B9" w:rsidP="00D839B9">
      <w:pPr>
        <w:pStyle w:val="MTStandard"/>
      </w:pPr>
      <w:r w:rsidRPr="00447523">
        <w:t>For handling of</w:t>
      </w:r>
    </w:p>
    <w:p w14:paraId="357FB90E" w14:textId="77777777" w:rsidR="00D839B9" w:rsidRPr="00447523" w:rsidRDefault="00D839B9" w:rsidP="00D839B9">
      <w:pPr>
        <w:pStyle w:val="MTBulletIndent"/>
        <w:tabs>
          <w:tab w:val="clear" w:pos="1211"/>
          <w:tab w:val="num" w:pos="927"/>
        </w:tabs>
        <w:ind w:left="907"/>
      </w:pPr>
      <w:r w:rsidRPr="00447523">
        <w:t xml:space="preserve">Tundish trough </w:t>
      </w:r>
    </w:p>
    <w:p w14:paraId="7FEB2500" w14:textId="77777777" w:rsidR="00D839B9" w:rsidRPr="00447523" w:rsidRDefault="00D839B9" w:rsidP="00D839B9">
      <w:pPr>
        <w:pStyle w:val="MTStandard"/>
      </w:pPr>
      <w:r w:rsidRPr="00447523">
        <w:t>Carrying capacity limited to 1 full tundish trough</w:t>
      </w:r>
    </w:p>
    <w:p w14:paraId="7AF765CF" w14:textId="77777777" w:rsidR="00D839B9" w:rsidRPr="00447523" w:rsidRDefault="00D839B9" w:rsidP="00D839B9">
      <w:pPr>
        <w:pStyle w:val="MTHeading"/>
      </w:pPr>
      <w:r w:rsidRPr="00447523">
        <w:t>Functional Description</w:t>
      </w:r>
    </w:p>
    <w:p w14:paraId="0009BD4D" w14:textId="77777777" w:rsidR="00D839B9" w:rsidRPr="00447523" w:rsidRDefault="00D839B9" w:rsidP="00D839B9">
      <w:pPr>
        <w:pStyle w:val="MTStandard"/>
      </w:pPr>
      <w:r w:rsidRPr="00447523">
        <w:t>The beam suspensions allow for the transfer of the above components.</w:t>
      </w:r>
    </w:p>
    <w:p w14:paraId="10AFD345" w14:textId="77777777" w:rsidR="00D839B9" w:rsidRPr="00447523" w:rsidRDefault="00D839B9" w:rsidP="00D839B9">
      <w:pPr>
        <w:pStyle w:val="MTHeading"/>
      </w:pPr>
      <w:r w:rsidRPr="00447523">
        <w:t>Main Components</w:t>
      </w:r>
    </w:p>
    <w:p w14:paraId="4448BC8F" w14:textId="77777777" w:rsidR="00D839B9" w:rsidRPr="00447523" w:rsidRDefault="00D839B9" w:rsidP="00D839B9">
      <w:pPr>
        <w:pStyle w:val="MTBulletIndent"/>
        <w:tabs>
          <w:tab w:val="clear" w:pos="1211"/>
          <w:tab w:val="num" w:pos="927"/>
        </w:tabs>
        <w:ind w:left="907"/>
      </w:pPr>
      <w:r w:rsidRPr="00447523">
        <w:t>Beams</w:t>
      </w:r>
    </w:p>
    <w:p w14:paraId="35768DD0" w14:textId="77777777" w:rsidR="00D839B9" w:rsidRPr="00447523" w:rsidRDefault="00D839B9" w:rsidP="00D839B9">
      <w:pPr>
        <w:pStyle w:val="MTBulletIndent"/>
        <w:tabs>
          <w:tab w:val="clear" w:pos="1211"/>
          <w:tab w:val="num" w:pos="927"/>
        </w:tabs>
        <w:ind w:left="907"/>
      </w:pPr>
      <w:r w:rsidRPr="00447523">
        <w:t>Hooks</w:t>
      </w:r>
    </w:p>
    <w:p w14:paraId="202B405A" w14:textId="77777777" w:rsidR="00D839B9" w:rsidRPr="00447523" w:rsidRDefault="00D839B9" w:rsidP="00D839B9">
      <w:pPr>
        <w:pStyle w:val="MTHeading"/>
      </w:pPr>
      <w:r w:rsidRPr="00447523">
        <w:t>Advantages of Design</w:t>
      </w:r>
    </w:p>
    <w:p w14:paraId="365083BA" w14:textId="77777777" w:rsidR="00D839B9" w:rsidRPr="00447523" w:rsidRDefault="00D839B9" w:rsidP="00D839B9">
      <w:pPr>
        <w:pStyle w:val="MTBulletIndent"/>
        <w:tabs>
          <w:tab w:val="clear" w:pos="1211"/>
          <w:tab w:val="num" w:pos="927"/>
        </w:tabs>
        <w:ind w:left="907"/>
      </w:pPr>
      <w:r>
        <w:t>Suspension can be placed on the ground without storage stand</w:t>
      </w:r>
    </w:p>
    <w:p w14:paraId="49DA57E7" w14:textId="0001AFC4" w:rsidR="00D839B9" w:rsidRDefault="00D839B9" w:rsidP="00D839B9">
      <w:pPr>
        <w:pStyle w:val="MTHeading"/>
      </w:pPr>
      <w:r>
        <w:t>Reference Drawing CB.54.11 Tundish beam suspension</w:t>
      </w:r>
    </w:p>
    <w:p w14:paraId="0B5611A0" w14:textId="1AC42CF2" w:rsidR="00C713D4" w:rsidRDefault="00C713D4" w:rsidP="00D839B9">
      <w:pPr>
        <w:pStyle w:val="MTStandard"/>
        <w:jc w:val="center"/>
        <w:rPr>
          <w:noProof/>
        </w:rPr>
      </w:pPr>
      <w:r>
        <w:rPr>
          <w:noProof/>
        </w:rPr>
        <w:drawing>
          <wp:inline distT="0" distB="0" distL="0" distR="0" wp14:anchorId="72FD1062" wp14:editId="4A012D1D">
            <wp:extent cx="3580327" cy="3446933"/>
            <wp:effectExtent l="0" t="0" r="1270" b="1270"/>
            <wp:docPr id="43065" name="Picture 43065"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5" name="CB.54.11_Tundish_beam_suspens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86807" cy="3453172"/>
                    </a:xfrm>
                    <a:prstGeom prst="rect">
                      <a:avLst/>
                    </a:prstGeom>
                  </pic:spPr>
                </pic:pic>
              </a:graphicData>
            </a:graphic>
          </wp:inline>
        </w:drawing>
      </w:r>
    </w:p>
    <w:p w14:paraId="529D29ED" w14:textId="3AB5DC10" w:rsidR="00D839B9" w:rsidRDefault="00D839B9" w:rsidP="000036C1">
      <w:pPr>
        <w:pStyle w:val="MTStandard"/>
        <w:jc w:val="center"/>
      </w:pPr>
      <w:r>
        <w:t>- Typical sketch for reference only -</w:t>
      </w:r>
      <w:r w:rsidRPr="00447523">
        <w:br w:type="page"/>
      </w:r>
      <w:bookmarkStart w:id="2037" w:name="_Toc362833862"/>
      <w:bookmarkStart w:id="2038" w:name="_Toc362858540"/>
      <w:bookmarkStart w:id="2039" w:name="_Toc363527597"/>
      <w:bookmarkStart w:id="2040" w:name="_Toc386513342"/>
      <w:bookmarkStart w:id="2041" w:name="_Toc421614536"/>
      <w:bookmarkStart w:id="2042" w:name="_Toc431095643"/>
      <w:bookmarkStart w:id="2043" w:name="_Toc481391210"/>
      <w:bookmarkStart w:id="2044" w:name="_Toc499541994"/>
      <w:bookmarkStart w:id="2045" w:name="_Toc500053305"/>
      <w:bookmarkStart w:id="2046" w:name="_Toc506862848"/>
      <w:bookmarkStart w:id="2047" w:name="_Toc510846578"/>
      <w:bookmarkStart w:id="2048" w:name="_Toc536413633"/>
      <w:bookmarkStart w:id="2049" w:name="_Toc3108203"/>
      <w:bookmarkStart w:id="2050" w:name="_Toc65989876"/>
      <w:bookmarkStart w:id="2051" w:name="_Toc227575924"/>
      <w:bookmarkStart w:id="2052" w:name="_Toc242177804"/>
    </w:p>
    <w:p w14:paraId="725E5451" w14:textId="77777777" w:rsidR="00D839B9" w:rsidRPr="00447523" w:rsidRDefault="00D839B9" w:rsidP="00D839B9">
      <w:pPr>
        <w:pStyle w:val="MTHeadingSCS4"/>
      </w:pPr>
      <w:bookmarkStart w:id="2053" w:name="_Toc53052495"/>
      <w:bookmarkStart w:id="2054" w:name="_Toc85786280"/>
      <w:r w:rsidRPr="00447523">
        <w:lastRenderedPageBreak/>
        <w:t>CB.54</w:t>
      </w:r>
      <w:r>
        <w:t>.12A Universal beam s</w:t>
      </w:r>
      <w:r w:rsidRPr="00447523">
        <w:t>uspension</w:t>
      </w:r>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r>
        <w:t xml:space="preserve"> casting area</w:t>
      </w:r>
      <w:bookmarkEnd w:id="2053"/>
      <w:bookmarkEnd w:id="2054"/>
    </w:p>
    <w:p w14:paraId="27D5A4DC" w14:textId="77777777" w:rsidR="00D839B9" w:rsidRPr="00447523" w:rsidRDefault="00D839B9" w:rsidP="00D839B9">
      <w:pPr>
        <w:pStyle w:val="MTHeading"/>
      </w:pPr>
      <w:r w:rsidRPr="00447523">
        <w:t>Technical Data</w:t>
      </w:r>
    </w:p>
    <w:p w14:paraId="4A224218" w14:textId="77777777" w:rsidR="00D839B9" w:rsidRPr="00447523" w:rsidRDefault="00D839B9" w:rsidP="00D839B9">
      <w:pPr>
        <w:pStyle w:val="MTHeading"/>
      </w:pPr>
      <w:r w:rsidRPr="00447523">
        <w:t>Application</w:t>
      </w:r>
    </w:p>
    <w:p w14:paraId="1F4E7913" w14:textId="77777777" w:rsidR="00D839B9" w:rsidRPr="00447523" w:rsidRDefault="00D839B9" w:rsidP="00D839B9">
      <w:pPr>
        <w:pStyle w:val="MTStandard"/>
      </w:pPr>
      <w:r w:rsidRPr="00447523">
        <w:t>For handling of</w:t>
      </w:r>
    </w:p>
    <w:p w14:paraId="20878607" w14:textId="77777777" w:rsidR="00D839B9" w:rsidRPr="00447523" w:rsidRDefault="00D839B9" w:rsidP="00D839B9">
      <w:pPr>
        <w:pStyle w:val="MTBulletIndent"/>
        <w:tabs>
          <w:tab w:val="clear" w:pos="1211"/>
          <w:tab w:val="num" w:pos="927"/>
        </w:tabs>
        <w:ind w:left="907"/>
      </w:pPr>
      <w:r w:rsidRPr="00447523">
        <w:t>Mold cover</w:t>
      </w:r>
    </w:p>
    <w:p w14:paraId="0A2D6FE5" w14:textId="77777777" w:rsidR="00D839B9" w:rsidRPr="00447523" w:rsidRDefault="00D839B9" w:rsidP="00D839B9">
      <w:pPr>
        <w:pStyle w:val="MTBulletIndent"/>
        <w:tabs>
          <w:tab w:val="clear" w:pos="1211"/>
          <w:tab w:val="num" w:pos="927"/>
        </w:tabs>
        <w:ind w:left="907"/>
      </w:pPr>
      <w:r w:rsidRPr="00447523">
        <w:t>Removable cover for casting platform</w:t>
      </w:r>
    </w:p>
    <w:p w14:paraId="0C2A6442" w14:textId="77777777" w:rsidR="00D839B9" w:rsidRPr="00447523" w:rsidRDefault="00D839B9" w:rsidP="00D839B9">
      <w:pPr>
        <w:pStyle w:val="MTBulletIndent"/>
        <w:tabs>
          <w:tab w:val="clear" w:pos="1211"/>
          <w:tab w:val="num" w:pos="927"/>
        </w:tabs>
        <w:ind w:left="907"/>
      </w:pPr>
      <w:r w:rsidRPr="00447523">
        <w:t>Mold</w:t>
      </w:r>
    </w:p>
    <w:p w14:paraId="5154F711" w14:textId="77777777" w:rsidR="00D839B9" w:rsidRPr="00447523" w:rsidRDefault="00D839B9" w:rsidP="00D839B9">
      <w:pPr>
        <w:pStyle w:val="MTBulletIndent"/>
        <w:tabs>
          <w:tab w:val="clear" w:pos="1211"/>
          <w:tab w:val="num" w:pos="927"/>
        </w:tabs>
        <w:ind w:left="907"/>
      </w:pPr>
      <w:r w:rsidRPr="00447523">
        <w:t>Bender</w:t>
      </w:r>
    </w:p>
    <w:p w14:paraId="43971EC4" w14:textId="77777777" w:rsidR="00D839B9" w:rsidRPr="00447523" w:rsidRDefault="00D839B9" w:rsidP="00D839B9">
      <w:pPr>
        <w:pStyle w:val="MTBulletIndent"/>
        <w:tabs>
          <w:tab w:val="clear" w:pos="1211"/>
          <w:tab w:val="num" w:pos="927"/>
        </w:tabs>
        <w:ind w:left="907"/>
      </w:pPr>
      <w:r>
        <w:t>Mold together with bender</w:t>
      </w:r>
    </w:p>
    <w:p w14:paraId="17842C02" w14:textId="77777777" w:rsidR="00D839B9" w:rsidRPr="00447523" w:rsidRDefault="00D839B9" w:rsidP="00D839B9">
      <w:pPr>
        <w:pStyle w:val="MTStandard"/>
      </w:pPr>
      <w:r w:rsidRPr="00447523">
        <w:t xml:space="preserve">Carrying capacity limited to 1 mold </w:t>
      </w:r>
      <w:r>
        <w:t>and</w:t>
      </w:r>
      <w:r w:rsidRPr="00447523">
        <w:t xml:space="preserve"> 1 bender together with stuck slab</w:t>
      </w:r>
    </w:p>
    <w:p w14:paraId="4499044B" w14:textId="77777777" w:rsidR="00D839B9" w:rsidRPr="00447523" w:rsidRDefault="00D839B9" w:rsidP="00D839B9">
      <w:pPr>
        <w:pStyle w:val="MTHeading"/>
      </w:pPr>
      <w:r w:rsidRPr="00447523">
        <w:t>Functional Description</w:t>
      </w:r>
    </w:p>
    <w:p w14:paraId="3D469A99" w14:textId="77777777" w:rsidR="00D839B9" w:rsidRPr="00447523" w:rsidRDefault="00D839B9" w:rsidP="00D839B9">
      <w:pPr>
        <w:pStyle w:val="MTStandard"/>
      </w:pPr>
      <w:r w:rsidRPr="00447523">
        <w:t>The combined beam suspension with chains allows for the transfer of the above components using only one suspension.</w:t>
      </w:r>
    </w:p>
    <w:p w14:paraId="58A5A1E4" w14:textId="77777777" w:rsidR="00D839B9" w:rsidRPr="00447523" w:rsidRDefault="00D839B9" w:rsidP="00D839B9">
      <w:pPr>
        <w:pStyle w:val="MTHeading"/>
      </w:pPr>
      <w:r w:rsidRPr="00447523">
        <w:t>Main Components</w:t>
      </w:r>
    </w:p>
    <w:p w14:paraId="65409E83" w14:textId="77777777" w:rsidR="00D839B9" w:rsidRPr="00447523" w:rsidRDefault="00D839B9" w:rsidP="00D839B9">
      <w:pPr>
        <w:pStyle w:val="MTBulletIndent"/>
        <w:tabs>
          <w:tab w:val="clear" w:pos="1211"/>
          <w:tab w:val="num" w:pos="927"/>
        </w:tabs>
        <w:ind w:left="907"/>
      </w:pPr>
      <w:r w:rsidRPr="00447523">
        <w:t>Beam</w:t>
      </w:r>
    </w:p>
    <w:p w14:paraId="7B0DFD00" w14:textId="77777777" w:rsidR="00D839B9" w:rsidRPr="00447523" w:rsidRDefault="00D839B9" w:rsidP="00D839B9">
      <w:pPr>
        <w:pStyle w:val="MTBulletIndent"/>
        <w:tabs>
          <w:tab w:val="clear" w:pos="1211"/>
          <w:tab w:val="num" w:pos="927"/>
        </w:tabs>
        <w:ind w:left="907"/>
      </w:pPr>
      <w:r w:rsidRPr="00447523">
        <w:t>Chains with suspensions</w:t>
      </w:r>
    </w:p>
    <w:p w14:paraId="62AFDB0A" w14:textId="77777777" w:rsidR="00D839B9" w:rsidRPr="00447523" w:rsidRDefault="00D839B9" w:rsidP="00D839B9">
      <w:pPr>
        <w:pStyle w:val="MTHeading"/>
      </w:pPr>
      <w:r w:rsidRPr="00447523">
        <w:t>Main Characteristics</w:t>
      </w:r>
    </w:p>
    <w:p w14:paraId="0F72FA28" w14:textId="77777777" w:rsidR="00D839B9" w:rsidRPr="00447523" w:rsidRDefault="00D839B9" w:rsidP="00D839B9">
      <w:pPr>
        <w:pStyle w:val="MTBulletIndent"/>
        <w:tabs>
          <w:tab w:val="clear" w:pos="1211"/>
          <w:tab w:val="num" w:pos="927"/>
        </w:tabs>
        <w:ind w:left="907"/>
      </w:pPr>
      <w:r w:rsidRPr="00447523">
        <w:t>Uniform load distribution onto the chains</w:t>
      </w:r>
    </w:p>
    <w:p w14:paraId="48F39D1C" w14:textId="77777777" w:rsidR="00D839B9" w:rsidRPr="00447523" w:rsidRDefault="00D839B9" w:rsidP="00D839B9">
      <w:pPr>
        <w:pStyle w:val="MTBulletIndent"/>
        <w:tabs>
          <w:tab w:val="clear" w:pos="1211"/>
          <w:tab w:val="num" w:pos="927"/>
        </w:tabs>
        <w:ind w:left="907"/>
      </w:pPr>
      <w:r w:rsidRPr="00447523">
        <w:t>Transfer of different components using the same chain due to special chain design</w:t>
      </w:r>
    </w:p>
    <w:p w14:paraId="44DF0713" w14:textId="77777777" w:rsidR="00D839B9" w:rsidRPr="00447523" w:rsidRDefault="00D839B9" w:rsidP="00D839B9">
      <w:pPr>
        <w:pStyle w:val="MTBulletIndent"/>
        <w:tabs>
          <w:tab w:val="clear" w:pos="1211"/>
          <w:tab w:val="num" w:pos="927"/>
        </w:tabs>
        <w:ind w:left="907"/>
      </w:pPr>
      <w:r w:rsidRPr="00447523">
        <w:t>Low overall height of the suspension</w:t>
      </w:r>
    </w:p>
    <w:p w14:paraId="3B1F3DD1" w14:textId="77777777" w:rsidR="00D839B9" w:rsidRPr="00447523" w:rsidRDefault="00D839B9" w:rsidP="00D839B9">
      <w:pPr>
        <w:pStyle w:val="MTHeading"/>
      </w:pPr>
      <w:r w:rsidRPr="00447523">
        <w:t>Advantages of Design</w:t>
      </w:r>
    </w:p>
    <w:p w14:paraId="38935391" w14:textId="77777777" w:rsidR="00D839B9" w:rsidRDefault="00D839B9" w:rsidP="00D839B9">
      <w:pPr>
        <w:pStyle w:val="MTBulletIndent"/>
        <w:tabs>
          <w:tab w:val="clear" w:pos="1211"/>
          <w:tab w:val="num" w:pos="927"/>
        </w:tabs>
        <w:ind w:left="907"/>
      </w:pPr>
      <w:r w:rsidRPr="00447523">
        <w:t>Time is saved because the suspension need not be exchanged (minimization of empty crane running)</w:t>
      </w:r>
    </w:p>
    <w:p w14:paraId="06F9B6F3" w14:textId="77777777" w:rsidR="00D839B9" w:rsidRPr="00447523" w:rsidRDefault="00D839B9" w:rsidP="00D839B9">
      <w:pPr>
        <w:pStyle w:val="MTBulletIndent"/>
        <w:tabs>
          <w:tab w:val="clear" w:pos="1211"/>
          <w:tab w:val="num" w:pos="927"/>
        </w:tabs>
        <w:ind w:left="907"/>
      </w:pPr>
      <w:r>
        <w:t>Suspension can be placed on the ground without storage stand</w:t>
      </w:r>
    </w:p>
    <w:p w14:paraId="34EC3084" w14:textId="77777777" w:rsidR="00D839B9" w:rsidRDefault="00D839B9" w:rsidP="00D839B9">
      <w:pPr>
        <w:pStyle w:val="MTStandard"/>
      </w:pPr>
    </w:p>
    <w:p w14:paraId="640E002F" w14:textId="77777777" w:rsidR="00D839B9" w:rsidRDefault="00D839B9" w:rsidP="00D839B9">
      <w:pPr>
        <w:pStyle w:val="MTHeading"/>
      </w:pPr>
      <w:r>
        <w:lastRenderedPageBreak/>
        <w:t>Reference Drawing CB.54.12A Universal beam suspension casting area</w:t>
      </w:r>
    </w:p>
    <w:p w14:paraId="7877E532" w14:textId="021E2A9A" w:rsidR="00C713D4" w:rsidRDefault="00C713D4" w:rsidP="00D839B9">
      <w:pPr>
        <w:pStyle w:val="MTStandard"/>
        <w:jc w:val="center"/>
        <w:rPr>
          <w:noProof/>
        </w:rPr>
      </w:pPr>
      <w:r>
        <w:rPr>
          <w:noProof/>
        </w:rPr>
        <w:drawing>
          <wp:inline distT="0" distB="0" distL="0" distR="0" wp14:anchorId="5A551A6E" wp14:editId="3FAA92B9">
            <wp:extent cx="2505039" cy="3825025"/>
            <wp:effectExtent l="0" t="0" r="0" b="4445"/>
            <wp:docPr id="43066" name="Picture 4306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6" name="CB.54.12A_Universal_beam_suspens._casting_are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10524" cy="3833401"/>
                    </a:xfrm>
                    <a:prstGeom prst="rect">
                      <a:avLst/>
                    </a:prstGeom>
                  </pic:spPr>
                </pic:pic>
              </a:graphicData>
            </a:graphic>
          </wp:inline>
        </w:drawing>
      </w:r>
    </w:p>
    <w:p w14:paraId="4AD52FF4" w14:textId="77777777" w:rsidR="00D839B9" w:rsidRDefault="00D839B9" w:rsidP="00D839B9">
      <w:pPr>
        <w:pStyle w:val="MTStandard"/>
        <w:jc w:val="center"/>
      </w:pPr>
      <w:r>
        <w:t>- Typical sketch for reference only -</w:t>
      </w:r>
    </w:p>
    <w:p w14:paraId="6F9D8CEA" w14:textId="77777777" w:rsidR="00D839B9" w:rsidRPr="00447523" w:rsidRDefault="00D839B9" w:rsidP="00D839B9">
      <w:pPr>
        <w:pStyle w:val="MTStandard"/>
      </w:pPr>
    </w:p>
    <w:p w14:paraId="0A33CEB8" w14:textId="77777777" w:rsidR="00D839B9" w:rsidRDefault="00D839B9" w:rsidP="00D839B9">
      <w:pPr>
        <w:pStyle w:val="MTStandard"/>
      </w:pPr>
      <w:r w:rsidRPr="00447523">
        <w:br w:type="page"/>
      </w:r>
      <w:bookmarkStart w:id="2055" w:name="_Toc536413634"/>
      <w:bookmarkStart w:id="2056" w:name="_Toc3108204"/>
      <w:bookmarkStart w:id="2057" w:name="_Toc65989877"/>
      <w:bookmarkStart w:id="2058" w:name="_Toc227575925"/>
      <w:bookmarkStart w:id="2059" w:name="_Toc242177805"/>
    </w:p>
    <w:p w14:paraId="7F5B9DD2" w14:textId="77777777" w:rsidR="00D839B9" w:rsidRPr="00447523" w:rsidRDefault="00D839B9" w:rsidP="00D839B9">
      <w:pPr>
        <w:pStyle w:val="MTHeadingSCS3"/>
      </w:pPr>
      <w:bookmarkStart w:id="2060" w:name="_Toc362833863"/>
      <w:bookmarkStart w:id="2061" w:name="_Toc362858541"/>
      <w:bookmarkStart w:id="2062" w:name="_Toc363527598"/>
      <w:bookmarkStart w:id="2063" w:name="_Toc386513343"/>
      <w:bookmarkStart w:id="2064" w:name="_Toc421614537"/>
      <w:bookmarkStart w:id="2065" w:name="_Toc431095644"/>
      <w:bookmarkStart w:id="2066" w:name="_Toc481391211"/>
      <w:bookmarkStart w:id="2067" w:name="_Toc499541995"/>
      <w:bookmarkStart w:id="2068" w:name="_Toc500053306"/>
      <w:bookmarkStart w:id="2069" w:name="_Toc506862849"/>
      <w:bookmarkStart w:id="2070" w:name="_Toc510846579"/>
      <w:bookmarkStart w:id="2071" w:name="_Toc536413635"/>
      <w:bookmarkStart w:id="2072" w:name="_Toc3108205"/>
      <w:bookmarkStart w:id="2073" w:name="_Toc65989878"/>
      <w:bookmarkStart w:id="2074" w:name="_Toc227575926"/>
      <w:bookmarkStart w:id="2075" w:name="_Toc242177806"/>
      <w:bookmarkStart w:id="2076" w:name="_Toc53052499"/>
      <w:bookmarkStart w:id="2077" w:name="_Toc85786281"/>
      <w:bookmarkEnd w:id="2055"/>
      <w:bookmarkEnd w:id="2056"/>
      <w:bookmarkEnd w:id="2057"/>
      <w:bookmarkEnd w:id="2058"/>
      <w:bookmarkEnd w:id="2059"/>
      <w:r w:rsidRPr="00447523">
        <w:lastRenderedPageBreak/>
        <w:t>CB.54</w:t>
      </w:r>
      <w:r>
        <w:t>.</w:t>
      </w:r>
      <w:r w:rsidRPr="00447523">
        <w:t>2 Rope</w:t>
      </w:r>
      <w:r>
        <w:t xml:space="preserve"> </w:t>
      </w:r>
      <w:r w:rsidRPr="00447523">
        <w:t>/</w:t>
      </w:r>
      <w:r>
        <w:t xml:space="preserve"> Chain s</w:t>
      </w:r>
      <w:r w:rsidRPr="00447523">
        <w:t>uspension</w:t>
      </w:r>
      <w:bookmarkEnd w:id="2060"/>
      <w:bookmarkEnd w:id="2061"/>
      <w:bookmarkEnd w:id="2062"/>
      <w:r w:rsidRPr="00447523">
        <w:t>s</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p>
    <w:p w14:paraId="78C282D6" w14:textId="77777777" w:rsidR="00D839B9" w:rsidRPr="00447523" w:rsidRDefault="00D839B9" w:rsidP="00D839B9">
      <w:pPr>
        <w:pStyle w:val="MTHeading"/>
      </w:pPr>
      <w:r w:rsidRPr="00447523">
        <w:t>Technical Data</w:t>
      </w:r>
    </w:p>
    <w:p w14:paraId="59224E31" w14:textId="77777777" w:rsidR="00D839B9" w:rsidRPr="00447523" w:rsidRDefault="00D839B9" w:rsidP="00D839B9">
      <w:pPr>
        <w:pStyle w:val="MTHeading"/>
      </w:pPr>
      <w:r w:rsidRPr="00447523">
        <w:t>Application</w:t>
      </w:r>
    </w:p>
    <w:p w14:paraId="141E90C9" w14:textId="77777777" w:rsidR="00D839B9" w:rsidRPr="00447523" w:rsidRDefault="00D839B9" w:rsidP="00D839B9">
      <w:pPr>
        <w:pStyle w:val="MTStandard"/>
      </w:pPr>
      <w:r w:rsidRPr="00447523">
        <w:t xml:space="preserve">Transfer of </w:t>
      </w:r>
    </w:p>
    <w:p w14:paraId="73A52078" w14:textId="77777777" w:rsidR="00D839B9" w:rsidRPr="00447523" w:rsidRDefault="00D839B9" w:rsidP="00D839B9">
      <w:pPr>
        <w:pStyle w:val="MTBulletIndent"/>
        <w:tabs>
          <w:tab w:val="clear" w:pos="1211"/>
          <w:tab w:val="num" w:pos="927"/>
        </w:tabs>
        <w:ind w:left="907"/>
      </w:pPr>
      <w:r w:rsidRPr="00447523">
        <w:t>Tundish cover (if existing)</w:t>
      </w:r>
    </w:p>
    <w:p w14:paraId="20DB974D" w14:textId="77777777" w:rsidR="00D839B9" w:rsidRDefault="00D839B9" w:rsidP="00D839B9">
      <w:pPr>
        <w:pStyle w:val="MTBulletIndent"/>
        <w:tabs>
          <w:tab w:val="clear" w:pos="1211"/>
          <w:tab w:val="num" w:pos="927"/>
        </w:tabs>
        <w:ind w:left="907"/>
      </w:pPr>
      <w:r>
        <w:t>Mold and</w:t>
      </w:r>
      <w:r w:rsidRPr="00447523">
        <w:t xml:space="preserve"> bender separately</w:t>
      </w:r>
    </w:p>
    <w:p w14:paraId="23483A9E" w14:textId="77777777" w:rsidR="00D839B9" w:rsidRPr="00447523" w:rsidRDefault="00D839B9" w:rsidP="00D839B9">
      <w:pPr>
        <w:pStyle w:val="MTBulletIndent"/>
        <w:tabs>
          <w:tab w:val="clear" w:pos="1211"/>
          <w:tab w:val="num" w:pos="927"/>
        </w:tabs>
        <w:ind w:left="907"/>
      </w:pPr>
      <w:r>
        <w:t>Mold cover</w:t>
      </w:r>
    </w:p>
    <w:p w14:paraId="24FD8A7B" w14:textId="77777777" w:rsidR="00D839B9" w:rsidRDefault="00D839B9" w:rsidP="00D839B9">
      <w:pPr>
        <w:pStyle w:val="MTBulletIndent"/>
        <w:tabs>
          <w:tab w:val="clear" w:pos="1211"/>
          <w:tab w:val="num" w:pos="927"/>
        </w:tabs>
        <w:ind w:left="907"/>
      </w:pPr>
      <w:r>
        <w:t>Segment</w:t>
      </w:r>
    </w:p>
    <w:p w14:paraId="44676A4F" w14:textId="77777777" w:rsidR="00D839B9" w:rsidRPr="00447523" w:rsidRDefault="00D839B9" w:rsidP="00D839B9">
      <w:pPr>
        <w:pStyle w:val="MTBulletIndent"/>
        <w:tabs>
          <w:tab w:val="clear" w:pos="1211"/>
          <w:tab w:val="num" w:pos="927"/>
        </w:tabs>
        <w:ind w:left="907"/>
      </w:pPr>
      <w:r w:rsidRPr="00447523">
        <w:t>Dummy bar head</w:t>
      </w:r>
    </w:p>
    <w:p w14:paraId="4E6629D9" w14:textId="77777777" w:rsidR="00D839B9" w:rsidRPr="00447523" w:rsidRDefault="00D839B9" w:rsidP="00D839B9">
      <w:pPr>
        <w:pStyle w:val="MTBulletIndent"/>
        <w:tabs>
          <w:tab w:val="clear" w:pos="1211"/>
          <w:tab w:val="num" w:pos="927"/>
        </w:tabs>
        <w:ind w:left="907"/>
      </w:pPr>
      <w:r w:rsidRPr="00447523">
        <w:t>Coverings and buckets</w:t>
      </w:r>
    </w:p>
    <w:p w14:paraId="406038CF" w14:textId="77777777" w:rsidR="00D839B9" w:rsidRPr="00447523" w:rsidRDefault="00D839B9" w:rsidP="00D839B9">
      <w:pPr>
        <w:pStyle w:val="MTBulletIndent"/>
        <w:tabs>
          <w:tab w:val="clear" w:pos="1211"/>
          <w:tab w:val="num" w:pos="927"/>
        </w:tabs>
        <w:ind w:left="907"/>
      </w:pPr>
      <w:r w:rsidRPr="00447523">
        <w:t>Oscillation unit</w:t>
      </w:r>
    </w:p>
    <w:p w14:paraId="467021E9" w14:textId="77777777" w:rsidR="00D839B9" w:rsidRPr="00D33C4E" w:rsidRDefault="00D839B9" w:rsidP="00D839B9">
      <w:pPr>
        <w:pStyle w:val="MTBulletIndent"/>
        <w:tabs>
          <w:tab w:val="clear" w:pos="1211"/>
          <w:tab w:val="num" w:pos="927"/>
        </w:tabs>
        <w:ind w:left="907"/>
      </w:pPr>
      <w:r w:rsidRPr="00D33C4E">
        <w:t>Dummy bar</w:t>
      </w:r>
    </w:p>
    <w:p w14:paraId="56D1B0C6" w14:textId="77777777" w:rsidR="00D839B9" w:rsidRDefault="00D839B9" w:rsidP="00D839B9">
      <w:pPr>
        <w:pStyle w:val="MTStandard"/>
      </w:pPr>
      <w:r w:rsidRPr="00447523">
        <w:t xml:space="preserve">Carrying capacity limited to 1 piece of each </w:t>
      </w:r>
    </w:p>
    <w:p w14:paraId="4577808F" w14:textId="77777777" w:rsidR="00D839B9" w:rsidRPr="00447523" w:rsidRDefault="00D839B9" w:rsidP="00D839B9">
      <w:pPr>
        <w:pStyle w:val="MTStandard"/>
      </w:pPr>
    </w:p>
    <w:p w14:paraId="148BC59E" w14:textId="77777777" w:rsidR="00D839B9" w:rsidRDefault="00D839B9" w:rsidP="00D839B9">
      <w:pPr>
        <w:pStyle w:val="MTStandard"/>
        <w:rPr>
          <w:sz w:val="24"/>
          <w:highlight w:val="yellow"/>
        </w:rPr>
      </w:pPr>
      <w:bookmarkStart w:id="2078" w:name="_Toc362833864"/>
      <w:bookmarkStart w:id="2079" w:name="_Toc362858542"/>
      <w:bookmarkStart w:id="2080" w:name="_Toc363527599"/>
      <w:bookmarkStart w:id="2081" w:name="_Toc386513344"/>
      <w:bookmarkStart w:id="2082" w:name="_Toc421614538"/>
      <w:bookmarkStart w:id="2083" w:name="_Toc431095645"/>
      <w:bookmarkStart w:id="2084" w:name="_Toc481391212"/>
      <w:bookmarkStart w:id="2085" w:name="_Toc536413636"/>
      <w:bookmarkStart w:id="2086" w:name="_Toc3108206"/>
      <w:bookmarkStart w:id="2087" w:name="_Toc65989879"/>
      <w:bookmarkStart w:id="2088" w:name="_Toc227575927"/>
      <w:bookmarkStart w:id="2089" w:name="_Toc242177807"/>
      <w:r>
        <w:rPr>
          <w:highlight w:val="yellow"/>
        </w:rPr>
        <w:br w:type="page"/>
      </w:r>
    </w:p>
    <w:p w14:paraId="512905CE" w14:textId="77777777" w:rsidR="00D839B9" w:rsidRDefault="00D839B9" w:rsidP="00D839B9">
      <w:pPr>
        <w:pStyle w:val="MTHeadingSCS3"/>
      </w:pPr>
      <w:bookmarkStart w:id="2090" w:name="_Toc85786282"/>
      <w:bookmarkStart w:id="2091" w:name="_Toc53052500"/>
      <w:r w:rsidRPr="00267BB2">
        <w:lastRenderedPageBreak/>
        <w:t>CB.54.3 Storage stands</w:t>
      </w:r>
      <w:bookmarkEnd w:id="2078"/>
      <w:bookmarkEnd w:id="2079"/>
      <w:bookmarkEnd w:id="2080"/>
      <w:bookmarkEnd w:id="2081"/>
      <w:bookmarkEnd w:id="2082"/>
      <w:bookmarkEnd w:id="2083"/>
      <w:bookmarkEnd w:id="2084"/>
      <w:bookmarkEnd w:id="2085"/>
      <w:bookmarkEnd w:id="2086"/>
      <w:bookmarkEnd w:id="2087"/>
      <w:r w:rsidRPr="00267BB2">
        <w:t xml:space="preserve"> for beam suspensions</w:t>
      </w:r>
      <w:bookmarkEnd w:id="2088"/>
      <w:bookmarkEnd w:id="2089"/>
      <w:bookmarkEnd w:id="2090"/>
      <w:r>
        <w:t xml:space="preserve"> </w:t>
      </w:r>
      <w:r w:rsidRPr="00421ECB">
        <w:rPr>
          <w:vanish/>
          <w:highlight w:val="yellow"/>
        </w:rPr>
        <w:t>(OPTION)</w:t>
      </w:r>
      <w:bookmarkEnd w:id="2091"/>
    </w:p>
    <w:p w14:paraId="34D6DCAB" w14:textId="77777777" w:rsidR="00D839B9" w:rsidRPr="00267BB2" w:rsidRDefault="00D839B9" w:rsidP="00D839B9">
      <w:pPr>
        <w:pStyle w:val="MTHeading"/>
      </w:pPr>
      <w:r w:rsidRPr="00267BB2">
        <w:t>Application</w:t>
      </w:r>
    </w:p>
    <w:p w14:paraId="31DC4AEA" w14:textId="77777777" w:rsidR="00D839B9" w:rsidRPr="00267BB2" w:rsidRDefault="00D839B9" w:rsidP="00D839B9">
      <w:pPr>
        <w:pStyle w:val="MTStandard"/>
      </w:pPr>
      <w:r w:rsidRPr="00267BB2">
        <w:t>Storage of:</w:t>
      </w:r>
    </w:p>
    <w:p w14:paraId="789B3F16" w14:textId="5A5E0A8B" w:rsidR="00E0352A" w:rsidRDefault="00E0352A" w:rsidP="00D839B9">
      <w:pPr>
        <w:pStyle w:val="MTBulletIndent"/>
        <w:tabs>
          <w:tab w:val="clear" w:pos="1211"/>
          <w:tab w:val="num" w:pos="927"/>
        </w:tabs>
        <w:ind w:left="907"/>
      </w:pPr>
      <w:r>
        <w:t>Segment Manipulator</w:t>
      </w:r>
      <w:r w:rsidR="00F177BF">
        <w:t xml:space="preserve"> (existing reused)</w:t>
      </w:r>
    </w:p>
    <w:p w14:paraId="598F24EA" w14:textId="5F60F0C1" w:rsidR="00E0352A" w:rsidRDefault="00E0352A" w:rsidP="00D839B9">
      <w:pPr>
        <w:pStyle w:val="MTBulletIndent"/>
        <w:tabs>
          <w:tab w:val="clear" w:pos="1211"/>
          <w:tab w:val="num" w:pos="927"/>
        </w:tabs>
        <w:ind w:left="907"/>
      </w:pPr>
      <w:r>
        <w:t xml:space="preserve">Tundish </w:t>
      </w:r>
      <w:r w:rsidR="00D839B9">
        <w:t>Beam suspension</w:t>
      </w:r>
      <w:r>
        <w:t xml:space="preserve"> (existing reused)</w:t>
      </w:r>
    </w:p>
    <w:p w14:paraId="1265E67F" w14:textId="495612B2" w:rsidR="00D839B9" w:rsidRPr="00447523" w:rsidRDefault="00D839B9" w:rsidP="00F177BF">
      <w:pPr>
        <w:pStyle w:val="MTBulletIndent"/>
        <w:numPr>
          <w:ilvl w:val="0"/>
          <w:numId w:val="0"/>
        </w:numPr>
        <w:ind w:left="567"/>
      </w:pPr>
    </w:p>
    <w:p w14:paraId="6A485034" w14:textId="77777777" w:rsidR="00D839B9" w:rsidRPr="00447523" w:rsidRDefault="00D839B9" w:rsidP="00D839B9">
      <w:pPr>
        <w:pStyle w:val="MTHeadingSCS3"/>
      </w:pPr>
      <w:bookmarkStart w:id="2092" w:name="_Toc227575928"/>
      <w:bookmarkStart w:id="2093" w:name="_Toc242177808"/>
      <w:bookmarkStart w:id="2094" w:name="_Toc53052501"/>
      <w:bookmarkStart w:id="2095" w:name="_Toc85786283"/>
      <w:r w:rsidRPr="00447523">
        <w:t>CB.54</w:t>
      </w:r>
      <w:r>
        <w:t>.4 Storage stands for rope/chain s</w:t>
      </w:r>
      <w:r w:rsidRPr="00447523">
        <w:t>uspensions</w:t>
      </w:r>
      <w:bookmarkEnd w:id="2092"/>
      <w:bookmarkEnd w:id="2093"/>
      <w:bookmarkEnd w:id="2094"/>
      <w:bookmarkEnd w:id="2095"/>
    </w:p>
    <w:p w14:paraId="7339D253" w14:textId="77777777" w:rsidR="00D839B9" w:rsidRPr="00447523" w:rsidRDefault="00D839B9" w:rsidP="00D839B9">
      <w:pPr>
        <w:pStyle w:val="MTHeading"/>
      </w:pPr>
      <w:r w:rsidRPr="00447523">
        <w:t>Application</w:t>
      </w:r>
    </w:p>
    <w:p w14:paraId="0C46A886" w14:textId="77777777" w:rsidR="00D839B9" w:rsidRPr="00447523" w:rsidRDefault="00D839B9" w:rsidP="00D839B9">
      <w:pPr>
        <w:pStyle w:val="MTStandard"/>
      </w:pPr>
      <w:r w:rsidRPr="00447523">
        <w:t>Storage of:</w:t>
      </w:r>
    </w:p>
    <w:p w14:paraId="0DBBE597" w14:textId="77777777" w:rsidR="00D839B9" w:rsidRPr="00447523" w:rsidRDefault="00D839B9" w:rsidP="00D839B9">
      <w:pPr>
        <w:pStyle w:val="MTBulletIndent"/>
        <w:tabs>
          <w:tab w:val="clear" w:pos="1211"/>
          <w:tab w:val="num" w:pos="927"/>
        </w:tabs>
        <w:ind w:left="907"/>
      </w:pPr>
      <w:r w:rsidRPr="00447523">
        <w:t>Rope suspension casting floor</w:t>
      </w:r>
    </w:p>
    <w:p w14:paraId="7C637B36" w14:textId="77777777" w:rsidR="00D839B9" w:rsidRDefault="00D839B9" w:rsidP="00D839B9">
      <w:pPr>
        <w:pStyle w:val="MTBulletIndent"/>
        <w:tabs>
          <w:tab w:val="clear" w:pos="1211"/>
          <w:tab w:val="num" w:pos="927"/>
        </w:tabs>
        <w:ind w:left="907"/>
      </w:pPr>
      <w:r w:rsidRPr="00447523">
        <w:t>Rope suspension maintenance area</w:t>
      </w:r>
    </w:p>
    <w:p w14:paraId="0F7AD103" w14:textId="77777777" w:rsidR="00D839B9" w:rsidRDefault="00D839B9" w:rsidP="00D839B9">
      <w:pPr>
        <w:pStyle w:val="MTStandard"/>
      </w:pPr>
    </w:p>
    <w:p w14:paraId="75B12672" w14:textId="77777777" w:rsidR="00D839B9" w:rsidRDefault="00D839B9" w:rsidP="00D839B9">
      <w:pPr>
        <w:pStyle w:val="MTHeading"/>
      </w:pPr>
      <w:r>
        <w:t>Reference Drawing CB.54.4 Storage stands for rope/chain suspensions</w:t>
      </w:r>
    </w:p>
    <w:p w14:paraId="281CD2C2" w14:textId="77777777" w:rsidR="00D839B9" w:rsidRDefault="00D839B9" w:rsidP="00D839B9">
      <w:pPr>
        <w:pStyle w:val="MTStandard"/>
        <w:jc w:val="center"/>
      </w:pPr>
      <w:r>
        <w:rPr>
          <w:noProof/>
        </w:rPr>
        <w:drawing>
          <wp:inline distT="0" distB="0" distL="0" distR="0" wp14:anchorId="14ABEC8D" wp14:editId="229E9D83">
            <wp:extent cx="2529840" cy="3633470"/>
            <wp:effectExtent l="0" t="0" r="381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9840" cy="3633470"/>
                    </a:xfrm>
                    <a:prstGeom prst="rect">
                      <a:avLst/>
                    </a:prstGeom>
                    <a:noFill/>
                  </pic:spPr>
                </pic:pic>
              </a:graphicData>
            </a:graphic>
          </wp:inline>
        </w:drawing>
      </w:r>
    </w:p>
    <w:p w14:paraId="74CE3351" w14:textId="77777777" w:rsidR="00D839B9" w:rsidRPr="00447523" w:rsidRDefault="00D839B9" w:rsidP="00D839B9">
      <w:pPr>
        <w:pStyle w:val="MTStandard"/>
        <w:jc w:val="center"/>
      </w:pPr>
      <w:r>
        <w:t>-Typical sketch for reference only-</w:t>
      </w:r>
    </w:p>
    <w:p w14:paraId="25939846" w14:textId="77777777" w:rsidR="00D839B9" w:rsidRDefault="00D839B9" w:rsidP="00D839B9">
      <w:pPr>
        <w:pStyle w:val="MTStandard"/>
      </w:pPr>
      <w:r w:rsidRPr="00447523">
        <w:br w:type="page"/>
      </w:r>
      <w:bookmarkStart w:id="2096" w:name="_Toc362833812"/>
      <w:bookmarkStart w:id="2097" w:name="_Toc362833865"/>
      <w:bookmarkStart w:id="2098" w:name="_Toc362858543"/>
      <w:bookmarkStart w:id="2099" w:name="_Toc363527600"/>
      <w:bookmarkStart w:id="2100" w:name="_Toc386513345"/>
      <w:bookmarkStart w:id="2101" w:name="_Toc421614539"/>
      <w:bookmarkStart w:id="2102" w:name="_Toc431095648"/>
      <w:bookmarkStart w:id="2103" w:name="_Toc481391215"/>
      <w:bookmarkStart w:id="2104" w:name="_Toc510846581"/>
      <w:bookmarkStart w:id="2105" w:name="_Toc536413637"/>
      <w:bookmarkStart w:id="2106" w:name="_Toc3108207"/>
      <w:bookmarkStart w:id="2107" w:name="_Toc65989880"/>
      <w:bookmarkStart w:id="2108" w:name="_Toc227575929"/>
      <w:bookmarkStart w:id="2109" w:name="_Toc242177809"/>
    </w:p>
    <w:p w14:paraId="2A4573FF" w14:textId="77777777" w:rsidR="00D839B9" w:rsidRPr="00447523" w:rsidRDefault="00D839B9" w:rsidP="00D839B9">
      <w:pPr>
        <w:pStyle w:val="MTHeadingSCS2"/>
      </w:pPr>
      <w:bookmarkStart w:id="2110" w:name="_Toc53052502"/>
      <w:bookmarkStart w:id="2111" w:name="_Toc85786284"/>
      <w:r w:rsidRPr="00447523">
        <w:lastRenderedPageBreak/>
        <w:t>CB.55</w:t>
      </w:r>
      <w:r>
        <w:t xml:space="preserve">. Ancillary </w:t>
      </w:r>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r>
        <w:t>facilities</w:t>
      </w:r>
      <w:bookmarkEnd w:id="2110"/>
      <w:bookmarkEnd w:id="2111"/>
    </w:p>
    <w:p w14:paraId="457FCAD0" w14:textId="77777777" w:rsidR="00D839B9" w:rsidRDefault="00D839B9" w:rsidP="00D839B9">
      <w:pPr>
        <w:pStyle w:val="MTHeadingSCS3"/>
      </w:pPr>
      <w:bookmarkStart w:id="2112" w:name="_Toc362833866"/>
      <w:bookmarkStart w:id="2113" w:name="_Toc362858544"/>
      <w:bookmarkStart w:id="2114" w:name="_Toc363527601"/>
      <w:bookmarkStart w:id="2115" w:name="_Toc386513346"/>
      <w:bookmarkStart w:id="2116" w:name="_Toc421614540"/>
      <w:bookmarkStart w:id="2117" w:name="_Toc431095649"/>
      <w:bookmarkStart w:id="2118" w:name="_Toc481391216"/>
      <w:bookmarkStart w:id="2119" w:name="_Toc510846582"/>
      <w:bookmarkStart w:id="2120" w:name="_Toc536413638"/>
      <w:bookmarkStart w:id="2121" w:name="_Toc3108208"/>
      <w:bookmarkStart w:id="2122" w:name="_Toc65989881"/>
      <w:bookmarkStart w:id="2123" w:name="_Toc227575930"/>
      <w:bookmarkStart w:id="2124" w:name="_Toc242177810"/>
      <w:bookmarkStart w:id="2125" w:name="_Toc53052503"/>
      <w:bookmarkStart w:id="2126" w:name="_Toc85786285"/>
      <w:r w:rsidRPr="00447523">
        <w:t>CB.55</w:t>
      </w:r>
      <w:r>
        <w:t>.1 Standard t</w:t>
      </w:r>
      <w:r w:rsidRPr="00447523">
        <w:t>ools</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p>
    <w:tbl>
      <w:tblPr>
        <w:tblW w:w="9202"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firstRow="1" w:lastRow="1" w:firstColumn="1" w:lastColumn="1" w:noHBand="0" w:noVBand="0"/>
      </w:tblPr>
      <w:tblGrid>
        <w:gridCol w:w="3120"/>
        <w:gridCol w:w="6082"/>
      </w:tblGrid>
      <w:tr w:rsidR="00D839B9" w:rsidRPr="00843F3B" w14:paraId="3630CEB7" w14:textId="77777777" w:rsidTr="00D839B9">
        <w:tc>
          <w:tcPr>
            <w:tcW w:w="3120" w:type="dxa"/>
          </w:tcPr>
          <w:p w14:paraId="52946AD9" w14:textId="77777777" w:rsidR="00D839B9" w:rsidRPr="00843F3B" w:rsidRDefault="00D839B9" w:rsidP="00D839B9">
            <w:pPr>
              <w:pStyle w:val="MTTableText"/>
            </w:pPr>
            <w:r w:rsidRPr="00843F3B">
              <w:t>Torque wrench</w:t>
            </w:r>
          </w:p>
        </w:tc>
        <w:tc>
          <w:tcPr>
            <w:tcW w:w="6082" w:type="dxa"/>
          </w:tcPr>
          <w:p w14:paraId="22D3E625" w14:textId="77777777" w:rsidR="00D839B9" w:rsidRPr="00843F3B" w:rsidRDefault="00D839B9" w:rsidP="00D839B9">
            <w:pPr>
              <w:pStyle w:val="MTTableText"/>
            </w:pPr>
            <w:r w:rsidRPr="00843F3B">
              <w:t>Nm: 5 – 50, 20 – 200, 140 – 750, 750 – 2000, 1500 – 3000</w:t>
            </w:r>
          </w:p>
        </w:tc>
      </w:tr>
      <w:tr w:rsidR="00D839B9" w:rsidRPr="00CD3A44" w14:paraId="3E11590F" w14:textId="77777777" w:rsidTr="00D839B9">
        <w:tc>
          <w:tcPr>
            <w:tcW w:w="3120" w:type="dxa"/>
          </w:tcPr>
          <w:p w14:paraId="097721F1" w14:textId="77777777" w:rsidR="00D839B9" w:rsidRPr="00843F3B" w:rsidRDefault="00D839B9" w:rsidP="00D839B9">
            <w:pPr>
              <w:pStyle w:val="MTTableText"/>
            </w:pPr>
            <w:r w:rsidRPr="00843F3B">
              <w:t>Hook wrench</w:t>
            </w:r>
          </w:p>
        </w:tc>
        <w:tc>
          <w:tcPr>
            <w:tcW w:w="6082" w:type="dxa"/>
          </w:tcPr>
          <w:p w14:paraId="3A5DDDC3" w14:textId="77777777" w:rsidR="00D839B9" w:rsidRPr="00843F3B" w:rsidRDefault="00D839B9" w:rsidP="00D839B9">
            <w:pPr>
              <w:pStyle w:val="MTTableText"/>
            </w:pPr>
            <w:r w:rsidRPr="00843F3B">
              <w:t>B 80 – 90, B 120 – 130 acc. to DIN 1810</w:t>
            </w:r>
          </w:p>
        </w:tc>
      </w:tr>
      <w:tr w:rsidR="00D839B9" w:rsidRPr="00CD3A44" w14:paraId="611EFEE6" w14:textId="77777777" w:rsidTr="00D839B9">
        <w:tc>
          <w:tcPr>
            <w:tcW w:w="3120" w:type="dxa"/>
          </w:tcPr>
          <w:p w14:paraId="3A925869" w14:textId="77777777" w:rsidR="00D839B9" w:rsidRPr="00843F3B" w:rsidRDefault="00D839B9" w:rsidP="00D839B9">
            <w:pPr>
              <w:pStyle w:val="MTTableText"/>
            </w:pPr>
            <w:r w:rsidRPr="00843F3B">
              <w:t>Single-head engineers jaw wrench, resp. screw wrench</w:t>
            </w:r>
          </w:p>
        </w:tc>
        <w:tc>
          <w:tcPr>
            <w:tcW w:w="6082" w:type="dxa"/>
          </w:tcPr>
          <w:p w14:paraId="1B568452" w14:textId="77777777" w:rsidR="00D839B9" w:rsidRPr="00843F3B" w:rsidRDefault="00D839B9" w:rsidP="00D839B9">
            <w:pPr>
              <w:pStyle w:val="MTTableText"/>
            </w:pPr>
          </w:p>
        </w:tc>
      </w:tr>
      <w:tr w:rsidR="00D839B9" w:rsidRPr="00CD3A44" w14:paraId="4B9216E8" w14:textId="77777777" w:rsidTr="00D839B9">
        <w:tc>
          <w:tcPr>
            <w:tcW w:w="3120" w:type="dxa"/>
          </w:tcPr>
          <w:p w14:paraId="7D25B7D6" w14:textId="77777777" w:rsidR="00D839B9" w:rsidRPr="00843F3B" w:rsidRDefault="00D839B9" w:rsidP="00D839B9">
            <w:pPr>
              <w:pStyle w:val="MTTableIndent"/>
            </w:pPr>
            <w:r w:rsidRPr="00843F3B">
              <w:t>Width across flats:</w:t>
            </w:r>
          </w:p>
        </w:tc>
        <w:tc>
          <w:tcPr>
            <w:tcW w:w="6082" w:type="dxa"/>
          </w:tcPr>
          <w:p w14:paraId="2B0A775E" w14:textId="77777777" w:rsidR="00D839B9" w:rsidRPr="00843F3B" w:rsidRDefault="00D839B9" w:rsidP="00D839B9">
            <w:pPr>
              <w:pStyle w:val="MTTableText"/>
            </w:pPr>
            <w:r w:rsidRPr="00843F3B">
              <w:t>S55, S65, S75</w:t>
            </w:r>
          </w:p>
        </w:tc>
      </w:tr>
      <w:tr w:rsidR="00D839B9" w:rsidRPr="00CD3A44" w14:paraId="5840C433" w14:textId="77777777" w:rsidTr="00D839B9">
        <w:tc>
          <w:tcPr>
            <w:tcW w:w="3120" w:type="dxa"/>
          </w:tcPr>
          <w:p w14:paraId="3E85A03E" w14:textId="77777777" w:rsidR="00D839B9" w:rsidRPr="00843F3B" w:rsidRDefault="00D839B9" w:rsidP="00D839B9">
            <w:pPr>
              <w:pStyle w:val="MTTableText"/>
            </w:pPr>
            <w:r w:rsidRPr="00843F3B">
              <w:t>Inside micrometer</w:t>
            </w:r>
          </w:p>
        </w:tc>
        <w:tc>
          <w:tcPr>
            <w:tcW w:w="6082" w:type="dxa"/>
          </w:tcPr>
          <w:p w14:paraId="27613BD3" w14:textId="77777777" w:rsidR="00D839B9" w:rsidRPr="00843F3B" w:rsidRDefault="00D839B9" w:rsidP="00D839B9">
            <w:pPr>
              <w:pStyle w:val="MTTableText"/>
            </w:pPr>
            <w:r w:rsidRPr="00843F3B">
              <w:t>50 – 450 mm</w:t>
            </w:r>
          </w:p>
        </w:tc>
      </w:tr>
      <w:tr w:rsidR="00D839B9" w:rsidRPr="00843F3B" w14:paraId="67BEA18E" w14:textId="77777777" w:rsidTr="00D839B9">
        <w:tc>
          <w:tcPr>
            <w:tcW w:w="3120" w:type="dxa"/>
          </w:tcPr>
          <w:p w14:paraId="47B3BB5C" w14:textId="77777777" w:rsidR="00D839B9" w:rsidRPr="00843F3B" w:rsidRDefault="00D839B9" w:rsidP="00D839B9">
            <w:pPr>
              <w:pStyle w:val="MTTableText"/>
            </w:pPr>
            <w:r w:rsidRPr="00843F3B">
              <w:t>Lifting jack with hand pump (e.g. Enerpac)</w:t>
            </w:r>
          </w:p>
        </w:tc>
        <w:tc>
          <w:tcPr>
            <w:tcW w:w="6082" w:type="dxa"/>
          </w:tcPr>
          <w:p w14:paraId="5527824D" w14:textId="77777777" w:rsidR="00D839B9" w:rsidRPr="00843F3B" w:rsidRDefault="00D839B9" w:rsidP="00D839B9">
            <w:pPr>
              <w:pStyle w:val="MTTableText"/>
            </w:pPr>
            <w:r w:rsidRPr="00843F3B">
              <w:t>RC 102 (10 t), RCA 304 (30 t) and hand pump</w:t>
            </w:r>
          </w:p>
        </w:tc>
      </w:tr>
      <w:tr w:rsidR="00D839B9" w:rsidRPr="00843F3B" w14:paraId="3F887ACD" w14:textId="77777777" w:rsidTr="00D839B9">
        <w:tc>
          <w:tcPr>
            <w:tcW w:w="3120" w:type="dxa"/>
          </w:tcPr>
          <w:p w14:paraId="1748BFC5" w14:textId="77777777" w:rsidR="00D839B9" w:rsidRPr="00843F3B" w:rsidRDefault="00D839B9" w:rsidP="00D839B9">
            <w:pPr>
              <w:pStyle w:val="MTTableText"/>
            </w:pPr>
            <w:r w:rsidRPr="00843F3B">
              <w:t>Straight rule</w:t>
            </w:r>
            <w:r>
              <w:t>r</w:t>
            </w:r>
          </w:p>
        </w:tc>
        <w:tc>
          <w:tcPr>
            <w:tcW w:w="6082" w:type="dxa"/>
          </w:tcPr>
          <w:p w14:paraId="5CF1B3B8" w14:textId="77777777" w:rsidR="00D839B9" w:rsidRPr="00843F3B" w:rsidRDefault="00D839B9" w:rsidP="00D839B9">
            <w:pPr>
              <w:pStyle w:val="MTTableText"/>
            </w:pPr>
            <w:r w:rsidRPr="00843F3B">
              <w:t>2000 mm DIN 874/I</w:t>
            </w:r>
          </w:p>
        </w:tc>
      </w:tr>
    </w:tbl>
    <w:p w14:paraId="71DBE5F5" w14:textId="77777777" w:rsidR="00D839B9" w:rsidRDefault="00D839B9" w:rsidP="00D839B9">
      <w:pPr>
        <w:pStyle w:val="MTStandard"/>
      </w:pPr>
      <w:bookmarkStart w:id="2127" w:name="_Toc362833867"/>
      <w:bookmarkStart w:id="2128" w:name="_Toc362858545"/>
      <w:bookmarkStart w:id="2129" w:name="_Toc363527602"/>
      <w:bookmarkStart w:id="2130" w:name="_Toc386513347"/>
      <w:bookmarkStart w:id="2131" w:name="_Toc421614541"/>
      <w:bookmarkStart w:id="2132" w:name="_Toc431095650"/>
      <w:bookmarkStart w:id="2133" w:name="_Toc481391217"/>
      <w:bookmarkStart w:id="2134" w:name="_Toc510846583"/>
      <w:bookmarkStart w:id="2135" w:name="_Toc536413639"/>
      <w:bookmarkStart w:id="2136" w:name="_Toc3108209"/>
      <w:bookmarkStart w:id="2137" w:name="_Toc65989882"/>
      <w:bookmarkStart w:id="2138" w:name="_Toc227575931"/>
      <w:bookmarkStart w:id="2139" w:name="_Toc242177811"/>
    </w:p>
    <w:p w14:paraId="1C11DFE4" w14:textId="77777777" w:rsidR="00D839B9" w:rsidRDefault="00D839B9" w:rsidP="00D839B9">
      <w:pPr>
        <w:pStyle w:val="MTStandard"/>
      </w:pPr>
      <w:r>
        <w:br w:type="page"/>
      </w:r>
    </w:p>
    <w:p w14:paraId="74C6F947" w14:textId="29CC0B88" w:rsidR="00D839B9" w:rsidRDefault="00D839B9" w:rsidP="00D839B9">
      <w:pPr>
        <w:pStyle w:val="MTHeadingSCS3"/>
      </w:pPr>
      <w:bookmarkStart w:id="2140" w:name="_Toc53052504"/>
      <w:bookmarkStart w:id="2141" w:name="_Toc85786286"/>
      <w:r w:rsidRPr="00447523">
        <w:lastRenderedPageBreak/>
        <w:t>CB.55</w:t>
      </w:r>
      <w:r>
        <w:t>.2 Special t</w:t>
      </w:r>
      <w:r w:rsidRPr="00447523">
        <w:t>ools</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14:paraId="13E32126" w14:textId="77777777" w:rsidR="00382837" w:rsidRPr="00382837" w:rsidRDefault="00382837" w:rsidP="00382837">
      <w:pPr>
        <w:pStyle w:val="MTStandard"/>
      </w:pPr>
    </w:p>
    <w:p w14:paraId="78C892BF" w14:textId="00F603F1" w:rsidR="00D839B9" w:rsidRPr="00447523" w:rsidRDefault="00D839B9" w:rsidP="00D839B9">
      <w:pPr>
        <w:pStyle w:val="MTHeadingSCS4"/>
      </w:pPr>
      <w:bookmarkStart w:id="2142" w:name="_Toc510846584"/>
      <w:bookmarkStart w:id="2143" w:name="_Toc536413640"/>
      <w:bookmarkStart w:id="2144" w:name="_Toc3108210"/>
      <w:bookmarkStart w:id="2145" w:name="_Toc65989883"/>
      <w:bookmarkStart w:id="2146" w:name="_Toc227575932"/>
      <w:bookmarkStart w:id="2147" w:name="_Toc242177812"/>
      <w:bookmarkStart w:id="2148" w:name="_Toc53052506"/>
      <w:bookmarkStart w:id="2149" w:name="_Toc85786287"/>
      <w:r w:rsidRPr="00447523">
        <w:t>CB.55</w:t>
      </w:r>
      <w:r>
        <w:t>.</w:t>
      </w:r>
      <w:r w:rsidRPr="00447523">
        <w:t xml:space="preserve">21 </w:t>
      </w:r>
      <w:bookmarkEnd w:id="2142"/>
      <w:bookmarkEnd w:id="2143"/>
      <w:bookmarkEnd w:id="2144"/>
      <w:bookmarkEnd w:id="2145"/>
      <w:bookmarkEnd w:id="2146"/>
      <w:bookmarkEnd w:id="2147"/>
      <w:r w:rsidR="00382837">
        <w:t>Hydraulic b</w:t>
      </w:r>
      <w:r>
        <w:t>olt tensioning cylinder for ladle turret</w:t>
      </w:r>
      <w:bookmarkEnd w:id="2148"/>
      <w:bookmarkEnd w:id="2149"/>
    </w:p>
    <w:p w14:paraId="41B2AB3D" w14:textId="77777777" w:rsidR="00D839B9" w:rsidRDefault="00D839B9" w:rsidP="00D839B9">
      <w:pPr>
        <w:pStyle w:val="MTStandard"/>
      </w:pPr>
      <w:r w:rsidRPr="00447523">
        <w:t>To tighten and proof the foundation bolts and connection bolts between foundation frame swivelling bearing and rotating body and the connection between rotating body and lever brackets.</w:t>
      </w:r>
    </w:p>
    <w:p w14:paraId="7E6014C1" w14:textId="77777777" w:rsidR="00D839B9" w:rsidRPr="00447523" w:rsidRDefault="00D839B9" w:rsidP="00D839B9">
      <w:pPr>
        <w:pStyle w:val="MTStandard"/>
      </w:pPr>
    </w:p>
    <w:p w14:paraId="470928E6" w14:textId="77777777" w:rsidR="00D839B9" w:rsidRPr="00447523" w:rsidRDefault="00D839B9" w:rsidP="00D839B9">
      <w:pPr>
        <w:pStyle w:val="MTHeadingSCS4"/>
      </w:pPr>
      <w:bookmarkStart w:id="2150" w:name="_Toc510846585"/>
      <w:bookmarkStart w:id="2151" w:name="_Toc536413641"/>
      <w:bookmarkStart w:id="2152" w:name="_Toc3108211"/>
      <w:bookmarkStart w:id="2153" w:name="_Toc65989884"/>
      <w:bookmarkStart w:id="2154" w:name="_Toc227575933"/>
      <w:bookmarkStart w:id="2155" w:name="_Toc242177813"/>
      <w:bookmarkStart w:id="2156" w:name="_Toc53052507"/>
      <w:bookmarkStart w:id="2157" w:name="_Toc85786288"/>
      <w:r w:rsidRPr="00447523">
        <w:t>CB.55</w:t>
      </w:r>
      <w:r>
        <w:t>.22 Make shifts for ladle t</w:t>
      </w:r>
      <w:r w:rsidRPr="00447523">
        <w:t>urret</w:t>
      </w:r>
      <w:bookmarkEnd w:id="2150"/>
      <w:bookmarkEnd w:id="2151"/>
      <w:bookmarkEnd w:id="2152"/>
      <w:bookmarkEnd w:id="2153"/>
      <w:bookmarkEnd w:id="2154"/>
      <w:bookmarkEnd w:id="2155"/>
      <w:bookmarkEnd w:id="2156"/>
      <w:bookmarkEnd w:id="2157"/>
    </w:p>
    <w:p w14:paraId="4572D1E7" w14:textId="77777777" w:rsidR="00D839B9" w:rsidRPr="00447523" w:rsidRDefault="00D839B9" w:rsidP="00D839B9">
      <w:pPr>
        <w:pStyle w:val="MTStandard"/>
      </w:pPr>
      <w:r w:rsidRPr="00447523">
        <w:t>Makeshifts are used for mounting and dismounting of arms, cylinders and bearings.</w:t>
      </w:r>
    </w:p>
    <w:p w14:paraId="60EB564B" w14:textId="77777777" w:rsidR="00D839B9" w:rsidRPr="00447523" w:rsidRDefault="00D839B9" w:rsidP="00D839B9">
      <w:pPr>
        <w:pStyle w:val="MTHeading"/>
      </w:pPr>
      <w:r w:rsidRPr="00447523">
        <w:t>Main components</w:t>
      </w:r>
    </w:p>
    <w:p w14:paraId="3F5A711C" w14:textId="77777777" w:rsidR="00D839B9" w:rsidRPr="00447523" w:rsidRDefault="00D839B9" w:rsidP="00D839B9">
      <w:pPr>
        <w:pStyle w:val="MTBulletIndent"/>
        <w:tabs>
          <w:tab w:val="clear" w:pos="1211"/>
          <w:tab w:val="num" w:pos="927"/>
        </w:tabs>
        <w:ind w:left="907"/>
      </w:pPr>
      <w:r w:rsidRPr="00447523">
        <w:t>Suspension chain</w:t>
      </w:r>
    </w:p>
    <w:p w14:paraId="0BB20E4D" w14:textId="77777777" w:rsidR="00D839B9" w:rsidRPr="00447523" w:rsidRDefault="00D839B9" w:rsidP="00D839B9">
      <w:pPr>
        <w:pStyle w:val="MTBulletIndent"/>
        <w:tabs>
          <w:tab w:val="clear" w:pos="1211"/>
          <w:tab w:val="num" w:pos="927"/>
        </w:tabs>
        <w:ind w:left="907"/>
      </w:pPr>
      <w:r w:rsidRPr="00447523">
        <w:t>Puller</w:t>
      </w:r>
    </w:p>
    <w:p w14:paraId="48DB4C41" w14:textId="77777777" w:rsidR="00D839B9" w:rsidRPr="00447523" w:rsidRDefault="00D839B9" w:rsidP="00D839B9">
      <w:pPr>
        <w:pStyle w:val="MTBulletIndent"/>
        <w:tabs>
          <w:tab w:val="clear" w:pos="1211"/>
          <w:tab w:val="num" w:pos="927"/>
        </w:tabs>
        <w:ind w:left="907"/>
      </w:pPr>
      <w:r w:rsidRPr="00447523">
        <w:t>Supporting columns</w:t>
      </w:r>
    </w:p>
    <w:p w14:paraId="200940DE" w14:textId="77777777" w:rsidR="00D839B9" w:rsidRDefault="00D839B9" w:rsidP="00D839B9">
      <w:pPr>
        <w:pStyle w:val="MTBulletIndent"/>
        <w:tabs>
          <w:tab w:val="clear" w:pos="1211"/>
          <w:tab w:val="num" w:pos="927"/>
        </w:tabs>
        <w:ind w:left="907"/>
      </w:pPr>
      <w:r w:rsidRPr="00447523">
        <w:t>Removal device for bearing assembly and disassembly</w:t>
      </w:r>
    </w:p>
    <w:p w14:paraId="1E0A43AA" w14:textId="77777777" w:rsidR="00D839B9" w:rsidRPr="00447523" w:rsidRDefault="00D839B9" w:rsidP="00D839B9">
      <w:pPr>
        <w:pStyle w:val="MTStandard"/>
      </w:pPr>
    </w:p>
    <w:p w14:paraId="0AD2A162" w14:textId="77777777" w:rsidR="00D839B9" w:rsidRPr="00447523" w:rsidRDefault="00D839B9" w:rsidP="00D839B9">
      <w:pPr>
        <w:pStyle w:val="MTHeadingSCS4"/>
      </w:pPr>
      <w:bookmarkStart w:id="2158" w:name="_Toc536413642"/>
      <w:bookmarkStart w:id="2159" w:name="_Toc3108212"/>
      <w:bookmarkStart w:id="2160" w:name="_Toc65989885"/>
      <w:bookmarkStart w:id="2161" w:name="_Toc227575934"/>
      <w:bookmarkStart w:id="2162" w:name="_Toc242177814"/>
      <w:bookmarkStart w:id="2163" w:name="_Toc53052508"/>
      <w:bookmarkStart w:id="2164" w:name="_Toc85786289"/>
      <w:bookmarkStart w:id="2165" w:name="_Toc510846586"/>
      <w:r w:rsidRPr="00447523">
        <w:t>CB.55</w:t>
      </w:r>
      <w:r>
        <w:t>.23 Torque wrench for segment f</w:t>
      </w:r>
      <w:r w:rsidRPr="00447523">
        <w:t>ixation</w:t>
      </w:r>
      <w:bookmarkEnd w:id="2158"/>
      <w:bookmarkEnd w:id="2159"/>
      <w:bookmarkEnd w:id="2160"/>
      <w:bookmarkEnd w:id="2161"/>
      <w:bookmarkEnd w:id="2162"/>
      <w:bookmarkEnd w:id="2163"/>
      <w:bookmarkEnd w:id="2164"/>
      <w:r w:rsidRPr="00447523">
        <w:t xml:space="preserve"> </w:t>
      </w:r>
      <w:bookmarkEnd w:id="2165"/>
    </w:p>
    <w:p w14:paraId="4D85F129" w14:textId="77777777" w:rsidR="00D839B9" w:rsidRDefault="00D839B9" w:rsidP="00D839B9">
      <w:pPr>
        <w:pStyle w:val="MTStandard"/>
      </w:pPr>
      <w:r w:rsidRPr="00447523">
        <w:t>Electrical torque wrench with angle design</w:t>
      </w:r>
    </w:p>
    <w:p w14:paraId="26819374" w14:textId="77777777" w:rsidR="00D839B9" w:rsidRPr="00447523" w:rsidRDefault="00D839B9" w:rsidP="00D839B9">
      <w:pPr>
        <w:pStyle w:val="MTStandard"/>
      </w:pPr>
    </w:p>
    <w:p w14:paraId="54028FA6" w14:textId="77777777" w:rsidR="00D839B9" w:rsidRPr="00447523" w:rsidRDefault="00D839B9" w:rsidP="00D839B9">
      <w:pPr>
        <w:pStyle w:val="MTHeadingSCS4"/>
      </w:pPr>
      <w:bookmarkStart w:id="2166" w:name="_Toc510846587"/>
      <w:bookmarkStart w:id="2167" w:name="_Toc536413643"/>
      <w:bookmarkStart w:id="2168" w:name="_Toc3108213"/>
      <w:bookmarkStart w:id="2169" w:name="_Toc65989886"/>
      <w:bookmarkStart w:id="2170" w:name="_Toc227575935"/>
      <w:bookmarkStart w:id="2171" w:name="_Toc242177815"/>
      <w:bookmarkStart w:id="2172" w:name="_Toc53052509"/>
      <w:bookmarkStart w:id="2173" w:name="_Toc85786290"/>
      <w:r w:rsidRPr="00447523">
        <w:t>CB.55</w:t>
      </w:r>
      <w:r>
        <w:t>.24 Tie rode tensioning d</w:t>
      </w:r>
      <w:r w:rsidRPr="00447523">
        <w:t xml:space="preserve">evice for </w:t>
      </w:r>
      <w:bookmarkEnd w:id="2166"/>
      <w:r>
        <w:t>bender and s</w:t>
      </w:r>
      <w:r w:rsidRPr="00447523">
        <w:t>egments</w:t>
      </w:r>
      <w:bookmarkEnd w:id="2167"/>
      <w:bookmarkEnd w:id="2168"/>
      <w:bookmarkEnd w:id="2169"/>
      <w:bookmarkEnd w:id="2170"/>
      <w:bookmarkEnd w:id="2171"/>
      <w:bookmarkEnd w:id="2172"/>
      <w:bookmarkEnd w:id="2173"/>
    </w:p>
    <w:p w14:paraId="014DAA3A" w14:textId="77777777" w:rsidR="00D839B9" w:rsidRDefault="00D839B9" w:rsidP="00D839B9">
      <w:pPr>
        <w:pStyle w:val="MTStandard"/>
      </w:pPr>
      <w:r w:rsidRPr="00447523">
        <w:t>Hydraulic bolt tensioning device for tie rode tensioning M100 x 4 including electric high pressure pump</w:t>
      </w:r>
    </w:p>
    <w:p w14:paraId="1B881B29" w14:textId="77777777" w:rsidR="00D839B9" w:rsidRDefault="00D839B9" w:rsidP="00D839B9">
      <w:pPr>
        <w:pStyle w:val="MTStandard"/>
      </w:pPr>
    </w:p>
    <w:p w14:paraId="2D536867" w14:textId="77777777" w:rsidR="00D839B9" w:rsidRDefault="00D839B9" w:rsidP="00D839B9">
      <w:pPr>
        <w:pStyle w:val="MTStandard"/>
      </w:pPr>
      <w:bookmarkStart w:id="2174" w:name="_Toc362833868"/>
      <w:bookmarkStart w:id="2175" w:name="_Toc362858546"/>
      <w:bookmarkStart w:id="2176" w:name="_Toc363527603"/>
      <w:bookmarkStart w:id="2177" w:name="_Toc386513348"/>
      <w:bookmarkStart w:id="2178" w:name="_Toc421614542"/>
      <w:bookmarkStart w:id="2179" w:name="_Toc431095651"/>
      <w:bookmarkStart w:id="2180" w:name="_Toc481391218"/>
      <w:bookmarkStart w:id="2181" w:name="_Toc227575936"/>
      <w:bookmarkStart w:id="2182" w:name="_Toc242177816"/>
      <w:r>
        <w:br w:type="page"/>
      </w:r>
    </w:p>
    <w:p w14:paraId="73D90A5C" w14:textId="77777777" w:rsidR="00D839B9" w:rsidRPr="00447523" w:rsidRDefault="00D839B9" w:rsidP="00D839B9">
      <w:pPr>
        <w:pStyle w:val="MTHeadingSCS3"/>
      </w:pPr>
      <w:bookmarkStart w:id="2183" w:name="_Toc53052512"/>
      <w:bookmarkStart w:id="2184" w:name="_Toc85786291"/>
      <w:r w:rsidRPr="00447523">
        <w:lastRenderedPageBreak/>
        <w:t>CB.55</w:t>
      </w:r>
      <w:r>
        <w:t>.3 Tools for casting o</w:t>
      </w:r>
      <w:r w:rsidRPr="00447523">
        <w:t>peration</w:t>
      </w:r>
      <w:bookmarkEnd w:id="2174"/>
      <w:bookmarkEnd w:id="2175"/>
      <w:bookmarkEnd w:id="2176"/>
      <w:bookmarkEnd w:id="2177"/>
      <w:bookmarkEnd w:id="2178"/>
      <w:bookmarkEnd w:id="2179"/>
      <w:bookmarkEnd w:id="2180"/>
      <w:bookmarkEnd w:id="2181"/>
      <w:bookmarkEnd w:id="2182"/>
      <w:bookmarkEnd w:id="2183"/>
      <w:bookmarkEnd w:id="2184"/>
    </w:p>
    <w:p w14:paraId="686F6E8B" w14:textId="77777777" w:rsidR="00D839B9" w:rsidRPr="00447523" w:rsidRDefault="00D839B9" w:rsidP="00D839B9">
      <w:pPr>
        <w:pStyle w:val="MTStandard"/>
      </w:pPr>
      <w:r w:rsidRPr="00447523">
        <w:t>Including:</w:t>
      </w:r>
    </w:p>
    <w:p w14:paraId="15F0C5E8" w14:textId="77777777" w:rsidR="00D839B9" w:rsidRPr="00447523" w:rsidRDefault="00D839B9" w:rsidP="00D839B9">
      <w:pPr>
        <w:pStyle w:val="MTBulletIndent"/>
        <w:tabs>
          <w:tab w:val="clear" w:pos="1211"/>
          <w:tab w:val="num" w:pos="927"/>
        </w:tabs>
        <w:ind w:left="907"/>
      </w:pPr>
      <w:r w:rsidRPr="00447523">
        <w:t>SEN handling tongs</w:t>
      </w:r>
    </w:p>
    <w:p w14:paraId="50E50EFA" w14:textId="77777777" w:rsidR="00D839B9" w:rsidRPr="00447523" w:rsidRDefault="00D839B9" w:rsidP="00D839B9">
      <w:pPr>
        <w:pStyle w:val="MTBulletIndent"/>
        <w:tabs>
          <w:tab w:val="clear" w:pos="1211"/>
          <w:tab w:val="num" w:pos="927"/>
        </w:tabs>
        <w:ind w:left="907"/>
      </w:pPr>
      <w:r w:rsidRPr="00447523">
        <w:t>Dummy bar head sealing tool</w:t>
      </w:r>
    </w:p>
    <w:p w14:paraId="7E7C6169" w14:textId="77777777" w:rsidR="00D839B9" w:rsidRPr="00447523" w:rsidRDefault="00D839B9" w:rsidP="00D839B9">
      <w:pPr>
        <w:pStyle w:val="MTBulletIndent"/>
        <w:tabs>
          <w:tab w:val="clear" w:pos="1211"/>
          <w:tab w:val="num" w:pos="927"/>
        </w:tabs>
        <w:ind w:left="907"/>
      </w:pPr>
      <w:r>
        <w:t>Mold</w:t>
      </w:r>
      <w:r w:rsidRPr="00447523">
        <w:t xml:space="preserve"> powder pusher</w:t>
      </w:r>
    </w:p>
    <w:p w14:paraId="04B1FC20" w14:textId="77777777" w:rsidR="00D839B9" w:rsidRPr="00447523" w:rsidRDefault="00D839B9" w:rsidP="00D839B9">
      <w:pPr>
        <w:pStyle w:val="MTBulletIndent"/>
        <w:tabs>
          <w:tab w:val="clear" w:pos="1211"/>
          <w:tab w:val="num" w:pos="927"/>
        </w:tabs>
        <w:ind w:left="907"/>
      </w:pPr>
      <w:r>
        <w:t>Mold</w:t>
      </w:r>
      <w:r w:rsidRPr="00447523">
        <w:t xml:space="preserve"> narrow side protection plates</w:t>
      </w:r>
    </w:p>
    <w:p w14:paraId="3B21F838" w14:textId="77777777" w:rsidR="00D839B9" w:rsidRPr="00447523" w:rsidRDefault="00D839B9" w:rsidP="00D839B9">
      <w:pPr>
        <w:pStyle w:val="MTBulletIndent"/>
        <w:tabs>
          <w:tab w:val="clear" w:pos="1211"/>
          <w:tab w:val="num" w:pos="927"/>
        </w:tabs>
        <w:ind w:left="907"/>
      </w:pPr>
      <w:r w:rsidRPr="00447523">
        <w:t>Slag ‘fishing’ rods and removal device</w:t>
      </w:r>
    </w:p>
    <w:p w14:paraId="213C56B6" w14:textId="77777777" w:rsidR="00D839B9" w:rsidRPr="00447523" w:rsidRDefault="00D839B9" w:rsidP="00D839B9">
      <w:pPr>
        <w:pStyle w:val="MTStandard"/>
      </w:pPr>
      <w:r w:rsidRPr="00447523">
        <w:t>Final list of tools for casting operation will be provided in the Caster Operation Manuals.</w:t>
      </w:r>
    </w:p>
    <w:p w14:paraId="22D739D8" w14:textId="77777777" w:rsidR="00D839B9" w:rsidRPr="00447523" w:rsidRDefault="00D839B9" w:rsidP="00D839B9">
      <w:pPr>
        <w:pStyle w:val="MTStandard"/>
      </w:pPr>
    </w:p>
    <w:p w14:paraId="35D2D003" w14:textId="77777777" w:rsidR="00D839B9" w:rsidRPr="00447523" w:rsidRDefault="00D839B9" w:rsidP="00D839B9">
      <w:pPr>
        <w:pStyle w:val="MTHeadingSCS3"/>
      </w:pPr>
      <w:bookmarkStart w:id="2185" w:name="_Toc227575937"/>
      <w:bookmarkStart w:id="2186" w:name="_Toc242177817"/>
      <w:bookmarkStart w:id="2187" w:name="_Toc53052513"/>
      <w:bookmarkStart w:id="2188" w:name="_Toc85786292"/>
      <w:bookmarkStart w:id="2189" w:name="_Toc124577162"/>
      <w:bookmarkStart w:id="2190" w:name="_Toc136845770"/>
      <w:r w:rsidRPr="00447523">
        <w:t>CB.55</w:t>
      </w:r>
      <w:r>
        <w:t>.</w:t>
      </w:r>
      <w:r w:rsidRPr="00447523">
        <w:t xml:space="preserve">4 </w:t>
      </w:r>
      <w:bookmarkEnd w:id="2185"/>
      <w:bookmarkEnd w:id="2186"/>
      <w:r w:rsidRPr="001109C6">
        <w:t>Assem</w:t>
      </w:r>
      <w:r>
        <w:t>bly device for e</w:t>
      </w:r>
      <w:r w:rsidRPr="001109C6">
        <w:t>rection</w:t>
      </w:r>
      <w:bookmarkEnd w:id="2187"/>
      <w:bookmarkEnd w:id="2188"/>
      <w:r w:rsidRPr="00447523">
        <w:t xml:space="preserve"> </w:t>
      </w:r>
      <w:bookmarkEnd w:id="2189"/>
      <w:bookmarkEnd w:id="2190"/>
    </w:p>
    <w:p w14:paraId="7382D3EF" w14:textId="77777777" w:rsidR="00D839B9" w:rsidRPr="00447523" w:rsidRDefault="00D839B9" w:rsidP="00D839B9">
      <w:pPr>
        <w:pStyle w:val="MTStandard"/>
      </w:pPr>
      <w:r w:rsidRPr="00447523">
        <w:t xml:space="preserve">These are fabricated steel devices used to ensure accurate alignment of the strand guide equipment including segment support </w:t>
      </w:r>
      <w:r w:rsidRPr="00382837">
        <w:t>structure and segment guide rails. The devices</w:t>
      </w:r>
      <w:r w:rsidRPr="00447523">
        <w:t xml:space="preserve"> are used during equipment erection.</w:t>
      </w:r>
    </w:p>
    <w:p w14:paraId="6F401702" w14:textId="0A8CCE7F" w:rsidR="00D839B9" w:rsidRDefault="00D839B9" w:rsidP="00D839B9">
      <w:pPr>
        <w:pStyle w:val="MTStandard"/>
      </w:pPr>
      <w:bookmarkStart w:id="2191" w:name="_Toc362833872"/>
      <w:bookmarkStart w:id="2192" w:name="_Toc362858550"/>
      <w:bookmarkStart w:id="2193" w:name="_Toc363527607"/>
      <w:bookmarkStart w:id="2194" w:name="_Toc386513352"/>
      <w:bookmarkStart w:id="2195" w:name="_Toc421614546"/>
      <w:bookmarkStart w:id="2196" w:name="_Toc431095655"/>
      <w:bookmarkStart w:id="2197" w:name="_Toc481391222"/>
      <w:bookmarkStart w:id="2198" w:name="_Toc227575938"/>
      <w:bookmarkStart w:id="2199" w:name="_Toc242177818"/>
    </w:p>
    <w:p w14:paraId="4F66B4AD" w14:textId="77777777" w:rsidR="00D839B9" w:rsidRPr="00447523" w:rsidRDefault="00D839B9" w:rsidP="00D839B9">
      <w:pPr>
        <w:pStyle w:val="MTHeadingSCS2"/>
      </w:pPr>
      <w:bookmarkStart w:id="2200" w:name="_Toc124577164"/>
      <w:bookmarkStart w:id="2201" w:name="_Toc136845771"/>
      <w:bookmarkStart w:id="2202" w:name="_Toc227575940"/>
      <w:bookmarkStart w:id="2203" w:name="_Toc242177820"/>
      <w:bookmarkStart w:id="2204" w:name="_Toc53052516"/>
      <w:bookmarkStart w:id="2205" w:name="_Toc85786293"/>
      <w:bookmarkEnd w:id="2191"/>
      <w:bookmarkEnd w:id="2192"/>
      <w:bookmarkEnd w:id="2193"/>
      <w:bookmarkEnd w:id="2194"/>
      <w:bookmarkEnd w:id="2195"/>
      <w:bookmarkEnd w:id="2196"/>
      <w:bookmarkEnd w:id="2197"/>
      <w:bookmarkEnd w:id="2198"/>
      <w:bookmarkEnd w:id="2199"/>
      <w:r w:rsidRPr="00447523">
        <w:t>CB.56</w:t>
      </w:r>
      <w:r>
        <w:t>. Scale h</w:t>
      </w:r>
      <w:r w:rsidRPr="00447523">
        <w:t>andling</w:t>
      </w:r>
      <w:bookmarkEnd w:id="2200"/>
      <w:bookmarkEnd w:id="2201"/>
      <w:bookmarkEnd w:id="2202"/>
      <w:bookmarkEnd w:id="2203"/>
      <w:bookmarkEnd w:id="2204"/>
      <w:bookmarkEnd w:id="2205"/>
    </w:p>
    <w:p w14:paraId="322E2691" w14:textId="77777777" w:rsidR="00D839B9" w:rsidRPr="00447523" w:rsidRDefault="00D839B9" w:rsidP="00D839B9">
      <w:pPr>
        <w:pStyle w:val="MTStandard"/>
      </w:pPr>
      <w:r w:rsidRPr="00447523">
        <w:t>Scale and cutting debris will be collected in the caster flume and transported to the scale pit by open system water. Scale removal from the scale pit will typically be by over-head grab crane.</w:t>
      </w:r>
    </w:p>
    <w:p w14:paraId="2F8A5AB9" w14:textId="77777777" w:rsidR="00D839B9" w:rsidRPr="00833EB6" w:rsidRDefault="00D839B9" w:rsidP="00D839B9">
      <w:pPr>
        <w:pStyle w:val="MTStandard"/>
      </w:pPr>
    </w:p>
    <w:p w14:paraId="121608A4" w14:textId="4D36173A" w:rsidR="00921D8A" w:rsidRPr="00447523" w:rsidRDefault="00921D8A" w:rsidP="00921D8A">
      <w:pPr>
        <w:pStyle w:val="MTHeadingSCS2"/>
      </w:pPr>
      <w:bookmarkStart w:id="2206" w:name="_Toc85786294"/>
      <w:r w:rsidRPr="00447523">
        <w:t>CB.5</w:t>
      </w:r>
      <w:r>
        <w:t>7. Refractory material and other consumables</w:t>
      </w:r>
      <w:bookmarkEnd w:id="2206"/>
    </w:p>
    <w:p w14:paraId="725636EB" w14:textId="452F71C5" w:rsidR="00921D8A" w:rsidRPr="00447523" w:rsidRDefault="00921D8A" w:rsidP="00921D8A">
      <w:pPr>
        <w:pStyle w:val="MTStandard"/>
      </w:pPr>
      <w:r>
        <w:t>Refer to scope list</w:t>
      </w:r>
    </w:p>
    <w:p w14:paraId="7085D02D" w14:textId="77777777" w:rsidR="00921D8A" w:rsidRPr="00833EB6" w:rsidRDefault="00921D8A" w:rsidP="00921D8A">
      <w:pPr>
        <w:pStyle w:val="MTStandard"/>
      </w:pPr>
    </w:p>
    <w:p w14:paraId="58904376" w14:textId="77777777" w:rsidR="00921D8A" w:rsidRDefault="00921D8A" w:rsidP="00921D8A">
      <w:pPr>
        <w:pStyle w:val="MTStandard"/>
      </w:pPr>
    </w:p>
    <w:p w14:paraId="5A7B63D7" w14:textId="77777777" w:rsidR="00921D8A" w:rsidRPr="00833EB6" w:rsidRDefault="00921D8A" w:rsidP="001E5294">
      <w:pPr>
        <w:pStyle w:val="MTStandard"/>
      </w:pPr>
    </w:p>
    <w:p w14:paraId="6871D37F" w14:textId="77777777" w:rsidR="00201304" w:rsidRDefault="00201304">
      <w:pPr>
        <w:rPr>
          <w:lang w:val="en-GB" w:eastAsia="de-AT"/>
        </w:rPr>
      </w:pPr>
      <w:r>
        <w:br w:type="page"/>
      </w:r>
    </w:p>
    <w:p w14:paraId="71CB9F4D" w14:textId="77777777" w:rsidR="00201304" w:rsidRPr="00921D8A" w:rsidRDefault="00201304" w:rsidP="00201304">
      <w:pPr>
        <w:pStyle w:val="MTHeadingSCS1"/>
        <w:rPr>
          <w:vanish/>
        </w:rPr>
      </w:pPr>
      <w:bookmarkStart w:id="2207" w:name="_Toc516044366"/>
      <w:bookmarkStart w:id="2208" w:name="_Toc32221198"/>
      <w:r w:rsidRPr="00921D8A">
        <w:rPr>
          <w:vanish/>
        </w:rPr>
        <w:lastRenderedPageBreak/>
        <w:t>CB.6 Maintenance and Store</w:t>
      </w:r>
      <w:bookmarkEnd w:id="2207"/>
      <w:bookmarkEnd w:id="2208"/>
    </w:p>
    <w:p w14:paraId="2BAB49F4" w14:textId="77777777" w:rsidR="00201304" w:rsidRPr="00921D8A" w:rsidRDefault="00201304" w:rsidP="00201304">
      <w:pPr>
        <w:pStyle w:val="MTStandard"/>
        <w:rPr>
          <w:vanish/>
        </w:rPr>
      </w:pPr>
      <w:r w:rsidRPr="00921D8A">
        <w:rPr>
          <w:vanish/>
        </w:rPr>
        <w:t>Buyer’s scope.</w:t>
      </w:r>
    </w:p>
    <w:p w14:paraId="6540EE94" w14:textId="77777777" w:rsidR="00201304" w:rsidRPr="00921D8A" w:rsidRDefault="00201304" w:rsidP="00201304">
      <w:pPr>
        <w:pStyle w:val="MTStandard"/>
        <w:rPr>
          <w:vanish/>
        </w:rPr>
      </w:pPr>
    </w:p>
    <w:p w14:paraId="070D94E9" w14:textId="77777777" w:rsidR="00201304" w:rsidRPr="00921D8A" w:rsidRDefault="00201304" w:rsidP="00201304">
      <w:pPr>
        <w:pStyle w:val="MTStandard"/>
        <w:rPr>
          <w:vanish/>
        </w:rPr>
      </w:pPr>
    </w:p>
    <w:p w14:paraId="2F166CC3" w14:textId="77777777" w:rsidR="00201304" w:rsidRPr="00921D8A" w:rsidRDefault="00201304" w:rsidP="00201304">
      <w:pPr>
        <w:pStyle w:val="MTStandard"/>
        <w:rPr>
          <w:vanish/>
        </w:rPr>
      </w:pPr>
      <w:r w:rsidRPr="00921D8A">
        <w:rPr>
          <w:vanish/>
        </w:rPr>
        <w:br w:type="page"/>
      </w:r>
    </w:p>
    <w:p w14:paraId="0A573E93" w14:textId="77777777" w:rsidR="00201304" w:rsidRPr="00A7479F" w:rsidRDefault="00201304" w:rsidP="00201304">
      <w:pPr>
        <w:pStyle w:val="MTHeadingSCS1"/>
      </w:pPr>
      <w:bookmarkStart w:id="2209" w:name="_Toc10545323"/>
      <w:bookmarkStart w:id="2210" w:name="_Toc32221199"/>
      <w:bookmarkStart w:id="2211" w:name="_Toc85786295"/>
      <w:r w:rsidRPr="00A7479F">
        <w:t>CB. 7 Infrastructure and Auxiliaries</w:t>
      </w:r>
      <w:bookmarkEnd w:id="2209"/>
      <w:bookmarkEnd w:id="2210"/>
      <w:bookmarkEnd w:id="2211"/>
    </w:p>
    <w:p w14:paraId="500836B0" w14:textId="77777777" w:rsidR="00201304" w:rsidRPr="00A7479F" w:rsidRDefault="00201304" w:rsidP="00201304">
      <w:pPr>
        <w:pStyle w:val="MTHeadingSCS2"/>
        <w:rPr>
          <w:lang w:eastAsia="zh-CN"/>
        </w:rPr>
      </w:pPr>
      <w:bookmarkStart w:id="2212" w:name="_Toc525968091"/>
      <w:bookmarkStart w:id="2213" w:name="_Toc2131723"/>
      <w:bookmarkStart w:id="2214" w:name="_Toc17712371"/>
      <w:bookmarkStart w:id="2215" w:name="_Toc102895202"/>
      <w:bookmarkStart w:id="2216" w:name="_Toc193000849"/>
      <w:bookmarkStart w:id="2217" w:name="_Toc210185309"/>
      <w:bookmarkStart w:id="2218" w:name="_Toc425921686"/>
      <w:bookmarkStart w:id="2219" w:name="_Toc480806176"/>
      <w:bookmarkStart w:id="2220" w:name="_Toc513127673"/>
      <w:bookmarkStart w:id="2221" w:name="_Toc10545324"/>
      <w:bookmarkStart w:id="2222" w:name="_Toc32221200"/>
      <w:bookmarkStart w:id="2223" w:name="_Toc85786296"/>
      <w:r w:rsidRPr="00A7479F">
        <w:t xml:space="preserve">CB.71 </w:t>
      </w:r>
      <w:bookmarkEnd w:id="2212"/>
      <w:bookmarkEnd w:id="2213"/>
      <w:bookmarkEnd w:id="2214"/>
      <w:bookmarkEnd w:id="2215"/>
      <w:bookmarkEnd w:id="2216"/>
      <w:r w:rsidRPr="00A7479F">
        <w:t>Building and Foundation</w:t>
      </w:r>
      <w:bookmarkEnd w:id="2217"/>
      <w:bookmarkEnd w:id="2218"/>
      <w:bookmarkEnd w:id="2219"/>
      <w:bookmarkEnd w:id="2220"/>
      <w:bookmarkEnd w:id="2221"/>
      <w:bookmarkEnd w:id="2222"/>
      <w:bookmarkEnd w:id="2223"/>
    </w:p>
    <w:p w14:paraId="6626DAFF" w14:textId="77777777" w:rsidR="00201304" w:rsidRPr="00A7479F" w:rsidRDefault="00201304" w:rsidP="00201304">
      <w:pPr>
        <w:pStyle w:val="MTHeading"/>
        <w:rPr>
          <w:lang w:eastAsia="zh-CN"/>
        </w:rPr>
      </w:pPr>
      <w:r w:rsidRPr="00A7479F">
        <w:t>Caster Rooms</w:t>
      </w:r>
    </w:p>
    <w:p w14:paraId="7BAC5967" w14:textId="77777777" w:rsidR="00201304" w:rsidRPr="00A7479F" w:rsidRDefault="00201304" w:rsidP="00201304">
      <w:pPr>
        <w:pStyle w:val="MTStandard"/>
        <w:rPr>
          <w:lang w:eastAsia="zh-CN"/>
        </w:rPr>
      </w:pPr>
      <w:r w:rsidRPr="00A7479F">
        <w:t>Below the casting platform necessary rooms for water system, hydraulic and electric systems are located.</w:t>
      </w:r>
    </w:p>
    <w:p w14:paraId="1DEEAC6C" w14:textId="77777777" w:rsidR="00201304" w:rsidRPr="00A7479F" w:rsidRDefault="00201304" w:rsidP="00201304">
      <w:pPr>
        <w:pStyle w:val="MTHeading"/>
        <w:rPr>
          <w:lang w:eastAsia="zh-CN"/>
        </w:rPr>
      </w:pPr>
      <w:bookmarkStart w:id="2224" w:name="_Toc525968093"/>
      <w:bookmarkStart w:id="2225" w:name="_Toc2131725"/>
      <w:bookmarkStart w:id="2226" w:name="_Toc17712373"/>
      <w:bookmarkStart w:id="2227" w:name="_Toc102895204"/>
      <w:bookmarkStart w:id="2228" w:name="_Toc193000851"/>
      <w:r w:rsidRPr="00A7479F">
        <w:t>Embedded Steel Parts</w:t>
      </w:r>
      <w:bookmarkEnd w:id="2224"/>
      <w:bookmarkEnd w:id="2225"/>
      <w:bookmarkEnd w:id="2226"/>
      <w:bookmarkEnd w:id="2227"/>
      <w:bookmarkEnd w:id="2228"/>
    </w:p>
    <w:tbl>
      <w:tblPr>
        <w:tblW w:w="0" w:type="auto"/>
        <w:tblInd w:w="108" w:type="dxa"/>
        <w:tblLayout w:type="fixed"/>
        <w:tblLook w:val="0000" w:firstRow="0" w:lastRow="0" w:firstColumn="0" w:lastColumn="0" w:noHBand="0" w:noVBand="0"/>
      </w:tblPr>
      <w:tblGrid>
        <w:gridCol w:w="3544"/>
        <w:gridCol w:w="284"/>
        <w:gridCol w:w="5953"/>
      </w:tblGrid>
      <w:tr w:rsidR="00201304" w:rsidRPr="00A7479F" w14:paraId="0FCF1153" w14:textId="77777777" w:rsidTr="00664EEE">
        <w:tc>
          <w:tcPr>
            <w:tcW w:w="3544" w:type="dxa"/>
          </w:tcPr>
          <w:p w14:paraId="68596334" w14:textId="77777777" w:rsidR="00201304" w:rsidRPr="00A7479F" w:rsidRDefault="00201304" w:rsidP="00664EEE">
            <w:pPr>
              <w:pStyle w:val="MTTableText"/>
              <w:rPr>
                <w:rFonts w:eastAsia="SimSun"/>
                <w:lang w:eastAsia="zh-CN"/>
              </w:rPr>
            </w:pPr>
            <w:r w:rsidRPr="00A7479F">
              <w:t>Material:</w:t>
            </w:r>
            <w:r>
              <w:rPr>
                <w:rFonts w:ascii="SimSun" w:eastAsia="SimSun" w:hAnsi="SimSun" w:cs="SimSun"/>
              </w:rPr>
              <w:t>：</w:t>
            </w:r>
          </w:p>
        </w:tc>
        <w:tc>
          <w:tcPr>
            <w:tcW w:w="284" w:type="dxa"/>
          </w:tcPr>
          <w:p w14:paraId="483FB608" w14:textId="77777777" w:rsidR="00201304" w:rsidRPr="00A7479F" w:rsidRDefault="00201304" w:rsidP="00664EEE">
            <w:pPr>
              <w:pStyle w:val="MTTableText"/>
            </w:pPr>
          </w:p>
        </w:tc>
        <w:tc>
          <w:tcPr>
            <w:tcW w:w="5953" w:type="dxa"/>
          </w:tcPr>
          <w:p w14:paraId="4F371936" w14:textId="77777777" w:rsidR="00201304" w:rsidRPr="00A7479F" w:rsidRDefault="00201304" w:rsidP="00664EEE">
            <w:pPr>
              <w:pStyle w:val="MTTableText"/>
              <w:rPr>
                <w:rFonts w:eastAsia="SimSun"/>
                <w:lang w:eastAsia="zh-CN"/>
              </w:rPr>
            </w:pPr>
            <w:r w:rsidRPr="00A7479F">
              <w:t>Steel</w:t>
            </w:r>
          </w:p>
        </w:tc>
      </w:tr>
    </w:tbl>
    <w:p w14:paraId="15D8556D" w14:textId="77777777" w:rsidR="00201304" w:rsidRPr="00A7479F" w:rsidRDefault="00201304" w:rsidP="00201304">
      <w:pPr>
        <w:pStyle w:val="MTHeading"/>
        <w:rPr>
          <w:lang w:eastAsia="zh-CN"/>
        </w:rPr>
      </w:pPr>
      <w:r w:rsidRPr="00A7479F">
        <w:t>Main Components</w:t>
      </w:r>
      <w:r w:rsidRPr="00A7479F">
        <w:rPr>
          <w:rFonts w:hint="eastAsia"/>
          <w:lang w:eastAsia="zh-CN"/>
        </w:rPr>
        <w:t xml:space="preserve"> </w:t>
      </w:r>
    </w:p>
    <w:p w14:paraId="2751F9E3" w14:textId="77777777" w:rsidR="00201304" w:rsidRDefault="00201304" w:rsidP="00201304">
      <w:pPr>
        <w:pStyle w:val="MTBulletIndent"/>
        <w:tabs>
          <w:tab w:val="clear" w:pos="1211"/>
          <w:tab w:val="num" w:pos="927"/>
        </w:tabs>
        <w:ind w:left="907"/>
      </w:pPr>
      <w:r w:rsidRPr="00A7479F">
        <w:t>Casting floor embedded steel parts</w:t>
      </w:r>
      <w:r w:rsidRPr="00CF5FA7">
        <w:rPr>
          <w:vanish/>
        </w:rPr>
        <w:t xml:space="preserve"> </w:t>
      </w:r>
      <w:r w:rsidRPr="00CF5FA7">
        <w:rPr>
          <w:vanish/>
          <w:highlight w:val="yellow"/>
        </w:rPr>
        <w:t>(Buyer’s scope)</w:t>
      </w:r>
    </w:p>
    <w:p w14:paraId="0EEC314A" w14:textId="77777777" w:rsidR="00201304" w:rsidRDefault="00201304" w:rsidP="00201304">
      <w:pPr>
        <w:pStyle w:val="MTBulletIndent"/>
        <w:tabs>
          <w:tab w:val="clear" w:pos="1211"/>
          <w:tab w:val="num" w:pos="927"/>
        </w:tabs>
        <w:ind w:left="907"/>
      </w:pPr>
      <w:r w:rsidRPr="00A7479F">
        <w:t>Ladle turret embedded frame</w:t>
      </w:r>
      <w:r w:rsidRPr="00CF5FA7">
        <w:rPr>
          <w:vanish/>
        </w:rPr>
        <w:t xml:space="preserve"> </w:t>
      </w:r>
      <w:r w:rsidRPr="00CF5FA7">
        <w:rPr>
          <w:vanish/>
          <w:highlight w:val="yellow"/>
        </w:rPr>
        <w:t>(Buyer’s scope)</w:t>
      </w:r>
    </w:p>
    <w:p w14:paraId="162BA3B9" w14:textId="77777777" w:rsidR="00201304" w:rsidRDefault="00201304" w:rsidP="00201304">
      <w:pPr>
        <w:pStyle w:val="MTBulletIndent"/>
        <w:tabs>
          <w:tab w:val="clear" w:pos="1211"/>
          <w:tab w:val="num" w:pos="927"/>
        </w:tabs>
        <w:ind w:left="907"/>
      </w:pPr>
      <w:r w:rsidRPr="00A7479F">
        <w:t xml:space="preserve">Oscillation embedded unit </w:t>
      </w:r>
    </w:p>
    <w:p w14:paraId="2334C0C2" w14:textId="77777777" w:rsidR="00201304" w:rsidRDefault="00201304" w:rsidP="00201304">
      <w:pPr>
        <w:pStyle w:val="MTBulletIndent"/>
        <w:tabs>
          <w:tab w:val="clear" w:pos="1211"/>
          <w:tab w:val="num" w:pos="927"/>
        </w:tabs>
        <w:ind w:left="907"/>
      </w:pPr>
      <w:r w:rsidRPr="00A7479F">
        <w:t xml:space="preserve">Segment guide rails embedded parts </w:t>
      </w:r>
    </w:p>
    <w:p w14:paraId="39D39011" w14:textId="77777777" w:rsidR="00201304" w:rsidRDefault="00201304" w:rsidP="00201304">
      <w:pPr>
        <w:pStyle w:val="MTBulletIndent"/>
        <w:tabs>
          <w:tab w:val="clear" w:pos="1211"/>
          <w:tab w:val="num" w:pos="927"/>
        </w:tabs>
        <w:ind w:left="907"/>
      </w:pPr>
      <w:r w:rsidRPr="00A7479F">
        <w:t xml:space="preserve">Foundation bolts </w:t>
      </w:r>
    </w:p>
    <w:p w14:paraId="044AC1DC" w14:textId="77777777" w:rsidR="00201304" w:rsidRDefault="00201304" w:rsidP="00201304">
      <w:pPr>
        <w:pStyle w:val="MTBulletIndent"/>
        <w:tabs>
          <w:tab w:val="clear" w:pos="1211"/>
          <w:tab w:val="num" w:pos="927"/>
        </w:tabs>
        <w:ind w:left="907"/>
      </w:pPr>
      <w:r w:rsidRPr="00A7479F">
        <w:t xml:space="preserve">Borderings, welding bases, railings </w:t>
      </w:r>
    </w:p>
    <w:p w14:paraId="42FBB4B1" w14:textId="77777777" w:rsidR="00201304" w:rsidRDefault="00201304" w:rsidP="00201304">
      <w:pPr>
        <w:pStyle w:val="MTBulletIndent"/>
        <w:tabs>
          <w:tab w:val="clear" w:pos="1211"/>
          <w:tab w:val="num" w:pos="927"/>
        </w:tabs>
        <w:ind w:left="907"/>
      </w:pPr>
      <w:r w:rsidRPr="00A7479F">
        <w:t xml:space="preserve">Trench covers </w:t>
      </w:r>
    </w:p>
    <w:p w14:paraId="4D4FC4BD" w14:textId="77777777" w:rsidR="00201304" w:rsidRDefault="00201304" w:rsidP="00201304">
      <w:pPr>
        <w:pStyle w:val="MTBulletIndent"/>
        <w:tabs>
          <w:tab w:val="clear" w:pos="1211"/>
          <w:tab w:val="num" w:pos="927"/>
        </w:tabs>
        <w:ind w:left="907"/>
      </w:pPr>
      <w:r w:rsidRPr="00A7479F">
        <w:t xml:space="preserve">Flume lining steel </w:t>
      </w:r>
    </w:p>
    <w:p w14:paraId="083B69B8" w14:textId="77777777" w:rsidR="00201304" w:rsidRDefault="00201304" w:rsidP="00201304">
      <w:pPr>
        <w:pStyle w:val="MTBulletIndent"/>
        <w:tabs>
          <w:tab w:val="clear" w:pos="1211"/>
          <w:tab w:val="num" w:pos="927"/>
        </w:tabs>
        <w:ind w:left="907"/>
      </w:pPr>
      <w:r w:rsidRPr="00A7479F">
        <w:t xml:space="preserve">Runout embedded parts </w:t>
      </w:r>
    </w:p>
    <w:p w14:paraId="6A537043" w14:textId="77777777" w:rsidR="00201304" w:rsidRDefault="00201304" w:rsidP="00201304">
      <w:pPr>
        <w:pStyle w:val="MTBulletIndent"/>
        <w:tabs>
          <w:tab w:val="clear" w:pos="1211"/>
          <w:tab w:val="num" w:pos="927"/>
        </w:tabs>
        <w:ind w:left="907"/>
      </w:pPr>
      <w:r w:rsidRPr="00A7479F">
        <w:t xml:space="preserve">Maintenance embedded parts </w:t>
      </w:r>
    </w:p>
    <w:p w14:paraId="1E06B1EE" w14:textId="77777777" w:rsidR="00201304" w:rsidRDefault="00201304" w:rsidP="00201304">
      <w:pPr>
        <w:pStyle w:val="MTBulletIndent"/>
        <w:tabs>
          <w:tab w:val="clear" w:pos="1211"/>
          <w:tab w:val="num" w:pos="927"/>
        </w:tabs>
        <w:ind w:left="907"/>
      </w:pPr>
      <w:r w:rsidRPr="00A7479F">
        <w:t>Tundish preparation embedded parts</w:t>
      </w:r>
      <w:r w:rsidRPr="00CF5FA7">
        <w:rPr>
          <w:vanish/>
        </w:rPr>
        <w:t xml:space="preserve"> </w:t>
      </w:r>
      <w:r w:rsidRPr="00CF5FA7">
        <w:rPr>
          <w:vanish/>
          <w:highlight w:val="yellow"/>
        </w:rPr>
        <w:t>(Buyer’s scope)</w:t>
      </w:r>
    </w:p>
    <w:p w14:paraId="01E4A70B" w14:textId="77777777" w:rsidR="00201304" w:rsidRPr="00A7479F" w:rsidRDefault="00201304" w:rsidP="00201304">
      <w:pPr>
        <w:pStyle w:val="MTStandard"/>
        <w:rPr>
          <w:lang w:eastAsia="zh-CN"/>
        </w:rPr>
      </w:pPr>
      <w:r w:rsidRPr="00A7479F">
        <w:t>The embedded steel parts are embedded into various concrete foundations and serve for fixation of various machine parts of the continuous casting plant to the foundation.</w:t>
      </w:r>
    </w:p>
    <w:p w14:paraId="3BE91196" w14:textId="77777777" w:rsidR="00201304" w:rsidRPr="00A7479F" w:rsidRDefault="00201304" w:rsidP="00201304">
      <w:pPr>
        <w:pStyle w:val="MTStandard"/>
        <w:rPr>
          <w:lang w:eastAsia="zh-CN"/>
        </w:rPr>
      </w:pPr>
    </w:p>
    <w:p w14:paraId="2D9125D2" w14:textId="77777777" w:rsidR="001E5294" w:rsidRDefault="001E5294" w:rsidP="00427F3F">
      <w:pPr>
        <w:pStyle w:val="MTStandard"/>
      </w:pPr>
    </w:p>
    <w:p w14:paraId="3464BA70" w14:textId="77777777" w:rsidR="00427F3F" w:rsidRDefault="004E44E3" w:rsidP="00427F3F">
      <w:pPr>
        <w:pStyle w:val="MTStandard"/>
      </w:pPr>
      <w:r>
        <w:br w:type="page"/>
      </w:r>
      <w:bookmarkStart w:id="2229" w:name="Confidentiality"/>
    </w:p>
    <w:p w14:paraId="175129AA" w14:textId="77777777" w:rsidR="002B7CEB" w:rsidRPr="00542492" w:rsidRDefault="002B7CEB" w:rsidP="002B7CEB">
      <w:pPr>
        <w:pStyle w:val="MTHeading"/>
      </w:pPr>
      <w:r>
        <w:lastRenderedPageBreak/>
        <w:t>Intellectual Property Rights and Confidentiality</w:t>
      </w:r>
      <w:bookmarkEnd w:id="2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98"/>
      </w:tblGrid>
      <w:tr w:rsidR="002B7CEB" w:rsidRPr="00AF24B1" w14:paraId="0EF5B480" w14:textId="77777777" w:rsidTr="002B7CEB">
        <w:trPr>
          <w:trHeight w:val="478"/>
        </w:trPr>
        <w:tc>
          <w:tcPr>
            <w:tcW w:w="9798" w:type="dxa"/>
            <w:tcBorders>
              <w:top w:val="nil"/>
              <w:left w:val="nil"/>
              <w:bottom w:val="nil"/>
              <w:right w:val="nil"/>
            </w:tcBorders>
          </w:tcPr>
          <w:p w14:paraId="1FB82378" w14:textId="77777777" w:rsidR="00FA10E6" w:rsidRDefault="00FA10E6" w:rsidP="002B7CEB">
            <w:pPr>
              <w:pStyle w:val="MTStandardSimple"/>
            </w:pPr>
            <w:bookmarkStart w:id="2230" w:name="Confidential" w:colFirst="0" w:colLast="0"/>
            <w:r>
              <w:t>This document contains valuable trade secrets and confidential information of Primetals Technologies and the content of this document is and shall remain the intellectual property right of Primetals Technologies. Any recipient shall keep this document and all its contents strictly confidential, not disclose it or any part thereof to any third party without Primetals Technologies' prior written consent and not use any information, specification or data contained in this document for purposes other than for the evaluation of this document.</w:t>
            </w:r>
          </w:p>
          <w:p w14:paraId="76357BB9" w14:textId="77777777" w:rsidR="00FA10E6" w:rsidRDefault="00FA10E6" w:rsidP="002B7CEB">
            <w:pPr>
              <w:pStyle w:val="MTStandardSimple"/>
            </w:pPr>
            <w:r>
              <w:t>No part of this document is allowed to be adapted, copied, reproduced, duplicated, translated into another language, distributed or processed (print, photocopy, microfilm or any other process), neither by the use of electronic systems nor otherwise without the prior written permission of Primetals Technologies.</w:t>
            </w:r>
          </w:p>
          <w:p w14:paraId="7CD84CD5" w14:textId="77777777" w:rsidR="00FA10E6" w:rsidRDefault="00FA10E6" w:rsidP="002B7CEB">
            <w:pPr>
              <w:pStyle w:val="MTStandardSimple"/>
            </w:pPr>
            <w:r>
              <w:t>Any recipient shall limit access to this document and to any part thereof to those of its employees reasonably required being aware thereof and shall ensure their strict adherence to the provisions of confidentiality and restriction of use as expressed above.</w:t>
            </w:r>
          </w:p>
          <w:p w14:paraId="1108857D" w14:textId="77777777" w:rsidR="002B7CEB" w:rsidRPr="00AF24B1" w:rsidRDefault="00FA10E6" w:rsidP="002B7CEB">
            <w:pPr>
              <w:pStyle w:val="MTStandardSimple"/>
            </w:pPr>
            <w:r>
              <w:t>Any violation of the above provisions will be brought before the competent court in accordance with the applicable law.</w:t>
            </w:r>
          </w:p>
        </w:tc>
      </w:tr>
      <w:bookmarkEnd w:id="2230"/>
    </w:tbl>
    <w:p w14:paraId="031A4CCC" w14:textId="77777777" w:rsidR="00427F3F" w:rsidRDefault="00427F3F" w:rsidP="00427F3F">
      <w:pPr>
        <w:pStyle w:val="MTStandard"/>
      </w:pPr>
    </w:p>
    <w:p w14:paraId="2300EDBA" w14:textId="77777777" w:rsidR="00427F3F" w:rsidRDefault="004E44E3" w:rsidP="00427F3F">
      <w:pPr>
        <w:pStyle w:val="MTStandard"/>
      </w:pPr>
      <w:r w:rsidRPr="00542492">
        <w:br w:type="page"/>
      </w:r>
      <w:bookmarkStart w:id="2231" w:name="RevisionHistory"/>
    </w:p>
    <w:p w14:paraId="75ACB436" w14:textId="77777777" w:rsidR="004E44E3" w:rsidRPr="00542492" w:rsidRDefault="004E44E3" w:rsidP="004E44E3">
      <w:pPr>
        <w:pStyle w:val="MTHeading"/>
      </w:pPr>
      <w:r>
        <w:lastRenderedPageBreak/>
        <w:t>Revision History</w:t>
      </w:r>
      <w:bookmarkEnd w:id="2231"/>
    </w:p>
    <w:tbl>
      <w:tblPr>
        <w:tblW w:w="0" w:type="auto"/>
        <w:tblLayout w:type="fixed"/>
        <w:tblLook w:val="0000" w:firstRow="0" w:lastRow="0" w:firstColumn="0" w:lastColumn="0" w:noHBand="0" w:noVBand="0"/>
      </w:tblPr>
      <w:tblGrid>
        <w:gridCol w:w="1356"/>
        <w:gridCol w:w="1871"/>
        <w:gridCol w:w="6571"/>
      </w:tblGrid>
      <w:tr w:rsidR="004E44E3" w:rsidRPr="00542492" w14:paraId="76952D9D" w14:textId="77777777" w:rsidTr="0073153B">
        <w:trPr>
          <w:trHeight w:hRule="exact" w:val="600"/>
        </w:trPr>
        <w:tc>
          <w:tcPr>
            <w:tcW w:w="1356" w:type="dxa"/>
            <w:vAlign w:val="center"/>
          </w:tcPr>
          <w:p w14:paraId="7D8A82EF" w14:textId="77777777" w:rsidR="004E44E3" w:rsidRPr="00542492" w:rsidRDefault="004E44E3" w:rsidP="004E44E3">
            <w:pPr>
              <w:pStyle w:val="MTTableHeader"/>
            </w:pPr>
            <w:bookmarkStart w:id="2232" w:name="Revision" w:colFirst="0" w:colLast="0"/>
            <w:bookmarkStart w:id="2233" w:name="Date" w:colFirst="1" w:colLast="1"/>
            <w:bookmarkStart w:id="2234" w:name="Changes" w:colFirst="2" w:colLast="2"/>
            <w:r>
              <w:t>Revision</w:t>
            </w:r>
          </w:p>
        </w:tc>
        <w:tc>
          <w:tcPr>
            <w:tcW w:w="1871" w:type="dxa"/>
            <w:vAlign w:val="center"/>
          </w:tcPr>
          <w:p w14:paraId="45CE0CD3" w14:textId="77777777" w:rsidR="004E44E3" w:rsidRPr="00542492" w:rsidRDefault="004E44E3" w:rsidP="004E44E3">
            <w:pPr>
              <w:pStyle w:val="MTTableHeader"/>
            </w:pPr>
            <w:r>
              <w:t>Date</w:t>
            </w:r>
          </w:p>
        </w:tc>
        <w:tc>
          <w:tcPr>
            <w:tcW w:w="6571" w:type="dxa"/>
            <w:vAlign w:val="center"/>
          </w:tcPr>
          <w:p w14:paraId="0CCEDA30" w14:textId="77777777" w:rsidR="004E44E3" w:rsidRPr="00542492" w:rsidRDefault="004E44E3" w:rsidP="004E44E3">
            <w:pPr>
              <w:pStyle w:val="MTTableHeader"/>
            </w:pPr>
            <w:r>
              <w:t>Changes</w:t>
            </w:r>
          </w:p>
        </w:tc>
      </w:tr>
      <w:bookmarkEnd w:id="2232"/>
      <w:bookmarkEnd w:id="2233"/>
      <w:bookmarkEnd w:id="2234"/>
      <w:tr w:rsidR="004E44E3" w:rsidRPr="00542492" w14:paraId="75297C6E" w14:textId="77777777" w:rsidTr="0073153B">
        <w:trPr>
          <w:trHeight w:val="480"/>
        </w:trPr>
        <w:tc>
          <w:tcPr>
            <w:tcW w:w="1356" w:type="dxa"/>
            <w:vAlign w:val="center"/>
          </w:tcPr>
          <w:p w14:paraId="5403D97E" w14:textId="3C51AB4C" w:rsidR="004E44E3" w:rsidRPr="00542492" w:rsidRDefault="00CF5FA7" w:rsidP="00A325AD">
            <w:pPr>
              <w:pStyle w:val="MTTableTextSimple"/>
            </w:pPr>
            <w:r>
              <w:t>Rev 0</w:t>
            </w:r>
          </w:p>
        </w:tc>
        <w:tc>
          <w:tcPr>
            <w:tcW w:w="1871" w:type="dxa"/>
            <w:vAlign w:val="center"/>
          </w:tcPr>
          <w:p w14:paraId="32BBA18C" w14:textId="33E5942E" w:rsidR="004E44E3" w:rsidRPr="00542492" w:rsidRDefault="00292DCD" w:rsidP="00A325AD">
            <w:pPr>
              <w:pStyle w:val="MTTableTextSimple"/>
            </w:pPr>
            <w:r>
              <w:t>October</w:t>
            </w:r>
            <w:r w:rsidR="00CF5FA7">
              <w:t xml:space="preserve"> 2021</w:t>
            </w:r>
          </w:p>
        </w:tc>
        <w:tc>
          <w:tcPr>
            <w:tcW w:w="6571" w:type="dxa"/>
            <w:vAlign w:val="center"/>
          </w:tcPr>
          <w:p w14:paraId="63314B7A" w14:textId="62287D16" w:rsidR="004E44E3" w:rsidRPr="00542492" w:rsidRDefault="00CF5FA7" w:rsidP="00A325AD">
            <w:pPr>
              <w:pStyle w:val="MTTableTextSimple"/>
            </w:pPr>
            <w:r>
              <w:t>Initial Offer</w:t>
            </w:r>
          </w:p>
        </w:tc>
      </w:tr>
    </w:tbl>
    <w:p w14:paraId="5397847E" w14:textId="77777777" w:rsidR="004E44E3" w:rsidRPr="004E44E3" w:rsidRDefault="004E44E3" w:rsidP="004E44E3">
      <w:pPr>
        <w:pStyle w:val="MTStandard"/>
      </w:pPr>
    </w:p>
    <w:sectPr w:rsidR="004E44E3" w:rsidRPr="004E44E3" w:rsidSect="003172A8">
      <w:headerReference w:type="default" r:id="rId81"/>
      <w:pgSz w:w="11907" w:h="16839" w:code="9"/>
      <w:pgMar w:top="1985" w:right="907" w:bottom="1304"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CE186" w14:textId="77777777" w:rsidR="006F10B4" w:rsidRDefault="006F10B4">
      <w:r>
        <w:separator/>
      </w:r>
    </w:p>
  </w:endnote>
  <w:endnote w:type="continuationSeparator" w:id="0">
    <w:p w14:paraId="4E31F4B7" w14:textId="77777777" w:rsidR="006F10B4" w:rsidRDefault="006F1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D306E" w14:textId="77777777" w:rsidR="00C534A5" w:rsidRDefault="00C534A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8A319" w14:textId="77777777" w:rsidR="00C534A5" w:rsidRDefault="00C534A5" w:rsidP="00E93C7E">
    <w:pPr>
      <w:pStyle w:val="MTHeaderFooter9"/>
      <w:pBdr>
        <w:bottom w:val="single" w:sz="4" w:space="1" w:color="auto"/>
      </w:pBdr>
    </w:pPr>
  </w:p>
  <w:tbl>
    <w:tblPr>
      <w:tblW w:w="10140" w:type="dxa"/>
      <w:tblLayout w:type="fixed"/>
      <w:tblCellMar>
        <w:left w:w="0" w:type="dxa"/>
        <w:right w:w="0" w:type="dxa"/>
      </w:tblCellMar>
      <w:tblLook w:val="01E0" w:firstRow="1" w:lastRow="1" w:firstColumn="1" w:lastColumn="1" w:noHBand="0" w:noVBand="0"/>
    </w:tblPr>
    <w:tblGrid>
      <w:gridCol w:w="5460"/>
      <w:gridCol w:w="3120"/>
      <w:gridCol w:w="1560"/>
    </w:tblGrid>
    <w:tr w:rsidR="00C534A5" w:rsidRPr="00CA0CE0" w14:paraId="73811F0A" w14:textId="77777777" w:rsidTr="00530A3B">
      <w:trPr>
        <w:trHeight w:hRule="exact" w:val="284"/>
      </w:trPr>
      <w:tc>
        <w:tcPr>
          <w:tcW w:w="10140" w:type="dxa"/>
          <w:gridSpan w:val="3"/>
          <w:tcMar>
            <w:left w:w="0" w:type="dxa"/>
            <w:right w:w="0" w:type="dxa"/>
          </w:tcMar>
          <w:vAlign w:val="bottom"/>
        </w:tcPr>
        <w:p w14:paraId="6AF5D1DE" w14:textId="6DA32B81" w:rsidR="00C534A5" w:rsidRPr="00CA0CE0" w:rsidRDefault="00C534A5" w:rsidP="00A325AD">
          <w:pPr>
            <w:pStyle w:val="MTHeaderFooter7"/>
          </w:pPr>
          <w:r w:rsidRPr="00CA0CE0">
            <w:fldChar w:fldCharType="begin"/>
          </w:r>
          <w:r w:rsidRPr="00FA10E6">
            <w:rPr>
              <w:lang w:val="en-US"/>
            </w:rPr>
            <w:instrText xml:space="preserve"> DOCPROPERTY  MT_TSP_Copyright  \* MERGEFORMAT </w:instrText>
          </w:r>
          <w:r w:rsidRPr="00CA0CE0">
            <w:fldChar w:fldCharType="separate"/>
          </w:r>
          <w:r>
            <w:rPr>
              <w:lang w:val="en-US"/>
            </w:rPr>
            <w:t xml:space="preserve">Copyright © Primetals Technologies Austria GmbH (2021). All </w:t>
          </w:r>
          <w:r w:rsidRPr="00292DCD">
            <w:t>rights reserved.</w:t>
          </w:r>
          <w:r w:rsidRPr="00CA0CE0">
            <w:fldChar w:fldCharType="end"/>
          </w:r>
          <w:r>
            <w:t xml:space="preserve">   </w:t>
          </w:r>
          <w:fldSimple w:instr=" DOCPROPERTY  MT_TSP_DocumentClassification  \* MERGEFORMAT ">
            <w:r>
              <w:t>Confidential</w:t>
            </w:r>
          </w:fldSimple>
          <w:r>
            <w:t xml:space="preserve">   </w:t>
          </w:r>
          <w:fldSimple w:instr=" DOCPROPERTY  MT_TSP_ProjectCode  \* MERGEFORMAT ">
            <w:r>
              <w:t>9JC6</w:t>
            </w:r>
          </w:fldSimple>
          <w:r>
            <w:t xml:space="preserve">   </w:t>
          </w:r>
          <w:bookmarkStart w:id="10" w:name="Rev2"/>
          <w:r w:rsidRPr="00CA0CE0">
            <w:t>Rev</w:t>
          </w:r>
          <w:bookmarkEnd w:id="10"/>
          <w:r w:rsidRPr="00CA0CE0">
            <w:t xml:space="preserve">. </w:t>
          </w:r>
          <w:fldSimple w:instr=" DOCPROPERTY  MT_TSP_Revision  \* MERGEFORMAT ">
            <w:r>
              <w:t>0</w:t>
            </w:r>
          </w:fldSimple>
          <w:r>
            <w:t xml:space="preserve">   </w:t>
          </w:r>
          <w:fldSimple w:instr=" DOCPROPERTY  MT_TSP_Date  \* MERGEFORMAT ">
            <w:r>
              <w:t>October 2021</w:t>
            </w:r>
          </w:fldSimple>
        </w:p>
      </w:tc>
    </w:tr>
    <w:tr w:rsidR="00C534A5" w:rsidRPr="00CA0CE0" w14:paraId="6EAFF7F2" w14:textId="77777777" w:rsidTr="00E93C7E">
      <w:trPr>
        <w:trHeight w:hRule="exact" w:val="159"/>
      </w:trPr>
      <w:tc>
        <w:tcPr>
          <w:tcW w:w="5460" w:type="dxa"/>
          <w:tcMar>
            <w:left w:w="0" w:type="dxa"/>
            <w:right w:w="0" w:type="dxa"/>
          </w:tcMar>
        </w:tcPr>
        <w:p w14:paraId="3B90CA54" w14:textId="63FD19D9" w:rsidR="00C534A5" w:rsidRPr="00D839B9" w:rsidRDefault="00C534A5" w:rsidP="00A325AD">
          <w:pPr>
            <w:pStyle w:val="MTHeaderFooter7"/>
            <w:rPr>
              <w:lang w:val="en-US"/>
            </w:rPr>
          </w:pPr>
          <w:r>
            <w:fldChar w:fldCharType="begin"/>
          </w:r>
          <w:r w:rsidRPr="00D839B9">
            <w:rPr>
              <w:lang w:val="en-US"/>
            </w:rPr>
            <w:instrText xml:space="preserve"> FILENAME   \* MERGEFORMAT </w:instrText>
          </w:r>
          <w:r>
            <w:fldChar w:fldCharType="separate"/>
          </w:r>
          <w:r>
            <w:rPr>
              <w:lang w:val="en-US"/>
            </w:rPr>
            <w:t>9JC6_CB_41_CB1-7_Mech_Rev0.docx</w:t>
          </w:r>
          <w:r>
            <w:fldChar w:fldCharType="end"/>
          </w:r>
        </w:p>
      </w:tc>
      <w:tc>
        <w:tcPr>
          <w:tcW w:w="3120" w:type="dxa"/>
        </w:tcPr>
        <w:p w14:paraId="3CAED08F" w14:textId="0574D552" w:rsidR="00C534A5" w:rsidRPr="00D839B9" w:rsidRDefault="00C534A5" w:rsidP="00A325AD">
          <w:pPr>
            <w:pStyle w:val="MTHeaderFooter7"/>
            <w:rPr>
              <w:lang w:val="en-US"/>
            </w:rPr>
          </w:pPr>
          <w:r>
            <w:fldChar w:fldCharType="begin"/>
          </w:r>
          <w:r w:rsidRPr="00D839B9">
            <w:rPr>
              <w:lang w:val="en-US"/>
            </w:rPr>
            <w:instrText xml:space="preserve"> if </w:instrText>
          </w:r>
          <w:r w:rsidRPr="00CA0CE0">
            <w:fldChar w:fldCharType="begin"/>
          </w:r>
          <w:r w:rsidRPr="00D839B9">
            <w:rPr>
              <w:lang w:val="en-US"/>
            </w:rPr>
            <w:instrText xml:space="preserve"> DOCPROPERTY  MT_TSP_ProductVersion  \* MERGEFORMAT </w:instrText>
          </w:r>
          <w:r w:rsidRPr="00CA0CE0">
            <w:fldChar w:fldCharType="end"/>
          </w:r>
          <w:r w:rsidRPr="00D839B9">
            <w:rPr>
              <w:lang w:val="en-US"/>
            </w:rPr>
            <w:instrText xml:space="preserve">="" "" "Doc Version: " </w:instrText>
          </w:r>
          <w:r>
            <w:fldChar w:fldCharType="end"/>
          </w:r>
          <w:r w:rsidRPr="00CA0CE0">
            <w:fldChar w:fldCharType="begin"/>
          </w:r>
          <w:r w:rsidRPr="00D839B9">
            <w:rPr>
              <w:lang w:val="en-US"/>
            </w:rPr>
            <w:instrText xml:space="preserve"> DOCPROPERTY  MT_TSP_ProductVersion  \* MERGEFORMAT </w:instrText>
          </w:r>
          <w:r w:rsidRPr="00CA0CE0">
            <w:fldChar w:fldCharType="end"/>
          </w:r>
        </w:p>
      </w:tc>
      <w:tc>
        <w:tcPr>
          <w:tcW w:w="1560" w:type="dxa"/>
        </w:tcPr>
        <w:p w14:paraId="1983C1D6" w14:textId="77777777" w:rsidR="00C534A5" w:rsidRPr="00CA0CE0" w:rsidRDefault="00C534A5" w:rsidP="00A325AD">
          <w:pPr>
            <w:pStyle w:val="MTHeaderFooter7"/>
          </w:pPr>
          <w:bookmarkStart w:id="11" w:name="Page"/>
          <w:r w:rsidRPr="00CA0CE0">
            <w:t>Page</w:t>
          </w:r>
          <w:bookmarkEnd w:id="11"/>
          <w:r w:rsidRPr="00CA0CE0">
            <w:t xml:space="preserve"> </w:t>
          </w:r>
          <w:r w:rsidRPr="00CA0CE0">
            <w:fldChar w:fldCharType="begin"/>
          </w:r>
          <w:r w:rsidRPr="00CA0CE0">
            <w:instrText xml:space="preserve"> PAGE </w:instrText>
          </w:r>
          <w:r w:rsidRPr="00CA0CE0">
            <w:fldChar w:fldCharType="separate"/>
          </w:r>
          <w:r>
            <w:t>2</w:t>
          </w:r>
          <w:r w:rsidRPr="00CA0CE0">
            <w:fldChar w:fldCharType="end"/>
          </w:r>
        </w:p>
      </w:tc>
    </w:tr>
  </w:tbl>
  <w:p w14:paraId="6FC7EA82" w14:textId="77777777" w:rsidR="00C534A5" w:rsidRPr="00CA0CE0" w:rsidRDefault="00C534A5" w:rsidP="000C5DBB">
    <w:pPr>
      <w:pStyle w:val="Fuzeil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984" w:type="dxa"/>
      <w:tblLayout w:type="fixed"/>
      <w:tblCellMar>
        <w:left w:w="0" w:type="dxa"/>
        <w:right w:w="0" w:type="dxa"/>
      </w:tblCellMar>
      <w:tblLook w:val="0000" w:firstRow="0" w:lastRow="0" w:firstColumn="0" w:lastColumn="0" w:noHBand="0" w:noVBand="0"/>
    </w:tblPr>
    <w:tblGrid>
      <w:gridCol w:w="9984"/>
    </w:tblGrid>
    <w:tr w:rsidR="00C534A5" w:rsidRPr="00D63FA4" w14:paraId="7AB39CB5" w14:textId="77777777" w:rsidTr="00E93C7E">
      <w:trPr>
        <w:cantSplit/>
      </w:trPr>
      <w:tc>
        <w:tcPr>
          <w:tcW w:w="9984" w:type="dxa"/>
        </w:tcPr>
        <w:p w14:paraId="6C7FB79B" w14:textId="38D77C0E" w:rsidR="00C534A5" w:rsidRPr="00D63FA4" w:rsidRDefault="00C534A5" w:rsidP="00BB592A">
          <w:pPr>
            <w:pStyle w:val="MTHeaderFooter9Bold"/>
            <w:rPr>
              <w:lang w:val="fr-FR"/>
            </w:rPr>
          </w:pPr>
          <w:r>
            <w:fldChar w:fldCharType="begin"/>
          </w:r>
          <w:r w:rsidRPr="00D63FA4">
            <w:rPr>
              <w:lang w:val="fr-FR"/>
            </w:rPr>
            <w:instrText xml:space="preserve"> DOCPROPERTY  MT_TSP_MTCompany  \* MERGEFORMAT </w:instrText>
          </w:r>
          <w:r>
            <w:fldChar w:fldCharType="separate"/>
          </w:r>
          <w:r>
            <w:rPr>
              <w:lang w:val="fr-FR"/>
            </w:rPr>
            <w:t>Primetals Technologies Austria GmbH</w:t>
          </w:r>
          <w:r>
            <w:fldChar w:fldCharType="end"/>
          </w:r>
        </w:p>
      </w:tc>
    </w:tr>
    <w:tr w:rsidR="00C534A5" w:rsidRPr="00CA0CE0" w14:paraId="78250173" w14:textId="77777777" w:rsidTr="00E93C7E">
      <w:trPr>
        <w:cantSplit/>
      </w:trPr>
      <w:tc>
        <w:tcPr>
          <w:tcW w:w="9984" w:type="dxa"/>
        </w:tcPr>
        <w:p w14:paraId="64353109" w14:textId="77777777" w:rsidR="00C534A5" w:rsidRDefault="00C534A5" w:rsidP="00BB592A">
          <w:pPr>
            <w:pStyle w:val="MTHeaderFooter9"/>
          </w:pPr>
          <w:r>
            <w:fldChar w:fldCharType="begin"/>
          </w:r>
          <w:r w:rsidRPr="006D709A">
            <w:instrText xml:space="preserve"> DOCPROPERTY  MT_TSP_MTCompanyAddre</w:instrText>
          </w:r>
          <w:r w:rsidRPr="00AC7147">
            <w:instrText xml:space="preserve">ss  \* MERGEFORMAT </w:instrText>
          </w:r>
          <w:r>
            <w:fldChar w:fldCharType="separate"/>
          </w:r>
          <w:r>
            <w:t>A joint venture of Mitsubishi Heavy Industries and partners</w:t>
          </w:r>
        </w:p>
        <w:p w14:paraId="0D265F10" w14:textId="77777777" w:rsidR="00C534A5" w:rsidRDefault="00C534A5" w:rsidP="00BB592A">
          <w:pPr>
            <w:pStyle w:val="MTHeaderFooter9"/>
          </w:pPr>
          <w:r>
            <w:t>Turmstrasse 44</w:t>
          </w:r>
        </w:p>
        <w:p w14:paraId="35A1B3A6" w14:textId="77777777" w:rsidR="00C534A5" w:rsidRDefault="00C534A5" w:rsidP="00BB592A">
          <w:pPr>
            <w:pStyle w:val="MTHeaderFooter9"/>
          </w:pPr>
          <w:r>
            <w:t>4031 Linz</w:t>
          </w:r>
        </w:p>
        <w:p w14:paraId="31432667" w14:textId="1CDB4A78" w:rsidR="00C534A5" w:rsidRPr="00CA0CE0" w:rsidRDefault="00C534A5" w:rsidP="00BB592A">
          <w:pPr>
            <w:pStyle w:val="MTHeaderFooter9"/>
          </w:pPr>
          <w:r>
            <w:t>Austria</w:t>
          </w:r>
          <w:r>
            <w:fldChar w:fldCharType="end"/>
          </w:r>
        </w:p>
      </w:tc>
    </w:tr>
    <w:tr w:rsidR="00C534A5" w:rsidRPr="00CA0CE0" w14:paraId="57532B96" w14:textId="77777777" w:rsidTr="00E93C7E">
      <w:trPr>
        <w:cantSplit/>
        <w:trHeight w:hRule="exact" w:val="57"/>
      </w:trPr>
      <w:tc>
        <w:tcPr>
          <w:tcW w:w="9984" w:type="dxa"/>
        </w:tcPr>
        <w:p w14:paraId="3EB59648" w14:textId="77777777" w:rsidR="00C534A5" w:rsidRPr="00CA0CE0" w:rsidRDefault="00C534A5" w:rsidP="00B92F73">
          <w:pPr>
            <w:pStyle w:val="MTHeaderFooter7"/>
          </w:pPr>
        </w:p>
      </w:tc>
    </w:tr>
    <w:tr w:rsidR="00C534A5" w:rsidRPr="00CA0CE0" w14:paraId="41A97318" w14:textId="77777777" w:rsidTr="00530A3B">
      <w:trPr>
        <w:cantSplit/>
        <w:trHeight w:hRule="exact" w:val="159"/>
      </w:trPr>
      <w:tc>
        <w:tcPr>
          <w:tcW w:w="9984" w:type="dxa"/>
        </w:tcPr>
        <w:p w14:paraId="2CBBF4C2" w14:textId="023DF65E" w:rsidR="00C534A5" w:rsidRPr="00CA0CE0" w:rsidRDefault="00C534A5" w:rsidP="00B92F73">
          <w:pPr>
            <w:pStyle w:val="MTHeaderFooter7"/>
          </w:pPr>
          <w:r w:rsidRPr="00CA0CE0">
            <w:fldChar w:fldCharType="begin"/>
          </w:r>
          <w:r w:rsidRPr="00FA10E6">
            <w:rPr>
              <w:lang w:val="en-US"/>
            </w:rPr>
            <w:instrText xml:space="preserve"> DOCPROPERTY  MT_TSP_Copyright  \* MERGEFORMAT </w:instrText>
          </w:r>
          <w:r w:rsidRPr="00CA0CE0">
            <w:fldChar w:fldCharType="separate"/>
          </w:r>
          <w:r>
            <w:rPr>
              <w:lang w:val="en-US"/>
            </w:rPr>
            <w:t xml:space="preserve">Copyright © Primetals Technologies Austria GmbH (2021). All </w:t>
          </w:r>
          <w:r w:rsidRPr="00292DCD">
            <w:t>rights reserved.</w:t>
          </w:r>
          <w:r w:rsidRPr="00CA0CE0">
            <w:fldChar w:fldCharType="end"/>
          </w:r>
          <w:r>
            <w:t xml:space="preserve">   </w:t>
          </w:r>
          <w:fldSimple w:instr=" DOCPROPERTY  MT_TSP_DocumentClassification  \* MERGEFORMAT ">
            <w:r>
              <w:t>Confidential</w:t>
            </w:r>
          </w:fldSimple>
          <w:r>
            <w:t xml:space="preserve">   </w:t>
          </w:r>
          <w:fldSimple w:instr=" DOCPROPERTY  MT_TSP_ProjectCode  \* MERGEFORMAT ">
            <w:r>
              <w:t>9JC6</w:t>
            </w:r>
          </w:fldSimple>
          <w:r>
            <w:t xml:space="preserve">   </w:t>
          </w:r>
          <w:bookmarkStart w:id="12" w:name="Rev1"/>
          <w:r w:rsidRPr="00CA0CE0">
            <w:t>Rev</w:t>
          </w:r>
          <w:bookmarkEnd w:id="12"/>
          <w:r w:rsidRPr="00CA0CE0">
            <w:t xml:space="preserve">. </w:t>
          </w:r>
          <w:fldSimple w:instr=" DOCPROPERTY  MT_TSP_Revision  \* MERGEFORMAT ">
            <w:r>
              <w:t>0</w:t>
            </w:r>
          </w:fldSimple>
          <w:r>
            <w:t xml:space="preserve">   </w:t>
          </w:r>
          <w:fldSimple w:instr=" DOCPROPERTY  MT_TSP_Date  \* MERGEFORMAT ">
            <w:r>
              <w:t>October 2021</w:t>
            </w:r>
          </w:fldSimple>
          <w:r>
            <w:t xml:space="preserve">   </w:t>
          </w:r>
        </w:p>
      </w:tc>
    </w:tr>
  </w:tbl>
  <w:p w14:paraId="1CB1378A" w14:textId="77777777" w:rsidR="00C534A5" w:rsidRPr="00C01D02" w:rsidRDefault="00C534A5" w:rsidP="00C01D02">
    <w:pPr>
      <w:pStyle w:val="MTHeaderFooter7"/>
      <w:rPr>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A7996" w14:textId="77777777" w:rsidR="006F10B4" w:rsidRDefault="006F10B4">
      <w:r>
        <w:separator/>
      </w:r>
    </w:p>
  </w:footnote>
  <w:footnote w:type="continuationSeparator" w:id="0">
    <w:p w14:paraId="68E6DB74" w14:textId="77777777" w:rsidR="006F10B4" w:rsidRDefault="006F10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12889" w14:textId="77777777" w:rsidR="00C534A5" w:rsidRDefault="00C534A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4F9D0" w14:textId="77777777" w:rsidR="00C534A5" w:rsidRPr="00FD2A02" w:rsidRDefault="00C534A5">
    <w:pPr>
      <w:rPr>
        <w:sz w:val="2"/>
        <w:szCs w:val="2"/>
      </w:rPr>
    </w:pPr>
  </w:p>
  <w:tbl>
    <w:tblPr>
      <w:tblW w:w="10207" w:type="dxa"/>
      <w:tblLayout w:type="fixed"/>
      <w:tblCellMar>
        <w:left w:w="0" w:type="dxa"/>
        <w:right w:w="0" w:type="dxa"/>
      </w:tblCellMar>
      <w:tblLook w:val="0000" w:firstRow="0" w:lastRow="0" w:firstColumn="0" w:lastColumn="0" w:noHBand="0" w:noVBand="0"/>
    </w:tblPr>
    <w:tblGrid>
      <w:gridCol w:w="5384"/>
      <w:gridCol w:w="4823"/>
    </w:tblGrid>
    <w:tr w:rsidR="00C534A5" w:rsidRPr="001C4B19" w14:paraId="504439B0" w14:textId="77777777" w:rsidTr="001B1CF9">
      <w:trPr>
        <w:cantSplit/>
        <w:trHeight w:val="216"/>
      </w:trPr>
      <w:tc>
        <w:tcPr>
          <w:tcW w:w="5384" w:type="dxa"/>
          <w:vMerge w:val="restart"/>
        </w:tcPr>
        <w:p w14:paraId="17708618" w14:textId="77777777" w:rsidR="00C534A5" w:rsidRPr="000C5DBB" w:rsidRDefault="00C534A5" w:rsidP="00D25F66">
          <w:pPr>
            <w:pStyle w:val="MTHeaderFooter"/>
          </w:pPr>
          <w:r>
            <w:rPr>
              <w:lang w:val="en-US" w:eastAsia="zh-CN"/>
            </w:rPr>
            <w:drawing>
              <wp:inline distT="0" distB="0" distL="0" distR="0" wp14:anchorId="186BADA0" wp14:editId="75F094E9">
                <wp:extent cx="2304415" cy="5975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4415" cy="597535"/>
                        </a:xfrm>
                        <a:prstGeom prst="rect">
                          <a:avLst/>
                        </a:prstGeom>
                        <a:noFill/>
                      </pic:spPr>
                    </pic:pic>
                  </a:graphicData>
                </a:graphic>
              </wp:inline>
            </w:drawing>
          </w:r>
        </w:p>
      </w:tc>
      <w:bookmarkStart w:id="6" w:name="bmHeaderCustomerCell"/>
      <w:bookmarkEnd w:id="6"/>
      <w:tc>
        <w:tcPr>
          <w:tcW w:w="4823" w:type="dxa"/>
        </w:tcPr>
        <w:p w14:paraId="52D4FEEA" w14:textId="596DDC3B" w:rsidR="00C534A5" w:rsidRPr="001C4B19" w:rsidRDefault="00C534A5" w:rsidP="00A325AD">
          <w:pPr>
            <w:pStyle w:val="MTHeaderFooter"/>
          </w:pPr>
          <w:r w:rsidRPr="001C4B19">
            <w:fldChar w:fldCharType="begin"/>
          </w:r>
          <w:r w:rsidRPr="001C4B19">
            <w:instrText xml:space="preserve"> DOCPROPERTY  MT_TSP_Customer  \* MERGEFORMAT </w:instrText>
          </w:r>
          <w:r w:rsidRPr="001C4B19">
            <w:fldChar w:fldCharType="separate"/>
          </w:r>
          <w:r>
            <w:t>Jindal Stainless Ltd.</w:t>
          </w:r>
          <w:r w:rsidRPr="001C4B19">
            <w:fldChar w:fldCharType="end"/>
          </w:r>
        </w:p>
      </w:tc>
    </w:tr>
    <w:tr w:rsidR="00C534A5" w:rsidRPr="001C4B19" w14:paraId="21B3AFC4" w14:textId="77777777" w:rsidTr="001B1CF9">
      <w:trPr>
        <w:cantSplit/>
        <w:trHeight w:hRule="exact" w:val="216"/>
      </w:trPr>
      <w:tc>
        <w:tcPr>
          <w:tcW w:w="5384" w:type="dxa"/>
          <w:vMerge/>
        </w:tcPr>
        <w:p w14:paraId="6465F73E" w14:textId="77777777" w:rsidR="00C534A5" w:rsidRDefault="00C534A5" w:rsidP="00A325AD">
          <w:pPr>
            <w:pStyle w:val="MTHeaderFooter"/>
          </w:pPr>
        </w:p>
      </w:tc>
      <w:bookmarkStart w:id="7" w:name="bmHeaderProjectCell"/>
      <w:bookmarkEnd w:id="7"/>
      <w:tc>
        <w:tcPr>
          <w:tcW w:w="4823" w:type="dxa"/>
        </w:tcPr>
        <w:p w14:paraId="36CAEB5A" w14:textId="231FBEC1" w:rsidR="00C534A5" w:rsidRPr="001C4B19" w:rsidRDefault="00C534A5" w:rsidP="00A325AD">
          <w:pPr>
            <w:pStyle w:val="MTHeaderFooter"/>
          </w:pPr>
          <w:r w:rsidRPr="001C4B19">
            <w:fldChar w:fldCharType="begin"/>
          </w:r>
          <w:r w:rsidRPr="001C4B19">
            <w:instrText xml:space="preserve"> DOCPROPERTY  MT_TSP_ProjectName  \* MERGEFORMAT </w:instrText>
          </w:r>
          <w:r w:rsidRPr="001C4B19">
            <w:fldChar w:fldCharType="separate"/>
          </w:r>
          <w:r>
            <w:t>JSL (Jajpur) Slab Caster Expansion Phase 3</w:t>
          </w:r>
          <w:r w:rsidRPr="001C4B19">
            <w:fldChar w:fldCharType="end"/>
          </w:r>
        </w:p>
      </w:tc>
    </w:tr>
    <w:tr w:rsidR="00C534A5" w:rsidRPr="001C4B19" w14:paraId="7279AFA9" w14:textId="77777777" w:rsidTr="001B1CF9">
      <w:trPr>
        <w:cantSplit/>
        <w:trHeight w:hRule="exact" w:val="216"/>
      </w:trPr>
      <w:tc>
        <w:tcPr>
          <w:tcW w:w="5384" w:type="dxa"/>
          <w:vMerge/>
        </w:tcPr>
        <w:p w14:paraId="056AC467" w14:textId="77777777" w:rsidR="00C534A5" w:rsidRDefault="00C534A5" w:rsidP="00A325AD">
          <w:pPr>
            <w:pStyle w:val="MTHeaderFooter"/>
          </w:pPr>
        </w:p>
      </w:tc>
      <w:bookmarkStart w:id="8" w:name="bmHeaderDocumentTypeCell"/>
      <w:bookmarkEnd w:id="8"/>
      <w:tc>
        <w:tcPr>
          <w:tcW w:w="4823" w:type="dxa"/>
        </w:tcPr>
        <w:p w14:paraId="6BFD60DB" w14:textId="716C65B5" w:rsidR="00C534A5" w:rsidRPr="001C4B19" w:rsidRDefault="00C534A5" w:rsidP="00A325AD">
          <w:pPr>
            <w:pStyle w:val="MTHeaderFooter"/>
          </w:pPr>
          <w:r w:rsidRPr="001C4B19">
            <w:fldChar w:fldCharType="begin"/>
          </w:r>
          <w:r w:rsidRPr="001C4B19">
            <w:instrText xml:space="preserve"> DOCPROPERTY  MT_TSP_DocumentType  \* MERGEFORMAT </w:instrText>
          </w:r>
          <w:r w:rsidRPr="001C4B19">
            <w:fldChar w:fldCharType="separate"/>
          </w:r>
          <w:r>
            <w:t>Technical specification</w:t>
          </w:r>
          <w:r w:rsidRPr="001C4B19">
            <w:fldChar w:fldCharType="end"/>
          </w:r>
          <w:r w:rsidRPr="001C4B19">
            <w:t xml:space="preserve">  </w:t>
          </w:r>
        </w:p>
      </w:tc>
    </w:tr>
    <w:tr w:rsidR="00C534A5" w:rsidRPr="001C4B19" w14:paraId="5F17907E" w14:textId="77777777" w:rsidTr="001B1CF9">
      <w:trPr>
        <w:cantSplit/>
        <w:trHeight w:hRule="exact" w:val="216"/>
      </w:trPr>
      <w:tc>
        <w:tcPr>
          <w:tcW w:w="5384" w:type="dxa"/>
          <w:vMerge/>
        </w:tcPr>
        <w:p w14:paraId="4154DB35" w14:textId="77777777" w:rsidR="00C534A5" w:rsidRDefault="00C534A5" w:rsidP="00692C75">
          <w:pPr>
            <w:pStyle w:val="MTHeaderFooter"/>
          </w:pPr>
        </w:p>
      </w:tc>
      <w:bookmarkStart w:id="9" w:name="bmHeaderStandardStructureCell"/>
      <w:bookmarkEnd w:id="9"/>
      <w:tc>
        <w:tcPr>
          <w:tcW w:w="4823" w:type="dxa"/>
        </w:tcPr>
        <w:p w14:paraId="6F6A60FC" w14:textId="7351E67E" w:rsidR="00C534A5" w:rsidRPr="001C4B19" w:rsidRDefault="00C534A5" w:rsidP="00692C75">
          <w:pPr>
            <w:pStyle w:val="MTHeaderFooter"/>
          </w:pPr>
          <w:r w:rsidRPr="00DD3C79">
            <w:fldChar w:fldCharType="begin"/>
          </w:r>
          <w:r w:rsidRPr="00DD3C79">
            <w:instrText xml:space="preserve"> STYLEREF _MTHeading</w:instrText>
          </w:r>
          <w:r>
            <w:instrText xml:space="preserve">1 \n </w:instrText>
          </w:r>
          <w:r w:rsidRPr="00DD3C79">
            <w:fldChar w:fldCharType="separate"/>
          </w:r>
          <w:r w:rsidR="00977049">
            <w:t>4</w:t>
          </w:r>
          <w:r w:rsidRPr="00DD3C79">
            <w:fldChar w:fldCharType="end"/>
          </w:r>
          <w:r>
            <w:t xml:space="preserve"> </w:t>
          </w:r>
          <w:r w:rsidRPr="00DD3C79">
            <w:fldChar w:fldCharType="begin"/>
          </w:r>
          <w:r w:rsidRPr="00DD3C79">
            <w:instrText xml:space="preserve"> STYLEREF </w:instrText>
          </w:r>
          <w:r>
            <w:instrText xml:space="preserve"> </w:instrText>
          </w:r>
          <w:r w:rsidRPr="00DD3C79">
            <w:instrText>_MTHeading</w:instrText>
          </w:r>
          <w:r>
            <w:instrText>1</w:instrText>
          </w:r>
          <w:r w:rsidRPr="00DD3C79">
            <w:instrText xml:space="preserve"> </w:instrText>
          </w:r>
          <w:r w:rsidRPr="00DD3C79">
            <w:fldChar w:fldCharType="separate"/>
          </w:r>
          <w:r w:rsidR="00977049">
            <w:t>Specification of Supply and Services</w:t>
          </w:r>
          <w:r w:rsidRPr="00DD3C79">
            <w:fldChar w:fldCharType="end"/>
          </w:r>
        </w:p>
      </w:tc>
    </w:tr>
    <w:tr w:rsidR="00C534A5" w:rsidRPr="001C4B19" w14:paraId="2DC1BE06" w14:textId="77777777" w:rsidTr="001B1CF9">
      <w:trPr>
        <w:cantSplit/>
        <w:trHeight w:hRule="exact" w:val="216"/>
      </w:trPr>
      <w:tc>
        <w:tcPr>
          <w:tcW w:w="5384" w:type="dxa"/>
          <w:vMerge/>
        </w:tcPr>
        <w:p w14:paraId="260F0FCF" w14:textId="77777777" w:rsidR="00C534A5" w:rsidRPr="0001314A" w:rsidRDefault="00C534A5" w:rsidP="00692C75">
          <w:pPr>
            <w:pStyle w:val="MTHeaderFooter"/>
          </w:pPr>
        </w:p>
      </w:tc>
      <w:tc>
        <w:tcPr>
          <w:tcW w:w="4823" w:type="dxa"/>
        </w:tcPr>
        <w:p w14:paraId="2ADE5077" w14:textId="1CCB62D0" w:rsidR="00C534A5" w:rsidRPr="001C4B19" w:rsidRDefault="00C534A5" w:rsidP="00692C75">
          <w:pPr>
            <w:pStyle w:val="MTHeaderFooter"/>
          </w:pPr>
          <w:r>
            <w:fldChar w:fldCharType="begin"/>
          </w:r>
          <w:r>
            <w:instrText xml:space="preserve"> REF  TableOfContents </w:instrText>
          </w:r>
          <w:r>
            <w:fldChar w:fldCharType="separate"/>
          </w:r>
          <w:r w:rsidRPr="008215D7">
            <w:rPr>
              <w:lang w:val="de-AT"/>
            </w:rPr>
            <w:t>Table of Contents</w:t>
          </w:r>
          <w:r>
            <w:fldChar w:fldCharType="end"/>
          </w:r>
        </w:p>
      </w:tc>
    </w:tr>
  </w:tbl>
  <w:p w14:paraId="7CA3A905" w14:textId="77777777" w:rsidR="00C534A5" w:rsidRPr="00E93C7E" w:rsidRDefault="00000000" w:rsidP="00E93C7E">
    <w:pPr>
      <w:pStyle w:val="MTHeaderFooter7"/>
      <w:pBdr>
        <w:bottom w:val="single" w:sz="4" w:space="1" w:color="auto"/>
      </w:pBdr>
      <w:rPr>
        <w:sz w:val="6"/>
        <w:szCs w:val="6"/>
      </w:rPr>
    </w:pPr>
    <w:r>
      <w:rPr>
        <w:sz w:val="6"/>
        <w:szCs w:val="6"/>
      </w:rPr>
      <w:pict w14:anchorId="2199ED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atermarkSiemensVAI" o:spid="_x0000_s1032" type="#_x0000_t136" style="position:absolute;margin-left:-48.75pt;margin-top:266.5pt;width:602.05pt;height:90.65pt;rotation:300;z-index:-251660288;mso-position-horizontal-relative:text;mso-position-vertical-relative:text" fillcolor="silver" strokecolor="silver">
          <v:shadow color="#868686"/>
          <v:textpath style="font-family:&quot;Arial Black&quot;;v-text-kern:t" trim="t" fitpath="t" string=" "/>
        </v:shape>
      </w:pict>
    </w:r>
  </w:p>
  <w:p w14:paraId="2D98118A" w14:textId="77777777" w:rsidR="00C534A5" w:rsidRPr="00E93C7E" w:rsidRDefault="00C534A5" w:rsidP="00A325AD">
    <w:pPr>
      <w:pStyle w:val="MTHeaderFooter7"/>
      <w:rPr>
        <w:sz w:val="6"/>
        <w:szCs w:val="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34192" w14:textId="77777777" w:rsidR="00C534A5" w:rsidRPr="00027B0D" w:rsidRDefault="00C534A5" w:rsidP="00027B0D">
    <w:pPr>
      <w:pStyle w:val="Kopfzeile"/>
      <w:spacing w:line="20" w:lineRule="exact"/>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D261A" w14:textId="77777777" w:rsidR="00C534A5" w:rsidRPr="00FD2A02" w:rsidRDefault="00C534A5">
    <w:pPr>
      <w:rPr>
        <w:sz w:val="2"/>
        <w:szCs w:val="2"/>
      </w:rPr>
    </w:pPr>
  </w:p>
  <w:tbl>
    <w:tblPr>
      <w:tblW w:w="10207" w:type="dxa"/>
      <w:tblLayout w:type="fixed"/>
      <w:tblCellMar>
        <w:left w:w="0" w:type="dxa"/>
        <w:right w:w="0" w:type="dxa"/>
      </w:tblCellMar>
      <w:tblLook w:val="0000" w:firstRow="0" w:lastRow="0" w:firstColumn="0" w:lastColumn="0" w:noHBand="0" w:noVBand="0"/>
    </w:tblPr>
    <w:tblGrid>
      <w:gridCol w:w="5384"/>
      <w:gridCol w:w="4823"/>
    </w:tblGrid>
    <w:tr w:rsidR="00C534A5" w:rsidRPr="001C4B19" w14:paraId="5F1C33EA" w14:textId="77777777" w:rsidTr="001B1CF9">
      <w:trPr>
        <w:cantSplit/>
        <w:trHeight w:val="216"/>
      </w:trPr>
      <w:tc>
        <w:tcPr>
          <w:tcW w:w="5384" w:type="dxa"/>
          <w:vMerge w:val="restart"/>
        </w:tcPr>
        <w:p w14:paraId="266B9DEC" w14:textId="77777777" w:rsidR="00C534A5" w:rsidRPr="000C5DBB" w:rsidRDefault="00C534A5" w:rsidP="000804A0">
          <w:pPr>
            <w:pStyle w:val="MTHeaderFooter"/>
          </w:pPr>
          <w:r>
            <w:rPr>
              <w:lang w:val="en-US" w:eastAsia="zh-CN"/>
            </w:rPr>
            <w:drawing>
              <wp:inline distT="0" distB="0" distL="0" distR="0" wp14:anchorId="294BC3A6" wp14:editId="5A9D8EBF">
                <wp:extent cx="2304415" cy="5975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4415" cy="597535"/>
                        </a:xfrm>
                        <a:prstGeom prst="rect">
                          <a:avLst/>
                        </a:prstGeom>
                        <a:noFill/>
                      </pic:spPr>
                    </pic:pic>
                  </a:graphicData>
                </a:graphic>
              </wp:inline>
            </w:drawing>
          </w:r>
        </w:p>
      </w:tc>
      <w:bookmarkStart w:id="2235" w:name="bmHeaderCustomerCell2"/>
      <w:bookmarkEnd w:id="2235"/>
      <w:tc>
        <w:tcPr>
          <w:tcW w:w="4823" w:type="dxa"/>
        </w:tcPr>
        <w:p w14:paraId="09961E7C" w14:textId="73B5E9AF" w:rsidR="00C534A5" w:rsidRPr="001C4B19" w:rsidRDefault="00C534A5" w:rsidP="00A325AD">
          <w:pPr>
            <w:pStyle w:val="MTHeaderFooter"/>
          </w:pPr>
          <w:r w:rsidRPr="001C4B19">
            <w:fldChar w:fldCharType="begin"/>
          </w:r>
          <w:r w:rsidRPr="001C4B19">
            <w:instrText xml:space="preserve"> DOCPROPERTY  MT_TSP_Customer  \* MERGEFORMAT </w:instrText>
          </w:r>
          <w:r w:rsidRPr="001C4B19">
            <w:fldChar w:fldCharType="separate"/>
          </w:r>
          <w:r>
            <w:t>Jindal Stainless Ltd.</w:t>
          </w:r>
          <w:r w:rsidRPr="001C4B19">
            <w:fldChar w:fldCharType="end"/>
          </w:r>
        </w:p>
      </w:tc>
    </w:tr>
    <w:tr w:rsidR="00C534A5" w:rsidRPr="001C4B19" w14:paraId="43FB62D1" w14:textId="77777777" w:rsidTr="001B1CF9">
      <w:trPr>
        <w:cantSplit/>
        <w:trHeight w:hRule="exact" w:val="216"/>
      </w:trPr>
      <w:tc>
        <w:tcPr>
          <w:tcW w:w="5384" w:type="dxa"/>
          <w:vMerge/>
        </w:tcPr>
        <w:p w14:paraId="5800930A" w14:textId="77777777" w:rsidR="00C534A5" w:rsidRDefault="00C534A5" w:rsidP="00A325AD">
          <w:pPr>
            <w:pStyle w:val="MTHeaderFooter"/>
          </w:pPr>
        </w:p>
      </w:tc>
      <w:bookmarkStart w:id="2236" w:name="bmHeaderProjectCell2"/>
      <w:bookmarkEnd w:id="2236"/>
      <w:tc>
        <w:tcPr>
          <w:tcW w:w="4823" w:type="dxa"/>
        </w:tcPr>
        <w:p w14:paraId="2915CA37" w14:textId="465225B7" w:rsidR="00C534A5" w:rsidRPr="001C4B19" w:rsidRDefault="00C534A5" w:rsidP="00A325AD">
          <w:pPr>
            <w:pStyle w:val="MTHeaderFooter"/>
          </w:pPr>
          <w:r w:rsidRPr="001C4B19">
            <w:fldChar w:fldCharType="begin"/>
          </w:r>
          <w:r w:rsidRPr="001C4B19">
            <w:instrText xml:space="preserve"> DOCPROPERTY  MT_TSP_ProjectName  \* MERGEFORMAT </w:instrText>
          </w:r>
          <w:r w:rsidRPr="001C4B19">
            <w:fldChar w:fldCharType="separate"/>
          </w:r>
          <w:r>
            <w:t>JSL (Jajpur) Slab Caster Expansion Phase 3</w:t>
          </w:r>
          <w:r w:rsidRPr="001C4B19">
            <w:fldChar w:fldCharType="end"/>
          </w:r>
        </w:p>
      </w:tc>
    </w:tr>
    <w:tr w:rsidR="00C534A5" w:rsidRPr="001C4B19" w14:paraId="6CD47E73" w14:textId="77777777" w:rsidTr="001B1CF9">
      <w:trPr>
        <w:cantSplit/>
        <w:trHeight w:hRule="exact" w:val="216"/>
      </w:trPr>
      <w:tc>
        <w:tcPr>
          <w:tcW w:w="5384" w:type="dxa"/>
          <w:vMerge/>
        </w:tcPr>
        <w:p w14:paraId="1E0AC6AB" w14:textId="77777777" w:rsidR="00C534A5" w:rsidRDefault="00C534A5" w:rsidP="00A325AD">
          <w:pPr>
            <w:pStyle w:val="MTHeaderFooter"/>
          </w:pPr>
        </w:p>
      </w:tc>
      <w:bookmarkStart w:id="2237" w:name="bmHeaderDocumentTypeCell2"/>
      <w:bookmarkEnd w:id="2237"/>
      <w:tc>
        <w:tcPr>
          <w:tcW w:w="4823" w:type="dxa"/>
        </w:tcPr>
        <w:p w14:paraId="1E744053" w14:textId="6AD76BFC" w:rsidR="00C534A5" w:rsidRPr="001C4B19" w:rsidRDefault="00C534A5" w:rsidP="00A325AD">
          <w:pPr>
            <w:pStyle w:val="MTHeaderFooter"/>
          </w:pPr>
          <w:r w:rsidRPr="001C4B19">
            <w:fldChar w:fldCharType="begin"/>
          </w:r>
          <w:r w:rsidRPr="001C4B19">
            <w:instrText xml:space="preserve"> DOCPROPERTY  MT_TSP_DocumentType  \* MERGEFORMAT </w:instrText>
          </w:r>
          <w:r w:rsidRPr="001C4B19">
            <w:fldChar w:fldCharType="separate"/>
          </w:r>
          <w:r>
            <w:t>Technical specification</w:t>
          </w:r>
          <w:r w:rsidRPr="001C4B19">
            <w:fldChar w:fldCharType="end"/>
          </w:r>
          <w:r w:rsidRPr="001C4B19">
            <w:t xml:space="preserve">  </w:t>
          </w:r>
        </w:p>
      </w:tc>
    </w:tr>
    <w:tr w:rsidR="00C534A5" w:rsidRPr="001C4B19" w14:paraId="2A941E56" w14:textId="77777777" w:rsidTr="00617CCD">
      <w:trPr>
        <w:cantSplit/>
        <w:trHeight w:hRule="exact" w:val="204"/>
      </w:trPr>
      <w:tc>
        <w:tcPr>
          <w:tcW w:w="5384" w:type="dxa"/>
          <w:vMerge/>
        </w:tcPr>
        <w:p w14:paraId="2F03FADD" w14:textId="77777777" w:rsidR="00C534A5" w:rsidRDefault="00C534A5" w:rsidP="00A325AD">
          <w:pPr>
            <w:pStyle w:val="MTHeaderFooter"/>
          </w:pPr>
        </w:p>
      </w:tc>
      <w:bookmarkStart w:id="2238" w:name="bmHeaderStandardStructureCell2"/>
      <w:bookmarkEnd w:id="2238"/>
      <w:tc>
        <w:tcPr>
          <w:tcW w:w="4823" w:type="dxa"/>
        </w:tcPr>
        <w:p w14:paraId="46BBB824" w14:textId="60AA9788" w:rsidR="00C534A5" w:rsidRPr="001C4B19" w:rsidRDefault="00C534A5" w:rsidP="00A325AD">
          <w:pPr>
            <w:pStyle w:val="MTHeaderFooter"/>
          </w:pPr>
          <w:r w:rsidRPr="00DD3C79">
            <w:fldChar w:fldCharType="begin"/>
          </w:r>
          <w:r w:rsidRPr="00DD3C79">
            <w:instrText xml:space="preserve"> STYLEREF _MTHeading</w:instrText>
          </w:r>
          <w:r>
            <w:instrText xml:space="preserve">1 \n </w:instrText>
          </w:r>
          <w:r w:rsidRPr="00DD3C79">
            <w:fldChar w:fldCharType="separate"/>
          </w:r>
          <w:r w:rsidR="00977049">
            <w:t>4</w:t>
          </w:r>
          <w:r w:rsidRPr="00DD3C79">
            <w:fldChar w:fldCharType="end"/>
          </w:r>
          <w:r>
            <w:t xml:space="preserve"> </w:t>
          </w:r>
          <w:r w:rsidRPr="00DD3C79">
            <w:fldChar w:fldCharType="begin"/>
          </w:r>
          <w:r w:rsidRPr="00DD3C79">
            <w:instrText xml:space="preserve"> STYLEREF </w:instrText>
          </w:r>
          <w:r>
            <w:instrText xml:space="preserve"> </w:instrText>
          </w:r>
          <w:r w:rsidRPr="00DD3C79">
            <w:instrText>_MTHeading</w:instrText>
          </w:r>
          <w:r>
            <w:instrText>1</w:instrText>
          </w:r>
          <w:r w:rsidRPr="00DD3C79">
            <w:instrText xml:space="preserve"> </w:instrText>
          </w:r>
          <w:r w:rsidRPr="00DD3C79">
            <w:fldChar w:fldCharType="separate"/>
          </w:r>
          <w:r w:rsidR="00977049">
            <w:t>Specification of Supply and Services</w:t>
          </w:r>
          <w:r w:rsidRPr="00DD3C79">
            <w:fldChar w:fldCharType="end"/>
          </w:r>
        </w:p>
      </w:tc>
    </w:tr>
    <w:tr w:rsidR="00C534A5" w:rsidRPr="001C4B19" w14:paraId="0B2D4A44" w14:textId="77777777" w:rsidTr="001B1CF9">
      <w:trPr>
        <w:cantSplit/>
        <w:trHeight w:hRule="exact" w:val="216"/>
      </w:trPr>
      <w:tc>
        <w:tcPr>
          <w:tcW w:w="5384" w:type="dxa"/>
          <w:vMerge/>
        </w:tcPr>
        <w:p w14:paraId="0F5C9A3E" w14:textId="77777777" w:rsidR="00C534A5" w:rsidRPr="0001314A" w:rsidRDefault="00C534A5" w:rsidP="00A325AD">
          <w:pPr>
            <w:pStyle w:val="MTHeaderFooter"/>
          </w:pPr>
        </w:p>
      </w:tc>
      <w:bookmarkStart w:id="2239" w:name="bmHeaderHeadingReferenceCell"/>
      <w:bookmarkEnd w:id="2239"/>
      <w:tc>
        <w:tcPr>
          <w:tcW w:w="4823" w:type="dxa"/>
        </w:tcPr>
        <w:p w14:paraId="6E95FD8F" w14:textId="3D754AE4" w:rsidR="00C534A5" w:rsidRPr="00DD3C79" w:rsidRDefault="00C534A5" w:rsidP="00A325AD">
          <w:pPr>
            <w:pStyle w:val="MTHeaderFooter"/>
          </w:pPr>
          <w:r w:rsidRPr="00DD3C79">
            <w:fldChar w:fldCharType="begin"/>
          </w:r>
          <w:r w:rsidRPr="00DD3C79">
            <w:instrText xml:space="preserve"> STYLEREF _MTHeading</w:instrText>
          </w:r>
          <w:r>
            <w:instrText xml:space="preserve">2 \n </w:instrText>
          </w:r>
          <w:r w:rsidRPr="00DD3C79">
            <w:fldChar w:fldCharType="separate"/>
          </w:r>
          <w:r w:rsidR="00977049">
            <w:t>4.1</w:t>
          </w:r>
          <w:r w:rsidRPr="00DD3C79">
            <w:fldChar w:fldCharType="end"/>
          </w:r>
          <w:r>
            <w:t xml:space="preserve"> </w:t>
          </w:r>
          <w:r w:rsidRPr="00DD3C79">
            <w:fldChar w:fldCharType="begin"/>
          </w:r>
          <w:r w:rsidRPr="00DD3C79">
            <w:instrText xml:space="preserve"> STYLEREF </w:instrText>
          </w:r>
          <w:r>
            <w:instrText xml:space="preserve"> </w:instrText>
          </w:r>
          <w:r w:rsidRPr="00DD3C79">
            <w:instrText>_MTHeading</w:instrText>
          </w:r>
          <w:r>
            <w:instrText>2</w:instrText>
          </w:r>
          <w:r w:rsidRPr="00DD3C79">
            <w:instrText xml:space="preserve"> </w:instrText>
          </w:r>
          <w:r w:rsidRPr="00DD3C79">
            <w:fldChar w:fldCharType="separate"/>
          </w:r>
          <w:r w:rsidR="00977049">
            <w:t>Process Equipment</w:t>
          </w:r>
          <w:r w:rsidRPr="00DD3C79">
            <w:fldChar w:fldCharType="end"/>
          </w:r>
          <w:r>
            <w:t xml:space="preserve"> / </w:t>
          </w:r>
          <w:r w:rsidRPr="00DD3C79">
            <w:fldChar w:fldCharType="begin"/>
          </w:r>
          <w:r w:rsidRPr="00DD3C79">
            <w:instrText xml:space="preserve"> STYLEREF </w:instrText>
          </w:r>
          <w:r>
            <w:instrText xml:space="preserve"> </w:instrText>
          </w:r>
          <w:r w:rsidRPr="00DD3C79">
            <w:instrText xml:space="preserve">_MTHeading_SCS_1 </w:instrText>
          </w:r>
          <w:r w:rsidR="00883A8C">
            <w:fldChar w:fldCharType="separate"/>
          </w:r>
          <w:r w:rsidR="00977049">
            <w:t>CB.2. Casting machine</w:t>
          </w:r>
          <w:r w:rsidRPr="00DD3C79">
            <w:fldChar w:fldCharType="end"/>
          </w:r>
        </w:p>
      </w:tc>
    </w:tr>
  </w:tbl>
  <w:p w14:paraId="6386DB28" w14:textId="77777777" w:rsidR="00C534A5" w:rsidRPr="00E93C7E" w:rsidRDefault="00000000" w:rsidP="00E93C7E">
    <w:pPr>
      <w:pStyle w:val="MTHeaderFooter7"/>
      <w:pBdr>
        <w:bottom w:val="single" w:sz="4" w:space="1" w:color="auto"/>
      </w:pBdr>
      <w:rPr>
        <w:sz w:val="6"/>
        <w:szCs w:val="6"/>
      </w:rPr>
    </w:pPr>
    <w:r>
      <w:rPr>
        <w:sz w:val="6"/>
        <w:szCs w:val="6"/>
      </w:rPr>
      <w:pict w14:anchorId="697A0E4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3" type="#_x0000_t136" style="position:absolute;margin-left:-48.75pt;margin-top:266.5pt;width:602.05pt;height:90.65pt;rotation:300;z-index:-251659264;mso-position-horizontal-relative:text;mso-position-vertical-relative:text" fillcolor="silver" strokecolor="silver">
          <v:shadow color="#868686"/>
          <v:textpath style="font-family:&quot;Arial Black&quot;;v-text-kern:t" trim="t" fitpath="t" string=" "/>
        </v:shape>
      </w:pict>
    </w:r>
  </w:p>
  <w:p w14:paraId="4792802C" w14:textId="77777777" w:rsidR="00C534A5" w:rsidRPr="00E93C7E" w:rsidRDefault="00C534A5" w:rsidP="00A325AD">
    <w:pPr>
      <w:pStyle w:val="MTHeaderFooter7"/>
      <w:rPr>
        <w:sz w:val="6"/>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D1844B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4BD6B15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CE90EC1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DFECE488"/>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571E970A"/>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0C660D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A2A3BC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4023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7E8A4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A6F0F8"/>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CB67E8"/>
    <w:multiLevelType w:val="singleLevel"/>
    <w:tmpl w:val="43E89778"/>
    <w:lvl w:ilvl="0">
      <w:start w:val="1"/>
      <w:numFmt w:val="bullet"/>
      <w:pStyle w:val="MTBulletIndent"/>
      <w:lvlText w:val=""/>
      <w:lvlJc w:val="left"/>
      <w:pPr>
        <w:tabs>
          <w:tab w:val="num" w:pos="1211"/>
        </w:tabs>
        <w:ind w:left="1191" w:hanging="340"/>
      </w:pPr>
      <w:rPr>
        <w:rFonts w:ascii="Symbol" w:hAnsi="Symbol" w:hint="default"/>
      </w:rPr>
    </w:lvl>
  </w:abstractNum>
  <w:abstractNum w:abstractNumId="11" w15:restartNumberingAfterBreak="0">
    <w:nsid w:val="0B9B5B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10BD63B2"/>
    <w:multiLevelType w:val="multilevel"/>
    <w:tmpl w:val="90AA55C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Symbol" w:hAnsi="Symbol" w:hint="default"/>
      </w:rPr>
    </w:lvl>
    <w:lvl w:ilvl="8">
      <w:start w:val="1"/>
      <w:numFmt w:val="bullet"/>
      <w:lvlText w:val=""/>
      <w:lvlJc w:val="left"/>
      <w:pPr>
        <w:tabs>
          <w:tab w:val="num" w:pos="3213"/>
        </w:tabs>
        <w:ind w:left="3213" w:hanging="357"/>
      </w:pPr>
      <w:rPr>
        <w:rFonts w:ascii="Symbol" w:hAnsi="Symbol" w:hint="default"/>
      </w:rPr>
    </w:lvl>
  </w:abstractNum>
  <w:abstractNum w:abstractNumId="13" w15:restartNumberingAfterBreak="0">
    <w:nsid w:val="1222541B"/>
    <w:multiLevelType w:val="singleLevel"/>
    <w:tmpl w:val="620E2A68"/>
    <w:lvl w:ilvl="0">
      <w:start w:val="1"/>
      <w:numFmt w:val="bullet"/>
      <w:pStyle w:val="MTBullet"/>
      <w:lvlText w:val=""/>
      <w:lvlJc w:val="left"/>
      <w:pPr>
        <w:tabs>
          <w:tab w:val="num" w:pos="360"/>
        </w:tabs>
        <w:ind w:left="360" w:hanging="360"/>
      </w:pPr>
      <w:rPr>
        <w:rFonts w:ascii="Symbol" w:hAnsi="Symbol" w:hint="default"/>
      </w:rPr>
    </w:lvl>
  </w:abstractNum>
  <w:abstractNum w:abstractNumId="14" w15:restartNumberingAfterBreak="0">
    <w:nsid w:val="1BE27656"/>
    <w:multiLevelType w:val="singleLevel"/>
    <w:tmpl w:val="63A65048"/>
    <w:lvl w:ilvl="0">
      <w:start w:val="1"/>
      <w:numFmt w:val="decimal"/>
      <w:pStyle w:val="MTNumberedIndent"/>
      <w:lvlText w:val="%1."/>
      <w:lvlJc w:val="left"/>
      <w:pPr>
        <w:tabs>
          <w:tab w:val="num" w:pos="360"/>
        </w:tabs>
        <w:ind w:left="360" w:hanging="360"/>
      </w:pPr>
    </w:lvl>
  </w:abstractNum>
  <w:abstractNum w:abstractNumId="15" w15:restartNumberingAfterBreak="0">
    <w:nsid w:val="21C54456"/>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5FFF09E0"/>
    <w:multiLevelType w:val="singleLevel"/>
    <w:tmpl w:val="78E2E6FC"/>
    <w:lvl w:ilvl="0">
      <w:start w:val="1"/>
      <w:numFmt w:val="bullet"/>
      <w:pStyle w:val="MTHyphen"/>
      <w:lvlText w:val=""/>
      <w:lvlJc w:val="left"/>
      <w:pPr>
        <w:tabs>
          <w:tab w:val="num" w:pos="1494"/>
        </w:tabs>
        <w:ind w:left="1474" w:hanging="340"/>
      </w:pPr>
      <w:rPr>
        <w:rFonts w:ascii="Symbol" w:hAnsi="Symbol" w:hint="default"/>
        <w:b/>
        <w:i w:val="0"/>
      </w:rPr>
    </w:lvl>
  </w:abstractNum>
  <w:abstractNum w:abstractNumId="17" w15:restartNumberingAfterBreak="0">
    <w:nsid w:val="68850D80"/>
    <w:multiLevelType w:val="singleLevel"/>
    <w:tmpl w:val="E3025D16"/>
    <w:lvl w:ilvl="0">
      <w:start w:val="1"/>
      <w:numFmt w:val="decimal"/>
      <w:pStyle w:val="MTNumbered"/>
      <w:lvlText w:val="%1."/>
      <w:lvlJc w:val="left"/>
      <w:pPr>
        <w:tabs>
          <w:tab w:val="num" w:pos="360"/>
        </w:tabs>
        <w:ind w:left="360" w:hanging="360"/>
      </w:pPr>
    </w:lvl>
  </w:abstractNum>
  <w:abstractNum w:abstractNumId="18" w15:restartNumberingAfterBreak="0">
    <w:nsid w:val="6C1938AB"/>
    <w:multiLevelType w:val="hybridMultilevel"/>
    <w:tmpl w:val="4D9EFF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9319E9"/>
    <w:multiLevelType w:val="multilevel"/>
    <w:tmpl w:val="04090023"/>
    <w:styleLink w:val="ArtikelAbschnitt"/>
    <w:lvl w:ilvl="0">
      <w:start w:val="1"/>
      <w:numFmt w:val="upperRoman"/>
      <w:pStyle w:val="berschrift1"/>
      <w:lvlText w:val="Article %1."/>
      <w:lvlJc w:val="left"/>
      <w:pPr>
        <w:tabs>
          <w:tab w:val="num" w:pos="1080"/>
        </w:tabs>
        <w:ind w:left="0" w:firstLine="0"/>
      </w:pPr>
    </w:lvl>
    <w:lvl w:ilvl="1">
      <w:start w:val="1"/>
      <w:numFmt w:val="decimalZero"/>
      <w:pStyle w:val="berschrift2"/>
      <w:isLgl/>
      <w:lvlText w:val="Section %1.%2"/>
      <w:lvlJc w:val="left"/>
      <w:pPr>
        <w:tabs>
          <w:tab w:val="num" w:pos="720"/>
        </w:tabs>
        <w:ind w:left="0" w:firstLine="0"/>
      </w:pPr>
    </w:lvl>
    <w:lvl w:ilvl="2">
      <w:start w:val="1"/>
      <w:numFmt w:val="lowerLetter"/>
      <w:pStyle w:val="berschrift3"/>
      <w:lvlText w:val="(%3)"/>
      <w:lvlJc w:val="left"/>
      <w:pPr>
        <w:tabs>
          <w:tab w:val="num" w:pos="720"/>
        </w:tabs>
        <w:ind w:left="720" w:hanging="432"/>
      </w:pPr>
    </w:lvl>
    <w:lvl w:ilvl="3">
      <w:start w:val="1"/>
      <w:numFmt w:val="lowerRoman"/>
      <w:pStyle w:val="berschrift4"/>
      <w:lvlText w:val="(%4)"/>
      <w:lvlJc w:val="right"/>
      <w:pPr>
        <w:tabs>
          <w:tab w:val="num" w:pos="864"/>
        </w:tabs>
        <w:ind w:left="864" w:hanging="144"/>
      </w:pPr>
    </w:lvl>
    <w:lvl w:ilvl="4">
      <w:start w:val="1"/>
      <w:numFmt w:val="decimal"/>
      <w:pStyle w:val="berschrift5"/>
      <w:lvlText w:val="%5)"/>
      <w:lvlJc w:val="left"/>
      <w:pPr>
        <w:tabs>
          <w:tab w:val="num" w:pos="1008"/>
        </w:tabs>
        <w:ind w:left="1008" w:hanging="432"/>
      </w:pPr>
    </w:lvl>
    <w:lvl w:ilvl="5">
      <w:start w:val="1"/>
      <w:numFmt w:val="lowerLetter"/>
      <w:pStyle w:val="berschrift6"/>
      <w:lvlText w:val="%6)"/>
      <w:lvlJc w:val="left"/>
      <w:pPr>
        <w:tabs>
          <w:tab w:val="num" w:pos="1152"/>
        </w:tabs>
        <w:ind w:left="1152" w:hanging="432"/>
      </w:pPr>
    </w:lvl>
    <w:lvl w:ilvl="6">
      <w:start w:val="1"/>
      <w:numFmt w:val="lowerRoman"/>
      <w:pStyle w:val="berschrift7"/>
      <w:lvlText w:val="%7)"/>
      <w:lvlJc w:val="right"/>
      <w:pPr>
        <w:tabs>
          <w:tab w:val="num" w:pos="1296"/>
        </w:tabs>
        <w:ind w:left="1296" w:hanging="288"/>
      </w:pPr>
    </w:lvl>
    <w:lvl w:ilvl="7">
      <w:start w:val="1"/>
      <w:numFmt w:val="lowerLetter"/>
      <w:pStyle w:val="berschrift8"/>
      <w:lvlText w:val="%8."/>
      <w:lvlJc w:val="left"/>
      <w:pPr>
        <w:tabs>
          <w:tab w:val="num" w:pos="1440"/>
        </w:tabs>
        <w:ind w:left="1440" w:hanging="432"/>
      </w:pPr>
    </w:lvl>
    <w:lvl w:ilvl="8">
      <w:start w:val="1"/>
      <w:numFmt w:val="lowerRoman"/>
      <w:pStyle w:val="berschrift9"/>
      <w:lvlText w:val="%9."/>
      <w:lvlJc w:val="right"/>
      <w:pPr>
        <w:tabs>
          <w:tab w:val="num" w:pos="1584"/>
        </w:tabs>
        <w:ind w:left="1584" w:hanging="144"/>
      </w:pPr>
    </w:lvl>
  </w:abstractNum>
  <w:abstractNum w:abstractNumId="20" w15:restartNumberingAfterBreak="0">
    <w:nsid w:val="79FF6C43"/>
    <w:multiLevelType w:val="multilevel"/>
    <w:tmpl w:val="7F36A314"/>
    <w:lvl w:ilvl="0">
      <w:start w:val="4"/>
      <w:numFmt w:val="decimal"/>
      <w:pStyle w:val="MTHeading1"/>
      <w:suff w:val="space"/>
      <w:lvlText w:val="%1"/>
      <w:lvlJc w:val="left"/>
      <w:pPr>
        <w:ind w:left="432" w:hanging="432"/>
      </w:pPr>
      <w:rPr>
        <w:rFonts w:hint="default"/>
      </w:rPr>
    </w:lvl>
    <w:lvl w:ilvl="1">
      <w:start w:val="1"/>
      <w:numFmt w:val="decimal"/>
      <w:pStyle w:val="MTHeading2"/>
      <w:suff w:val="space"/>
      <w:lvlText w:val="%1.%2"/>
      <w:lvlJc w:val="left"/>
      <w:pPr>
        <w:ind w:left="576" w:hanging="576"/>
      </w:pPr>
      <w:rPr>
        <w:rFonts w:hint="default"/>
      </w:rPr>
    </w:lvl>
    <w:lvl w:ilvl="2">
      <w:start w:val="1"/>
      <w:numFmt w:val="decimal"/>
      <w:pStyle w:val="MTHeading3"/>
      <w:suff w:val="space"/>
      <w:lvlText w:val="%1.%2.%3"/>
      <w:lvlJc w:val="left"/>
      <w:pPr>
        <w:ind w:left="720" w:hanging="720"/>
      </w:pPr>
      <w:rPr>
        <w:rFonts w:hint="default"/>
      </w:rPr>
    </w:lvl>
    <w:lvl w:ilvl="3">
      <w:start w:val="1"/>
      <w:numFmt w:val="decimal"/>
      <w:pStyle w:val="MTHeading4"/>
      <w:suff w:val="space"/>
      <w:lvlText w:val="%1.%2.%3.%4"/>
      <w:lvlJc w:val="left"/>
      <w:pPr>
        <w:ind w:left="864" w:hanging="864"/>
      </w:pPr>
      <w:rPr>
        <w:rFonts w:hint="default"/>
      </w:rPr>
    </w:lvl>
    <w:lvl w:ilvl="4">
      <w:start w:val="1"/>
      <w:numFmt w:val="decimal"/>
      <w:pStyle w:val="MTHeading5"/>
      <w:suff w:val="space"/>
      <w:lvlText w:val="%1.%2.%3.%4.%5"/>
      <w:lvlJc w:val="left"/>
      <w:pPr>
        <w:ind w:left="1008" w:hanging="1008"/>
      </w:pPr>
      <w:rPr>
        <w:rFonts w:hint="default"/>
      </w:rPr>
    </w:lvl>
    <w:lvl w:ilvl="5">
      <w:start w:val="1"/>
      <w:numFmt w:val="decimal"/>
      <w:pStyle w:val="MTHeading6"/>
      <w:suff w:val="space"/>
      <w:lvlText w:val="%1.%2.%3.%4.%5.%6"/>
      <w:lvlJc w:val="left"/>
      <w:pPr>
        <w:ind w:left="1152" w:hanging="1152"/>
      </w:pPr>
      <w:rPr>
        <w:rFonts w:hint="default"/>
      </w:rPr>
    </w:lvl>
    <w:lvl w:ilvl="6">
      <w:start w:val="1"/>
      <w:numFmt w:val="decimal"/>
      <w:pStyle w:val="MTHeading7"/>
      <w:suff w:val="space"/>
      <w:lvlText w:val="%1.%2.%3.%4.%5.%6.%7"/>
      <w:lvlJc w:val="left"/>
      <w:pPr>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147131764">
    <w:abstractNumId w:val="13"/>
  </w:num>
  <w:num w:numId="2" w16cid:durableId="329405796">
    <w:abstractNumId w:val="10"/>
  </w:num>
  <w:num w:numId="3" w16cid:durableId="58410631">
    <w:abstractNumId w:val="16"/>
  </w:num>
  <w:num w:numId="4" w16cid:durableId="1222012695">
    <w:abstractNumId w:val="17"/>
  </w:num>
  <w:num w:numId="5" w16cid:durableId="923301518">
    <w:abstractNumId w:val="14"/>
  </w:num>
  <w:num w:numId="6" w16cid:durableId="1176918894">
    <w:abstractNumId w:val="20"/>
  </w:num>
  <w:num w:numId="7" w16cid:durableId="2072346024">
    <w:abstractNumId w:val="9"/>
  </w:num>
  <w:num w:numId="8" w16cid:durableId="362705058">
    <w:abstractNumId w:val="7"/>
  </w:num>
  <w:num w:numId="9" w16cid:durableId="363676472">
    <w:abstractNumId w:val="6"/>
  </w:num>
  <w:num w:numId="10" w16cid:durableId="1348170591">
    <w:abstractNumId w:val="5"/>
  </w:num>
  <w:num w:numId="11" w16cid:durableId="1817212199">
    <w:abstractNumId w:val="4"/>
  </w:num>
  <w:num w:numId="12" w16cid:durableId="224537018">
    <w:abstractNumId w:val="8"/>
  </w:num>
  <w:num w:numId="13" w16cid:durableId="682826480">
    <w:abstractNumId w:val="3"/>
  </w:num>
  <w:num w:numId="14" w16cid:durableId="1522163439">
    <w:abstractNumId w:val="2"/>
  </w:num>
  <w:num w:numId="15" w16cid:durableId="1819421529">
    <w:abstractNumId w:val="1"/>
  </w:num>
  <w:num w:numId="16" w16cid:durableId="1284457584">
    <w:abstractNumId w:val="0"/>
  </w:num>
  <w:num w:numId="17" w16cid:durableId="1141117376">
    <w:abstractNumId w:val="11"/>
  </w:num>
  <w:num w:numId="18" w16cid:durableId="1268464368">
    <w:abstractNumId w:val="15"/>
  </w:num>
  <w:num w:numId="19" w16cid:durableId="1406534934">
    <w:abstractNumId w:val="19"/>
  </w:num>
  <w:num w:numId="20" w16cid:durableId="1386635126">
    <w:abstractNumId w:val="12"/>
  </w:num>
  <w:num w:numId="21" w16cid:durableId="88938075">
    <w:abstractNumId w:val="18"/>
  </w:num>
  <w:num w:numId="22" w16cid:durableId="989602418">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de-DE" w:vendorID="64" w:dllVersion="6" w:nlCheck="1" w:checkStyle="1"/>
  <w:activeWritingStyle w:appName="MSWord" w:lang="de-AT" w:vendorID="64" w:dllVersion="6" w:nlCheck="1" w:checkStyle="1"/>
  <w:activeWritingStyle w:appName="MSWord" w:lang="es-ES" w:vendorID="64" w:dllVersion="6" w:nlCheck="1" w:checkStyle="1"/>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fr-FR" w:vendorID="64" w:dllVersion="0" w:nlCheck="1" w:checkStyle="0"/>
  <w:activeWritingStyle w:appName="MSWord" w:lang="de-DE" w:vendorID="64" w:dllVersion="0" w:nlCheck="1" w:checkStyle="0"/>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hyphenationZone w:val="425"/>
  <w:drawingGridHorizontalSpacing w:val="78"/>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3FA4"/>
    <w:rsid w:val="00002E01"/>
    <w:rsid w:val="000036C1"/>
    <w:rsid w:val="00005363"/>
    <w:rsid w:val="00007405"/>
    <w:rsid w:val="00007A71"/>
    <w:rsid w:val="0001179D"/>
    <w:rsid w:val="0001314A"/>
    <w:rsid w:val="000136CC"/>
    <w:rsid w:val="0001776D"/>
    <w:rsid w:val="000238E6"/>
    <w:rsid w:val="000263B2"/>
    <w:rsid w:val="000272BA"/>
    <w:rsid w:val="00027B0D"/>
    <w:rsid w:val="000304E5"/>
    <w:rsid w:val="00030B7B"/>
    <w:rsid w:val="00030FFB"/>
    <w:rsid w:val="00032820"/>
    <w:rsid w:val="000352D0"/>
    <w:rsid w:val="000357C4"/>
    <w:rsid w:val="0003616B"/>
    <w:rsid w:val="0004091E"/>
    <w:rsid w:val="00042B2E"/>
    <w:rsid w:val="00043515"/>
    <w:rsid w:val="00043826"/>
    <w:rsid w:val="00044A1C"/>
    <w:rsid w:val="00044BC8"/>
    <w:rsid w:val="000478BA"/>
    <w:rsid w:val="00051F96"/>
    <w:rsid w:val="00052E70"/>
    <w:rsid w:val="00053977"/>
    <w:rsid w:val="00053AE4"/>
    <w:rsid w:val="000639F9"/>
    <w:rsid w:val="00065863"/>
    <w:rsid w:val="00066184"/>
    <w:rsid w:val="00066DAC"/>
    <w:rsid w:val="0007063D"/>
    <w:rsid w:val="00070832"/>
    <w:rsid w:val="000727A7"/>
    <w:rsid w:val="00074060"/>
    <w:rsid w:val="000770E5"/>
    <w:rsid w:val="000804A0"/>
    <w:rsid w:val="000824A3"/>
    <w:rsid w:val="00082D33"/>
    <w:rsid w:val="00083941"/>
    <w:rsid w:val="00083B47"/>
    <w:rsid w:val="00086633"/>
    <w:rsid w:val="00086DD6"/>
    <w:rsid w:val="00090E00"/>
    <w:rsid w:val="000927AD"/>
    <w:rsid w:val="00092A8D"/>
    <w:rsid w:val="00092D13"/>
    <w:rsid w:val="00092E68"/>
    <w:rsid w:val="00092EBB"/>
    <w:rsid w:val="00092FF8"/>
    <w:rsid w:val="00093FA0"/>
    <w:rsid w:val="000946F1"/>
    <w:rsid w:val="00095004"/>
    <w:rsid w:val="000964B9"/>
    <w:rsid w:val="00096845"/>
    <w:rsid w:val="00096907"/>
    <w:rsid w:val="00097920"/>
    <w:rsid w:val="00097A70"/>
    <w:rsid w:val="000A1B83"/>
    <w:rsid w:val="000A262D"/>
    <w:rsid w:val="000A27ED"/>
    <w:rsid w:val="000A2C1B"/>
    <w:rsid w:val="000A56EC"/>
    <w:rsid w:val="000A6D94"/>
    <w:rsid w:val="000B0DFA"/>
    <w:rsid w:val="000B109E"/>
    <w:rsid w:val="000C2235"/>
    <w:rsid w:val="000C24F6"/>
    <w:rsid w:val="000C25DE"/>
    <w:rsid w:val="000C5DBB"/>
    <w:rsid w:val="000C6085"/>
    <w:rsid w:val="000D094A"/>
    <w:rsid w:val="000D3014"/>
    <w:rsid w:val="000D32C6"/>
    <w:rsid w:val="000D3610"/>
    <w:rsid w:val="000D3E99"/>
    <w:rsid w:val="000D4AA2"/>
    <w:rsid w:val="000E0BD5"/>
    <w:rsid w:val="000E2E81"/>
    <w:rsid w:val="000E351C"/>
    <w:rsid w:val="000E3C15"/>
    <w:rsid w:val="000E46DC"/>
    <w:rsid w:val="000E525C"/>
    <w:rsid w:val="000E5BF4"/>
    <w:rsid w:val="000E6937"/>
    <w:rsid w:val="000E69A3"/>
    <w:rsid w:val="000E71DC"/>
    <w:rsid w:val="000F3F8E"/>
    <w:rsid w:val="000F4761"/>
    <w:rsid w:val="000F549C"/>
    <w:rsid w:val="000F6C7F"/>
    <w:rsid w:val="000F6FCF"/>
    <w:rsid w:val="001001F7"/>
    <w:rsid w:val="00100D3C"/>
    <w:rsid w:val="0010360A"/>
    <w:rsid w:val="001038C3"/>
    <w:rsid w:val="001047D0"/>
    <w:rsid w:val="001053A9"/>
    <w:rsid w:val="00110B60"/>
    <w:rsid w:val="00110F81"/>
    <w:rsid w:val="00112A1A"/>
    <w:rsid w:val="0011325B"/>
    <w:rsid w:val="00115127"/>
    <w:rsid w:val="00116D99"/>
    <w:rsid w:val="00121618"/>
    <w:rsid w:val="00121A68"/>
    <w:rsid w:val="00123F53"/>
    <w:rsid w:val="00124791"/>
    <w:rsid w:val="00142FBE"/>
    <w:rsid w:val="00144E42"/>
    <w:rsid w:val="0014523B"/>
    <w:rsid w:val="00147E8D"/>
    <w:rsid w:val="0015093A"/>
    <w:rsid w:val="0015127E"/>
    <w:rsid w:val="0015245B"/>
    <w:rsid w:val="00152B1D"/>
    <w:rsid w:val="0015483B"/>
    <w:rsid w:val="00155AAB"/>
    <w:rsid w:val="00155D49"/>
    <w:rsid w:val="001564C9"/>
    <w:rsid w:val="00156D8B"/>
    <w:rsid w:val="0016006D"/>
    <w:rsid w:val="00161FCC"/>
    <w:rsid w:val="00163BD2"/>
    <w:rsid w:val="0016462F"/>
    <w:rsid w:val="00165647"/>
    <w:rsid w:val="00166A33"/>
    <w:rsid w:val="00166D0B"/>
    <w:rsid w:val="00172A6F"/>
    <w:rsid w:val="00172BFA"/>
    <w:rsid w:val="001735D1"/>
    <w:rsid w:val="00176507"/>
    <w:rsid w:val="00177430"/>
    <w:rsid w:val="0018353D"/>
    <w:rsid w:val="0018359C"/>
    <w:rsid w:val="001838CF"/>
    <w:rsid w:val="001848FC"/>
    <w:rsid w:val="0019043B"/>
    <w:rsid w:val="001906ED"/>
    <w:rsid w:val="001918C0"/>
    <w:rsid w:val="00192B41"/>
    <w:rsid w:val="001939F1"/>
    <w:rsid w:val="001943F4"/>
    <w:rsid w:val="001962E3"/>
    <w:rsid w:val="00196B31"/>
    <w:rsid w:val="00196C47"/>
    <w:rsid w:val="00197B5D"/>
    <w:rsid w:val="00197E90"/>
    <w:rsid w:val="001A158E"/>
    <w:rsid w:val="001A1DBD"/>
    <w:rsid w:val="001A241F"/>
    <w:rsid w:val="001A29E6"/>
    <w:rsid w:val="001A48D8"/>
    <w:rsid w:val="001B03E6"/>
    <w:rsid w:val="001B131E"/>
    <w:rsid w:val="001B1CF9"/>
    <w:rsid w:val="001B7128"/>
    <w:rsid w:val="001B71C6"/>
    <w:rsid w:val="001C0215"/>
    <w:rsid w:val="001C4B19"/>
    <w:rsid w:val="001C691A"/>
    <w:rsid w:val="001C6A7B"/>
    <w:rsid w:val="001C6CD8"/>
    <w:rsid w:val="001D585D"/>
    <w:rsid w:val="001D639F"/>
    <w:rsid w:val="001D753B"/>
    <w:rsid w:val="001E0223"/>
    <w:rsid w:val="001E266D"/>
    <w:rsid w:val="001E4008"/>
    <w:rsid w:val="001E41AD"/>
    <w:rsid w:val="001E5294"/>
    <w:rsid w:val="001E6AC1"/>
    <w:rsid w:val="001E78CD"/>
    <w:rsid w:val="001E7EAF"/>
    <w:rsid w:val="001F00A6"/>
    <w:rsid w:val="001F0C90"/>
    <w:rsid w:val="001F53CC"/>
    <w:rsid w:val="001F65D6"/>
    <w:rsid w:val="00200831"/>
    <w:rsid w:val="00200E07"/>
    <w:rsid w:val="00200ED0"/>
    <w:rsid w:val="00201304"/>
    <w:rsid w:val="002048B3"/>
    <w:rsid w:val="002137D9"/>
    <w:rsid w:val="0021573F"/>
    <w:rsid w:val="0022111E"/>
    <w:rsid w:val="00222251"/>
    <w:rsid w:val="0022286A"/>
    <w:rsid w:val="00222C45"/>
    <w:rsid w:val="0022458A"/>
    <w:rsid w:val="002256D9"/>
    <w:rsid w:val="002279B4"/>
    <w:rsid w:val="002326AC"/>
    <w:rsid w:val="0023389D"/>
    <w:rsid w:val="00235D71"/>
    <w:rsid w:val="00240C0F"/>
    <w:rsid w:val="00246707"/>
    <w:rsid w:val="00254159"/>
    <w:rsid w:val="00257E6F"/>
    <w:rsid w:val="002645CB"/>
    <w:rsid w:val="002645F8"/>
    <w:rsid w:val="00265353"/>
    <w:rsid w:val="00266C43"/>
    <w:rsid w:val="00266E18"/>
    <w:rsid w:val="002727E5"/>
    <w:rsid w:val="00275CF5"/>
    <w:rsid w:val="0027678C"/>
    <w:rsid w:val="00281C6B"/>
    <w:rsid w:val="00282C85"/>
    <w:rsid w:val="00282E13"/>
    <w:rsid w:val="0028425D"/>
    <w:rsid w:val="002860D3"/>
    <w:rsid w:val="00287946"/>
    <w:rsid w:val="002900C1"/>
    <w:rsid w:val="00292DCD"/>
    <w:rsid w:val="00294CAA"/>
    <w:rsid w:val="002974A4"/>
    <w:rsid w:val="002A058C"/>
    <w:rsid w:val="002A06E0"/>
    <w:rsid w:val="002A1056"/>
    <w:rsid w:val="002A30F9"/>
    <w:rsid w:val="002A3547"/>
    <w:rsid w:val="002A362F"/>
    <w:rsid w:val="002A52D8"/>
    <w:rsid w:val="002A72B2"/>
    <w:rsid w:val="002A7A27"/>
    <w:rsid w:val="002B27D6"/>
    <w:rsid w:val="002B6833"/>
    <w:rsid w:val="002B7CEB"/>
    <w:rsid w:val="002C078E"/>
    <w:rsid w:val="002C1243"/>
    <w:rsid w:val="002C13EF"/>
    <w:rsid w:val="002C60EC"/>
    <w:rsid w:val="002D12FD"/>
    <w:rsid w:val="002D26D4"/>
    <w:rsid w:val="002D78E6"/>
    <w:rsid w:val="002E0CC0"/>
    <w:rsid w:val="002E1B5D"/>
    <w:rsid w:val="002E1B8A"/>
    <w:rsid w:val="002E25DD"/>
    <w:rsid w:val="002E2ED2"/>
    <w:rsid w:val="002E40B2"/>
    <w:rsid w:val="002E6242"/>
    <w:rsid w:val="002E677E"/>
    <w:rsid w:val="002F44EF"/>
    <w:rsid w:val="002F5800"/>
    <w:rsid w:val="00300E78"/>
    <w:rsid w:val="00301260"/>
    <w:rsid w:val="0030552D"/>
    <w:rsid w:val="00306BC8"/>
    <w:rsid w:val="00311775"/>
    <w:rsid w:val="003118C6"/>
    <w:rsid w:val="0031351C"/>
    <w:rsid w:val="003149B4"/>
    <w:rsid w:val="00314F2D"/>
    <w:rsid w:val="003166E7"/>
    <w:rsid w:val="003172A8"/>
    <w:rsid w:val="00321547"/>
    <w:rsid w:val="00322407"/>
    <w:rsid w:val="00326136"/>
    <w:rsid w:val="00327022"/>
    <w:rsid w:val="00327F78"/>
    <w:rsid w:val="0033111D"/>
    <w:rsid w:val="00331686"/>
    <w:rsid w:val="003358D0"/>
    <w:rsid w:val="003453E7"/>
    <w:rsid w:val="00345558"/>
    <w:rsid w:val="0034785D"/>
    <w:rsid w:val="00347E51"/>
    <w:rsid w:val="00350126"/>
    <w:rsid w:val="003501B4"/>
    <w:rsid w:val="003502EF"/>
    <w:rsid w:val="00354044"/>
    <w:rsid w:val="00354977"/>
    <w:rsid w:val="003551F2"/>
    <w:rsid w:val="0035522E"/>
    <w:rsid w:val="00357740"/>
    <w:rsid w:val="00360148"/>
    <w:rsid w:val="00360884"/>
    <w:rsid w:val="003612C7"/>
    <w:rsid w:val="003629D3"/>
    <w:rsid w:val="00362A42"/>
    <w:rsid w:val="003748AF"/>
    <w:rsid w:val="00374D92"/>
    <w:rsid w:val="00376DC4"/>
    <w:rsid w:val="0038130E"/>
    <w:rsid w:val="00381E73"/>
    <w:rsid w:val="00382837"/>
    <w:rsid w:val="00386303"/>
    <w:rsid w:val="003868C4"/>
    <w:rsid w:val="003872BC"/>
    <w:rsid w:val="00392712"/>
    <w:rsid w:val="00393522"/>
    <w:rsid w:val="00397DA9"/>
    <w:rsid w:val="003A0FAB"/>
    <w:rsid w:val="003A1F3D"/>
    <w:rsid w:val="003A36D3"/>
    <w:rsid w:val="003A7B6B"/>
    <w:rsid w:val="003A7F95"/>
    <w:rsid w:val="003B0683"/>
    <w:rsid w:val="003B0A57"/>
    <w:rsid w:val="003B0FFE"/>
    <w:rsid w:val="003B100A"/>
    <w:rsid w:val="003B1F61"/>
    <w:rsid w:val="003B4494"/>
    <w:rsid w:val="003B4A87"/>
    <w:rsid w:val="003B4F37"/>
    <w:rsid w:val="003B5F8F"/>
    <w:rsid w:val="003B622C"/>
    <w:rsid w:val="003B6665"/>
    <w:rsid w:val="003B6CDA"/>
    <w:rsid w:val="003B7B04"/>
    <w:rsid w:val="003C0188"/>
    <w:rsid w:val="003C43DC"/>
    <w:rsid w:val="003D3D60"/>
    <w:rsid w:val="003D5BC2"/>
    <w:rsid w:val="003E14CC"/>
    <w:rsid w:val="003E15DB"/>
    <w:rsid w:val="003E29D5"/>
    <w:rsid w:val="003E4E90"/>
    <w:rsid w:val="003F02AC"/>
    <w:rsid w:val="003F1A0C"/>
    <w:rsid w:val="00400BDD"/>
    <w:rsid w:val="004041DC"/>
    <w:rsid w:val="00404C67"/>
    <w:rsid w:val="00407D05"/>
    <w:rsid w:val="004100AB"/>
    <w:rsid w:val="00410833"/>
    <w:rsid w:val="00413118"/>
    <w:rsid w:val="00414515"/>
    <w:rsid w:val="00421DF1"/>
    <w:rsid w:val="00421ECB"/>
    <w:rsid w:val="0042247E"/>
    <w:rsid w:val="00422841"/>
    <w:rsid w:val="00422D72"/>
    <w:rsid w:val="004243C4"/>
    <w:rsid w:val="00426BBE"/>
    <w:rsid w:val="00427F3F"/>
    <w:rsid w:val="00435339"/>
    <w:rsid w:val="00435CDD"/>
    <w:rsid w:val="00436B1E"/>
    <w:rsid w:val="00440A2A"/>
    <w:rsid w:val="00441607"/>
    <w:rsid w:val="00441864"/>
    <w:rsid w:val="00444FF3"/>
    <w:rsid w:val="004466B0"/>
    <w:rsid w:val="00450079"/>
    <w:rsid w:val="0045285E"/>
    <w:rsid w:val="00453024"/>
    <w:rsid w:val="004533B6"/>
    <w:rsid w:val="00454111"/>
    <w:rsid w:val="00457119"/>
    <w:rsid w:val="00457796"/>
    <w:rsid w:val="00462B1B"/>
    <w:rsid w:val="00464C5E"/>
    <w:rsid w:val="00467232"/>
    <w:rsid w:val="004674B5"/>
    <w:rsid w:val="00467D85"/>
    <w:rsid w:val="00472B7B"/>
    <w:rsid w:val="00472FD0"/>
    <w:rsid w:val="00475183"/>
    <w:rsid w:val="0047534C"/>
    <w:rsid w:val="004758C1"/>
    <w:rsid w:val="004801DD"/>
    <w:rsid w:val="004865FC"/>
    <w:rsid w:val="0049025D"/>
    <w:rsid w:val="00491A69"/>
    <w:rsid w:val="00492BEA"/>
    <w:rsid w:val="00493813"/>
    <w:rsid w:val="00493BA0"/>
    <w:rsid w:val="00494CA4"/>
    <w:rsid w:val="004A1D28"/>
    <w:rsid w:val="004A27BB"/>
    <w:rsid w:val="004A2D59"/>
    <w:rsid w:val="004A3436"/>
    <w:rsid w:val="004A3FA6"/>
    <w:rsid w:val="004A4FF6"/>
    <w:rsid w:val="004B1719"/>
    <w:rsid w:val="004C044B"/>
    <w:rsid w:val="004C4D3E"/>
    <w:rsid w:val="004C5269"/>
    <w:rsid w:val="004C587A"/>
    <w:rsid w:val="004D104D"/>
    <w:rsid w:val="004D29C6"/>
    <w:rsid w:val="004D29F0"/>
    <w:rsid w:val="004D3136"/>
    <w:rsid w:val="004D4897"/>
    <w:rsid w:val="004E0C1E"/>
    <w:rsid w:val="004E1781"/>
    <w:rsid w:val="004E2161"/>
    <w:rsid w:val="004E44E3"/>
    <w:rsid w:val="004E7402"/>
    <w:rsid w:val="004F1A8D"/>
    <w:rsid w:val="004F1C55"/>
    <w:rsid w:val="004F5500"/>
    <w:rsid w:val="004F58C2"/>
    <w:rsid w:val="004F720B"/>
    <w:rsid w:val="00501F27"/>
    <w:rsid w:val="00503C5A"/>
    <w:rsid w:val="005061E5"/>
    <w:rsid w:val="00510DDD"/>
    <w:rsid w:val="00512E02"/>
    <w:rsid w:val="005164C2"/>
    <w:rsid w:val="005166C2"/>
    <w:rsid w:val="0051784D"/>
    <w:rsid w:val="00520BB9"/>
    <w:rsid w:val="00520CD9"/>
    <w:rsid w:val="00522461"/>
    <w:rsid w:val="005243E6"/>
    <w:rsid w:val="00526BD8"/>
    <w:rsid w:val="00530A3B"/>
    <w:rsid w:val="00531B01"/>
    <w:rsid w:val="00531F95"/>
    <w:rsid w:val="00534464"/>
    <w:rsid w:val="00534A09"/>
    <w:rsid w:val="00535E27"/>
    <w:rsid w:val="00541802"/>
    <w:rsid w:val="00542B8A"/>
    <w:rsid w:val="00543750"/>
    <w:rsid w:val="00544AEF"/>
    <w:rsid w:val="00547363"/>
    <w:rsid w:val="00547941"/>
    <w:rsid w:val="0055004A"/>
    <w:rsid w:val="0055188F"/>
    <w:rsid w:val="00553EFE"/>
    <w:rsid w:val="00560855"/>
    <w:rsid w:val="00560C67"/>
    <w:rsid w:val="00561B0E"/>
    <w:rsid w:val="00567877"/>
    <w:rsid w:val="00573D03"/>
    <w:rsid w:val="0057442D"/>
    <w:rsid w:val="00575689"/>
    <w:rsid w:val="005774A7"/>
    <w:rsid w:val="00577789"/>
    <w:rsid w:val="00582B6C"/>
    <w:rsid w:val="00584AFA"/>
    <w:rsid w:val="00584BE8"/>
    <w:rsid w:val="00585997"/>
    <w:rsid w:val="0058725A"/>
    <w:rsid w:val="0059053E"/>
    <w:rsid w:val="00590AB6"/>
    <w:rsid w:val="0059436A"/>
    <w:rsid w:val="005966D6"/>
    <w:rsid w:val="0059765E"/>
    <w:rsid w:val="005A1F4C"/>
    <w:rsid w:val="005A1F82"/>
    <w:rsid w:val="005A3ABB"/>
    <w:rsid w:val="005A507F"/>
    <w:rsid w:val="005A5F9F"/>
    <w:rsid w:val="005A7A54"/>
    <w:rsid w:val="005B2F29"/>
    <w:rsid w:val="005B7961"/>
    <w:rsid w:val="005C19AE"/>
    <w:rsid w:val="005C3B11"/>
    <w:rsid w:val="005C5C7F"/>
    <w:rsid w:val="005C5CC3"/>
    <w:rsid w:val="005C7B65"/>
    <w:rsid w:val="005D2F61"/>
    <w:rsid w:val="005D4829"/>
    <w:rsid w:val="005D4C06"/>
    <w:rsid w:val="005D4E5D"/>
    <w:rsid w:val="005D64AB"/>
    <w:rsid w:val="005D7A76"/>
    <w:rsid w:val="005E008A"/>
    <w:rsid w:val="005E084A"/>
    <w:rsid w:val="005E0F85"/>
    <w:rsid w:val="005E24F8"/>
    <w:rsid w:val="005E5872"/>
    <w:rsid w:val="005E5D7B"/>
    <w:rsid w:val="005F43F5"/>
    <w:rsid w:val="00601623"/>
    <w:rsid w:val="00604063"/>
    <w:rsid w:val="006045D8"/>
    <w:rsid w:val="00604C62"/>
    <w:rsid w:val="0060540B"/>
    <w:rsid w:val="0060629E"/>
    <w:rsid w:val="0060719E"/>
    <w:rsid w:val="00611B6E"/>
    <w:rsid w:val="006138FE"/>
    <w:rsid w:val="00613E87"/>
    <w:rsid w:val="00615EAA"/>
    <w:rsid w:val="00617CCD"/>
    <w:rsid w:val="00621A58"/>
    <w:rsid w:val="006270FF"/>
    <w:rsid w:val="00631BCF"/>
    <w:rsid w:val="00633CCE"/>
    <w:rsid w:val="00640EF0"/>
    <w:rsid w:val="006427A4"/>
    <w:rsid w:val="006437B3"/>
    <w:rsid w:val="00644B11"/>
    <w:rsid w:val="00652708"/>
    <w:rsid w:val="006537AE"/>
    <w:rsid w:val="006558B3"/>
    <w:rsid w:val="00656488"/>
    <w:rsid w:val="0066093B"/>
    <w:rsid w:val="00661346"/>
    <w:rsid w:val="00661792"/>
    <w:rsid w:val="006621BC"/>
    <w:rsid w:val="006629A0"/>
    <w:rsid w:val="00664EEE"/>
    <w:rsid w:val="00665B27"/>
    <w:rsid w:val="00666897"/>
    <w:rsid w:val="00666E4B"/>
    <w:rsid w:val="00667A4D"/>
    <w:rsid w:val="0067074E"/>
    <w:rsid w:val="00672844"/>
    <w:rsid w:val="00675163"/>
    <w:rsid w:val="00677C36"/>
    <w:rsid w:val="006823E8"/>
    <w:rsid w:val="00683B47"/>
    <w:rsid w:val="006850B2"/>
    <w:rsid w:val="00685A4C"/>
    <w:rsid w:val="00686BC4"/>
    <w:rsid w:val="00686F5C"/>
    <w:rsid w:val="00690AFC"/>
    <w:rsid w:val="00692C75"/>
    <w:rsid w:val="006932F9"/>
    <w:rsid w:val="00694970"/>
    <w:rsid w:val="00697442"/>
    <w:rsid w:val="006A096B"/>
    <w:rsid w:val="006A15A5"/>
    <w:rsid w:val="006A2CC6"/>
    <w:rsid w:val="006A36C7"/>
    <w:rsid w:val="006A4559"/>
    <w:rsid w:val="006B136F"/>
    <w:rsid w:val="006B18CD"/>
    <w:rsid w:val="006B6DBE"/>
    <w:rsid w:val="006B70F3"/>
    <w:rsid w:val="006B7A59"/>
    <w:rsid w:val="006C0B09"/>
    <w:rsid w:val="006C159F"/>
    <w:rsid w:val="006C4F3B"/>
    <w:rsid w:val="006C63EF"/>
    <w:rsid w:val="006D6E7D"/>
    <w:rsid w:val="006D709A"/>
    <w:rsid w:val="006D73AF"/>
    <w:rsid w:val="006E109C"/>
    <w:rsid w:val="006E1A8D"/>
    <w:rsid w:val="006E1F0F"/>
    <w:rsid w:val="006E1F15"/>
    <w:rsid w:val="006E275A"/>
    <w:rsid w:val="006E30B8"/>
    <w:rsid w:val="006E71D1"/>
    <w:rsid w:val="006F0F4F"/>
    <w:rsid w:val="006F10B4"/>
    <w:rsid w:val="006F12BF"/>
    <w:rsid w:val="006F18C5"/>
    <w:rsid w:val="006F3157"/>
    <w:rsid w:val="006F32A6"/>
    <w:rsid w:val="006F32E1"/>
    <w:rsid w:val="006F4D4B"/>
    <w:rsid w:val="006F76E2"/>
    <w:rsid w:val="007001F7"/>
    <w:rsid w:val="00700A74"/>
    <w:rsid w:val="00700C46"/>
    <w:rsid w:val="00707F52"/>
    <w:rsid w:val="00711452"/>
    <w:rsid w:val="00711E7B"/>
    <w:rsid w:val="00712040"/>
    <w:rsid w:val="00712F64"/>
    <w:rsid w:val="00712F66"/>
    <w:rsid w:val="007149FA"/>
    <w:rsid w:val="00715488"/>
    <w:rsid w:val="00715C82"/>
    <w:rsid w:val="00717A8E"/>
    <w:rsid w:val="00720DD9"/>
    <w:rsid w:val="00725349"/>
    <w:rsid w:val="00725639"/>
    <w:rsid w:val="0072563E"/>
    <w:rsid w:val="007256B3"/>
    <w:rsid w:val="007278AE"/>
    <w:rsid w:val="0073153B"/>
    <w:rsid w:val="007317BB"/>
    <w:rsid w:val="00733D8F"/>
    <w:rsid w:val="00734128"/>
    <w:rsid w:val="00734CC5"/>
    <w:rsid w:val="00735713"/>
    <w:rsid w:val="00736167"/>
    <w:rsid w:val="00737CC5"/>
    <w:rsid w:val="00747A9E"/>
    <w:rsid w:val="0075681C"/>
    <w:rsid w:val="007616BC"/>
    <w:rsid w:val="00765318"/>
    <w:rsid w:val="00765EA3"/>
    <w:rsid w:val="00766C97"/>
    <w:rsid w:val="007700AE"/>
    <w:rsid w:val="007709A9"/>
    <w:rsid w:val="007712F3"/>
    <w:rsid w:val="00771471"/>
    <w:rsid w:val="00771FA0"/>
    <w:rsid w:val="007732AB"/>
    <w:rsid w:val="007806B4"/>
    <w:rsid w:val="007833B7"/>
    <w:rsid w:val="00784D41"/>
    <w:rsid w:val="00784F70"/>
    <w:rsid w:val="00785991"/>
    <w:rsid w:val="007861E1"/>
    <w:rsid w:val="00786384"/>
    <w:rsid w:val="00794D43"/>
    <w:rsid w:val="00795930"/>
    <w:rsid w:val="007A1932"/>
    <w:rsid w:val="007A1ABE"/>
    <w:rsid w:val="007A7AFE"/>
    <w:rsid w:val="007B2F8B"/>
    <w:rsid w:val="007B37BE"/>
    <w:rsid w:val="007B46C3"/>
    <w:rsid w:val="007B4748"/>
    <w:rsid w:val="007B4E64"/>
    <w:rsid w:val="007B5DFB"/>
    <w:rsid w:val="007B61C7"/>
    <w:rsid w:val="007B61E4"/>
    <w:rsid w:val="007B702E"/>
    <w:rsid w:val="007C01B9"/>
    <w:rsid w:val="007C06A8"/>
    <w:rsid w:val="007C39B3"/>
    <w:rsid w:val="007C5490"/>
    <w:rsid w:val="007C6DBE"/>
    <w:rsid w:val="007D0965"/>
    <w:rsid w:val="007D0A36"/>
    <w:rsid w:val="007D29FA"/>
    <w:rsid w:val="007D3482"/>
    <w:rsid w:val="007D5E52"/>
    <w:rsid w:val="007D70C1"/>
    <w:rsid w:val="007D78CD"/>
    <w:rsid w:val="007E1E92"/>
    <w:rsid w:val="007E3070"/>
    <w:rsid w:val="007F03EE"/>
    <w:rsid w:val="007F3296"/>
    <w:rsid w:val="007F4609"/>
    <w:rsid w:val="007F487E"/>
    <w:rsid w:val="007F588B"/>
    <w:rsid w:val="00800A25"/>
    <w:rsid w:val="008014AA"/>
    <w:rsid w:val="00803C04"/>
    <w:rsid w:val="008074F5"/>
    <w:rsid w:val="00807D05"/>
    <w:rsid w:val="0081083A"/>
    <w:rsid w:val="0081110F"/>
    <w:rsid w:val="0081384E"/>
    <w:rsid w:val="00814F61"/>
    <w:rsid w:val="008215AD"/>
    <w:rsid w:val="008215D7"/>
    <w:rsid w:val="0082526B"/>
    <w:rsid w:val="00827AE2"/>
    <w:rsid w:val="00831E95"/>
    <w:rsid w:val="00833EB6"/>
    <w:rsid w:val="008411DF"/>
    <w:rsid w:val="00841D99"/>
    <w:rsid w:val="008421EB"/>
    <w:rsid w:val="00844DA0"/>
    <w:rsid w:val="0085026C"/>
    <w:rsid w:val="00852BAF"/>
    <w:rsid w:val="00856514"/>
    <w:rsid w:val="008633C6"/>
    <w:rsid w:val="0086649D"/>
    <w:rsid w:val="00870D4B"/>
    <w:rsid w:val="00875741"/>
    <w:rsid w:val="00880E6E"/>
    <w:rsid w:val="008816A6"/>
    <w:rsid w:val="00883250"/>
    <w:rsid w:val="00883A8C"/>
    <w:rsid w:val="00885828"/>
    <w:rsid w:val="008859EA"/>
    <w:rsid w:val="008903D3"/>
    <w:rsid w:val="008911F9"/>
    <w:rsid w:val="008925AD"/>
    <w:rsid w:val="008930C7"/>
    <w:rsid w:val="0089401E"/>
    <w:rsid w:val="00895238"/>
    <w:rsid w:val="00895532"/>
    <w:rsid w:val="00897256"/>
    <w:rsid w:val="008A1D88"/>
    <w:rsid w:val="008A1DD8"/>
    <w:rsid w:val="008A20BD"/>
    <w:rsid w:val="008A4EF6"/>
    <w:rsid w:val="008B2F82"/>
    <w:rsid w:val="008B45DE"/>
    <w:rsid w:val="008B70FB"/>
    <w:rsid w:val="008B7F57"/>
    <w:rsid w:val="008C00DC"/>
    <w:rsid w:val="008C0143"/>
    <w:rsid w:val="008C0708"/>
    <w:rsid w:val="008C1270"/>
    <w:rsid w:val="008C42C1"/>
    <w:rsid w:val="008C4718"/>
    <w:rsid w:val="008C6741"/>
    <w:rsid w:val="008C692C"/>
    <w:rsid w:val="008D03FA"/>
    <w:rsid w:val="008D05DE"/>
    <w:rsid w:val="008D6AF5"/>
    <w:rsid w:val="008E3F55"/>
    <w:rsid w:val="008E5146"/>
    <w:rsid w:val="008E5572"/>
    <w:rsid w:val="008E5625"/>
    <w:rsid w:val="008F01B2"/>
    <w:rsid w:val="008F15B7"/>
    <w:rsid w:val="008F22C2"/>
    <w:rsid w:val="008F4C6B"/>
    <w:rsid w:val="008F6D7D"/>
    <w:rsid w:val="008F7527"/>
    <w:rsid w:val="00903BDD"/>
    <w:rsid w:val="00904973"/>
    <w:rsid w:val="00911A4B"/>
    <w:rsid w:val="009133FD"/>
    <w:rsid w:val="00914C80"/>
    <w:rsid w:val="0091724A"/>
    <w:rsid w:val="00921B76"/>
    <w:rsid w:val="00921D8A"/>
    <w:rsid w:val="00923526"/>
    <w:rsid w:val="00923A35"/>
    <w:rsid w:val="00924A5D"/>
    <w:rsid w:val="00930A65"/>
    <w:rsid w:val="00931D59"/>
    <w:rsid w:val="00937D56"/>
    <w:rsid w:val="00940658"/>
    <w:rsid w:val="00940F40"/>
    <w:rsid w:val="009419E4"/>
    <w:rsid w:val="009456E6"/>
    <w:rsid w:val="0094572F"/>
    <w:rsid w:val="00951DF5"/>
    <w:rsid w:val="00954408"/>
    <w:rsid w:val="00955E6D"/>
    <w:rsid w:val="00955FD5"/>
    <w:rsid w:val="00956249"/>
    <w:rsid w:val="009568D4"/>
    <w:rsid w:val="00962BA8"/>
    <w:rsid w:val="00963CCE"/>
    <w:rsid w:val="00964606"/>
    <w:rsid w:val="0096673E"/>
    <w:rsid w:val="00970834"/>
    <w:rsid w:val="00971931"/>
    <w:rsid w:val="00975845"/>
    <w:rsid w:val="00976F69"/>
    <w:rsid w:val="00977049"/>
    <w:rsid w:val="009809BF"/>
    <w:rsid w:val="00982E71"/>
    <w:rsid w:val="00984A27"/>
    <w:rsid w:val="00992457"/>
    <w:rsid w:val="00993D54"/>
    <w:rsid w:val="00994B93"/>
    <w:rsid w:val="00996979"/>
    <w:rsid w:val="00996DCE"/>
    <w:rsid w:val="00997141"/>
    <w:rsid w:val="009A46A2"/>
    <w:rsid w:val="009A563B"/>
    <w:rsid w:val="009A7060"/>
    <w:rsid w:val="009B0196"/>
    <w:rsid w:val="009B092E"/>
    <w:rsid w:val="009B24CD"/>
    <w:rsid w:val="009B6BEF"/>
    <w:rsid w:val="009B6FEF"/>
    <w:rsid w:val="009C05B8"/>
    <w:rsid w:val="009C1F7D"/>
    <w:rsid w:val="009C2883"/>
    <w:rsid w:val="009C51C4"/>
    <w:rsid w:val="009D18D0"/>
    <w:rsid w:val="009D490B"/>
    <w:rsid w:val="009D4A48"/>
    <w:rsid w:val="009E0B10"/>
    <w:rsid w:val="009E2962"/>
    <w:rsid w:val="009E5422"/>
    <w:rsid w:val="009E65EC"/>
    <w:rsid w:val="009E6672"/>
    <w:rsid w:val="009E79B4"/>
    <w:rsid w:val="009F073D"/>
    <w:rsid w:val="009F1BFA"/>
    <w:rsid w:val="009F338F"/>
    <w:rsid w:val="009F42AD"/>
    <w:rsid w:val="009F5215"/>
    <w:rsid w:val="009F622F"/>
    <w:rsid w:val="009F7325"/>
    <w:rsid w:val="00A00A0F"/>
    <w:rsid w:val="00A02EE6"/>
    <w:rsid w:val="00A044AC"/>
    <w:rsid w:val="00A06533"/>
    <w:rsid w:val="00A13E5D"/>
    <w:rsid w:val="00A1514E"/>
    <w:rsid w:val="00A16D8D"/>
    <w:rsid w:val="00A234BE"/>
    <w:rsid w:val="00A25B86"/>
    <w:rsid w:val="00A26CB3"/>
    <w:rsid w:val="00A31051"/>
    <w:rsid w:val="00A325AD"/>
    <w:rsid w:val="00A37857"/>
    <w:rsid w:val="00A40B87"/>
    <w:rsid w:val="00A42BA0"/>
    <w:rsid w:val="00A43092"/>
    <w:rsid w:val="00A45789"/>
    <w:rsid w:val="00A47318"/>
    <w:rsid w:val="00A524B7"/>
    <w:rsid w:val="00A5383F"/>
    <w:rsid w:val="00A53CE5"/>
    <w:rsid w:val="00A56640"/>
    <w:rsid w:val="00A6193A"/>
    <w:rsid w:val="00A61ECF"/>
    <w:rsid w:val="00A635B9"/>
    <w:rsid w:val="00A64DCF"/>
    <w:rsid w:val="00A66D78"/>
    <w:rsid w:val="00A67501"/>
    <w:rsid w:val="00A67EBD"/>
    <w:rsid w:val="00A718A2"/>
    <w:rsid w:val="00A73309"/>
    <w:rsid w:val="00A76101"/>
    <w:rsid w:val="00A76A24"/>
    <w:rsid w:val="00A77366"/>
    <w:rsid w:val="00A8182B"/>
    <w:rsid w:val="00A81AB5"/>
    <w:rsid w:val="00A84675"/>
    <w:rsid w:val="00A8629A"/>
    <w:rsid w:val="00A87986"/>
    <w:rsid w:val="00A95640"/>
    <w:rsid w:val="00AA1733"/>
    <w:rsid w:val="00AA271D"/>
    <w:rsid w:val="00AA2E22"/>
    <w:rsid w:val="00AA45F6"/>
    <w:rsid w:val="00AA7999"/>
    <w:rsid w:val="00AB1B3F"/>
    <w:rsid w:val="00AB27CA"/>
    <w:rsid w:val="00AB596C"/>
    <w:rsid w:val="00AB5B2E"/>
    <w:rsid w:val="00AB5E2E"/>
    <w:rsid w:val="00AB7232"/>
    <w:rsid w:val="00AC1700"/>
    <w:rsid w:val="00AC2D91"/>
    <w:rsid w:val="00AC3B18"/>
    <w:rsid w:val="00AC4CF6"/>
    <w:rsid w:val="00AC62A1"/>
    <w:rsid w:val="00AC6F4F"/>
    <w:rsid w:val="00AC7147"/>
    <w:rsid w:val="00AD0F60"/>
    <w:rsid w:val="00AD176C"/>
    <w:rsid w:val="00AD2110"/>
    <w:rsid w:val="00AD3498"/>
    <w:rsid w:val="00AD4A41"/>
    <w:rsid w:val="00AD50B4"/>
    <w:rsid w:val="00AD64B8"/>
    <w:rsid w:val="00AD6FBF"/>
    <w:rsid w:val="00AE0EE1"/>
    <w:rsid w:val="00AE4A02"/>
    <w:rsid w:val="00AE6697"/>
    <w:rsid w:val="00AE7128"/>
    <w:rsid w:val="00AF0216"/>
    <w:rsid w:val="00AF6DB0"/>
    <w:rsid w:val="00AF7EE6"/>
    <w:rsid w:val="00B00A07"/>
    <w:rsid w:val="00B042E2"/>
    <w:rsid w:val="00B051E1"/>
    <w:rsid w:val="00B0598E"/>
    <w:rsid w:val="00B059DD"/>
    <w:rsid w:val="00B064ED"/>
    <w:rsid w:val="00B074E8"/>
    <w:rsid w:val="00B1034F"/>
    <w:rsid w:val="00B1068A"/>
    <w:rsid w:val="00B156CB"/>
    <w:rsid w:val="00B209B0"/>
    <w:rsid w:val="00B22793"/>
    <w:rsid w:val="00B24E6D"/>
    <w:rsid w:val="00B273B8"/>
    <w:rsid w:val="00B301D3"/>
    <w:rsid w:val="00B30570"/>
    <w:rsid w:val="00B3060F"/>
    <w:rsid w:val="00B334DB"/>
    <w:rsid w:val="00B3478A"/>
    <w:rsid w:val="00B375F1"/>
    <w:rsid w:val="00B47998"/>
    <w:rsid w:val="00B517BA"/>
    <w:rsid w:val="00B53F23"/>
    <w:rsid w:val="00B55E87"/>
    <w:rsid w:val="00B55F18"/>
    <w:rsid w:val="00B56C71"/>
    <w:rsid w:val="00B57777"/>
    <w:rsid w:val="00B57CD7"/>
    <w:rsid w:val="00B61E0F"/>
    <w:rsid w:val="00B62CBB"/>
    <w:rsid w:val="00B63A5B"/>
    <w:rsid w:val="00B64D71"/>
    <w:rsid w:val="00B659F8"/>
    <w:rsid w:val="00B6709C"/>
    <w:rsid w:val="00B673FB"/>
    <w:rsid w:val="00B71ADB"/>
    <w:rsid w:val="00B7716F"/>
    <w:rsid w:val="00B81815"/>
    <w:rsid w:val="00B84B0A"/>
    <w:rsid w:val="00B85817"/>
    <w:rsid w:val="00B86B58"/>
    <w:rsid w:val="00B87A43"/>
    <w:rsid w:val="00B9022E"/>
    <w:rsid w:val="00B92F73"/>
    <w:rsid w:val="00B9319D"/>
    <w:rsid w:val="00B968A8"/>
    <w:rsid w:val="00B96D1B"/>
    <w:rsid w:val="00BA0FC9"/>
    <w:rsid w:val="00BA6279"/>
    <w:rsid w:val="00BA71B1"/>
    <w:rsid w:val="00BB21C1"/>
    <w:rsid w:val="00BB3E2B"/>
    <w:rsid w:val="00BB5908"/>
    <w:rsid w:val="00BB592A"/>
    <w:rsid w:val="00BC046E"/>
    <w:rsid w:val="00BC0F87"/>
    <w:rsid w:val="00BC1BC4"/>
    <w:rsid w:val="00BC2F58"/>
    <w:rsid w:val="00BC3117"/>
    <w:rsid w:val="00BC33EE"/>
    <w:rsid w:val="00BC44B6"/>
    <w:rsid w:val="00BC62FA"/>
    <w:rsid w:val="00BC6460"/>
    <w:rsid w:val="00BD0495"/>
    <w:rsid w:val="00BD3098"/>
    <w:rsid w:val="00BD421B"/>
    <w:rsid w:val="00BD4D73"/>
    <w:rsid w:val="00BD5971"/>
    <w:rsid w:val="00BD7EE8"/>
    <w:rsid w:val="00BE0A7F"/>
    <w:rsid w:val="00BE0BF9"/>
    <w:rsid w:val="00BE1F06"/>
    <w:rsid w:val="00BE1FD6"/>
    <w:rsid w:val="00BE2AFD"/>
    <w:rsid w:val="00BE52F7"/>
    <w:rsid w:val="00BE76B9"/>
    <w:rsid w:val="00BF072A"/>
    <w:rsid w:val="00BF0E18"/>
    <w:rsid w:val="00BF0E9E"/>
    <w:rsid w:val="00BF3A15"/>
    <w:rsid w:val="00BF51AC"/>
    <w:rsid w:val="00BF57DE"/>
    <w:rsid w:val="00C01D02"/>
    <w:rsid w:val="00C063EA"/>
    <w:rsid w:val="00C11F80"/>
    <w:rsid w:val="00C141CC"/>
    <w:rsid w:val="00C20C00"/>
    <w:rsid w:val="00C22121"/>
    <w:rsid w:val="00C223E1"/>
    <w:rsid w:val="00C263E2"/>
    <w:rsid w:val="00C27E37"/>
    <w:rsid w:val="00C27F82"/>
    <w:rsid w:val="00C31889"/>
    <w:rsid w:val="00C32036"/>
    <w:rsid w:val="00C32753"/>
    <w:rsid w:val="00C32C44"/>
    <w:rsid w:val="00C352F2"/>
    <w:rsid w:val="00C41AB9"/>
    <w:rsid w:val="00C42571"/>
    <w:rsid w:val="00C429C6"/>
    <w:rsid w:val="00C441C9"/>
    <w:rsid w:val="00C470A0"/>
    <w:rsid w:val="00C479F5"/>
    <w:rsid w:val="00C534A5"/>
    <w:rsid w:val="00C56051"/>
    <w:rsid w:val="00C56436"/>
    <w:rsid w:val="00C565FF"/>
    <w:rsid w:val="00C61E27"/>
    <w:rsid w:val="00C62FA5"/>
    <w:rsid w:val="00C665FC"/>
    <w:rsid w:val="00C666F5"/>
    <w:rsid w:val="00C673C5"/>
    <w:rsid w:val="00C713D4"/>
    <w:rsid w:val="00C74343"/>
    <w:rsid w:val="00C75A39"/>
    <w:rsid w:val="00C81569"/>
    <w:rsid w:val="00C819A6"/>
    <w:rsid w:val="00C82984"/>
    <w:rsid w:val="00C86391"/>
    <w:rsid w:val="00C8662F"/>
    <w:rsid w:val="00C86AE1"/>
    <w:rsid w:val="00C90EA3"/>
    <w:rsid w:val="00C92805"/>
    <w:rsid w:val="00C94E45"/>
    <w:rsid w:val="00CA0CE0"/>
    <w:rsid w:val="00CA1BE7"/>
    <w:rsid w:val="00CA2400"/>
    <w:rsid w:val="00CA49D3"/>
    <w:rsid w:val="00CA4A86"/>
    <w:rsid w:val="00CA611C"/>
    <w:rsid w:val="00CA6BDB"/>
    <w:rsid w:val="00CB02A2"/>
    <w:rsid w:val="00CB19E5"/>
    <w:rsid w:val="00CB4919"/>
    <w:rsid w:val="00CB4AB3"/>
    <w:rsid w:val="00CB6048"/>
    <w:rsid w:val="00CB741B"/>
    <w:rsid w:val="00CB7D00"/>
    <w:rsid w:val="00CC0342"/>
    <w:rsid w:val="00CC239D"/>
    <w:rsid w:val="00CC3228"/>
    <w:rsid w:val="00CC44E1"/>
    <w:rsid w:val="00CC4B2D"/>
    <w:rsid w:val="00CC695B"/>
    <w:rsid w:val="00CC7149"/>
    <w:rsid w:val="00CD26B3"/>
    <w:rsid w:val="00CD27BB"/>
    <w:rsid w:val="00CD3668"/>
    <w:rsid w:val="00CE04CD"/>
    <w:rsid w:val="00CE0933"/>
    <w:rsid w:val="00CE0E8B"/>
    <w:rsid w:val="00CE2356"/>
    <w:rsid w:val="00CE6C67"/>
    <w:rsid w:val="00CF02AF"/>
    <w:rsid w:val="00CF2D0B"/>
    <w:rsid w:val="00CF2FAD"/>
    <w:rsid w:val="00CF5FA7"/>
    <w:rsid w:val="00CF609B"/>
    <w:rsid w:val="00CF6BD3"/>
    <w:rsid w:val="00D0010C"/>
    <w:rsid w:val="00D005C9"/>
    <w:rsid w:val="00D017B2"/>
    <w:rsid w:val="00D02035"/>
    <w:rsid w:val="00D04758"/>
    <w:rsid w:val="00D06085"/>
    <w:rsid w:val="00D07C37"/>
    <w:rsid w:val="00D07ECA"/>
    <w:rsid w:val="00D155D5"/>
    <w:rsid w:val="00D25F66"/>
    <w:rsid w:val="00D25F97"/>
    <w:rsid w:val="00D313C4"/>
    <w:rsid w:val="00D31839"/>
    <w:rsid w:val="00D323C8"/>
    <w:rsid w:val="00D34A85"/>
    <w:rsid w:val="00D35706"/>
    <w:rsid w:val="00D44254"/>
    <w:rsid w:val="00D4470A"/>
    <w:rsid w:val="00D45627"/>
    <w:rsid w:val="00D501E6"/>
    <w:rsid w:val="00D51D83"/>
    <w:rsid w:val="00D5210B"/>
    <w:rsid w:val="00D54095"/>
    <w:rsid w:val="00D55045"/>
    <w:rsid w:val="00D5579D"/>
    <w:rsid w:val="00D55F19"/>
    <w:rsid w:val="00D57159"/>
    <w:rsid w:val="00D579CC"/>
    <w:rsid w:val="00D6062F"/>
    <w:rsid w:val="00D61D7F"/>
    <w:rsid w:val="00D629C3"/>
    <w:rsid w:val="00D63FA4"/>
    <w:rsid w:val="00D646FB"/>
    <w:rsid w:val="00D65A33"/>
    <w:rsid w:val="00D67C3E"/>
    <w:rsid w:val="00D70619"/>
    <w:rsid w:val="00D7186A"/>
    <w:rsid w:val="00D75294"/>
    <w:rsid w:val="00D75D92"/>
    <w:rsid w:val="00D805B4"/>
    <w:rsid w:val="00D8387F"/>
    <w:rsid w:val="00D839B9"/>
    <w:rsid w:val="00D83C91"/>
    <w:rsid w:val="00D86BB6"/>
    <w:rsid w:val="00D91DA9"/>
    <w:rsid w:val="00D95F86"/>
    <w:rsid w:val="00DA3789"/>
    <w:rsid w:val="00DA5723"/>
    <w:rsid w:val="00DA5B61"/>
    <w:rsid w:val="00DB205E"/>
    <w:rsid w:val="00DB220B"/>
    <w:rsid w:val="00DB3D2D"/>
    <w:rsid w:val="00DC0435"/>
    <w:rsid w:val="00DC045E"/>
    <w:rsid w:val="00DC2068"/>
    <w:rsid w:val="00DC3C12"/>
    <w:rsid w:val="00DC40DA"/>
    <w:rsid w:val="00DC42BE"/>
    <w:rsid w:val="00DC4358"/>
    <w:rsid w:val="00DD02F8"/>
    <w:rsid w:val="00DD29FB"/>
    <w:rsid w:val="00DD31B9"/>
    <w:rsid w:val="00DD373C"/>
    <w:rsid w:val="00DD3C79"/>
    <w:rsid w:val="00DD4C23"/>
    <w:rsid w:val="00DD4DE4"/>
    <w:rsid w:val="00DD7CE9"/>
    <w:rsid w:val="00DE37F7"/>
    <w:rsid w:val="00DE5370"/>
    <w:rsid w:val="00DF57CC"/>
    <w:rsid w:val="00E00315"/>
    <w:rsid w:val="00E00481"/>
    <w:rsid w:val="00E01053"/>
    <w:rsid w:val="00E01F14"/>
    <w:rsid w:val="00E01F18"/>
    <w:rsid w:val="00E0352A"/>
    <w:rsid w:val="00E041F7"/>
    <w:rsid w:val="00E0576D"/>
    <w:rsid w:val="00E07BB7"/>
    <w:rsid w:val="00E13C02"/>
    <w:rsid w:val="00E143E8"/>
    <w:rsid w:val="00E168E8"/>
    <w:rsid w:val="00E2049B"/>
    <w:rsid w:val="00E22C88"/>
    <w:rsid w:val="00E236B5"/>
    <w:rsid w:val="00E23CD5"/>
    <w:rsid w:val="00E24451"/>
    <w:rsid w:val="00E2691A"/>
    <w:rsid w:val="00E3177F"/>
    <w:rsid w:val="00E33810"/>
    <w:rsid w:val="00E362D2"/>
    <w:rsid w:val="00E36348"/>
    <w:rsid w:val="00E370C8"/>
    <w:rsid w:val="00E43216"/>
    <w:rsid w:val="00E44E73"/>
    <w:rsid w:val="00E45A6A"/>
    <w:rsid w:val="00E51E80"/>
    <w:rsid w:val="00E525F7"/>
    <w:rsid w:val="00E52A1B"/>
    <w:rsid w:val="00E56A75"/>
    <w:rsid w:val="00E575E8"/>
    <w:rsid w:val="00E618E3"/>
    <w:rsid w:val="00E64C32"/>
    <w:rsid w:val="00E669C6"/>
    <w:rsid w:val="00E71CD7"/>
    <w:rsid w:val="00E73604"/>
    <w:rsid w:val="00E73B1D"/>
    <w:rsid w:val="00E742FC"/>
    <w:rsid w:val="00E75B0A"/>
    <w:rsid w:val="00E7727A"/>
    <w:rsid w:val="00E77AD6"/>
    <w:rsid w:val="00E81555"/>
    <w:rsid w:val="00E83F95"/>
    <w:rsid w:val="00E8413F"/>
    <w:rsid w:val="00E853F0"/>
    <w:rsid w:val="00E86515"/>
    <w:rsid w:val="00E9065F"/>
    <w:rsid w:val="00E90953"/>
    <w:rsid w:val="00E909B3"/>
    <w:rsid w:val="00E9299E"/>
    <w:rsid w:val="00E93C7E"/>
    <w:rsid w:val="00E95EE4"/>
    <w:rsid w:val="00E974B4"/>
    <w:rsid w:val="00E97B16"/>
    <w:rsid w:val="00E97D2E"/>
    <w:rsid w:val="00EA10EE"/>
    <w:rsid w:val="00EA2DE2"/>
    <w:rsid w:val="00EA6859"/>
    <w:rsid w:val="00EB011D"/>
    <w:rsid w:val="00EB05AD"/>
    <w:rsid w:val="00EB0E82"/>
    <w:rsid w:val="00EB3BDB"/>
    <w:rsid w:val="00EB530D"/>
    <w:rsid w:val="00EC06FB"/>
    <w:rsid w:val="00EC2047"/>
    <w:rsid w:val="00EC3C21"/>
    <w:rsid w:val="00EC3C6B"/>
    <w:rsid w:val="00EC6D6F"/>
    <w:rsid w:val="00ED1730"/>
    <w:rsid w:val="00ED2DCE"/>
    <w:rsid w:val="00ED375B"/>
    <w:rsid w:val="00ED4D35"/>
    <w:rsid w:val="00ED5207"/>
    <w:rsid w:val="00ED600F"/>
    <w:rsid w:val="00ED62F7"/>
    <w:rsid w:val="00EE2A29"/>
    <w:rsid w:val="00EF1B1D"/>
    <w:rsid w:val="00EF34F1"/>
    <w:rsid w:val="00EF3851"/>
    <w:rsid w:val="00EF47CD"/>
    <w:rsid w:val="00EF5EC2"/>
    <w:rsid w:val="00EF5FD5"/>
    <w:rsid w:val="00EF64D9"/>
    <w:rsid w:val="00F0132D"/>
    <w:rsid w:val="00F02058"/>
    <w:rsid w:val="00F021DC"/>
    <w:rsid w:val="00F0271B"/>
    <w:rsid w:val="00F05047"/>
    <w:rsid w:val="00F10347"/>
    <w:rsid w:val="00F124AE"/>
    <w:rsid w:val="00F12D41"/>
    <w:rsid w:val="00F14EB2"/>
    <w:rsid w:val="00F177BF"/>
    <w:rsid w:val="00F17A3E"/>
    <w:rsid w:val="00F20C2D"/>
    <w:rsid w:val="00F20CBF"/>
    <w:rsid w:val="00F221B6"/>
    <w:rsid w:val="00F228CB"/>
    <w:rsid w:val="00F239AB"/>
    <w:rsid w:val="00F25135"/>
    <w:rsid w:val="00F25B76"/>
    <w:rsid w:val="00F277AB"/>
    <w:rsid w:val="00F33A71"/>
    <w:rsid w:val="00F42FA3"/>
    <w:rsid w:val="00F45872"/>
    <w:rsid w:val="00F52511"/>
    <w:rsid w:val="00F53D3D"/>
    <w:rsid w:val="00F55F80"/>
    <w:rsid w:val="00F56F64"/>
    <w:rsid w:val="00F6103A"/>
    <w:rsid w:val="00F61A40"/>
    <w:rsid w:val="00F620E4"/>
    <w:rsid w:val="00F701DF"/>
    <w:rsid w:val="00F70695"/>
    <w:rsid w:val="00F70879"/>
    <w:rsid w:val="00F72AD6"/>
    <w:rsid w:val="00F7575E"/>
    <w:rsid w:val="00F8247C"/>
    <w:rsid w:val="00F82A02"/>
    <w:rsid w:val="00F838DA"/>
    <w:rsid w:val="00F85D76"/>
    <w:rsid w:val="00F91496"/>
    <w:rsid w:val="00F94953"/>
    <w:rsid w:val="00FA0940"/>
    <w:rsid w:val="00FA0F21"/>
    <w:rsid w:val="00FA10E6"/>
    <w:rsid w:val="00FA32F6"/>
    <w:rsid w:val="00FA5102"/>
    <w:rsid w:val="00FA6FBB"/>
    <w:rsid w:val="00FA716F"/>
    <w:rsid w:val="00FB2087"/>
    <w:rsid w:val="00FB3A80"/>
    <w:rsid w:val="00FB4EF7"/>
    <w:rsid w:val="00FC0440"/>
    <w:rsid w:val="00FC0608"/>
    <w:rsid w:val="00FC0A4F"/>
    <w:rsid w:val="00FC0BDB"/>
    <w:rsid w:val="00FC2E44"/>
    <w:rsid w:val="00FC3165"/>
    <w:rsid w:val="00FC4BFC"/>
    <w:rsid w:val="00FC517C"/>
    <w:rsid w:val="00FD06FB"/>
    <w:rsid w:val="00FD2A02"/>
    <w:rsid w:val="00FD3844"/>
    <w:rsid w:val="00FD57D9"/>
    <w:rsid w:val="00FD583E"/>
    <w:rsid w:val="00FD6C61"/>
    <w:rsid w:val="00FE231B"/>
    <w:rsid w:val="00FE30E7"/>
    <w:rsid w:val="00FE314A"/>
    <w:rsid w:val="00FE4679"/>
    <w:rsid w:val="00FE4B93"/>
    <w:rsid w:val="00FE5663"/>
    <w:rsid w:val="00FE5EA5"/>
    <w:rsid w:val="00FE651A"/>
    <w:rsid w:val="00FE651F"/>
    <w:rsid w:val="00FE7836"/>
    <w:rsid w:val="00FF4824"/>
    <w:rsid w:val="00FF783F"/>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50"/>
    <o:shapelayout v:ext="edit">
      <o:idmap v:ext="edit" data="2"/>
    </o:shapelayout>
  </w:shapeDefaults>
  <w:decimalSymbol w:val=","/>
  <w:listSeparator w:val=";"/>
  <w14:docId w14:val="387CEEFB"/>
  <w15:docId w15:val="{C3116768-F1E1-43C7-BB04-D1B1F2F2D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19" w:qFormat="1"/>
    <w:lsdException w:name="heading 2" w:uiPriority="19" w:qFormat="1"/>
    <w:lsdException w:name="heading 3" w:semiHidden="1" w:uiPriority="19" w:unhideWhenUsed="1" w:qFormat="1"/>
    <w:lsdException w:name="heading 4" w:semiHidden="1" w:uiPriority="19" w:unhideWhenUsed="1" w:qFormat="1"/>
    <w:lsdException w:name="heading 5" w:semiHidden="1" w:uiPriority="19" w:unhideWhenUsed="1" w:qFormat="1"/>
    <w:lsdException w:name="heading 6" w:semiHidden="1" w:uiPriority="19" w:unhideWhenUsed="1" w:qFormat="1"/>
    <w:lsdException w:name="heading 7" w:semiHidden="1" w:uiPriority="19" w:unhideWhenUsed="1" w:qFormat="1"/>
    <w:lsdException w:name="heading 8" w:semiHidden="1" w:uiPriority="19" w:unhideWhenUsed="1" w:qFormat="1"/>
    <w:lsdException w:name="heading 9" w:semiHidden="1" w:uiPriority="1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9B0196"/>
    <w:rPr>
      <w:rFonts w:ascii="Arial" w:hAnsi="Arial"/>
      <w:sz w:val="22"/>
      <w:lang w:val="en-US" w:eastAsia="en-US"/>
    </w:rPr>
  </w:style>
  <w:style w:type="paragraph" w:styleId="berschrift1">
    <w:name w:val="heading 1"/>
    <w:basedOn w:val="Standard"/>
    <w:next w:val="vaiStandard"/>
    <w:uiPriority w:val="19"/>
    <w:qFormat/>
    <w:rsid w:val="00EC3C21"/>
    <w:pPr>
      <w:keepNext/>
      <w:numPr>
        <w:numId w:val="19"/>
      </w:numPr>
      <w:outlineLvl w:val="0"/>
    </w:pPr>
    <w:rPr>
      <w:rFonts w:cs="Arial"/>
      <w:b/>
      <w:bCs/>
      <w:noProof/>
      <w:sz w:val="28"/>
      <w:szCs w:val="24"/>
      <w:lang w:val="de-DE"/>
    </w:rPr>
  </w:style>
  <w:style w:type="paragraph" w:styleId="berschrift2">
    <w:name w:val="heading 2"/>
    <w:basedOn w:val="Standard"/>
    <w:next w:val="vaiStandard"/>
    <w:uiPriority w:val="19"/>
    <w:qFormat/>
    <w:rsid w:val="00EC3C21"/>
    <w:pPr>
      <w:keepNext/>
      <w:numPr>
        <w:ilvl w:val="1"/>
        <w:numId w:val="19"/>
      </w:numPr>
      <w:outlineLvl w:val="1"/>
    </w:pPr>
    <w:rPr>
      <w:rFonts w:cs="Arial"/>
      <w:b/>
      <w:bCs/>
      <w:iCs/>
      <w:noProof/>
      <w:sz w:val="20"/>
      <w:szCs w:val="28"/>
      <w:lang w:val="de-DE"/>
    </w:rPr>
  </w:style>
  <w:style w:type="paragraph" w:styleId="berschrift3">
    <w:name w:val="heading 3"/>
    <w:basedOn w:val="Standard"/>
    <w:next w:val="vaiStandard"/>
    <w:uiPriority w:val="19"/>
    <w:qFormat/>
    <w:rsid w:val="00EC3C21"/>
    <w:pPr>
      <w:keepNext/>
      <w:numPr>
        <w:ilvl w:val="2"/>
        <w:numId w:val="19"/>
      </w:numPr>
      <w:outlineLvl w:val="2"/>
    </w:pPr>
    <w:rPr>
      <w:rFonts w:cs="Arial"/>
      <w:bCs/>
      <w:noProof/>
      <w:sz w:val="20"/>
      <w:szCs w:val="26"/>
      <w:lang w:val="de-DE"/>
    </w:rPr>
  </w:style>
  <w:style w:type="paragraph" w:styleId="berschrift4">
    <w:name w:val="heading 4"/>
    <w:basedOn w:val="Standard"/>
    <w:next w:val="Standard"/>
    <w:uiPriority w:val="19"/>
    <w:qFormat/>
    <w:rsid w:val="001B1CF9"/>
    <w:pPr>
      <w:keepNext/>
      <w:numPr>
        <w:ilvl w:val="3"/>
        <w:numId w:val="19"/>
      </w:numPr>
      <w:spacing w:before="240" w:after="60"/>
      <w:outlineLvl w:val="3"/>
    </w:pPr>
    <w:rPr>
      <w:rFonts w:ascii="Times New Roman" w:hAnsi="Times New Roman"/>
      <w:b/>
      <w:bCs/>
      <w:sz w:val="28"/>
      <w:szCs w:val="28"/>
    </w:rPr>
  </w:style>
  <w:style w:type="paragraph" w:styleId="berschrift5">
    <w:name w:val="heading 5"/>
    <w:basedOn w:val="Standard"/>
    <w:next w:val="Standard"/>
    <w:uiPriority w:val="19"/>
    <w:qFormat/>
    <w:rsid w:val="001B1CF9"/>
    <w:pPr>
      <w:numPr>
        <w:ilvl w:val="4"/>
        <w:numId w:val="19"/>
      </w:numPr>
      <w:spacing w:before="240" w:after="60"/>
      <w:outlineLvl w:val="4"/>
    </w:pPr>
    <w:rPr>
      <w:b/>
      <w:bCs/>
      <w:i/>
      <w:iCs/>
      <w:sz w:val="26"/>
      <w:szCs w:val="26"/>
    </w:rPr>
  </w:style>
  <w:style w:type="paragraph" w:styleId="berschrift6">
    <w:name w:val="heading 6"/>
    <w:basedOn w:val="Standard"/>
    <w:next w:val="Standard"/>
    <w:uiPriority w:val="19"/>
    <w:qFormat/>
    <w:rsid w:val="001B1CF9"/>
    <w:pPr>
      <w:numPr>
        <w:ilvl w:val="5"/>
        <w:numId w:val="19"/>
      </w:numPr>
      <w:spacing w:before="240" w:after="60"/>
      <w:outlineLvl w:val="5"/>
    </w:pPr>
    <w:rPr>
      <w:rFonts w:ascii="Times New Roman" w:hAnsi="Times New Roman"/>
      <w:b/>
      <w:bCs/>
      <w:szCs w:val="22"/>
    </w:rPr>
  </w:style>
  <w:style w:type="paragraph" w:styleId="berschrift7">
    <w:name w:val="heading 7"/>
    <w:basedOn w:val="Standard"/>
    <w:next w:val="Standard"/>
    <w:uiPriority w:val="19"/>
    <w:qFormat/>
    <w:rsid w:val="001B1CF9"/>
    <w:pPr>
      <w:numPr>
        <w:ilvl w:val="6"/>
        <w:numId w:val="19"/>
      </w:numPr>
      <w:spacing w:before="240" w:after="60"/>
      <w:outlineLvl w:val="6"/>
    </w:pPr>
    <w:rPr>
      <w:rFonts w:ascii="Times New Roman" w:hAnsi="Times New Roman"/>
      <w:sz w:val="24"/>
      <w:szCs w:val="24"/>
    </w:rPr>
  </w:style>
  <w:style w:type="paragraph" w:styleId="berschrift8">
    <w:name w:val="heading 8"/>
    <w:basedOn w:val="Standard"/>
    <w:next w:val="Standard"/>
    <w:uiPriority w:val="19"/>
    <w:qFormat/>
    <w:rsid w:val="001B1CF9"/>
    <w:pPr>
      <w:numPr>
        <w:ilvl w:val="7"/>
        <w:numId w:val="19"/>
      </w:numPr>
      <w:spacing w:before="240" w:after="60"/>
      <w:outlineLvl w:val="7"/>
    </w:pPr>
    <w:rPr>
      <w:rFonts w:ascii="Times New Roman" w:hAnsi="Times New Roman"/>
      <w:i/>
      <w:iCs/>
      <w:sz w:val="24"/>
      <w:szCs w:val="24"/>
    </w:rPr>
  </w:style>
  <w:style w:type="paragraph" w:styleId="berschrift9">
    <w:name w:val="heading 9"/>
    <w:basedOn w:val="Standard"/>
    <w:next w:val="Standard"/>
    <w:uiPriority w:val="19"/>
    <w:qFormat/>
    <w:rsid w:val="001B1CF9"/>
    <w:pPr>
      <w:numPr>
        <w:ilvl w:val="8"/>
        <w:numId w:val="19"/>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semiHidden/>
    <w:rsid w:val="00AA271D"/>
    <w:pPr>
      <w:tabs>
        <w:tab w:val="center" w:pos="4536"/>
        <w:tab w:val="right" w:pos="9072"/>
      </w:tabs>
    </w:pPr>
    <w:rPr>
      <w:noProof/>
    </w:rPr>
  </w:style>
  <w:style w:type="paragraph" w:styleId="Fuzeile">
    <w:name w:val="footer"/>
    <w:basedOn w:val="Standard"/>
    <w:semiHidden/>
    <w:rsid w:val="00AA271D"/>
    <w:pPr>
      <w:tabs>
        <w:tab w:val="center" w:pos="4536"/>
        <w:tab w:val="right" w:pos="9072"/>
      </w:tabs>
    </w:pPr>
    <w:rPr>
      <w:noProof/>
    </w:rPr>
  </w:style>
  <w:style w:type="paragraph" w:styleId="Unterschrift">
    <w:name w:val="Signature"/>
    <w:basedOn w:val="Standard"/>
    <w:semiHidden/>
    <w:rsid w:val="00EC3C21"/>
    <w:pPr>
      <w:ind w:left="4252"/>
    </w:pPr>
  </w:style>
  <w:style w:type="paragraph" w:customStyle="1" w:styleId="vaiStandard">
    <w:name w:val="_vaiStandard"/>
    <w:link w:val="vaiStandardChar"/>
    <w:rsid w:val="008215D7"/>
    <w:pPr>
      <w:spacing w:before="120" w:after="120" w:line="288" w:lineRule="auto"/>
      <w:jc w:val="both"/>
    </w:pPr>
    <w:rPr>
      <w:rFonts w:ascii="Arial" w:hAnsi="Arial"/>
      <w:sz w:val="22"/>
      <w:lang w:val="en-GB"/>
    </w:rPr>
  </w:style>
  <w:style w:type="character" w:customStyle="1" w:styleId="MTStandardChar">
    <w:name w:val="_MTStandard Char"/>
    <w:link w:val="MTStandard"/>
    <w:rsid w:val="00F94953"/>
    <w:rPr>
      <w:rFonts w:ascii="Arial" w:hAnsi="Arial"/>
      <w:sz w:val="22"/>
      <w:lang w:val="en-GB"/>
    </w:rPr>
  </w:style>
  <w:style w:type="character" w:customStyle="1" w:styleId="MTHeadingSCS4Char">
    <w:name w:val="_MTHeading_SCS_4 Char"/>
    <w:link w:val="MTHeadingSCS4"/>
    <w:uiPriority w:val="3"/>
    <w:rsid w:val="009B0196"/>
    <w:rPr>
      <w:rFonts w:ascii="Arial" w:hAnsi="Arial"/>
      <w:b/>
      <w:sz w:val="24"/>
      <w:lang w:val="en-GB"/>
    </w:rPr>
  </w:style>
  <w:style w:type="character" w:customStyle="1" w:styleId="MTBulletIndentChar">
    <w:name w:val="_MTBulletIndent Char"/>
    <w:link w:val="MTBulletIndent"/>
    <w:uiPriority w:val="1"/>
    <w:rsid w:val="00DD29FB"/>
    <w:rPr>
      <w:rFonts w:ascii="Arial" w:hAnsi="Arial"/>
      <w:sz w:val="22"/>
      <w:lang w:val="en-GB"/>
    </w:rPr>
  </w:style>
  <w:style w:type="paragraph" w:customStyle="1" w:styleId="vaiBulletIndent">
    <w:name w:val="_vaiBulletIndent"/>
    <w:basedOn w:val="Standard"/>
    <w:link w:val="vaiBulletIndentChar"/>
    <w:uiPriority w:val="19"/>
    <w:rsid w:val="00FE4679"/>
    <w:pPr>
      <w:spacing w:line="288" w:lineRule="auto"/>
    </w:pPr>
    <w:rPr>
      <w:lang w:val="en-GB" w:eastAsia="de-AT"/>
    </w:rPr>
  </w:style>
  <w:style w:type="paragraph" w:customStyle="1" w:styleId="vaiTableText">
    <w:name w:val="_vaiTableText"/>
    <w:basedOn w:val="Standard"/>
    <w:link w:val="vaiTableTextChar"/>
    <w:rsid w:val="00FE4679"/>
    <w:pPr>
      <w:spacing w:before="80" w:line="288" w:lineRule="auto"/>
    </w:pPr>
    <w:rPr>
      <w:lang w:val="en-GB" w:eastAsia="de-AT"/>
    </w:rPr>
  </w:style>
  <w:style w:type="character" w:customStyle="1" w:styleId="vaiStandardChar">
    <w:name w:val="_vaiStandard Char"/>
    <w:link w:val="vaiStandard"/>
    <w:rsid w:val="00520BB9"/>
    <w:rPr>
      <w:rFonts w:ascii="Arial" w:hAnsi="Arial"/>
      <w:sz w:val="22"/>
      <w:lang w:val="en-GB"/>
    </w:rPr>
  </w:style>
  <w:style w:type="character" w:styleId="Seitenzahl">
    <w:name w:val="page number"/>
    <w:semiHidden/>
    <w:rsid w:val="00975845"/>
    <w:rPr>
      <w:rFonts w:ascii="Arial" w:hAnsi="Arial" w:cs="Arial" w:hint="default"/>
      <w:sz w:val="18"/>
    </w:rPr>
  </w:style>
  <w:style w:type="character" w:customStyle="1" w:styleId="vaiBulletIndentChar">
    <w:name w:val="_vaiBulletIndent Char"/>
    <w:link w:val="vaiBulletIndent"/>
    <w:uiPriority w:val="19"/>
    <w:rsid w:val="00F94953"/>
    <w:rPr>
      <w:rFonts w:ascii="Arial" w:hAnsi="Arial"/>
      <w:sz w:val="22"/>
      <w:lang w:val="en-GB"/>
    </w:rPr>
  </w:style>
  <w:style w:type="character" w:customStyle="1" w:styleId="vaiTableTextChar">
    <w:name w:val="_vaiTableText Char"/>
    <w:link w:val="vaiTableText"/>
    <w:uiPriority w:val="19"/>
    <w:rsid w:val="00F94953"/>
    <w:rPr>
      <w:rFonts w:ascii="Arial" w:hAnsi="Arial"/>
      <w:sz w:val="22"/>
      <w:lang w:val="en-GB"/>
    </w:rPr>
  </w:style>
  <w:style w:type="paragraph" w:customStyle="1" w:styleId="vaiHeading">
    <w:name w:val="_vaiHeading"/>
    <w:basedOn w:val="vaiStandard"/>
    <w:next w:val="vaiStandard"/>
    <w:rsid w:val="00467232"/>
    <w:pPr>
      <w:keepNext/>
      <w:spacing w:before="180" w:after="180"/>
      <w:jc w:val="left"/>
    </w:pPr>
    <w:rPr>
      <w:b/>
    </w:rPr>
  </w:style>
  <w:style w:type="character" w:customStyle="1" w:styleId="vaiStandardChar1">
    <w:name w:val="_vaiStandard Char1"/>
    <w:uiPriority w:val="19"/>
    <w:rsid w:val="00467232"/>
    <w:rPr>
      <w:rFonts w:ascii="Arial" w:hAnsi="Arial"/>
      <w:sz w:val="22"/>
      <w:lang w:val="en-GB" w:eastAsia="de-AT" w:bidi="ar-SA"/>
    </w:rPr>
  </w:style>
  <w:style w:type="paragraph" w:customStyle="1" w:styleId="MTHeading1">
    <w:name w:val="_MTHeading1"/>
    <w:basedOn w:val="MTStandard"/>
    <w:next w:val="MTStandard"/>
    <w:link w:val="MTHeading1Char"/>
    <w:qFormat/>
    <w:rsid w:val="0001314A"/>
    <w:pPr>
      <w:keepNext/>
      <w:numPr>
        <w:numId w:val="6"/>
      </w:numPr>
      <w:spacing w:before="180" w:after="180"/>
      <w:outlineLvl w:val="0"/>
    </w:pPr>
    <w:rPr>
      <w:b/>
      <w:sz w:val="28"/>
    </w:rPr>
  </w:style>
  <w:style w:type="paragraph" w:customStyle="1" w:styleId="MTHeading2">
    <w:name w:val="_MTHeading2"/>
    <w:basedOn w:val="MTHeading1"/>
    <w:next w:val="MTStandard"/>
    <w:link w:val="MTHeading2Char"/>
    <w:qFormat/>
    <w:rsid w:val="0001314A"/>
    <w:pPr>
      <w:numPr>
        <w:ilvl w:val="1"/>
      </w:numPr>
      <w:outlineLvl w:val="1"/>
    </w:pPr>
    <w:rPr>
      <w:sz w:val="24"/>
    </w:rPr>
  </w:style>
  <w:style w:type="paragraph" w:customStyle="1" w:styleId="MTHeading3">
    <w:name w:val="_MTHeading3"/>
    <w:basedOn w:val="MTHeading2"/>
    <w:next w:val="MTStandard"/>
    <w:link w:val="MTHeading3Char"/>
    <w:qFormat/>
    <w:rsid w:val="0001314A"/>
    <w:pPr>
      <w:numPr>
        <w:ilvl w:val="2"/>
      </w:numPr>
      <w:outlineLvl w:val="2"/>
    </w:pPr>
  </w:style>
  <w:style w:type="paragraph" w:customStyle="1" w:styleId="MTStandard">
    <w:name w:val="_MTStandard"/>
    <w:link w:val="MTStandardChar"/>
    <w:qFormat/>
    <w:rsid w:val="000357C4"/>
    <w:pPr>
      <w:spacing w:before="60" w:after="60" w:line="288" w:lineRule="auto"/>
    </w:pPr>
    <w:rPr>
      <w:rFonts w:ascii="Arial" w:hAnsi="Arial"/>
      <w:sz w:val="22"/>
      <w:lang w:val="en-GB"/>
    </w:rPr>
  </w:style>
  <w:style w:type="paragraph" w:customStyle="1" w:styleId="MTBullet">
    <w:name w:val="_MTBullet"/>
    <w:basedOn w:val="MTStandard"/>
    <w:link w:val="MTBulletChar"/>
    <w:qFormat/>
    <w:rsid w:val="0001314A"/>
    <w:pPr>
      <w:numPr>
        <w:numId w:val="1"/>
      </w:numPr>
      <w:spacing w:before="0" w:after="0"/>
    </w:pPr>
  </w:style>
  <w:style w:type="paragraph" w:customStyle="1" w:styleId="MTBulletIndent">
    <w:name w:val="_MTBulletIndent"/>
    <w:basedOn w:val="MTBullet"/>
    <w:link w:val="MTBulletIndentChar"/>
    <w:uiPriority w:val="1"/>
    <w:qFormat/>
    <w:rsid w:val="0001314A"/>
    <w:pPr>
      <w:numPr>
        <w:numId w:val="2"/>
      </w:numPr>
    </w:pPr>
  </w:style>
  <w:style w:type="paragraph" w:customStyle="1" w:styleId="MTCaption">
    <w:name w:val="_MTCaption"/>
    <w:basedOn w:val="MTStandard"/>
    <w:next w:val="MTStandard"/>
    <w:uiPriority w:val="19"/>
    <w:rsid w:val="0001314A"/>
  </w:style>
  <w:style w:type="paragraph" w:customStyle="1" w:styleId="MTComputerCode">
    <w:name w:val="_MTComputerCode"/>
    <w:basedOn w:val="MTStandard"/>
    <w:uiPriority w:val="19"/>
    <w:rsid w:val="0001314A"/>
    <w:pPr>
      <w:spacing w:line="240" w:lineRule="auto"/>
    </w:pPr>
    <w:rPr>
      <w:rFonts w:ascii="Courier New" w:hAnsi="Courier New"/>
      <w:sz w:val="20"/>
    </w:rPr>
  </w:style>
  <w:style w:type="paragraph" w:customStyle="1" w:styleId="MTCoverSheet">
    <w:name w:val="_MTCoverSheet"/>
    <w:uiPriority w:val="19"/>
    <w:rsid w:val="0001314A"/>
    <w:rPr>
      <w:rFonts w:ascii="Arial" w:hAnsi="Arial"/>
      <w:noProof/>
      <w:sz w:val="22"/>
      <w:lang w:val="en-GB" w:eastAsia="en-US"/>
    </w:rPr>
  </w:style>
  <w:style w:type="paragraph" w:customStyle="1" w:styleId="MTFigures">
    <w:name w:val="_MTFigures"/>
    <w:basedOn w:val="MTCaption"/>
    <w:uiPriority w:val="19"/>
    <w:rsid w:val="0001314A"/>
  </w:style>
  <w:style w:type="paragraph" w:customStyle="1" w:styleId="MTFooterSpacing">
    <w:name w:val="_MTFooterSpacing"/>
    <w:basedOn w:val="MTStandard"/>
    <w:uiPriority w:val="19"/>
    <w:rsid w:val="0001314A"/>
    <w:pPr>
      <w:spacing w:before="0" w:after="0" w:line="240" w:lineRule="auto"/>
    </w:pPr>
    <w:rPr>
      <w:sz w:val="6"/>
    </w:rPr>
  </w:style>
  <w:style w:type="paragraph" w:customStyle="1" w:styleId="MTFooterSpacing2">
    <w:name w:val="_MTFooterSpacing2"/>
    <w:basedOn w:val="MTFooterSpacing"/>
    <w:uiPriority w:val="19"/>
    <w:rsid w:val="0001314A"/>
    <w:rPr>
      <w:sz w:val="2"/>
    </w:rPr>
  </w:style>
  <w:style w:type="paragraph" w:customStyle="1" w:styleId="MTFormula">
    <w:name w:val="_MTFormula"/>
    <w:basedOn w:val="MTStandard"/>
    <w:uiPriority w:val="19"/>
    <w:rsid w:val="0001314A"/>
    <w:rPr>
      <w:i/>
    </w:rPr>
  </w:style>
  <w:style w:type="paragraph" w:customStyle="1" w:styleId="MTGlossaryText">
    <w:name w:val="_MTGlossaryText"/>
    <w:basedOn w:val="MTStandard"/>
    <w:uiPriority w:val="19"/>
    <w:rsid w:val="0001314A"/>
  </w:style>
  <w:style w:type="paragraph" w:customStyle="1" w:styleId="MTGlossaryHeading">
    <w:name w:val="_MTGlossaryHeading"/>
    <w:basedOn w:val="MTGlossaryText"/>
    <w:next w:val="MTGlossaryText"/>
    <w:uiPriority w:val="19"/>
    <w:rsid w:val="0001314A"/>
    <w:rPr>
      <w:b/>
    </w:rPr>
  </w:style>
  <w:style w:type="paragraph" w:customStyle="1" w:styleId="MTHeading">
    <w:name w:val="_MTHeading"/>
    <w:basedOn w:val="MTStandard"/>
    <w:next w:val="MTStandard"/>
    <w:link w:val="MTHeadingChar"/>
    <w:uiPriority w:val="3"/>
    <w:qFormat/>
    <w:rsid w:val="0001314A"/>
    <w:pPr>
      <w:keepNext/>
      <w:spacing w:before="180" w:after="180"/>
    </w:pPr>
    <w:rPr>
      <w:b/>
    </w:rPr>
  </w:style>
  <w:style w:type="paragraph" w:customStyle="1" w:styleId="MTHeadingSCS1">
    <w:name w:val="_MTHeading_SCS_1"/>
    <w:basedOn w:val="MTHeading1"/>
    <w:next w:val="MTStandard"/>
    <w:uiPriority w:val="3"/>
    <w:rsid w:val="0001314A"/>
    <w:pPr>
      <w:numPr>
        <w:numId w:val="0"/>
      </w:numPr>
    </w:pPr>
  </w:style>
  <w:style w:type="paragraph" w:customStyle="1" w:styleId="MTHeadingSCS2">
    <w:name w:val="_MTHeading_SCS_2"/>
    <w:basedOn w:val="MTHeading2"/>
    <w:next w:val="MTStandard"/>
    <w:uiPriority w:val="3"/>
    <w:qFormat/>
    <w:rsid w:val="0001314A"/>
    <w:pPr>
      <w:numPr>
        <w:ilvl w:val="0"/>
        <w:numId w:val="0"/>
      </w:numPr>
    </w:pPr>
  </w:style>
  <w:style w:type="paragraph" w:customStyle="1" w:styleId="MTHeadingSCS3">
    <w:name w:val="_MTHeading_SCS_3"/>
    <w:basedOn w:val="MTHeading3"/>
    <w:next w:val="MTStandard"/>
    <w:link w:val="MTHeadingSCS3Char"/>
    <w:uiPriority w:val="3"/>
    <w:rsid w:val="0001314A"/>
    <w:pPr>
      <w:numPr>
        <w:ilvl w:val="0"/>
        <w:numId w:val="0"/>
      </w:numPr>
    </w:pPr>
  </w:style>
  <w:style w:type="paragraph" w:customStyle="1" w:styleId="MTHeading4">
    <w:name w:val="_MTHeading4"/>
    <w:basedOn w:val="MTHeading3"/>
    <w:next w:val="MTStandard"/>
    <w:link w:val="MTHeading4Char"/>
    <w:qFormat/>
    <w:rsid w:val="0001314A"/>
    <w:pPr>
      <w:numPr>
        <w:ilvl w:val="3"/>
      </w:numPr>
      <w:outlineLvl w:val="3"/>
    </w:pPr>
  </w:style>
  <w:style w:type="paragraph" w:customStyle="1" w:styleId="MTHeadingSCS4">
    <w:name w:val="_MTHeading_SCS_4"/>
    <w:basedOn w:val="MTHeading4"/>
    <w:next w:val="MTStandard"/>
    <w:link w:val="MTHeadingSCS4Char"/>
    <w:uiPriority w:val="3"/>
    <w:rsid w:val="0001314A"/>
    <w:pPr>
      <w:numPr>
        <w:ilvl w:val="0"/>
        <w:numId w:val="0"/>
      </w:numPr>
    </w:pPr>
  </w:style>
  <w:style w:type="paragraph" w:customStyle="1" w:styleId="MTHeading5">
    <w:name w:val="_MTHeading5"/>
    <w:basedOn w:val="MTHeading4"/>
    <w:next w:val="MTStandard"/>
    <w:link w:val="MTHeading5Zchn"/>
    <w:qFormat/>
    <w:rsid w:val="0001314A"/>
    <w:pPr>
      <w:numPr>
        <w:ilvl w:val="4"/>
      </w:numPr>
      <w:outlineLvl w:val="4"/>
    </w:pPr>
  </w:style>
  <w:style w:type="paragraph" w:customStyle="1" w:styleId="MTHeadingSCS5">
    <w:name w:val="_MTHeading_SCS_5"/>
    <w:basedOn w:val="MTHeading5"/>
    <w:next w:val="MTStandard"/>
    <w:uiPriority w:val="3"/>
    <w:rsid w:val="0001314A"/>
    <w:pPr>
      <w:numPr>
        <w:ilvl w:val="0"/>
        <w:numId w:val="0"/>
      </w:numPr>
    </w:pPr>
  </w:style>
  <w:style w:type="paragraph" w:customStyle="1" w:styleId="MTHeading6">
    <w:name w:val="_MTHeading6"/>
    <w:basedOn w:val="MTHeading5"/>
    <w:next w:val="MTStandard"/>
    <w:qFormat/>
    <w:rsid w:val="0001314A"/>
    <w:pPr>
      <w:numPr>
        <w:ilvl w:val="5"/>
      </w:numPr>
      <w:outlineLvl w:val="5"/>
    </w:pPr>
  </w:style>
  <w:style w:type="paragraph" w:customStyle="1" w:styleId="MTHeadingSCS6">
    <w:name w:val="_MTHeading_SCS_6"/>
    <w:basedOn w:val="MTHeading6"/>
    <w:next w:val="MTStandard"/>
    <w:uiPriority w:val="3"/>
    <w:qFormat/>
    <w:rsid w:val="0001314A"/>
    <w:pPr>
      <w:numPr>
        <w:ilvl w:val="0"/>
        <w:numId w:val="0"/>
      </w:numPr>
    </w:pPr>
  </w:style>
  <w:style w:type="paragraph" w:customStyle="1" w:styleId="MTHeading7">
    <w:name w:val="_MTHeading7"/>
    <w:basedOn w:val="MTHeading6"/>
    <w:next w:val="MTStandard"/>
    <w:qFormat/>
    <w:rsid w:val="0001314A"/>
    <w:pPr>
      <w:numPr>
        <w:ilvl w:val="6"/>
      </w:numPr>
      <w:outlineLvl w:val="6"/>
    </w:pPr>
  </w:style>
  <w:style w:type="paragraph" w:customStyle="1" w:styleId="MTHeadingSCS7">
    <w:name w:val="_MTHeading_SCS_7"/>
    <w:basedOn w:val="MTHeading7"/>
    <w:next w:val="MTStandard"/>
    <w:uiPriority w:val="3"/>
    <w:qFormat/>
    <w:rsid w:val="0001314A"/>
    <w:pPr>
      <w:numPr>
        <w:ilvl w:val="0"/>
        <w:numId w:val="0"/>
      </w:numPr>
    </w:pPr>
  </w:style>
  <w:style w:type="paragraph" w:customStyle="1" w:styleId="MTHyphen">
    <w:name w:val="_MTHyphen"/>
    <w:basedOn w:val="MTBullet"/>
    <w:uiPriority w:val="19"/>
    <w:rsid w:val="0001314A"/>
    <w:pPr>
      <w:numPr>
        <w:numId w:val="3"/>
      </w:numPr>
    </w:pPr>
  </w:style>
  <w:style w:type="paragraph" w:customStyle="1" w:styleId="MTIndent">
    <w:name w:val="_MTIndent"/>
    <w:basedOn w:val="MTStandard"/>
    <w:uiPriority w:val="19"/>
    <w:rsid w:val="0001314A"/>
    <w:pPr>
      <w:tabs>
        <w:tab w:val="num" w:pos="360"/>
      </w:tabs>
      <w:spacing w:before="0" w:after="0"/>
      <w:ind w:left="357" w:hanging="357"/>
    </w:pPr>
  </w:style>
  <w:style w:type="paragraph" w:customStyle="1" w:styleId="MTNumbered">
    <w:name w:val="_MTNumbered"/>
    <w:basedOn w:val="MTBullet"/>
    <w:uiPriority w:val="19"/>
    <w:rsid w:val="0001314A"/>
    <w:pPr>
      <w:numPr>
        <w:numId w:val="4"/>
      </w:numPr>
    </w:pPr>
  </w:style>
  <w:style w:type="paragraph" w:customStyle="1" w:styleId="MTNumberedIndent">
    <w:name w:val="_MTNumberedIndent"/>
    <w:basedOn w:val="MTNumbered"/>
    <w:uiPriority w:val="19"/>
    <w:rsid w:val="0001314A"/>
    <w:pPr>
      <w:numPr>
        <w:numId w:val="5"/>
      </w:numPr>
    </w:pPr>
  </w:style>
  <w:style w:type="paragraph" w:customStyle="1" w:styleId="MTRemark">
    <w:name w:val="_MTRemark"/>
    <w:basedOn w:val="MTStandard"/>
    <w:uiPriority w:val="19"/>
    <w:rsid w:val="0001314A"/>
  </w:style>
  <w:style w:type="paragraph" w:customStyle="1" w:styleId="MTTableHeader">
    <w:name w:val="_MTTableHeader"/>
    <w:basedOn w:val="MTStandard"/>
    <w:link w:val="MTTableHeaderChar"/>
    <w:uiPriority w:val="2"/>
    <w:qFormat/>
    <w:rsid w:val="0001314A"/>
    <w:pPr>
      <w:keepNext/>
      <w:keepLines/>
      <w:spacing w:before="80" w:after="0"/>
    </w:pPr>
    <w:rPr>
      <w:b/>
    </w:rPr>
  </w:style>
  <w:style w:type="paragraph" w:customStyle="1" w:styleId="MTTableText">
    <w:name w:val="_MTTableText"/>
    <w:basedOn w:val="MTTableHeader"/>
    <w:link w:val="MTTableTextChar"/>
    <w:uiPriority w:val="2"/>
    <w:qFormat/>
    <w:rsid w:val="0001314A"/>
    <w:pPr>
      <w:keepNext w:val="0"/>
      <w:keepLines w:val="0"/>
    </w:pPr>
    <w:rPr>
      <w:b w:val="0"/>
    </w:rPr>
  </w:style>
  <w:style w:type="paragraph" w:customStyle="1" w:styleId="MTTableIndent">
    <w:name w:val="_MTTableIndent"/>
    <w:basedOn w:val="MTTableText"/>
    <w:uiPriority w:val="2"/>
    <w:rsid w:val="0001314A"/>
    <w:pPr>
      <w:ind w:left="567"/>
    </w:pPr>
  </w:style>
  <w:style w:type="paragraph" w:styleId="Verzeichnis1">
    <w:name w:val="toc 1"/>
    <w:basedOn w:val="MTStandard"/>
    <w:uiPriority w:val="39"/>
    <w:rsid w:val="00FD2A02"/>
    <w:pPr>
      <w:tabs>
        <w:tab w:val="right" w:pos="9582"/>
      </w:tabs>
      <w:spacing w:before="0" w:after="0"/>
    </w:pPr>
  </w:style>
  <w:style w:type="paragraph" w:styleId="Verzeichnis2">
    <w:name w:val="toc 2"/>
    <w:basedOn w:val="Verzeichnis1"/>
    <w:uiPriority w:val="39"/>
    <w:rsid w:val="00E3177F"/>
    <w:pPr>
      <w:ind w:left="221"/>
    </w:pPr>
  </w:style>
  <w:style w:type="paragraph" w:styleId="Verzeichnis3">
    <w:name w:val="toc 3"/>
    <w:basedOn w:val="Verzeichnis2"/>
    <w:next w:val="Standard"/>
    <w:uiPriority w:val="39"/>
    <w:rsid w:val="000357C4"/>
    <w:pPr>
      <w:ind w:left="442"/>
    </w:pPr>
  </w:style>
  <w:style w:type="character" w:styleId="Hyperlink">
    <w:name w:val="Hyperlink"/>
    <w:uiPriority w:val="99"/>
    <w:rsid w:val="00051F96"/>
    <w:rPr>
      <w:color w:val="0000FF"/>
      <w:u w:val="single"/>
    </w:rPr>
  </w:style>
  <w:style w:type="paragraph" w:styleId="Verzeichnis4">
    <w:name w:val="toc 4"/>
    <w:basedOn w:val="Verzeichnis3"/>
    <w:uiPriority w:val="39"/>
    <w:rsid w:val="000357C4"/>
  </w:style>
  <w:style w:type="paragraph" w:styleId="Verzeichnis5">
    <w:name w:val="toc 5"/>
    <w:basedOn w:val="Verzeichnis4"/>
    <w:uiPriority w:val="39"/>
    <w:rsid w:val="000357C4"/>
  </w:style>
  <w:style w:type="paragraph" w:styleId="Verzeichnis6">
    <w:name w:val="toc 6"/>
    <w:basedOn w:val="Verzeichnis5"/>
    <w:uiPriority w:val="39"/>
    <w:rsid w:val="000357C4"/>
  </w:style>
  <w:style w:type="paragraph" w:styleId="Verzeichnis7">
    <w:name w:val="toc 7"/>
    <w:basedOn w:val="Verzeichnis6"/>
    <w:uiPriority w:val="39"/>
    <w:rsid w:val="000357C4"/>
  </w:style>
  <w:style w:type="numbering" w:styleId="111111">
    <w:name w:val="Outline List 2"/>
    <w:basedOn w:val="KeineListe"/>
    <w:semiHidden/>
    <w:rsid w:val="001B1CF9"/>
    <w:pPr>
      <w:numPr>
        <w:numId w:val="17"/>
      </w:numPr>
    </w:pPr>
  </w:style>
  <w:style w:type="numbering" w:styleId="1ai">
    <w:name w:val="Outline List 1"/>
    <w:basedOn w:val="KeineListe"/>
    <w:semiHidden/>
    <w:rsid w:val="001B1CF9"/>
    <w:pPr>
      <w:numPr>
        <w:numId w:val="18"/>
      </w:numPr>
    </w:pPr>
  </w:style>
  <w:style w:type="numbering" w:styleId="ArtikelAbschnitt">
    <w:name w:val="Outline List 3"/>
    <w:basedOn w:val="KeineListe"/>
    <w:semiHidden/>
    <w:rsid w:val="001B1CF9"/>
    <w:pPr>
      <w:numPr>
        <w:numId w:val="19"/>
      </w:numPr>
    </w:pPr>
  </w:style>
  <w:style w:type="paragraph" w:styleId="Sprechblasentext">
    <w:name w:val="Balloon Text"/>
    <w:basedOn w:val="Standard"/>
    <w:semiHidden/>
    <w:rsid w:val="001B1CF9"/>
    <w:rPr>
      <w:rFonts w:ascii="Tahoma" w:hAnsi="Tahoma" w:cs="Tahoma"/>
      <w:sz w:val="16"/>
      <w:szCs w:val="16"/>
    </w:rPr>
  </w:style>
  <w:style w:type="paragraph" w:styleId="Blocktext">
    <w:name w:val="Block Text"/>
    <w:basedOn w:val="Standard"/>
    <w:semiHidden/>
    <w:rsid w:val="001B1CF9"/>
    <w:pPr>
      <w:spacing w:after="120"/>
      <w:ind w:left="1440" w:right="1440"/>
    </w:pPr>
  </w:style>
  <w:style w:type="paragraph" w:styleId="Textkrper">
    <w:name w:val="Body Text"/>
    <w:basedOn w:val="Standard"/>
    <w:semiHidden/>
    <w:rsid w:val="001B1CF9"/>
    <w:pPr>
      <w:spacing w:after="120"/>
    </w:pPr>
  </w:style>
  <w:style w:type="paragraph" w:styleId="Textkrper2">
    <w:name w:val="Body Text 2"/>
    <w:basedOn w:val="Standard"/>
    <w:semiHidden/>
    <w:rsid w:val="001B1CF9"/>
    <w:pPr>
      <w:spacing w:after="120" w:line="480" w:lineRule="auto"/>
    </w:pPr>
  </w:style>
  <w:style w:type="paragraph" w:styleId="Textkrper3">
    <w:name w:val="Body Text 3"/>
    <w:basedOn w:val="Standard"/>
    <w:semiHidden/>
    <w:rsid w:val="001B1CF9"/>
    <w:pPr>
      <w:spacing w:after="120"/>
    </w:pPr>
    <w:rPr>
      <w:sz w:val="16"/>
      <w:szCs w:val="16"/>
    </w:rPr>
  </w:style>
  <w:style w:type="paragraph" w:styleId="Textkrper-Erstzeileneinzug">
    <w:name w:val="Body Text First Indent"/>
    <w:basedOn w:val="Textkrper"/>
    <w:semiHidden/>
    <w:rsid w:val="001B1CF9"/>
    <w:pPr>
      <w:ind w:firstLine="210"/>
    </w:pPr>
  </w:style>
  <w:style w:type="paragraph" w:styleId="Textkrper-Zeileneinzug">
    <w:name w:val="Body Text Indent"/>
    <w:basedOn w:val="Standard"/>
    <w:semiHidden/>
    <w:rsid w:val="001B1CF9"/>
    <w:pPr>
      <w:spacing w:after="120"/>
      <w:ind w:left="283"/>
    </w:pPr>
  </w:style>
  <w:style w:type="paragraph" w:styleId="Textkrper-Erstzeileneinzug2">
    <w:name w:val="Body Text First Indent 2"/>
    <w:basedOn w:val="Textkrper-Zeileneinzug"/>
    <w:semiHidden/>
    <w:rsid w:val="001B1CF9"/>
    <w:pPr>
      <w:ind w:firstLine="210"/>
    </w:pPr>
  </w:style>
  <w:style w:type="paragraph" w:styleId="Textkrper-Einzug2">
    <w:name w:val="Body Text Indent 2"/>
    <w:basedOn w:val="Standard"/>
    <w:semiHidden/>
    <w:rsid w:val="001B1CF9"/>
    <w:pPr>
      <w:spacing w:after="120" w:line="480" w:lineRule="auto"/>
      <w:ind w:left="283"/>
    </w:pPr>
  </w:style>
  <w:style w:type="paragraph" w:styleId="Textkrper-Einzug3">
    <w:name w:val="Body Text Indent 3"/>
    <w:basedOn w:val="Standard"/>
    <w:semiHidden/>
    <w:rsid w:val="001B1CF9"/>
    <w:pPr>
      <w:spacing w:after="120"/>
      <w:ind w:left="283"/>
    </w:pPr>
    <w:rPr>
      <w:sz w:val="16"/>
      <w:szCs w:val="16"/>
    </w:rPr>
  </w:style>
  <w:style w:type="paragraph" w:styleId="Beschriftung">
    <w:name w:val="caption"/>
    <w:basedOn w:val="Standard"/>
    <w:next w:val="Standard"/>
    <w:uiPriority w:val="19"/>
    <w:qFormat/>
    <w:rsid w:val="001B1CF9"/>
    <w:rPr>
      <w:b/>
      <w:bCs/>
    </w:rPr>
  </w:style>
  <w:style w:type="paragraph" w:styleId="Gruformel">
    <w:name w:val="Closing"/>
    <w:basedOn w:val="Standard"/>
    <w:semiHidden/>
    <w:rsid w:val="001B1CF9"/>
    <w:pPr>
      <w:ind w:left="4252"/>
    </w:pPr>
  </w:style>
  <w:style w:type="character" w:styleId="Kommentarzeichen">
    <w:name w:val="annotation reference"/>
    <w:semiHidden/>
    <w:rsid w:val="001B1CF9"/>
    <w:rPr>
      <w:sz w:val="16"/>
      <w:szCs w:val="16"/>
    </w:rPr>
  </w:style>
  <w:style w:type="paragraph" w:styleId="Kommentartext">
    <w:name w:val="annotation text"/>
    <w:basedOn w:val="Standard"/>
    <w:semiHidden/>
    <w:rsid w:val="001B1CF9"/>
  </w:style>
  <w:style w:type="paragraph" w:styleId="Kommentarthema">
    <w:name w:val="annotation subject"/>
    <w:basedOn w:val="Kommentartext"/>
    <w:next w:val="Kommentartext"/>
    <w:semiHidden/>
    <w:rsid w:val="001B1CF9"/>
    <w:rPr>
      <w:b/>
      <w:bCs/>
    </w:rPr>
  </w:style>
  <w:style w:type="paragraph" w:styleId="Datum">
    <w:name w:val="Date"/>
    <w:basedOn w:val="Standard"/>
    <w:next w:val="Standard"/>
    <w:semiHidden/>
    <w:rsid w:val="001B1CF9"/>
  </w:style>
  <w:style w:type="paragraph" w:styleId="Dokumentstruktur">
    <w:name w:val="Document Map"/>
    <w:basedOn w:val="Standard"/>
    <w:semiHidden/>
    <w:rsid w:val="001B1CF9"/>
    <w:pPr>
      <w:shd w:val="clear" w:color="auto" w:fill="000080"/>
    </w:pPr>
    <w:rPr>
      <w:rFonts w:ascii="Tahoma" w:hAnsi="Tahoma" w:cs="Tahoma"/>
    </w:rPr>
  </w:style>
  <w:style w:type="paragraph" w:styleId="E-Mail-Signatur">
    <w:name w:val="E-mail Signature"/>
    <w:basedOn w:val="Standard"/>
    <w:semiHidden/>
    <w:rsid w:val="001B1CF9"/>
  </w:style>
  <w:style w:type="character" w:styleId="Hervorhebung">
    <w:name w:val="Emphasis"/>
    <w:uiPriority w:val="19"/>
    <w:qFormat/>
    <w:rsid w:val="001B1CF9"/>
    <w:rPr>
      <w:i/>
      <w:iCs/>
    </w:rPr>
  </w:style>
  <w:style w:type="character" w:styleId="Endnotenzeichen">
    <w:name w:val="endnote reference"/>
    <w:semiHidden/>
    <w:rsid w:val="001B1CF9"/>
    <w:rPr>
      <w:vertAlign w:val="superscript"/>
    </w:rPr>
  </w:style>
  <w:style w:type="paragraph" w:styleId="Endnotentext">
    <w:name w:val="endnote text"/>
    <w:basedOn w:val="Standard"/>
    <w:semiHidden/>
    <w:rsid w:val="001B1CF9"/>
  </w:style>
  <w:style w:type="paragraph" w:styleId="Umschlagadresse">
    <w:name w:val="envelope address"/>
    <w:basedOn w:val="Standard"/>
    <w:semiHidden/>
    <w:rsid w:val="001B1CF9"/>
    <w:pPr>
      <w:framePr w:w="7920" w:h="1980" w:hRule="exact" w:hSpace="180" w:wrap="auto" w:hAnchor="page" w:xAlign="center" w:yAlign="bottom"/>
      <w:ind w:left="2880"/>
    </w:pPr>
    <w:rPr>
      <w:rFonts w:cs="Arial"/>
      <w:sz w:val="24"/>
      <w:szCs w:val="24"/>
    </w:rPr>
  </w:style>
  <w:style w:type="paragraph" w:styleId="Umschlagabsenderadresse">
    <w:name w:val="envelope return"/>
    <w:basedOn w:val="Standard"/>
    <w:semiHidden/>
    <w:rsid w:val="001B1CF9"/>
    <w:rPr>
      <w:rFonts w:cs="Arial"/>
    </w:rPr>
  </w:style>
  <w:style w:type="character" w:styleId="BesuchterLink">
    <w:name w:val="FollowedHyperlink"/>
    <w:semiHidden/>
    <w:rsid w:val="001B1CF9"/>
    <w:rPr>
      <w:color w:val="606420"/>
      <w:u w:val="single"/>
    </w:rPr>
  </w:style>
  <w:style w:type="character" w:styleId="Funotenzeichen">
    <w:name w:val="footnote reference"/>
    <w:semiHidden/>
    <w:rsid w:val="001B1CF9"/>
    <w:rPr>
      <w:vertAlign w:val="superscript"/>
    </w:rPr>
  </w:style>
  <w:style w:type="paragraph" w:styleId="Funotentext">
    <w:name w:val="footnote text"/>
    <w:basedOn w:val="Standard"/>
    <w:semiHidden/>
    <w:rsid w:val="001B1CF9"/>
  </w:style>
  <w:style w:type="character" w:styleId="HTMLAkronym">
    <w:name w:val="HTML Acronym"/>
    <w:basedOn w:val="Absatz-Standardschriftart"/>
    <w:semiHidden/>
    <w:rsid w:val="001B1CF9"/>
  </w:style>
  <w:style w:type="paragraph" w:styleId="HTMLAdresse">
    <w:name w:val="HTML Address"/>
    <w:basedOn w:val="Standard"/>
    <w:semiHidden/>
    <w:rsid w:val="001B1CF9"/>
    <w:rPr>
      <w:i/>
      <w:iCs/>
    </w:rPr>
  </w:style>
  <w:style w:type="character" w:styleId="HTMLZitat">
    <w:name w:val="HTML Cite"/>
    <w:semiHidden/>
    <w:rsid w:val="001B1CF9"/>
    <w:rPr>
      <w:i/>
      <w:iCs/>
    </w:rPr>
  </w:style>
  <w:style w:type="character" w:styleId="HTMLCode">
    <w:name w:val="HTML Code"/>
    <w:semiHidden/>
    <w:rsid w:val="001B1CF9"/>
    <w:rPr>
      <w:rFonts w:ascii="Courier New" w:hAnsi="Courier New" w:cs="Courier New"/>
      <w:sz w:val="20"/>
      <w:szCs w:val="20"/>
    </w:rPr>
  </w:style>
  <w:style w:type="character" w:styleId="HTMLDefinition">
    <w:name w:val="HTML Definition"/>
    <w:semiHidden/>
    <w:rsid w:val="001B1CF9"/>
    <w:rPr>
      <w:i/>
      <w:iCs/>
    </w:rPr>
  </w:style>
  <w:style w:type="character" w:styleId="HTMLTastatur">
    <w:name w:val="HTML Keyboard"/>
    <w:semiHidden/>
    <w:rsid w:val="001B1CF9"/>
    <w:rPr>
      <w:rFonts w:ascii="Courier New" w:hAnsi="Courier New" w:cs="Courier New"/>
      <w:sz w:val="20"/>
      <w:szCs w:val="20"/>
    </w:rPr>
  </w:style>
  <w:style w:type="paragraph" w:styleId="HTMLVorformatiert">
    <w:name w:val="HTML Preformatted"/>
    <w:basedOn w:val="Standard"/>
    <w:semiHidden/>
    <w:rsid w:val="001B1CF9"/>
    <w:rPr>
      <w:rFonts w:ascii="Courier New" w:hAnsi="Courier New" w:cs="Courier New"/>
    </w:rPr>
  </w:style>
  <w:style w:type="character" w:styleId="HTMLBeispiel">
    <w:name w:val="HTML Sample"/>
    <w:semiHidden/>
    <w:rsid w:val="001B1CF9"/>
    <w:rPr>
      <w:rFonts w:ascii="Courier New" w:hAnsi="Courier New" w:cs="Courier New"/>
    </w:rPr>
  </w:style>
  <w:style w:type="character" w:styleId="HTMLSchreibmaschine">
    <w:name w:val="HTML Typewriter"/>
    <w:semiHidden/>
    <w:rsid w:val="001B1CF9"/>
    <w:rPr>
      <w:rFonts w:ascii="Courier New" w:hAnsi="Courier New" w:cs="Courier New"/>
      <w:sz w:val="20"/>
      <w:szCs w:val="20"/>
    </w:rPr>
  </w:style>
  <w:style w:type="character" w:styleId="HTMLVariable">
    <w:name w:val="HTML Variable"/>
    <w:semiHidden/>
    <w:rsid w:val="001B1CF9"/>
    <w:rPr>
      <w:i/>
      <w:iCs/>
    </w:rPr>
  </w:style>
  <w:style w:type="paragraph" w:styleId="Index1">
    <w:name w:val="index 1"/>
    <w:basedOn w:val="Standard"/>
    <w:next w:val="Standard"/>
    <w:autoRedefine/>
    <w:semiHidden/>
    <w:rsid w:val="001B1CF9"/>
    <w:pPr>
      <w:ind w:left="200" w:hanging="200"/>
    </w:pPr>
  </w:style>
  <w:style w:type="paragraph" w:styleId="Index2">
    <w:name w:val="index 2"/>
    <w:basedOn w:val="Standard"/>
    <w:next w:val="Standard"/>
    <w:autoRedefine/>
    <w:semiHidden/>
    <w:rsid w:val="001B1CF9"/>
    <w:pPr>
      <w:ind w:left="400" w:hanging="200"/>
    </w:pPr>
  </w:style>
  <w:style w:type="paragraph" w:styleId="Index3">
    <w:name w:val="index 3"/>
    <w:basedOn w:val="Standard"/>
    <w:next w:val="Standard"/>
    <w:autoRedefine/>
    <w:semiHidden/>
    <w:rsid w:val="001B1CF9"/>
    <w:pPr>
      <w:ind w:left="600" w:hanging="200"/>
    </w:pPr>
  </w:style>
  <w:style w:type="paragraph" w:styleId="Index4">
    <w:name w:val="index 4"/>
    <w:basedOn w:val="Standard"/>
    <w:next w:val="Standard"/>
    <w:autoRedefine/>
    <w:semiHidden/>
    <w:rsid w:val="001B1CF9"/>
    <w:pPr>
      <w:ind w:left="800" w:hanging="200"/>
    </w:pPr>
  </w:style>
  <w:style w:type="paragraph" w:styleId="Index5">
    <w:name w:val="index 5"/>
    <w:basedOn w:val="Standard"/>
    <w:next w:val="Standard"/>
    <w:autoRedefine/>
    <w:semiHidden/>
    <w:rsid w:val="001B1CF9"/>
    <w:pPr>
      <w:ind w:left="1000" w:hanging="200"/>
    </w:pPr>
  </w:style>
  <w:style w:type="paragraph" w:styleId="Index6">
    <w:name w:val="index 6"/>
    <w:basedOn w:val="Standard"/>
    <w:next w:val="Standard"/>
    <w:autoRedefine/>
    <w:semiHidden/>
    <w:rsid w:val="001B1CF9"/>
    <w:pPr>
      <w:ind w:left="1200" w:hanging="200"/>
    </w:pPr>
  </w:style>
  <w:style w:type="paragraph" w:styleId="Index7">
    <w:name w:val="index 7"/>
    <w:basedOn w:val="Standard"/>
    <w:next w:val="Standard"/>
    <w:autoRedefine/>
    <w:semiHidden/>
    <w:rsid w:val="001B1CF9"/>
    <w:pPr>
      <w:ind w:left="1400" w:hanging="200"/>
    </w:pPr>
  </w:style>
  <w:style w:type="paragraph" w:styleId="Index8">
    <w:name w:val="index 8"/>
    <w:basedOn w:val="Standard"/>
    <w:next w:val="Standard"/>
    <w:autoRedefine/>
    <w:semiHidden/>
    <w:rsid w:val="001B1CF9"/>
    <w:pPr>
      <w:ind w:left="1600" w:hanging="200"/>
    </w:pPr>
  </w:style>
  <w:style w:type="paragraph" w:styleId="Index9">
    <w:name w:val="index 9"/>
    <w:basedOn w:val="Standard"/>
    <w:next w:val="Standard"/>
    <w:autoRedefine/>
    <w:semiHidden/>
    <w:rsid w:val="001B1CF9"/>
    <w:pPr>
      <w:ind w:left="1800" w:hanging="200"/>
    </w:pPr>
  </w:style>
  <w:style w:type="paragraph" w:styleId="Indexberschrift">
    <w:name w:val="index heading"/>
    <w:basedOn w:val="Standard"/>
    <w:next w:val="Index1"/>
    <w:semiHidden/>
    <w:rsid w:val="001B1CF9"/>
    <w:rPr>
      <w:rFonts w:cs="Arial"/>
      <w:b/>
      <w:bCs/>
    </w:rPr>
  </w:style>
  <w:style w:type="character" w:styleId="Zeilennummer">
    <w:name w:val="line number"/>
    <w:basedOn w:val="Absatz-Standardschriftart"/>
    <w:semiHidden/>
    <w:rsid w:val="001B1CF9"/>
  </w:style>
  <w:style w:type="paragraph" w:styleId="Liste">
    <w:name w:val="List"/>
    <w:basedOn w:val="Standard"/>
    <w:semiHidden/>
    <w:rsid w:val="001B1CF9"/>
    <w:pPr>
      <w:ind w:left="283" w:hanging="283"/>
    </w:pPr>
  </w:style>
  <w:style w:type="paragraph" w:styleId="Liste2">
    <w:name w:val="List 2"/>
    <w:basedOn w:val="Standard"/>
    <w:semiHidden/>
    <w:rsid w:val="001B1CF9"/>
    <w:pPr>
      <w:ind w:left="566" w:hanging="283"/>
    </w:pPr>
  </w:style>
  <w:style w:type="paragraph" w:styleId="Liste3">
    <w:name w:val="List 3"/>
    <w:basedOn w:val="Standard"/>
    <w:semiHidden/>
    <w:rsid w:val="001B1CF9"/>
    <w:pPr>
      <w:ind w:left="849" w:hanging="283"/>
    </w:pPr>
  </w:style>
  <w:style w:type="paragraph" w:styleId="Liste4">
    <w:name w:val="List 4"/>
    <w:basedOn w:val="Standard"/>
    <w:semiHidden/>
    <w:rsid w:val="001B1CF9"/>
    <w:pPr>
      <w:ind w:left="1132" w:hanging="283"/>
    </w:pPr>
  </w:style>
  <w:style w:type="paragraph" w:styleId="Liste5">
    <w:name w:val="List 5"/>
    <w:basedOn w:val="Standard"/>
    <w:semiHidden/>
    <w:rsid w:val="001B1CF9"/>
    <w:pPr>
      <w:ind w:left="1415" w:hanging="283"/>
    </w:pPr>
  </w:style>
  <w:style w:type="paragraph" w:styleId="Aufzhlungszeichen">
    <w:name w:val="List Bullet"/>
    <w:basedOn w:val="Standard"/>
    <w:semiHidden/>
    <w:rsid w:val="001B1CF9"/>
    <w:pPr>
      <w:numPr>
        <w:numId w:val="7"/>
      </w:numPr>
    </w:pPr>
  </w:style>
  <w:style w:type="paragraph" w:styleId="Aufzhlungszeichen2">
    <w:name w:val="List Bullet 2"/>
    <w:basedOn w:val="Standard"/>
    <w:semiHidden/>
    <w:rsid w:val="001B1CF9"/>
    <w:pPr>
      <w:numPr>
        <w:numId w:val="8"/>
      </w:numPr>
    </w:pPr>
  </w:style>
  <w:style w:type="paragraph" w:styleId="Aufzhlungszeichen3">
    <w:name w:val="List Bullet 3"/>
    <w:basedOn w:val="Standard"/>
    <w:semiHidden/>
    <w:rsid w:val="001B1CF9"/>
    <w:pPr>
      <w:numPr>
        <w:numId w:val="9"/>
      </w:numPr>
    </w:pPr>
  </w:style>
  <w:style w:type="paragraph" w:styleId="Aufzhlungszeichen4">
    <w:name w:val="List Bullet 4"/>
    <w:basedOn w:val="Standard"/>
    <w:semiHidden/>
    <w:rsid w:val="001B1CF9"/>
    <w:pPr>
      <w:numPr>
        <w:numId w:val="10"/>
      </w:numPr>
    </w:pPr>
  </w:style>
  <w:style w:type="paragraph" w:styleId="Aufzhlungszeichen5">
    <w:name w:val="List Bullet 5"/>
    <w:basedOn w:val="Standard"/>
    <w:semiHidden/>
    <w:rsid w:val="001B1CF9"/>
    <w:pPr>
      <w:numPr>
        <w:numId w:val="11"/>
      </w:numPr>
    </w:pPr>
  </w:style>
  <w:style w:type="paragraph" w:styleId="Listenfortsetzung">
    <w:name w:val="List Continue"/>
    <w:basedOn w:val="Standard"/>
    <w:semiHidden/>
    <w:rsid w:val="001B1CF9"/>
    <w:pPr>
      <w:spacing w:after="120"/>
      <w:ind w:left="283"/>
    </w:pPr>
  </w:style>
  <w:style w:type="paragraph" w:styleId="Listenfortsetzung2">
    <w:name w:val="List Continue 2"/>
    <w:basedOn w:val="Standard"/>
    <w:semiHidden/>
    <w:rsid w:val="001B1CF9"/>
    <w:pPr>
      <w:spacing w:after="120"/>
      <w:ind w:left="566"/>
    </w:pPr>
  </w:style>
  <w:style w:type="paragraph" w:styleId="Listenfortsetzung3">
    <w:name w:val="List Continue 3"/>
    <w:basedOn w:val="Standard"/>
    <w:semiHidden/>
    <w:rsid w:val="001B1CF9"/>
    <w:pPr>
      <w:spacing w:after="120"/>
      <w:ind w:left="849"/>
    </w:pPr>
  </w:style>
  <w:style w:type="paragraph" w:styleId="Listenfortsetzung4">
    <w:name w:val="List Continue 4"/>
    <w:basedOn w:val="Standard"/>
    <w:semiHidden/>
    <w:rsid w:val="001B1CF9"/>
    <w:pPr>
      <w:spacing w:after="120"/>
      <w:ind w:left="1132"/>
    </w:pPr>
  </w:style>
  <w:style w:type="paragraph" w:styleId="Listenfortsetzung5">
    <w:name w:val="List Continue 5"/>
    <w:basedOn w:val="Standard"/>
    <w:semiHidden/>
    <w:rsid w:val="001B1CF9"/>
    <w:pPr>
      <w:spacing w:after="120"/>
      <w:ind w:left="1415"/>
    </w:pPr>
  </w:style>
  <w:style w:type="paragraph" w:styleId="Listennummer">
    <w:name w:val="List Number"/>
    <w:basedOn w:val="Standard"/>
    <w:semiHidden/>
    <w:rsid w:val="001B1CF9"/>
    <w:pPr>
      <w:numPr>
        <w:numId w:val="12"/>
      </w:numPr>
    </w:pPr>
  </w:style>
  <w:style w:type="paragraph" w:styleId="Listennummer2">
    <w:name w:val="List Number 2"/>
    <w:basedOn w:val="Standard"/>
    <w:semiHidden/>
    <w:rsid w:val="001B1CF9"/>
    <w:pPr>
      <w:numPr>
        <w:numId w:val="13"/>
      </w:numPr>
    </w:pPr>
  </w:style>
  <w:style w:type="paragraph" w:styleId="Listennummer3">
    <w:name w:val="List Number 3"/>
    <w:basedOn w:val="Standard"/>
    <w:semiHidden/>
    <w:rsid w:val="001B1CF9"/>
    <w:pPr>
      <w:numPr>
        <w:numId w:val="14"/>
      </w:numPr>
    </w:pPr>
  </w:style>
  <w:style w:type="paragraph" w:styleId="Listennummer4">
    <w:name w:val="List Number 4"/>
    <w:basedOn w:val="Standard"/>
    <w:semiHidden/>
    <w:rsid w:val="001B1CF9"/>
    <w:pPr>
      <w:numPr>
        <w:numId w:val="15"/>
      </w:numPr>
    </w:pPr>
  </w:style>
  <w:style w:type="paragraph" w:styleId="Listennummer5">
    <w:name w:val="List Number 5"/>
    <w:basedOn w:val="Standard"/>
    <w:semiHidden/>
    <w:rsid w:val="001B1CF9"/>
    <w:pPr>
      <w:numPr>
        <w:numId w:val="16"/>
      </w:numPr>
    </w:pPr>
  </w:style>
  <w:style w:type="paragraph" w:styleId="Makrotext">
    <w:name w:val="macro"/>
    <w:semiHidden/>
    <w:rsid w:val="001B1CF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de-DE" w:eastAsia="de-DE"/>
    </w:rPr>
  </w:style>
  <w:style w:type="paragraph" w:styleId="Nachrichtenkopf">
    <w:name w:val="Message Header"/>
    <w:basedOn w:val="Standard"/>
    <w:semiHidden/>
    <w:rsid w:val="001B1CF9"/>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StandardWeb">
    <w:name w:val="Normal (Web)"/>
    <w:basedOn w:val="Standard"/>
    <w:semiHidden/>
    <w:rsid w:val="001B1CF9"/>
    <w:rPr>
      <w:rFonts w:ascii="Times New Roman" w:hAnsi="Times New Roman"/>
      <w:sz w:val="24"/>
      <w:szCs w:val="24"/>
    </w:rPr>
  </w:style>
  <w:style w:type="paragraph" w:styleId="Standardeinzug">
    <w:name w:val="Normal Indent"/>
    <w:basedOn w:val="Standard"/>
    <w:semiHidden/>
    <w:rsid w:val="001B1CF9"/>
    <w:pPr>
      <w:ind w:left="708"/>
    </w:pPr>
  </w:style>
  <w:style w:type="paragraph" w:styleId="Fu-Endnotenberschrift">
    <w:name w:val="Note Heading"/>
    <w:basedOn w:val="Standard"/>
    <w:next w:val="Standard"/>
    <w:semiHidden/>
    <w:rsid w:val="001B1CF9"/>
  </w:style>
  <w:style w:type="paragraph" w:styleId="NurText">
    <w:name w:val="Plain Text"/>
    <w:basedOn w:val="Standard"/>
    <w:semiHidden/>
    <w:rsid w:val="001B1CF9"/>
    <w:rPr>
      <w:rFonts w:ascii="Courier New" w:hAnsi="Courier New" w:cs="Courier New"/>
    </w:rPr>
  </w:style>
  <w:style w:type="paragraph" w:styleId="Anrede">
    <w:name w:val="Salutation"/>
    <w:basedOn w:val="Standard"/>
    <w:next w:val="Standard"/>
    <w:semiHidden/>
    <w:rsid w:val="001B1CF9"/>
  </w:style>
  <w:style w:type="character" w:styleId="Fett">
    <w:name w:val="Strong"/>
    <w:uiPriority w:val="19"/>
    <w:qFormat/>
    <w:rsid w:val="001B1CF9"/>
    <w:rPr>
      <w:b/>
      <w:bCs/>
    </w:rPr>
  </w:style>
  <w:style w:type="paragraph" w:styleId="Untertitel">
    <w:name w:val="Subtitle"/>
    <w:basedOn w:val="Standard"/>
    <w:uiPriority w:val="19"/>
    <w:qFormat/>
    <w:rsid w:val="001B1CF9"/>
    <w:pPr>
      <w:spacing w:after="60"/>
      <w:jc w:val="center"/>
      <w:outlineLvl w:val="1"/>
    </w:pPr>
    <w:rPr>
      <w:rFonts w:cs="Arial"/>
      <w:sz w:val="24"/>
      <w:szCs w:val="24"/>
    </w:rPr>
  </w:style>
  <w:style w:type="table" w:styleId="Tabelle3D-Effekt1">
    <w:name w:val="Table 3D effects 1"/>
    <w:basedOn w:val="NormaleTabelle"/>
    <w:semiHidden/>
    <w:rsid w:val="001B1CF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1B1CF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1B1CF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semiHidden/>
    <w:rsid w:val="001B1CF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1B1CF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1B1CF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1B1CF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semiHidden/>
    <w:rsid w:val="001B1CF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1B1CF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1B1CF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semiHidden/>
    <w:rsid w:val="001B1CF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1B1CF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1B1CF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1B1CF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1B1CF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semiHidden/>
    <w:rsid w:val="001B1CF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semiHidden/>
    <w:rsid w:val="001B1CF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nraster">
    <w:name w:val="Table Grid"/>
    <w:basedOn w:val="NormaleTabelle"/>
    <w:rsid w:val="001B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Raster1">
    <w:name w:val="Table Grid 1"/>
    <w:basedOn w:val="NormaleTabelle"/>
    <w:semiHidden/>
    <w:rsid w:val="001B1C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1B1CF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1B1CF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1B1CF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1B1CF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1B1CF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1B1CF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1B1CF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semiHidden/>
    <w:rsid w:val="001B1CF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1B1CF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1B1CF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1B1CF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1B1CF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1B1CF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1B1CF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1B1CF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semiHidden/>
    <w:rsid w:val="001B1CF9"/>
    <w:pPr>
      <w:ind w:left="200" w:hanging="200"/>
    </w:pPr>
  </w:style>
  <w:style w:type="paragraph" w:styleId="Abbildungsverzeichnis">
    <w:name w:val="table of figures"/>
    <w:basedOn w:val="Standard"/>
    <w:next w:val="Standard"/>
    <w:semiHidden/>
    <w:rsid w:val="001B1CF9"/>
  </w:style>
  <w:style w:type="table" w:styleId="TabelleProfessionell">
    <w:name w:val="Table Professional"/>
    <w:basedOn w:val="NormaleTabelle"/>
    <w:semiHidden/>
    <w:rsid w:val="001B1C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semiHidden/>
    <w:rsid w:val="001B1CF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1B1CF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1B1CF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Spezial1">
    <w:name w:val="Table Subtle 1"/>
    <w:basedOn w:val="NormaleTabelle"/>
    <w:semiHidden/>
    <w:rsid w:val="001B1CF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1B1CF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semiHidden/>
    <w:rsid w:val="001B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semiHidden/>
    <w:rsid w:val="001B1CF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1B1CF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1B1CF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uiPriority w:val="19"/>
    <w:qFormat/>
    <w:rsid w:val="001B1CF9"/>
    <w:pPr>
      <w:spacing w:before="240" w:after="60"/>
      <w:jc w:val="center"/>
      <w:outlineLvl w:val="0"/>
    </w:pPr>
    <w:rPr>
      <w:rFonts w:cs="Arial"/>
      <w:b/>
      <w:bCs/>
      <w:kern w:val="28"/>
      <w:sz w:val="32"/>
      <w:szCs w:val="32"/>
    </w:rPr>
  </w:style>
  <w:style w:type="paragraph" w:styleId="RGV-berschrift">
    <w:name w:val="toa heading"/>
    <w:basedOn w:val="Standard"/>
    <w:next w:val="Standard"/>
    <w:semiHidden/>
    <w:rsid w:val="001B1CF9"/>
    <w:pPr>
      <w:spacing w:before="120"/>
    </w:pPr>
    <w:rPr>
      <w:rFonts w:cs="Arial"/>
      <w:b/>
      <w:bCs/>
      <w:sz w:val="24"/>
      <w:szCs w:val="24"/>
    </w:rPr>
  </w:style>
  <w:style w:type="paragraph" w:styleId="Verzeichnis8">
    <w:name w:val="toc 8"/>
    <w:basedOn w:val="Standard"/>
    <w:next w:val="Standard"/>
    <w:autoRedefine/>
    <w:uiPriority w:val="39"/>
    <w:rsid w:val="000357C4"/>
    <w:pPr>
      <w:ind w:left="221"/>
    </w:pPr>
    <w:rPr>
      <w:szCs w:val="22"/>
    </w:rPr>
  </w:style>
  <w:style w:type="paragraph" w:styleId="Verzeichnis9">
    <w:name w:val="toc 9"/>
    <w:basedOn w:val="Standard"/>
    <w:next w:val="Standard"/>
    <w:autoRedefine/>
    <w:uiPriority w:val="39"/>
    <w:rsid w:val="000357C4"/>
    <w:pPr>
      <w:ind w:left="221"/>
    </w:pPr>
    <w:rPr>
      <w:szCs w:val="22"/>
    </w:rPr>
  </w:style>
  <w:style w:type="paragraph" w:customStyle="1" w:styleId="MTStandardSimple">
    <w:name w:val="_MTStandardSimple"/>
    <w:basedOn w:val="MTStandard"/>
    <w:uiPriority w:val="19"/>
    <w:rsid w:val="000357C4"/>
    <w:pPr>
      <w:spacing w:line="240" w:lineRule="auto"/>
    </w:pPr>
    <w:rPr>
      <w:szCs w:val="24"/>
    </w:rPr>
  </w:style>
  <w:style w:type="paragraph" w:customStyle="1" w:styleId="MTHeaderFooter">
    <w:name w:val="_MTHeaderFooter"/>
    <w:basedOn w:val="MTStandardSimple"/>
    <w:uiPriority w:val="19"/>
    <w:rsid w:val="00B92F73"/>
    <w:pPr>
      <w:spacing w:before="0" w:after="0"/>
    </w:pPr>
    <w:rPr>
      <w:rFonts w:eastAsia="MS Mincho"/>
      <w:noProof/>
      <w:sz w:val="16"/>
    </w:rPr>
  </w:style>
  <w:style w:type="paragraph" w:customStyle="1" w:styleId="MTHeaderFooter7">
    <w:name w:val="_MTHeaderFooter7"/>
    <w:basedOn w:val="MTHeaderFooter"/>
    <w:uiPriority w:val="19"/>
    <w:rsid w:val="00B92F73"/>
    <w:rPr>
      <w:sz w:val="14"/>
    </w:rPr>
  </w:style>
  <w:style w:type="paragraph" w:customStyle="1" w:styleId="MTHeaderFooter9">
    <w:name w:val="_MTHeaderFooter9"/>
    <w:basedOn w:val="MTHeaderFooter"/>
    <w:uiPriority w:val="19"/>
    <w:rsid w:val="00B92F73"/>
    <w:rPr>
      <w:sz w:val="18"/>
    </w:rPr>
  </w:style>
  <w:style w:type="paragraph" w:customStyle="1" w:styleId="MTHeaderFooter9Bold">
    <w:name w:val="_MTHeaderFooter9Bold"/>
    <w:basedOn w:val="MTHeaderFooter9"/>
    <w:uiPriority w:val="19"/>
    <w:rsid w:val="00B92F73"/>
    <w:rPr>
      <w:b/>
    </w:rPr>
  </w:style>
  <w:style w:type="paragraph" w:customStyle="1" w:styleId="MTCoverpageDocumentTitle">
    <w:name w:val="_MTCoverpageDocumentTitle"/>
    <w:basedOn w:val="MTStandardSimple"/>
    <w:uiPriority w:val="19"/>
    <w:rsid w:val="00B92F73"/>
    <w:pPr>
      <w:spacing w:before="0" w:after="0"/>
    </w:pPr>
    <w:rPr>
      <w:sz w:val="28"/>
      <w:lang w:val="en-US"/>
    </w:rPr>
  </w:style>
  <w:style w:type="paragraph" w:customStyle="1" w:styleId="MTCoverpageDocumentTitleBold">
    <w:name w:val="_MTCoverpageDocumentTitleBold"/>
    <w:basedOn w:val="MTCoverpageDocumentTitle"/>
    <w:uiPriority w:val="19"/>
    <w:rsid w:val="00B92F73"/>
    <w:rPr>
      <w:b/>
    </w:rPr>
  </w:style>
  <w:style w:type="paragraph" w:customStyle="1" w:styleId="MTCoverpageProject">
    <w:name w:val="_MTCoverpageProject"/>
    <w:basedOn w:val="MTCoverpageDocumentTitle"/>
    <w:uiPriority w:val="19"/>
    <w:rsid w:val="00A325AD"/>
    <w:rPr>
      <w:sz w:val="44"/>
    </w:rPr>
  </w:style>
  <w:style w:type="paragraph" w:customStyle="1" w:styleId="MTCoverpageProjectBold">
    <w:name w:val="_MTCoverpageProjectBold"/>
    <w:basedOn w:val="MTCoverpageProject"/>
    <w:uiPriority w:val="19"/>
    <w:rsid w:val="00A325AD"/>
    <w:rPr>
      <w:b/>
    </w:rPr>
  </w:style>
  <w:style w:type="paragraph" w:customStyle="1" w:styleId="MTTableTextSimple">
    <w:name w:val="_MTTableTextSimple"/>
    <w:basedOn w:val="MTTableText"/>
    <w:uiPriority w:val="19"/>
    <w:rsid w:val="00A325AD"/>
    <w:pPr>
      <w:spacing w:line="240" w:lineRule="auto"/>
    </w:pPr>
    <w:rPr>
      <w:rFonts w:eastAsia="MS Mincho"/>
    </w:rPr>
  </w:style>
  <w:style w:type="character" w:customStyle="1" w:styleId="MTHeadingChar">
    <w:name w:val="_MTHeading Char"/>
    <w:link w:val="MTHeading"/>
    <w:uiPriority w:val="3"/>
    <w:rsid w:val="009B0196"/>
    <w:rPr>
      <w:rFonts w:ascii="Arial" w:hAnsi="Arial"/>
      <w:b/>
      <w:sz w:val="22"/>
      <w:lang w:val="en-GB"/>
    </w:rPr>
  </w:style>
  <w:style w:type="character" w:customStyle="1" w:styleId="MTTableTextChar">
    <w:name w:val="_MTTableText Char"/>
    <w:link w:val="MTTableText"/>
    <w:uiPriority w:val="2"/>
    <w:locked/>
    <w:rsid w:val="009B0196"/>
    <w:rPr>
      <w:rFonts w:ascii="Arial" w:hAnsi="Arial"/>
      <w:sz w:val="22"/>
      <w:lang w:val="en-GB"/>
    </w:rPr>
  </w:style>
  <w:style w:type="character" w:customStyle="1" w:styleId="MTTableHeaderChar">
    <w:name w:val="_MTTableHeader Char"/>
    <w:link w:val="MTTableHeader"/>
    <w:uiPriority w:val="2"/>
    <w:rsid w:val="009B0196"/>
    <w:rPr>
      <w:rFonts w:ascii="Arial" w:hAnsi="Arial"/>
      <w:b/>
      <w:sz w:val="22"/>
      <w:lang w:val="en-GB"/>
    </w:rPr>
  </w:style>
  <w:style w:type="character" w:customStyle="1" w:styleId="MTBulletChar">
    <w:name w:val="_MTBullet Char"/>
    <w:link w:val="MTBullet"/>
    <w:locked/>
    <w:rsid w:val="00F94953"/>
    <w:rPr>
      <w:rFonts w:ascii="Arial" w:hAnsi="Arial"/>
      <w:sz w:val="22"/>
      <w:lang w:val="en-GB"/>
    </w:rPr>
  </w:style>
  <w:style w:type="paragraph" w:styleId="Listenabsatz">
    <w:name w:val="List Paragraph"/>
    <w:basedOn w:val="Standard"/>
    <w:uiPriority w:val="34"/>
    <w:qFormat/>
    <w:rsid w:val="001962E3"/>
    <w:pPr>
      <w:ind w:left="720"/>
      <w:contextualSpacing/>
    </w:pPr>
  </w:style>
  <w:style w:type="paragraph" w:customStyle="1" w:styleId="verborgen">
    <w:name w:val="verborgen"/>
    <w:basedOn w:val="Standard"/>
    <w:uiPriority w:val="19"/>
    <w:rsid w:val="001E5294"/>
    <w:pPr>
      <w:tabs>
        <w:tab w:val="left" w:pos="1426"/>
        <w:tab w:val="left" w:pos="4536"/>
        <w:tab w:val="left" w:pos="7371"/>
      </w:tabs>
      <w:spacing w:line="312" w:lineRule="exact"/>
      <w:ind w:right="284"/>
    </w:pPr>
    <w:rPr>
      <w:vanish/>
      <w:color w:val="FF0000"/>
      <w:lang w:val="en-GB"/>
    </w:rPr>
  </w:style>
  <w:style w:type="paragraph" w:customStyle="1" w:styleId="techDat1">
    <w:name w:val="techDat 1"/>
    <w:uiPriority w:val="19"/>
    <w:rsid w:val="001E5294"/>
    <w:pPr>
      <w:tabs>
        <w:tab w:val="left" w:pos="4536"/>
      </w:tabs>
      <w:spacing w:before="60" w:after="60" w:line="288" w:lineRule="exact"/>
      <w:ind w:left="4536" w:hanging="4536"/>
    </w:pPr>
    <w:rPr>
      <w:rFonts w:ascii="Arial" w:hAnsi="Arial"/>
      <w:sz w:val="22"/>
      <w:lang w:val="de-DE" w:eastAsia="en-US"/>
    </w:rPr>
  </w:style>
  <w:style w:type="paragraph" w:customStyle="1" w:styleId="Text">
    <w:name w:val="Text"/>
    <w:basedOn w:val="Standard"/>
    <w:uiPriority w:val="19"/>
    <w:rsid w:val="001E5294"/>
    <w:pPr>
      <w:tabs>
        <w:tab w:val="left" w:pos="568"/>
        <w:tab w:val="left" w:pos="4536"/>
        <w:tab w:val="decimal" w:pos="7371"/>
      </w:tabs>
      <w:spacing w:before="120" w:after="120" w:line="240" w:lineRule="atLeast"/>
    </w:pPr>
    <w:rPr>
      <w:lang w:val="en-GB"/>
    </w:rPr>
  </w:style>
  <w:style w:type="character" w:customStyle="1" w:styleId="MTHeadingSCS3Char">
    <w:name w:val="_MTHeading_SCS_3 Char"/>
    <w:link w:val="MTHeadingSCS3"/>
    <w:uiPriority w:val="3"/>
    <w:rsid w:val="009B0196"/>
    <w:rPr>
      <w:rFonts w:ascii="Arial" w:hAnsi="Arial"/>
      <w:b/>
      <w:sz w:val="24"/>
      <w:lang w:val="en-GB"/>
    </w:rPr>
  </w:style>
  <w:style w:type="character" w:customStyle="1" w:styleId="MTHeading1Char">
    <w:name w:val="_MTHeading1 Char"/>
    <w:link w:val="MTHeading1"/>
    <w:rsid w:val="009B0196"/>
    <w:rPr>
      <w:rFonts w:ascii="Arial" w:hAnsi="Arial"/>
      <w:b/>
      <w:sz w:val="28"/>
      <w:lang w:val="en-GB"/>
    </w:rPr>
  </w:style>
  <w:style w:type="character" w:customStyle="1" w:styleId="MTHeading2Char">
    <w:name w:val="_MTHeading2 Char"/>
    <w:link w:val="MTHeading2"/>
    <w:rsid w:val="009B0196"/>
    <w:rPr>
      <w:rFonts w:ascii="Arial" w:hAnsi="Arial"/>
      <w:b/>
      <w:sz w:val="24"/>
      <w:lang w:val="en-GB"/>
    </w:rPr>
  </w:style>
  <w:style w:type="character" w:customStyle="1" w:styleId="MTHeading3Char">
    <w:name w:val="_MTHeading3 Char"/>
    <w:basedOn w:val="MTHeading2Char"/>
    <w:link w:val="MTHeading3"/>
    <w:rsid w:val="009B0196"/>
    <w:rPr>
      <w:rFonts w:ascii="Arial" w:hAnsi="Arial"/>
      <w:b/>
      <w:sz w:val="24"/>
      <w:lang w:val="en-GB"/>
    </w:rPr>
  </w:style>
  <w:style w:type="character" w:customStyle="1" w:styleId="MTHeading4Char">
    <w:name w:val="_MTHeading4 Char"/>
    <w:basedOn w:val="MTHeading3Char"/>
    <w:link w:val="MTHeading4"/>
    <w:rsid w:val="009B0196"/>
    <w:rPr>
      <w:rFonts w:ascii="Arial" w:hAnsi="Arial"/>
      <w:b/>
      <w:sz w:val="24"/>
      <w:lang w:val="en-GB"/>
    </w:rPr>
  </w:style>
  <w:style w:type="character" w:styleId="NichtaufgelsteErwhnung">
    <w:name w:val="Unresolved Mention"/>
    <w:basedOn w:val="Absatz-Standardschriftart"/>
    <w:uiPriority w:val="99"/>
    <w:semiHidden/>
    <w:unhideWhenUsed/>
    <w:rsid w:val="001E5294"/>
    <w:rPr>
      <w:color w:val="605E5C"/>
      <w:shd w:val="clear" w:color="auto" w:fill="E1DFDD"/>
    </w:rPr>
  </w:style>
  <w:style w:type="paragraph" w:customStyle="1" w:styleId="MCLTEXT">
    <w:name w:val="MCL_TEXT"/>
    <w:basedOn w:val="Standard"/>
    <w:link w:val="MCLTEXTZchn"/>
    <w:uiPriority w:val="19"/>
    <w:rsid w:val="001E5294"/>
    <w:pPr>
      <w:spacing w:after="120"/>
      <w:ind w:left="284"/>
    </w:pPr>
    <w:rPr>
      <w:rFonts w:ascii="Calibri" w:hAnsi="Calibri"/>
      <w:sz w:val="24"/>
      <w:szCs w:val="22"/>
    </w:rPr>
  </w:style>
  <w:style w:type="character" w:customStyle="1" w:styleId="MCLTEXTZchn">
    <w:name w:val="MCL_TEXT Zchn"/>
    <w:link w:val="MCLTEXT"/>
    <w:uiPriority w:val="19"/>
    <w:rsid w:val="001E5294"/>
    <w:rPr>
      <w:rFonts w:ascii="Calibri" w:hAnsi="Calibri"/>
      <w:sz w:val="24"/>
      <w:szCs w:val="22"/>
      <w:lang w:val="en-US" w:eastAsia="en-US"/>
    </w:rPr>
  </w:style>
  <w:style w:type="character" w:customStyle="1" w:styleId="MTHeading5Zchn">
    <w:name w:val="_MTHeading5 Zchn"/>
    <w:basedOn w:val="Absatz-Standardschriftart"/>
    <w:link w:val="MTHeading5"/>
    <w:locked/>
    <w:rsid w:val="009B0196"/>
    <w:rPr>
      <w:rFonts w:ascii="Arial" w:hAnsi="Arial"/>
      <w:b/>
      <w:sz w:val="24"/>
      <w:lang w:val="en-GB"/>
    </w:rPr>
  </w:style>
  <w:style w:type="character" w:customStyle="1" w:styleId="MTTableTextZchn">
    <w:name w:val="_MTTableText Zchn"/>
    <w:uiPriority w:val="29"/>
    <w:rsid w:val="0018353D"/>
    <w:rPr>
      <w:rFonts w:ascii="Arial" w:hAnsi="Arial"/>
      <w:sz w:val="22"/>
      <w:lang w:val="en-GB"/>
    </w:rPr>
  </w:style>
  <w:style w:type="paragraph" w:styleId="berarbeitung">
    <w:name w:val="Revision"/>
    <w:hidden/>
    <w:uiPriority w:val="99"/>
    <w:semiHidden/>
    <w:rsid w:val="007B702E"/>
    <w:rPr>
      <w:rFonts w:ascii="Arial" w:hAnsi="Arial"/>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17780">
      <w:bodyDiv w:val="1"/>
      <w:marLeft w:val="0"/>
      <w:marRight w:val="0"/>
      <w:marTop w:val="0"/>
      <w:marBottom w:val="0"/>
      <w:divBdr>
        <w:top w:val="none" w:sz="0" w:space="0" w:color="auto"/>
        <w:left w:val="none" w:sz="0" w:space="0" w:color="auto"/>
        <w:bottom w:val="none" w:sz="0" w:space="0" w:color="auto"/>
        <w:right w:val="none" w:sz="0" w:space="0" w:color="auto"/>
      </w:divBdr>
    </w:div>
    <w:div w:id="194194918">
      <w:bodyDiv w:val="1"/>
      <w:marLeft w:val="0"/>
      <w:marRight w:val="0"/>
      <w:marTop w:val="0"/>
      <w:marBottom w:val="0"/>
      <w:divBdr>
        <w:top w:val="none" w:sz="0" w:space="0" w:color="auto"/>
        <w:left w:val="none" w:sz="0" w:space="0" w:color="auto"/>
        <w:bottom w:val="none" w:sz="0" w:space="0" w:color="auto"/>
        <w:right w:val="none" w:sz="0" w:space="0" w:color="auto"/>
      </w:divBdr>
    </w:div>
    <w:div w:id="313342591">
      <w:bodyDiv w:val="1"/>
      <w:marLeft w:val="0"/>
      <w:marRight w:val="0"/>
      <w:marTop w:val="0"/>
      <w:marBottom w:val="0"/>
      <w:divBdr>
        <w:top w:val="none" w:sz="0" w:space="0" w:color="auto"/>
        <w:left w:val="none" w:sz="0" w:space="0" w:color="auto"/>
        <w:bottom w:val="none" w:sz="0" w:space="0" w:color="auto"/>
        <w:right w:val="none" w:sz="0" w:space="0" w:color="auto"/>
      </w:divBdr>
    </w:div>
    <w:div w:id="323359342">
      <w:bodyDiv w:val="1"/>
      <w:marLeft w:val="0"/>
      <w:marRight w:val="0"/>
      <w:marTop w:val="0"/>
      <w:marBottom w:val="0"/>
      <w:divBdr>
        <w:top w:val="none" w:sz="0" w:space="0" w:color="auto"/>
        <w:left w:val="none" w:sz="0" w:space="0" w:color="auto"/>
        <w:bottom w:val="none" w:sz="0" w:space="0" w:color="auto"/>
        <w:right w:val="none" w:sz="0" w:space="0" w:color="auto"/>
      </w:divBdr>
    </w:div>
    <w:div w:id="487213863">
      <w:bodyDiv w:val="1"/>
      <w:marLeft w:val="0"/>
      <w:marRight w:val="0"/>
      <w:marTop w:val="0"/>
      <w:marBottom w:val="0"/>
      <w:divBdr>
        <w:top w:val="none" w:sz="0" w:space="0" w:color="auto"/>
        <w:left w:val="none" w:sz="0" w:space="0" w:color="auto"/>
        <w:bottom w:val="none" w:sz="0" w:space="0" w:color="auto"/>
        <w:right w:val="none" w:sz="0" w:space="0" w:color="auto"/>
      </w:divBdr>
    </w:div>
    <w:div w:id="1831025080">
      <w:bodyDiv w:val="1"/>
      <w:marLeft w:val="0"/>
      <w:marRight w:val="0"/>
      <w:marTop w:val="0"/>
      <w:marBottom w:val="0"/>
      <w:divBdr>
        <w:top w:val="none" w:sz="0" w:space="0" w:color="auto"/>
        <w:left w:val="none" w:sz="0" w:space="0" w:color="auto"/>
        <w:bottom w:val="none" w:sz="0" w:space="0" w:color="auto"/>
        <w:right w:val="none" w:sz="0" w:space="0" w:color="auto"/>
      </w:divBdr>
      <w:divsChild>
        <w:div w:id="863518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microsoft.com/office/2007/relationships/hdphoto" Target="media/hdphoto1.wdp"/><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image" Target="media/image18.jp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IEMENS%20-%20Vorlagen\MT\MT_TechnicalSpecific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12F0A-E253-4AF0-B349-07BFB21BF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MT_TechnicalSpecification</Template>
  <TotalTime>0</TotalTime>
  <Pages>138</Pages>
  <Words>17057</Words>
  <Characters>107461</Characters>
  <Application>Microsoft Office Word</Application>
  <DocSecurity>0</DocSecurity>
  <Lines>895</Lines>
  <Paragraphs>248</Paragraphs>
  <ScaleCrop>false</ScaleCrop>
  <HeadingPairs>
    <vt:vector size="2" baseType="variant">
      <vt:variant>
        <vt:lpstr>Title</vt:lpstr>
      </vt:variant>
      <vt:variant>
        <vt:i4>1</vt:i4>
      </vt:variant>
    </vt:vector>
  </HeadingPairs>
  <TitlesOfParts>
    <vt:vector size="1" baseType="lpstr">
      <vt:lpstr>9JC6_CB_41_CB1-7_Mech_Rev0.docx</vt:lpstr>
    </vt:vector>
  </TitlesOfParts>
  <Manager/>
  <Company>Siemens AG</Company>
  <LinksUpToDate>false</LinksUpToDate>
  <CharactersWithSpaces>124270</CharactersWithSpaces>
  <SharedDoc>false</SharedDoc>
  <HLinks>
    <vt:vector size="438" baseType="variant">
      <vt:variant>
        <vt:i4>2031678</vt:i4>
      </vt:variant>
      <vt:variant>
        <vt:i4>461</vt:i4>
      </vt:variant>
      <vt:variant>
        <vt:i4>0</vt:i4>
      </vt:variant>
      <vt:variant>
        <vt:i4>5</vt:i4>
      </vt:variant>
      <vt:variant>
        <vt:lpwstr/>
      </vt:variant>
      <vt:variant>
        <vt:lpwstr>_Toc410899384</vt:lpwstr>
      </vt:variant>
      <vt:variant>
        <vt:i4>2031678</vt:i4>
      </vt:variant>
      <vt:variant>
        <vt:i4>455</vt:i4>
      </vt:variant>
      <vt:variant>
        <vt:i4>0</vt:i4>
      </vt:variant>
      <vt:variant>
        <vt:i4>5</vt:i4>
      </vt:variant>
      <vt:variant>
        <vt:lpwstr/>
      </vt:variant>
      <vt:variant>
        <vt:lpwstr>_Toc410899383</vt:lpwstr>
      </vt:variant>
      <vt:variant>
        <vt:i4>2031678</vt:i4>
      </vt:variant>
      <vt:variant>
        <vt:i4>449</vt:i4>
      </vt:variant>
      <vt:variant>
        <vt:i4>0</vt:i4>
      </vt:variant>
      <vt:variant>
        <vt:i4>5</vt:i4>
      </vt:variant>
      <vt:variant>
        <vt:lpwstr/>
      </vt:variant>
      <vt:variant>
        <vt:lpwstr>_Toc410899382</vt:lpwstr>
      </vt:variant>
      <vt:variant>
        <vt:i4>2031678</vt:i4>
      </vt:variant>
      <vt:variant>
        <vt:i4>443</vt:i4>
      </vt:variant>
      <vt:variant>
        <vt:i4>0</vt:i4>
      </vt:variant>
      <vt:variant>
        <vt:i4>5</vt:i4>
      </vt:variant>
      <vt:variant>
        <vt:lpwstr/>
      </vt:variant>
      <vt:variant>
        <vt:lpwstr>_Toc410899381</vt:lpwstr>
      </vt:variant>
      <vt:variant>
        <vt:i4>2031678</vt:i4>
      </vt:variant>
      <vt:variant>
        <vt:i4>437</vt:i4>
      </vt:variant>
      <vt:variant>
        <vt:i4>0</vt:i4>
      </vt:variant>
      <vt:variant>
        <vt:i4>5</vt:i4>
      </vt:variant>
      <vt:variant>
        <vt:lpwstr/>
      </vt:variant>
      <vt:variant>
        <vt:lpwstr>_Toc410899380</vt:lpwstr>
      </vt:variant>
      <vt:variant>
        <vt:i4>1048638</vt:i4>
      </vt:variant>
      <vt:variant>
        <vt:i4>431</vt:i4>
      </vt:variant>
      <vt:variant>
        <vt:i4>0</vt:i4>
      </vt:variant>
      <vt:variant>
        <vt:i4>5</vt:i4>
      </vt:variant>
      <vt:variant>
        <vt:lpwstr/>
      </vt:variant>
      <vt:variant>
        <vt:lpwstr>_Toc410899379</vt:lpwstr>
      </vt:variant>
      <vt:variant>
        <vt:i4>1048638</vt:i4>
      </vt:variant>
      <vt:variant>
        <vt:i4>425</vt:i4>
      </vt:variant>
      <vt:variant>
        <vt:i4>0</vt:i4>
      </vt:variant>
      <vt:variant>
        <vt:i4>5</vt:i4>
      </vt:variant>
      <vt:variant>
        <vt:lpwstr/>
      </vt:variant>
      <vt:variant>
        <vt:lpwstr>_Toc410899378</vt:lpwstr>
      </vt:variant>
      <vt:variant>
        <vt:i4>1048638</vt:i4>
      </vt:variant>
      <vt:variant>
        <vt:i4>419</vt:i4>
      </vt:variant>
      <vt:variant>
        <vt:i4>0</vt:i4>
      </vt:variant>
      <vt:variant>
        <vt:i4>5</vt:i4>
      </vt:variant>
      <vt:variant>
        <vt:lpwstr/>
      </vt:variant>
      <vt:variant>
        <vt:lpwstr>_Toc410899377</vt:lpwstr>
      </vt:variant>
      <vt:variant>
        <vt:i4>1048638</vt:i4>
      </vt:variant>
      <vt:variant>
        <vt:i4>413</vt:i4>
      </vt:variant>
      <vt:variant>
        <vt:i4>0</vt:i4>
      </vt:variant>
      <vt:variant>
        <vt:i4>5</vt:i4>
      </vt:variant>
      <vt:variant>
        <vt:lpwstr/>
      </vt:variant>
      <vt:variant>
        <vt:lpwstr>_Toc410899376</vt:lpwstr>
      </vt:variant>
      <vt:variant>
        <vt:i4>1048638</vt:i4>
      </vt:variant>
      <vt:variant>
        <vt:i4>407</vt:i4>
      </vt:variant>
      <vt:variant>
        <vt:i4>0</vt:i4>
      </vt:variant>
      <vt:variant>
        <vt:i4>5</vt:i4>
      </vt:variant>
      <vt:variant>
        <vt:lpwstr/>
      </vt:variant>
      <vt:variant>
        <vt:lpwstr>_Toc410899375</vt:lpwstr>
      </vt:variant>
      <vt:variant>
        <vt:i4>1048638</vt:i4>
      </vt:variant>
      <vt:variant>
        <vt:i4>401</vt:i4>
      </vt:variant>
      <vt:variant>
        <vt:i4>0</vt:i4>
      </vt:variant>
      <vt:variant>
        <vt:i4>5</vt:i4>
      </vt:variant>
      <vt:variant>
        <vt:lpwstr/>
      </vt:variant>
      <vt:variant>
        <vt:lpwstr>_Toc410899374</vt:lpwstr>
      </vt:variant>
      <vt:variant>
        <vt:i4>1048638</vt:i4>
      </vt:variant>
      <vt:variant>
        <vt:i4>395</vt:i4>
      </vt:variant>
      <vt:variant>
        <vt:i4>0</vt:i4>
      </vt:variant>
      <vt:variant>
        <vt:i4>5</vt:i4>
      </vt:variant>
      <vt:variant>
        <vt:lpwstr/>
      </vt:variant>
      <vt:variant>
        <vt:lpwstr>_Toc410899373</vt:lpwstr>
      </vt:variant>
      <vt:variant>
        <vt:i4>1048638</vt:i4>
      </vt:variant>
      <vt:variant>
        <vt:i4>389</vt:i4>
      </vt:variant>
      <vt:variant>
        <vt:i4>0</vt:i4>
      </vt:variant>
      <vt:variant>
        <vt:i4>5</vt:i4>
      </vt:variant>
      <vt:variant>
        <vt:lpwstr/>
      </vt:variant>
      <vt:variant>
        <vt:lpwstr>_Toc410899372</vt:lpwstr>
      </vt:variant>
      <vt:variant>
        <vt:i4>1048638</vt:i4>
      </vt:variant>
      <vt:variant>
        <vt:i4>383</vt:i4>
      </vt:variant>
      <vt:variant>
        <vt:i4>0</vt:i4>
      </vt:variant>
      <vt:variant>
        <vt:i4>5</vt:i4>
      </vt:variant>
      <vt:variant>
        <vt:lpwstr/>
      </vt:variant>
      <vt:variant>
        <vt:lpwstr>_Toc410899371</vt:lpwstr>
      </vt:variant>
      <vt:variant>
        <vt:i4>1048638</vt:i4>
      </vt:variant>
      <vt:variant>
        <vt:i4>377</vt:i4>
      </vt:variant>
      <vt:variant>
        <vt:i4>0</vt:i4>
      </vt:variant>
      <vt:variant>
        <vt:i4>5</vt:i4>
      </vt:variant>
      <vt:variant>
        <vt:lpwstr/>
      </vt:variant>
      <vt:variant>
        <vt:lpwstr>_Toc410899370</vt:lpwstr>
      </vt:variant>
      <vt:variant>
        <vt:i4>1114174</vt:i4>
      </vt:variant>
      <vt:variant>
        <vt:i4>371</vt:i4>
      </vt:variant>
      <vt:variant>
        <vt:i4>0</vt:i4>
      </vt:variant>
      <vt:variant>
        <vt:i4>5</vt:i4>
      </vt:variant>
      <vt:variant>
        <vt:lpwstr/>
      </vt:variant>
      <vt:variant>
        <vt:lpwstr>_Toc410899369</vt:lpwstr>
      </vt:variant>
      <vt:variant>
        <vt:i4>1114174</vt:i4>
      </vt:variant>
      <vt:variant>
        <vt:i4>365</vt:i4>
      </vt:variant>
      <vt:variant>
        <vt:i4>0</vt:i4>
      </vt:variant>
      <vt:variant>
        <vt:i4>5</vt:i4>
      </vt:variant>
      <vt:variant>
        <vt:lpwstr/>
      </vt:variant>
      <vt:variant>
        <vt:lpwstr>_Toc410899368</vt:lpwstr>
      </vt:variant>
      <vt:variant>
        <vt:i4>1114174</vt:i4>
      </vt:variant>
      <vt:variant>
        <vt:i4>359</vt:i4>
      </vt:variant>
      <vt:variant>
        <vt:i4>0</vt:i4>
      </vt:variant>
      <vt:variant>
        <vt:i4>5</vt:i4>
      </vt:variant>
      <vt:variant>
        <vt:lpwstr/>
      </vt:variant>
      <vt:variant>
        <vt:lpwstr>_Toc410899367</vt:lpwstr>
      </vt:variant>
      <vt:variant>
        <vt:i4>1114174</vt:i4>
      </vt:variant>
      <vt:variant>
        <vt:i4>353</vt:i4>
      </vt:variant>
      <vt:variant>
        <vt:i4>0</vt:i4>
      </vt:variant>
      <vt:variant>
        <vt:i4>5</vt:i4>
      </vt:variant>
      <vt:variant>
        <vt:lpwstr/>
      </vt:variant>
      <vt:variant>
        <vt:lpwstr>_Toc410899366</vt:lpwstr>
      </vt:variant>
      <vt:variant>
        <vt:i4>1114174</vt:i4>
      </vt:variant>
      <vt:variant>
        <vt:i4>347</vt:i4>
      </vt:variant>
      <vt:variant>
        <vt:i4>0</vt:i4>
      </vt:variant>
      <vt:variant>
        <vt:i4>5</vt:i4>
      </vt:variant>
      <vt:variant>
        <vt:lpwstr/>
      </vt:variant>
      <vt:variant>
        <vt:lpwstr>_Toc410899365</vt:lpwstr>
      </vt:variant>
      <vt:variant>
        <vt:i4>1114174</vt:i4>
      </vt:variant>
      <vt:variant>
        <vt:i4>341</vt:i4>
      </vt:variant>
      <vt:variant>
        <vt:i4>0</vt:i4>
      </vt:variant>
      <vt:variant>
        <vt:i4>5</vt:i4>
      </vt:variant>
      <vt:variant>
        <vt:lpwstr/>
      </vt:variant>
      <vt:variant>
        <vt:lpwstr>_Toc410899364</vt:lpwstr>
      </vt:variant>
      <vt:variant>
        <vt:i4>1114174</vt:i4>
      </vt:variant>
      <vt:variant>
        <vt:i4>335</vt:i4>
      </vt:variant>
      <vt:variant>
        <vt:i4>0</vt:i4>
      </vt:variant>
      <vt:variant>
        <vt:i4>5</vt:i4>
      </vt:variant>
      <vt:variant>
        <vt:lpwstr/>
      </vt:variant>
      <vt:variant>
        <vt:lpwstr>_Toc410899363</vt:lpwstr>
      </vt:variant>
      <vt:variant>
        <vt:i4>1114174</vt:i4>
      </vt:variant>
      <vt:variant>
        <vt:i4>329</vt:i4>
      </vt:variant>
      <vt:variant>
        <vt:i4>0</vt:i4>
      </vt:variant>
      <vt:variant>
        <vt:i4>5</vt:i4>
      </vt:variant>
      <vt:variant>
        <vt:lpwstr/>
      </vt:variant>
      <vt:variant>
        <vt:lpwstr>_Toc410899362</vt:lpwstr>
      </vt:variant>
      <vt:variant>
        <vt:i4>1114174</vt:i4>
      </vt:variant>
      <vt:variant>
        <vt:i4>323</vt:i4>
      </vt:variant>
      <vt:variant>
        <vt:i4>0</vt:i4>
      </vt:variant>
      <vt:variant>
        <vt:i4>5</vt:i4>
      </vt:variant>
      <vt:variant>
        <vt:lpwstr/>
      </vt:variant>
      <vt:variant>
        <vt:lpwstr>_Toc410899361</vt:lpwstr>
      </vt:variant>
      <vt:variant>
        <vt:i4>1114174</vt:i4>
      </vt:variant>
      <vt:variant>
        <vt:i4>317</vt:i4>
      </vt:variant>
      <vt:variant>
        <vt:i4>0</vt:i4>
      </vt:variant>
      <vt:variant>
        <vt:i4>5</vt:i4>
      </vt:variant>
      <vt:variant>
        <vt:lpwstr/>
      </vt:variant>
      <vt:variant>
        <vt:lpwstr>_Toc410899360</vt:lpwstr>
      </vt:variant>
      <vt:variant>
        <vt:i4>1179710</vt:i4>
      </vt:variant>
      <vt:variant>
        <vt:i4>311</vt:i4>
      </vt:variant>
      <vt:variant>
        <vt:i4>0</vt:i4>
      </vt:variant>
      <vt:variant>
        <vt:i4>5</vt:i4>
      </vt:variant>
      <vt:variant>
        <vt:lpwstr/>
      </vt:variant>
      <vt:variant>
        <vt:lpwstr>_Toc410899359</vt:lpwstr>
      </vt:variant>
      <vt:variant>
        <vt:i4>1179710</vt:i4>
      </vt:variant>
      <vt:variant>
        <vt:i4>305</vt:i4>
      </vt:variant>
      <vt:variant>
        <vt:i4>0</vt:i4>
      </vt:variant>
      <vt:variant>
        <vt:i4>5</vt:i4>
      </vt:variant>
      <vt:variant>
        <vt:lpwstr/>
      </vt:variant>
      <vt:variant>
        <vt:lpwstr>_Toc410899358</vt:lpwstr>
      </vt:variant>
      <vt:variant>
        <vt:i4>1179710</vt:i4>
      </vt:variant>
      <vt:variant>
        <vt:i4>299</vt:i4>
      </vt:variant>
      <vt:variant>
        <vt:i4>0</vt:i4>
      </vt:variant>
      <vt:variant>
        <vt:i4>5</vt:i4>
      </vt:variant>
      <vt:variant>
        <vt:lpwstr/>
      </vt:variant>
      <vt:variant>
        <vt:lpwstr>_Toc410899357</vt:lpwstr>
      </vt:variant>
      <vt:variant>
        <vt:i4>1179710</vt:i4>
      </vt:variant>
      <vt:variant>
        <vt:i4>293</vt:i4>
      </vt:variant>
      <vt:variant>
        <vt:i4>0</vt:i4>
      </vt:variant>
      <vt:variant>
        <vt:i4>5</vt:i4>
      </vt:variant>
      <vt:variant>
        <vt:lpwstr/>
      </vt:variant>
      <vt:variant>
        <vt:lpwstr>_Toc410899356</vt:lpwstr>
      </vt:variant>
      <vt:variant>
        <vt:i4>1179710</vt:i4>
      </vt:variant>
      <vt:variant>
        <vt:i4>287</vt:i4>
      </vt:variant>
      <vt:variant>
        <vt:i4>0</vt:i4>
      </vt:variant>
      <vt:variant>
        <vt:i4>5</vt:i4>
      </vt:variant>
      <vt:variant>
        <vt:lpwstr/>
      </vt:variant>
      <vt:variant>
        <vt:lpwstr>_Toc410899355</vt:lpwstr>
      </vt:variant>
      <vt:variant>
        <vt:i4>1179710</vt:i4>
      </vt:variant>
      <vt:variant>
        <vt:i4>281</vt:i4>
      </vt:variant>
      <vt:variant>
        <vt:i4>0</vt:i4>
      </vt:variant>
      <vt:variant>
        <vt:i4>5</vt:i4>
      </vt:variant>
      <vt:variant>
        <vt:lpwstr/>
      </vt:variant>
      <vt:variant>
        <vt:lpwstr>_Toc410899354</vt:lpwstr>
      </vt:variant>
      <vt:variant>
        <vt:i4>1179710</vt:i4>
      </vt:variant>
      <vt:variant>
        <vt:i4>275</vt:i4>
      </vt:variant>
      <vt:variant>
        <vt:i4>0</vt:i4>
      </vt:variant>
      <vt:variant>
        <vt:i4>5</vt:i4>
      </vt:variant>
      <vt:variant>
        <vt:lpwstr/>
      </vt:variant>
      <vt:variant>
        <vt:lpwstr>_Toc410899353</vt:lpwstr>
      </vt:variant>
      <vt:variant>
        <vt:i4>1179710</vt:i4>
      </vt:variant>
      <vt:variant>
        <vt:i4>269</vt:i4>
      </vt:variant>
      <vt:variant>
        <vt:i4>0</vt:i4>
      </vt:variant>
      <vt:variant>
        <vt:i4>5</vt:i4>
      </vt:variant>
      <vt:variant>
        <vt:lpwstr/>
      </vt:variant>
      <vt:variant>
        <vt:lpwstr>_Toc410899352</vt:lpwstr>
      </vt:variant>
      <vt:variant>
        <vt:i4>1179710</vt:i4>
      </vt:variant>
      <vt:variant>
        <vt:i4>263</vt:i4>
      </vt:variant>
      <vt:variant>
        <vt:i4>0</vt:i4>
      </vt:variant>
      <vt:variant>
        <vt:i4>5</vt:i4>
      </vt:variant>
      <vt:variant>
        <vt:lpwstr/>
      </vt:variant>
      <vt:variant>
        <vt:lpwstr>_Toc410899351</vt:lpwstr>
      </vt:variant>
      <vt:variant>
        <vt:i4>1179710</vt:i4>
      </vt:variant>
      <vt:variant>
        <vt:i4>257</vt:i4>
      </vt:variant>
      <vt:variant>
        <vt:i4>0</vt:i4>
      </vt:variant>
      <vt:variant>
        <vt:i4>5</vt:i4>
      </vt:variant>
      <vt:variant>
        <vt:lpwstr/>
      </vt:variant>
      <vt:variant>
        <vt:lpwstr>_Toc410899350</vt:lpwstr>
      </vt:variant>
      <vt:variant>
        <vt:i4>1245246</vt:i4>
      </vt:variant>
      <vt:variant>
        <vt:i4>251</vt:i4>
      </vt:variant>
      <vt:variant>
        <vt:i4>0</vt:i4>
      </vt:variant>
      <vt:variant>
        <vt:i4>5</vt:i4>
      </vt:variant>
      <vt:variant>
        <vt:lpwstr/>
      </vt:variant>
      <vt:variant>
        <vt:lpwstr>_Toc410899349</vt:lpwstr>
      </vt:variant>
      <vt:variant>
        <vt:i4>1245246</vt:i4>
      </vt:variant>
      <vt:variant>
        <vt:i4>245</vt:i4>
      </vt:variant>
      <vt:variant>
        <vt:i4>0</vt:i4>
      </vt:variant>
      <vt:variant>
        <vt:i4>5</vt:i4>
      </vt:variant>
      <vt:variant>
        <vt:lpwstr/>
      </vt:variant>
      <vt:variant>
        <vt:lpwstr>_Toc410899348</vt:lpwstr>
      </vt:variant>
      <vt:variant>
        <vt:i4>1245246</vt:i4>
      </vt:variant>
      <vt:variant>
        <vt:i4>239</vt:i4>
      </vt:variant>
      <vt:variant>
        <vt:i4>0</vt:i4>
      </vt:variant>
      <vt:variant>
        <vt:i4>5</vt:i4>
      </vt:variant>
      <vt:variant>
        <vt:lpwstr/>
      </vt:variant>
      <vt:variant>
        <vt:lpwstr>_Toc410899347</vt:lpwstr>
      </vt:variant>
      <vt:variant>
        <vt:i4>1245246</vt:i4>
      </vt:variant>
      <vt:variant>
        <vt:i4>233</vt:i4>
      </vt:variant>
      <vt:variant>
        <vt:i4>0</vt:i4>
      </vt:variant>
      <vt:variant>
        <vt:i4>5</vt:i4>
      </vt:variant>
      <vt:variant>
        <vt:lpwstr/>
      </vt:variant>
      <vt:variant>
        <vt:lpwstr>_Toc410899346</vt:lpwstr>
      </vt:variant>
      <vt:variant>
        <vt:i4>1245246</vt:i4>
      </vt:variant>
      <vt:variant>
        <vt:i4>227</vt:i4>
      </vt:variant>
      <vt:variant>
        <vt:i4>0</vt:i4>
      </vt:variant>
      <vt:variant>
        <vt:i4>5</vt:i4>
      </vt:variant>
      <vt:variant>
        <vt:lpwstr/>
      </vt:variant>
      <vt:variant>
        <vt:lpwstr>_Toc410899345</vt:lpwstr>
      </vt:variant>
      <vt:variant>
        <vt:i4>1245246</vt:i4>
      </vt:variant>
      <vt:variant>
        <vt:i4>221</vt:i4>
      </vt:variant>
      <vt:variant>
        <vt:i4>0</vt:i4>
      </vt:variant>
      <vt:variant>
        <vt:i4>5</vt:i4>
      </vt:variant>
      <vt:variant>
        <vt:lpwstr/>
      </vt:variant>
      <vt:variant>
        <vt:lpwstr>_Toc410899344</vt:lpwstr>
      </vt:variant>
      <vt:variant>
        <vt:i4>1245246</vt:i4>
      </vt:variant>
      <vt:variant>
        <vt:i4>215</vt:i4>
      </vt:variant>
      <vt:variant>
        <vt:i4>0</vt:i4>
      </vt:variant>
      <vt:variant>
        <vt:i4>5</vt:i4>
      </vt:variant>
      <vt:variant>
        <vt:lpwstr/>
      </vt:variant>
      <vt:variant>
        <vt:lpwstr>_Toc410899343</vt:lpwstr>
      </vt:variant>
      <vt:variant>
        <vt:i4>1245246</vt:i4>
      </vt:variant>
      <vt:variant>
        <vt:i4>209</vt:i4>
      </vt:variant>
      <vt:variant>
        <vt:i4>0</vt:i4>
      </vt:variant>
      <vt:variant>
        <vt:i4>5</vt:i4>
      </vt:variant>
      <vt:variant>
        <vt:lpwstr/>
      </vt:variant>
      <vt:variant>
        <vt:lpwstr>_Toc410899342</vt:lpwstr>
      </vt:variant>
      <vt:variant>
        <vt:i4>1245246</vt:i4>
      </vt:variant>
      <vt:variant>
        <vt:i4>203</vt:i4>
      </vt:variant>
      <vt:variant>
        <vt:i4>0</vt:i4>
      </vt:variant>
      <vt:variant>
        <vt:i4>5</vt:i4>
      </vt:variant>
      <vt:variant>
        <vt:lpwstr/>
      </vt:variant>
      <vt:variant>
        <vt:lpwstr>_Toc410899341</vt:lpwstr>
      </vt:variant>
      <vt:variant>
        <vt:i4>1245246</vt:i4>
      </vt:variant>
      <vt:variant>
        <vt:i4>197</vt:i4>
      </vt:variant>
      <vt:variant>
        <vt:i4>0</vt:i4>
      </vt:variant>
      <vt:variant>
        <vt:i4>5</vt:i4>
      </vt:variant>
      <vt:variant>
        <vt:lpwstr/>
      </vt:variant>
      <vt:variant>
        <vt:lpwstr>_Toc410899340</vt:lpwstr>
      </vt:variant>
      <vt:variant>
        <vt:i4>1310782</vt:i4>
      </vt:variant>
      <vt:variant>
        <vt:i4>191</vt:i4>
      </vt:variant>
      <vt:variant>
        <vt:i4>0</vt:i4>
      </vt:variant>
      <vt:variant>
        <vt:i4>5</vt:i4>
      </vt:variant>
      <vt:variant>
        <vt:lpwstr/>
      </vt:variant>
      <vt:variant>
        <vt:lpwstr>_Toc410899339</vt:lpwstr>
      </vt:variant>
      <vt:variant>
        <vt:i4>1310782</vt:i4>
      </vt:variant>
      <vt:variant>
        <vt:i4>185</vt:i4>
      </vt:variant>
      <vt:variant>
        <vt:i4>0</vt:i4>
      </vt:variant>
      <vt:variant>
        <vt:i4>5</vt:i4>
      </vt:variant>
      <vt:variant>
        <vt:lpwstr/>
      </vt:variant>
      <vt:variant>
        <vt:lpwstr>_Toc410899338</vt:lpwstr>
      </vt:variant>
      <vt:variant>
        <vt:i4>1310782</vt:i4>
      </vt:variant>
      <vt:variant>
        <vt:i4>179</vt:i4>
      </vt:variant>
      <vt:variant>
        <vt:i4>0</vt:i4>
      </vt:variant>
      <vt:variant>
        <vt:i4>5</vt:i4>
      </vt:variant>
      <vt:variant>
        <vt:lpwstr/>
      </vt:variant>
      <vt:variant>
        <vt:lpwstr>_Toc410899337</vt:lpwstr>
      </vt:variant>
      <vt:variant>
        <vt:i4>1310782</vt:i4>
      </vt:variant>
      <vt:variant>
        <vt:i4>173</vt:i4>
      </vt:variant>
      <vt:variant>
        <vt:i4>0</vt:i4>
      </vt:variant>
      <vt:variant>
        <vt:i4>5</vt:i4>
      </vt:variant>
      <vt:variant>
        <vt:lpwstr/>
      </vt:variant>
      <vt:variant>
        <vt:lpwstr>_Toc410899336</vt:lpwstr>
      </vt:variant>
      <vt:variant>
        <vt:i4>1310782</vt:i4>
      </vt:variant>
      <vt:variant>
        <vt:i4>167</vt:i4>
      </vt:variant>
      <vt:variant>
        <vt:i4>0</vt:i4>
      </vt:variant>
      <vt:variant>
        <vt:i4>5</vt:i4>
      </vt:variant>
      <vt:variant>
        <vt:lpwstr/>
      </vt:variant>
      <vt:variant>
        <vt:lpwstr>_Toc410899335</vt:lpwstr>
      </vt:variant>
      <vt:variant>
        <vt:i4>1310782</vt:i4>
      </vt:variant>
      <vt:variant>
        <vt:i4>161</vt:i4>
      </vt:variant>
      <vt:variant>
        <vt:i4>0</vt:i4>
      </vt:variant>
      <vt:variant>
        <vt:i4>5</vt:i4>
      </vt:variant>
      <vt:variant>
        <vt:lpwstr/>
      </vt:variant>
      <vt:variant>
        <vt:lpwstr>_Toc410899334</vt:lpwstr>
      </vt:variant>
      <vt:variant>
        <vt:i4>1310782</vt:i4>
      </vt:variant>
      <vt:variant>
        <vt:i4>155</vt:i4>
      </vt:variant>
      <vt:variant>
        <vt:i4>0</vt:i4>
      </vt:variant>
      <vt:variant>
        <vt:i4>5</vt:i4>
      </vt:variant>
      <vt:variant>
        <vt:lpwstr/>
      </vt:variant>
      <vt:variant>
        <vt:lpwstr>_Toc410899333</vt:lpwstr>
      </vt:variant>
      <vt:variant>
        <vt:i4>1310782</vt:i4>
      </vt:variant>
      <vt:variant>
        <vt:i4>149</vt:i4>
      </vt:variant>
      <vt:variant>
        <vt:i4>0</vt:i4>
      </vt:variant>
      <vt:variant>
        <vt:i4>5</vt:i4>
      </vt:variant>
      <vt:variant>
        <vt:lpwstr/>
      </vt:variant>
      <vt:variant>
        <vt:lpwstr>_Toc410899332</vt:lpwstr>
      </vt:variant>
      <vt:variant>
        <vt:i4>1310782</vt:i4>
      </vt:variant>
      <vt:variant>
        <vt:i4>143</vt:i4>
      </vt:variant>
      <vt:variant>
        <vt:i4>0</vt:i4>
      </vt:variant>
      <vt:variant>
        <vt:i4>5</vt:i4>
      </vt:variant>
      <vt:variant>
        <vt:lpwstr/>
      </vt:variant>
      <vt:variant>
        <vt:lpwstr>_Toc410899331</vt:lpwstr>
      </vt:variant>
      <vt:variant>
        <vt:i4>1310782</vt:i4>
      </vt:variant>
      <vt:variant>
        <vt:i4>137</vt:i4>
      </vt:variant>
      <vt:variant>
        <vt:i4>0</vt:i4>
      </vt:variant>
      <vt:variant>
        <vt:i4>5</vt:i4>
      </vt:variant>
      <vt:variant>
        <vt:lpwstr/>
      </vt:variant>
      <vt:variant>
        <vt:lpwstr>_Toc410899330</vt:lpwstr>
      </vt:variant>
      <vt:variant>
        <vt:i4>1376318</vt:i4>
      </vt:variant>
      <vt:variant>
        <vt:i4>131</vt:i4>
      </vt:variant>
      <vt:variant>
        <vt:i4>0</vt:i4>
      </vt:variant>
      <vt:variant>
        <vt:i4>5</vt:i4>
      </vt:variant>
      <vt:variant>
        <vt:lpwstr/>
      </vt:variant>
      <vt:variant>
        <vt:lpwstr>_Toc410899329</vt:lpwstr>
      </vt:variant>
      <vt:variant>
        <vt:i4>1376318</vt:i4>
      </vt:variant>
      <vt:variant>
        <vt:i4>125</vt:i4>
      </vt:variant>
      <vt:variant>
        <vt:i4>0</vt:i4>
      </vt:variant>
      <vt:variant>
        <vt:i4>5</vt:i4>
      </vt:variant>
      <vt:variant>
        <vt:lpwstr/>
      </vt:variant>
      <vt:variant>
        <vt:lpwstr>_Toc410899328</vt:lpwstr>
      </vt:variant>
      <vt:variant>
        <vt:i4>1376318</vt:i4>
      </vt:variant>
      <vt:variant>
        <vt:i4>119</vt:i4>
      </vt:variant>
      <vt:variant>
        <vt:i4>0</vt:i4>
      </vt:variant>
      <vt:variant>
        <vt:i4>5</vt:i4>
      </vt:variant>
      <vt:variant>
        <vt:lpwstr/>
      </vt:variant>
      <vt:variant>
        <vt:lpwstr>_Toc410899327</vt:lpwstr>
      </vt:variant>
      <vt:variant>
        <vt:i4>1376318</vt:i4>
      </vt:variant>
      <vt:variant>
        <vt:i4>113</vt:i4>
      </vt:variant>
      <vt:variant>
        <vt:i4>0</vt:i4>
      </vt:variant>
      <vt:variant>
        <vt:i4>5</vt:i4>
      </vt:variant>
      <vt:variant>
        <vt:lpwstr/>
      </vt:variant>
      <vt:variant>
        <vt:lpwstr>_Toc410899326</vt:lpwstr>
      </vt:variant>
      <vt:variant>
        <vt:i4>1376318</vt:i4>
      </vt:variant>
      <vt:variant>
        <vt:i4>107</vt:i4>
      </vt:variant>
      <vt:variant>
        <vt:i4>0</vt:i4>
      </vt:variant>
      <vt:variant>
        <vt:i4>5</vt:i4>
      </vt:variant>
      <vt:variant>
        <vt:lpwstr/>
      </vt:variant>
      <vt:variant>
        <vt:lpwstr>_Toc410899325</vt:lpwstr>
      </vt:variant>
      <vt:variant>
        <vt:i4>1376318</vt:i4>
      </vt:variant>
      <vt:variant>
        <vt:i4>101</vt:i4>
      </vt:variant>
      <vt:variant>
        <vt:i4>0</vt:i4>
      </vt:variant>
      <vt:variant>
        <vt:i4>5</vt:i4>
      </vt:variant>
      <vt:variant>
        <vt:lpwstr/>
      </vt:variant>
      <vt:variant>
        <vt:lpwstr>_Toc410899324</vt:lpwstr>
      </vt:variant>
      <vt:variant>
        <vt:i4>1376318</vt:i4>
      </vt:variant>
      <vt:variant>
        <vt:i4>95</vt:i4>
      </vt:variant>
      <vt:variant>
        <vt:i4>0</vt:i4>
      </vt:variant>
      <vt:variant>
        <vt:i4>5</vt:i4>
      </vt:variant>
      <vt:variant>
        <vt:lpwstr/>
      </vt:variant>
      <vt:variant>
        <vt:lpwstr>_Toc410899323</vt:lpwstr>
      </vt:variant>
      <vt:variant>
        <vt:i4>1376318</vt:i4>
      </vt:variant>
      <vt:variant>
        <vt:i4>89</vt:i4>
      </vt:variant>
      <vt:variant>
        <vt:i4>0</vt:i4>
      </vt:variant>
      <vt:variant>
        <vt:i4>5</vt:i4>
      </vt:variant>
      <vt:variant>
        <vt:lpwstr/>
      </vt:variant>
      <vt:variant>
        <vt:lpwstr>_Toc410899322</vt:lpwstr>
      </vt:variant>
      <vt:variant>
        <vt:i4>1376318</vt:i4>
      </vt:variant>
      <vt:variant>
        <vt:i4>83</vt:i4>
      </vt:variant>
      <vt:variant>
        <vt:i4>0</vt:i4>
      </vt:variant>
      <vt:variant>
        <vt:i4>5</vt:i4>
      </vt:variant>
      <vt:variant>
        <vt:lpwstr/>
      </vt:variant>
      <vt:variant>
        <vt:lpwstr>_Toc410899321</vt:lpwstr>
      </vt:variant>
      <vt:variant>
        <vt:i4>1376318</vt:i4>
      </vt:variant>
      <vt:variant>
        <vt:i4>77</vt:i4>
      </vt:variant>
      <vt:variant>
        <vt:i4>0</vt:i4>
      </vt:variant>
      <vt:variant>
        <vt:i4>5</vt:i4>
      </vt:variant>
      <vt:variant>
        <vt:lpwstr/>
      </vt:variant>
      <vt:variant>
        <vt:lpwstr>_Toc410899320</vt:lpwstr>
      </vt:variant>
      <vt:variant>
        <vt:i4>1441854</vt:i4>
      </vt:variant>
      <vt:variant>
        <vt:i4>71</vt:i4>
      </vt:variant>
      <vt:variant>
        <vt:i4>0</vt:i4>
      </vt:variant>
      <vt:variant>
        <vt:i4>5</vt:i4>
      </vt:variant>
      <vt:variant>
        <vt:lpwstr/>
      </vt:variant>
      <vt:variant>
        <vt:lpwstr>_Toc410899319</vt:lpwstr>
      </vt:variant>
      <vt:variant>
        <vt:i4>1441854</vt:i4>
      </vt:variant>
      <vt:variant>
        <vt:i4>65</vt:i4>
      </vt:variant>
      <vt:variant>
        <vt:i4>0</vt:i4>
      </vt:variant>
      <vt:variant>
        <vt:i4>5</vt:i4>
      </vt:variant>
      <vt:variant>
        <vt:lpwstr/>
      </vt:variant>
      <vt:variant>
        <vt:lpwstr>_Toc410899318</vt:lpwstr>
      </vt:variant>
      <vt:variant>
        <vt:i4>1441854</vt:i4>
      </vt:variant>
      <vt:variant>
        <vt:i4>59</vt:i4>
      </vt:variant>
      <vt:variant>
        <vt:i4>0</vt:i4>
      </vt:variant>
      <vt:variant>
        <vt:i4>5</vt:i4>
      </vt:variant>
      <vt:variant>
        <vt:lpwstr/>
      </vt:variant>
      <vt:variant>
        <vt:lpwstr>_Toc410899317</vt:lpwstr>
      </vt:variant>
      <vt:variant>
        <vt:i4>1441854</vt:i4>
      </vt:variant>
      <vt:variant>
        <vt:i4>53</vt:i4>
      </vt:variant>
      <vt:variant>
        <vt:i4>0</vt:i4>
      </vt:variant>
      <vt:variant>
        <vt:i4>5</vt:i4>
      </vt:variant>
      <vt:variant>
        <vt:lpwstr/>
      </vt:variant>
      <vt:variant>
        <vt:lpwstr>_Toc410899316</vt:lpwstr>
      </vt:variant>
      <vt:variant>
        <vt:i4>1441854</vt:i4>
      </vt:variant>
      <vt:variant>
        <vt:i4>47</vt:i4>
      </vt:variant>
      <vt:variant>
        <vt:i4>0</vt:i4>
      </vt:variant>
      <vt:variant>
        <vt:i4>5</vt:i4>
      </vt:variant>
      <vt:variant>
        <vt:lpwstr/>
      </vt:variant>
      <vt:variant>
        <vt:lpwstr>_Toc410899315</vt:lpwstr>
      </vt:variant>
      <vt:variant>
        <vt:i4>1441854</vt:i4>
      </vt:variant>
      <vt:variant>
        <vt:i4>41</vt:i4>
      </vt:variant>
      <vt:variant>
        <vt:i4>0</vt:i4>
      </vt:variant>
      <vt:variant>
        <vt:i4>5</vt:i4>
      </vt:variant>
      <vt:variant>
        <vt:lpwstr/>
      </vt:variant>
      <vt:variant>
        <vt:lpwstr>_Toc410899314</vt:lpwstr>
      </vt:variant>
      <vt:variant>
        <vt:i4>1441854</vt:i4>
      </vt:variant>
      <vt:variant>
        <vt:i4>35</vt:i4>
      </vt:variant>
      <vt:variant>
        <vt:i4>0</vt:i4>
      </vt:variant>
      <vt:variant>
        <vt:i4>5</vt:i4>
      </vt:variant>
      <vt:variant>
        <vt:lpwstr/>
      </vt:variant>
      <vt:variant>
        <vt:lpwstr>_Toc410899313</vt:lpwstr>
      </vt:variant>
      <vt:variant>
        <vt:i4>1441854</vt:i4>
      </vt:variant>
      <vt:variant>
        <vt:i4>29</vt:i4>
      </vt:variant>
      <vt:variant>
        <vt:i4>0</vt:i4>
      </vt:variant>
      <vt:variant>
        <vt:i4>5</vt:i4>
      </vt:variant>
      <vt:variant>
        <vt:lpwstr/>
      </vt:variant>
      <vt:variant>
        <vt:lpwstr>_Toc410899312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9JC6_CB_41_CB1-7_Mech_Rev0.docx</dc:title>
  <dc:subject/>
  <dc:creator>Penn, Thomas</dc:creator>
  <cp:keywords>C_Confidential</cp:keywords>
  <dc:description>Chapter 4, CB.1-7</dc:description>
  <cp:lastModifiedBy>Martin Strasser</cp:lastModifiedBy>
  <cp:revision>257</cp:revision>
  <cp:lastPrinted>2021-08-05T12:02:00Z</cp:lastPrinted>
  <dcterms:created xsi:type="dcterms:W3CDTF">2018-10-01T13:05:00Z</dcterms:created>
  <dcterms:modified xsi:type="dcterms:W3CDTF">2025-12-11T08:14:00Z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_TSP_Copyright">
    <vt:lpwstr>Copyright © Primetals Technologies Austria GmbH (2021). All rights reserved.</vt:lpwstr>
  </property>
  <property fmtid="{D5CDD505-2E9C-101B-9397-08002B2CF9AE}" pid="3" name="MT_TSP_Date">
    <vt:lpwstr>October 2021</vt:lpwstr>
  </property>
  <property fmtid="{D5CDD505-2E9C-101B-9397-08002B2CF9AE}" pid="4" name="MT_TSP_DocumentClassification">
    <vt:lpwstr>Confidential</vt:lpwstr>
  </property>
  <property fmtid="{D5CDD505-2E9C-101B-9397-08002B2CF9AE}" pid="5" name="MT_TSP_DocumentTitle">
    <vt:lpwstr>4 Specification of Supply and Services</vt:lpwstr>
  </property>
  <property fmtid="{D5CDD505-2E9C-101B-9397-08002B2CF9AE}" pid="6" name="MT_TSP_DocumentTitle2">
    <vt:lpwstr>4.1 Process Equipment / CB.1-7 Mechanical Equipment</vt:lpwstr>
  </property>
  <property fmtid="{D5CDD505-2E9C-101B-9397-08002B2CF9AE}" pid="7" name="MT_TSP_DocumentType">
    <vt:lpwstr>Technical specification</vt:lpwstr>
  </property>
  <property fmtid="{D5CDD505-2E9C-101B-9397-08002B2CF9AE}" pid="8" name="MT_TSP_MTCompany">
    <vt:lpwstr>Primetals Technologies Austria GmbH</vt:lpwstr>
  </property>
  <property fmtid="{D5CDD505-2E9C-101B-9397-08002B2CF9AE}" pid="9" name="MT_TSP_MTCompanyAddress">
    <vt:lpwstr>A joint venture of Mitsubishi Heavy Industries and partners_x000d_
Turmstrasse 44_x000d_
4031 Linz_x000d_
Austria</vt:lpwstr>
  </property>
  <property fmtid="{D5CDD505-2E9C-101B-9397-08002B2CF9AE}" pid="10" name="MT_TSP_ProductVersion">
    <vt:lpwstr/>
  </property>
  <property fmtid="{D5CDD505-2E9C-101B-9397-08002B2CF9AE}" pid="11" name="MT_TSP_Revision">
    <vt:lpwstr>0</vt:lpwstr>
  </property>
  <property fmtid="{D5CDD505-2E9C-101B-9397-08002B2CF9AE}" pid="12" name="MT_TSP_StandardStructure">
    <vt:lpwstr>4.1 Process Equipment</vt:lpwstr>
  </property>
  <property fmtid="{D5CDD505-2E9C-101B-9397-08002B2CF9AE}" pid="13" name="MTBuilt">
    <vt:lpwstr>2009-09-24</vt:lpwstr>
  </property>
  <property fmtid="{D5CDD505-2E9C-101B-9397-08002B2CF9AE}" pid="14" name="MTLanguage">
    <vt:lpwstr>English</vt:lpwstr>
  </property>
  <property fmtid="{D5CDD505-2E9C-101B-9397-08002B2CF9AE}" pid="15" name="_NewReviewCycle">
    <vt:lpwstr/>
  </property>
  <property fmtid="{D5CDD505-2E9C-101B-9397-08002B2CF9AE}" pid="16" name="PFProjectRev">
    <vt:lpwstr/>
  </property>
  <property fmtid="{D5CDD505-2E9C-101B-9397-08002B2CF9AE}" pid="17" name="PFProjectOpt">
    <vt:lpwstr/>
  </property>
  <property fmtid="{D5CDD505-2E9C-101B-9397-08002B2CF9AE}" pid="18" name="PFProjectAdd">
    <vt:lpwstr/>
  </property>
  <property fmtid="{D5CDD505-2E9C-101B-9397-08002B2CF9AE}" pid="19" name="PFProjectVar">
    <vt:lpwstr/>
  </property>
  <property fmtid="{D5CDD505-2E9C-101B-9397-08002B2CF9AE}" pid="20" name="PFProjectNr">
    <vt:lpwstr/>
  </property>
  <property fmtid="{D5CDD505-2E9C-101B-9397-08002B2CF9AE}" pid="21" name="PFUserTel">
    <vt:lpwstr>_</vt:lpwstr>
  </property>
  <property fmtid="{D5CDD505-2E9C-101B-9397-08002B2CF9AE}" pid="22" name="PFUserTelMobile">
    <vt:lpwstr>+43 664 6150279</vt:lpwstr>
  </property>
  <property fmtid="{D5CDD505-2E9C-101B-9397-08002B2CF9AE}" pid="23" name="PFUserFax">
    <vt:lpwstr>_</vt:lpwstr>
  </property>
  <property fmtid="{D5CDD505-2E9C-101B-9397-08002B2CF9AE}" pid="24" name="PFUserAddress1">
    <vt:lpwstr>_</vt:lpwstr>
  </property>
  <property fmtid="{D5CDD505-2E9C-101B-9397-08002B2CF9AE}" pid="25" name="PFUserAddress2">
    <vt:lpwstr> </vt:lpwstr>
  </property>
  <property fmtid="{D5CDD505-2E9C-101B-9397-08002B2CF9AE}" pid="26" name="PFUserPOAddress1">
    <vt:lpwstr>_</vt:lpwstr>
  </property>
  <property fmtid="{D5CDD505-2E9C-101B-9397-08002B2CF9AE}" pid="27" name="PFUserPOAddress2">
    <vt:lpwstr>_</vt:lpwstr>
  </property>
  <property fmtid="{D5CDD505-2E9C-101B-9397-08002B2CF9AE}" pid="28" name="PFUser">
    <vt:lpwstr>Binder1M</vt:lpwstr>
  </property>
  <property fmtid="{D5CDD505-2E9C-101B-9397-08002B2CF9AE}" pid="29" name="PFcustomerversion">
    <vt:lpwstr/>
  </property>
  <property fmtid="{D5CDD505-2E9C-101B-9397-08002B2CF9AE}" pid="30" name="PFcustomerreleasedate">
    <vt:lpwstr/>
  </property>
  <property fmtid="{D5CDD505-2E9C-101B-9397-08002B2CF9AE}" pid="31" name="PFfilesystem">
    <vt:lpwstr/>
  </property>
  <property fmtid="{D5CDD505-2E9C-101B-9397-08002B2CF9AE}" pid="32" name="PFStatus">
    <vt:lpwstr>in progress</vt:lpwstr>
  </property>
  <property fmtid="{D5CDD505-2E9C-101B-9397-08002B2CF9AE}" pid="33" name="PFISOIDENTNO">
    <vt:lpwstr/>
  </property>
  <property fmtid="{D5CDD505-2E9C-101B-9397-08002B2CF9AE}" pid="34" name="PFISODOCTYPE">
    <vt:lpwstr/>
  </property>
  <property fmtid="{D5CDD505-2E9C-101B-9397-08002B2CF9AE}" pid="35" name="PFREVISIONTEXT">
    <vt:lpwstr/>
  </property>
  <property fmtid="{D5CDD505-2E9C-101B-9397-08002B2CF9AE}" pid="36" name="PFQGTPRIORITY">
    <vt:lpwstr/>
  </property>
  <property fmtid="{D5CDD505-2E9C-101B-9397-08002B2CF9AE}" pid="37" name="PFGROUP">
    <vt:lpwstr/>
  </property>
  <property fmtid="{D5CDD505-2E9C-101B-9397-08002B2CF9AE}" pid="38" name="PFLANGUAGE">
    <vt:lpwstr/>
  </property>
  <property fmtid="{D5CDD505-2E9C-101B-9397-08002B2CF9AE}" pid="39" name="PFASTRIDCLASS">
    <vt:lpwstr>Standard</vt:lpwstr>
  </property>
  <property fmtid="{D5CDD505-2E9C-101B-9397-08002B2CF9AE}" pid="40" name="PFDOCUMENTTYPE">
    <vt:lpwstr>WORK</vt:lpwstr>
  </property>
  <property fmtid="{D5CDD505-2E9C-101B-9397-08002B2CF9AE}" pid="41" name="PFDocID">
    <vt:lpwstr>\\ProFlow\f:\data\ip\ipproj._nod\ce._org\f._bra\389._fcu\02._act\01._prj\bidx._fol\03._fol\01._fol\01._fol\01._fol\\06.docx</vt:lpwstr>
  </property>
  <property fmtid="{D5CDD505-2E9C-101B-9397-08002B2CF9AE}" pid="42" name="mt_tsp_imidcode">
    <vt:lpwstr>HBYAZ</vt:lpwstr>
  </property>
  <property fmtid="{D5CDD505-2E9C-101B-9397-08002B2CF9AE}" pid="43" name="mt_tsp_projectname">
    <vt:lpwstr>JSL (Jajpur) Slab Caster Expansion Phase 3</vt:lpwstr>
  </property>
  <property fmtid="{D5CDD505-2E9C-101B-9397-08002B2CF9AE}" pid="44" name="mt_tsp_projectcode">
    <vt:lpwstr>9JC6</vt:lpwstr>
  </property>
  <property fmtid="{D5CDD505-2E9C-101B-9397-08002B2CF9AE}" pid="45" name="mt_tsp_projectnamelong2">
    <vt:lpwstr>JSL (Jajpur) Slab Caster Expansion Phase 3</vt:lpwstr>
  </property>
  <property fmtid="{D5CDD505-2E9C-101B-9397-08002B2CF9AE}" pid="46" name="PF_Project">
    <vt:lpwstr>P.HBYAZ_CE AT_JSL (Jajpur) Slab Caster Expansion Phase 3</vt:lpwstr>
  </property>
  <property fmtid="{D5CDD505-2E9C-101B-9397-08002B2CF9AE}" pid="47" name="PF_PartialProject">
    <vt:lpwstr>P.9JC6_CE AT_JSL (Jajpur) Slab Caster Expansion Phase 3</vt:lpwstr>
  </property>
  <property fmtid="{D5CDD505-2E9C-101B-9397-08002B2CF9AE}" pid="48" name="mt_tsp_projectnamelong">
    <vt:lpwstr>Slab Caster Expansion Phase 3</vt:lpwstr>
  </property>
  <property fmtid="{D5CDD505-2E9C-101B-9397-08002B2CF9AE}" pid="49" name="PF_Customer">
    <vt:lpwstr>Jindal Stainless Ltd.   </vt:lpwstr>
  </property>
  <property fmtid="{D5CDD505-2E9C-101B-9397-08002B2CF9AE}" pid="50" name="PF_Customer_Name">
    <vt:lpwstr>Jindal Stainless Ltd.   </vt:lpwstr>
  </property>
  <property fmtid="{D5CDD505-2E9C-101B-9397-08002B2CF9AE}" pid="51" name="mt_tsp_customer">
    <vt:lpwstr>Jindal Stainless Ltd.   </vt:lpwstr>
  </property>
  <property fmtid="{D5CDD505-2E9C-101B-9397-08002B2CF9AE}" pid="52" name="mt_tsp_customerlong">
    <vt:lpwstr>Jindal Stainless Ltd.   </vt:lpwstr>
  </property>
  <property fmtid="{D5CDD505-2E9C-101B-9397-08002B2CF9AE}" pid="53" name="PF_Customer_Street">
    <vt:lpwstr>Kalinga Nagar Industrial Complex  </vt:lpwstr>
  </property>
  <property fmtid="{D5CDD505-2E9C-101B-9397-08002B2CF9AE}" pid="54" name="PF_Customer_Zip_Code">
    <vt:lpwstr>755026</vt:lpwstr>
  </property>
  <property fmtid="{D5CDD505-2E9C-101B-9397-08002B2CF9AE}" pid="55" name="PF_Customer_City">
    <vt:lpwstr>Jajpur</vt:lpwstr>
  </property>
  <property fmtid="{D5CDD505-2E9C-101B-9397-08002B2CF9AE}" pid="56" name="PF_Customer_Country_ISO">
    <vt:lpwstr>IN</vt:lpwstr>
  </property>
  <property fmtid="{D5CDD505-2E9C-101B-9397-08002B2CF9AE}" pid="57" name="PF_Customer_Country">
    <vt:lpwstr>India</vt:lpwstr>
  </property>
  <property fmtid="{D5CDD505-2E9C-101B-9397-08002B2CF9AE}" pid="58" name="mt_tsp_projectlocation">
    <vt:lpwstr>Jajpur / India</vt:lpwstr>
  </property>
  <property fmtid="{D5CDD505-2E9C-101B-9397-08002B2CF9AE}" pid="59" name="PF_Sales_Lead">
    <vt:lpwstr>12301</vt:lpwstr>
  </property>
  <property fmtid="{D5CDD505-2E9C-101B-9397-08002B2CF9AE}" pid="60" name="PFUserFullName">
    <vt:lpwstr>Sinn Christoph</vt:lpwstr>
  </property>
  <property fmtid="{D5CDD505-2E9C-101B-9397-08002B2CF9AE}" pid="61" name="PFUserDepartment">
    <vt:lpwstr>UP CE CCM-O PM</vt:lpwstr>
  </property>
  <property fmtid="{D5CDD505-2E9C-101B-9397-08002B2CF9AE}" pid="62" name="PFUserOrganisation">
    <vt:lpwstr>Primetals Technologies Austria GmbH</vt:lpwstr>
  </property>
  <property fmtid="{D5CDD505-2E9C-101B-9397-08002B2CF9AE}" pid="63" name="PFUserEMail">
    <vt:lpwstr>christoph.sinn@primetals.com</vt:lpwstr>
  </property>
  <property fmtid="{D5CDD505-2E9C-101B-9397-08002B2CF9AE}" pid="64" name="PFNrOfVersions">
    <vt:lpwstr>1</vt:lpwstr>
  </property>
  <property fmtid="{D5CDD505-2E9C-101B-9397-08002B2CF9AE}" pid="65" name="PFLogPath1">
    <vt:lpwstr>Project Pages | PT CE | CE CCM F | Jindal Stainless Ltd.    / IN | P.HBYAZ_CE AT_JSL (Jajpur) Slab Caster Expansion Phase 3 | P</vt:lpwstr>
  </property>
  <property fmtid="{D5CDD505-2E9C-101B-9397-08002B2CF9AE}" pid="66" name="PFLogPath2">
    <vt:lpwstr>.9JC6_CE AT_JSL (Jajpur) Slab Caster Expansion Phase 3 | PT Bid Filing Structure | P 3 Technical | P 31 Technical Specification</vt:lpwstr>
  </property>
  <property fmtid="{D5CDD505-2E9C-101B-9397-08002B2CF9AE}" pid="67" name="PFLogPath3">
    <vt:lpwstr> | P 311 Technical Specification EDIT | Rev 0 | 9JC6_CB_41_CB1-7_Mech_Rev0.docx</vt:lpwstr>
  </property>
  <property fmtid="{D5CDD505-2E9C-101B-9397-08002B2CF9AE}" pid="68" name="PFVersion">
    <vt:lpwstr>01</vt:lpwstr>
  </property>
  <property fmtid="{D5CDD505-2E9C-101B-9397-08002B2CF9AE}" pid="69" name="PFRevision">
    <vt:lpwstr>00</vt:lpwstr>
  </property>
  <property fmtid="{D5CDD505-2E9C-101B-9397-08002B2CF9AE}" pid="70" name="PFChgDate">
    <vt:lpwstr>27.10.2021</vt:lpwstr>
  </property>
  <property fmtid="{D5CDD505-2E9C-101B-9397-08002B2CF9AE}" pid="71" name="PFChgDateTime">
    <vt:lpwstr>27.10.2021 15:33:01</vt:lpwstr>
  </property>
</Properties>
</file>