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W w:w="10207" w:type="dxa"/>
        <w:tblLayout w:type="fixed"/>
        <w:tblCellMar>
          <w:left w:w="0" w:type="dxa"/>
          <w:right w:w="0" w:type="dxa"/>
        </w:tblCellMar>
        <w:tblLook w:val="0000" w:firstRow="0" w:lastRow="0" w:firstColumn="0" w:lastColumn="0" w:noHBand="0" w:noVBand="0"/>
      </w:tblPr>
      <w:tblGrid>
        <w:gridCol w:w="5387"/>
        <w:gridCol w:w="4820"/>
      </w:tblGrid>
      <w:tr w:rsidR="00CC4BBB" w:rsidRPr="00CC4BBB" w14:paraId="10F69551" w14:textId="77777777" w:rsidTr="001B1CF9">
        <w:trPr>
          <w:cantSplit/>
          <w:trHeight w:val="182"/>
        </w:trPr>
        <w:tc>
          <w:tcPr>
            <w:tcW w:w="5387" w:type="dxa"/>
            <w:vMerge w:val="restart"/>
          </w:tcPr>
          <w:p w14:paraId="20CB12FB" w14:textId="77777777" w:rsidR="001B1CF9" w:rsidRPr="00CC4BBB" w:rsidRDefault="002900C1" w:rsidP="00A325AD">
            <w:pPr>
              <w:pStyle w:val="MTHeaderFooter"/>
            </w:pPr>
            <w:r w:rsidRPr="00CC4BBB">
              <w:rPr>
                <w:lang w:val="en-US" w:eastAsia="zh-CN"/>
              </w:rPr>
              <w:drawing>
                <wp:inline distT="0" distB="0" distL="0" distR="0" wp14:anchorId="76C2AB6A" wp14:editId="2536F2F4">
                  <wp:extent cx="2304415" cy="597535"/>
                  <wp:effectExtent l="0" t="0" r="63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304415" cy="597535"/>
                          </a:xfrm>
                          <a:prstGeom prst="rect">
                            <a:avLst/>
                          </a:prstGeom>
                          <a:noFill/>
                        </pic:spPr>
                      </pic:pic>
                    </a:graphicData>
                  </a:graphic>
                </wp:inline>
              </w:drawing>
            </w:r>
          </w:p>
        </w:tc>
        <w:tc>
          <w:tcPr>
            <w:tcW w:w="4820" w:type="dxa"/>
          </w:tcPr>
          <w:p w14:paraId="29A3EE38" w14:textId="77777777" w:rsidR="001B1CF9" w:rsidRPr="00CC4BBB" w:rsidRDefault="001B1CF9" w:rsidP="00A325AD">
            <w:pPr>
              <w:pStyle w:val="MTHeaderFooter"/>
            </w:pPr>
            <w:bookmarkStart w:id="0" w:name="bmLevel1Hidden"/>
            <w:bookmarkEnd w:id="0"/>
          </w:p>
        </w:tc>
      </w:tr>
      <w:tr w:rsidR="00CC4BBB" w:rsidRPr="00CC4BBB" w14:paraId="4FAF64FA" w14:textId="77777777" w:rsidTr="001B1CF9">
        <w:trPr>
          <w:cantSplit/>
          <w:trHeight w:val="183"/>
        </w:trPr>
        <w:tc>
          <w:tcPr>
            <w:tcW w:w="5387" w:type="dxa"/>
            <w:vMerge/>
          </w:tcPr>
          <w:p w14:paraId="5ECAF607" w14:textId="77777777" w:rsidR="001B1CF9" w:rsidRPr="00CC4BBB" w:rsidRDefault="001B1CF9" w:rsidP="00A325AD">
            <w:pPr>
              <w:pStyle w:val="MTHeaderFooter"/>
            </w:pPr>
          </w:p>
        </w:tc>
        <w:tc>
          <w:tcPr>
            <w:tcW w:w="4820" w:type="dxa"/>
          </w:tcPr>
          <w:p w14:paraId="2B4D4DD3" w14:textId="77777777" w:rsidR="001B1CF9" w:rsidRPr="00CC4BBB" w:rsidRDefault="001B1CF9" w:rsidP="00A325AD">
            <w:pPr>
              <w:pStyle w:val="MTHeaderFooter"/>
            </w:pPr>
            <w:bookmarkStart w:id="1" w:name="bmLevel2Hidden"/>
            <w:bookmarkEnd w:id="1"/>
          </w:p>
        </w:tc>
      </w:tr>
      <w:tr w:rsidR="00CC4BBB" w:rsidRPr="00CC4BBB" w14:paraId="41569133" w14:textId="77777777" w:rsidTr="001B1CF9">
        <w:trPr>
          <w:cantSplit/>
          <w:trHeight w:val="182"/>
        </w:trPr>
        <w:tc>
          <w:tcPr>
            <w:tcW w:w="5387" w:type="dxa"/>
            <w:vMerge/>
          </w:tcPr>
          <w:p w14:paraId="16C1B60C" w14:textId="77777777" w:rsidR="001B1CF9" w:rsidRPr="00CC4BBB" w:rsidRDefault="001B1CF9" w:rsidP="00A325AD">
            <w:pPr>
              <w:pStyle w:val="MTHeaderFooter"/>
            </w:pPr>
          </w:p>
        </w:tc>
        <w:tc>
          <w:tcPr>
            <w:tcW w:w="4820" w:type="dxa"/>
          </w:tcPr>
          <w:p w14:paraId="20719B11" w14:textId="77777777" w:rsidR="001B1CF9" w:rsidRPr="00CC4BBB" w:rsidRDefault="001B1CF9" w:rsidP="00A325AD">
            <w:pPr>
              <w:pStyle w:val="MTHeaderFooter"/>
            </w:pPr>
            <w:bookmarkStart w:id="2" w:name="bmLevel3Hidden"/>
            <w:bookmarkEnd w:id="2"/>
          </w:p>
        </w:tc>
      </w:tr>
      <w:tr w:rsidR="00CC4BBB" w:rsidRPr="00CC4BBB" w14:paraId="141823C2" w14:textId="77777777" w:rsidTr="001B1CF9">
        <w:trPr>
          <w:cantSplit/>
          <w:trHeight w:val="183"/>
        </w:trPr>
        <w:tc>
          <w:tcPr>
            <w:tcW w:w="5387" w:type="dxa"/>
            <w:vMerge/>
          </w:tcPr>
          <w:p w14:paraId="310D29F2" w14:textId="77777777" w:rsidR="001B1CF9" w:rsidRPr="00CC4BBB" w:rsidRDefault="001B1CF9" w:rsidP="00A325AD">
            <w:pPr>
              <w:pStyle w:val="MTHeaderFooter"/>
            </w:pPr>
          </w:p>
        </w:tc>
        <w:tc>
          <w:tcPr>
            <w:tcW w:w="4820" w:type="dxa"/>
          </w:tcPr>
          <w:p w14:paraId="610EE947" w14:textId="77777777" w:rsidR="001B1CF9" w:rsidRPr="00CC4BBB" w:rsidRDefault="001B1CF9" w:rsidP="00A325AD">
            <w:pPr>
              <w:pStyle w:val="MTHeaderFooter"/>
            </w:pPr>
            <w:bookmarkStart w:id="3" w:name="bmLevel4Hidden"/>
            <w:bookmarkEnd w:id="3"/>
          </w:p>
        </w:tc>
      </w:tr>
      <w:tr w:rsidR="001B1CF9" w:rsidRPr="00CC4BBB" w14:paraId="6AB32BCE" w14:textId="77777777" w:rsidTr="001B1CF9">
        <w:trPr>
          <w:cantSplit/>
          <w:trHeight w:val="182"/>
        </w:trPr>
        <w:tc>
          <w:tcPr>
            <w:tcW w:w="5387" w:type="dxa"/>
            <w:vMerge/>
          </w:tcPr>
          <w:p w14:paraId="7D209095" w14:textId="77777777" w:rsidR="001B1CF9" w:rsidRPr="00CC4BBB" w:rsidRDefault="001B1CF9" w:rsidP="00A325AD">
            <w:pPr>
              <w:pStyle w:val="MTHeaderFooter"/>
            </w:pPr>
          </w:p>
        </w:tc>
        <w:tc>
          <w:tcPr>
            <w:tcW w:w="4820" w:type="dxa"/>
          </w:tcPr>
          <w:p w14:paraId="65578C6D" w14:textId="77777777" w:rsidR="001B1CF9" w:rsidRPr="00CC4BBB" w:rsidRDefault="001B1CF9" w:rsidP="00A325AD">
            <w:pPr>
              <w:pStyle w:val="MTHeaderFooter"/>
            </w:pPr>
            <w:bookmarkStart w:id="4" w:name="bmLevel5Hidden"/>
            <w:bookmarkEnd w:id="4"/>
          </w:p>
        </w:tc>
      </w:tr>
    </w:tbl>
    <w:p w14:paraId="76A4617D" w14:textId="77777777" w:rsidR="00144E42" w:rsidRPr="00CC4BBB" w:rsidRDefault="00144E42" w:rsidP="00A325AD">
      <w:pPr>
        <w:pStyle w:val="MTHeaderFooter"/>
      </w:pPr>
    </w:p>
    <w:tbl>
      <w:tblPr>
        <w:tblW w:w="0" w:type="auto"/>
        <w:tblCellMar>
          <w:left w:w="0" w:type="dxa"/>
          <w:right w:w="0" w:type="dxa"/>
        </w:tblCellMar>
        <w:tblLook w:val="01E0" w:firstRow="1" w:lastRow="1" w:firstColumn="1" w:lastColumn="1" w:noHBand="0" w:noVBand="0"/>
      </w:tblPr>
      <w:tblGrid>
        <w:gridCol w:w="9582"/>
      </w:tblGrid>
      <w:tr w:rsidR="00CC4BBB" w:rsidRPr="00CC4BBB" w14:paraId="0AB34C76" w14:textId="77777777" w:rsidTr="00FF4824">
        <w:trPr>
          <w:trHeight w:hRule="exact" w:val="5007"/>
        </w:trPr>
        <w:tc>
          <w:tcPr>
            <w:tcW w:w="9582" w:type="dxa"/>
            <w:vAlign w:val="bottom"/>
          </w:tcPr>
          <w:p w14:paraId="1B3CE895" w14:textId="2BBCD383" w:rsidR="00784F70" w:rsidRPr="00CC4BBB" w:rsidRDefault="005D02E6" w:rsidP="00A325AD">
            <w:pPr>
              <w:pStyle w:val="MTCoverpageProjectBold"/>
            </w:pPr>
            <w:fldSimple w:instr=" DOCPROPERTY  MT_TSP_Customerlong  \* MERGEFORMAT ">
              <w:r w:rsidR="00901CB5">
                <w:t>Jindal Stainless Ltd.</w:t>
              </w:r>
            </w:fldSimple>
            <w:r w:rsidR="00784F70" w:rsidRPr="00CC4BBB">
              <w:br/>
            </w:r>
            <w:fldSimple w:instr=" DOCPROPERTY  MT_TSP_Projectlocation  \* MERGEFORMAT ">
              <w:r w:rsidR="00901CB5">
                <w:t>Jajpur / India</w:t>
              </w:r>
            </w:fldSimple>
          </w:p>
        </w:tc>
      </w:tr>
      <w:tr w:rsidR="00CC4BBB" w:rsidRPr="00CC4BBB" w14:paraId="727B1D2A" w14:textId="77777777" w:rsidTr="00FF4824">
        <w:trPr>
          <w:trHeight w:val="2158"/>
        </w:trPr>
        <w:tc>
          <w:tcPr>
            <w:tcW w:w="9582" w:type="dxa"/>
            <w:vAlign w:val="center"/>
          </w:tcPr>
          <w:p w14:paraId="1B89046A" w14:textId="133CAF3C" w:rsidR="00784F70" w:rsidRPr="00CC4BBB" w:rsidRDefault="005D02E6" w:rsidP="00A325AD">
            <w:pPr>
              <w:pStyle w:val="MTCoverpageProject"/>
            </w:pPr>
            <w:fldSimple w:instr=" DOCPROPERTY  MT_TSP_ProjectNameLong  \* MERGEFORMAT ">
              <w:r w:rsidR="00901CB5">
                <w:t>Slab Caster 3</w:t>
              </w:r>
            </w:fldSimple>
            <w:r w:rsidR="00784F70" w:rsidRPr="00CC4BBB">
              <w:br/>
            </w:r>
            <w:fldSimple w:instr=" DOCPROPERTY  MT_TSP_ProjectNameLong2  \* MERGEFORMAT ">
              <w:r w:rsidR="00901CB5">
                <w:t>Expansion Phase 3</w:t>
              </w:r>
            </w:fldSimple>
          </w:p>
        </w:tc>
      </w:tr>
      <w:tr w:rsidR="00CC4BBB" w:rsidRPr="00CC4BBB" w14:paraId="343C53E5" w14:textId="77777777" w:rsidTr="00FF4824">
        <w:trPr>
          <w:trHeight w:val="284"/>
        </w:trPr>
        <w:tc>
          <w:tcPr>
            <w:tcW w:w="9582" w:type="dxa"/>
          </w:tcPr>
          <w:p w14:paraId="781AB91C" w14:textId="2F7B4788" w:rsidR="00784F70" w:rsidRPr="00CC4BBB" w:rsidRDefault="005D02E6" w:rsidP="00784F70">
            <w:pPr>
              <w:pStyle w:val="MTCoverpageDocumentTitleBold"/>
            </w:pPr>
            <w:fldSimple w:instr=" DOCPROPERTY  MT_TSP_DocumentType  \* MERGEFORMAT ">
              <w:r w:rsidR="00901CB5" w:rsidRPr="00901CB5">
                <w:rPr>
                  <w:bCs/>
                </w:rPr>
                <w:t>Technical specification</w:t>
              </w:r>
            </w:fldSimple>
            <w:r w:rsidR="00784F70" w:rsidRPr="00CC4BBB">
              <w:t xml:space="preserve"> / </w:t>
            </w:r>
            <w:fldSimple w:instr=" DOCPROPERTY  MT_TSP_Date  \* MERGEFORMAT ">
              <w:r w:rsidR="00901CB5" w:rsidRPr="00901CB5">
                <w:rPr>
                  <w:bCs/>
                </w:rPr>
                <w:t>December 2021</w:t>
              </w:r>
            </w:fldSimple>
          </w:p>
        </w:tc>
      </w:tr>
      <w:tr w:rsidR="00CC4BBB" w:rsidRPr="00CC4BBB" w14:paraId="72B2EB8B" w14:textId="77777777" w:rsidTr="00FF4824">
        <w:tc>
          <w:tcPr>
            <w:tcW w:w="9582" w:type="dxa"/>
          </w:tcPr>
          <w:p w14:paraId="096B4140" w14:textId="77777777" w:rsidR="00784F70" w:rsidRPr="00CC4BBB" w:rsidRDefault="00784F70" w:rsidP="00A325AD">
            <w:pPr>
              <w:pStyle w:val="MTCoverpageDocumentTitle"/>
            </w:pPr>
          </w:p>
        </w:tc>
      </w:tr>
      <w:tr w:rsidR="00CC4BBB" w:rsidRPr="00CC4BBB" w14:paraId="772DE869" w14:textId="77777777" w:rsidTr="00FF4824">
        <w:trPr>
          <w:trHeight w:val="567"/>
        </w:trPr>
        <w:tc>
          <w:tcPr>
            <w:tcW w:w="9582" w:type="dxa"/>
          </w:tcPr>
          <w:p w14:paraId="550335A5" w14:textId="4A8D7263" w:rsidR="00784F70" w:rsidRPr="00CC4BBB" w:rsidRDefault="005D02E6" w:rsidP="00784F70">
            <w:pPr>
              <w:pStyle w:val="MTCoverpageDocumentTitle"/>
            </w:pPr>
            <w:fldSimple w:instr=" DOCPROPERTY  MT_TSP_DocumentTitle  \* MERGEFORMAT ">
              <w:r w:rsidR="00901CB5">
                <w:t>4 Specification of Supply and Services</w:t>
              </w:r>
            </w:fldSimple>
            <w:r w:rsidR="00784F70" w:rsidRPr="00CC4BBB">
              <w:br/>
            </w:r>
            <w:fldSimple w:instr=" DOCPROPERTY  MT_TSP_DocumentTitle2  \* MERGEFORMAT ">
              <w:r w:rsidR="00901CB5">
                <w:t>4.1 Process Equipment / CB.1-7 Mechanical Equipment</w:t>
              </w:r>
            </w:fldSimple>
          </w:p>
        </w:tc>
      </w:tr>
    </w:tbl>
    <w:p w14:paraId="3739EC72" w14:textId="77777777" w:rsidR="00833EB6" w:rsidRPr="00CC4BBB" w:rsidRDefault="00833EB6" w:rsidP="00833EB6">
      <w:pPr>
        <w:pStyle w:val="MTHeading"/>
        <w:rPr>
          <w:lang w:val="de-AT"/>
        </w:rPr>
      </w:pPr>
      <w:r w:rsidRPr="00CC4BBB">
        <w:br w:type="page"/>
      </w:r>
      <w:bookmarkStart w:id="5" w:name="TableOfContents"/>
      <w:r w:rsidRPr="00CC4BBB">
        <w:rPr>
          <w:lang w:val="de-AT"/>
        </w:rPr>
        <w:lastRenderedPageBreak/>
        <w:t>Table of Contents</w:t>
      </w:r>
      <w:bookmarkEnd w:id="5"/>
    </w:p>
    <w:p w14:paraId="698EA8A0" w14:textId="50FDBBAF" w:rsidR="00396691" w:rsidRDefault="00833EB6">
      <w:pPr>
        <w:pStyle w:val="Verzeichnis1"/>
        <w:rPr>
          <w:rFonts w:asciiTheme="minorHAnsi" w:eastAsiaTheme="minorEastAsia" w:hAnsiTheme="minorHAnsi" w:cstheme="minorBidi"/>
          <w:noProof/>
          <w:szCs w:val="22"/>
          <w:lang w:val="de-AT"/>
        </w:rPr>
      </w:pPr>
      <w:r w:rsidRPr="00CC4BBB">
        <w:rPr>
          <w:lang w:val="en-US"/>
        </w:rPr>
        <w:fldChar w:fldCharType="begin"/>
      </w:r>
      <w:r w:rsidRPr="00CC4BBB">
        <w:rPr>
          <w:lang w:val="de-AT"/>
        </w:rPr>
        <w:instrText xml:space="preserve"> TOC \o "1-5" \h \z \u </w:instrText>
      </w:r>
      <w:r w:rsidRPr="00CC4BBB">
        <w:rPr>
          <w:lang w:val="en-US"/>
        </w:rPr>
        <w:fldChar w:fldCharType="separate"/>
      </w:r>
      <w:hyperlink w:anchor="_Toc88576322" w:history="1">
        <w:r w:rsidR="00396691" w:rsidRPr="00D16FDC">
          <w:rPr>
            <w:rStyle w:val="Hyperlink"/>
            <w:noProof/>
            <w:lang w:val="en-US" w:eastAsia="en-US"/>
          </w:rPr>
          <w:t>4</w:t>
        </w:r>
        <w:r w:rsidR="00396691" w:rsidRPr="00D16FDC">
          <w:rPr>
            <w:rStyle w:val="Hyperlink"/>
            <w:noProof/>
          </w:rPr>
          <w:t xml:space="preserve"> Specification of Supply and Services</w:t>
        </w:r>
        <w:r w:rsidR="00396691">
          <w:rPr>
            <w:noProof/>
            <w:webHidden/>
          </w:rPr>
          <w:tab/>
        </w:r>
        <w:r w:rsidR="00396691">
          <w:rPr>
            <w:noProof/>
            <w:webHidden/>
          </w:rPr>
          <w:fldChar w:fldCharType="begin"/>
        </w:r>
        <w:r w:rsidR="00396691">
          <w:rPr>
            <w:noProof/>
            <w:webHidden/>
          </w:rPr>
          <w:instrText xml:space="preserve"> PAGEREF _Toc88576322 \h </w:instrText>
        </w:r>
        <w:r w:rsidR="00396691">
          <w:rPr>
            <w:noProof/>
            <w:webHidden/>
          </w:rPr>
        </w:r>
        <w:r w:rsidR="00396691">
          <w:rPr>
            <w:noProof/>
            <w:webHidden/>
          </w:rPr>
          <w:fldChar w:fldCharType="separate"/>
        </w:r>
        <w:r w:rsidR="00901CB5">
          <w:rPr>
            <w:noProof/>
            <w:webHidden/>
          </w:rPr>
          <w:t>6</w:t>
        </w:r>
        <w:r w:rsidR="00396691">
          <w:rPr>
            <w:noProof/>
            <w:webHidden/>
          </w:rPr>
          <w:fldChar w:fldCharType="end"/>
        </w:r>
      </w:hyperlink>
    </w:p>
    <w:p w14:paraId="20E7F00C" w14:textId="670FFD5F" w:rsidR="00396691" w:rsidRDefault="00396691">
      <w:pPr>
        <w:pStyle w:val="Verzeichnis2"/>
        <w:rPr>
          <w:rFonts w:asciiTheme="minorHAnsi" w:eastAsiaTheme="minorEastAsia" w:hAnsiTheme="minorHAnsi" w:cstheme="minorBidi"/>
          <w:noProof/>
          <w:szCs w:val="22"/>
          <w:lang w:val="de-AT"/>
        </w:rPr>
      </w:pPr>
      <w:hyperlink w:anchor="_Toc88576323" w:history="1">
        <w:r w:rsidRPr="00D16FDC">
          <w:rPr>
            <w:rStyle w:val="Hyperlink"/>
            <w:noProof/>
          </w:rPr>
          <w:t>4.1 Process Equipment</w:t>
        </w:r>
        <w:r>
          <w:rPr>
            <w:noProof/>
            <w:webHidden/>
          </w:rPr>
          <w:tab/>
        </w:r>
        <w:r>
          <w:rPr>
            <w:noProof/>
            <w:webHidden/>
          </w:rPr>
          <w:fldChar w:fldCharType="begin"/>
        </w:r>
        <w:r>
          <w:rPr>
            <w:noProof/>
            <w:webHidden/>
          </w:rPr>
          <w:instrText xml:space="preserve"> PAGEREF _Toc88576323 \h </w:instrText>
        </w:r>
        <w:r>
          <w:rPr>
            <w:noProof/>
            <w:webHidden/>
          </w:rPr>
        </w:r>
        <w:r>
          <w:rPr>
            <w:noProof/>
            <w:webHidden/>
          </w:rPr>
          <w:fldChar w:fldCharType="separate"/>
        </w:r>
        <w:r w:rsidR="00901CB5">
          <w:rPr>
            <w:noProof/>
            <w:webHidden/>
          </w:rPr>
          <w:t>6</w:t>
        </w:r>
        <w:r>
          <w:rPr>
            <w:noProof/>
            <w:webHidden/>
          </w:rPr>
          <w:fldChar w:fldCharType="end"/>
        </w:r>
      </w:hyperlink>
    </w:p>
    <w:p w14:paraId="7CF0C1BD" w14:textId="4BAC05D3" w:rsidR="00396691" w:rsidRDefault="00396691">
      <w:pPr>
        <w:pStyle w:val="Verzeichnis1"/>
        <w:rPr>
          <w:rFonts w:asciiTheme="minorHAnsi" w:eastAsiaTheme="minorEastAsia" w:hAnsiTheme="minorHAnsi" w:cstheme="minorBidi"/>
          <w:noProof/>
          <w:szCs w:val="22"/>
          <w:lang w:val="de-AT"/>
        </w:rPr>
      </w:pPr>
      <w:hyperlink w:anchor="_Toc88576324" w:history="1">
        <w:r w:rsidRPr="00D16FDC">
          <w:rPr>
            <w:rStyle w:val="Hyperlink"/>
            <w:noProof/>
          </w:rPr>
          <w:t>CB.1. Ladle transportation</w:t>
        </w:r>
        <w:r>
          <w:rPr>
            <w:noProof/>
            <w:webHidden/>
          </w:rPr>
          <w:tab/>
        </w:r>
        <w:r>
          <w:rPr>
            <w:noProof/>
            <w:webHidden/>
          </w:rPr>
          <w:fldChar w:fldCharType="begin"/>
        </w:r>
        <w:r>
          <w:rPr>
            <w:noProof/>
            <w:webHidden/>
          </w:rPr>
          <w:instrText xml:space="preserve"> PAGEREF _Toc88576324 \h </w:instrText>
        </w:r>
        <w:r>
          <w:rPr>
            <w:noProof/>
            <w:webHidden/>
          </w:rPr>
        </w:r>
        <w:r>
          <w:rPr>
            <w:noProof/>
            <w:webHidden/>
          </w:rPr>
          <w:fldChar w:fldCharType="separate"/>
        </w:r>
        <w:r w:rsidR="00901CB5">
          <w:rPr>
            <w:noProof/>
            <w:webHidden/>
          </w:rPr>
          <w:t>6</w:t>
        </w:r>
        <w:r>
          <w:rPr>
            <w:noProof/>
            <w:webHidden/>
          </w:rPr>
          <w:fldChar w:fldCharType="end"/>
        </w:r>
      </w:hyperlink>
    </w:p>
    <w:p w14:paraId="3B457781" w14:textId="09917A0D" w:rsidR="00396691" w:rsidRDefault="00396691">
      <w:pPr>
        <w:pStyle w:val="Verzeichnis1"/>
        <w:rPr>
          <w:rFonts w:asciiTheme="minorHAnsi" w:eastAsiaTheme="minorEastAsia" w:hAnsiTheme="minorHAnsi" w:cstheme="minorBidi"/>
          <w:noProof/>
          <w:szCs w:val="22"/>
          <w:lang w:val="de-AT"/>
        </w:rPr>
      </w:pPr>
      <w:hyperlink w:anchor="_Toc88576325" w:history="1">
        <w:r w:rsidRPr="00D16FDC">
          <w:rPr>
            <w:rStyle w:val="Hyperlink"/>
            <w:noProof/>
          </w:rPr>
          <w:t>CB.2. Casting machine</w:t>
        </w:r>
        <w:r>
          <w:rPr>
            <w:noProof/>
            <w:webHidden/>
          </w:rPr>
          <w:tab/>
        </w:r>
        <w:r>
          <w:rPr>
            <w:noProof/>
            <w:webHidden/>
          </w:rPr>
          <w:fldChar w:fldCharType="begin"/>
        </w:r>
        <w:r>
          <w:rPr>
            <w:noProof/>
            <w:webHidden/>
          </w:rPr>
          <w:instrText xml:space="preserve"> PAGEREF _Toc88576325 \h </w:instrText>
        </w:r>
        <w:r>
          <w:rPr>
            <w:noProof/>
            <w:webHidden/>
          </w:rPr>
        </w:r>
        <w:r>
          <w:rPr>
            <w:noProof/>
            <w:webHidden/>
          </w:rPr>
          <w:fldChar w:fldCharType="separate"/>
        </w:r>
        <w:r w:rsidR="00901CB5">
          <w:rPr>
            <w:noProof/>
            <w:webHidden/>
          </w:rPr>
          <w:t>7</w:t>
        </w:r>
        <w:r>
          <w:rPr>
            <w:noProof/>
            <w:webHidden/>
          </w:rPr>
          <w:fldChar w:fldCharType="end"/>
        </w:r>
      </w:hyperlink>
    </w:p>
    <w:p w14:paraId="730675D7" w14:textId="0C36871F" w:rsidR="00396691" w:rsidRDefault="00396691">
      <w:pPr>
        <w:pStyle w:val="Verzeichnis2"/>
        <w:rPr>
          <w:rFonts w:asciiTheme="minorHAnsi" w:eastAsiaTheme="minorEastAsia" w:hAnsiTheme="minorHAnsi" w:cstheme="minorBidi"/>
          <w:noProof/>
          <w:szCs w:val="22"/>
          <w:lang w:val="de-AT"/>
        </w:rPr>
      </w:pPr>
      <w:hyperlink w:anchor="_Toc88576326" w:history="1">
        <w:r w:rsidRPr="00D16FDC">
          <w:rPr>
            <w:rStyle w:val="Hyperlink"/>
            <w:noProof/>
          </w:rPr>
          <w:t>CB.21. Ladle turret</w:t>
        </w:r>
        <w:r>
          <w:rPr>
            <w:noProof/>
            <w:webHidden/>
          </w:rPr>
          <w:tab/>
        </w:r>
        <w:r>
          <w:rPr>
            <w:noProof/>
            <w:webHidden/>
          </w:rPr>
          <w:fldChar w:fldCharType="begin"/>
        </w:r>
        <w:r>
          <w:rPr>
            <w:noProof/>
            <w:webHidden/>
          </w:rPr>
          <w:instrText xml:space="preserve"> PAGEREF _Toc88576326 \h </w:instrText>
        </w:r>
        <w:r>
          <w:rPr>
            <w:noProof/>
            <w:webHidden/>
          </w:rPr>
        </w:r>
        <w:r>
          <w:rPr>
            <w:noProof/>
            <w:webHidden/>
          </w:rPr>
          <w:fldChar w:fldCharType="separate"/>
        </w:r>
        <w:r w:rsidR="00901CB5">
          <w:rPr>
            <w:noProof/>
            <w:webHidden/>
          </w:rPr>
          <w:t>7</w:t>
        </w:r>
        <w:r>
          <w:rPr>
            <w:noProof/>
            <w:webHidden/>
          </w:rPr>
          <w:fldChar w:fldCharType="end"/>
        </w:r>
      </w:hyperlink>
    </w:p>
    <w:p w14:paraId="59E39B1C" w14:textId="7D93503F" w:rsidR="00396691" w:rsidRDefault="00396691">
      <w:pPr>
        <w:pStyle w:val="Verzeichnis3"/>
        <w:rPr>
          <w:rFonts w:asciiTheme="minorHAnsi" w:eastAsiaTheme="minorEastAsia" w:hAnsiTheme="minorHAnsi" w:cstheme="minorBidi"/>
          <w:noProof/>
          <w:szCs w:val="22"/>
          <w:lang w:val="de-AT"/>
        </w:rPr>
      </w:pPr>
      <w:hyperlink w:anchor="_Toc88576327" w:history="1">
        <w:r w:rsidRPr="00D16FDC">
          <w:rPr>
            <w:rStyle w:val="Hyperlink"/>
            <w:noProof/>
          </w:rPr>
          <w:t>CB.21.1A Ladle turret butterfly</w:t>
        </w:r>
        <w:r>
          <w:rPr>
            <w:noProof/>
            <w:webHidden/>
          </w:rPr>
          <w:tab/>
        </w:r>
        <w:r>
          <w:rPr>
            <w:noProof/>
            <w:webHidden/>
          </w:rPr>
          <w:fldChar w:fldCharType="begin"/>
        </w:r>
        <w:r>
          <w:rPr>
            <w:noProof/>
            <w:webHidden/>
          </w:rPr>
          <w:instrText xml:space="preserve"> PAGEREF _Toc88576327 \h </w:instrText>
        </w:r>
        <w:r>
          <w:rPr>
            <w:noProof/>
            <w:webHidden/>
          </w:rPr>
        </w:r>
        <w:r>
          <w:rPr>
            <w:noProof/>
            <w:webHidden/>
          </w:rPr>
          <w:fldChar w:fldCharType="separate"/>
        </w:r>
        <w:r w:rsidR="00901CB5">
          <w:rPr>
            <w:noProof/>
            <w:webHidden/>
          </w:rPr>
          <w:t>7</w:t>
        </w:r>
        <w:r>
          <w:rPr>
            <w:noProof/>
            <w:webHidden/>
          </w:rPr>
          <w:fldChar w:fldCharType="end"/>
        </w:r>
      </w:hyperlink>
    </w:p>
    <w:p w14:paraId="0BC2717E" w14:textId="01B7C478" w:rsidR="00396691" w:rsidRDefault="00396691">
      <w:pPr>
        <w:pStyle w:val="Verzeichnis3"/>
        <w:rPr>
          <w:rFonts w:asciiTheme="minorHAnsi" w:eastAsiaTheme="minorEastAsia" w:hAnsiTheme="minorHAnsi" w:cstheme="minorBidi"/>
          <w:noProof/>
          <w:szCs w:val="22"/>
          <w:lang w:val="de-AT"/>
        </w:rPr>
      </w:pPr>
      <w:hyperlink w:anchor="_Toc88576328" w:history="1">
        <w:r w:rsidRPr="00D16FDC">
          <w:rPr>
            <w:rStyle w:val="Hyperlink"/>
            <w:noProof/>
          </w:rPr>
          <w:t>CB.21.2 Ladle</w:t>
        </w:r>
        <w:r>
          <w:rPr>
            <w:noProof/>
            <w:webHidden/>
          </w:rPr>
          <w:tab/>
        </w:r>
        <w:r>
          <w:rPr>
            <w:noProof/>
            <w:webHidden/>
          </w:rPr>
          <w:fldChar w:fldCharType="begin"/>
        </w:r>
        <w:r>
          <w:rPr>
            <w:noProof/>
            <w:webHidden/>
          </w:rPr>
          <w:instrText xml:space="preserve"> PAGEREF _Toc88576328 \h </w:instrText>
        </w:r>
        <w:r>
          <w:rPr>
            <w:noProof/>
            <w:webHidden/>
          </w:rPr>
        </w:r>
        <w:r>
          <w:rPr>
            <w:noProof/>
            <w:webHidden/>
          </w:rPr>
          <w:fldChar w:fldCharType="separate"/>
        </w:r>
        <w:r w:rsidR="00901CB5">
          <w:rPr>
            <w:noProof/>
            <w:webHidden/>
          </w:rPr>
          <w:t>10</w:t>
        </w:r>
        <w:r>
          <w:rPr>
            <w:noProof/>
            <w:webHidden/>
          </w:rPr>
          <w:fldChar w:fldCharType="end"/>
        </w:r>
      </w:hyperlink>
    </w:p>
    <w:p w14:paraId="3D88ACF7" w14:textId="0228D2F9" w:rsidR="00396691" w:rsidRDefault="00396691">
      <w:pPr>
        <w:pStyle w:val="Verzeichnis3"/>
        <w:rPr>
          <w:rFonts w:asciiTheme="minorHAnsi" w:eastAsiaTheme="minorEastAsia" w:hAnsiTheme="minorHAnsi" w:cstheme="minorBidi"/>
          <w:noProof/>
          <w:szCs w:val="22"/>
          <w:lang w:val="de-AT"/>
        </w:rPr>
      </w:pPr>
      <w:hyperlink w:anchor="_Toc88576329" w:history="1">
        <w:r w:rsidRPr="00D16FDC">
          <w:rPr>
            <w:rStyle w:val="Hyperlink"/>
            <w:noProof/>
          </w:rPr>
          <w:t>CB.21.3 Ladle cover</w:t>
        </w:r>
        <w:r>
          <w:rPr>
            <w:noProof/>
            <w:webHidden/>
          </w:rPr>
          <w:tab/>
        </w:r>
        <w:r>
          <w:rPr>
            <w:noProof/>
            <w:webHidden/>
          </w:rPr>
          <w:fldChar w:fldCharType="begin"/>
        </w:r>
        <w:r>
          <w:rPr>
            <w:noProof/>
            <w:webHidden/>
          </w:rPr>
          <w:instrText xml:space="preserve"> PAGEREF _Toc88576329 \h </w:instrText>
        </w:r>
        <w:r>
          <w:rPr>
            <w:noProof/>
            <w:webHidden/>
          </w:rPr>
        </w:r>
        <w:r>
          <w:rPr>
            <w:noProof/>
            <w:webHidden/>
          </w:rPr>
          <w:fldChar w:fldCharType="separate"/>
        </w:r>
        <w:r w:rsidR="00901CB5">
          <w:rPr>
            <w:noProof/>
            <w:webHidden/>
          </w:rPr>
          <w:t>10</w:t>
        </w:r>
        <w:r>
          <w:rPr>
            <w:noProof/>
            <w:webHidden/>
          </w:rPr>
          <w:fldChar w:fldCharType="end"/>
        </w:r>
      </w:hyperlink>
    </w:p>
    <w:p w14:paraId="3F60506E" w14:textId="0D1388CB" w:rsidR="00396691" w:rsidRDefault="00396691">
      <w:pPr>
        <w:pStyle w:val="Verzeichnis3"/>
        <w:rPr>
          <w:rFonts w:asciiTheme="minorHAnsi" w:eastAsiaTheme="minorEastAsia" w:hAnsiTheme="minorHAnsi" w:cstheme="minorBidi"/>
          <w:noProof/>
          <w:szCs w:val="22"/>
          <w:lang w:val="de-AT"/>
        </w:rPr>
      </w:pPr>
      <w:hyperlink w:anchor="_Toc88576330" w:history="1">
        <w:r w:rsidRPr="00D16FDC">
          <w:rPr>
            <w:rStyle w:val="Hyperlink"/>
            <w:noProof/>
          </w:rPr>
          <w:t>CB.21.4 Ladle slide gate equipment</w:t>
        </w:r>
        <w:r>
          <w:rPr>
            <w:noProof/>
            <w:webHidden/>
          </w:rPr>
          <w:tab/>
        </w:r>
        <w:r>
          <w:rPr>
            <w:noProof/>
            <w:webHidden/>
          </w:rPr>
          <w:fldChar w:fldCharType="begin"/>
        </w:r>
        <w:r>
          <w:rPr>
            <w:noProof/>
            <w:webHidden/>
          </w:rPr>
          <w:instrText xml:space="preserve"> PAGEREF _Toc88576330 \h </w:instrText>
        </w:r>
        <w:r>
          <w:rPr>
            <w:noProof/>
            <w:webHidden/>
          </w:rPr>
        </w:r>
        <w:r>
          <w:rPr>
            <w:noProof/>
            <w:webHidden/>
          </w:rPr>
          <w:fldChar w:fldCharType="separate"/>
        </w:r>
        <w:r w:rsidR="00901CB5">
          <w:rPr>
            <w:noProof/>
            <w:webHidden/>
          </w:rPr>
          <w:t>10</w:t>
        </w:r>
        <w:r>
          <w:rPr>
            <w:noProof/>
            <w:webHidden/>
          </w:rPr>
          <w:fldChar w:fldCharType="end"/>
        </w:r>
      </w:hyperlink>
    </w:p>
    <w:p w14:paraId="6CFA577C" w14:textId="40249378" w:rsidR="00396691" w:rsidRDefault="00396691">
      <w:pPr>
        <w:pStyle w:val="Verzeichnis3"/>
        <w:rPr>
          <w:rFonts w:asciiTheme="minorHAnsi" w:eastAsiaTheme="minorEastAsia" w:hAnsiTheme="minorHAnsi" w:cstheme="minorBidi"/>
          <w:noProof/>
          <w:szCs w:val="22"/>
          <w:lang w:val="de-AT"/>
        </w:rPr>
      </w:pPr>
      <w:hyperlink w:anchor="_Toc88576331" w:history="1">
        <w:r w:rsidRPr="00D16FDC">
          <w:rPr>
            <w:rStyle w:val="Hyperlink"/>
            <w:noProof/>
          </w:rPr>
          <w:t>CB.21.5 Manipulators</w:t>
        </w:r>
        <w:r>
          <w:rPr>
            <w:noProof/>
            <w:webHidden/>
          </w:rPr>
          <w:tab/>
        </w:r>
        <w:r>
          <w:rPr>
            <w:noProof/>
            <w:webHidden/>
          </w:rPr>
          <w:fldChar w:fldCharType="begin"/>
        </w:r>
        <w:r>
          <w:rPr>
            <w:noProof/>
            <w:webHidden/>
          </w:rPr>
          <w:instrText xml:space="preserve"> PAGEREF _Toc88576331 \h </w:instrText>
        </w:r>
        <w:r>
          <w:rPr>
            <w:noProof/>
            <w:webHidden/>
          </w:rPr>
        </w:r>
        <w:r>
          <w:rPr>
            <w:noProof/>
            <w:webHidden/>
          </w:rPr>
          <w:fldChar w:fldCharType="separate"/>
        </w:r>
        <w:r w:rsidR="00901CB5">
          <w:rPr>
            <w:noProof/>
            <w:webHidden/>
          </w:rPr>
          <w:t>11</w:t>
        </w:r>
        <w:r>
          <w:rPr>
            <w:noProof/>
            <w:webHidden/>
          </w:rPr>
          <w:fldChar w:fldCharType="end"/>
        </w:r>
      </w:hyperlink>
    </w:p>
    <w:p w14:paraId="5AFB33D8" w14:textId="3A687B32" w:rsidR="00396691" w:rsidRDefault="00396691">
      <w:pPr>
        <w:pStyle w:val="Verzeichnis4"/>
        <w:rPr>
          <w:rFonts w:asciiTheme="minorHAnsi" w:eastAsiaTheme="minorEastAsia" w:hAnsiTheme="minorHAnsi" w:cstheme="minorBidi"/>
          <w:noProof/>
          <w:szCs w:val="22"/>
          <w:lang w:val="de-AT"/>
        </w:rPr>
      </w:pPr>
      <w:hyperlink w:anchor="_Toc88576332" w:history="1">
        <w:r w:rsidRPr="00D16FDC">
          <w:rPr>
            <w:rStyle w:val="Hyperlink"/>
            <w:noProof/>
          </w:rPr>
          <w:t>CB.21.51 Ladle cover manipulator</w:t>
        </w:r>
        <w:r>
          <w:rPr>
            <w:noProof/>
            <w:webHidden/>
          </w:rPr>
          <w:tab/>
        </w:r>
        <w:r>
          <w:rPr>
            <w:noProof/>
            <w:webHidden/>
          </w:rPr>
          <w:fldChar w:fldCharType="begin"/>
        </w:r>
        <w:r>
          <w:rPr>
            <w:noProof/>
            <w:webHidden/>
          </w:rPr>
          <w:instrText xml:space="preserve"> PAGEREF _Toc88576332 \h </w:instrText>
        </w:r>
        <w:r>
          <w:rPr>
            <w:noProof/>
            <w:webHidden/>
          </w:rPr>
        </w:r>
        <w:r>
          <w:rPr>
            <w:noProof/>
            <w:webHidden/>
          </w:rPr>
          <w:fldChar w:fldCharType="separate"/>
        </w:r>
        <w:r w:rsidR="00901CB5">
          <w:rPr>
            <w:noProof/>
            <w:webHidden/>
          </w:rPr>
          <w:t>11</w:t>
        </w:r>
        <w:r>
          <w:rPr>
            <w:noProof/>
            <w:webHidden/>
          </w:rPr>
          <w:fldChar w:fldCharType="end"/>
        </w:r>
      </w:hyperlink>
    </w:p>
    <w:p w14:paraId="7200D2C9" w14:textId="6AF31D77" w:rsidR="00396691" w:rsidRDefault="00396691">
      <w:pPr>
        <w:pStyle w:val="Verzeichnis4"/>
        <w:rPr>
          <w:rFonts w:asciiTheme="minorHAnsi" w:eastAsiaTheme="minorEastAsia" w:hAnsiTheme="minorHAnsi" w:cstheme="minorBidi"/>
          <w:noProof/>
          <w:szCs w:val="22"/>
          <w:lang w:val="de-AT"/>
        </w:rPr>
      </w:pPr>
      <w:hyperlink w:anchor="_Toc88576333" w:history="1">
        <w:r w:rsidRPr="00D16FDC">
          <w:rPr>
            <w:rStyle w:val="Hyperlink"/>
            <w:noProof/>
          </w:rPr>
          <w:t>CB.21.52 Ladle slide gate cylinder assembly device</w:t>
        </w:r>
        <w:r>
          <w:rPr>
            <w:noProof/>
            <w:webHidden/>
          </w:rPr>
          <w:tab/>
        </w:r>
        <w:r>
          <w:rPr>
            <w:noProof/>
            <w:webHidden/>
          </w:rPr>
          <w:fldChar w:fldCharType="begin"/>
        </w:r>
        <w:r>
          <w:rPr>
            <w:noProof/>
            <w:webHidden/>
          </w:rPr>
          <w:instrText xml:space="preserve"> PAGEREF _Toc88576333 \h </w:instrText>
        </w:r>
        <w:r>
          <w:rPr>
            <w:noProof/>
            <w:webHidden/>
          </w:rPr>
        </w:r>
        <w:r>
          <w:rPr>
            <w:noProof/>
            <w:webHidden/>
          </w:rPr>
          <w:fldChar w:fldCharType="separate"/>
        </w:r>
        <w:r w:rsidR="00901CB5">
          <w:rPr>
            <w:noProof/>
            <w:webHidden/>
          </w:rPr>
          <w:t>12</w:t>
        </w:r>
        <w:r>
          <w:rPr>
            <w:noProof/>
            <w:webHidden/>
          </w:rPr>
          <w:fldChar w:fldCharType="end"/>
        </w:r>
      </w:hyperlink>
    </w:p>
    <w:p w14:paraId="24A369C0" w14:textId="657FF308" w:rsidR="00396691" w:rsidRDefault="00396691">
      <w:pPr>
        <w:pStyle w:val="Verzeichnis2"/>
        <w:rPr>
          <w:rFonts w:asciiTheme="minorHAnsi" w:eastAsiaTheme="minorEastAsia" w:hAnsiTheme="minorHAnsi" w:cstheme="minorBidi"/>
          <w:noProof/>
          <w:szCs w:val="22"/>
          <w:lang w:val="de-AT"/>
        </w:rPr>
      </w:pPr>
      <w:hyperlink w:anchor="_Toc88576334" w:history="1">
        <w:r w:rsidRPr="00D16FDC">
          <w:rPr>
            <w:rStyle w:val="Hyperlink"/>
            <w:noProof/>
          </w:rPr>
          <w:t>CB.22. Tundish facility</w:t>
        </w:r>
        <w:r>
          <w:rPr>
            <w:noProof/>
            <w:webHidden/>
          </w:rPr>
          <w:tab/>
        </w:r>
        <w:r>
          <w:rPr>
            <w:noProof/>
            <w:webHidden/>
          </w:rPr>
          <w:fldChar w:fldCharType="begin"/>
        </w:r>
        <w:r>
          <w:rPr>
            <w:noProof/>
            <w:webHidden/>
          </w:rPr>
          <w:instrText xml:space="preserve"> PAGEREF _Toc88576334 \h </w:instrText>
        </w:r>
        <w:r>
          <w:rPr>
            <w:noProof/>
            <w:webHidden/>
          </w:rPr>
        </w:r>
        <w:r>
          <w:rPr>
            <w:noProof/>
            <w:webHidden/>
          </w:rPr>
          <w:fldChar w:fldCharType="separate"/>
        </w:r>
        <w:r w:rsidR="00901CB5">
          <w:rPr>
            <w:noProof/>
            <w:webHidden/>
          </w:rPr>
          <w:t>13</w:t>
        </w:r>
        <w:r>
          <w:rPr>
            <w:noProof/>
            <w:webHidden/>
          </w:rPr>
          <w:fldChar w:fldCharType="end"/>
        </w:r>
      </w:hyperlink>
    </w:p>
    <w:p w14:paraId="2C1CA0A0" w14:textId="274B11E4" w:rsidR="00396691" w:rsidRDefault="00396691">
      <w:pPr>
        <w:pStyle w:val="Verzeichnis3"/>
        <w:rPr>
          <w:rFonts w:asciiTheme="minorHAnsi" w:eastAsiaTheme="minorEastAsia" w:hAnsiTheme="minorHAnsi" w:cstheme="minorBidi"/>
          <w:noProof/>
          <w:szCs w:val="22"/>
          <w:lang w:val="de-AT"/>
        </w:rPr>
      </w:pPr>
      <w:hyperlink w:anchor="_Toc88576335" w:history="1">
        <w:r w:rsidRPr="00D16FDC">
          <w:rPr>
            <w:rStyle w:val="Hyperlink"/>
            <w:noProof/>
          </w:rPr>
          <w:t>CB.22.1A Tundish car semi gantry 1-strand</w:t>
        </w:r>
        <w:r>
          <w:rPr>
            <w:noProof/>
            <w:webHidden/>
          </w:rPr>
          <w:tab/>
        </w:r>
        <w:r>
          <w:rPr>
            <w:noProof/>
            <w:webHidden/>
          </w:rPr>
          <w:fldChar w:fldCharType="begin"/>
        </w:r>
        <w:r>
          <w:rPr>
            <w:noProof/>
            <w:webHidden/>
          </w:rPr>
          <w:instrText xml:space="preserve"> PAGEREF _Toc88576335 \h </w:instrText>
        </w:r>
        <w:r>
          <w:rPr>
            <w:noProof/>
            <w:webHidden/>
          </w:rPr>
        </w:r>
        <w:r>
          <w:rPr>
            <w:noProof/>
            <w:webHidden/>
          </w:rPr>
          <w:fldChar w:fldCharType="separate"/>
        </w:r>
        <w:r w:rsidR="00901CB5">
          <w:rPr>
            <w:noProof/>
            <w:webHidden/>
          </w:rPr>
          <w:t>13</w:t>
        </w:r>
        <w:r>
          <w:rPr>
            <w:noProof/>
            <w:webHidden/>
          </w:rPr>
          <w:fldChar w:fldCharType="end"/>
        </w:r>
      </w:hyperlink>
    </w:p>
    <w:p w14:paraId="614AE49A" w14:textId="39E6F51F" w:rsidR="00396691" w:rsidRDefault="00396691">
      <w:pPr>
        <w:pStyle w:val="Verzeichnis3"/>
        <w:rPr>
          <w:rFonts w:asciiTheme="minorHAnsi" w:eastAsiaTheme="minorEastAsia" w:hAnsiTheme="minorHAnsi" w:cstheme="minorBidi"/>
          <w:noProof/>
          <w:szCs w:val="22"/>
          <w:lang w:val="de-AT"/>
        </w:rPr>
      </w:pPr>
      <w:hyperlink w:anchor="_Toc88576336" w:history="1">
        <w:r w:rsidRPr="00D16FDC">
          <w:rPr>
            <w:rStyle w:val="Hyperlink"/>
            <w:noProof/>
          </w:rPr>
          <w:t>CB.22.2 Tundish</w:t>
        </w:r>
        <w:r>
          <w:rPr>
            <w:noProof/>
            <w:webHidden/>
          </w:rPr>
          <w:tab/>
        </w:r>
        <w:r>
          <w:rPr>
            <w:noProof/>
            <w:webHidden/>
          </w:rPr>
          <w:fldChar w:fldCharType="begin"/>
        </w:r>
        <w:r>
          <w:rPr>
            <w:noProof/>
            <w:webHidden/>
          </w:rPr>
          <w:instrText xml:space="preserve"> PAGEREF _Toc88576336 \h </w:instrText>
        </w:r>
        <w:r>
          <w:rPr>
            <w:noProof/>
            <w:webHidden/>
          </w:rPr>
        </w:r>
        <w:r>
          <w:rPr>
            <w:noProof/>
            <w:webHidden/>
          </w:rPr>
          <w:fldChar w:fldCharType="separate"/>
        </w:r>
        <w:r w:rsidR="00901CB5">
          <w:rPr>
            <w:noProof/>
            <w:webHidden/>
          </w:rPr>
          <w:t>16</w:t>
        </w:r>
        <w:r>
          <w:rPr>
            <w:noProof/>
            <w:webHidden/>
          </w:rPr>
          <w:fldChar w:fldCharType="end"/>
        </w:r>
      </w:hyperlink>
    </w:p>
    <w:p w14:paraId="1130D6EB" w14:textId="364B2851" w:rsidR="00396691" w:rsidRDefault="00396691">
      <w:pPr>
        <w:pStyle w:val="Verzeichnis3"/>
        <w:rPr>
          <w:rFonts w:asciiTheme="minorHAnsi" w:eastAsiaTheme="minorEastAsia" w:hAnsiTheme="minorHAnsi" w:cstheme="minorBidi"/>
          <w:noProof/>
          <w:szCs w:val="22"/>
          <w:lang w:val="de-AT"/>
        </w:rPr>
      </w:pPr>
      <w:hyperlink w:anchor="_Toc88576337" w:history="1">
        <w:r w:rsidRPr="00D16FDC">
          <w:rPr>
            <w:rStyle w:val="Hyperlink"/>
            <w:noProof/>
          </w:rPr>
          <w:t>CB.22.3 Tundish cover</w:t>
        </w:r>
        <w:r>
          <w:rPr>
            <w:noProof/>
            <w:webHidden/>
          </w:rPr>
          <w:tab/>
        </w:r>
        <w:r>
          <w:rPr>
            <w:noProof/>
            <w:webHidden/>
          </w:rPr>
          <w:fldChar w:fldCharType="begin"/>
        </w:r>
        <w:r>
          <w:rPr>
            <w:noProof/>
            <w:webHidden/>
          </w:rPr>
          <w:instrText xml:space="preserve"> PAGEREF _Toc88576337 \h </w:instrText>
        </w:r>
        <w:r>
          <w:rPr>
            <w:noProof/>
            <w:webHidden/>
          </w:rPr>
        </w:r>
        <w:r>
          <w:rPr>
            <w:noProof/>
            <w:webHidden/>
          </w:rPr>
          <w:fldChar w:fldCharType="separate"/>
        </w:r>
        <w:r w:rsidR="00901CB5">
          <w:rPr>
            <w:noProof/>
            <w:webHidden/>
          </w:rPr>
          <w:t>18</w:t>
        </w:r>
        <w:r>
          <w:rPr>
            <w:noProof/>
            <w:webHidden/>
          </w:rPr>
          <w:fldChar w:fldCharType="end"/>
        </w:r>
      </w:hyperlink>
    </w:p>
    <w:p w14:paraId="19B1A939" w14:textId="3BB2E6E1" w:rsidR="00396691" w:rsidRDefault="00396691">
      <w:pPr>
        <w:pStyle w:val="Verzeichnis3"/>
        <w:rPr>
          <w:rFonts w:asciiTheme="minorHAnsi" w:eastAsiaTheme="minorEastAsia" w:hAnsiTheme="minorHAnsi" w:cstheme="minorBidi"/>
          <w:noProof/>
          <w:szCs w:val="22"/>
          <w:lang w:val="de-AT"/>
        </w:rPr>
      </w:pPr>
      <w:hyperlink w:anchor="_Toc88576338" w:history="1">
        <w:r w:rsidRPr="00D16FDC">
          <w:rPr>
            <w:rStyle w:val="Hyperlink"/>
            <w:noProof/>
          </w:rPr>
          <w:t>CB.22.4 Tundish stopper control</w:t>
        </w:r>
        <w:r>
          <w:rPr>
            <w:noProof/>
            <w:webHidden/>
          </w:rPr>
          <w:tab/>
        </w:r>
        <w:r>
          <w:rPr>
            <w:noProof/>
            <w:webHidden/>
          </w:rPr>
          <w:fldChar w:fldCharType="begin"/>
        </w:r>
        <w:r>
          <w:rPr>
            <w:noProof/>
            <w:webHidden/>
          </w:rPr>
          <w:instrText xml:space="preserve"> PAGEREF _Toc88576338 \h </w:instrText>
        </w:r>
        <w:r>
          <w:rPr>
            <w:noProof/>
            <w:webHidden/>
          </w:rPr>
        </w:r>
        <w:r>
          <w:rPr>
            <w:noProof/>
            <w:webHidden/>
          </w:rPr>
          <w:fldChar w:fldCharType="separate"/>
        </w:r>
        <w:r w:rsidR="00901CB5">
          <w:rPr>
            <w:noProof/>
            <w:webHidden/>
          </w:rPr>
          <w:t>19</w:t>
        </w:r>
        <w:r>
          <w:rPr>
            <w:noProof/>
            <w:webHidden/>
          </w:rPr>
          <w:fldChar w:fldCharType="end"/>
        </w:r>
      </w:hyperlink>
    </w:p>
    <w:p w14:paraId="4FB5BDDB" w14:textId="28261898" w:rsidR="00396691" w:rsidRDefault="00396691">
      <w:pPr>
        <w:pStyle w:val="Verzeichnis3"/>
        <w:rPr>
          <w:rFonts w:asciiTheme="minorHAnsi" w:eastAsiaTheme="minorEastAsia" w:hAnsiTheme="minorHAnsi" w:cstheme="minorBidi"/>
          <w:noProof/>
          <w:szCs w:val="22"/>
          <w:lang w:val="de-AT"/>
        </w:rPr>
      </w:pPr>
      <w:hyperlink w:anchor="_Toc88576339" w:history="1">
        <w:r w:rsidRPr="00D16FDC">
          <w:rPr>
            <w:rStyle w:val="Hyperlink"/>
            <w:noProof/>
          </w:rPr>
          <w:t>CB.22.51B SEN changing device</w:t>
        </w:r>
        <w:r>
          <w:rPr>
            <w:noProof/>
            <w:webHidden/>
          </w:rPr>
          <w:tab/>
        </w:r>
        <w:r>
          <w:rPr>
            <w:noProof/>
            <w:webHidden/>
          </w:rPr>
          <w:fldChar w:fldCharType="begin"/>
        </w:r>
        <w:r>
          <w:rPr>
            <w:noProof/>
            <w:webHidden/>
          </w:rPr>
          <w:instrText xml:space="preserve"> PAGEREF _Toc88576339 \h </w:instrText>
        </w:r>
        <w:r>
          <w:rPr>
            <w:noProof/>
            <w:webHidden/>
          </w:rPr>
        </w:r>
        <w:r>
          <w:rPr>
            <w:noProof/>
            <w:webHidden/>
          </w:rPr>
          <w:fldChar w:fldCharType="separate"/>
        </w:r>
        <w:r w:rsidR="00901CB5">
          <w:rPr>
            <w:noProof/>
            <w:webHidden/>
          </w:rPr>
          <w:t>21</w:t>
        </w:r>
        <w:r>
          <w:rPr>
            <w:noProof/>
            <w:webHidden/>
          </w:rPr>
          <w:fldChar w:fldCharType="end"/>
        </w:r>
      </w:hyperlink>
    </w:p>
    <w:p w14:paraId="0A4165B6" w14:textId="49AEB1F4" w:rsidR="00396691" w:rsidRDefault="00396691">
      <w:pPr>
        <w:pStyle w:val="Verzeichnis2"/>
        <w:rPr>
          <w:rFonts w:asciiTheme="minorHAnsi" w:eastAsiaTheme="minorEastAsia" w:hAnsiTheme="minorHAnsi" w:cstheme="minorBidi"/>
          <w:noProof/>
          <w:szCs w:val="22"/>
          <w:lang w:val="de-AT"/>
        </w:rPr>
      </w:pPr>
      <w:hyperlink w:anchor="_Toc88576340" w:history="1">
        <w:r w:rsidRPr="00D16FDC">
          <w:rPr>
            <w:rStyle w:val="Hyperlink"/>
            <w:noProof/>
          </w:rPr>
          <w:t>CB.23. Casting subsystem</w:t>
        </w:r>
        <w:r>
          <w:rPr>
            <w:noProof/>
            <w:webHidden/>
          </w:rPr>
          <w:tab/>
        </w:r>
        <w:r>
          <w:rPr>
            <w:noProof/>
            <w:webHidden/>
          </w:rPr>
          <w:fldChar w:fldCharType="begin"/>
        </w:r>
        <w:r>
          <w:rPr>
            <w:noProof/>
            <w:webHidden/>
          </w:rPr>
          <w:instrText xml:space="preserve"> PAGEREF _Toc88576340 \h </w:instrText>
        </w:r>
        <w:r>
          <w:rPr>
            <w:noProof/>
            <w:webHidden/>
          </w:rPr>
        </w:r>
        <w:r>
          <w:rPr>
            <w:noProof/>
            <w:webHidden/>
          </w:rPr>
          <w:fldChar w:fldCharType="separate"/>
        </w:r>
        <w:r w:rsidR="00901CB5">
          <w:rPr>
            <w:noProof/>
            <w:webHidden/>
          </w:rPr>
          <w:t>23</w:t>
        </w:r>
        <w:r>
          <w:rPr>
            <w:noProof/>
            <w:webHidden/>
          </w:rPr>
          <w:fldChar w:fldCharType="end"/>
        </w:r>
      </w:hyperlink>
    </w:p>
    <w:p w14:paraId="09E7A0DB" w14:textId="7AFB60F6" w:rsidR="00396691" w:rsidRDefault="00396691">
      <w:pPr>
        <w:pStyle w:val="Verzeichnis3"/>
        <w:rPr>
          <w:rFonts w:asciiTheme="minorHAnsi" w:eastAsiaTheme="minorEastAsia" w:hAnsiTheme="minorHAnsi" w:cstheme="minorBidi"/>
          <w:noProof/>
          <w:szCs w:val="22"/>
          <w:lang w:val="de-AT"/>
        </w:rPr>
      </w:pPr>
      <w:hyperlink w:anchor="_Toc88576341" w:history="1">
        <w:r w:rsidRPr="00D16FDC">
          <w:rPr>
            <w:rStyle w:val="Hyperlink"/>
            <w:noProof/>
          </w:rPr>
          <w:t>CB.23.1 Preheating stations</w:t>
        </w:r>
        <w:r>
          <w:rPr>
            <w:noProof/>
            <w:webHidden/>
          </w:rPr>
          <w:tab/>
        </w:r>
        <w:r>
          <w:rPr>
            <w:noProof/>
            <w:webHidden/>
          </w:rPr>
          <w:fldChar w:fldCharType="begin"/>
        </w:r>
        <w:r>
          <w:rPr>
            <w:noProof/>
            <w:webHidden/>
          </w:rPr>
          <w:instrText xml:space="preserve"> PAGEREF _Toc88576341 \h </w:instrText>
        </w:r>
        <w:r>
          <w:rPr>
            <w:noProof/>
            <w:webHidden/>
          </w:rPr>
        </w:r>
        <w:r>
          <w:rPr>
            <w:noProof/>
            <w:webHidden/>
          </w:rPr>
          <w:fldChar w:fldCharType="separate"/>
        </w:r>
        <w:r w:rsidR="00901CB5">
          <w:rPr>
            <w:noProof/>
            <w:webHidden/>
          </w:rPr>
          <w:t>23</w:t>
        </w:r>
        <w:r>
          <w:rPr>
            <w:noProof/>
            <w:webHidden/>
          </w:rPr>
          <w:fldChar w:fldCharType="end"/>
        </w:r>
      </w:hyperlink>
    </w:p>
    <w:p w14:paraId="1612ABB5" w14:textId="1E2ABCEA" w:rsidR="00396691" w:rsidRDefault="00396691">
      <w:pPr>
        <w:pStyle w:val="Verzeichnis4"/>
        <w:rPr>
          <w:rFonts w:asciiTheme="minorHAnsi" w:eastAsiaTheme="minorEastAsia" w:hAnsiTheme="minorHAnsi" w:cstheme="minorBidi"/>
          <w:noProof/>
          <w:szCs w:val="22"/>
          <w:lang w:val="de-AT"/>
        </w:rPr>
      </w:pPr>
      <w:hyperlink w:anchor="_Toc88576342" w:history="1">
        <w:r w:rsidRPr="00D16FDC">
          <w:rPr>
            <w:rStyle w:val="Hyperlink"/>
            <w:noProof/>
          </w:rPr>
          <w:t>CB.23.11 Tundish preheating station</w:t>
        </w:r>
        <w:r>
          <w:rPr>
            <w:noProof/>
            <w:webHidden/>
          </w:rPr>
          <w:tab/>
        </w:r>
        <w:r>
          <w:rPr>
            <w:noProof/>
            <w:webHidden/>
          </w:rPr>
          <w:fldChar w:fldCharType="begin"/>
        </w:r>
        <w:r>
          <w:rPr>
            <w:noProof/>
            <w:webHidden/>
          </w:rPr>
          <w:instrText xml:space="preserve"> PAGEREF _Toc88576342 \h </w:instrText>
        </w:r>
        <w:r>
          <w:rPr>
            <w:noProof/>
            <w:webHidden/>
          </w:rPr>
        </w:r>
        <w:r>
          <w:rPr>
            <w:noProof/>
            <w:webHidden/>
          </w:rPr>
          <w:fldChar w:fldCharType="separate"/>
        </w:r>
        <w:r w:rsidR="00901CB5">
          <w:rPr>
            <w:noProof/>
            <w:webHidden/>
          </w:rPr>
          <w:t>23</w:t>
        </w:r>
        <w:r>
          <w:rPr>
            <w:noProof/>
            <w:webHidden/>
          </w:rPr>
          <w:fldChar w:fldCharType="end"/>
        </w:r>
      </w:hyperlink>
    </w:p>
    <w:p w14:paraId="6551F06E" w14:textId="1F9F95DD" w:rsidR="00396691" w:rsidRDefault="00396691">
      <w:pPr>
        <w:pStyle w:val="Verzeichnis4"/>
        <w:rPr>
          <w:rFonts w:asciiTheme="minorHAnsi" w:eastAsiaTheme="minorEastAsia" w:hAnsiTheme="minorHAnsi" w:cstheme="minorBidi"/>
          <w:noProof/>
          <w:szCs w:val="22"/>
          <w:lang w:val="de-AT"/>
        </w:rPr>
      </w:pPr>
      <w:hyperlink w:anchor="_Toc88576343" w:history="1">
        <w:r w:rsidRPr="00D16FDC">
          <w:rPr>
            <w:rStyle w:val="Hyperlink"/>
            <w:noProof/>
          </w:rPr>
          <w:t>CB.23.12 SEN preheating device</w:t>
        </w:r>
        <w:r>
          <w:rPr>
            <w:noProof/>
            <w:webHidden/>
          </w:rPr>
          <w:tab/>
        </w:r>
        <w:r>
          <w:rPr>
            <w:noProof/>
            <w:webHidden/>
          </w:rPr>
          <w:fldChar w:fldCharType="begin"/>
        </w:r>
        <w:r>
          <w:rPr>
            <w:noProof/>
            <w:webHidden/>
          </w:rPr>
          <w:instrText xml:space="preserve"> PAGEREF _Toc88576343 \h </w:instrText>
        </w:r>
        <w:r>
          <w:rPr>
            <w:noProof/>
            <w:webHidden/>
          </w:rPr>
        </w:r>
        <w:r>
          <w:rPr>
            <w:noProof/>
            <w:webHidden/>
          </w:rPr>
          <w:fldChar w:fldCharType="separate"/>
        </w:r>
        <w:r w:rsidR="00901CB5">
          <w:rPr>
            <w:noProof/>
            <w:webHidden/>
          </w:rPr>
          <w:t>24</w:t>
        </w:r>
        <w:r>
          <w:rPr>
            <w:noProof/>
            <w:webHidden/>
          </w:rPr>
          <w:fldChar w:fldCharType="end"/>
        </w:r>
      </w:hyperlink>
    </w:p>
    <w:p w14:paraId="13819636" w14:textId="4C0EBC0F" w:rsidR="00396691" w:rsidRDefault="00396691">
      <w:pPr>
        <w:pStyle w:val="Verzeichnis3"/>
        <w:rPr>
          <w:rFonts w:asciiTheme="minorHAnsi" w:eastAsiaTheme="minorEastAsia" w:hAnsiTheme="minorHAnsi" w:cstheme="minorBidi"/>
          <w:noProof/>
          <w:szCs w:val="22"/>
          <w:lang w:val="de-AT"/>
        </w:rPr>
      </w:pPr>
      <w:hyperlink w:anchor="_Toc88576344" w:history="1">
        <w:r w:rsidRPr="00D16FDC">
          <w:rPr>
            <w:rStyle w:val="Hyperlink"/>
            <w:noProof/>
          </w:rPr>
          <w:t>CB.23.2 Manipulators</w:t>
        </w:r>
        <w:r>
          <w:rPr>
            <w:noProof/>
            <w:webHidden/>
          </w:rPr>
          <w:tab/>
        </w:r>
        <w:r>
          <w:rPr>
            <w:noProof/>
            <w:webHidden/>
          </w:rPr>
          <w:fldChar w:fldCharType="begin"/>
        </w:r>
        <w:r>
          <w:rPr>
            <w:noProof/>
            <w:webHidden/>
          </w:rPr>
          <w:instrText xml:space="preserve"> PAGEREF _Toc88576344 \h </w:instrText>
        </w:r>
        <w:r>
          <w:rPr>
            <w:noProof/>
            <w:webHidden/>
          </w:rPr>
        </w:r>
        <w:r>
          <w:rPr>
            <w:noProof/>
            <w:webHidden/>
          </w:rPr>
          <w:fldChar w:fldCharType="separate"/>
        </w:r>
        <w:r w:rsidR="00901CB5">
          <w:rPr>
            <w:noProof/>
            <w:webHidden/>
          </w:rPr>
          <w:t>25</w:t>
        </w:r>
        <w:r>
          <w:rPr>
            <w:noProof/>
            <w:webHidden/>
          </w:rPr>
          <w:fldChar w:fldCharType="end"/>
        </w:r>
      </w:hyperlink>
    </w:p>
    <w:p w14:paraId="6D6C5ED2" w14:textId="24FBAA53" w:rsidR="00396691" w:rsidRDefault="00396691">
      <w:pPr>
        <w:pStyle w:val="Verzeichnis4"/>
        <w:rPr>
          <w:rFonts w:asciiTheme="minorHAnsi" w:eastAsiaTheme="minorEastAsia" w:hAnsiTheme="minorHAnsi" w:cstheme="minorBidi"/>
          <w:noProof/>
          <w:szCs w:val="22"/>
          <w:lang w:val="de-AT"/>
        </w:rPr>
      </w:pPr>
      <w:hyperlink w:anchor="_Toc88576345" w:history="1">
        <w:r w:rsidRPr="00D16FDC">
          <w:rPr>
            <w:rStyle w:val="Hyperlink"/>
            <w:noProof/>
          </w:rPr>
          <w:t>CB.23.22 Ladle shroud manipulator manual</w:t>
        </w:r>
        <w:r>
          <w:rPr>
            <w:noProof/>
            <w:webHidden/>
          </w:rPr>
          <w:tab/>
        </w:r>
        <w:r>
          <w:rPr>
            <w:noProof/>
            <w:webHidden/>
          </w:rPr>
          <w:fldChar w:fldCharType="begin"/>
        </w:r>
        <w:r>
          <w:rPr>
            <w:noProof/>
            <w:webHidden/>
          </w:rPr>
          <w:instrText xml:space="preserve"> PAGEREF _Toc88576345 \h </w:instrText>
        </w:r>
        <w:r>
          <w:rPr>
            <w:noProof/>
            <w:webHidden/>
          </w:rPr>
        </w:r>
        <w:r>
          <w:rPr>
            <w:noProof/>
            <w:webHidden/>
          </w:rPr>
          <w:fldChar w:fldCharType="separate"/>
        </w:r>
        <w:r w:rsidR="00901CB5">
          <w:rPr>
            <w:noProof/>
            <w:webHidden/>
          </w:rPr>
          <w:t>25</w:t>
        </w:r>
        <w:r>
          <w:rPr>
            <w:noProof/>
            <w:webHidden/>
          </w:rPr>
          <w:fldChar w:fldCharType="end"/>
        </w:r>
      </w:hyperlink>
    </w:p>
    <w:p w14:paraId="717E89E2" w14:textId="595B5DF6" w:rsidR="00396691" w:rsidRDefault="00396691">
      <w:pPr>
        <w:pStyle w:val="Verzeichnis3"/>
        <w:rPr>
          <w:rFonts w:asciiTheme="minorHAnsi" w:eastAsiaTheme="minorEastAsia" w:hAnsiTheme="minorHAnsi" w:cstheme="minorBidi"/>
          <w:noProof/>
          <w:szCs w:val="22"/>
          <w:lang w:val="de-AT"/>
        </w:rPr>
      </w:pPr>
      <w:hyperlink w:anchor="_Toc88576346" w:history="1">
        <w:r w:rsidRPr="00D16FDC">
          <w:rPr>
            <w:rStyle w:val="Hyperlink"/>
            <w:noProof/>
          </w:rPr>
          <w:t>CB.23.6 Pulpits</w:t>
        </w:r>
        <w:r>
          <w:rPr>
            <w:noProof/>
            <w:webHidden/>
          </w:rPr>
          <w:tab/>
        </w:r>
        <w:r>
          <w:rPr>
            <w:noProof/>
            <w:webHidden/>
          </w:rPr>
          <w:fldChar w:fldCharType="begin"/>
        </w:r>
        <w:r>
          <w:rPr>
            <w:noProof/>
            <w:webHidden/>
          </w:rPr>
          <w:instrText xml:space="preserve"> PAGEREF _Toc88576346 \h </w:instrText>
        </w:r>
        <w:r>
          <w:rPr>
            <w:noProof/>
            <w:webHidden/>
          </w:rPr>
        </w:r>
        <w:r>
          <w:rPr>
            <w:noProof/>
            <w:webHidden/>
          </w:rPr>
          <w:fldChar w:fldCharType="separate"/>
        </w:r>
        <w:r w:rsidR="00901CB5">
          <w:rPr>
            <w:noProof/>
            <w:webHidden/>
          </w:rPr>
          <w:t>27</w:t>
        </w:r>
        <w:r>
          <w:rPr>
            <w:noProof/>
            <w:webHidden/>
          </w:rPr>
          <w:fldChar w:fldCharType="end"/>
        </w:r>
      </w:hyperlink>
    </w:p>
    <w:p w14:paraId="1E7C9D03" w14:textId="10D2BDD1" w:rsidR="00396691" w:rsidRDefault="00396691">
      <w:pPr>
        <w:pStyle w:val="Verzeichnis4"/>
        <w:rPr>
          <w:rFonts w:asciiTheme="minorHAnsi" w:eastAsiaTheme="minorEastAsia" w:hAnsiTheme="minorHAnsi" w:cstheme="minorBidi"/>
          <w:noProof/>
          <w:szCs w:val="22"/>
          <w:lang w:val="de-AT"/>
        </w:rPr>
      </w:pPr>
      <w:hyperlink w:anchor="_Toc88576347" w:history="1">
        <w:r w:rsidRPr="00D16FDC">
          <w:rPr>
            <w:rStyle w:val="Hyperlink"/>
            <w:noProof/>
          </w:rPr>
          <w:t>CB.23.61 Pulpit OS1</w:t>
        </w:r>
        <w:r>
          <w:rPr>
            <w:noProof/>
            <w:webHidden/>
          </w:rPr>
          <w:tab/>
        </w:r>
        <w:r>
          <w:rPr>
            <w:noProof/>
            <w:webHidden/>
          </w:rPr>
          <w:fldChar w:fldCharType="begin"/>
        </w:r>
        <w:r>
          <w:rPr>
            <w:noProof/>
            <w:webHidden/>
          </w:rPr>
          <w:instrText xml:space="preserve"> PAGEREF _Toc88576347 \h </w:instrText>
        </w:r>
        <w:r>
          <w:rPr>
            <w:noProof/>
            <w:webHidden/>
          </w:rPr>
        </w:r>
        <w:r>
          <w:rPr>
            <w:noProof/>
            <w:webHidden/>
          </w:rPr>
          <w:fldChar w:fldCharType="separate"/>
        </w:r>
        <w:r w:rsidR="00901CB5">
          <w:rPr>
            <w:noProof/>
            <w:webHidden/>
          </w:rPr>
          <w:t>27</w:t>
        </w:r>
        <w:r>
          <w:rPr>
            <w:noProof/>
            <w:webHidden/>
          </w:rPr>
          <w:fldChar w:fldCharType="end"/>
        </w:r>
      </w:hyperlink>
    </w:p>
    <w:p w14:paraId="2DA043F3" w14:textId="69781154" w:rsidR="00396691" w:rsidRDefault="00396691">
      <w:pPr>
        <w:pStyle w:val="Verzeichnis2"/>
        <w:rPr>
          <w:rFonts w:asciiTheme="minorHAnsi" w:eastAsiaTheme="minorEastAsia" w:hAnsiTheme="minorHAnsi" w:cstheme="minorBidi"/>
          <w:noProof/>
          <w:szCs w:val="22"/>
          <w:lang w:val="de-AT"/>
        </w:rPr>
      </w:pPr>
      <w:hyperlink w:anchor="_Toc88576348" w:history="1">
        <w:r w:rsidRPr="00D16FDC">
          <w:rPr>
            <w:rStyle w:val="Hyperlink"/>
            <w:noProof/>
          </w:rPr>
          <w:t>CB.24. Support structure</w:t>
        </w:r>
        <w:r>
          <w:rPr>
            <w:noProof/>
            <w:webHidden/>
          </w:rPr>
          <w:tab/>
        </w:r>
        <w:r>
          <w:rPr>
            <w:noProof/>
            <w:webHidden/>
          </w:rPr>
          <w:fldChar w:fldCharType="begin"/>
        </w:r>
        <w:r>
          <w:rPr>
            <w:noProof/>
            <w:webHidden/>
          </w:rPr>
          <w:instrText xml:space="preserve"> PAGEREF _Toc88576348 \h </w:instrText>
        </w:r>
        <w:r>
          <w:rPr>
            <w:noProof/>
            <w:webHidden/>
          </w:rPr>
        </w:r>
        <w:r>
          <w:rPr>
            <w:noProof/>
            <w:webHidden/>
          </w:rPr>
          <w:fldChar w:fldCharType="separate"/>
        </w:r>
        <w:r w:rsidR="00901CB5">
          <w:rPr>
            <w:noProof/>
            <w:webHidden/>
          </w:rPr>
          <w:t>28</w:t>
        </w:r>
        <w:r>
          <w:rPr>
            <w:noProof/>
            <w:webHidden/>
          </w:rPr>
          <w:fldChar w:fldCharType="end"/>
        </w:r>
      </w:hyperlink>
    </w:p>
    <w:p w14:paraId="785B7C2B" w14:textId="0A35E7B2" w:rsidR="00396691" w:rsidRDefault="00396691">
      <w:pPr>
        <w:pStyle w:val="Verzeichnis3"/>
        <w:rPr>
          <w:rFonts w:asciiTheme="minorHAnsi" w:eastAsiaTheme="minorEastAsia" w:hAnsiTheme="minorHAnsi" w:cstheme="minorBidi"/>
          <w:noProof/>
          <w:szCs w:val="22"/>
          <w:lang w:val="de-AT"/>
        </w:rPr>
      </w:pPr>
      <w:hyperlink w:anchor="_Toc88576349" w:history="1">
        <w:r w:rsidRPr="00D16FDC">
          <w:rPr>
            <w:rStyle w:val="Hyperlink"/>
            <w:noProof/>
          </w:rPr>
          <w:t>CB.24.1 Machine supporting structure</w:t>
        </w:r>
        <w:r>
          <w:rPr>
            <w:noProof/>
            <w:webHidden/>
          </w:rPr>
          <w:tab/>
        </w:r>
        <w:r>
          <w:rPr>
            <w:noProof/>
            <w:webHidden/>
          </w:rPr>
          <w:fldChar w:fldCharType="begin"/>
        </w:r>
        <w:r>
          <w:rPr>
            <w:noProof/>
            <w:webHidden/>
          </w:rPr>
          <w:instrText xml:space="preserve"> PAGEREF _Toc88576349 \h </w:instrText>
        </w:r>
        <w:r>
          <w:rPr>
            <w:noProof/>
            <w:webHidden/>
          </w:rPr>
        </w:r>
        <w:r>
          <w:rPr>
            <w:noProof/>
            <w:webHidden/>
          </w:rPr>
          <w:fldChar w:fldCharType="separate"/>
        </w:r>
        <w:r w:rsidR="00901CB5">
          <w:rPr>
            <w:noProof/>
            <w:webHidden/>
          </w:rPr>
          <w:t>28</w:t>
        </w:r>
        <w:r>
          <w:rPr>
            <w:noProof/>
            <w:webHidden/>
          </w:rPr>
          <w:fldChar w:fldCharType="end"/>
        </w:r>
      </w:hyperlink>
    </w:p>
    <w:p w14:paraId="68B774FB" w14:textId="557F8FE2" w:rsidR="00396691" w:rsidRDefault="00396691">
      <w:pPr>
        <w:pStyle w:val="Verzeichnis3"/>
        <w:rPr>
          <w:rFonts w:asciiTheme="minorHAnsi" w:eastAsiaTheme="minorEastAsia" w:hAnsiTheme="minorHAnsi" w:cstheme="minorBidi"/>
          <w:noProof/>
          <w:szCs w:val="22"/>
          <w:lang w:val="de-AT"/>
        </w:rPr>
      </w:pPr>
      <w:hyperlink w:anchor="_Toc88576350" w:history="1">
        <w:r w:rsidRPr="00D16FDC">
          <w:rPr>
            <w:rStyle w:val="Hyperlink"/>
            <w:noProof/>
          </w:rPr>
          <w:t>CB.24.2 Cooling chamber</w:t>
        </w:r>
        <w:r>
          <w:rPr>
            <w:noProof/>
            <w:webHidden/>
          </w:rPr>
          <w:tab/>
        </w:r>
        <w:r>
          <w:rPr>
            <w:noProof/>
            <w:webHidden/>
          </w:rPr>
          <w:fldChar w:fldCharType="begin"/>
        </w:r>
        <w:r>
          <w:rPr>
            <w:noProof/>
            <w:webHidden/>
          </w:rPr>
          <w:instrText xml:space="preserve"> PAGEREF _Toc88576350 \h </w:instrText>
        </w:r>
        <w:r>
          <w:rPr>
            <w:noProof/>
            <w:webHidden/>
          </w:rPr>
        </w:r>
        <w:r>
          <w:rPr>
            <w:noProof/>
            <w:webHidden/>
          </w:rPr>
          <w:fldChar w:fldCharType="separate"/>
        </w:r>
        <w:r w:rsidR="00901CB5">
          <w:rPr>
            <w:noProof/>
            <w:webHidden/>
          </w:rPr>
          <w:t>30</w:t>
        </w:r>
        <w:r>
          <w:rPr>
            <w:noProof/>
            <w:webHidden/>
          </w:rPr>
          <w:fldChar w:fldCharType="end"/>
        </w:r>
      </w:hyperlink>
    </w:p>
    <w:p w14:paraId="610FA8A8" w14:textId="6A96BCB2" w:rsidR="00396691" w:rsidRDefault="00396691">
      <w:pPr>
        <w:pStyle w:val="Verzeichnis3"/>
        <w:rPr>
          <w:rFonts w:asciiTheme="minorHAnsi" w:eastAsiaTheme="minorEastAsia" w:hAnsiTheme="minorHAnsi" w:cstheme="minorBidi"/>
          <w:noProof/>
          <w:szCs w:val="22"/>
          <w:lang w:val="de-AT"/>
        </w:rPr>
      </w:pPr>
      <w:hyperlink w:anchor="_Toc88576351" w:history="1">
        <w:r w:rsidRPr="00D16FDC">
          <w:rPr>
            <w:rStyle w:val="Hyperlink"/>
            <w:noProof/>
          </w:rPr>
          <w:t>CB.24.3 Steam exhaust system</w:t>
        </w:r>
        <w:r>
          <w:rPr>
            <w:noProof/>
            <w:webHidden/>
          </w:rPr>
          <w:tab/>
        </w:r>
        <w:r>
          <w:rPr>
            <w:noProof/>
            <w:webHidden/>
          </w:rPr>
          <w:fldChar w:fldCharType="begin"/>
        </w:r>
        <w:r>
          <w:rPr>
            <w:noProof/>
            <w:webHidden/>
          </w:rPr>
          <w:instrText xml:space="preserve"> PAGEREF _Toc88576351 \h </w:instrText>
        </w:r>
        <w:r>
          <w:rPr>
            <w:noProof/>
            <w:webHidden/>
          </w:rPr>
        </w:r>
        <w:r>
          <w:rPr>
            <w:noProof/>
            <w:webHidden/>
          </w:rPr>
          <w:fldChar w:fldCharType="separate"/>
        </w:r>
        <w:r w:rsidR="00901CB5">
          <w:rPr>
            <w:noProof/>
            <w:webHidden/>
          </w:rPr>
          <w:t>31</w:t>
        </w:r>
        <w:r>
          <w:rPr>
            <w:noProof/>
            <w:webHidden/>
          </w:rPr>
          <w:fldChar w:fldCharType="end"/>
        </w:r>
      </w:hyperlink>
    </w:p>
    <w:p w14:paraId="30C62F51" w14:textId="420F6616" w:rsidR="00396691" w:rsidRDefault="00396691">
      <w:pPr>
        <w:pStyle w:val="Verzeichnis3"/>
        <w:rPr>
          <w:rFonts w:asciiTheme="minorHAnsi" w:eastAsiaTheme="minorEastAsia" w:hAnsiTheme="minorHAnsi" w:cstheme="minorBidi"/>
          <w:noProof/>
          <w:szCs w:val="22"/>
          <w:lang w:val="de-AT"/>
        </w:rPr>
      </w:pPr>
      <w:hyperlink w:anchor="_Toc88576352" w:history="1">
        <w:r w:rsidRPr="00D16FDC">
          <w:rPr>
            <w:rStyle w:val="Hyperlink"/>
            <w:noProof/>
          </w:rPr>
          <w:t>CB.24.4 Emergency casting system</w:t>
        </w:r>
        <w:r>
          <w:rPr>
            <w:noProof/>
            <w:webHidden/>
          </w:rPr>
          <w:tab/>
        </w:r>
        <w:r>
          <w:rPr>
            <w:noProof/>
            <w:webHidden/>
          </w:rPr>
          <w:fldChar w:fldCharType="begin"/>
        </w:r>
        <w:r>
          <w:rPr>
            <w:noProof/>
            <w:webHidden/>
          </w:rPr>
          <w:instrText xml:space="preserve"> PAGEREF _Toc88576352 \h </w:instrText>
        </w:r>
        <w:r>
          <w:rPr>
            <w:noProof/>
            <w:webHidden/>
          </w:rPr>
        </w:r>
        <w:r>
          <w:rPr>
            <w:noProof/>
            <w:webHidden/>
          </w:rPr>
          <w:fldChar w:fldCharType="separate"/>
        </w:r>
        <w:r w:rsidR="00901CB5">
          <w:rPr>
            <w:noProof/>
            <w:webHidden/>
          </w:rPr>
          <w:t>32</w:t>
        </w:r>
        <w:r>
          <w:rPr>
            <w:noProof/>
            <w:webHidden/>
          </w:rPr>
          <w:fldChar w:fldCharType="end"/>
        </w:r>
      </w:hyperlink>
    </w:p>
    <w:p w14:paraId="3E11FAB0" w14:textId="3B0843AA" w:rsidR="00396691" w:rsidRDefault="00396691">
      <w:pPr>
        <w:pStyle w:val="Verzeichnis2"/>
        <w:rPr>
          <w:rFonts w:asciiTheme="minorHAnsi" w:eastAsiaTheme="minorEastAsia" w:hAnsiTheme="minorHAnsi" w:cstheme="minorBidi"/>
          <w:noProof/>
          <w:szCs w:val="22"/>
          <w:lang w:val="de-AT"/>
        </w:rPr>
      </w:pPr>
      <w:hyperlink w:anchor="_Toc88576353" w:history="1">
        <w:r w:rsidRPr="00D16FDC">
          <w:rPr>
            <w:rStyle w:val="Hyperlink"/>
            <w:noProof/>
          </w:rPr>
          <w:t>CB.25. Smart Machine head</w:t>
        </w:r>
        <w:r>
          <w:rPr>
            <w:noProof/>
            <w:webHidden/>
          </w:rPr>
          <w:tab/>
        </w:r>
        <w:r>
          <w:rPr>
            <w:noProof/>
            <w:webHidden/>
          </w:rPr>
          <w:fldChar w:fldCharType="begin"/>
        </w:r>
        <w:r>
          <w:rPr>
            <w:noProof/>
            <w:webHidden/>
          </w:rPr>
          <w:instrText xml:space="preserve"> PAGEREF _Toc88576353 \h </w:instrText>
        </w:r>
        <w:r>
          <w:rPr>
            <w:noProof/>
            <w:webHidden/>
          </w:rPr>
        </w:r>
        <w:r>
          <w:rPr>
            <w:noProof/>
            <w:webHidden/>
          </w:rPr>
          <w:fldChar w:fldCharType="separate"/>
        </w:r>
        <w:r w:rsidR="00901CB5">
          <w:rPr>
            <w:noProof/>
            <w:webHidden/>
          </w:rPr>
          <w:t>33</w:t>
        </w:r>
        <w:r>
          <w:rPr>
            <w:noProof/>
            <w:webHidden/>
          </w:rPr>
          <w:fldChar w:fldCharType="end"/>
        </w:r>
      </w:hyperlink>
    </w:p>
    <w:p w14:paraId="52CAF79F" w14:textId="429480C6" w:rsidR="00396691" w:rsidRDefault="00396691">
      <w:pPr>
        <w:pStyle w:val="Verzeichnis3"/>
        <w:rPr>
          <w:rFonts w:asciiTheme="minorHAnsi" w:eastAsiaTheme="minorEastAsia" w:hAnsiTheme="minorHAnsi" w:cstheme="minorBidi"/>
          <w:noProof/>
          <w:szCs w:val="22"/>
          <w:lang w:val="de-AT"/>
        </w:rPr>
      </w:pPr>
      <w:hyperlink w:anchor="_Toc88576354" w:history="1">
        <w:r w:rsidRPr="00D16FDC">
          <w:rPr>
            <w:rStyle w:val="Hyperlink"/>
            <w:noProof/>
          </w:rPr>
          <w:t xml:space="preserve">CB.25.1 </w:t>
        </w:r>
        <w:r w:rsidRPr="00D16FDC">
          <w:rPr>
            <w:rStyle w:val="Hyperlink"/>
            <w:rFonts w:cs="Arial"/>
            <w:noProof/>
          </w:rPr>
          <w:t>Smart Mold</w:t>
        </w:r>
        <w:r>
          <w:rPr>
            <w:noProof/>
            <w:webHidden/>
          </w:rPr>
          <w:tab/>
        </w:r>
        <w:r>
          <w:rPr>
            <w:noProof/>
            <w:webHidden/>
          </w:rPr>
          <w:fldChar w:fldCharType="begin"/>
        </w:r>
        <w:r>
          <w:rPr>
            <w:noProof/>
            <w:webHidden/>
          </w:rPr>
          <w:instrText xml:space="preserve"> PAGEREF _Toc88576354 \h </w:instrText>
        </w:r>
        <w:r>
          <w:rPr>
            <w:noProof/>
            <w:webHidden/>
          </w:rPr>
        </w:r>
        <w:r>
          <w:rPr>
            <w:noProof/>
            <w:webHidden/>
          </w:rPr>
          <w:fldChar w:fldCharType="separate"/>
        </w:r>
        <w:r w:rsidR="00901CB5">
          <w:rPr>
            <w:noProof/>
            <w:webHidden/>
          </w:rPr>
          <w:t>34</w:t>
        </w:r>
        <w:r>
          <w:rPr>
            <w:noProof/>
            <w:webHidden/>
          </w:rPr>
          <w:fldChar w:fldCharType="end"/>
        </w:r>
      </w:hyperlink>
    </w:p>
    <w:p w14:paraId="4F8A65C1" w14:textId="51CDE054" w:rsidR="00396691" w:rsidRDefault="00396691">
      <w:pPr>
        <w:pStyle w:val="Verzeichnis3"/>
        <w:rPr>
          <w:rFonts w:asciiTheme="minorHAnsi" w:eastAsiaTheme="minorEastAsia" w:hAnsiTheme="minorHAnsi" w:cstheme="minorBidi"/>
          <w:noProof/>
          <w:szCs w:val="22"/>
          <w:lang w:val="de-AT"/>
        </w:rPr>
      </w:pPr>
      <w:hyperlink w:anchor="_Toc88576355" w:history="1">
        <w:r w:rsidRPr="00D16FDC">
          <w:rPr>
            <w:rStyle w:val="Hyperlink"/>
            <w:noProof/>
          </w:rPr>
          <w:t>CB.25.5 Mold subsystem</w:t>
        </w:r>
        <w:r>
          <w:rPr>
            <w:noProof/>
            <w:webHidden/>
          </w:rPr>
          <w:tab/>
        </w:r>
        <w:r>
          <w:rPr>
            <w:noProof/>
            <w:webHidden/>
          </w:rPr>
          <w:fldChar w:fldCharType="begin"/>
        </w:r>
        <w:r>
          <w:rPr>
            <w:noProof/>
            <w:webHidden/>
          </w:rPr>
          <w:instrText xml:space="preserve"> PAGEREF _Toc88576355 \h </w:instrText>
        </w:r>
        <w:r>
          <w:rPr>
            <w:noProof/>
            <w:webHidden/>
          </w:rPr>
        </w:r>
        <w:r>
          <w:rPr>
            <w:noProof/>
            <w:webHidden/>
          </w:rPr>
          <w:fldChar w:fldCharType="separate"/>
        </w:r>
        <w:r w:rsidR="00901CB5">
          <w:rPr>
            <w:noProof/>
            <w:webHidden/>
          </w:rPr>
          <w:t>38</w:t>
        </w:r>
        <w:r>
          <w:rPr>
            <w:noProof/>
            <w:webHidden/>
          </w:rPr>
          <w:fldChar w:fldCharType="end"/>
        </w:r>
      </w:hyperlink>
    </w:p>
    <w:p w14:paraId="0B6E7289" w14:textId="4E98C42F" w:rsidR="00396691" w:rsidRDefault="00396691">
      <w:pPr>
        <w:pStyle w:val="Verzeichnis3"/>
        <w:rPr>
          <w:rFonts w:asciiTheme="minorHAnsi" w:eastAsiaTheme="minorEastAsia" w:hAnsiTheme="minorHAnsi" w:cstheme="minorBidi"/>
          <w:noProof/>
          <w:szCs w:val="22"/>
          <w:lang w:val="de-AT"/>
        </w:rPr>
      </w:pPr>
      <w:hyperlink w:anchor="_Toc88576356" w:history="1">
        <w:r w:rsidRPr="00D16FDC">
          <w:rPr>
            <w:rStyle w:val="Hyperlink"/>
            <w:noProof/>
          </w:rPr>
          <w:t>CB.25.6 Mold cover</w:t>
        </w:r>
        <w:r>
          <w:rPr>
            <w:noProof/>
            <w:webHidden/>
          </w:rPr>
          <w:tab/>
        </w:r>
        <w:r>
          <w:rPr>
            <w:noProof/>
            <w:webHidden/>
          </w:rPr>
          <w:fldChar w:fldCharType="begin"/>
        </w:r>
        <w:r>
          <w:rPr>
            <w:noProof/>
            <w:webHidden/>
          </w:rPr>
          <w:instrText xml:space="preserve"> PAGEREF _Toc88576356 \h </w:instrText>
        </w:r>
        <w:r>
          <w:rPr>
            <w:noProof/>
            <w:webHidden/>
          </w:rPr>
        </w:r>
        <w:r>
          <w:rPr>
            <w:noProof/>
            <w:webHidden/>
          </w:rPr>
          <w:fldChar w:fldCharType="separate"/>
        </w:r>
        <w:r w:rsidR="00901CB5">
          <w:rPr>
            <w:noProof/>
            <w:webHidden/>
          </w:rPr>
          <w:t>38</w:t>
        </w:r>
        <w:r>
          <w:rPr>
            <w:noProof/>
            <w:webHidden/>
          </w:rPr>
          <w:fldChar w:fldCharType="end"/>
        </w:r>
      </w:hyperlink>
    </w:p>
    <w:p w14:paraId="272CA7F2" w14:textId="0926F5DB" w:rsidR="00396691" w:rsidRDefault="00396691">
      <w:pPr>
        <w:pStyle w:val="Verzeichnis3"/>
        <w:rPr>
          <w:rFonts w:asciiTheme="minorHAnsi" w:eastAsiaTheme="minorEastAsia" w:hAnsiTheme="minorHAnsi" w:cstheme="minorBidi"/>
          <w:noProof/>
          <w:szCs w:val="22"/>
          <w:lang w:val="de-AT"/>
        </w:rPr>
      </w:pPr>
      <w:hyperlink w:anchor="_Toc88576357" w:history="1">
        <w:r w:rsidRPr="00D16FDC">
          <w:rPr>
            <w:rStyle w:val="Hyperlink"/>
            <w:noProof/>
            <w:lang w:val="nb-NO"/>
          </w:rPr>
          <w:t>CB.25.7 Mold fume exhaust system</w:t>
        </w:r>
        <w:r>
          <w:rPr>
            <w:noProof/>
            <w:webHidden/>
          </w:rPr>
          <w:tab/>
        </w:r>
        <w:r>
          <w:rPr>
            <w:noProof/>
            <w:webHidden/>
          </w:rPr>
          <w:fldChar w:fldCharType="begin"/>
        </w:r>
        <w:r>
          <w:rPr>
            <w:noProof/>
            <w:webHidden/>
          </w:rPr>
          <w:instrText xml:space="preserve"> PAGEREF _Toc88576357 \h </w:instrText>
        </w:r>
        <w:r>
          <w:rPr>
            <w:noProof/>
            <w:webHidden/>
          </w:rPr>
        </w:r>
        <w:r>
          <w:rPr>
            <w:noProof/>
            <w:webHidden/>
          </w:rPr>
          <w:fldChar w:fldCharType="separate"/>
        </w:r>
        <w:r w:rsidR="00901CB5">
          <w:rPr>
            <w:noProof/>
            <w:webHidden/>
          </w:rPr>
          <w:t>39</w:t>
        </w:r>
        <w:r>
          <w:rPr>
            <w:noProof/>
            <w:webHidden/>
          </w:rPr>
          <w:fldChar w:fldCharType="end"/>
        </w:r>
      </w:hyperlink>
    </w:p>
    <w:p w14:paraId="7733AEE6" w14:textId="4C0EC627" w:rsidR="00396691" w:rsidRDefault="00396691">
      <w:pPr>
        <w:pStyle w:val="Verzeichnis3"/>
        <w:rPr>
          <w:rFonts w:asciiTheme="minorHAnsi" w:eastAsiaTheme="minorEastAsia" w:hAnsiTheme="minorHAnsi" w:cstheme="minorBidi"/>
          <w:noProof/>
          <w:szCs w:val="22"/>
          <w:lang w:val="de-AT"/>
        </w:rPr>
      </w:pPr>
      <w:hyperlink w:anchor="_Toc88576358" w:history="1">
        <w:r w:rsidRPr="00D16FDC">
          <w:rPr>
            <w:rStyle w:val="Hyperlink"/>
            <w:noProof/>
          </w:rPr>
          <w:t>CB.25.8</w:t>
        </w:r>
        <w:r w:rsidRPr="00D16FDC">
          <w:rPr>
            <w:rStyle w:val="Hyperlink"/>
            <w:rFonts w:cs="Arial"/>
            <w:noProof/>
          </w:rPr>
          <w:t xml:space="preserve"> DynaFlex Oscillator</w:t>
        </w:r>
        <w:r>
          <w:rPr>
            <w:noProof/>
            <w:webHidden/>
          </w:rPr>
          <w:tab/>
        </w:r>
        <w:r>
          <w:rPr>
            <w:noProof/>
            <w:webHidden/>
          </w:rPr>
          <w:fldChar w:fldCharType="begin"/>
        </w:r>
        <w:r>
          <w:rPr>
            <w:noProof/>
            <w:webHidden/>
          </w:rPr>
          <w:instrText xml:space="preserve"> PAGEREF _Toc88576358 \h </w:instrText>
        </w:r>
        <w:r>
          <w:rPr>
            <w:noProof/>
            <w:webHidden/>
          </w:rPr>
        </w:r>
        <w:r>
          <w:rPr>
            <w:noProof/>
            <w:webHidden/>
          </w:rPr>
          <w:fldChar w:fldCharType="separate"/>
        </w:r>
        <w:r w:rsidR="00901CB5">
          <w:rPr>
            <w:noProof/>
            <w:webHidden/>
          </w:rPr>
          <w:t>40</w:t>
        </w:r>
        <w:r>
          <w:rPr>
            <w:noProof/>
            <w:webHidden/>
          </w:rPr>
          <w:fldChar w:fldCharType="end"/>
        </w:r>
      </w:hyperlink>
    </w:p>
    <w:p w14:paraId="14C9B268" w14:textId="24998359" w:rsidR="00396691" w:rsidRDefault="00396691">
      <w:pPr>
        <w:pStyle w:val="Verzeichnis3"/>
        <w:rPr>
          <w:rFonts w:asciiTheme="minorHAnsi" w:eastAsiaTheme="minorEastAsia" w:hAnsiTheme="minorHAnsi" w:cstheme="minorBidi"/>
          <w:noProof/>
          <w:szCs w:val="22"/>
          <w:lang w:val="de-AT"/>
        </w:rPr>
      </w:pPr>
      <w:hyperlink w:anchor="_Toc88576359" w:history="1">
        <w:r w:rsidRPr="00D16FDC">
          <w:rPr>
            <w:rStyle w:val="Hyperlink"/>
            <w:noProof/>
          </w:rPr>
          <w:t>CB.25.9 Oscillator support structure with bender support</w:t>
        </w:r>
        <w:r>
          <w:rPr>
            <w:noProof/>
            <w:webHidden/>
          </w:rPr>
          <w:tab/>
        </w:r>
        <w:r>
          <w:rPr>
            <w:noProof/>
            <w:webHidden/>
          </w:rPr>
          <w:fldChar w:fldCharType="begin"/>
        </w:r>
        <w:r>
          <w:rPr>
            <w:noProof/>
            <w:webHidden/>
          </w:rPr>
          <w:instrText xml:space="preserve"> PAGEREF _Toc88576359 \h </w:instrText>
        </w:r>
        <w:r>
          <w:rPr>
            <w:noProof/>
            <w:webHidden/>
          </w:rPr>
        </w:r>
        <w:r>
          <w:rPr>
            <w:noProof/>
            <w:webHidden/>
          </w:rPr>
          <w:fldChar w:fldCharType="separate"/>
        </w:r>
        <w:r w:rsidR="00901CB5">
          <w:rPr>
            <w:noProof/>
            <w:webHidden/>
          </w:rPr>
          <w:t>43</w:t>
        </w:r>
        <w:r>
          <w:rPr>
            <w:noProof/>
            <w:webHidden/>
          </w:rPr>
          <w:fldChar w:fldCharType="end"/>
        </w:r>
      </w:hyperlink>
    </w:p>
    <w:p w14:paraId="18CDF535" w14:textId="0DD6BAC6" w:rsidR="00396691" w:rsidRDefault="00396691">
      <w:pPr>
        <w:pStyle w:val="Verzeichnis2"/>
        <w:rPr>
          <w:rFonts w:asciiTheme="minorHAnsi" w:eastAsiaTheme="minorEastAsia" w:hAnsiTheme="minorHAnsi" w:cstheme="minorBidi"/>
          <w:noProof/>
          <w:szCs w:val="22"/>
          <w:lang w:val="de-AT"/>
        </w:rPr>
      </w:pPr>
      <w:hyperlink w:anchor="_Toc88576360" w:history="1">
        <w:r w:rsidRPr="00D16FDC">
          <w:rPr>
            <w:rStyle w:val="Hyperlink"/>
            <w:noProof/>
          </w:rPr>
          <w:t>CB.26 Strand guide</w:t>
        </w:r>
        <w:r>
          <w:rPr>
            <w:noProof/>
            <w:webHidden/>
          </w:rPr>
          <w:tab/>
        </w:r>
        <w:r>
          <w:rPr>
            <w:noProof/>
            <w:webHidden/>
          </w:rPr>
          <w:fldChar w:fldCharType="begin"/>
        </w:r>
        <w:r>
          <w:rPr>
            <w:noProof/>
            <w:webHidden/>
          </w:rPr>
          <w:instrText xml:space="preserve"> PAGEREF _Toc88576360 \h </w:instrText>
        </w:r>
        <w:r>
          <w:rPr>
            <w:noProof/>
            <w:webHidden/>
          </w:rPr>
        </w:r>
        <w:r>
          <w:rPr>
            <w:noProof/>
            <w:webHidden/>
          </w:rPr>
          <w:fldChar w:fldCharType="separate"/>
        </w:r>
        <w:r w:rsidR="00901CB5">
          <w:rPr>
            <w:noProof/>
            <w:webHidden/>
          </w:rPr>
          <w:t>44</w:t>
        </w:r>
        <w:r>
          <w:rPr>
            <w:noProof/>
            <w:webHidden/>
          </w:rPr>
          <w:fldChar w:fldCharType="end"/>
        </w:r>
      </w:hyperlink>
    </w:p>
    <w:p w14:paraId="3044B94A" w14:textId="4E0BAC4A" w:rsidR="00396691" w:rsidRDefault="00396691">
      <w:pPr>
        <w:pStyle w:val="Verzeichnis3"/>
        <w:rPr>
          <w:rFonts w:asciiTheme="minorHAnsi" w:eastAsiaTheme="minorEastAsia" w:hAnsiTheme="minorHAnsi" w:cstheme="minorBidi"/>
          <w:noProof/>
          <w:szCs w:val="22"/>
          <w:lang w:val="de-AT"/>
        </w:rPr>
      </w:pPr>
      <w:hyperlink w:anchor="_Toc88576361" w:history="1">
        <w:r w:rsidRPr="00D16FDC">
          <w:rPr>
            <w:rStyle w:val="Hyperlink"/>
            <w:noProof/>
          </w:rPr>
          <w:t xml:space="preserve">CB.26.1A </w:t>
        </w:r>
        <w:r w:rsidRPr="00D16FDC">
          <w:rPr>
            <w:rStyle w:val="Hyperlink"/>
            <w:rFonts w:cs="Arial"/>
            <w:noProof/>
          </w:rPr>
          <w:t>Bender</w:t>
        </w:r>
        <w:r>
          <w:rPr>
            <w:noProof/>
            <w:webHidden/>
          </w:rPr>
          <w:tab/>
        </w:r>
        <w:r>
          <w:rPr>
            <w:noProof/>
            <w:webHidden/>
          </w:rPr>
          <w:fldChar w:fldCharType="begin"/>
        </w:r>
        <w:r>
          <w:rPr>
            <w:noProof/>
            <w:webHidden/>
          </w:rPr>
          <w:instrText xml:space="preserve"> PAGEREF _Toc88576361 \h </w:instrText>
        </w:r>
        <w:r>
          <w:rPr>
            <w:noProof/>
            <w:webHidden/>
          </w:rPr>
        </w:r>
        <w:r>
          <w:rPr>
            <w:noProof/>
            <w:webHidden/>
          </w:rPr>
          <w:fldChar w:fldCharType="separate"/>
        </w:r>
        <w:r w:rsidR="00901CB5">
          <w:rPr>
            <w:noProof/>
            <w:webHidden/>
          </w:rPr>
          <w:t>44</w:t>
        </w:r>
        <w:r>
          <w:rPr>
            <w:noProof/>
            <w:webHidden/>
          </w:rPr>
          <w:fldChar w:fldCharType="end"/>
        </w:r>
      </w:hyperlink>
    </w:p>
    <w:p w14:paraId="578506DA" w14:textId="5A2DCE40" w:rsidR="00396691" w:rsidRDefault="00396691">
      <w:pPr>
        <w:pStyle w:val="Verzeichnis3"/>
        <w:rPr>
          <w:rFonts w:asciiTheme="minorHAnsi" w:eastAsiaTheme="minorEastAsia" w:hAnsiTheme="minorHAnsi" w:cstheme="minorBidi"/>
          <w:noProof/>
          <w:szCs w:val="22"/>
          <w:lang w:val="de-AT"/>
        </w:rPr>
      </w:pPr>
      <w:hyperlink w:anchor="_Toc88576362" w:history="1">
        <w:r w:rsidRPr="00D16FDC">
          <w:rPr>
            <w:rStyle w:val="Hyperlink"/>
            <w:noProof/>
          </w:rPr>
          <w:t>CB.26.2-4</w:t>
        </w:r>
        <w:r w:rsidRPr="00D16FDC">
          <w:rPr>
            <w:rStyle w:val="Hyperlink"/>
            <w:rFonts w:cs="Arial"/>
            <w:noProof/>
          </w:rPr>
          <w:t xml:space="preserve"> Smart Segments</w:t>
        </w:r>
        <w:r>
          <w:rPr>
            <w:noProof/>
            <w:webHidden/>
          </w:rPr>
          <w:tab/>
        </w:r>
        <w:r>
          <w:rPr>
            <w:noProof/>
            <w:webHidden/>
          </w:rPr>
          <w:fldChar w:fldCharType="begin"/>
        </w:r>
        <w:r>
          <w:rPr>
            <w:noProof/>
            <w:webHidden/>
          </w:rPr>
          <w:instrText xml:space="preserve"> PAGEREF _Toc88576362 \h </w:instrText>
        </w:r>
        <w:r>
          <w:rPr>
            <w:noProof/>
            <w:webHidden/>
          </w:rPr>
        </w:r>
        <w:r>
          <w:rPr>
            <w:noProof/>
            <w:webHidden/>
          </w:rPr>
          <w:fldChar w:fldCharType="separate"/>
        </w:r>
        <w:r w:rsidR="00901CB5">
          <w:rPr>
            <w:noProof/>
            <w:webHidden/>
          </w:rPr>
          <w:t>47</w:t>
        </w:r>
        <w:r>
          <w:rPr>
            <w:noProof/>
            <w:webHidden/>
          </w:rPr>
          <w:fldChar w:fldCharType="end"/>
        </w:r>
      </w:hyperlink>
    </w:p>
    <w:p w14:paraId="2564B12A" w14:textId="58218F86" w:rsidR="00396691" w:rsidRDefault="00396691">
      <w:pPr>
        <w:pStyle w:val="Verzeichnis3"/>
        <w:rPr>
          <w:rFonts w:asciiTheme="minorHAnsi" w:eastAsiaTheme="minorEastAsia" w:hAnsiTheme="minorHAnsi" w:cstheme="minorBidi"/>
          <w:noProof/>
          <w:szCs w:val="22"/>
          <w:lang w:val="de-AT"/>
        </w:rPr>
      </w:pPr>
      <w:hyperlink w:anchor="_Toc88576363" w:history="1">
        <w:r w:rsidRPr="00D16FDC">
          <w:rPr>
            <w:rStyle w:val="Hyperlink"/>
            <w:noProof/>
          </w:rPr>
          <w:t>CB.26.2A / CB.26.2B Smart Bow segment A and B</w:t>
        </w:r>
        <w:r>
          <w:rPr>
            <w:noProof/>
            <w:webHidden/>
          </w:rPr>
          <w:tab/>
        </w:r>
        <w:r>
          <w:rPr>
            <w:noProof/>
            <w:webHidden/>
          </w:rPr>
          <w:fldChar w:fldCharType="begin"/>
        </w:r>
        <w:r>
          <w:rPr>
            <w:noProof/>
            <w:webHidden/>
          </w:rPr>
          <w:instrText xml:space="preserve"> PAGEREF _Toc88576363 \h </w:instrText>
        </w:r>
        <w:r>
          <w:rPr>
            <w:noProof/>
            <w:webHidden/>
          </w:rPr>
        </w:r>
        <w:r>
          <w:rPr>
            <w:noProof/>
            <w:webHidden/>
          </w:rPr>
          <w:fldChar w:fldCharType="separate"/>
        </w:r>
        <w:r w:rsidR="00901CB5">
          <w:rPr>
            <w:noProof/>
            <w:webHidden/>
          </w:rPr>
          <w:t>47</w:t>
        </w:r>
        <w:r>
          <w:rPr>
            <w:noProof/>
            <w:webHidden/>
          </w:rPr>
          <w:fldChar w:fldCharType="end"/>
        </w:r>
      </w:hyperlink>
    </w:p>
    <w:p w14:paraId="22ED552D" w14:textId="73406B27" w:rsidR="00396691" w:rsidRDefault="00396691">
      <w:pPr>
        <w:pStyle w:val="Verzeichnis3"/>
        <w:rPr>
          <w:rFonts w:asciiTheme="minorHAnsi" w:eastAsiaTheme="minorEastAsia" w:hAnsiTheme="minorHAnsi" w:cstheme="minorBidi"/>
          <w:noProof/>
          <w:szCs w:val="22"/>
          <w:lang w:val="de-AT"/>
        </w:rPr>
      </w:pPr>
      <w:hyperlink w:anchor="_Toc88576364" w:history="1">
        <w:r w:rsidRPr="00D16FDC">
          <w:rPr>
            <w:rStyle w:val="Hyperlink"/>
            <w:noProof/>
          </w:rPr>
          <w:t>CB.26.3A / CB.26.3B Smart Straightener segment A and B</w:t>
        </w:r>
        <w:r>
          <w:rPr>
            <w:noProof/>
            <w:webHidden/>
          </w:rPr>
          <w:tab/>
        </w:r>
        <w:r>
          <w:rPr>
            <w:noProof/>
            <w:webHidden/>
          </w:rPr>
          <w:fldChar w:fldCharType="begin"/>
        </w:r>
        <w:r>
          <w:rPr>
            <w:noProof/>
            <w:webHidden/>
          </w:rPr>
          <w:instrText xml:space="preserve"> PAGEREF _Toc88576364 \h </w:instrText>
        </w:r>
        <w:r>
          <w:rPr>
            <w:noProof/>
            <w:webHidden/>
          </w:rPr>
        </w:r>
        <w:r>
          <w:rPr>
            <w:noProof/>
            <w:webHidden/>
          </w:rPr>
          <w:fldChar w:fldCharType="separate"/>
        </w:r>
        <w:r w:rsidR="00901CB5">
          <w:rPr>
            <w:noProof/>
            <w:webHidden/>
          </w:rPr>
          <w:t>47</w:t>
        </w:r>
        <w:r>
          <w:rPr>
            <w:noProof/>
            <w:webHidden/>
          </w:rPr>
          <w:fldChar w:fldCharType="end"/>
        </w:r>
      </w:hyperlink>
    </w:p>
    <w:p w14:paraId="05E96CAD" w14:textId="5D55FF5E" w:rsidR="00396691" w:rsidRDefault="00396691">
      <w:pPr>
        <w:pStyle w:val="Verzeichnis3"/>
        <w:rPr>
          <w:rFonts w:asciiTheme="minorHAnsi" w:eastAsiaTheme="minorEastAsia" w:hAnsiTheme="minorHAnsi" w:cstheme="minorBidi"/>
          <w:noProof/>
          <w:szCs w:val="22"/>
          <w:lang w:val="de-AT"/>
        </w:rPr>
      </w:pPr>
      <w:hyperlink w:anchor="_Toc88576365" w:history="1">
        <w:r w:rsidRPr="00D16FDC">
          <w:rPr>
            <w:rStyle w:val="Hyperlink"/>
            <w:noProof/>
          </w:rPr>
          <w:t>CB.26.4A Smart Horizontal segment</w:t>
        </w:r>
        <w:r>
          <w:rPr>
            <w:noProof/>
            <w:webHidden/>
          </w:rPr>
          <w:tab/>
        </w:r>
        <w:r>
          <w:rPr>
            <w:noProof/>
            <w:webHidden/>
          </w:rPr>
          <w:fldChar w:fldCharType="begin"/>
        </w:r>
        <w:r>
          <w:rPr>
            <w:noProof/>
            <w:webHidden/>
          </w:rPr>
          <w:instrText xml:space="preserve"> PAGEREF _Toc88576365 \h </w:instrText>
        </w:r>
        <w:r>
          <w:rPr>
            <w:noProof/>
            <w:webHidden/>
          </w:rPr>
        </w:r>
        <w:r>
          <w:rPr>
            <w:noProof/>
            <w:webHidden/>
          </w:rPr>
          <w:fldChar w:fldCharType="separate"/>
        </w:r>
        <w:r w:rsidR="00901CB5">
          <w:rPr>
            <w:noProof/>
            <w:webHidden/>
          </w:rPr>
          <w:t>47</w:t>
        </w:r>
        <w:r>
          <w:rPr>
            <w:noProof/>
            <w:webHidden/>
          </w:rPr>
          <w:fldChar w:fldCharType="end"/>
        </w:r>
      </w:hyperlink>
    </w:p>
    <w:p w14:paraId="66FAEDB4" w14:textId="307A685F" w:rsidR="00396691" w:rsidRDefault="00396691">
      <w:pPr>
        <w:pStyle w:val="Verzeichnis3"/>
        <w:rPr>
          <w:rFonts w:asciiTheme="minorHAnsi" w:eastAsiaTheme="minorEastAsia" w:hAnsiTheme="minorHAnsi" w:cstheme="minorBidi"/>
          <w:noProof/>
          <w:szCs w:val="22"/>
          <w:lang w:val="de-AT"/>
        </w:rPr>
      </w:pPr>
      <w:hyperlink w:anchor="_Toc88576366" w:history="1">
        <w:r w:rsidRPr="00D16FDC">
          <w:rPr>
            <w:rStyle w:val="Hyperlink"/>
            <w:noProof/>
          </w:rPr>
          <w:t>CB.26.6 Strand guide support structure</w:t>
        </w:r>
        <w:r>
          <w:rPr>
            <w:noProof/>
            <w:webHidden/>
          </w:rPr>
          <w:tab/>
        </w:r>
        <w:r>
          <w:rPr>
            <w:noProof/>
            <w:webHidden/>
          </w:rPr>
          <w:fldChar w:fldCharType="begin"/>
        </w:r>
        <w:r>
          <w:rPr>
            <w:noProof/>
            <w:webHidden/>
          </w:rPr>
          <w:instrText xml:space="preserve"> PAGEREF _Toc88576366 \h </w:instrText>
        </w:r>
        <w:r>
          <w:rPr>
            <w:noProof/>
            <w:webHidden/>
          </w:rPr>
        </w:r>
        <w:r>
          <w:rPr>
            <w:noProof/>
            <w:webHidden/>
          </w:rPr>
          <w:fldChar w:fldCharType="separate"/>
        </w:r>
        <w:r w:rsidR="00901CB5">
          <w:rPr>
            <w:noProof/>
            <w:webHidden/>
          </w:rPr>
          <w:t>56</w:t>
        </w:r>
        <w:r>
          <w:rPr>
            <w:noProof/>
            <w:webHidden/>
          </w:rPr>
          <w:fldChar w:fldCharType="end"/>
        </w:r>
      </w:hyperlink>
    </w:p>
    <w:p w14:paraId="437E0FD2" w14:textId="70ABA196" w:rsidR="00396691" w:rsidRDefault="00396691">
      <w:pPr>
        <w:pStyle w:val="Verzeichnis3"/>
        <w:rPr>
          <w:rFonts w:asciiTheme="minorHAnsi" w:eastAsiaTheme="minorEastAsia" w:hAnsiTheme="minorHAnsi" w:cstheme="minorBidi"/>
          <w:noProof/>
          <w:szCs w:val="22"/>
          <w:lang w:val="de-AT"/>
        </w:rPr>
      </w:pPr>
      <w:hyperlink w:anchor="_Toc88576367" w:history="1">
        <w:r w:rsidRPr="00D16FDC">
          <w:rPr>
            <w:rStyle w:val="Hyperlink"/>
            <w:noProof/>
          </w:rPr>
          <w:t>CB.26.9 Strand guide functions</w:t>
        </w:r>
        <w:r>
          <w:rPr>
            <w:noProof/>
            <w:webHidden/>
          </w:rPr>
          <w:tab/>
        </w:r>
        <w:r>
          <w:rPr>
            <w:noProof/>
            <w:webHidden/>
          </w:rPr>
          <w:fldChar w:fldCharType="begin"/>
        </w:r>
        <w:r>
          <w:rPr>
            <w:noProof/>
            <w:webHidden/>
          </w:rPr>
          <w:instrText xml:space="preserve"> PAGEREF _Toc88576367 \h </w:instrText>
        </w:r>
        <w:r>
          <w:rPr>
            <w:noProof/>
            <w:webHidden/>
          </w:rPr>
        </w:r>
        <w:r>
          <w:rPr>
            <w:noProof/>
            <w:webHidden/>
          </w:rPr>
          <w:fldChar w:fldCharType="separate"/>
        </w:r>
        <w:r w:rsidR="00901CB5">
          <w:rPr>
            <w:noProof/>
            <w:webHidden/>
          </w:rPr>
          <w:t>58</w:t>
        </w:r>
        <w:r>
          <w:rPr>
            <w:noProof/>
            <w:webHidden/>
          </w:rPr>
          <w:fldChar w:fldCharType="end"/>
        </w:r>
      </w:hyperlink>
    </w:p>
    <w:p w14:paraId="5631C7AD" w14:textId="20C03CA6" w:rsidR="00396691" w:rsidRDefault="00396691">
      <w:pPr>
        <w:pStyle w:val="Verzeichnis4"/>
        <w:rPr>
          <w:rFonts w:asciiTheme="minorHAnsi" w:eastAsiaTheme="minorEastAsia" w:hAnsiTheme="minorHAnsi" w:cstheme="minorBidi"/>
          <w:noProof/>
          <w:szCs w:val="22"/>
          <w:lang w:val="de-AT"/>
        </w:rPr>
      </w:pPr>
      <w:hyperlink w:anchor="_Toc88576368" w:history="1">
        <w:r w:rsidRPr="00D16FDC">
          <w:rPr>
            <w:rStyle w:val="Hyperlink"/>
            <w:noProof/>
          </w:rPr>
          <w:t>CB.26.95 Smart Segments (PI)</w:t>
        </w:r>
        <w:r>
          <w:rPr>
            <w:noProof/>
            <w:webHidden/>
          </w:rPr>
          <w:tab/>
        </w:r>
        <w:r>
          <w:rPr>
            <w:noProof/>
            <w:webHidden/>
          </w:rPr>
          <w:fldChar w:fldCharType="begin"/>
        </w:r>
        <w:r>
          <w:rPr>
            <w:noProof/>
            <w:webHidden/>
          </w:rPr>
          <w:instrText xml:space="preserve"> PAGEREF _Toc88576368 \h </w:instrText>
        </w:r>
        <w:r>
          <w:rPr>
            <w:noProof/>
            <w:webHidden/>
          </w:rPr>
        </w:r>
        <w:r>
          <w:rPr>
            <w:noProof/>
            <w:webHidden/>
          </w:rPr>
          <w:fldChar w:fldCharType="separate"/>
        </w:r>
        <w:r w:rsidR="00901CB5">
          <w:rPr>
            <w:noProof/>
            <w:webHidden/>
          </w:rPr>
          <w:t>58</w:t>
        </w:r>
        <w:r>
          <w:rPr>
            <w:noProof/>
            <w:webHidden/>
          </w:rPr>
          <w:fldChar w:fldCharType="end"/>
        </w:r>
      </w:hyperlink>
    </w:p>
    <w:p w14:paraId="4EC61043" w14:textId="05EFBBF5" w:rsidR="00396691" w:rsidRDefault="00396691">
      <w:pPr>
        <w:pStyle w:val="Verzeichnis5"/>
        <w:rPr>
          <w:rFonts w:asciiTheme="minorHAnsi" w:eastAsiaTheme="minorEastAsia" w:hAnsiTheme="minorHAnsi" w:cstheme="minorBidi"/>
          <w:noProof/>
          <w:szCs w:val="22"/>
          <w:lang w:val="de-AT"/>
        </w:rPr>
      </w:pPr>
      <w:hyperlink w:anchor="_Toc88576369" w:history="1">
        <w:r w:rsidRPr="00D16FDC">
          <w:rPr>
            <w:rStyle w:val="Hyperlink"/>
            <w:noProof/>
          </w:rPr>
          <w:t>CB.26.95A Smart Segments position control</w:t>
        </w:r>
        <w:r>
          <w:rPr>
            <w:noProof/>
            <w:webHidden/>
          </w:rPr>
          <w:tab/>
        </w:r>
        <w:r>
          <w:rPr>
            <w:noProof/>
            <w:webHidden/>
          </w:rPr>
          <w:fldChar w:fldCharType="begin"/>
        </w:r>
        <w:r>
          <w:rPr>
            <w:noProof/>
            <w:webHidden/>
          </w:rPr>
          <w:instrText xml:space="preserve"> PAGEREF _Toc88576369 \h </w:instrText>
        </w:r>
        <w:r>
          <w:rPr>
            <w:noProof/>
            <w:webHidden/>
          </w:rPr>
        </w:r>
        <w:r>
          <w:rPr>
            <w:noProof/>
            <w:webHidden/>
          </w:rPr>
          <w:fldChar w:fldCharType="separate"/>
        </w:r>
        <w:r w:rsidR="00901CB5">
          <w:rPr>
            <w:noProof/>
            <w:webHidden/>
          </w:rPr>
          <w:t>58</w:t>
        </w:r>
        <w:r>
          <w:rPr>
            <w:noProof/>
            <w:webHidden/>
          </w:rPr>
          <w:fldChar w:fldCharType="end"/>
        </w:r>
      </w:hyperlink>
    </w:p>
    <w:p w14:paraId="1F6AC112" w14:textId="673152F3" w:rsidR="00396691" w:rsidRDefault="00396691">
      <w:pPr>
        <w:pStyle w:val="Verzeichnis2"/>
        <w:rPr>
          <w:rFonts w:asciiTheme="minorHAnsi" w:eastAsiaTheme="minorEastAsia" w:hAnsiTheme="minorHAnsi" w:cstheme="minorBidi"/>
          <w:noProof/>
          <w:szCs w:val="22"/>
          <w:lang w:val="de-AT"/>
        </w:rPr>
      </w:pPr>
      <w:hyperlink w:anchor="_Toc88576370" w:history="1">
        <w:r w:rsidRPr="00D16FDC">
          <w:rPr>
            <w:rStyle w:val="Hyperlink"/>
            <w:noProof/>
          </w:rPr>
          <w:t>CB.27. Withdrawal units &amp; exchange device</w:t>
        </w:r>
        <w:r>
          <w:rPr>
            <w:noProof/>
            <w:webHidden/>
          </w:rPr>
          <w:tab/>
        </w:r>
        <w:r>
          <w:rPr>
            <w:noProof/>
            <w:webHidden/>
          </w:rPr>
          <w:fldChar w:fldCharType="begin"/>
        </w:r>
        <w:r>
          <w:rPr>
            <w:noProof/>
            <w:webHidden/>
          </w:rPr>
          <w:instrText xml:space="preserve"> PAGEREF _Toc88576370 \h </w:instrText>
        </w:r>
        <w:r>
          <w:rPr>
            <w:noProof/>
            <w:webHidden/>
          </w:rPr>
        </w:r>
        <w:r>
          <w:rPr>
            <w:noProof/>
            <w:webHidden/>
          </w:rPr>
          <w:fldChar w:fldCharType="separate"/>
        </w:r>
        <w:r w:rsidR="00901CB5">
          <w:rPr>
            <w:noProof/>
            <w:webHidden/>
          </w:rPr>
          <w:t>66</w:t>
        </w:r>
        <w:r>
          <w:rPr>
            <w:noProof/>
            <w:webHidden/>
          </w:rPr>
          <w:fldChar w:fldCharType="end"/>
        </w:r>
      </w:hyperlink>
    </w:p>
    <w:p w14:paraId="5D7D8423" w14:textId="06E0A0CA" w:rsidR="00396691" w:rsidRDefault="00396691">
      <w:pPr>
        <w:pStyle w:val="Verzeichnis3"/>
        <w:rPr>
          <w:rFonts w:asciiTheme="minorHAnsi" w:eastAsiaTheme="minorEastAsia" w:hAnsiTheme="minorHAnsi" w:cstheme="minorBidi"/>
          <w:noProof/>
          <w:szCs w:val="22"/>
          <w:lang w:val="de-AT"/>
        </w:rPr>
      </w:pPr>
      <w:hyperlink w:anchor="_Toc88576371" w:history="1">
        <w:r w:rsidRPr="00D16FDC">
          <w:rPr>
            <w:rStyle w:val="Hyperlink"/>
            <w:noProof/>
          </w:rPr>
          <w:t>CB.27.1 Drives for driven rollers</w:t>
        </w:r>
        <w:r>
          <w:rPr>
            <w:noProof/>
            <w:webHidden/>
          </w:rPr>
          <w:tab/>
        </w:r>
        <w:r>
          <w:rPr>
            <w:noProof/>
            <w:webHidden/>
          </w:rPr>
          <w:fldChar w:fldCharType="begin"/>
        </w:r>
        <w:r>
          <w:rPr>
            <w:noProof/>
            <w:webHidden/>
          </w:rPr>
          <w:instrText xml:space="preserve"> PAGEREF _Toc88576371 \h </w:instrText>
        </w:r>
        <w:r>
          <w:rPr>
            <w:noProof/>
            <w:webHidden/>
          </w:rPr>
        </w:r>
        <w:r>
          <w:rPr>
            <w:noProof/>
            <w:webHidden/>
          </w:rPr>
          <w:fldChar w:fldCharType="separate"/>
        </w:r>
        <w:r w:rsidR="00901CB5">
          <w:rPr>
            <w:noProof/>
            <w:webHidden/>
          </w:rPr>
          <w:t>66</w:t>
        </w:r>
        <w:r>
          <w:rPr>
            <w:noProof/>
            <w:webHidden/>
          </w:rPr>
          <w:fldChar w:fldCharType="end"/>
        </w:r>
      </w:hyperlink>
    </w:p>
    <w:p w14:paraId="33432030" w14:textId="0352AC53" w:rsidR="00396691" w:rsidRDefault="00396691">
      <w:pPr>
        <w:pStyle w:val="Verzeichnis3"/>
        <w:rPr>
          <w:rFonts w:asciiTheme="minorHAnsi" w:eastAsiaTheme="minorEastAsia" w:hAnsiTheme="minorHAnsi" w:cstheme="minorBidi"/>
          <w:noProof/>
          <w:szCs w:val="22"/>
          <w:lang w:val="de-AT"/>
        </w:rPr>
      </w:pPr>
      <w:hyperlink w:anchor="_Toc88576372" w:history="1">
        <w:r w:rsidRPr="00D16FDC">
          <w:rPr>
            <w:rStyle w:val="Hyperlink"/>
            <w:noProof/>
          </w:rPr>
          <w:t>CB.27.2A Segment manipulator U-shape type (Existing)</w:t>
        </w:r>
        <w:r>
          <w:rPr>
            <w:noProof/>
            <w:webHidden/>
          </w:rPr>
          <w:tab/>
        </w:r>
        <w:r>
          <w:rPr>
            <w:noProof/>
            <w:webHidden/>
          </w:rPr>
          <w:fldChar w:fldCharType="begin"/>
        </w:r>
        <w:r>
          <w:rPr>
            <w:noProof/>
            <w:webHidden/>
          </w:rPr>
          <w:instrText xml:space="preserve"> PAGEREF _Toc88576372 \h </w:instrText>
        </w:r>
        <w:r>
          <w:rPr>
            <w:noProof/>
            <w:webHidden/>
          </w:rPr>
        </w:r>
        <w:r>
          <w:rPr>
            <w:noProof/>
            <w:webHidden/>
          </w:rPr>
          <w:fldChar w:fldCharType="separate"/>
        </w:r>
        <w:r w:rsidR="00901CB5">
          <w:rPr>
            <w:noProof/>
            <w:webHidden/>
          </w:rPr>
          <w:t>68</w:t>
        </w:r>
        <w:r>
          <w:rPr>
            <w:noProof/>
            <w:webHidden/>
          </w:rPr>
          <w:fldChar w:fldCharType="end"/>
        </w:r>
      </w:hyperlink>
    </w:p>
    <w:p w14:paraId="31369360" w14:textId="5F44FB96" w:rsidR="00396691" w:rsidRDefault="00396691">
      <w:pPr>
        <w:pStyle w:val="Verzeichnis2"/>
        <w:rPr>
          <w:rFonts w:asciiTheme="minorHAnsi" w:eastAsiaTheme="minorEastAsia" w:hAnsiTheme="minorHAnsi" w:cstheme="minorBidi"/>
          <w:noProof/>
          <w:szCs w:val="22"/>
          <w:lang w:val="de-AT"/>
        </w:rPr>
      </w:pPr>
      <w:hyperlink w:anchor="_Toc88576373" w:history="1">
        <w:r w:rsidRPr="00D16FDC">
          <w:rPr>
            <w:rStyle w:val="Hyperlink"/>
            <w:noProof/>
          </w:rPr>
          <w:t>CB.28 Safety devices</w:t>
        </w:r>
        <w:r>
          <w:rPr>
            <w:noProof/>
            <w:webHidden/>
          </w:rPr>
          <w:tab/>
        </w:r>
        <w:r>
          <w:rPr>
            <w:noProof/>
            <w:webHidden/>
          </w:rPr>
          <w:fldChar w:fldCharType="begin"/>
        </w:r>
        <w:r>
          <w:rPr>
            <w:noProof/>
            <w:webHidden/>
          </w:rPr>
          <w:instrText xml:space="preserve"> PAGEREF _Toc88576373 \h </w:instrText>
        </w:r>
        <w:r>
          <w:rPr>
            <w:noProof/>
            <w:webHidden/>
          </w:rPr>
        </w:r>
        <w:r>
          <w:rPr>
            <w:noProof/>
            <w:webHidden/>
          </w:rPr>
          <w:fldChar w:fldCharType="separate"/>
        </w:r>
        <w:r w:rsidR="00901CB5">
          <w:rPr>
            <w:noProof/>
            <w:webHidden/>
          </w:rPr>
          <w:t>70</w:t>
        </w:r>
        <w:r>
          <w:rPr>
            <w:noProof/>
            <w:webHidden/>
          </w:rPr>
          <w:fldChar w:fldCharType="end"/>
        </w:r>
      </w:hyperlink>
    </w:p>
    <w:p w14:paraId="15C09DB9" w14:textId="06831C88" w:rsidR="00396691" w:rsidRDefault="00396691">
      <w:pPr>
        <w:pStyle w:val="Verzeichnis1"/>
        <w:rPr>
          <w:rFonts w:asciiTheme="minorHAnsi" w:eastAsiaTheme="minorEastAsia" w:hAnsiTheme="minorHAnsi" w:cstheme="minorBidi"/>
          <w:noProof/>
          <w:szCs w:val="22"/>
          <w:lang w:val="de-AT"/>
        </w:rPr>
      </w:pPr>
      <w:hyperlink w:anchor="_Toc88576374" w:history="1">
        <w:r w:rsidRPr="00D16FDC">
          <w:rPr>
            <w:rStyle w:val="Hyperlink"/>
            <w:noProof/>
          </w:rPr>
          <w:t>CB.3. Runout area</w:t>
        </w:r>
        <w:r>
          <w:rPr>
            <w:noProof/>
            <w:webHidden/>
          </w:rPr>
          <w:tab/>
        </w:r>
        <w:r>
          <w:rPr>
            <w:noProof/>
            <w:webHidden/>
          </w:rPr>
          <w:fldChar w:fldCharType="begin"/>
        </w:r>
        <w:r>
          <w:rPr>
            <w:noProof/>
            <w:webHidden/>
          </w:rPr>
          <w:instrText xml:space="preserve"> PAGEREF _Toc88576374 \h </w:instrText>
        </w:r>
        <w:r>
          <w:rPr>
            <w:noProof/>
            <w:webHidden/>
          </w:rPr>
        </w:r>
        <w:r>
          <w:rPr>
            <w:noProof/>
            <w:webHidden/>
          </w:rPr>
          <w:fldChar w:fldCharType="separate"/>
        </w:r>
        <w:r w:rsidR="00901CB5">
          <w:rPr>
            <w:noProof/>
            <w:webHidden/>
          </w:rPr>
          <w:t>71</w:t>
        </w:r>
        <w:r>
          <w:rPr>
            <w:noProof/>
            <w:webHidden/>
          </w:rPr>
          <w:fldChar w:fldCharType="end"/>
        </w:r>
      </w:hyperlink>
    </w:p>
    <w:p w14:paraId="196F7F80" w14:textId="499B7EC2" w:rsidR="00396691" w:rsidRDefault="00396691">
      <w:pPr>
        <w:pStyle w:val="Verzeichnis2"/>
        <w:rPr>
          <w:rFonts w:asciiTheme="minorHAnsi" w:eastAsiaTheme="minorEastAsia" w:hAnsiTheme="minorHAnsi" w:cstheme="minorBidi"/>
          <w:noProof/>
          <w:szCs w:val="22"/>
          <w:lang w:val="de-AT"/>
        </w:rPr>
      </w:pPr>
      <w:hyperlink w:anchor="_Toc88576375" w:history="1">
        <w:r w:rsidRPr="00D16FDC">
          <w:rPr>
            <w:rStyle w:val="Hyperlink"/>
            <w:noProof/>
          </w:rPr>
          <w:t>CB.31. Dummy bar facilities</w:t>
        </w:r>
        <w:r>
          <w:rPr>
            <w:noProof/>
            <w:webHidden/>
          </w:rPr>
          <w:tab/>
        </w:r>
        <w:r>
          <w:rPr>
            <w:noProof/>
            <w:webHidden/>
          </w:rPr>
          <w:fldChar w:fldCharType="begin"/>
        </w:r>
        <w:r>
          <w:rPr>
            <w:noProof/>
            <w:webHidden/>
          </w:rPr>
          <w:instrText xml:space="preserve"> PAGEREF _Toc88576375 \h </w:instrText>
        </w:r>
        <w:r>
          <w:rPr>
            <w:noProof/>
            <w:webHidden/>
          </w:rPr>
        </w:r>
        <w:r>
          <w:rPr>
            <w:noProof/>
            <w:webHidden/>
          </w:rPr>
          <w:fldChar w:fldCharType="separate"/>
        </w:r>
        <w:r w:rsidR="00901CB5">
          <w:rPr>
            <w:noProof/>
            <w:webHidden/>
          </w:rPr>
          <w:t>71</w:t>
        </w:r>
        <w:r>
          <w:rPr>
            <w:noProof/>
            <w:webHidden/>
          </w:rPr>
          <w:fldChar w:fldCharType="end"/>
        </w:r>
      </w:hyperlink>
    </w:p>
    <w:p w14:paraId="657B1B4D" w14:textId="03E7AE22" w:rsidR="00396691" w:rsidRDefault="00396691">
      <w:pPr>
        <w:pStyle w:val="Verzeichnis3"/>
        <w:rPr>
          <w:rFonts w:asciiTheme="minorHAnsi" w:eastAsiaTheme="minorEastAsia" w:hAnsiTheme="minorHAnsi" w:cstheme="minorBidi"/>
          <w:noProof/>
          <w:szCs w:val="22"/>
          <w:lang w:val="de-AT"/>
        </w:rPr>
      </w:pPr>
      <w:hyperlink w:anchor="_Toc88576376" w:history="1">
        <w:r w:rsidRPr="00D16FDC">
          <w:rPr>
            <w:rStyle w:val="Hyperlink"/>
            <w:noProof/>
          </w:rPr>
          <w:t>CB.31.1 Dummy bar</w:t>
        </w:r>
        <w:r>
          <w:rPr>
            <w:noProof/>
            <w:webHidden/>
          </w:rPr>
          <w:tab/>
        </w:r>
        <w:r>
          <w:rPr>
            <w:noProof/>
            <w:webHidden/>
          </w:rPr>
          <w:fldChar w:fldCharType="begin"/>
        </w:r>
        <w:r>
          <w:rPr>
            <w:noProof/>
            <w:webHidden/>
          </w:rPr>
          <w:instrText xml:space="preserve"> PAGEREF _Toc88576376 \h </w:instrText>
        </w:r>
        <w:r>
          <w:rPr>
            <w:noProof/>
            <w:webHidden/>
          </w:rPr>
        </w:r>
        <w:r>
          <w:rPr>
            <w:noProof/>
            <w:webHidden/>
          </w:rPr>
          <w:fldChar w:fldCharType="separate"/>
        </w:r>
        <w:r w:rsidR="00901CB5">
          <w:rPr>
            <w:noProof/>
            <w:webHidden/>
          </w:rPr>
          <w:t>71</w:t>
        </w:r>
        <w:r>
          <w:rPr>
            <w:noProof/>
            <w:webHidden/>
          </w:rPr>
          <w:fldChar w:fldCharType="end"/>
        </w:r>
      </w:hyperlink>
    </w:p>
    <w:p w14:paraId="3ED355F4" w14:textId="5CF3B001" w:rsidR="00396691" w:rsidRDefault="00396691">
      <w:pPr>
        <w:pStyle w:val="Verzeichnis3"/>
        <w:rPr>
          <w:rFonts w:asciiTheme="minorHAnsi" w:eastAsiaTheme="minorEastAsia" w:hAnsiTheme="minorHAnsi" w:cstheme="minorBidi"/>
          <w:noProof/>
          <w:szCs w:val="22"/>
          <w:lang w:val="de-AT"/>
        </w:rPr>
      </w:pPr>
      <w:hyperlink w:anchor="_Toc88576377" w:history="1">
        <w:r w:rsidRPr="00D16FDC">
          <w:rPr>
            <w:rStyle w:val="Hyperlink"/>
            <w:noProof/>
          </w:rPr>
          <w:t>CB.31.3 Dummy bar receiver</w:t>
        </w:r>
        <w:r>
          <w:rPr>
            <w:noProof/>
            <w:webHidden/>
          </w:rPr>
          <w:tab/>
        </w:r>
        <w:r>
          <w:rPr>
            <w:noProof/>
            <w:webHidden/>
          </w:rPr>
          <w:fldChar w:fldCharType="begin"/>
        </w:r>
        <w:r>
          <w:rPr>
            <w:noProof/>
            <w:webHidden/>
          </w:rPr>
          <w:instrText xml:space="preserve"> PAGEREF _Toc88576377 \h </w:instrText>
        </w:r>
        <w:r>
          <w:rPr>
            <w:noProof/>
            <w:webHidden/>
          </w:rPr>
        </w:r>
        <w:r>
          <w:rPr>
            <w:noProof/>
            <w:webHidden/>
          </w:rPr>
          <w:fldChar w:fldCharType="separate"/>
        </w:r>
        <w:r w:rsidR="00901CB5">
          <w:rPr>
            <w:noProof/>
            <w:webHidden/>
          </w:rPr>
          <w:t>73</w:t>
        </w:r>
        <w:r>
          <w:rPr>
            <w:noProof/>
            <w:webHidden/>
          </w:rPr>
          <w:fldChar w:fldCharType="end"/>
        </w:r>
      </w:hyperlink>
    </w:p>
    <w:p w14:paraId="4C954A94" w14:textId="6DF19303" w:rsidR="00396691" w:rsidRDefault="00396691">
      <w:pPr>
        <w:pStyle w:val="Verzeichnis3"/>
        <w:rPr>
          <w:rFonts w:asciiTheme="minorHAnsi" w:eastAsiaTheme="minorEastAsia" w:hAnsiTheme="minorHAnsi" w:cstheme="minorBidi"/>
          <w:noProof/>
          <w:szCs w:val="22"/>
          <w:lang w:val="de-AT"/>
        </w:rPr>
      </w:pPr>
      <w:hyperlink w:anchor="_Toc88576378" w:history="1">
        <w:r w:rsidRPr="00D16FDC">
          <w:rPr>
            <w:rStyle w:val="Hyperlink"/>
            <w:noProof/>
          </w:rPr>
          <w:t>CB.31.5 Storage stand for dummy bar head</w:t>
        </w:r>
        <w:r>
          <w:rPr>
            <w:noProof/>
            <w:webHidden/>
          </w:rPr>
          <w:tab/>
        </w:r>
        <w:r>
          <w:rPr>
            <w:noProof/>
            <w:webHidden/>
          </w:rPr>
          <w:fldChar w:fldCharType="begin"/>
        </w:r>
        <w:r>
          <w:rPr>
            <w:noProof/>
            <w:webHidden/>
          </w:rPr>
          <w:instrText xml:space="preserve"> PAGEREF _Toc88576378 \h </w:instrText>
        </w:r>
        <w:r>
          <w:rPr>
            <w:noProof/>
            <w:webHidden/>
          </w:rPr>
        </w:r>
        <w:r>
          <w:rPr>
            <w:noProof/>
            <w:webHidden/>
          </w:rPr>
          <w:fldChar w:fldCharType="separate"/>
        </w:r>
        <w:r w:rsidR="00901CB5">
          <w:rPr>
            <w:noProof/>
            <w:webHidden/>
          </w:rPr>
          <w:t>74</w:t>
        </w:r>
        <w:r>
          <w:rPr>
            <w:noProof/>
            <w:webHidden/>
          </w:rPr>
          <w:fldChar w:fldCharType="end"/>
        </w:r>
      </w:hyperlink>
    </w:p>
    <w:p w14:paraId="165B00E9" w14:textId="69E46244" w:rsidR="00396691" w:rsidRDefault="00396691">
      <w:pPr>
        <w:pStyle w:val="Verzeichnis2"/>
        <w:rPr>
          <w:rFonts w:asciiTheme="minorHAnsi" w:eastAsiaTheme="minorEastAsia" w:hAnsiTheme="minorHAnsi" w:cstheme="minorBidi"/>
          <w:noProof/>
          <w:szCs w:val="22"/>
          <w:lang w:val="de-AT"/>
        </w:rPr>
      </w:pPr>
      <w:hyperlink w:anchor="_Toc88576379" w:history="1">
        <w:r w:rsidRPr="00D16FDC">
          <w:rPr>
            <w:rStyle w:val="Hyperlink"/>
            <w:noProof/>
          </w:rPr>
          <w:t>CB.32. Cutting- &amp; scrap facility</w:t>
        </w:r>
        <w:r>
          <w:rPr>
            <w:noProof/>
            <w:webHidden/>
          </w:rPr>
          <w:tab/>
        </w:r>
        <w:r>
          <w:rPr>
            <w:noProof/>
            <w:webHidden/>
          </w:rPr>
          <w:fldChar w:fldCharType="begin"/>
        </w:r>
        <w:r>
          <w:rPr>
            <w:noProof/>
            <w:webHidden/>
          </w:rPr>
          <w:instrText xml:space="preserve"> PAGEREF _Toc88576379 \h </w:instrText>
        </w:r>
        <w:r>
          <w:rPr>
            <w:noProof/>
            <w:webHidden/>
          </w:rPr>
        </w:r>
        <w:r>
          <w:rPr>
            <w:noProof/>
            <w:webHidden/>
          </w:rPr>
          <w:fldChar w:fldCharType="separate"/>
        </w:r>
        <w:r w:rsidR="00901CB5">
          <w:rPr>
            <w:noProof/>
            <w:webHidden/>
          </w:rPr>
          <w:t>75</w:t>
        </w:r>
        <w:r>
          <w:rPr>
            <w:noProof/>
            <w:webHidden/>
          </w:rPr>
          <w:fldChar w:fldCharType="end"/>
        </w:r>
      </w:hyperlink>
    </w:p>
    <w:p w14:paraId="3C3EA8C3" w14:textId="4699EF8E" w:rsidR="00396691" w:rsidRDefault="00396691">
      <w:pPr>
        <w:pStyle w:val="Verzeichnis3"/>
        <w:rPr>
          <w:rFonts w:asciiTheme="minorHAnsi" w:eastAsiaTheme="minorEastAsia" w:hAnsiTheme="minorHAnsi" w:cstheme="minorBidi"/>
          <w:noProof/>
          <w:szCs w:val="22"/>
          <w:lang w:val="de-AT"/>
        </w:rPr>
      </w:pPr>
      <w:hyperlink w:anchor="_Toc88576380" w:history="1">
        <w:r w:rsidRPr="00D16FDC">
          <w:rPr>
            <w:rStyle w:val="Hyperlink"/>
            <w:noProof/>
          </w:rPr>
          <w:t>CB.32.1 Torch cutting machine</w:t>
        </w:r>
        <w:r>
          <w:rPr>
            <w:noProof/>
            <w:webHidden/>
          </w:rPr>
          <w:tab/>
        </w:r>
        <w:r>
          <w:rPr>
            <w:noProof/>
            <w:webHidden/>
          </w:rPr>
          <w:fldChar w:fldCharType="begin"/>
        </w:r>
        <w:r>
          <w:rPr>
            <w:noProof/>
            <w:webHidden/>
          </w:rPr>
          <w:instrText xml:space="preserve"> PAGEREF _Toc88576380 \h </w:instrText>
        </w:r>
        <w:r>
          <w:rPr>
            <w:noProof/>
            <w:webHidden/>
          </w:rPr>
        </w:r>
        <w:r>
          <w:rPr>
            <w:noProof/>
            <w:webHidden/>
          </w:rPr>
          <w:fldChar w:fldCharType="separate"/>
        </w:r>
        <w:r w:rsidR="00901CB5">
          <w:rPr>
            <w:noProof/>
            <w:webHidden/>
          </w:rPr>
          <w:t>75</w:t>
        </w:r>
        <w:r>
          <w:rPr>
            <w:noProof/>
            <w:webHidden/>
          </w:rPr>
          <w:fldChar w:fldCharType="end"/>
        </w:r>
      </w:hyperlink>
    </w:p>
    <w:p w14:paraId="4ADD0A92" w14:textId="2E12570F" w:rsidR="00396691" w:rsidRDefault="00396691">
      <w:pPr>
        <w:pStyle w:val="Verzeichnis3"/>
        <w:rPr>
          <w:rFonts w:asciiTheme="minorHAnsi" w:eastAsiaTheme="minorEastAsia" w:hAnsiTheme="minorHAnsi" w:cstheme="minorBidi"/>
          <w:noProof/>
          <w:szCs w:val="22"/>
          <w:lang w:val="de-AT"/>
        </w:rPr>
      </w:pPr>
      <w:hyperlink w:anchor="_Toc88576381" w:history="1">
        <w:r w:rsidRPr="00D16FDC">
          <w:rPr>
            <w:rStyle w:val="Hyperlink"/>
            <w:noProof/>
          </w:rPr>
          <w:t>CB.32.3 Emergency cutting equipment</w:t>
        </w:r>
        <w:r>
          <w:rPr>
            <w:noProof/>
            <w:webHidden/>
          </w:rPr>
          <w:tab/>
        </w:r>
        <w:r>
          <w:rPr>
            <w:noProof/>
            <w:webHidden/>
          </w:rPr>
          <w:fldChar w:fldCharType="begin"/>
        </w:r>
        <w:r>
          <w:rPr>
            <w:noProof/>
            <w:webHidden/>
          </w:rPr>
          <w:instrText xml:space="preserve"> PAGEREF _Toc88576381 \h </w:instrText>
        </w:r>
        <w:r>
          <w:rPr>
            <w:noProof/>
            <w:webHidden/>
          </w:rPr>
        </w:r>
        <w:r>
          <w:rPr>
            <w:noProof/>
            <w:webHidden/>
          </w:rPr>
          <w:fldChar w:fldCharType="separate"/>
        </w:r>
        <w:r w:rsidR="00901CB5">
          <w:rPr>
            <w:noProof/>
            <w:webHidden/>
          </w:rPr>
          <w:t>77</w:t>
        </w:r>
        <w:r>
          <w:rPr>
            <w:noProof/>
            <w:webHidden/>
          </w:rPr>
          <w:fldChar w:fldCharType="end"/>
        </w:r>
      </w:hyperlink>
    </w:p>
    <w:p w14:paraId="1CEB52B1" w14:textId="0B7F35FB" w:rsidR="00396691" w:rsidRDefault="00396691">
      <w:pPr>
        <w:pStyle w:val="Verzeichnis4"/>
        <w:rPr>
          <w:rFonts w:asciiTheme="minorHAnsi" w:eastAsiaTheme="minorEastAsia" w:hAnsiTheme="minorHAnsi" w:cstheme="minorBidi"/>
          <w:noProof/>
          <w:szCs w:val="22"/>
          <w:lang w:val="de-AT"/>
        </w:rPr>
      </w:pPr>
      <w:hyperlink w:anchor="_Toc88576382" w:history="1">
        <w:r w:rsidRPr="00D16FDC">
          <w:rPr>
            <w:rStyle w:val="Hyperlink"/>
            <w:noProof/>
          </w:rPr>
          <w:t>CB.32.31 Hand torch cutter</w:t>
        </w:r>
        <w:r>
          <w:rPr>
            <w:noProof/>
            <w:webHidden/>
          </w:rPr>
          <w:tab/>
        </w:r>
        <w:r>
          <w:rPr>
            <w:noProof/>
            <w:webHidden/>
          </w:rPr>
          <w:fldChar w:fldCharType="begin"/>
        </w:r>
        <w:r>
          <w:rPr>
            <w:noProof/>
            <w:webHidden/>
          </w:rPr>
          <w:instrText xml:space="preserve"> PAGEREF _Toc88576382 \h </w:instrText>
        </w:r>
        <w:r>
          <w:rPr>
            <w:noProof/>
            <w:webHidden/>
          </w:rPr>
        </w:r>
        <w:r>
          <w:rPr>
            <w:noProof/>
            <w:webHidden/>
          </w:rPr>
          <w:fldChar w:fldCharType="separate"/>
        </w:r>
        <w:r w:rsidR="00901CB5">
          <w:rPr>
            <w:noProof/>
            <w:webHidden/>
          </w:rPr>
          <w:t>77</w:t>
        </w:r>
        <w:r>
          <w:rPr>
            <w:noProof/>
            <w:webHidden/>
          </w:rPr>
          <w:fldChar w:fldCharType="end"/>
        </w:r>
      </w:hyperlink>
    </w:p>
    <w:p w14:paraId="0AD00701" w14:textId="2E3FEF87" w:rsidR="00396691" w:rsidRDefault="00396691">
      <w:pPr>
        <w:pStyle w:val="Verzeichnis3"/>
        <w:rPr>
          <w:rFonts w:asciiTheme="minorHAnsi" w:eastAsiaTheme="minorEastAsia" w:hAnsiTheme="minorHAnsi" w:cstheme="minorBidi"/>
          <w:noProof/>
          <w:szCs w:val="22"/>
          <w:lang w:val="de-AT"/>
        </w:rPr>
      </w:pPr>
      <w:hyperlink w:anchor="_Toc88576383" w:history="1">
        <w:r w:rsidRPr="00D16FDC">
          <w:rPr>
            <w:rStyle w:val="Hyperlink"/>
            <w:noProof/>
          </w:rPr>
          <w:t>CB.32.5 Crop and Scrap removal system</w:t>
        </w:r>
        <w:r>
          <w:rPr>
            <w:noProof/>
            <w:webHidden/>
          </w:rPr>
          <w:tab/>
        </w:r>
        <w:r>
          <w:rPr>
            <w:noProof/>
            <w:webHidden/>
          </w:rPr>
          <w:fldChar w:fldCharType="begin"/>
        </w:r>
        <w:r>
          <w:rPr>
            <w:noProof/>
            <w:webHidden/>
          </w:rPr>
          <w:instrText xml:space="preserve"> PAGEREF _Toc88576383 \h </w:instrText>
        </w:r>
        <w:r>
          <w:rPr>
            <w:noProof/>
            <w:webHidden/>
          </w:rPr>
        </w:r>
        <w:r>
          <w:rPr>
            <w:noProof/>
            <w:webHidden/>
          </w:rPr>
          <w:fldChar w:fldCharType="separate"/>
        </w:r>
        <w:r w:rsidR="00901CB5">
          <w:rPr>
            <w:noProof/>
            <w:webHidden/>
          </w:rPr>
          <w:t>78</w:t>
        </w:r>
        <w:r>
          <w:rPr>
            <w:noProof/>
            <w:webHidden/>
          </w:rPr>
          <w:fldChar w:fldCharType="end"/>
        </w:r>
      </w:hyperlink>
    </w:p>
    <w:p w14:paraId="69A95567" w14:textId="43FCDDCE" w:rsidR="00396691" w:rsidRDefault="00396691">
      <w:pPr>
        <w:pStyle w:val="Verzeichnis2"/>
        <w:rPr>
          <w:rFonts w:asciiTheme="minorHAnsi" w:eastAsiaTheme="minorEastAsia" w:hAnsiTheme="minorHAnsi" w:cstheme="minorBidi"/>
          <w:noProof/>
          <w:szCs w:val="22"/>
          <w:lang w:val="de-AT"/>
        </w:rPr>
      </w:pPr>
      <w:hyperlink w:anchor="_Toc88576384" w:history="1">
        <w:r w:rsidRPr="00D16FDC">
          <w:rPr>
            <w:rStyle w:val="Hyperlink"/>
            <w:noProof/>
          </w:rPr>
          <w:t>CB.33. Roller tables</w:t>
        </w:r>
        <w:r>
          <w:rPr>
            <w:noProof/>
            <w:webHidden/>
          </w:rPr>
          <w:tab/>
        </w:r>
        <w:r>
          <w:rPr>
            <w:noProof/>
            <w:webHidden/>
          </w:rPr>
          <w:fldChar w:fldCharType="begin"/>
        </w:r>
        <w:r>
          <w:rPr>
            <w:noProof/>
            <w:webHidden/>
          </w:rPr>
          <w:instrText xml:space="preserve"> PAGEREF _Toc88576384 \h </w:instrText>
        </w:r>
        <w:r>
          <w:rPr>
            <w:noProof/>
            <w:webHidden/>
          </w:rPr>
        </w:r>
        <w:r>
          <w:rPr>
            <w:noProof/>
            <w:webHidden/>
          </w:rPr>
          <w:fldChar w:fldCharType="separate"/>
        </w:r>
        <w:r w:rsidR="00901CB5">
          <w:rPr>
            <w:noProof/>
            <w:webHidden/>
          </w:rPr>
          <w:t>79</w:t>
        </w:r>
        <w:r>
          <w:rPr>
            <w:noProof/>
            <w:webHidden/>
          </w:rPr>
          <w:fldChar w:fldCharType="end"/>
        </w:r>
      </w:hyperlink>
    </w:p>
    <w:p w14:paraId="203E386C" w14:textId="6EC09A29" w:rsidR="00396691" w:rsidRDefault="00396691">
      <w:pPr>
        <w:pStyle w:val="Verzeichnis3"/>
        <w:rPr>
          <w:rFonts w:asciiTheme="minorHAnsi" w:eastAsiaTheme="minorEastAsia" w:hAnsiTheme="minorHAnsi" w:cstheme="minorBidi"/>
          <w:noProof/>
          <w:szCs w:val="22"/>
          <w:lang w:val="de-AT"/>
        </w:rPr>
      </w:pPr>
      <w:hyperlink w:anchor="_Toc88576385" w:history="1">
        <w:r w:rsidRPr="00D16FDC">
          <w:rPr>
            <w:rStyle w:val="Hyperlink"/>
            <w:noProof/>
          </w:rPr>
          <w:t>CB.33.1 Torch approach roller table</w:t>
        </w:r>
        <w:r>
          <w:rPr>
            <w:noProof/>
            <w:webHidden/>
          </w:rPr>
          <w:tab/>
        </w:r>
        <w:r>
          <w:rPr>
            <w:noProof/>
            <w:webHidden/>
          </w:rPr>
          <w:fldChar w:fldCharType="begin"/>
        </w:r>
        <w:r>
          <w:rPr>
            <w:noProof/>
            <w:webHidden/>
          </w:rPr>
          <w:instrText xml:space="preserve"> PAGEREF _Toc88576385 \h </w:instrText>
        </w:r>
        <w:r>
          <w:rPr>
            <w:noProof/>
            <w:webHidden/>
          </w:rPr>
        </w:r>
        <w:r>
          <w:rPr>
            <w:noProof/>
            <w:webHidden/>
          </w:rPr>
          <w:fldChar w:fldCharType="separate"/>
        </w:r>
        <w:r w:rsidR="00901CB5">
          <w:rPr>
            <w:noProof/>
            <w:webHidden/>
          </w:rPr>
          <w:t>80</w:t>
        </w:r>
        <w:r>
          <w:rPr>
            <w:noProof/>
            <w:webHidden/>
          </w:rPr>
          <w:fldChar w:fldCharType="end"/>
        </w:r>
      </w:hyperlink>
    </w:p>
    <w:p w14:paraId="0E073F36" w14:textId="74FD0472" w:rsidR="00396691" w:rsidRDefault="00396691">
      <w:pPr>
        <w:pStyle w:val="Verzeichnis3"/>
        <w:rPr>
          <w:rFonts w:asciiTheme="minorHAnsi" w:eastAsiaTheme="minorEastAsia" w:hAnsiTheme="minorHAnsi" w:cstheme="minorBidi"/>
          <w:noProof/>
          <w:szCs w:val="22"/>
          <w:lang w:val="de-AT"/>
        </w:rPr>
      </w:pPr>
      <w:hyperlink w:anchor="_Toc88576386" w:history="1">
        <w:r w:rsidRPr="00D16FDC">
          <w:rPr>
            <w:rStyle w:val="Hyperlink"/>
            <w:noProof/>
            <w:lang w:val="en-US"/>
          </w:rPr>
          <w:t>CB.33.1A Torch Approach Table (Extension)</w:t>
        </w:r>
        <w:r>
          <w:rPr>
            <w:noProof/>
            <w:webHidden/>
          </w:rPr>
          <w:tab/>
        </w:r>
        <w:r>
          <w:rPr>
            <w:noProof/>
            <w:webHidden/>
          </w:rPr>
          <w:fldChar w:fldCharType="begin"/>
        </w:r>
        <w:r>
          <w:rPr>
            <w:noProof/>
            <w:webHidden/>
          </w:rPr>
          <w:instrText xml:space="preserve"> PAGEREF _Toc88576386 \h </w:instrText>
        </w:r>
        <w:r>
          <w:rPr>
            <w:noProof/>
            <w:webHidden/>
          </w:rPr>
        </w:r>
        <w:r>
          <w:rPr>
            <w:noProof/>
            <w:webHidden/>
          </w:rPr>
          <w:fldChar w:fldCharType="separate"/>
        </w:r>
        <w:r w:rsidR="00901CB5">
          <w:rPr>
            <w:noProof/>
            <w:webHidden/>
          </w:rPr>
          <w:t>82</w:t>
        </w:r>
        <w:r>
          <w:rPr>
            <w:noProof/>
            <w:webHidden/>
          </w:rPr>
          <w:fldChar w:fldCharType="end"/>
        </w:r>
      </w:hyperlink>
    </w:p>
    <w:p w14:paraId="4710A208" w14:textId="67339A76" w:rsidR="00396691" w:rsidRDefault="00396691">
      <w:pPr>
        <w:pStyle w:val="Verzeichnis3"/>
        <w:rPr>
          <w:rFonts w:asciiTheme="minorHAnsi" w:eastAsiaTheme="minorEastAsia" w:hAnsiTheme="minorHAnsi" w:cstheme="minorBidi"/>
          <w:noProof/>
          <w:szCs w:val="22"/>
          <w:lang w:val="de-AT"/>
        </w:rPr>
      </w:pPr>
      <w:hyperlink w:anchor="_Toc88576387" w:history="1">
        <w:r w:rsidRPr="00D16FDC">
          <w:rPr>
            <w:rStyle w:val="Hyperlink"/>
            <w:noProof/>
          </w:rPr>
          <w:t>CB.33.2A Torch cutting roller table</w:t>
        </w:r>
        <w:r>
          <w:rPr>
            <w:noProof/>
            <w:webHidden/>
          </w:rPr>
          <w:tab/>
        </w:r>
        <w:r>
          <w:rPr>
            <w:noProof/>
            <w:webHidden/>
          </w:rPr>
          <w:fldChar w:fldCharType="begin"/>
        </w:r>
        <w:r>
          <w:rPr>
            <w:noProof/>
            <w:webHidden/>
          </w:rPr>
          <w:instrText xml:space="preserve"> PAGEREF _Toc88576387 \h </w:instrText>
        </w:r>
        <w:r>
          <w:rPr>
            <w:noProof/>
            <w:webHidden/>
          </w:rPr>
        </w:r>
        <w:r>
          <w:rPr>
            <w:noProof/>
            <w:webHidden/>
          </w:rPr>
          <w:fldChar w:fldCharType="separate"/>
        </w:r>
        <w:r w:rsidR="00901CB5">
          <w:rPr>
            <w:noProof/>
            <w:webHidden/>
          </w:rPr>
          <w:t>83</w:t>
        </w:r>
        <w:r>
          <w:rPr>
            <w:noProof/>
            <w:webHidden/>
          </w:rPr>
          <w:fldChar w:fldCharType="end"/>
        </w:r>
      </w:hyperlink>
    </w:p>
    <w:p w14:paraId="6424D536" w14:textId="69F47EF6" w:rsidR="00396691" w:rsidRDefault="00396691">
      <w:pPr>
        <w:pStyle w:val="Verzeichnis3"/>
        <w:rPr>
          <w:rFonts w:asciiTheme="minorHAnsi" w:eastAsiaTheme="minorEastAsia" w:hAnsiTheme="minorHAnsi" w:cstheme="minorBidi"/>
          <w:noProof/>
          <w:szCs w:val="22"/>
          <w:lang w:val="de-AT"/>
        </w:rPr>
      </w:pPr>
      <w:hyperlink w:anchor="_Toc88576388" w:history="1">
        <w:r w:rsidRPr="00D16FDC">
          <w:rPr>
            <w:rStyle w:val="Hyperlink"/>
            <w:noProof/>
          </w:rPr>
          <w:t>CB.33.3 Runout roller table</w:t>
        </w:r>
        <w:r>
          <w:rPr>
            <w:noProof/>
            <w:webHidden/>
          </w:rPr>
          <w:tab/>
        </w:r>
        <w:r>
          <w:rPr>
            <w:noProof/>
            <w:webHidden/>
          </w:rPr>
          <w:fldChar w:fldCharType="begin"/>
        </w:r>
        <w:r>
          <w:rPr>
            <w:noProof/>
            <w:webHidden/>
          </w:rPr>
          <w:instrText xml:space="preserve"> PAGEREF _Toc88576388 \h </w:instrText>
        </w:r>
        <w:r>
          <w:rPr>
            <w:noProof/>
            <w:webHidden/>
          </w:rPr>
        </w:r>
        <w:r>
          <w:rPr>
            <w:noProof/>
            <w:webHidden/>
          </w:rPr>
          <w:fldChar w:fldCharType="separate"/>
        </w:r>
        <w:r w:rsidR="00901CB5">
          <w:rPr>
            <w:noProof/>
            <w:webHidden/>
          </w:rPr>
          <w:t>85</w:t>
        </w:r>
        <w:r>
          <w:rPr>
            <w:noProof/>
            <w:webHidden/>
          </w:rPr>
          <w:fldChar w:fldCharType="end"/>
        </w:r>
      </w:hyperlink>
    </w:p>
    <w:p w14:paraId="74145D51" w14:textId="7DB6F44A" w:rsidR="00396691" w:rsidRDefault="00396691">
      <w:pPr>
        <w:pStyle w:val="Verzeichnis3"/>
        <w:rPr>
          <w:rFonts w:asciiTheme="minorHAnsi" w:eastAsiaTheme="minorEastAsia" w:hAnsiTheme="minorHAnsi" w:cstheme="minorBidi"/>
          <w:noProof/>
          <w:szCs w:val="22"/>
          <w:lang w:val="de-AT"/>
        </w:rPr>
      </w:pPr>
      <w:hyperlink w:anchor="_Toc88576389" w:history="1">
        <w:r w:rsidRPr="00D16FDC">
          <w:rPr>
            <w:rStyle w:val="Hyperlink"/>
            <w:noProof/>
          </w:rPr>
          <w:t>CB.33.4 Weighing roller table with weighing grid</w:t>
        </w:r>
        <w:r>
          <w:rPr>
            <w:noProof/>
            <w:webHidden/>
          </w:rPr>
          <w:tab/>
        </w:r>
        <w:r>
          <w:rPr>
            <w:noProof/>
            <w:webHidden/>
          </w:rPr>
          <w:fldChar w:fldCharType="begin"/>
        </w:r>
        <w:r>
          <w:rPr>
            <w:noProof/>
            <w:webHidden/>
          </w:rPr>
          <w:instrText xml:space="preserve"> PAGEREF _Toc88576389 \h </w:instrText>
        </w:r>
        <w:r>
          <w:rPr>
            <w:noProof/>
            <w:webHidden/>
          </w:rPr>
        </w:r>
        <w:r>
          <w:rPr>
            <w:noProof/>
            <w:webHidden/>
          </w:rPr>
          <w:fldChar w:fldCharType="separate"/>
        </w:r>
        <w:r w:rsidR="00901CB5">
          <w:rPr>
            <w:noProof/>
            <w:webHidden/>
          </w:rPr>
          <w:t>86</w:t>
        </w:r>
        <w:r>
          <w:rPr>
            <w:noProof/>
            <w:webHidden/>
          </w:rPr>
          <w:fldChar w:fldCharType="end"/>
        </w:r>
      </w:hyperlink>
    </w:p>
    <w:p w14:paraId="4C4CF16C" w14:textId="664DB906" w:rsidR="00396691" w:rsidRDefault="00396691">
      <w:pPr>
        <w:pStyle w:val="Verzeichnis3"/>
        <w:rPr>
          <w:rFonts w:asciiTheme="minorHAnsi" w:eastAsiaTheme="minorEastAsia" w:hAnsiTheme="minorHAnsi" w:cstheme="minorBidi"/>
          <w:noProof/>
          <w:szCs w:val="22"/>
          <w:lang w:val="de-AT"/>
        </w:rPr>
      </w:pPr>
      <w:hyperlink w:anchor="_Toc88576390" w:history="1">
        <w:r w:rsidRPr="00D16FDC">
          <w:rPr>
            <w:rStyle w:val="Hyperlink"/>
            <w:noProof/>
          </w:rPr>
          <w:t>CB.33.5 Discharge roller table</w:t>
        </w:r>
        <w:r>
          <w:rPr>
            <w:noProof/>
            <w:webHidden/>
          </w:rPr>
          <w:tab/>
        </w:r>
        <w:r>
          <w:rPr>
            <w:noProof/>
            <w:webHidden/>
          </w:rPr>
          <w:fldChar w:fldCharType="begin"/>
        </w:r>
        <w:r>
          <w:rPr>
            <w:noProof/>
            <w:webHidden/>
          </w:rPr>
          <w:instrText xml:space="preserve"> PAGEREF _Toc88576390 \h </w:instrText>
        </w:r>
        <w:r>
          <w:rPr>
            <w:noProof/>
            <w:webHidden/>
          </w:rPr>
        </w:r>
        <w:r>
          <w:rPr>
            <w:noProof/>
            <w:webHidden/>
          </w:rPr>
          <w:fldChar w:fldCharType="separate"/>
        </w:r>
        <w:r w:rsidR="00901CB5">
          <w:rPr>
            <w:noProof/>
            <w:webHidden/>
          </w:rPr>
          <w:t>88</w:t>
        </w:r>
        <w:r>
          <w:rPr>
            <w:noProof/>
            <w:webHidden/>
          </w:rPr>
          <w:fldChar w:fldCharType="end"/>
        </w:r>
      </w:hyperlink>
    </w:p>
    <w:p w14:paraId="3ED6A5F5" w14:textId="44199B4A" w:rsidR="00396691" w:rsidRDefault="00396691">
      <w:pPr>
        <w:pStyle w:val="Verzeichnis2"/>
        <w:rPr>
          <w:rFonts w:asciiTheme="minorHAnsi" w:eastAsiaTheme="minorEastAsia" w:hAnsiTheme="minorHAnsi" w:cstheme="minorBidi"/>
          <w:noProof/>
          <w:szCs w:val="22"/>
          <w:lang w:val="de-AT"/>
        </w:rPr>
      </w:pPr>
      <w:hyperlink w:anchor="_Toc88576391" w:history="1">
        <w:r w:rsidRPr="00D16FDC">
          <w:rPr>
            <w:rStyle w:val="Hyperlink"/>
            <w:noProof/>
          </w:rPr>
          <w:t>CB.34. Roller table auxiliaries</w:t>
        </w:r>
        <w:r>
          <w:rPr>
            <w:noProof/>
            <w:webHidden/>
          </w:rPr>
          <w:tab/>
        </w:r>
        <w:r>
          <w:rPr>
            <w:noProof/>
            <w:webHidden/>
          </w:rPr>
          <w:fldChar w:fldCharType="begin"/>
        </w:r>
        <w:r>
          <w:rPr>
            <w:noProof/>
            <w:webHidden/>
          </w:rPr>
          <w:instrText xml:space="preserve"> PAGEREF _Toc88576391 \h </w:instrText>
        </w:r>
        <w:r>
          <w:rPr>
            <w:noProof/>
            <w:webHidden/>
          </w:rPr>
        </w:r>
        <w:r>
          <w:rPr>
            <w:noProof/>
            <w:webHidden/>
          </w:rPr>
          <w:fldChar w:fldCharType="separate"/>
        </w:r>
        <w:r w:rsidR="00901CB5">
          <w:rPr>
            <w:noProof/>
            <w:webHidden/>
          </w:rPr>
          <w:t>90</w:t>
        </w:r>
        <w:r>
          <w:rPr>
            <w:noProof/>
            <w:webHidden/>
          </w:rPr>
          <w:fldChar w:fldCharType="end"/>
        </w:r>
      </w:hyperlink>
    </w:p>
    <w:p w14:paraId="4BA98D28" w14:textId="2628337F" w:rsidR="00396691" w:rsidRDefault="00396691">
      <w:pPr>
        <w:pStyle w:val="Verzeichnis3"/>
        <w:rPr>
          <w:rFonts w:asciiTheme="minorHAnsi" w:eastAsiaTheme="minorEastAsia" w:hAnsiTheme="minorHAnsi" w:cstheme="minorBidi"/>
          <w:noProof/>
          <w:szCs w:val="22"/>
          <w:lang w:val="de-AT"/>
        </w:rPr>
      </w:pPr>
      <w:hyperlink w:anchor="_Toc88576392" w:history="1">
        <w:r w:rsidRPr="00D16FDC">
          <w:rPr>
            <w:rStyle w:val="Hyperlink"/>
            <w:noProof/>
          </w:rPr>
          <w:t>CB.34.2 Fixed stop</w:t>
        </w:r>
        <w:r>
          <w:rPr>
            <w:noProof/>
            <w:webHidden/>
          </w:rPr>
          <w:tab/>
        </w:r>
        <w:r>
          <w:rPr>
            <w:noProof/>
            <w:webHidden/>
          </w:rPr>
          <w:fldChar w:fldCharType="begin"/>
        </w:r>
        <w:r>
          <w:rPr>
            <w:noProof/>
            <w:webHidden/>
          </w:rPr>
          <w:instrText xml:space="preserve"> PAGEREF _Toc88576392 \h </w:instrText>
        </w:r>
        <w:r>
          <w:rPr>
            <w:noProof/>
            <w:webHidden/>
          </w:rPr>
        </w:r>
        <w:r>
          <w:rPr>
            <w:noProof/>
            <w:webHidden/>
          </w:rPr>
          <w:fldChar w:fldCharType="separate"/>
        </w:r>
        <w:r w:rsidR="00901CB5">
          <w:rPr>
            <w:noProof/>
            <w:webHidden/>
          </w:rPr>
          <w:t>92</w:t>
        </w:r>
        <w:r>
          <w:rPr>
            <w:noProof/>
            <w:webHidden/>
          </w:rPr>
          <w:fldChar w:fldCharType="end"/>
        </w:r>
      </w:hyperlink>
    </w:p>
    <w:p w14:paraId="4299199D" w14:textId="0041A56E" w:rsidR="00396691" w:rsidRDefault="00396691">
      <w:pPr>
        <w:pStyle w:val="Verzeichnis3"/>
        <w:rPr>
          <w:rFonts w:asciiTheme="minorHAnsi" w:eastAsiaTheme="minorEastAsia" w:hAnsiTheme="minorHAnsi" w:cstheme="minorBidi"/>
          <w:noProof/>
          <w:szCs w:val="22"/>
          <w:lang w:val="de-AT"/>
        </w:rPr>
      </w:pPr>
      <w:hyperlink w:anchor="_Toc88576393" w:history="1">
        <w:r w:rsidRPr="00D16FDC">
          <w:rPr>
            <w:rStyle w:val="Hyperlink"/>
            <w:noProof/>
          </w:rPr>
          <w:t>CB.34.5 Strand tracking systems</w:t>
        </w:r>
        <w:r>
          <w:rPr>
            <w:noProof/>
            <w:webHidden/>
          </w:rPr>
          <w:tab/>
        </w:r>
        <w:r>
          <w:rPr>
            <w:noProof/>
            <w:webHidden/>
          </w:rPr>
          <w:fldChar w:fldCharType="begin"/>
        </w:r>
        <w:r>
          <w:rPr>
            <w:noProof/>
            <w:webHidden/>
          </w:rPr>
          <w:instrText xml:space="preserve"> PAGEREF _Toc88576393 \h </w:instrText>
        </w:r>
        <w:r>
          <w:rPr>
            <w:noProof/>
            <w:webHidden/>
          </w:rPr>
        </w:r>
        <w:r>
          <w:rPr>
            <w:noProof/>
            <w:webHidden/>
          </w:rPr>
          <w:fldChar w:fldCharType="separate"/>
        </w:r>
        <w:r w:rsidR="00901CB5">
          <w:rPr>
            <w:noProof/>
            <w:webHidden/>
          </w:rPr>
          <w:t>93</w:t>
        </w:r>
        <w:r>
          <w:rPr>
            <w:noProof/>
            <w:webHidden/>
          </w:rPr>
          <w:fldChar w:fldCharType="end"/>
        </w:r>
      </w:hyperlink>
    </w:p>
    <w:p w14:paraId="06786CF6" w14:textId="0559A3D4" w:rsidR="00396691" w:rsidRDefault="00396691">
      <w:pPr>
        <w:pStyle w:val="Verzeichnis2"/>
        <w:rPr>
          <w:rFonts w:asciiTheme="minorHAnsi" w:eastAsiaTheme="minorEastAsia" w:hAnsiTheme="minorHAnsi" w:cstheme="minorBidi"/>
          <w:noProof/>
          <w:szCs w:val="22"/>
          <w:lang w:val="de-AT"/>
        </w:rPr>
      </w:pPr>
      <w:hyperlink w:anchor="_Toc88576394" w:history="1">
        <w:r w:rsidRPr="00D16FDC">
          <w:rPr>
            <w:rStyle w:val="Hyperlink"/>
            <w:noProof/>
          </w:rPr>
          <w:t>CB.35. Deburring- &amp; marking facilities</w:t>
        </w:r>
        <w:r>
          <w:rPr>
            <w:noProof/>
            <w:webHidden/>
          </w:rPr>
          <w:tab/>
        </w:r>
        <w:r>
          <w:rPr>
            <w:noProof/>
            <w:webHidden/>
          </w:rPr>
          <w:fldChar w:fldCharType="begin"/>
        </w:r>
        <w:r>
          <w:rPr>
            <w:noProof/>
            <w:webHidden/>
          </w:rPr>
          <w:instrText xml:space="preserve"> PAGEREF _Toc88576394 \h </w:instrText>
        </w:r>
        <w:r>
          <w:rPr>
            <w:noProof/>
            <w:webHidden/>
          </w:rPr>
        </w:r>
        <w:r>
          <w:rPr>
            <w:noProof/>
            <w:webHidden/>
          </w:rPr>
          <w:fldChar w:fldCharType="separate"/>
        </w:r>
        <w:r w:rsidR="00901CB5">
          <w:rPr>
            <w:noProof/>
            <w:webHidden/>
          </w:rPr>
          <w:t>94</w:t>
        </w:r>
        <w:r>
          <w:rPr>
            <w:noProof/>
            <w:webHidden/>
          </w:rPr>
          <w:fldChar w:fldCharType="end"/>
        </w:r>
      </w:hyperlink>
    </w:p>
    <w:p w14:paraId="54F8D370" w14:textId="6F7AD951" w:rsidR="00396691" w:rsidRDefault="00396691">
      <w:pPr>
        <w:pStyle w:val="Verzeichnis3"/>
        <w:rPr>
          <w:rFonts w:asciiTheme="minorHAnsi" w:eastAsiaTheme="minorEastAsia" w:hAnsiTheme="minorHAnsi" w:cstheme="minorBidi"/>
          <w:noProof/>
          <w:szCs w:val="22"/>
          <w:lang w:val="de-AT"/>
        </w:rPr>
      </w:pPr>
      <w:hyperlink w:anchor="_Toc88576395" w:history="1">
        <w:r w:rsidRPr="00D16FDC">
          <w:rPr>
            <w:rStyle w:val="Hyperlink"/>
            <w:noProof/>
          </w:rPr>
          <w:t>CB.35.1A Rotary type deburrer</w:t>
        </w:r>
        <w:r>
          <w:rPr>
            <w:noProof/>
            <w:webHidden/>
          </w:rPr>
          <w:tab/>
        </w:r>
        <w:r>
          <w:rPr>
            <w:noProof/>
            <w:webHidden/>
          </w:rPr>
          <w:fldChar w:fldCharType="begin"/>
        </w:r>
        <w:r>
          <w:rPr>
            <w:noProof/>
            <w:webHidden/>
          </w:rPr>
          <w:instrText xml:space="preserve"> PAGEREF _Toc88576395 \h </w:instrText>
        </w:r>
        <w:r>
          <w:rPr>
            <w:noProof/>
            <w:webHidden/>
          </w:rPr>
        </w:r>
        <w:r>
          <w:rPr>
            <w:noProof/>
            <w:webHidden/>
          </w:rPr>
          <w:fldChar w:fldCharType="separate"/>
        </w:r>
        <w:r w:rsidR="00901CB5">
          <w:rPr>
            <w:noProof/>
            <w:webHidden/>
          </w:rPr>
          <w:t>94</w:t>
        </w:r>
        <w:r>
          <w:rPr>
            <w:noProof/>
            <w:webHidden/>
          </w:rPr>
          <w:fldChar w:fldCharType="end"/>
        </w:r>
      </w:hyperlink>
    </w:p>
    <w:p w14:paraId="68D440C2" w14:textId="19ABD1AE" w:rsidR="00396691" w:rsidRDefault="00396691">
      <w:pPr>
        <w:pStyle w:val="Verzeichnis3"/>
        <w:rPr>
          <w:rFonts w:asciiTheme="minorHAnsi" w:eastAsiaTheme="minorEastAsia" w:hAnsiTheme="minorHAnsi" w:cstheme="minorBidi"/>
          <w:noProof/>
          <w:szCs w:val="22"/>
          <w:lang w:val="de-AT"/>
        </w:rPr>
      </w:pPr>
      <w:hyperlink w:anchor="_Toc88576396" w:history="1">
        <w:r w:rsidRPr="00D16FDC">
          <w:rPr>
            <w:rStyle w:val="Hyperlink"/>
            <w:noProof/>
            <w:lang w:val="fr-FR"/>
          </w:rPr>
          <w:t>CB.35.2 Burr discharge chute</w:t>
        </w:r>
        <w:r>
          <w:rPr>
            <w:noProof/>
            <w:webHidden/>
          </w:rPr>
          <w:tab/>
        </w:r>
        <w:r>
          <w:rPr>
            <w:noProof/>
            <w:webHidden/>
          </w:rPr>
          <w:fldChar w:fldCharType="begin"/>
        </w:r>
        <w:r>
          <w:rPr>
            <w:noProof/>
            <w:webHidden/>
          </w:rPr>
          <w:instrText xml:space="preserve"> PAGEREF _Toc88576396 \h </w:instrText>
        </w:r>
        <w:r>
          <w:rPr>
            <w:noProof/>
            <w:webHidden/>
          </w:rPr>
        </w:r>
        <w:r>
          <w:rPr>
            <w:noProof/>
            <w:webHidden/>
          </w:rPr>
          <w:fldChar w:fldCharType="separate"/>
        </w:r>
        <w:r w:rsidR="00901CB5">
          <w:rPr>
            <w:noProof/>
            <w:webHidden/>
          </w:rPr>
          <w:t>95</w:t>
        </w:r>
        <w:r>
          <w:rPr>
            <w:noProof/>
            <w:webHidden/>
          </w:rPr>
          <w:fldChar w:fldCharType="end"/>
        </w:r>
      </w:hyperlink>
    </w:p>
    <w:p w14:paraId="31C540D9" w14:textId="1D4FA4D6" w:rsidR="00396691" w:rsidRDefault="00396691">
      <w:pPr>
        <w:pStyle w:val="Verzeichnis3"/>
        <w:rPr>
          <w:rFonts w:asciiTheme="minorHAnsi" w:eastAsiaTheme="minorEastAsia" w:hAnsiTheme="minorHAnsi" w:cstheme="minorBidi"/>
          <w:noProof/>
          <w:szCs w:val="22"/>
          <w:lang w:val="de-AT"/>
        </w:rPr>
      </w:pPr>
      <w:hyperlink w:anchor="_Toc88576397" w:history="1">
        <w:r w:rsidRPr="00D16FDC">
          <w:rPr>
            <w:rStyle w:val="Hyperlink"/>
            <w:noProof/>
          </w:rPr>
          <w:t>CB.35.4B Metal wire/ powder marking machine</w:t>
        </w:r>
        <w:r>
          <w:rPr>
            <w:noProof/>
            <w:webHidden/>
          </w:rPr>
          <w:tab/>
        </w:r>
        <w:r>
          <w:rPr>
            <w:noProof/>
            <w:webHidden/>
          </w:rPr>
          <w:fldChar w:fldCharType="begin"/>
        </w:r>
        <w:r>
          <w:rPr>
            <w:noProof/>
            <w:webHidden/>
          </w:rPr>
          <w:instrText xml:space="preserve"> PAGEREF _Toc88576397 \h </w:instrText>
        </w:r>
        <w:r>
          <w:rPr>
            <w:noProof/>
            <w:webHidden/>
          </w:rPr>
        </w:r>
        <w:r>
          <w:rPr>
            <w:noProof/>
            <w:webHidden/>
          </w:rPr>
          <w:fldChar w:fldCharType="separate"/>
        </w:r>
        <w:r w:rsidR="00901CB5">
          <w:rPr>
            <w:noProof/>
            <w:webHidden/>
          </w:rPr>
          <w:t>96</w:t>
        </w:r>
        <w:r>
          <w:rPr>
            <w:noProof/>
            <w:webHidden/>
          </w:rPr>
          <w:fldChar w:fldCharType="end"/>
        </w:r>
      </w:hyperlink>
    </w:p>
    <w:p w14:paraId="77558DA9" w14:textId="2364E998" w:rsidR="00396691" w:rsidRDefault="00396691">
      <w:pPr>
        <w:pStyle w:val="Verzeichnis2"/>
        <w:rPr>
          <w:rFonts w:asciiTheme="minorHAnsi" w:eastAsiaTheme="minorEastAsia" w:hAnsiTheme="minorHAnsi" w:cstheme="minorBidi"/>
          <w:noProof/>
          <w:szCs w:val="22"/>
          <w:lang w:val="de-AT"/>
        </w:rPr>
      </w:pPr>
      <w:hyperlink w:anchor="_Toc88576398" w:history="1">
        <w:r w:rsidRPr="00D16FDC">
          <w:rPr>
            <w:rStyle w:val="Hyperlink"/>
            <w:noProof/>
            <w:lang w:val="en-US"/>
          </w:rPr>
          <w:t>CB.36. Piling &amp; transfer facilities</w:t>
        </w:r>
        <w:r>
          <w:rPr>
            <w:noProof/>
            <w:webHidden/>
          </w:rPr>
          <w:tab/>
        </w:r>
        <w:r>
          <w:rPr>
            <w:noProof/>
            <w:webHidden/>
          </w:rPr>
          <w:fldChar w:fldCharType="begin"/>
        </w:r>
        <w:r>
          <w:rPr>
            <w:noProof/>
            <w:webHidden/>
          </w:rPr>
          <w:instrText xml:space="preserve"> PAGEREF _Toc88576398 \h </w:instrText>
        </w:r>
        <w:r>
          <w:rPr>
            <w:noProof/>
            <w:webHidden/>
          </w:rPr>
        </w:r>
        <w:r>
          <w:rPr>
            <w:noProof/>
            <w:webHidden/>
          </w:rPr>
          <w:fldChar w:fldCharType="separate"/>
        </w:r>
        <w:r w:rsidR="00901CB5">
          <w:rPr>
            <w:noProof/>
            <w:webHidden/>
          </w:rPr>
          <w:t>97</w:t>
        </w:r>
        <w:r>
          <w:rPr>
            <w:noProof/>
            <w:webHidden/>
          </w:rPr>
          <w:fldChar w:fldCharType="end"/>
        </w:r>
      </w:hyperlink>
    </w:p>
    <w:p w14:paraId="28287B84" w14:textId="11B33B6D" w:rsidR="00396691" w:rsidRDefault="00396691">
      <w:pPr>
        <w:pStyle w:val="Verzeichnis3"/>
        <w:rPr>
          <w:rFonts w:asciiTheme="minorHAnsi" w:eastAsiaTheme="minorEastAsia" w:hAnsiTheme="minorHAnsi" w:cstheme="minorBidi"/>
          <w:noProof/>
          <w:szCs w:val="22"/>
          <w:lang w:val="de-AT"/>
        </w:rPr>
      </w:pPr>
      <w:hyperlink w:anchor="_Toc88576399" w:history="1">
        <w:r w:rsidRPr="00D16FDC">
          <w:rPr>
            <w:rStyle w:val="Hyperlink"/>
            <w:noProof/>
          </w:rPr>
          <w:t>CB.36.1A Piler pusher (Option)</w:t>
        </w:r>
        <w:r>
          <w:rPr>
            <w:noProof/>
            <w:webHidden/>
          </w:rPr>
          <w:tab/>
        </w:r>
        <w:r>
          <w:rPr>
            <w:noProof/>
            <w:webHidden/>
          </w:rPr>
          <w:fldChar w:fldCharType="begin"/>
        </w:r>
        <w:r>
          <w:rPr>
            <w:noProof/>
            <w:webHidden/>
          </w:rPr>
          <w:instrText xml:space="preserve"> PAGEREF _Toc88576399 \h </w:instrText>
        </w:r>
        <w:r>
          <w:rPr>
            <w:noProof/>
            <w:webHidden/>
          </w:rPr>
        </w:r>
        <w:r>
          <w:rPr>
            <w:noProof/>
            <w:webHidden/>
          </w:rPr>
          <w:fldChar w:fldCharType="separate"/>
        </w:r>
        <w:r w:rsidR="00901CB5">
          <w:rPr>
            <w:noProof/>
            <w:webHidden/>
          </w:rPr>
          <w:t>97</w:t>
        </w:r>
        <w:r>
          <w:rPr>
            <w:noProof/>
            <w:webHidden/>
          </w:rPr>
          <w:fldChar w:fldCharType="end"/>
        </w:r>
      </w:hyperlink>
    </w:p>
    <w:p w14:paraId="341738D1" w14:textId="116D7589" w:rsidR="00396691" w:rsidRDefault="00396691">
      <w:pPr>
        <w:pStyle w:val="Verzeichnis3"/>
        <w:rPr>
          <w:rFonts w:asciiTheme="minorHAnsi" w:eastAsiaTheme="minorEastAsia" w:hAnsiTheme="minorHAnsi" w:cstheme="minorBidi"/>
          <w:noProof/>
          <w:szCs w:val="22"/>
          <w:lang w:val="de-AT"/>
        </w:rPr>
      </w:pPr>
      <w:hyperlink w:anchor="_Toc88576400" w:history="1">
        <w:r w:rsidRPr="00D16FDC">
          <w:rPr>
            <w:rStyle w:val="Hyperlink"/>
            <w:noProof/>
          </w:rPr>
          <w:t>CB.36.2A Piler table (Option)</w:t>
        </w:r>
        <w:r>
          <w:rPr>
            <w:noProof/>
            <w:webHidden/>
          </w:rPr>
          <w:tab/>
        </w:r>
        <w:r>
          <w:rPr>
            <w:noProof/>
            <w:webHidden/>
          </w:rPr>
          <w:fldChar w:fldCharType="begin"/>
        </w:r>
        <w:r>
          <w:rPr>
            <w:noProof/>
            <w:webHidden/>
          </w:rPr>
          <w:instrText xml:space="preserve"> PAGEREF _Toc88576400 \h </w:instrText>
        </w:r>
        <w:r>
          <w:rPr>
            <w:noProof/>
            <w:webHidden/>
          </w:rPr>
        </w:r>
        <w:r>
          <w:rPr>
            <w:noProof/>
            <w:webHidden/>
          </w:rPr>
          <w:fldChar w:fldCharType="separate"/>
        </w:r>
        <w:r w:rsidR="00901CB5">
          <w:rPr>
            <w:noProof/>
            <w:webHidden/>
          </w:rPr>
          <w:t>99</w:t>
        </w:r>
        <w:r>
          <w:rPr>
            <w:noProof/>
            <w:webHidden/>
          </w:rPr>
          <w:fldChar w:fldCharType="end"/>
        </w:r>
      </w:hyperlink>
    </w:p>
    <w:p w14:paraId="79EB76CD" w14:textId="6DD97641" w:rsidR="00396691" w:rsidRDefault="00396691">
      <w:pPr>
        <w:pStyle w:val="Verzeichnis2"/>
        <w:rPr>
          <w:rFonts w:asciiTheme="minorHAnsi" w:eastAsiaTheme="minorEastAsia" w:hAnsiTheme="minorHAnsi" w:cstheme="minorBidi"/>
          <w:noProof/>
          <w:szCs w:val="22"/>
          <w:lang w:val="de-AT"/>
        </w:rPr>
      </w:pPr>
      <w:hyperlink w:anchor="_Toc88576401" w:history="1">
        <w:r w:rsidRPr="00D16FDC">
          <w:rPr>
            <w:rStyle w:val="Hyperlink"/>
            <w:noProof/>
          </w:rPr>
          <w:t>CB.38 Safety devices</w:t>
        </w:r>
        <w:r>
          <w:rPr>
            <w:noProof/>
            <w:webHidden/>
          </w:rPr>
          <w:tab/>
        </w:r>
        <w:r>
          <w:rPr>
            <w:noProof/>
            <w:webHidden/>
          </w:rPr>
          <w:fldChar w:fldCharType="begin"/>
        </w:r>
        <w:r>
          <w:rPr>
            <w:noProof/>
            <w:webHidden/>
          </w:rPr>
          <w:instrText xml:space="preserve"> PAGEREF _Toc88576401 \h </w:instrText>
        </w:r>
        <w:r>
          <w:rPr>
            <w:noProof/>
            <w:webHidden/>
          </w:rPr>
        </w:r>
        <w:r>
          <w:rPr>
            <w:noProof/>
            <w:webHidden/>
          </w:rPr>
          <w:fldChar w:fldCharType="separate"/>
        </w:r>
        <w:r w:rsidR="00901CB5">
          <w:rPr>
            <w:noProof/>
            <w:webHidden/>
          </w:rPr>
          <w:t>101</w:t>
        </w:r>
        <w:r>
          <w:rPr>
            <w:noProof/>
            <w:webHidden/>
          </w:rPr>
          <w:fldChar w:fldCharType="end"/>
        </w:r>
      </w:hyperlink>
    </w:p>
    <w:p w14:paraId="59397E3F" w14:textId="0861EBB5" w:rsidR="00396691" w:rsidRDefault="00396691">
      <w:pPr>
        <w:pStyle w:val="Verzeichnis1"/>
        <w:rPr>
          <w:rFonts w:asciiTheme="minorHAnsi" w:eastAsiaTheme="minorEastAsia" w:hAnsiTheme="minorHAnsi" w:cstheme="minorBidi"/>
          <w:noProof/>
          <w:szCs w:val="22"/>
          <w:lang w:val="de-AT"/>
        </w:rPr>
      </w:pPr>
      <w:hyperlink w:anchor="_Toc88576402" w:history="1">
        <w:r w:rsidRPr="00D16FDC">
          <w:rPr>
            <w:rStyle w:val="Hyperlink"/>
            <w:noProof/>
          </w:rPr>
          <w:t>CB.4. Slab handling</w:t>
        </w:r>
        <w:r>
          <w:rPr>
            <w:noProof/>
            <w:webHidden/>
          </w:rPr>
          <w:tab/>
        </w:r>
        <w:r>
          <w:rPr>
            <w:noProof/>
            <w:webHidden/>
          </w:rPr>
          <w:fldChar w:fldCharType="begin"/>
        </w:r>
        <w:r>
          <w:rPr>
            <w:noProof/>
            <w:webHidden/>
          </w:rPr>
          <w:instrText xml:space="preserve"> PAGEREF _Toc88576402 \h </w:instrText>
        </w:r>
        <w:r>
          <w:rPr>
            <w:noProof/>
            <w:webHidden/>
          </w:rPr>
        </w:r>
        <w:r>
          <w:rPr>
            <w:noProof/>
            <w:webHidden/>
          </w:rPr>
          <w:fldChar w:fldCharType="separate"/>
        </w:r>
        <w:r w:rsidR="00901CB5">
          <w:rPr>
            <w:noProof/>
            <w:webHidden/>
          </w:rPr>
          <w:t>102</w:t>
        </w:r>
        <w:r>
          <w:rPr>
            <w:noProof/>
            <w:webHidden/>
          </w:rPr>
          <w:fldChar w:fldCharType="end"/>
        </w:r>
      </w:hyperlink>
    </w:p>
    <w:p w14:paraId="0DAD26C2" w14:textId="1C04158A" w:rsidR="00396691" w:rsidRDefault="00396691">
      <w:pPr>
        <w:pStyle w:val="Verzeichnis2"/>
        <w:rPr>
          <w:rFonts w:asciiTheme="minorHAnsi" w:eastAsiaTheme="minorEastAsia" w:hAnsiTheme="minorHAnsi" w:cstheme="minorBidi"/>
          <w:noProof/>
          <w:szCs w:val="22"/>
          <w:lang w:val="de-AT"/>
        </w:rPr>
      </w:pPr>
      <w:hyperlink w:anchor="_Toc88576403" w:history="1">
        <w:r w:rsidRPr="00D16FDC">
          <w:rPr>
            <w:rStyle w:val="Hyperlink"/>
            <w:noProof/>
          </w:rPr>
          <w:t>CB.42. Inspection facilities</w:t>
        </w:r>
        <w:r>
          <w:rPr>
            <w:noProof/>
            <w:webHidden/>
          </w:rPr>
          <w:tab/>
        </w:r>
        <w:r>
          <w:rPr>
            <w:noProof/>
            <w:webHidden/>
          </w:rPr>
          <w:fldChar w:fldCharType="begin"/>
        </w:r>
        <w:r>
          <w:rPr>
            <w:noProof/>
            <w:webHidden/>
          </w:rPr>
          <w:instrText xml:space="preserve"> PAGEREF _Toc88576403 \h </w:instrText>
        </w:r>
        <w:r>
          <w:rPr>
            <w:noProof/>
            <w:webHidden/>
          </w:rPr>
        </w:r>
        <w:r>
          <w:rPr>
            <w:noProof/>
            <w:webHidden/>
          </w:rPr>
          <w:fldChar w:fldCharType="separate"/>
        </w:r>
        <w:r w:rsidR="00901CB5">
          <w:rPr>
            <w:noProof/>
            <w:webHidden/>
          </w:rPr>
          <w:t>102</w:t>
        </w:r>
        <w:r>
          <w:rPr>
            <w:noProof/>
            <w:webHidden/>
          </w:rPr>
          <w:fldChar w:fldCharType="end"/>
        </w:r>
      </w:hyperlink>
    </w:p>
    <w:p w14:paraId="46B49B38" w14:textId="4437E70A" w:rsidR="00396691" w:rsidRDefault="00396691">
      <w:pPr>
        <w:pStyle w:val="Verzeichnis3"/>
        <w:rPr>
          <w:rFonts w:asciiTheme="minorHAnsi" w:eastAsiaTheme="minorEastAsia" w:hAnsiTheme="minorHAnsi" w:cstheme="minorBidi"/>
          <w:noProof/>
          <w:szCs w:val="22"/>
          <w:lang w:val="de-AT"/>
        </w:rPr>
      </w:pPr>
      <w:hyperlink w:anchor="_Toc88576404" w:history="1">
        <w:r w:rsidRPr="00D16FDC">
          <w:rPr>
            <w:rStyle w:val="Hyperlink"/>
            <w:noProof/>
          </w:rPr>
          <w:t>CB.42.1 Inspection grate</w:t>
        </w:r>
        <w:r>
          <w:rPr>
            <w:noProof/>
            <w:webHidden/>
          </w:rPr>
          <w:tab/>
        </w:r>
        <w:r>
          <w:rPr>
            <w:noProof/>
            <w:webHidden/>
          </w:rPr>
          <w:fldChar w:fldCharType="begin"/>
        </w:r>
        <w:r>
          <w:rPr>
            <w:noProof/>
            <w:webHidden/>
          </w:rPr>
          <w:instrText xml:space="preserve"> PAGEREF _Toc88576404 \h </w:instrText>
        </w:r>
        <w:r>
          <w:rPr>
            <w:noProof/>
            <w:webHidden/>
          </w:rPr>
        </w:r>
        <w:r>
          <w:rPr>
            <w:noProof/>
            <w:webHidden/>
          </w:rPr>
          <w:fldChar w:fldCharType="separate"/>
        </w:r>
        <w:r w:rsidR="00901CB5">
          <w:rPr>
            <w:noProof/>
            <w:webHidden/>
          </w:rPr>
          <w:t>102</w:t>
        </w:r>
        <w:r>
          <w:rPr>
            <w:noProof/>
            <w:webHidden/>
          </w:rPr>
          <w:fldChar w:fldCharType="end"/>
        </w:r>
      </w:hyperlink>
    </w:p>
    <w:p w14:paraId="19B39CC5" w14:textId="28E5A032" w:rsidR="00396691" w:rsidRDefault="00396691">
      <w:pPr>
        <w:pStyle w:val="Verzeichnis3"/>
        <w:rPr>
          <w:rFonts w:asciiTheme="minorHAnsi" w:eastAsiaTheme="minorEastAsia" w:hAnsiTheme="minorHAnsi" w:cstheme="minorBidi"/>
          <w:noProof/>
          <w:szCs w:val="22"/>
          <w:lang w:val="de-AT"/>
        </w:rPr>
      </w:pPr>
      <w:hyperlink w:anchor="_Toc88576405" w:history="1">
        <w:r w:rsidRPr="00D16FDC">
          <w:rPr>
            <w:rStyle w:val="Hyperlink"/>
            <w:noProof/>
          </w:rPr>
          <w:t>CB.42.3 Hand scarfing device (Existing)</w:t>
        </w:r>
        <w:r>
          <w:rPr>
            <w:noProof/>
            <w:webHidden/>
          </w:rPr>
          <w:tab/>
        </w:r>
        <w:r>
          <w:rPr>
            <w:noProof/>
            <w:webHidden/>
          </w:rPr>
          <w:fldChar w:fldCharType="begin"/>
        </w:r>
        <w:r>
          <w:rPr>
            <w:noProof/>
            <w:webHidden/>
          </w:rPr>
          <w:instrText xml:space="preserve"> PAGEREF _Toc88576405 \h </w:instrText>
        </w:r>
        <w:r>
          <w:rPr>
            <w:noProof/>
            <w:webHidden/>
          </w:rPr>
        </w:r>
        <w:r>
          <w:rPr>
            <w:noProof/>
            <w:webHidden/>
          </w:rPr>
          <w:fldChar w:fldCharType="separate"/>
        </w:r>
        <w:r w:rsidR="00901CB5">
          <w:rPr>
            <w:noProof/>
            <w:webHidden/>
          </w:rPr>
          <w:t>104</w:t>
        </w:r>
        <w:r>
          <w:rPr>
            <w:noProof/>
            <w:webHidden/>
          </w:rPr>
          <w:fldChar w:fldCharType="end"/>
        </w:r>
      </w:hyperlink>
    </w:p>
    <w:p w14:paraId="1A91FAD9" w14:textId="6313862B" w:rsidR="00396691" w:rsidRDefault="00396691">
      <w:pPr>
        <w:pStyle w:val="Verzeichnis3"/>
        <w:rPr>
          <w:rFonts w:asciiTheme="minorHAnsi" w:eastAsiaTheme="minorEastAsia" w:hAnsiTheme="minorHAnsi" w:cstheme="minorBidi"/>
          <w:noProof/>
          <w:szCs w:val="22"/>
          <w:lang w:val="de-AT"/>
        </w:rPr>
      </w:pPr>
      <w:hyperlink w:anchor="_Toc88576406" w:history="1">
        <w:r w:rsidRPr="00D16FDC">
          <w:rPr>
            <w:rStyle w:val="Hyperlink"/>
            <w:noProof/>
          </w:rPr>
          <w:t>CB.42.4 Hand grinding device (Existing)</w:t>
        </w:r>
        <w:r>
          <w:rPr>
            <w:noProof/>
            <w:webHidden/>
          </w:rPr>
          <w:tab/>
        </w:r>
        <w:r>
          <w:rPr>
            <w:noProof/>
            <w:webHidden/>
          </w:rPr>
          <w:fldChar w:fldCharType="begin"/>
        </w:r>
        <w:r>
          <w:rPr>
            <w:noProof/>
            <w:webHidden/>
          </w:rPr>
          <w:instrText xml:space="preserve"> PAGEREF _Toc88576406 \h </w:instrText>
        </w:r>
        <w:r>
          <w:rPr>
            <w:noProof/>
            <w:webHidden/>
          </w:rPr>
        </w:r>
        <w:r>
          <w:rPr>
            <w:noProof/>
            <w:webHidden/>
          </w:rPr>
          <w:fldChar w:fldCharType="separate"/>
        </w:r>
        <w:r w:rsidR="00901CB5">
          <w:rPr>
            <w:noProof/>
            <w:webHidden/>
          </w:rPr>
          <w:t>105</w:t>
        </w:r>
        <w:r>
          <w:rPr>
            <w:noProof/>
            <w:webHidden/>
          </w:rPr>
          <w:fldChar w:fldCharType="end"/>
        </w:r>
      </w:hyperlink>
    </w:p>
    <w:p w14:paraId="6D512308" w14:textId="63B8E100" w:rsidR="00396691" w:rsidRDefault="00396691">
      <w:pPr>
        <w:pStyle w:val="Verzeichnis3"/>
        <w:rPr>
          <w:rFonts w:asciiTheme="minorHAnsi" w:eastAsiaTheme="minorEastAsia" w:hAnsiTheme="minorHAnsi" w:cstheme="minorBidi"/>
          <w:noProof/>
          <w:szCs w:val="22"/>
          <w:lang w:val="de-AT"/>
        </w:rPr>
      </w:pPr>
      <w:hyperlink w:anchor="_Toc88576407" w:history="1">
        <w:r w:rsidRPr="00D16FDC">
          <w:rPr>
            <w:rStyle w:val="Hyperlink"/>
            <w:noProof/>
          </w:rPr>
          <w:t>CB.42.5 Slab turning device (Existing)</w:t>
        </w:r>
        <w:r>
          <w:rPr>
            <w:noProof/>
            <w:webHidden/>
          </w:rPr>
          <w:tab/>
        </w:r>
        <w:r>
          <w:rPr>
            <w:noProof/>
            <w:webHidden/>
          </w:rPr>
          <w:fldChar w:fldCharType="begin"/>
        </w:r>
        <w:r>
          <w:rPr>
            <w:noProof/>
            <w:webHidden/>
          </w:rPr>
          <w:instrText xml:space="preserve"> PAGEREF _Toc88576407 \h </w:instrText>
        </w:r>
        <w:r>
          <w:rPr>
            <w:noProof/>
            <w:webHidden/>
          </w:rPr>
        </w:r>
        <w:r>
          <w:rPr>
            <w:noProof/>
            <w:webHidden/>
          </w:rPr>
          <w:fldChar w:fldCharType="separate"/>
        </w:r>
        <w:r w:rsidR="00901CB5">
          <w:rPr>
            <w:noProof/>
            <w:webHidden/>
          </w:rPr>
          <w:t>106</w:t>
        </w:r>
        <w:r>
          <w:rPr>
            <w:noProof/>
            <w:webHidden/>
          </w:rPr>
          <w:fldChar w:fldCharType="end"/>
        </w:r>
      </w:hyperlink>
    </w:p>
    <w:p w14:paraId="5CB9DFB1" w14:textId="5819EF13" w:rsidR="00396691" w:rsidRDefault="00396691">
      <w:pPr>
        <w:pStyle w:val="Verzeichnis2"/>
        <w:rPr>
          <w:rFonts w:asciiTheme="minorHAnsi" w:eastAsiaTheme="minorEastAsia" w:hAnsiTheme="minorHAnsi" w:cstheme="minorBidi"/>
          <w:noProof/>
          <w:szCs w:val="22"/>
          <w:lang w:val="de-AT"/>
        </w:rPr>
      </w:pPr>
      <w:hyperlink w:anchor="_Toc88576408" w:history="1">
        <w:r w:rsidRPr="00D16FDC">
          <w:rPr>
            <w:rStyle w:val="Hyperlink"/>
            <w:noProof/>
          </w:rPr>
          <w:t>CB.48 Safety devices</w:t>
        </w:r>
        <w:r>
          <w:rPr>
            <w:noProof/>
            <w:webHidden/>
          </w:rPr>
          <w:tab/>
        </w:r>
        <w:r>
          <w:rPr>
            <w:noProof/>
            <w:webHidden/>
          </w:rPr>
          <w:fldChar w:fldCharType="begin"/>
        </w:r>
        <w:r>
          <w:rPr>
            <w:noProof/>
            <w:webHidden/>
          </w:rPr>
          <w:instrText xml:space="preserve"> PAGEREF _Toc88576408 \h </w:instrText>
        </w:r>
        <w:r>
          <w:rPr>
            <w:noProof/>
            <w:webHidden/>
          </w:rPr>
        </w:r>
        <w:r>
          <w:rPr>
            <w:noProof/>
            <w:webHidden/>
          </w:rPr>
          <w:fldChar w:fldCharType="separate"/>
        </w:r>
        <w:r w:rsidR="00901CB5">
          <w:rPr>
            <w:noProof/>
            <w:webHidden/>
          </w:rPr>
          <w:t>107</w:t>
        </w:r>
        <w:r>
          <w:rPr>
            <w:noProof/>
            <w:webHidden/>
          </w:rPr>
          <w:fldChar w:fldCharType="end"/>
        </w:r>
      </w:hyperlink>
    </w:p>
    <w:p w14:paraId="61C777D1" w14:textId="6AEB47B3" w:rsidR="00396691" w:rsidRDefault="00396691">
      <w:pPr>
        <w:pStyle w:val="Verzeichnis1"/>
        <w:rPr>
          <w:rFonts w:asciiTheme="minorHAnsi" w:eastAsiaTheme="minorEastAsia" w:hAnsiTheme="minorHAnsi" w:cstheme="minorBidi"/>
          <w:noProof/>
          <w:szCs w:val="22"/>
          <w:lang w:val="de-AT"/>
        </w:rPr>
      </w:pPr>
      <w:hyperlink w:anchor="_Toc88576409" w:history="1">
        <w:r w:rsidRPr="00D16FDC">
          <w:rPr>
            <w:rStyle w:val="Hyperlink"/>
            <w:noProof/>
          </w:rPr>
          <w:t>CB.5. Peripheral Facilities</w:t>
        </w:r>
        <w:r>
          <w:rPr>
            <w:noProof/>
            <w:webHidden/>
          </w:rPr>
          <w:tab/>
        </w:r>
        <w:r>
          <w:rPr>
            <w:noProof/>
            <w:webHidden/>
          </w:rPr>
          <w:fldChar w:fldCharType="begin"/>
        </w:r>
        <w:r>
          <w:rPr>
            <w:noProof/>
            <w:webHidden/>
          </w:rPr>
          <w:instrText xml:space="preserve"> PAGEREF _Toc88576409 \h </w:instrText>
        </w:r>
        <w:r>
          <w:rPr>
            <w:noProof/>
            <w:webHidden/>
          </w:rPr>
        </w:r>
        <w:r>
          <w:rPr>
            <w:noProof/>
            <w:webHidden/>
          </w:rPr>
          <w:fldChar w:fldCharType="separate"/>
        </w:r>
        <w:r w:rsidR="00901CB5">
          <w:rPr>
            <w:noProof/>
            <w:webHidden/>
          </w:rPr>
          <w:t>108</w:t>
        </w:r>
        <w:r>
          <w:rPr>
            <w:noProof/>
            <w:webHidden/>
          </w:rPr>
          <w:fldChar w:fldCharType="end"/>
        </w:r>
      </w:hyperlink>
    </w:p>
    <w:p w14:paraId="3C4C8A0E" w14:textId="488F5A59" w:rsidR="00396691" w:rsidRDefault="00396691">
      <w:pPr>
        <w:pStyle w:val="Verzeichnis2"/>
        <w:rPr>
          <w:rFonts w:asciiTheme="minorHAnsi" w:eastAsiaTheme="minorEastAsia" w:hAnsiTheme="minorHAnsi" w:cstheme="minorBidi"/>
          <w:noProof/>
          <w:szCs w:val="22"/>
          <w:lang w:val="de-AT"/>
        </w:rPr>
      </w:pPr>
      <w:hyperlink w:anchor="_Toc88576410" w:history="1">
        <w:r w:rsidRPr="00D16FDC">
          <w:rPr>
            <w:rStyle w:val="Hyperlink"/>
            <w:noProof/>
          </w:rPr>
          <w:t>CB.51. Maintenance stands</w:t>
        </w:r>
        <w:r>
          <w:rPr>
            <w:noProof/>
            <w:webHidden/>
          </w:rPr>
          <w:tab/>
        </w:r>
        <w:r>
          <w:rPr>
            <w:noProof/>
            <w:webHidden/>
          </w:rPr>
          <w:fldChar w:fldCharType="begin"/>
        </w:r>
        <w:r>
          <w:rPr>
            <w:noProof/>
            <w:webHidden/>
          </w:rPr>
          <w:instrText xml:space="preserve"> PAGEREF _Toc88576410 \h </w:instrText>
        </w:r>
        <w:r>
          <w:rPr>
            <w:noProof/>
            <w:webHidden/>
          </w:rPr>
        </w:r>
        <w:r>
          <w:rPr>
            <w:noProof/>
            <w:webHidden/>
          </w:rPr>
          <w:fldChar w:fldCharType="separate"/>
        </w:r>
        <w:r w:rsidR="00901CB5">
          <w:rPr>
            <w:noProof/>
            <w:webHidden/>
          </w:rPr>
          <w:t>108</w:t>
        </w:r>
        <w:r>
          <w:rPr>
            <w:noProof/>
            <w:webHidden/>
          </w:rPr>
          <w:fldChar w:fldCharType="end"/>
        </w:r>
      </w:hyperlink>
    </w:p>
    <w:p w14:paraId="5F5921F6" w14:textId="07E7404E" w:rsidR="00396691" w:rsidRDefault="00396691">
      <w:pPr>
        <w:pStyle w:val="Verzeichnis3"/>
        <w:rPr>
          <w:rFonts w:asciiTheme="minorHAnsi" w:eastAsiaTheme="minorEastAsia" w:hAnsiTheme="minorHAnsi" w:cstheme="minorBidi"/>
          <w:noProof/>
          <w:szCs w:val="22"/>
          <w:lang w:val="de-AT"/>
        </w:rPr>
      </w:pPr>
      <w:hyperlink w:anchor="_Toc88576411" w:history="1">
        <w:r w:rsidRPr="00D16FDC">
          <w:rPr>
            <w:rStyle w:val="Hyperlink"/>
            <w:noProof/>
          </w:rPr>
          <w:t>CB.51.1 Alignment stands</w:t>
        </w:r>
        <w:r>
          <w:rPr>
            <w:noProof/>
            <w:webHidden/>
          </w:rPr>
          <w:tab/>
        </w:r>
        <w:r>
          <w:rPr>
            <w:noProof/>
            <w:webHidden/>
          </w:rPr>
          <w:fldChar w:fldCharType="begin"/>
        </w:r>
        <w:r>
          <w:rPr>
            <w:noProof/>
            <w:webHidden/>
          </w:rPr>
          <w:instrText xml:space="preserve"> PAGEREF _Toc88576411 \h </w:instrText>
        </w:r>
        <w:r>
          <w:rPr>
            <w:noProof/>
            <w:webHidden/>
          </w:rPr>
        </w:r>
        <w:r>
          <w:rPr>
            <w:noProof/>
            <w:webHidden/>
          </w:rPr>
          <w:fldChar w:fldCharType="separate"/>
        </w:r>
        <w:r w:rsidR="00901CB5">
          <w:rPr>
            <w:noProof/>
            <w:webHidden/>
          </w:rPr>
          <w:t>110</w:t>
        </w:r>
        <w:r>
          <w:rPr>
            <w:noProof/>
            <w:webHidden/>
          </w:rPr>
          <w:fldChar w:fldCharType="end"/>
        </w:r>
      </w:hyperlink>
    </w:p>
    <w:p w14:paraId="7978C343" w14:textId="5AF20483" w:rsidR="00396691" w:rsidRDefault="00396691">
      <w:pPr>
        <w:pStyle w:val="Verzeichnis4"/>
        <w:rPr>
          <w:rFonts w:asciiTheme="minorHAnsi" w:eastAsiaTheme="minorEastAsia" w:hAnsiTheme="minorHAnsi" w:cstheme="minorBidi"/>
          <w:noProof/>
          <w:szCs w:val="22"/>
          <w:lang w:val="de-AT"/>
        </w:rPr>
      </w:pPr>
      <w:hyperlink w:anchor="_Toc88576412" w:history="1">
        <w:r w:rsidRPr="00D16FDC">
          <w:rPr>
            <w:rStyle w:val="Hyperlink"/>
            <w:noProof/>
          </w:rPr>
          <w:t>CB.51.11 Mold alignment stand (Existing)</w:t>
        </w:r>
        <w:r>
          <w:rPr>
            <w:noProof/>
            <w:webHidden/>
          </w:rPr>
          <w:tab/>
        </w:r>
        <w:r>
          <w:rPr>
            <w:noProof/>
            <w:webHidden/>
          </w:rPr>
          <w:fldChar w:fldCharType="begin"/>
        </w:r>
        <w:r>
          <w:rPr>
            <w:noProof/>
            <w:webHidden/>
          </w:rPr>
          <w:instrText xml:space="preserve"> PAGEREF _Toc88576412 \h </w:instrText>
        </w:r>
        <w:r>
          <w:rPr>
            <w:noProof/>
            <w:webHidden/>
          </w:rPr>
        </w:r>
        <w:r>
          <w:rPr>
            <w:noProof/>
            <w:webHidden/>
          </w:rPr>
          <w:fldChar w:fldCharType="separate"/>
        </w:r>
        <w:r w:rsidR="00901CB5">
          <w:rPr>
            <w:noProof/>
            <w:webHidden/>
          </w:rPr>
          <w:t>110</w:t>
        </w:r>
        <w:r>
          <w:rPr>
            <w:noProof/>
            <w:webHidden/>
          </w:rPr>
          <w:fldChar w:fldCharType="end"/>
        </w:r>
      </w:hyperlink>
    </w:p>
    <w:p w14:paraId="28E7ECEF" w14:textId="7A6ED9D5" w:rsidR="00396691" w:rsidRDefault="00396691">
      <w:pPr>
        <w:pStyle w:val="Verzeichnis4"/>
        <w:rPr>
          <w:rFonts w:asciiTheme="minorHAnsi" w:eastAsiaTheme="minorEastAsia" w:hAnsiTheme="minorHAnsi" w:cstheme="minorBidi"/>
          <w:noProof/>
          <w:szCs w:val="22"/>
          <w:lang w:val="de-AT"/>
        </w:rPr>
      </w:pPr>
      <w:hyperlink w:anchor="_Toc88576413" w:history="1">
        <w:r w:rsidRPr="00D16FDC">
          <w:rPr>
            <w:rStyle w:val="Hyperlink"/>
            <w:noProof/>
          </w:rPr>
          <w:t>CB.51.12 Maintenance stand for oscillator (Existing)</w:t>
        </w:r>
        <w:r>
          <w:rPr>
            <w:noProof/>
            <w:webHidden/>
          </w:rPr>
          <w:tab/>
        </w:r>
        <w:r>
          <w:rPr>
            <w:noProof/>
            <w:webHidden/>
          </w:rPr>
          <w:fldChar w:fldCharType="begin"/>
        </w:r>
        <w:r>
          <w:rPr>
            <w:noProof/>
            <w:webHidden/>
          </w:rPr>
          <w:instrText xml:space="preserve"> PAGEREF _Toc88576413 \h </w:instrText>
        </w:r>
        <w:r>
          <w:rPr>
            <w:noProof/>
            <w:webHidden/>
          </w:rPr>
        </w:r>
        <w:r>
          <w:rPr>
            <w:noProof/>
            <w:webHidden/>
          </w:rPr>
          <w:fldChar w:fldCharType="separate"/>
        </w:r>
        <w:r w:rsidR="00901CB5">
          <w:rPr>
            <w:noProof/>
            <w:webHidden/>
          </w:rPr>
          <w:t>113</w:t>
        </w:r>
        <w:r>
          <w:rPr>
            <w:noProof/>
            <w:webHidden/>
          </w:rPr>
          <w:fldChar w:fldCharType="end"/>
        </w:r>
      </w:hyperlink>
    </w:p>
    <w:p w14:paraId="64794F95" w14:textId="7988E585" w:rsidR="00396691" w:rsidRDefault="00396691">
      <w:pPr>
        <w:pStyle w:val="Verzeichnis4"/>
        <w:rPr>
          <w:rFonts w:asciiTheme="minorHAnsi" w:eastAsiaTheme="minorEastAsia" w:hAnsiTheme="minorHAnsi" w:cstheme="minorBidi"/>
          <w:noProof/>
          <w:szCs w:val="22"/>
          <w:lang w:val="de-AT"/>
        </w:rPr>
      </w:pPr>
      <w:hyperlink w:anchor="_Toc88576414" w:history="1">
        <w:r w:rsidRPr="00D16FDC">
          <w:rPr>
            <w:rStyle w:val="Hyperlink"/>
            <w:noProof/>
          </w:rPr>
          <w:t>CB.51.13 Bender alignment stand (Existing)</w:t>
        </w:r>
        <w:r>
          <w:rPr>
            <w:noProof/>
            <w:webHidden/>
          </w:rPr>
          <w:tab/>
        </w:r>
        <w:r>
          <w:rPr>
            <w:noProof/>
            <w:webHidden/>
          </w:rPr>
          <w:fldChar w:fldCharType="begin"/>
        </w:r>
        <w:r>
          <w:rPr>
            <w:noProof/>
            <w:webHidden/>
          </w:rPr>
          <w:instrText xml:space="preserve"> PAGEREF _Toc88576414 \h </w:instrText>
        </w:r>
        <w:r>
          <w:rPr>
            <w:noProof/>
            <w:webHidden/>
          </w:rPr>
        </w:r>
        <w:r>
          <w:rPr>
            <w:noProof/>
            <w:webHidden/>
          </w:rPr>
          <w:fldChar w:fldCharType="separate"/>
        </w:r>
        <w:r w:rsidR="00901CB5">
          <w:rPr>
            <w:noProof/>
            <w:webHidden/>
          </w:rPr>
          <w:t>115</w:t>
        </w:r>
        <w:r>
          <w:rPr>
            <w:noProof/>
            <w:webHidden/>
          </w:rPr>
          <w:fldChar w:fldCharType="end"/>
        </w:r>
      </w:hyperlink>
    </w:p>
    <w:p w14:paraId="1CEF0144" w14:textId="10170F32" w:rsidR="00396691" w:rsidRDefault="00396691">
      <w:pPr>
        <w:pStyle w:val="Verzeichnis4"/>
        <w:rPr>
          <w:rFonts w:asciiTheme="minorHAnsi" w:eastAsiaTheme="minorEastAsia" w:hAnsiTheme="minorHAnsi" w:cstheme="minorBidi"/>
          <w:noProof/>
          <w:szCs w:val="22"/>
          <w:lang w:val="de-AT"/>
        </w:rPr>
      </w:pPr>
      <w:hyperlink w:anchor="_Toc88576415" w:history="1">
        <w:r w:rsidRPr="00D16FDC">
          <w:rPr>
            <w:rStyle w:val="Hyperlink"/>
            <w:noProof/>
          </w:rPr>
          <w:t>CB.51.14 Segment alignment stand for entire segment (Existing)</w:t>
        </w:r>
        <w:r>
          <w:rPr>
            <w:noProof/>
            <w:webHidden/>
          </w:rPr>
          <w:tab/>
        </w:r>
        <w:r>
          <w:rPr>
            <w:noProof/>
            <w:webHidden/>
          </w:rPr>
          <w:fldChar w:fldCharType="begin"/>
        </w:r>
        <w:r>
          <w:rPr>
            <w:noProof/>
            <w:webHidden/>
          </w:rPr>
          <w:instrText xml:space="preserve"> PAGEREF _Toc88576415 \h </w:instrText>
        </w:r>
        <w:r>
          <w:rPr>
            <w:noProof/>
            <w:webHidden/>
          </w:rPr>
        </w:r>
        <w:r>
          <w:rPr>
            <w:noProof/>
            <w:webHidden/>
          </w:rPr>
          <w:fldChar w:fldCharType="separate"/>
        </w:r>
        <w:r w:rsidR="00901CB5">
          <w:rPr>
            <w:noProof/>
            <w:webHidden/>
          </w:rPr>
          <w:t>117</w:t>
        </w:r>
        <w:r>
          <w:rPr>
            <w:noProof/>
            <w:webHidden/>
          </w:rPr>
          <w:fldChar w:fldCharType="end"/>
        </w:r>
      </w:hyperlink>
    </w:p>
    <w:p w14:paraId="18104407" w14:textId="4A82D55B" w:rsidR="00396691" w:rsidRDefault="00396691">
      <w:pPr>
        <w:pStyle w:val="Verzeichnis4"/>
        <w:rPr>
          <w:rFonts w:asciiTheme="minorHAnsi" w:eastAsiaTheme="minorEastAsia" w:hAnsiTheme="minorHAnsi" w:cstheme="minorBidi"/>
          <w:noProof/>
          <w:szCs w:val="22"/>
          <w:lang w:val="de-AT"/>
        </w:rPr>
      </w:pPr>
      <w:hyperlink w:anchor="_Toc88576416" w:history="1">
        <w:r w:rsidRPr="00D16FDC">
          <w:rPr>
            <w:rStyle w:val="Hyperlink"/>
            <w:noProof/>
          </w:rPr>
          <w:t>CB.51.15 Segment alignment stand for inner bow (Existing)</w:t>
        </w:r>
        <w:r>
          <w:rPr>
            <w:noProof/>
            <w:webHidden/>
          </w:rPr>
          <w:tab/>
        </w:r>
        <w:r>
          <w:rPr>
            <w:noProof/>
            <w:webHidden/>
          </w:rPr>
          <w:fldChar w:fldCharType="begin"/>
        </w:r>
        <w:r>
          <w:rPr>
            <w:noProof/>
            <w:webHidden/>
          </w:rPr>
          <w:instrText xml:space="preserve"> PAGEREF _Toc88576416 \h </w:instrText>
        </w:r>
        <w:r>
          <w:rPr>
            <w:noProof/>
            <w:webHidden/>
          </w:rPr>
        </w:r>
        <w:r>
          <w:rPr>
            <w:noProof/>
            <w:webHidden/>
          </w:rPr>
          <w:fldChar w:fldCharType="separate"/>
        </w:r>
        <w:r w:rsidR="00901CB5">
          <w:rPr>
            <w:noProof/>
            <w:webHidden/>
          </w:rPr>
          <w:t>119</w:t>
        </w:r>
        <w:r>
          <w:rPr>
            <w:noProof/>
            <w:webHidden/>
          </w:rPr>
          <w:fldChar w:fldCharType="end"/>
        </w:r>
      </w:hyperlink>
    </w:p>
    <w:p w14:paraId="430E8E78" w14:textId="20D5EE04" w:rsidR="00396691" w:rsidRDefault="00396691">
      <w:pPr>
        <w:pStyle w:val="Verzeichnis3"/>
        <w:rPr>
          <w:rFonts w:asciiTheme="minorHAnsi" w:eastAsiaTheme="minorEastAsia" w:hAnsiTheme="minorHAnsi" w:cstheme="minorBidi"/>
          <w:noProof/>
          <w:szCs w:val="22"/>
          <w:lang w:val="de-AT"/>
        </w:rPr>
      </w:pPr>
      <w:hyperlink w:anchor="_Toc88576417" w:history="1">
        <w:r w:rsidRPr="00D16FDC">
          <w:rPr>
            <w:rStyle w:val="Hyperlink"/>
            <w:noProof/>
            <w:lang w:val="nb-NO"/>
          </w:rPr>
          <w:t>CB.51.2 Storage- and handling stands</w:t>
        </w:r>
        <w:r>
          <w:rPr>
            <w:noProof/>
            <w:webHidden/>
          </w:rPr>
          <w:tab/>
        </w:r>
        <w:r>
          <w:rPr>
            <w:noProof/>
            <w:webHidden/>
          </w:rPr>
          <w:fldChar w:fldCharType="begin"/>
        </w:r>
        <w:r>
          <w:rPr>
            <w:noProof/>
            <w:webHidden/>
          </w:rPr>
          <w:instrText xml:space="preserve"> PAGEREF _Toc88576417 \h </w:instrText>
        </w:r>
        <w:r>
          <w:rPr>
            <w:noProof/>
            <w:webHidden/>
          </w:rPr>
        </w:r>
        <w:r>
          <w:rPr>
            <w:noProof/>
            <w:webHidden/>
          </w:rPr>
          <w:fldChar w:fldCharType="separate"/>
        </w:r>
        <w:r w:rsidR="00901CB5">
          <w:rPr>
            <w:noProof/>
            <w:webHidden/>
          </w:rPr>
          <w:t>121</w:t>
        </w:r>
        <w:r>
          <w:rPr>
            <w:noProof/>
            <w:webHidden/>
          </w:rPr>
          <w:fldChar w:fldCharType="end"/>
        </w:r>
      </w:hyperlink>
    </w:p>
    <w:p w14:paraId="207C67D7" w14:textId="52782A70" w:rsidR="00396691" w:rsidRDefault="00396691">
      <w:pPr>
        <w:pStyle w:val="Verzeichnis4"/>
        <w:rPr>
          <w:rFonts w:asciiTheme="minorHAnsi" w:eastAsiaTheme="minorEastAsia" w:hAnsiTheme="minorHAnsi" w:cstheme="minorBidi"/>
          <w:noProof/>
          <w:szCs w:val="22"/>
          <w:lang w:val="de-AT"/>
        </w:rPr>
      </w:pPr>
      <w:hyperlink w:anchor="_Toc88576418" w:history="1">
        <w:r w:rsidRPr="00D16FDC">
          <w:rPr>
            <w:rStyle w:val="Hyperlink"/>
            <w:noProof/>
            <w:lang w:val="nb-NO"/>
          </w:rPr>
          <w:t>CB.51.21 Storage stand for DynaFlex oscillator</w:t>
        </w:r>
        <w:r>
          <w:rPr>
            <w:noProof/>
            <w:webHidden/>
          </w:rPr>
          <w:tab/>
        </w:r>
        <w:r>
          <w:rPr>
            <w:noProof/>
            <w:webHidden/>
          </w:rPr>
          <w:fldChar w:fldCharType="begin"/>
        </w:r>
        <w:r>
          <w:rPr>
            <w:noProof/>
            <w:webHidden/>
          </w:rPr>
          <w:instrText xml:space="preserve"> PAGEREF _Toc88576418 \h </w:instrText>
        </w:r>
        <w:r>
          <w:rPr>
            <w:noProof/>
            <w:webHidden/>
          </w:rPr>
        </w:r>
        <w:r>
          <w:rPr>
            <w:noProof/>
            <w:webHidden/>
          </w:rPr>
          <w:fldChar w:fldCharType="separate"/>
        </w:r>
        <w:r w:rsidR="00901CB5">
          <w:rPr>
            <w:noProof/>
            <w:webHidden/>
          </w:rPr>
          <w:t>121</w:t>
        </w:r>
        <w:r>
          <w:rPr>
            <w:noProof/>
            <w:webHidden/>
          </w:rPr>
          <w:fldChar w:fldCharType="end"/>
        </w:r>
      </w:hyperlink>
    </w:p>
    <w:p w14:paraId="5FA85934" w14:textId="5C413E44" w:rsidR="00396691" w:rsidRDefault="00396691">
      <w:pPr>
        <w:pStyle w:val="Verzeichnis4"/>
        <w:rPr>
          <w:rFonts w:asciiTheme="minorHAnsi" w:eastAsiaTheme="minorEastAsia" w:hAnsiTheme="minorHAnsi" w:cstheme="minorBidi"/>
          <w:noProof/>
          <w:szCs w:val="22"/>
          <w:lang w:val="de-AT"/>
        </w:rPr>
      </w:pPr>
      <w:hyperlink w:anchor="_Toc88576419" w:history="1">
        <w:r w:rsidRPr="00D16FDC">
          <w:rPr>
            <w:rStyle w:val="Hyperlink"/>
            <w:noProof/>
          </w:rPr>
          <w:t>CB.51.22 Storage stand for mold with bender</w:t>
        </w:r>
        <w:r>
          <w:rPr>
            <w:noProof/>
            <w:webHidden/>
          </w:rPr>
          <w:tab/>
        </w:r>
        <w:r>
          <w:rPr>
            <w:noProof/>
            <w:webHidden/>
          </w:rPr>
          <w:fldChar w:fldCharType="begin"/>
        </w:r>
        <w:r>
          <w:rPr>
            <w:noProof/>
            <w:webHidden/>
          </w:rPr>
          <w:instrText xml:space="preserve"> PAGEREF _Toc88576419 \h </w:instrText>
        </w:r>
        <w:r>
          <w:rPr>
            <w:noProof/>
            <w:webHidden/>
          </w:rPr>
        </w:r>
        <w:r>
          <w:rPr>
            <w:noProof/>
            <w:webHidden/>
          </w:rPr>
          <w:fldChar w:fldCharType="separate"/>
        </w:r>
        <w:r w:rsidR="00901CB5">
          <w:rPr>
            <w:noProof/>
            <w:webHidden/>
          </w:rPr>
          <w:t>122</w:t>
        </w:r>
        <w:r>
          <w:rPr>
            <w:noProof/>
            <w:webHidden/>
          </w:rPr>
          <w:fldChar w:fldCharType="end"/>
        </w:r>
      </w:hyperlink>
    </w:p>
    <w:p w14:paraId="5872FF46" w14:textId="0414BDED" w:rsidR="00396691" w:rsidRDefault="00396691">
      <w:pPr>
        <w:pStyle w:val="Verzeichnis4"/>
        <w:rPr>
          <w:rFonts w:asciiTheme="minorHAnsi" w:eastAsiaTheme="minorEastAsia" w:hAnsiTheme="minorHAnsi" w:cstheme="minorBidi"/>
          <w:noProof/>
          <w:szCs w:val="22"/>
          <w:lang w:val="de-AT"/>
        </w:rPr>
      </w:pPr>
      <w:hyperlink w:anchor="_Toc88576420" w:history="1">
        <w:r w:rsidRPr="00D16FDC">
          <w:rPr>
            <w:rStyle w:val="Hyperlink"/>
            <w:noProof/>
          </w:rPr>
          <w:t>CB.51.23 Bender turning stand (Existing)</w:t>
        </w:r>
        <w:r>
          <w:rPr>
            <w:noProof/>
            <w:webHidden/>
          </w:rPr>
          <w:tab/>
        </w:r>
        <w:r>
          <w:rPr>
            <w:noProof/>
            <w:webHidden/>
          </w:rPr>
          <w:fldChar w:fldCharType="begin"/>
        </w:r>
        <w:r>
          <w:rPr>
            <w:noProof/>
            <w:webHidden/>
          </w:rPr>
          <w:instrText xml:space="preserve"> PAGEREF _Toc88576420 \h </w:instrText>
        </w:r>
        <w:r>
          <w:rPr>
            <w:noProof/>
            <w:webHidden/>
          </w:rPr>
        </w:r>
        <w:r>
          <w:rPr>
            <w:noProof/>
            <w:webHidden/>
          </w:rPr>
          <w:fldChar w:fldCharType="separate"/>
        </w:r>
        <w:r w:rsidR="00901CB5">
          <w:rPr>
            <w:noProof/>
            <w:webHidden/>
          </w:rPr>
          <w:t>123</w:t>
        </w:r>
        <w:r>
          <w:rPr>
            <w:noProof/>
            <w:webHidden/>
          </w:rPr>
          <w:fldChar w:fldCharType="end"/>
        </w:r>
      </w:hyperlink>
    </w:p>
    <w:p w14:paraId="4EB80309" w14:textId="14C7EAC8" w:rsidR="00396691" w:rsidRDefault="00396691">
      <w:pPr>
        <w:pStyle w:val="Verzeichnis4"/>
        <w:rPr>
          <w:rFonts w:asciiTheme="minorHAnsi" w:eastAsiaTheme="minorEastAsia" w:hAnsiTheme="minorHAnsi" w:cstheme="minorBidi"/>
          <w:noProof/>
          <w:szCs w:val="22"/>
          <w:lang w:val="de-AT"/>
        </w:rPr>
      </w:pPr>
      <w:hyperlink w:anchor="_Toc88576421" w:history="1">
        <w:r w:rsidRPr="00D16FDC">
          <w:rPr>
            <w:rStyle w:val="Hyperlink"/>
            <w:noProof/>
          </w:rPr>
          <w:t>CB.51.24 Segment inner bow turning stand (Existing)</w:t>
        </w:r>
        <w:r>
          <w:rPr>
            <w:noProof/>
            <w:webHidden/>
          </w:rPr>
          <w:tab/>
        </w:r>
        <w:r>
          <w:rPr>
            <w:noProof/>
            <w:webHidden/>
          </w:rPr>
          <w:fldChar w:fldCharType="begin"/>
        </w:r>
        <w:r>
          <w:rPr>
            <w:noProof/>
            <w:webHidden/>
          </w:rPr>
          <w:instrText xml:space="preserve"> PAGEREF _Toc88576421 \h </w:instrText>
        </w:r>
        <w:r>
          <w:rPr>
            <w:noProof/>
            <w:webHidden/>
          </w:rPr>
        </w:r>
        <w:r>
          <w:rPr>
            <w:noProof/>
            <w:webHidden/>
          </w:rPr>
          <w:fldChar w:fldCharType="separate"/>
        </w:r>
        <w:r w:rsidR="00901CB5">
          <w:rPr>
            <w:noProof/>
            <w:webHidden/>
          </w:rPr>
          <w:t>124</w:t>
        </w:r>
        <w:r>
          <w:rPr>
            <w:noProof/>
            <w:webHidden/>
          </w:rPr>
          <w:fldChar w:fldCharType="end"/>
        </w:r>
      </w:hyperlink>
    </w:p>
    <w:p w14:paraId="04594B9C" w14:textId="7C7FD3F0" w:rsidR="00396691" w:rsidRDefault="00396691">
      <w:pPr>
        <w:pStyle w:val="Verzeichnis3"/>
        <w:rPr>
          <w:rFonts w:asciiTheme="minorHAnsi" w:eastAsiaTheme="minorEastAsia" w:hAnsiTheme="minorHAnsi" w:cstheme="minorBidi"/>
          <w:noProof/>
          <w:szCs w:val="22"/>
          <w:lang w:val="de-AT"/>
        </w:rPr>
      </w:pPr>
      <w:hyperlink w:anchor="_Toc88576422" w:history="1">
        <w:r w:rsidRPr="00D16FDC">
          <w:rPr>
            <w:rStyle w:val="Hyperlink"/>
            <w:noProof/>
          </w:rPr>
          <w:t>CB.51.3 Water test stands</w:t>
        </w:r>
        <w:r>
          <w:rPr>
            <w:noProof/>
            <w:webHidden/>
          </w:rPr>
          <w:tab/>
        </w:r>
        <w:r>
          <w:rPr>
            <w:noProof/>
            <w:webHidden/>
          </w:rPr>
          <w:fldChar w:fldCharType="begin"/>
        </w:r>
        <w:r>
          <w:rPr>
            <w:noProof/>
            <w:webHidden/>
          </w:rPr>
          <w:instrText xml:space="preserve"> PAGEREF _Toc88576422 \h </w:instrText>
        </w:r>
        <w:r>
          <w:rPr>
            <w:noProof/>
            <w:webHidden/>
          </w:rPr>
        </w:r>
        <w:r>
          <w:rPr>
            <w:noProof/>
            <w:webHidden/>
          </w:rPr>
          <w:fldChar w:fldCharType="separate"/>
        </w:r>
        <w:r w:rsidR="00901CB5">
          <w:rPr>
            <w:noProof/>
            <w:webHidden/>
          </w:rPr>
          <w:t>125</w:t>
        </w:r>
        <w:r>
          <w:rPr>
            <w:noProof/>
            <w:webHidden/>
          </w:rPr>
          <w:fldChar w:fldCharType="end"/>
        </w:r>
      </w:hyperlink>
    </w:p>
    <w:p w14:paraId="70B66341" w14:textId="330DAE3A" w:rsidR="00396691" w:rsidRDefault="00396691">
      <w:pPr>
        <w:pStyle w:val="Verzeichnis4"/>
        <w:rPr>
          <w:rFonts w:asciiTheme="minorHAnsi" w:eastAsiaTheme="minorEastAsia" w:hAnsiTheme="minorHAnsi" w:cstheme="minorBidi"/>
          <w:noProof/>
          <w:szCs w:val="22"/>
          <w:lang w:val="de-AT"/>
        </w:rPr>
      </w:pPr>
      <w:hyperlink w:anchor="_Toc88576423" w:history="1">
        <w:r w:rsidRPr="00D16FDC">
          <w:rPr>
            <w:rStyle w:val="Hyperlink"/>
            <w:noProof/>
          </w:rPr>
          <w:t>CB.51.31 Water test stand for bender and segment (Existing)</w:t>
        </w:r>
        <w:r>
          <w:rPr>
            <w:noProof/>
            <w:webHidden/>
          </w:rPr>
          <w:tab/>
        </w:r>
        <w:r>
          <w:rPr>
            <w:noProof/>
            <w:webHidden/>
          </w:rPr>
          <w:fldChar w:fldCharType="begin"/>
        </w:r>
        <w:r>
          <w:rPr>
            <w:noProof/>
            <w:webHidden/>
          </w:rPr>
          <w:instrText xml:space="preserve"> PAGEREF _Toc88576423 \h </w:instrText>
        </w:r>
        <w:r>
          <w:rPr>
            <w:noProof/>
            <w:webHidden/>
          </w:rPr>
        </w:r>
        <w:r>
          <w:rPr>
            <w:noProof/>
            <w:webHidden/>
          </w:rPr>
          <w:fldChar w:fldCharType="separate"/>
        </w:r>
        <w:r w:rsidR="00901CB5">
          <w:rPr>
            <w:noProof/>
            <w:webHidden/>
          </w:rPr>
          <w:t>125</w:t>
        </w:r>
        <w:r>
          <w:rPr>
            <w:noProof/>
            <w:webHidden/>
          </w:rPr>
          <w:fldChar w:fldCharType="end"/>
        </w:r>
      </w:hyperlink>
    </w:p>
    <w:p w14:paraId="200AAEAC" w14:textId="12F90FE6" w:rsidR="00396691" w:rsidRDefault="00396691">
      <w:pPr>
        <w:pStyle w:val="Verzeichnis3"/>
        <w:rPr>
          <w:rFonts w:asciiTheme="minorHAnsi" w:eastAsiaTheme="minorEastAsia" w:hAnsiTheme="minorHAnsi" w:cstheme="minorBidi"/>
          <w:noProof/>
          <w:szCs w:val="22"/>
          <w:lang w:val="de-AT"/>
        </w:rPr>
      </w:pPr>
      <w:hyperlink w:anchor="_Toc88576424" w:history="1">
        <w:r w:rsidRPr="00D16FDC">
          <w:rPr>
            <w:rStyle w:val="Hyperlink"/>
            <w:noProof/>
          </w:rPr>
          <w:t>CB.51.4 Assembly / disassembly stands</w:t>
        </w:r>
        <w:r>
          <w:rPr>
            <w:noProof/>
            <w:webHidden/>
          </w:rPr>
          <w:tab/>
        </w:r>
        <w:r>
          <w:rPr>
            <w:noProof/>
            <w:webHidden/>
          </w:rPr>
          <w:fldChar w:fldCharType="begin"/>
        </w:r>
        <w:r>
          <w:rPr>
            <w:noProof/>
            <w:webHidden/>
          </w:rPr>
          <w:instrText xml:space="preserve"> PAGEREF _Toc88576424 \h </w:instrText>
        </w:r>
        <w:r>
          <w:rPr>
            <w:noProof/>
            <w:webHidden/>
          </w:rPr>
        </w:r>
        <w:r>
          <w:rPr>
            <w:noProof/>
            <w:webHidden/>
          </w:rPr>
          <w:fldChar w:fldCharType="separate"/>
        </w:r>
        <w:r w:rsidR="00901CB5">
          <w:rPr>
            <w:noProof/>
            <w:webHidden/>
          </w:rPr>
          <w:t>128</w:t>
        </w:r>
        <w:r>
          <w:rPr>
            <w:noProof/>
            <w:webHidden/>
          </w:rPr>
          <w:fldChar w:fldCharType="end"/>
        </w:r>
      </w:hyperlink>
    </w:p>
    <w:p w14:paraId="54DBD247" w14:textId="6801AFA6" w:rsidR="00396691" w:rsidRDefault="00396691">
      <w:pPr>
        <w:pStyle w:val="Verzeichnis4"/>
        <w:rPr>
          <w:rFonts w:asciiTheme="minorHAnsi" w:eastAsiaTheme="minorEastAsia" w:hAnsiTheme="minorHAnsi" w:cstheme="minorBidi"/>
          <w:noProof/>
          <w:szCs w:val="22"/>
          <w:lang w:val="de-AT"/>
        </w:rPr>
      </w:pPr>
      <w:hyperlink w:anchor="_Toc88576425" w:history="1">
        <w:r w:rsidRPr="00D16FDC">
          <w:rPr>
            <w:rStyle w:val="Hyperlink"/>
            <w:noProof/>
          </w:rPr>
          <w:t>CB.51.41 Roller assembly / disassembly stand (Existing)</w:t>
        </w:r>
        <w:r>
          <w:rPr>
            <w:noProof/>
            <w:webHidden/>
          </w:rPr>
          <w:tab/>
        </w:r>
        <w:r>
          <w:rPr>
            <w:noProof/>
            <w:webHidden/>
          </w:rPr>
          <w:fldChar w:fldCharType="begin"/>
        </w:r>
        <w:r>
          <w:rPr>
            <w:noProof/>
            <w:webHidden/>
          </w:rPr>
          <w:instrText xml:space="preserve"> PAGEREF _Toc88576425 \h </w:instrText>
        </w:r>
        <w:r>
          <w:rPr>
            <w:noProof/>
            <w:webHidden/>
          </w:rPr>
        </w:r>
        <w:r>
          <w:rPr>
            <w:noProof/>
            <w:webHidden/>
          </w:rPr>
          <w:fldChar w:fldCharType="separate"/>
        </w:r>
        <w:r w:rsidR="00901CB5">
          <w:rPr>
            <w:noProof/>
            <w:webHidden/>
          </w:rPr>
          <w:t>128</w:t>
        </w:r>
        <w:r>
          <w:rPr>
            <w:noProof/>
            <w:webHidden/>
          </w:rPr>
          <w:fldChar w:fldCharType="end"/>
        </w:r>
      </w:hyperlink>
    </w:p>
    <w:p w14:paraId="101EC6D0" w14:textId="1F63BCB6" w:rsidR="00396691" w:rsidRDefault="00396691">
      <w:pPr>
        <w:pStyle w:val="Verzeichnis2"/>
        <w:rPr>
          <w:rFonts w:asciiTheme="minorHAnsi" w:eastAsiaTheme="minorEastAsia" w:hAnsiTheme="minorHAnsi" w:cstheme="minorBidi"/>
          <w:noProof/>
          <w:szCs w:val="22"/>
          <w:lang w:val="de-AT"/>
        </w:rPr>
      </w:pPr>
      <w:hyperlink w:anchor="_Toc88576426" w:history="1">
        <w:r w:rsidRPr="00D16FDC">
          <w:rPr>
            <w:rStyle w:val="Hyperlink"/>
            <w:noProof/>
          </w:rPr>
          <w:t>CB.52. Measuring devices</w:t>
        </w:r>
        <w:r>
          <w:rPr>
            <w:noProof/>
            <w:webHidden/>
          </w:rPr>
          <w:tab/>
        </w:r>
        <w:r>
          <w:rPr>
            <w:noProof/>
            <w:webHidden/>
          </w:rPr>
          <w:fldChar w:fldCharType="begin"/>
        </w:r>
        <w:r>
          <w:rPr>
            <w:noProof/>
            <w:webHidden/>
          </w:rPr>
          <w:instrText xml:space="preserve"> PAGEREF _Toc88576426 \h </w:instrText>
        </w:r>
        <w:r>
          <w:rPr>
            <w:noProof/>
            <w:webHidden/>
          </w:rPr>
        </w:r>
        <w:r>
          <w:rPr>
            <w:noProof/>
            <w:webHidden/>
          </w:rPr>
          <w:fldChar w:fldCharType="separate"/>
        </w:r>
        <w:r w:rsidR="00901CB5">
          <w:rPr>
            <w:noProof/>
            <w:webHidden/>
          </w:rPr>
          <w:t>131</w:t>
        </w:r>
        <w:r>
          <w:rPr>
            <w:noProof/>
            <w:webHidden/>
          </w:rPr>
          <w:fldChar w:fldCharType="end"/>
        </w:r>
      </w:hyperlink>
    </w:p>
    <w:p w14:paraId="07BDC4F3" w14:textId="39D9CC16" w:rsidR="00396691" w:rsidRDefault="00396691">
      <w:pPr>
        <w:pStyle w:val="Verzeichnis3"/>
        <w:rPr>
          <w:rFonts w:asciiTheme="minorHAnsi" w:eastAsiaTheme="minorEastAsia" w:hAnsiTheme="minorHAnsi" w:cstheme="minorBidi"/>
          <w:noProof/>
          <w:szCs w:val="22"/>
          <w:lang w:val="de-AT"/>
        </w:rPr>
      </w:pPr>
      <w:hyperlink w:anchor="_Toc88576427" w:history="1">
        <w:r w:rsidRPr="00D16FDC">
          <w:rPr>
            <w:rStyle w:val="Hyperlink"/>
            <w:noProof/>
          </w:rPr>
          <w:t>CB.52.1 Mold measuring devices</w:t>
        </w:r>
        <w:r>
          <w:rPr>
            <w:noProof/>
            <w:webHidden/>
          </w:rPr>
          <w:tab/>
        </w:r>
        <w:r>
          <w:rPr>
            <w:noProof/>
            <w:webHidden/>
          </w:rPr>
          <w:fldChar w:fldCharType="begin"/>
        </w:r>
        <w:r>
          <w:rPr>
            <w:noProof/>
            <w:webHidden/>
          </w:rPr>
          <w:instrText xml:space="preserve"> PAGEREF _Toc88576427 \h </w:instrText>
        </w:r>
        <w:r>
          <w:rPr>
            <w:noProof/>
            <w:webHidden/>
          </w:rPr>
        </w:r>
        <w:r>
          <w:rPr>
            <w:noProof/>
            <w:webHidden/>
          </w:rPr>
          <w:fldChar w:fldCharType="separate"/>
        </w:r>
        <w:r w:rsidR="00901CB5">
          <w:rPr>
            <w:noProof/>
            <w:webHidden/>
          </w:rPr>
          <w:t>131</w:t>
        </w:r>
        <w:r>
          <w:rPr>
            <w:noProof/>
            <w:webHidden/>
          </w:rPr>
          <w:fldChar w:fldCharType="end"/>
        </w:r>
      </w:hyperlink>
    </w:p>
    <w:p w14:paraId="16395846" w14:textId="5D5EBF80" w:rsidR="00396691" w:rsidRDefault="00396691">
      <w:pPr>
        <w:pStyle w:val="Verzeichnis4"/>
        <w:rPr>
          <w:rFonts w:asciiTheme="minorHAnsi" w:eastAsiaTheme="minorEastAsia" w:hAnsiTheme="minorHAnsi" w:cstheme="minorBidi"/>
          <w:noProof/>
          <w:szCs w:val="22"/>
          <w:lang w:val="de-AT"/>
        </w:rPr>
      </w:pPr>
      <w:hyperlink w:anchor="_Toc88576428" w:history="1">
        <w:r w:rsidRPr="00D16FDC">
          <w:rPr>
            <w:rStyle w:val="Hyperlink"/>
            <w:noProof/>
          </w:rPr>
          <w:t>CB.52.11A Taper measuring device (Existing)</w:t>
        </w:r>
        <w:r>
          <w:rPr>
            <w:noProof/>
            <w:webHidden/>
          </w:rPr>
          <w:tab/>
        </w:r>
        <w:r>
          <w:rPr>
            <w:noProof/>
            <w:webHidden/>
          </w:rPr>
          <w:fldChar w:fldCharType="begin"/>
        </w:r>
        <w:r>
          <w:rPr>
            <w:noProof/>
            <w:webHidden/>
          </w:rPr>
          <w:instrText xml:space="preserve"> PAGEREF _Toc88576428 \h </w:instrText>
        </w:r>
        <w:r>
          <w:rPr>
            <w:noProof/>
            <w:webHidden/>
          </w:rPr>
        </w:r>
        <w:r>
          <w:rPr>
            <w:noProof/>
            <w:webHidden/>
          </w:rPr>
          <w:fldChar w:fldCharType="separate"/>
        </w:r>
        <w:r w:rsidR="00901CB5">
          <w:rPr>
            <w:noProof/>
            <w:webHidden/>
          </w:rPr>
          <w:t>131</w:t>
        </w:r>
        <w:r>
          <w:rPr>
            <w:noProof/>
            <w:webHidden/>
          </w:rPr>
          <w:fldChar w:fldCharType="end"/>
        </w:r>
      </w:hyperlink>
    </w:p>
    <w:p w14:paraId="30FC3F89" w14:textId="380B800B" w:rsidR="00396691" w:rsidRDefault="00396691">
      <w:pPr>
        <w:pStyle w:val="Verzeichnis4"/>
        <w:rPr>
          <w:rFonts w:asciiTheme="minorHAnsi" w:eastAsiaTheme="minorEastAsia" w:hAnsiTheme="minorHAnsi" w:cstheme="minorBidi"/>
          <w:noProof/>
          <w:szCs w:val="22"/>
          <w:lang w:val="de-AT"/>
        </w:rPr>
      </w:pPr>
      <w:hyperlink w:anchor="_Toc88576429" w:history="1">
        <w:r w:rsidRPr="00D16FDC">
          <w:rPr>
            <w:rStyle w:val="Hyperlink"/>
            <w:noProof/>
          </w:rPr>
          <w:t>CB.52.12 Measuring device for foot roller-bender (Existing)</w:t>
        </w:r>
        <w:r>
          <w:rPr>
            <w:noProof/>
            <w:webHidden/>
          </w:rPr>
          <w:tab/>
        </w:r>
        <w:r>
          <w:rPr>
            <w:noProof/>
            <w:webHidden/>
          </w:rPr>
          <w:fldChar w:fldCharType="begin"/>
        </w:r>
        <w:r>
          <w:rPr>
            <w:noProof/>
            <w:webHidden/>
          </w:rPr>
          <w:instrText xml:space="preserve"> PAGEREF _Toc88576429 \h </w:instrText>
        </w:r>
        <w:r>
          <w:rPr>
            <w:noProof/>
            <w:webHidden/>
          </w:rPr>
        </w:r>
        <w:r>
          <w:rPr>
            <w:noProof/>
            <w:webHidden/>
          </w:rPr>
          <w:fldChar w:fldCharType="separate"/>
        </w:r>
        <w:r w:rsidR="00901CB5">
          <w:rPr>
            <w:noProof/>
            <w:webHidden/>
          </w:rPr>
          <w:t>132</w:t>
        </w:r>
        <w:r>
          <w:rPr>
            <w:noProof/>
            <w:webHidden/>
          </w:rPr>
          <w:fldChar w:fldCharType="end"/>
        </w:r>
      </w:hyperlink>
    </w:p>
    <w:p w14:paraId="581E36E5" w14:textId="617C8126" w:rsidR="00396691" w:rsidRDefault="00396691">
      <w:pPr>
        <w:pStyle w:val="Verzeichnis4"/>
        <w:rPr>
          <w:rFonts w:asciiTheme="minorHAnsi" w:eastAsiaTheme="minorEastAsia" w:hAnsiTheme="minorHAnsi" w:cstheme="minorBidi"/>
          <w:noProof/>
          <w:szCs w:val="22"/>
          <w:lang w:val="de-AT"/>
        </w:rPr>
      </w:pPr>
      <w:hyperlink w:anchor="_Toc88576430" w:history="1">
        <w:r w:rsidRPr="00D16FDC">
          <w:rPr>
            <w:rStyle w:val="Hyperlink"/>
            <w:noProof/>
          </w:rPr>
          <w:t>CB.52.13 Transition ruler foot rollers / copper plates (Existing)</w:t>
        </w:r>
        <w:r>
          <w:rPr>
            <w:noProof/>
            <w:webHidden/>
          </w:rPr>
          <w:tab/>
        </w:r>
        <w:r>
          <w:rPr>
            <w:noProof/>
            <w:webHidden/>
          </w:rPr>
          <w:fldChar w:fldCharType="begin"/>
        </w:r>
        <w:r>
          <w:rPr>
            <w:noProof/>
            <w:webHidden/>
          </w:rPr>
          <w:instrText xml:space="preserve"> PAGEREF _Toc88576430 \h </w:instrText>
        </w:r>
        <w:r>
          <w:rPr>
            <w:noProof/>
            <w:webHidden/>
          </w:rPr>
        </w:r>
        <w:r>
          <w:rPr>
            <w:noProof/>
            <w:webHidden/>
          </w:rPr>
          <w:fldChar w:fldCharType="separate"/>
        </w:r>
        <w:r w:rsidR="00901CB5">
          <w:rPr>
            <w:noProof/>
            <w:webHidden/>
          </w:rPr>
          <w:t>133</w:t>
        </w:r>
        <w:r>
          <w:rPr>
            <w:noProof/>
            <w:webHidden/>
          </w:rPr>
          <w:fldChar w:fldCharType="end"/>
        </w:r>
      </w:hyperlink>
    </w:p>
    <w:p w14:paraId="1A2CDE03" w14:textId="3A31DEA4" w:rsidR="00396691" w:rsidRDefault="00396691">
      <w:pPr>
        <w:pStyle w:val="Verzeichnis3"/>
        <w:rPr>
          <w:rFonts w:asciiTheme="minorHAnsi" w:eastAsiaTheme="minorEastAsia" w:hAnsiTheme="minorHAnsi" w:cstheme="minorBidi"/>
          <w:noProof/>
          <w:szCs w:val="22"/>
          <w:lang w:val="de-AT"/>
        </w:rPr>
      </w:pPr>
      <w:hyperlink w:anchor="_Toc88576431" w:history="1">
        <w:r w:rsidRPr="00D16FDC">
          <w:rPr>
            <w:rStyle w:val="Hyperlink"/>
            <w:noProof/>
          </w:rPr>
          <w:t>CB.52.2 Strand guide measuring devices</w:t>
        </w:r>
        <w:r>
          <w:rPr>
            <w:noProof/>
            <w:webHidden/>
          </w:rPr>
          <w:tab/>
        </w:r>
        <w:r>
          <w:rPr>
            <w:noProof/>
            <w:webHidden/>
          </w:rPr>
          <w:fldChar w:fldCharType="begin"/>
        </w:r>
        <w:r>
          <w:rPr>
            <w:noProof/>
            <w:webHidden/>
          </w:rPr>
          <w:instrText xml:space="preserve"> PAGEREF _Toc88576431 \h </w:instrText>
        </w:r>
        <w:r>
          <w:rPr>
            <w:noProof/>
            <w:webHidden/>
          </w:rPr>
        </w:r>
        <w:r>
          <w:rPr>
            <w:noProof/>
            <w:webHidden/>
          </w:rPr>
          <w:fldChar w:fldCharType="separate"/>
        </w:r>
        <w:r w:rsidR="00901CB5">
          <w:rPr>
            <w:noProof/>
            <w:webHidden/>
          </w:rPr>
          <w:t>134</w:t>
        </w:r>
        <w:r>
          <w:rPr>
            <w:noProof/>
            <w:webHidden/>
          </w:rPr>
          <w:fldChar w:fldCharType="end"/>
        </w:r>
      </w:hyperlink>
    </w:p>
    <w:p w14:paraId="464DE55E" w14:textId="4026531C" w:rsidR="00396691" w:rsidRDefault="00396691">
      <w:pPr>
        <w:pStyle w:val="Verzeichnis4"/>
        <w:rPr>
          <w:rFonts w:asciiTheme="minorHAnsi" w:eastAsiaTheme="minorEastAsia" w:hAnsiTheme="minorHAnsi" w:cstheme="minorBidi"/>
          <w:noProof/>
          <w:szCs w:val="22"/>
          <w:lang w:val="de-AT"/>
        </w:rPr>
      </w:pPr>
      <w:hyperlink w:anchor="_Toc88576432" w:history="1">
        <w:r w:rsidRPr="00D16FDC">
          <w:rPr>
            <w:rStyle w:val="Hyperlink"/>
            <w:noProof/>
          </w:rPr>
          <w:t>CB.52.21 Transition rulers (Existing)</w:t>
        </w:r>
        <w:r>
          <w:rPr>
            <w:noProof/>
            <w:webHidden/>
          </w:rPr>
          <w:tab/>
        </w:r>
        <w:r>
          <w:rPr>
            <w:noProof/>
            <w:webHidden/>
          </w:rPr>
          <w:fldChar w:fldCharType="begin"/>
        </w:r>
        <w:r>
          <w:rPr>
            <w:noProof/>
            <w:webHidden/>
          </w:rPr>
          <w:instrText xml:space="preserve"> PAGEREF _Toc88576432 \h </w:instrText>
        </w:r>
        <w:r>
          <w:rPr>
            <w:noProof/>
            <w:webHidden/>
          </w:rPr>
        </w:r>
        <w:r>
          <w:rPr>
            <w:noProof/>
            <w:webHidden/>
          </w:rPr>
          <w:fldChar w:fldCharType="separate"/>
        </w:r>
        <w:r w:rsidR="00901CB5">
          <w:rPr>
            <w:noProof/>
            <w:webHidden/>
          </w:rPr>
          <w:t>134</w:t>
        </w:r>
        <w:r>
          <w:rPr>
            <w:noProof/>
            <w:webHidden/>
          </w:rPr>
          <w:fldChar w:fldCharType="end"/>
        </w:r>
      </w:hyperlink>
    </w:p>
    <w:p w14:paraId="35651D8B" w14:textId="094DB55A" w:rsidR="00396691" w:rsidRDefault="00396691">
      <w:pPr>
        <w:pStyle w:val="Verzeichnis4"/>
        <w:rPr>
          <w:rFonts w:asciiTheme="minorHAnsi" w:eastAsiaTheme="minorEastAsia" w:hAnsiTheme="minorHAnsi" w:cstheme="minorBidi"/>
          <w:noProof/>
          <w:szCs w:val="22"/>
          <w:lang w:val="de-AT"/>
        </w:rPr>
      </w:pPr>
      <w:hyperlink w:anchor="_Toc88576433" w:history="1">
        <w:r w:rsidRPr="00D16FDC">
          <w:rPr>
            <w:rStyle w:val="Hyperlink"/>
            <w:noProof/>
          </w:rPr>
          <w:t>CB.52.22 Strand Checker (Option)</w:t>
        </w:r>
        <w:r>
          <w:rPr>
            <w:noProof/>
            <w:webHidden/>
          </w:rPr>
          <w:tab/>
        </w:r>
        <w:r>
          <w:rPr>
            <w:noProof/>
            <w:webHidden/>
          </w:rPr>
          <w:fldChar w:fldCharType="begin"/>
        </w:r>
        <w:r>
          <w:rPr>
            <w:noProof/>
            <w:webHidden/>
          </w:rPr>
          <w:instrText xml:space="preserve"> PAGEREF _Toc88576433 \h </w:instrText>
        </w:r>
        <w:r>
          <w:rPr>
            <w:noProof/>
            <w:webHidden/>
          </w:rPr>
        </w:r>
        <w:r>
          <w:rPr>
            <w:noProof/>
            <w:webHidden/>
          </w:rPr>
          <w:fldChar w:fldCharType="separate"/>
        </w:r>
        <w:r w:rsidR="00901CB5">
          <w:rPr>
            <w:noProof/>
            <w:webHidden/>
          </w:rPr>
          <w:t>135</w:t>
        </w:r>
        <w:r>
          <w:rPr>
            <w:noProof/>
            <w:webHidden/>
          </w:rPr>
          <w:fldChar w:fldCharType="end"/>
        </w:r>
      </w:hyperlink>
    </w:p>
    <w:p w14:paraId="032B2189" w14:textId="5AAE4BFF" w:rsidR="00396691" w:rsidRDefault="00396691">
      <w:pPr>
        <w:pStyle w:val="Verzeichnis4"/>
        <w:rPr>
          <w:rFonts w:asciiTheme="minorHAnsi" w:eastAsiaTheme="minorEastAsia" w:hAnsiTheme="minorHAnsi" w:cstheme="minorBidi"/>
          <w:noProof/>
          <w:szCs w:val="22"/>
          <w:lang w:val="de-AT"/>
        </w:rPr>
      </w:pPr>
      <w:hyperlink w:anchor="_Toc88576434" w:history="1">
        <w:r w:rsidRPr="00D16FDC">
          <w:rPr>
            <w:rStyle w:val="Hyperlink"/>
            <w:noProof/>
          </w:rPr>
          <w:t>CB.52.23 Gap Checker – (Manual roll gap checker) (Existing)</w:t>
        </w:r>
        <w:r>
          <w:rPr>
            <w:noProof/>
            <w:webHidden/>
          </w:rPr>
          <w:tab/>
        </w:r>
        <w:r>
          <w:rPr>
            <w:noProof/>
            <w:webHidden/>
          </w:rPr>
          <w:fldChar w:fldCharType="begin"/>
        </w:r>
        <w:r>
          <w:rPr>
            <w:noProof/>
            <w:webHidden/>
          </w:rPr>
          <w:instrText xml:space="preserve"> PAGEREF _Toc88576434 \h </w:instrText>
        </w:r>
        <w:r>
          <w:rPr>
            <w:noProof/>
            <w:webHidden/>
          </w:rPr>
        </w:r>
        <w:r>
          <w:rPr>
            <w:noProof/>
            <w:webHidden/>
          </w:rPr>
          <w:fldChar w:fldCharType="separate"/>
        </w:r>
        <w:r w:rsidR="00901CB5">
          <w:rPr>
            <w:noProof/>
            <w:webHidden/>
          </w:rPr>
          <w:t>137</w:t>
        </w:r>
        <w:r>
          <w:rPr>
            <w:noProof/>
            <w:webHidden/>
          </w:rPr>
          <w:fldChar w:fldCharType="end"/>
        </w:r>
      </w:hyperlink>
    </w:p>
    <w:p w14:paraId="28B2358D" w14:textId="422A3683" w:rsidR="00396691" w:rsidRDefault="00396691">
      <w:pPr>
        <w:pStyle w:val="Verzeichnis4"/>
        <w:rPr>
          <w:rFonts w:asciiTheme="minorHAnsi" w:eastAsiaTheme="minorEastAsia" w:hAnsiTheme="minorHAnsi" w:cstheme="minorBidi"/>
          <w:noProof/>
          <w:szCs w:val="22"/>
          <w:lang w:val="de-AT"/>
        </w:rPr>
      </w:pPr>
      <w:hyperlink w:anchor="_Toc88576435" w:history="1">
        <w:r w:rsidRPr="00D16FDC">
          <w:rPr>
            <w:rStyle w:val="Hyperlink"/>
            <w:noProof/>
          </w:rPr>
          <w:t>CB.52.25 Roller alignment device OPAL (Existing)</w:t>
        </w:r>
        <w:r>
          <w:rPr>
            <w:noProof/>
            <w:webHidden/>
          </w:rPr>
          <w:tab/>
        </w:r>
        <w:r>
          <w:rPr>
            <w:noProof/>
            <w:webHidden/>
          </w:rPr>
          <w:fldChar w:fldCharType="begin"/>
        </w:r>
        <w:r>
          <w:rPr>
            <w:noProof/>
            <w:webHidden/>
          </w:rPr>
          <w:instrText xml:space="preserve"> PAGEREF _Toc88576435 \h </w:instrText>
        </w:r>
        <w:r>
          <w:rPr>
            <w:noProof/>
            <w:webHidden/>
          </w:rPr>
        </w:r>
        <w:r>
          <w:rPr>
            <w:noProof/>
            <w:webHidden/>
          </w:rPr>
          <w:fldChar w:fldCharType="separate"/>
        </w:r>
        <w:r w:rsidR="00901CB5">
          <w:rPr>
            <w:noProof/>
            <w:webHidden/>
          </w:rPr>
          <w:t>138</w:t>
        </w:r>
        <w:r>
          <w:rPr>
            <w:noProof/>
            <w:webHidden/>
          </w:rPr>
          <w:fldChar w:fldCharType="end"/>
        </w:r>
      </w:hyperlink>
    </w:p>
    <w:p w14:paraId="57BD1F37" w14:textId="005BC969" w:rsidR="00396691" w:rsidRDefault="00396691">
      <w:pPr>
        <w:pStyle w:val="Verzeichnis2"/>
        <w:rPr>
          <w:rFonts w:asciiTheme="minorHAnsi" w:eastAsiaTheme="minorEastAsia" w:hAnsiTheme="minorHAnsi" w:cstheme="minorBidi"/>
          <w:noProof/>
          <w:szCs w:val="22"/>
          <w:lang w:val="de-AT"/>
        </w:rPr>
      </w:pPr>
      <w:hyperlink w:anchor="_Toc88576436" w:history="1">
        <w:r w:rsidRPr="00D16FDC">
          <w:rPr>
            <w:rStyle w:val="Hyperlink"/>
            <w:noProof/>
          </w:rPr>
          <w:t>CB.53. Tundish preparation</w:t>
        </w:r>
        <w:r>
          <w:rPr>
            <w:noProof/>
            <w:webHidden/>
          </w:rPr>
          <w:tab/>
        </w:r>
        <w:r>
          <w:rPr>
            <w:noProof/>
            <w:webHidden/>
          </w:rPr>
          <w:fldChar w:fldCharType="begin"/>
        </w:r>
        <w:r>
          <w:rPr>
            <w:noProof/>
            <w:webHidden/>
          </w:rPr>
          <w:instrText xml:space="preserve"> PAGEREF _Toc88576436 \h </w:instrText>
        </w:r>
        <w:r>
          <w:rPr>
            <w:noProof/>
            <w:webHidden/>
          </w:rPr>
        </w:r>
        <w:r>
          <w:rPr>
            <w:noProof/>
            <w:webHidden/>
          </w:rPr>
          <w:fldChar w:fldCharType="separate"/>
        </w:r>
        <w:r w:rsidR="00901CB5">
          <w:rPr>
            <w:noProof/>
            <w:webHidden/>
          </w:rPr>
          <w:t>139</w:t>
        </w:r>
        <w:r>
          <w:rPr>
            <w:noProof/>
            <w:webHidden/>
          </w:rPr>
          <w:fldChar w:fldCharType="end"/>
        </w:r>
      </w:hyperlink>
    </w:p>
    <w:p w14:paraId="0D636C48" w14:textId="111F4DEB" w:rsidR="00396691" w:rsidRDefault="00396691">
      <w:pPr>
        <w:pStyle w:val="Verzeichnis3"/>
        <w:rPr>
          <w:rFonts w:asciiTheme="minorHAnsi" w:eastAsiaTheme="minorEastAsia" w:hAnsiTheme="minorHAnsi" w:cstheme="minorBidi"/>
          <w:noProof/>
          <w:szCs w:val="22"/>
          <w:lang w:val="de-AT"/>
        </w:rPr>
      </w:pPr>
      <w:hyperlink w:anchor="_Toc88576437" w:history="1">
        <w:r w:rsidRPr="00D16FDC">
          <w:rPr>
            <w:rStyle w:val="Hyperlink"/>
            <w:noProof/>
          </w:rPr>
          <w:t>CB.53.5 Flow control maintenance devices</w:t>
        </w:r>
        <w:r>
          <w:rPr>
            <w:noProof/>
            <w:webHidden/>
          </w:rPr>
          <w:tab/>
        </w:r>
        <w:r>
          <w:rPr>
            <w:noProof/>
            <w:webHidden/>
          </w:rPr>
          <w:fldChar w:fldCharType="begin"/>
        </w:r>
        <w:r>
          <w:rPr>
            <w:noProof/>
            <w:webHidden/>
          </w:rPr>
          <w:instrText xml:space="preserve"> PAGEREF _Toc88576437 \h </w:instrText>
        </w:r>
        <w:r>
          <w:rPr>
            <w:noProof/>
            <w:webHidden/>
          </w:rPr>
        </w:r>
        <w:r>
          <w:rPr>
            <w:noProof/>
            <w:webHidden/>
          </w:rPr>
          <w:fldChar w:fldCharType="separate"/>
        </w:r>
        <w:r w:rsidR="00901CB5">
          <w:rPr>
            <w:noProof/>
            <w:webHidden/>
          </w:rPr>
          <w:t>148</w:t>
        </w:r>
        <w:r>
          <w:rPr>
            <w:noProof/>
            <w:webHidden/>
          </w:rPr>
          <w:fldChar w:fldCharType="end"/>
        </w:r>
      </w:hyperlink>
    </w:p>
    <w:p w14:paraId="3A3DBDD4" w14:textId="59CACB5A" w:rsidR="00396691" w:rsidRDefault="00396691">
      <w:pPr>
        <w:pStyle w:val="Verzeichnis4"/>
        <w:rPr>
          <w:rFonts w:asciiTheme="minorHAnsi" w:eastAsiaTheme="minorEastAsia" w:hAnsiTheme="minorHAnsi" w:cstheme="minorBidi"/>
          <w:noProof/>
          <w:szCs w:val="22"/>
          <w:lang w:val="de-AT"/>
        </w:rPr>
      </w:pPr>
      <w:hyperlink w:anchor="_Toc88576438" w:history="1">
        <w:r w:rsidRPr="00D16FDC">
          <w:rPr>
            <w:rStyle w:val="Hyperlink"/>
            <w:noProof/>
          </w:rPr>
          <w:t>CB.53.55 Stopper rod trestle</w:t>
        </w:r>
        <w:r>
          <w:rPr>
            <w:noProof/>
            <w:webHidden/>
          </w:rPr>
          <w:tab/>
        </w:r>
        <w:r>
          <w:rPr>
            <w:noProof/>
            <w:webHidden/>
          </w:rPr>
          <w:fldChar w:fldCharType="begin"/>
        </w:r>
        <w:r>
          <w:rPr>
            <w:noProof/>
            <w:webHidden/>
          </w:rPr>
          <w:instrText xml:space="preserve"> PAGEREF _Toc88576438 \h </w:instrText>
        </w:r>
        <w:r>
          <w:rPr>
            <w:noProof/>
            <w:webHidden/>
          </w:rPr>
        </w:r>
        <w:r>
          <w:rPr>
            <w:noProof/>
            <w:webHidden/>
          </w:rPr>
          <w:fldChar w:fldCharType="separate"/>
        </w:r>
        <w:r w:rsidR="00901CB5">
          <w:rPr>
            <w:noProof/>
            <w:webHidden/>
          </w:rPr>
          <w:t>148</w:t>
        </w:r>
        <w:r>
          <w:rPr>
            <w:noProof/>
            <w:webHidden/>
          </w:rPr>
          <w:fldChar w:fldCharType="end"/>
        </w:r>
      </w:hyperlink>
    </w:p>
    <w:p w14:paraId="6DA84647" w14:textId="68E3194B" w:rsidR="00396691" w:rsidRDefault="00396691">
      <w:pPr>
        <w:pStyle w:val="Verzeichnis3"/>
        <w:rPr>
          <w:rFonts w:asciiTheme="minorHAnsi" w:eastAsiaTheme="minorEastAsia" w:hAnsiTheme="minorHAnsi" w:cstheme="minorBidi"/>
          <w:noProof/>
          <w:szCs w:val="22"/>
          <w:lang w:val="de-AT"/>
        </w:rPr>
      </w:pPr>
      <w:hyperlink w:anchor="_Toc88576439" w:history="1">
        <w:r w:rsidRPr="00D16FDC">
          <w:rPr>
            <w:rStyle w:val="Hyperlink"/>
            <w:noProof/>
          </w:rPr>
          <w:t>CB.53.6 Tundish relining equipment</w:t>
        </w:r>
        <w:r>
          <w:rPr>
            <w:noProof/>
            <w:webHidden/>
          </w:rPr>
          <w:tab/>
        </w:r>
        <w:r>
          <w:rPr>
            <w:noProof/>
            <w:webHidden/>
          </w:rPr>
          <w:fldChar w:fldCharType="begin"/>
        </w:r>
        <w:r>
          <w:rPr>
            <w:noProof/>
            <w:webHidden/>
          </w:rPr>
          <w:instrText xml:space="preserve"> PAGEREF _Toc88576439 \h </w:instrText>
        </w:r>
        <w:r>
          <w:rPr>
            <w:noProof/>
            <w:webHidden/>
          </w:rPr>
        </w:r>
        <w:r>
          <w:rPr>
            <w:noProof/>
            <w:webHidden/>
          </w:rPr>
          <w:fldChar w:fldCharType="separate"/>
        </w:r>
        <w:r w:rsidR="00901CB5">
          <w:rPr>
            <w:noProof/>
            <w:webHidden/>
          </w:rPr>
          <w:t>148</w:t>
        </w:r>
        <w:r>
          <w:rPr>
            <w:noProof/>
            <w:webHidden/>
          </w:rPr>
          <w:fldChar w:fldCharType="end"/>
        </w:r>
      </w:hyperlink>
    </w:p>
    <w:p w14:paraId="6B9D10F2" w14:textId="7ECB5590" w:rsidR="00396691" w:rsidRDefault="00396691">
      <w:pPr>
        <w:pStyle w:val="Verzeichnis3"/>
        <w:rPr>
          <w:rFonts w:asciiTheme="minorHAnsi" w:eastAsiaTheme="minorEastAsia" w:hAnsiTheme="minorHAnsi" w:cstheme="minorBidi"/>
          <w:noProof/>
          <w:szCs w:val="22"/>
          <w:lang w:val="de-AT"/>
        </w:rPr>
      </w:pPr>
      <w:hyperlink w:anchor="_Toc88576440" w:history="1">
        <w:r w:rsidRPr="00D16FDC">
          <w:rPr>
            <w:rStyle w:val="Hyperlink"/>
            <w:noProof/>
          </w:rPr>
          <w:t>CB.53.7 Tundish gunning equipment</w:t>
        </w:r>
        <w:r>
          <w:rPr>
            <w:noProof/>
            <w:webHidden/>
          </w:rPr>
          <w:tab/>
        </w:r>
        <w:r>
          <w:rPr>
            <w:noProof/>
            <w:webHidden/>
          </w:rPr>
          <w:fldChar w:fldCharType="begin"/>
        </w:r>
        <w:r>
          <w:rPr>
            <w:noProof/>
            <w:webHidden/>
          </w:rPr>
          <w:instrText xml:space="preserve"> PAGEREF _Toc88576440 \h </w:instrText>
        </w:r>
        <w:r>
          <w:rPr>
            <w:noProof/>
            <w:webHidden/>
          </w:rPr>
        </w:r>
        <w:r>
          <w:rPr>
            <w:noProof/>
            <w:webHidden/>
          </w:rPr>
          <w:fldChar w:fldCharType="separate"/>
        </w:r>
        <w:r w:rsidR="00901CB5">
          <w:rPr>
            <w:noProof/>
            <w:webHidden/>
          </w:rPr>
          <w:t>148</w:t>
        </w:r>
        <w:r>
          <w:rPr>
            <w:noProof/>
            <w:webHidden/>
          </w:rPr>
          <w:fldChar w:fldCharType="end"/>
        </w:r>
      </w:hyperlink>
    </w:p>
    <w:p w14:paraId="039FF733" w14:textId="6A06921B" w:rsidR="00396691" w:rsidRDefault="00396691">
      <w:pPr>
        <w:pStyle w:val="Verzeichnis3"/>
        <w:rPr>
          <w:rFonts w:asciiTheme="minorHAnsi" w:eastAsiaTheme="minorEastAsia" w:hAnsiTheme="minorHAnsi" w:cstheme="minorBidi"/>
          <w:noProof/>
          <w:szCs w:val="22"/>
          <w:lang w:val="de-AT"/>
        </w:rPr>
      </w:pPr>
      <w:hyperlink w:anchor="_Toc88576441" w:history="1">
        <w:r w:rsidRPr="00D16FDC">
          <w:rPr>
            <w:rStyle w:val="Hyperlink"/>
            <w:noProof/>
          </w:rPr>
          <w:t>CB.53.9 Tundish auxiliaries &amp; building</w:t>
        </w:r>
        <w:r>
          <w:rPr>
            <w:noProof/>
            <w:webHidden/>
          </w:rPr>
          <w:tab/>
        </w:r>
        <w:r>
          <w:rPr>
            <w:noProof/>
            <w:webHidden/>
          </w:rPr>
          <w:fldChar w:fldCharType="begin"/>
        </w:r>
        <w:r>
          <w:rPr>
            <w:noProof/>
            <w:webHidden/>
          </w:rPr>
          <w:instrText xml:space="preserve"> PAGEREF _Toc88576441 \h </w:instrText>
        </w:r>
        <w:r>
          <w:rPr>
            <w:noProof/>
            <w:webHidden/>
          </w:rPr>
        </w:r>
        <w:r>
          <w:rPr>
            <w:noProof/>
            <w:webHidden/>
          </w:rPr>
          <w:fldChar w:fldCharType="separate"/>
        </w:r>
        <w:r w:rsidR="00901CB5">
          <w:rPr>
            <w:noProof/>
            <w:webHidden/>
          </w:rPr>
          <w:t>148</w:t>
        </w:r>
        <w:r>
          <w:rPr>
            <w:noProof/>
            <w:webHidden/>
          </w:rPr>
          <w:fldChar w:fldCharType="end"/>
        </w:r>
      </w:hyperlink>
    </w:p>
    <w:p w14:paraId="2ADB0691" w14:textId="08D8BF81" w:rsidR="00396691" w:rsidRDefault="00396691">
      <w:pPr>
        <w:pStyle w:val="Verzeichnis2"/>
        <w:rPr>
          <w:rFonts w:asciiTheme="minorHAnsi" w:eastAsiaTheme="minorEastAsia" w:hAnsiTheme="minorHAnsi" w:cstheme="minorBidi"/>
          <w:noProof/>
          <w:szCs w:val="22"/>
          <w:lang w:val="de-AT"/>
        </w:rPr>
      </w:pPr>
      <w:hyperlink w:anchor="_Toc88576442" w:history="1">
        <w:r w:rsidRPr="00D16FDC">
          <w:rPr>
            <w:rStyle w:val="Hyperlink"/>
            <w:noProof/>
          </w:rPr>
          <w:t>CB.54. Suspensions</w:t>
        </w:r>
        <w:r>
          <w:rPr>
            <w:noProof/>
            <w:webHidden/>
          </w:rPr>
          <w:tab/>
        </w:r>
        <w:r>
          <w:rPr>
            <w:noProof/>
            <w:webHidden/>
          </w:rPr>
          <w:fldChar w:fldCharType="begin"/>
        </w:r>
        <w:r>
          <w:rPr>
            <w:noProof/>
            <w:webHidden/>
          </w:rPr>
          <w:instrText xml:space="preserve"> PAGEREF _Toc88576442 \h </w:instrText>
        </w:r>
        <w:r>
          <w:rPr>
            <w:noProof/>
            <w:webHidden/>
          </w:rPr>
        </w:r>
        <w:r>
          <w:rPr>
            <w:noProof/>
            <w:webHidden/>
          </w:rPr>
          <w:fldChar w:fldCharType="separate"/>
        </w:r>
        <w:r w:rsidR="00901CB5">
          <w:rPr>
            <w:noProof/>
            <w:webHidden/>
          </w:rPr>
          <w:t>149</w:t>
        </w:r>
        <w:r>
          <w:rPr>
            <w:noProof/>
            <w:webHidden/>
          </w:rPr>
          <w:fldChar w:fldCharType="end"/>
        </w:r>
      </w:hyperlink>
    </w:p>
    <w:p w14:paraId="2F97B481" w14:textId="754C3494" w:rsidR="00396691" w:rsidRDefault="00396691">
      <w:pPr>
        <w:pStyle w:val="Verzeichnis3"/>
        <w:rPr>
          <w:rFonts w:asciiTheme="minorHAnsi" w:eastAsiaTheme="minorEastAsia" w:hAnsiTheme="minorHAnsi" w:cstheme="minorBidi"/>
          <w:noProof/>
          <w:szCs w:val="22"/>
          <w:lang w:val="de-AT"/>
        </w:rPr>
      </w:pPr>
      <w:hyperlink w:anchor="_Toc88576443" w:history="1">
        <w:r w:rsidRPr="00D16FDC">
          <w:rPr>
            <w:rStyle w:val="Hyperlink"/>
            <w:noProof/>
          </w:rPr>
          <w:t>CB.54.1 Beam suspensions</w:t>
        </w:r>
        <w:r>
          <w:rPr>
            <w:noProof/>
            <w:webHidden/>
          </w:rPr>
          <w:tab/>
        </w:r>
        <w:r>
          <w:rPr>
            <w:noProof/>
            <w:webHidden/>
          </w:rPr>
          <w:fldChar w:fldCharType="begin"/>
        </w:r>
        <w:r>
          <w:rPr>
            <w:noProof/>
            <w:webHidden/>
          </w:rPr>
          <w:instrText xml:space="preserve"> PAGEREF _Toc88576443 \h </w:instrText>
        </w:r>
        <w:r>
          <w:rPr>
            <w:noProof/>
            <w:webHidden/>
          </w:rPr>
        </w:r>
        <w:r>
          <w:rPr>
            <w:noProof/>
            <w:webHidden/>
          </w:rPr>
          <w:fldChar w:fldCharType="separate"/>
        </w:r>
        <w:r w:rsidR="00901CB5">
          <w:rPr>
            <w:noProof/>
            <w:webHidden/>
          </w:rPr>
          <w:t>149</w:t>
        </w:r>
        <w:r>
          <w:rPr>
            <w:noProof/>
            <w:webHidden/>
          </w:rPr>
          <w:fldChar w:fldCharType="end"/>
        </w:r>
      </w:hyperlink>
    </w:p>
    <w:p w14:paraId="69F48BCF" w14:textId="69120D2F" w:rsidR="00396691" w:rsidRDefault="00396691">
      <w:pPr>
        <w:pStyle w:val="Verzeichnis4"/>
        <w:rPr>
          <w:rFonts w:asciiTheme="minorHAnsi" w:eastAsiaTheme="minorEastAsia" w:hAnsiTheme="minorHAnsi" w:cstheme="minorBidi"/>
          <w:noProof/>
          <w:szCs w:val="22"/>
          <w:lang w:val="de-AT"/>
        </w:rPr>
      </w:pPr>
      <w:hyperlink w:anchor="_Toc88576444" w:history="1">
        <w:r w:rsidRPr="00D16FDC">
          <w:rPr>
            <w:rStyle w:val="Hyperlink"/>
            <w:noProof/>
          </w:rPr>
          <w:t>CB.54.11 Tundish beam suspension (Existing)</w:t>
        </w:r>
        <w:r>
          <w:rPr>
            <w:noProof/>
            <w:webHidden/>
          </w:rPr>
          <w:tab/>
        </w:r>
        <w:r>
          <w:rPr>
            <w:noProof/>
            <w:webHidden/>
          </w:rPr>
          <w:fldChar w:fldCharType="begin"/>
        </w:r>
        <w:r>
          <w:rPr>
            <w:noProof/>
            <w:webHidden/>
          </w:rPr>
          <w:instrText xml:space="preserve"> PAGEREF _Toc88576444 \h </w:instrText>
        </w:r>
        <w:r>
          <w:rPr>
            <w:noProof/>
            <w:webHidden/>
          </w:rPr>
        </w:r>
        <w:r>
          <w:rPr>
            <w:noProof/>
            <w:webHidden/>
          </w:rPr>
          <w:fldChar w:fldCharType="separate"/>
        </w:r>
        <w:r w:rsidR="00901CB5">
          <w:rPr>
            <w:noProof/>
            <w:webHidden/>
          </w:rPr>
          <w:t>149</w:t>
        </w:r>
        <w:r>
          <w:rPr>
            <w:noProof/>
            <w:webHidden/>
          </w:rPr>
          <w:fldChar w:fldCharType="end"/>
        </w:r>
      </w:hyperlink>
    </w:p>
    <w:p w14:paraId="65A460F5" w14:textId="5DB5C6E4" w:rsidR="00396691" w:rsidRDefault="00396691">
      <w:pPr>
        <w:pStyle w:val="Verzeichnis4"/>
        <w:rPr>
          <w:rFonts w:asciiTheme="minorHAnsi" w:eastAsiaTheme="minorEastAsia" w:hAnsiTheme="minorHAnsi" w:cstheme="minorBidi"/>
          <w:noProof/>
          <w:szCs w:val="22"/>
          <w:lang w:val="de-AT"/>
        </w:rPr>
      </w:pPr>
      <w:hyperlink w:anchor="_Toc88576445" w:history="1">
        <w:r w:rsidRPr="00D16FDC">
          <w:rPr>
            <w:rStyle w:val="Hyperlink"/>
            <w:noProof/>
          </w:rPr>
          <w:t>CB.54.12A Universal beam suspension casting area</w:t>
        </w:r>
        <w:r>
          <w:rPr>
            <w:noProof/>
            <w:webHidden/>
          </w:rPr>
          <w:tab/>
        </w:r>
        <w:r>
          <w:rPr>
            <w:noProof/>
            <w:webHidden/>
          </w:rPr>
          <w:fldChar w:fldCharType="begin"/>
        </w:r>
        <w:r>
          <w:rPr>
            <w:noProof/>
            <w:webHidden/>
          </w:rPr>
          <w:instrText xml:space="preserve"> PAGEREF _Toc88576445 \h </w:instrText>
        </w:r>
        <w:r>
          <w:rPr>
            <w:noProof/>
            <w:webHidden/>
          </w:rPr>
        </w:r>
        <w:r>
          <w:rPr>
            <w:noProof/>
            <w:webHidden/>
          </w:rPr>
          <w:fldChar w:fldCharType="separate"/>
        </w:r>
        <w:r w:rsidR="00901CB5">
          <w:rPr>
            <w:noProof/>
            <w:webHidden/>
          </w:rPr>
          <w:t>150</w:t>
        </w:r>
        <w:r>
          <w:rPr>
            <w:noProof/>
            <w:webHidden/>
          </w:rPr>
          <w:fldChar w:fldCharType="end"/>
        </w:r>
      </w:hyperlink>
    </w:p>
    <w:p w14:paraId="6E289242" w14:textId="12CF7963" w:rsidR="00396691" w:rsidRDefault="00396691">
      <w:pPr>
        <w:pStyle w:val="Verzeichnis3"/>
        <w:rPr>
          <w:rFonts w:asciiTheme="minorHAnsi" w:eastAsiaTheme="minorEastAsia" w:hAnsiTheme="minorHAnsi" w:cstheme="minorBidi"/>
          <w:noProof/>
          <w:szCs w:val="22"/>
          <w:lang w:val="de-AT"/>
        </w:rPr>
      </w:pPr>
      <w:hyperlink w:anchor="_Toc88576446" w:history="1">
        <w:r w:rsidRPr="00D16FDC">
          <w:rPr>
            <w:rStyle w:val="Hyperlink"/>
            <w:noProof/>
          </w:rPr>
          <w:t>CB.54.2 Rope / Chain suspensions</w:t>
        </w:r>
        <w:r>
          <w:rPr>
            <w:noProof/>
            <w:webHidden/>
          </w:rPr>
          <w:tab/>
        </w:r>
        <w:r>
          <w:rPr>
            <w:noProof/>
            <w:webHidden/>
          </w:rPr>
          <w:fldChar w:fldCharType="begin"/>
        </w:r>
        <w:r>
          <w:rPr>
            <w:noProof/>
            <w:webHidden/>
          </w:rPr>
          <w:instrText xml:space="preserve"> PAGEREF _Toc88576446 \h </w:instrText>
        </w:r>
        <w:r>
          <w:rPr>
            <w:noProof/>
            <w:webHidden/>
          </w:rPr>
        </w:r>
        <w:r>
          <w:rPr>
            <w:noProof/>
            <w:webHidden/>
          </w:rPr>
          <w:fldChar w:fldCharType="separate"/>
        </w:r>
        <w:r w:rsidR="00901CB5">
          <w:rPr>
            <w:noProof/>
            <w:webHidden/>
          </w:rPr>
          <w:t>152</w:t>
        </w:r>
        <w:r>
          <w:rPr>
            <w:noProof/>
            <w:webHidden/>
          </w:rPr>
          <w:fldChar w:fldCharType="end"/>
        </w:r>
      </w:hyperlink>
    </w:p>
    <w:p w14:paraId="257FE677" w14:textId="37450FB2" w:rsidR="00396691" w:rsidRDefault="00396691">
      <w:pPr>
        <w:pStyle w:val="Verzeichnis3"/>
        <w:rPr>
          <w:rFonts w:asciiTheme="minorHAnsi" w:eastAsiaTheme="minorEastAsia" w:hAnsiTheme="minorHAnsi" w:cstheme="minorBidi"/>
          <w:noProof/>
          <w:szCs w:val="22"/>
          <w:lang w:val="de-AT"/>
        </w:rPr>
      </w:pPr>
      <w:hyperlink w:anchor="_Toc88576447" w:history="1">
        <w:r w:rsidRPr="00D16FDC">
          <w:rPr>
            <w:rStyle w:val="Hyperlink"/>
            <w:noProof/>
          </w:rPr>
          <w:t>CB.54.3 Storage stands for beam suspensions</w:t>
        </w:r>
        <w:r>
          <w:rPr>
            <w:noProof/>
            <w:webHidden/>
          </w:rPr>
          <w:tab/>
        </w:r>
        <w:r>
          <w:rPr>
            <w:noProof/>
            <w:webHidden/>
          </w:rPr>
          <w:fldChar w:fldCharType="begin"/>
        </w:r>
        <w:r>
          <w:rPr>
            <w:noProof/>
            <w:webHidden/>
          </w:rPr>
          <w:instrText xml:space="preserve"> PAGEREF _Toc88576447 \h </w:instrText>
        </w:r>
        <w:r>
          <w:rPr>
            <w:noProof/>
            <w:webHidden/>
          </w:rPr>
        </w:r>
        <w:r>
          <w:rPr>
            <w:noProof/>
            <w:webHidden/>
          </w:rPr>
          <w:fldChar w:fldCharType="separate"/>
        </w:r>
        <w:r w:rsidR="00901CB5">
          <w:rPr>
            <w:noProof/>
            <w:webHidden/>
          </w:rPr>
          <w:t>153</w:t>
        </w:r>
        <w:r>
          <w:rPr>
            <w:noProof/>
            <w:webHidden/>
          </w:rPr>
          <w:fldChar w:fldCharType="end"/>
        </w:r>
      </w:hyperlink>
    </w:p>
    <w:p w14:paraId="36B919B4" w14:textId="6F4CD6A6" w:rsidR="00396691" w:rsidRDefault="00396691">
      <w:pPr>
        <w:pStyle w:val="Verzeichnis3"/>
        <w:rPr>
          <w:rFonts w:asciiTheme="minorHAnsi" w:eastAsiaTheme="minorEastAsia" w:hAnsiTheme="minorHAnsi" w:cstheme="minorBidi"/>
          <w:noProof/>
          <w:szCs w:val="22"/>
          <w:lang w:val="de-AT"/>
        </w:rPr>
      </w:pPr>
      <w:hyperlink w:anchor="_Toc88576448" w:history="1">
        <w:r w:rsidRPr="00D16FDC">
          <w:rPr>
            <w:rStyle w:val="Hyperlink"/>
            <w:noProof/>
          </w:rPr>
          <w:t>CB.54.4 Storage stands for rope/chain suspensions</w:t>
        </w:r>
        <w:r>
          <w:rPr>
            <w:noProof/>
            <w:webHidden/>
          </w:rPr>
          <w:tab/>
        </w:r>
        <w:r>
          <w:rPr>
            <w:noProof/>
            <w:webHidden/>
          </w:rPr>
          <w:fldChar w:fldCharType="begin"/>
        </w:r>
        <w:r>
          <w:rPr>
            <w:noProof/>
            <w:webHidden/>
          </w:rPr>
          <w:instrText xml:space="preserve"> PAGEREF _Toc88576448 \h </w:instrText>
        </w:r>
        <w:r>
          <w:rPr>
            <w:noProof/>
            <w:webHidden/>
          </w:rPr>
        </w:r>
        <w:r>
          <w:rPr>
            <w:noProof/>
            <w:webHidden/>
          </w:rPr>
          <w:fldChar w:fldCharType="separate"/>
        </w:r>
        <w:r w:rsidR="00901CB5">
          <w:rPr>
            <w:noProof/>
            <w:webHidden/>
          </w:rPr>
          <w:t>153</w:t>
        </w:r>
        <w:r>
          <w:rPr>
            <w:noProof/>
            <w:webHidden/>
          </w:rPr>
          <w:fldChar w:fldCharType="end"/>
        </w:r>
      </w:hyperlink>
    </w:p>
    <w:p w14:paraId="761BEA40" w14:textId="3DE0DDEA" w:rsidR="00396691" w:rsidRDefault="00396691">
      <w:pPr>
        <w:pStyle w:val="Verzeichnis2"/>
        <w:rPr>
          <w:rFonts w:asciiTheme="minorHAnsi" w:eastAsiaTheme="minorEastAsia" w:hAnsiTheme="minorHAnsi" w:cstheme="minorBidi"/>
          <w:noProof/>
          <w:szCs w:val="22"/>
          <w:lang w:val="de-AT"/>
        </w:rPr>
      </w:pPr>
      <w:hyperlink w:anchor="_Toc88576449" w:history="1">
        <w:r w:rsidRPr="00D16FDC">
          <w:rPr>
            <w:rStyle w:val="Hyperlink"/>
            <w:noProof/>
          </w:rPr>
          <w:t>CB.55. Ancillary facilities</w:t>
        </w:r>
        <w:r>
          <w:rPr>
            <w:noProof/>
            <w:webHidden/>
          </w:rPr>
          <w:tab/>
        </w:r>
        <w:r>
          <w:rPr>
            <w:noProof/>
            <w:webHidden/>
          </w:rPr>
          <w:fldChar w:fldCharType="begin"/>
        </w:r>
        <w:r>
          <w:rPr>
            <w:noProof/>
            <w:webHidden/>
          </w:rPr>
          <w:instrText xml:space="preserve"> PAGEREF _Toc88576449 \h </w:instrText>
        </w:r>
        <w:r>
          <w:rPr>
            <w:noProof/>
            <w:webHidden/>
          </w:rPr>
        </w:r>
        <w:r>
          <w:rPr>
            <w:noProof/>
            <w:webHidden/>
          </w:rPr>
          <w:fldChar w:fldCharType="separate"/>
        </w:r>
        <w:r w:rsidR="00901CB5">
          <w:rPr>
            <w:noProof/>
            <w:webHidden/>
          </w:rPr>
          <w:t>154</w:t>
        </w:r>
        <w:r>
          <w:rPr>
            <w:noProof/>
            <w:webHidden/>
          </w:rPr>
          <w:fldChar w:fldCharType="end"/>
        </w:r>
      </w:hyperlink>
    </w:p>
    <w:p w14:paraId="27F68D9E" w14:textId="4A4C788D" w:rsidR="00396691" w:rsidRDefault="00396691">
      <w:pPr>
        <w:pStyle w:val="Verzeichnis3"/>
        <w:rPr>
          <w:rFonts w:asciiTheme="minorHAnsi" w:eastAsiaTheme="minorEastAsia" w:hAnsiTheme="minorHAnsi" w:cstheme="minorBidi"/>
          <w:noProof/>
          <w:szCs w:val="22"/>
          <w:lang w:val="de-AT"/>
        </w:rPr>
      </w:pPr>
      <w:hyperlink w:anchor="_Toc88576450" w:history="1">
        <w:r w:rsidRPr="00D16FDC">
          <w:rPr>
            <w:rStyle w:val="Hyperlink"/>
            <w:noProof/>
          </w:rPr>
          <w:t>CB.55.1 Standard tools</w:t>
        </w:r>
        <w:r>
          <w:rPr>
            <w:noProof/>
            <w:webHidden/>
          </w:rPr>
          <w:tab/>
        </w:r>
        <w:r>
          <w:rPr>
            <w:noProof/>
            <w:webHidden/>
          </w:rPr>
          <w:fldChar w:fldCharType="begin"/>
        </w:r>
        <w:r>
          <w:rPr>
            <w:noProof/>
            <w:webHidden/>
          </w:rPr>
          <w:instrText xml:space="preserve"> PAGEREF _Toc88576450 \h </w:instrText>
        </w:r>
        <w:r>
          <w:rPr>
            <w:noProof/>
            <w:webHidden/>
          </w:rPr>
        </w:r>
        <w:r>
          <w:rPr>
            <w:noProof/>
            <w:webHidden/>
          </w:rPr>
          <w:fldChar w:fldCharType="separate"/>
        </w:r>
        <w:r w:rsidR="00901CB5">
          <w:rPr>
            <w:noProof/>
            <w:webHidden/>
          </w:rPr>
          <w:t>154</w:t>
        </w:r>
        <w:r>
          <w:rPr>
            <w:noProof/>
            <w:webHidden/>
          </w:rPr>
          <w:fldChar w:fldCharType="end"/>
        </w:r>
      </w:hyperlink>
    </w:p>
    <w:p w14:paraId="38A39D52" w14:textId="19088D7A" w:rsidR="00396691" w:rsidRDefault="00396691">
      <w:pPr>
        <w:pStyle w:val="Verzeichnis3"/>
        <w:rPr>
          <w:rFonts w:asciiTheme="minorHAnsi" w:eastAsiaTheme="minorEastAsia" w:hAnsiTheme="minorHAnsi" w:cstheme="minorBidi"/>
          <w:noProof/>
          <w:szCs w:val="22"/>
          <w:lang w:val="de-AT"/>
        </w:rPr>
      </w:pPr>
      <w:hyperlink w:anchor="_Toc88576451" w:history="1">
        <w:r w:rsidRPr="00D16FDC">
          <w:rPr>
            <w:rStyle w:val="Hyperlink"/>
            <w:noProof/>
          </w:rPr>
          <w:t>CB.55.2 Special tools</w:t>
        </w:r>
        <w:r>
          <w:rPr>
            <w:noProof/>
            <w:webHidden/>
          </w:rPr>
          <w:tab/>
        </w:r>
        <w:r>
          <w:rPr>
            <w:noProof/>
            <w:webHidden/>
          </w:rPr>
          <w:fldChar w:fldCharType="begin"/>
        </w:r>
        <w:r>
          <w:rPr>
            <w:noProof/>
            <w:webHidden/>
          </w:rPr>
          <w:instrText xml:space="preserve"> PAGEREF _Toc88576451 \h </w:instrText>
        </w:r>
        <w:r>
          <w:rPr>
            <w:noProof/>
            <w:webHidden/>
          </w:rPr>
        </w:r>
        <w:r>
          <w:rPr>
            <w:noProof/>
            <w:webHidden/>
          </w:rPr>
          <w:fldChar w:fldCharType="separate"/>
        </w:r>
        <w:r w:rsidR="00901CB5">
          <w:rPr>
            <w:noProof/>
            <w:webHidden/>
          </w:rPr>
          <w:t>155</w:t>
        </w:r>
        <w:r>
          <w:rPr>
            <w:noProof/>
            <w:webHidden/>
          </w:rPr>
          <w:fldChar w:fldCharType="end"/>
        </w:r>
      </w:hyperlink>
    </w:p>
    <w:p w14:paraId="77D73218" w14:textId="26CF04AC" w:rsidR="00396691" w:rsidRDefault="00396691">
      <w:pPr>
        <w:pStyle w:val="Verzeichnis4"/>
        <w:rPr>
          <w:rFonts w:asciiTheme="minorHAnsi" w:eastAsiaTheme="minorEastAsia" w:hAnsiTheme="minorHAnsi" w:cstheme="minorBidi"/>
          <w:noProof/>
          <w:szCs w:val="22"/>
          <w:lang w:val="de-AT"/>
        </w:rPr>
      </w:pPr>
      <w:hyperlink w:anchor="_Toc88576452" w:history="1">
        <w:r w:rsidRPr="00D16FDC">
          <w:rPr>
            <w:rStyle w:val="Hyperlink"/>
            <w:noProof/>
          </w:rPr>
          <w:t>CB.55.21 Hydraulic bolt tensioning cylinder for ladle turret</w:t>
        </w:r>
        <w:r>
          <w:rPr>
            <w:noProof/>
            <w:webHidden/>
          </w:rPr>
          <w:tab/>
        </w:r>
        <w:r>
          <w:rPr>
            <w:noProof/>
            <w:webHidden/>
          </w:rPr>
          <w:fldChar w:fldCharType="begin"/>
        </w:r>
        <w:r>
          <w:rPr>
            <w:noProof/>
            <w:webHidden/>
          </w:rPr>
          <w:instrText xml:space="preserve"> PAGEREF _Toc88576452 \h </w:instrText>
        </w:r>
        <w:r>
          <w:rPr>
            <w:noProof/>
            <w:webHidden/>
          </w:rPr>
        </w:r>
        <w:r>
          <w:rPr>
            <w:noProof/>
            <w:webHidden/>
          </w:rPr>
          <w:fldChar w:fldCharType="separate"/>
        </w:r>
        <w:r w:rsidR="00901CB5">
          <w:rPr>
            <w:noProof/>
            <w:webHidden/>
          </w:rPr>
          <w:t>155</w:t>
        </w:r>
        <w:r>
          <w:rPr>
            <w:noProof/>
            <w:webHidden/>
          </w:rPr>
          <w:fldChar w:fldCharType="end"/>
        </w:r>
      </w:hyperlink>
    </w:p>
    <w:p w14:paraId="15A9C4B9" w14:textId="02E061A0" w:rsidR="00396691" w:rsidRDefault="00396691">
      <w:pPr>
        <w:pStyle w:val="Verzeichnis4"/>
        <w:rPr>
          <w:rFonts w:asciiTheme="minorHAnsi" w:eastAsiaTheme="minorEastAsia" w:hAnsiTheme="minorHAnsi" w:cstheme="minorBidi"/>
          <w:noProof/>
          <w:szCs w:val="22"/>
          <w:lang w:val="de-AT"/>
        </w:rPr>
      </w:pPr>
      <w:hyperlink w:anchor="_Toc88576453" w:history="1">
        <w:r w:rsidRPr="00D16FDC">
          <w:rPr>
            <w:rStyle w:val="Hyperlink"/>
            <w:noProof/>
          </w:rPr>
          <w:t>CB.55.22 Make shifts for ladle turret</w:t>
        </w:r>
        <w:r>
          <w:rPr>
            <w:noProof/>
            <w:webHidden/>
          </w:rPr>
          <w:tab/>
        </w:r>
        <w:r>
          <w:rPr>
            <w:noProof/>
            <w:webHidden/>
          </w:rPr>
          <w:fldChar w:fldCharType="begin"/>
        </w:r>
        <w:r>
          <w:rPr>
            <w:noProof/>
            <w:webHidden/>
          </w:rPr>
          <w:instrText xml:space="preserve"> PAGEREF _Toc88576453 \h </w:instrText>
        </w:r>
        <w:r>
          <w:rPr>
            <w:noProof/>
            <w:webHidden/>
          </w:rPr>
        </w:r>
        <w:r>
          <w:rPr>
            <w:noProof/>
            <w:webHidden/>
          </w:rPr>
          <w:fldChar w:fldCharType="separate"/>
        </w:r>
        <w:r w:rsidR="00901CB5">
          <w:rPr>
            <w:noProof/>
            <w:webHidden/>
          </w:rPr>
          <w:t>155</w:t>
        </w:r>
        <w:r>
          <w:rPr>
            <w:noProof/>
            <w:webHidden/>
          </w:rPr>
          <w:fldChar w:fldCharType="end"/>
        </w:r>
      </w:hyperlink>
    </w:p>
    <w:p w14:paraId="2CECA661" w14:textId="04DCA01F" w:rsidR="00396691" w:rsidRDefault="00396691">
      <w:pPr>
        <w:pStyle w:val="Verzeichnis4"/>
        <w:rPr>
          <w:rFonts w:asciiTheme="minorHAnsi" w:eastAsiaTheme="minorEastAsia" w:hAnsiTheme="minorHAnsi" w:cstheme="minorBidi"/>
          <w:noProof/>
          <w:szCs w:val="22"/>
          <w:lang w:val="de-AT"/>
        </w:rPr>
      </w:pPr>
      <w:hyperlink w:anchor="_Toc88576454" w:history="1">
        <w:r w:rsidRPr="00D16FDC">
          <w:rPr>
            <w:rStyle w:val="Hyperlink"/>
            <w:noProof/>
          </w:rPr>
          <w:t>CB.55.23 Torque wrench for segment fixation</w:t>
        </w:r>
        <w:r>
          <w:rPr>
            <w:noProof/>
            <w:webHidden/>
          </w:rPr>
          <w:tab/>
        </w:r>
        <w:r>
          <w:rPr>
            <w:noProof/>
            <w:webHidden/>
          </w:rPr>
          <w:fldChar w:fldCharType="begin"/>
        </w:r>
        <w:r>
          <w:rPr>
            <w:noProof/>
            <w:webHidden/>
          </w:rPr>
          <w:instrText xml:space="preserve"> PAGEREF _Toc88576454 \h </w:instrText>
        </w:r>
        <w:r>
          <w:rPr>
            <w:noProof/>
            <w:webHidden/>
          </w:rPr>
        </w:r>
        <w:r>
          <w:rPr>
            <w:noProof/>
            <w:webHidden/>
          </w:rPr>
          <w:fldChar w:fldCharType="separate"/>
        </w:r>
        <w:r w:rsidR="00901CB5">
          <w:rPr>
            <w:noProof/>
            <w:webHidden/>
          </w:rPr>
          <w:t>155</w:t>
        </w:r>
        <w:r>
          <w:rPr>
            <w:noProof/>
            <w:webHidden/>
          </w:rPr>
          <w:fldChar w:fldCharType="end"/>
        </w:r>
      </w:hyperlink>
    </w:p>
    <w:p w14:paraId="0DB7A16C" w14:textId="19F8A48B" w:rsidR="00396691" w:rsidRDefault="00396691">
      <w:pPr>
        <w:pStyle w:val="Verzeichnis4"/>
        <w:rPr>
          <w:rFonts w:asciiTheme="minorHAnsi" w:eastAsiaTheme="minorEastAsia" w:hAnsiTheme="minorHAnsi" w:cstheme="minorBidi"/>
          <w:noProof/>
          <w:szCs w:val="22"/>
          <w:lang w:val="de-AT"/>
        </w:rPr>
      </w:pPr>
      <w:hyperlink w:anchor="_Toc88576455" w:history="1">
        <w:r w:rsidRPr="00D16FDC">
          <w:rPr>
            <w:rStyle w:val="Hyperlink"/>
            <w:noProof/>
          </w:rPr>
          <w:t>CB.55.24 Tie rode tensioning device for bender and segments</w:t>
        </w:r>
        <w:r>
          <w:rPr>
            <w:noProof/>
            <w:webHidden/>
          </w:rPr>
          <w:tab/>
        </w:r>
        <w:r>
          <w:rPr>
            <w:noProof/>
            <w:webHidden/>
          </w:rPr>
          <w:fldChar w:fldCharType="begin"/>
        </w:r>
        <w:r>
          <w:rPr>
            <w:noProof/>
            <w:webHidden/>
          </w:rPr>
          <w:instrText xml:space="preserve"> PAGEREF _Toc88576455 \h </w:instrText>
        </w:r>
        <w:r>
          <w:rPr>
            <w:noProof/>
            <w:webHidden/>
          </w:rPr>
        </w:r>
        <w:r>
          <w:rPr>
            <w:noProof/>
            <w:webHidden/>
          </w:rPr>
          <w:fldChar w:fldCharType="separate"/>
        </w:r>
        <w:r w:rsidR="00901CB5">
          <w:rPr>
            <w:noProof/>
            <w:webHidden/>
          </w:rPr>
          <w:t>155</w:t>
        </w:r>
        <w:r>
          <w:rPr>
            <w:noProof/>
            <w:webHidden/>
          </w:rPr>
          <w:fldChar w:fldCharType="end"/>
        </w:r>
      </w:hyperlink>
    </w:p>
    <w:p w14:paraId="58B858F7" w14:textId="31463EAD" w:rsidR="00396691" w:rsidRDefault="00396691">
      <w:pPr>
        <w:pStyle w:val="Verzeichnis3"/>
        <w:rPr>
          <w:rFonts w:asciiTheme="minorHAnsi" w:eastAsiaTheme="minorEastAsia" w:hAnsiTheme="minorHAnsi" w:cstheme="minorBidi"/>
          <w:noProof/>
          <w:szCs w:val="22"/>
          <w:lang w:val="de-AT"/>
        </w:rPr>
      </w:pPr>
      <w:hyperlink w:anchor="_Toc88576456" w:history="1">
        <w:r w:rsidRPr="00D16FDC">
          <w:rPr>
            <w:rStyle w:val="Hyperlink"/>
            <w:noProof/>
          </w:rPr>
          <w:t>CB.55.3 Tools for casting operation</w:t>
        </w:r>
        <w:r>
          <w:rPr>
            <w:noProof/>
            <w:webHidden/>
          </w:rPr>
          <w:tab/>
        </w:r>
        <w:r>
          <w:rPr>
            <w:noProof/>
            <w:webHidden/>
          </w:rPr>
          <w:fldChar w:fldCharType="begin"/>
        </w:r>
        <w:r>
          <w:rPr>
            <w:noProof/>
            <w:webHidden/>
          </w:rPr>
          <w:instrText xml:space="preserve"> PAGEREF _Toc88576456 \h </w:instrText>
        </w:r>
        <w:r>
          <w:rPr>
            <w:noProof/>
            <w:webHidden/>
          </w:rPr>
        </w:r>
        <w:r>
          <w:rPr>
            <w:noProof/>
            <w:webHidden/>
          </w:rPr>
          <w:fldChar w:fldCharType="separate"/>
        </w:r>
        <w:r w:rsidR="00901CB5">
          <w:rPr>
            <w:noProof/>
            <w:webHidden/>
          </w:rPr>
          <w:t>156</w:t>
        </w:r>
        <w:r>
          <w:rPr>
            <w:noProof/>
            <w:webHidden/>
          </w:rPr>
          <w:fldChar w:fldCharType="end"/>
        </w:r>
      </w:hyperlink>
    </w:p>
    <w:p w14:paraId="3339E66E" w14:textId="3900F57E" w:rsidR="00396691" w:rsidRDefault="00396691">
      <w:pPr>
        <w:pStyle w:val="Verzeichnis3"/>
        <w:rPr>
          <w:rFonts w:asciiTheme="minorHAnsi" w:eastAsiaTheme="minorEastAsia" w:hAnsiTheme="minorHAnsi" w:cstheme="minorBidi"/>
          <w:noProof/>
          <w:szCs w:val="22"/>
          <w:lang w:val="de-AT"/>
        </w:rPr>
      </w:pPr>
      <w:hyperlink w:anchor="_Toc88576457" w:history="1">
        <w:r w:rsidRPr="00D16FDC">
          <w:rPr>
            <w:rStyle w:val="Hyperlink"/>
            <w:noProof/>
          </w:rPr>
          <w:t>CB.55.4 Assembly device for erection</w:t>
        </w:r>
        <w:r>
          <w:rPr>
            <w:noProof/>
            <w:webHidden/>
          </w:rPr>
          <w:tab/>
        </w:r>
        <w:r>
          <w:rPr>
            <w:noProof/>
            <w:webHidden/>
          </w:rPr>
          <w:fldChar w:fldCharType="begin"/>
        </w:r>
        <w:r>
          <w:rPr>
            <w:noProof/>
            <w:webHidden/>
          </w:rPr>
          <w:instrText xml:space="preserve"> PAGEREF _Toc88576457 \h </w:instrText>
        </w:r>
        <w:r>
          <w:rPr>
            <w:noProof/>
            <w:webHidden/>
          </w:rPr>
        </w:r>
        <w:r>
          <w:rPr>
            <w:noProof/>
            <w:webHidden/>
          </w:rPr>
          <w:fldChar w:fldCharType="separate"/>
        </w:r>
        <w:r w:rsidR="00901CB5">
          <w:rPr>
            <w:noProof/>
            <w:webHidden/>
          </w:rPr>
          <w:t>156</w:t>
        </w:r>
        <w:r>
          <w:rPr>
            <w:noProof/>
            <w:webHidden/>
          </w:rPr>
          <w:fldChar w:fldCharType="end"/>
        </w:r>
      </w:hyperlink>
    </w:p>
    <w:p w14:paraId="4F49D69D" w14:textId="5C2FFBCA" w:rsidR="00396691" w:rsidRDefault="00396691">
      <w:pPr>
        <w:pStyle w:val="Verzeichnis2"/>
        <w:rPr>
          <w:rFonts w:asciiTheme="minorHAnsi" w:eastAsiaTheme="minorEastAsia" w:hAnsiTheme="minorHAnsi" w:cstheme="minorBidi"/>
          <w:noProof/>
          <w:szCs w:val="22"/>
          <w:lang w:val="de-AT"/>
        </w:rPr>
      </w:pPr>
      <w:hyperlink w:anchor="_Toc88576458" w:history="1">
        <w:r w:rsidRPr="00D16FDC">
          <w:rPr>
            <w:rStyle w:val="Hyperlink"/>
            <w:noProof/>
          </w:rPr>
          <w:t>CB.56. Scale handling</w:t>
        </w:r>
        <w:r>
          <w:rPr>
            <w:noProof/>
            <w:webHidden/>
          </w:rPr>
          <w:tab/>
        </w:r>
        <w:r>
          <w:rPr>
            <w:noProof/>
            <w:webHidden/>
          </w:rPr>
          <w:fldChar w:fldCharType="begin"/>
        </w:r>
        <w:r>
          <w:rPr>
            <w:noProof/>
            <w:webHidden/>
          </w:rPr>
          <w:instrText xml:space="preserve"> PAGEREF _Toc88576458 \h </w:instrText>
        </w:r>
        <w:r>
          <w:rPr>
            <w:noProof/>
            <w:webHidden/>
          </w:rPr>
        </w:r>
        <w:r>
          <w:rPr>
            <w:noProof/>
            <w:webHidden/>
          </w:rPr>
          <w:fldChar w:fldCharType="separate"/>
        </w:r>
        <w:r w:rsidR="00901CB5">
          <w:rPr>
            <w:noProof/>
            <w:webHidden/>
          </w:rPr>
          <w:t>156</w:t>
        </w:r>
        <w:r>
          <w:rPr>
            <w:noProof/>
            <w:webHidden/>
          </w:rPr>
          <w:fldChar w:fldCharType="end"/>
        </w:r>
      </w:hyperlink>
    </w:p>
    <w:p w14:paraId="5EBB17E8" w14:textId="36048A35" w:rsidR="00396691" w:rsidRDefault="00396691">
      <w:pPr>
        <w:pStyle w:val="Verzeichnis2"/>
        <w:rPr>
          <w:rFonts w:asciiTheme="minorHAnsi" w:eastAsiaTheme="minorEastAsia" w:hAnsiTheme="minorHAnsi" w:cstheme="minorBidi"/>
          <w:noProof/>
          <w:szCs w:val="22"/>
          <w:lang w:val="de-AT"/>
        </w:rPr>
      </w:pPr>
      <w:hyperlink w:anchor="_Toc88576459" w:history="1">
        <w:r w:rsidRPr="00D16FDC">
          <w:rPr>
            <w:rStyle w:val="Hyperlink"/>
            <w:noProof/>
          </w:rPr>
          <w:t>CB.57. Refractory material and other consumables</w:t>
        </w:r>
        <w:r>
          <w:rPr>
            <w:noProof/>
            <w:webHidden/>
          </w:rPr>
          <w:tab/>
        </w:r>
        <w:r>
          <w:rPr>
            <w:noProof/>
            <w:webHidden/>
          </w:rPr>
          <w:fldChar w:fldCharType="begin"/>
        </w:r>
        <w:r>
          <w:rPr>
            <w:noProof/>
            <w:webHidden/>
          </w:rPr>
          <w:instrText xml:space="preserve"> PAGEREF _Toc88576459 \h </w:instrText>
        </w:r>
        <w:r>
          <w:rPr>
            <w:noProof/>
            <w:webHidden/>
          </w:rPr>
        </w:r>
        <w:r>
          <w:rPr>
            <w:noProof/>
            <w:webHidden/>
          </w:rPr>
          <w:fldChar w:fldCharType="separate"/>
        </w:r>
        <w:r w:rsidR="00901CB5">
          <w:rPr>
            <w:noProof/>
            <w:webHidden/>
          </w:rPr>
          <w:t>156</w:t>
        </w:r>
        <w:r>
          <w:rPr>
            <w:noProof/>
            <w:webHidden/>
          </w:rPr>
          <w:fldChar w:fldCharType="end"/>
        </w:r>
      </w:hyperlink>
    </w:p>
    <w:p w14:paraId="4A90F513" w14:textId="6DD70D5D" w:rsidR="00396691" w:rsidRDefault="00396691">
      <w:pPr>
        <w:pStyle w:val="Verzeichnis1"/>
        <w:rPr>
          <w:rFonts w:asciiTheme="minorHAnsi" w:eastAsiaTheme="minorEastAsia" w:hAnsiTheme="minorHAnsi" w:cstheme="minorBidi"/>
          <w:noProof/>
          <w:szCs w:val="22"/>
          <w:lang w:val="de-AT"/>
        </w:rPr>
      </w:pPr>
      <w:hyperlink w:anchor="_Toc88576460" w:history="1">
        <w:r w:rsidRPr="00D16FDC">
          <w:rPr>
            <w:rStyle w:val="Hyperlink"/>
            <w:noProof/>
          </w:rPr>
          <w:t>CB. 7 Infrastructure and Auxiliaries</w:t>
        </w:r>
        <w:r>
          <w:rPr>
            <w:noProof/>
            <w:webHidden/>
          </w:rPr>
          <w:tab/>
        </w:r>
        <w:r>
          <w:rPr>
            <w:noProof/>
            <w:webHidden/>
          </w:rPr>
          <w:fldChar w:fldCharType="begin"/>
        </w:r>
        <w:r>
          <w:rPr>
            <w:noProof/>
            <w:webHidden/>
          </w:rPr>
          <w:instrText xml:space="preserve"> PAGEREF _Toc88576460 \h </w:instrText>
        </w:r>
        <w:r>
          <w:rPr>
            <w:noProof/>
            <w:webHidden/>
          </w:rPr>
        </w:r>
        <w:r>
          <w:rPr>
            <w:noProof/>
            <w:webHidden/>
          </w:rPr>
          <w:fldChar w:fldCharType="separate"/>
        </w:r>
        <w:r w:rsidR="00901CB5">
          <w:rPr>
            <w:noProof/>
            <w:webHidden/>
          </w:rPr>
          <w:t>158</w:t>
        </w:r>
        <w:r>
          <w:rPr>
            <w:noProof/>
            <w:webHidden/>
          </w:rPr>
          <w:fldChar w:fldCharType="end"/>
        </w:r>
      </w:hyperlink>
    </w:p>
    <w:p w14:paraId="3616B2EB" w14:textId="67005A8D" w:rsidR="00396691" w:rsidRDefault="00396691">
      <w:pPr>
        <w:pStyle w:val="Verzeichnis2"/>
        <w:rPr>
          <w:rFonts w:asciiTheme="minorHAnsi" w:eastAsiaTheme="minorEastAsia" w:hAnsiTheme="minorHAnsi" w:cstheme="minorBidi"/>
          <w:noProof/>
          <w:szCs w:val="22"/>
          <w:lang w:val="de-AT"/>
        </w:rPr>
      </w:pPr>
      <w:hyperlink w:anchor="_Toc88576461" w:history="1">
        <w:r w:rsidRPr="00D16FDC">
          <w:rPr>
            <w:rStyle w:val="Hyperlink"/>
            <w:noProof/>
          </w:rPr>
          <w:t>CB.71 Building and Foundation</w:t>
        </w:r>
        <w:r>
          <w:rPr>
            <w:noProof/>
            <w:webHidden/>
          </w:rPr>
          <w:tab/>
        </w:r>
        <w:r>
          <w:rPr>
            <w:noProof/>
            <w:webHidden/>
          </w:rPr>
          <w:fldChar w:fldCharType="begin"/>
        </w:r>
        <w:r>
          <w:rPr>
            <w:noProof/>
            <w:webHidden/>
          </w:rPr>
          <w:instrText xml:space="preserve"> PAGEREF _Toc88576461 \h </w:instrText>
        </w:r>
        <w:r>
          <w:rPr>
            <w:noProof/>
            <w:webHidden/>
          </w:rPr>
        </w:r>
        <w:r>
          <w:rPr>
            <w:noProof/>
            <w:webHidden/>
          </w:rPr>
          <w:fldChar w:fldCharType="separate"/>
        </w:r>
        <w:r w:rsidR="00901CB5">
          <w:rPr>
            <w:noProof/>
            <w:webHidden/>
          </w:rPr>
          <w:t>158</w:t>
        </w:r>
        <w:r>
          <w:rPr>
            <w:noProof/>
            <w:webHidden/>
          </w:rPr>
          <w:fldChar w:fldCharType="end"/>
        </w:r>
      </w:hyperlink>
    </w:p>
    <w:p w14:paraId="0B66FEA2" w14:textId="1FDAB31F" w:rsidR="00833EB6" w:rsidRPr="00CC4BBB" w:rsidRDefault="00833EB6" w:rsidP="00833EB6">
      <w:pPr>
        <w:pStyle w:val="MTStandard"/>
        <w:rPr>
          <w:lang w:val="de-AT"/>
        </w:rPr>
      </w:pPr>
      <w:r w:rsidRPr="00CC4BBB">
        <w:fldChar w:fldCharType="end"/>
      </w:r>
    </w:p>
    <w:p w14:paraId="09435443" w14:textId="77777777" w:rsidR="00A26CB3" w:rsidRPr="00CC4BBB" w:rsidRDefault="00A26CB3" w:rsidP="00A26CB3">
      <w:pPr>
        <w:pStyle w:val="MTStandard"/>
        <w:rPr>
          <w:lang w:val="de-AT"/>
        </w:rPr>
        <w:sectPr w:rsidR="00A26CB3" w:rsidRPr="00CC4BBB" w:rsidSect="00833EB6">
          <w:headerReference w:type="even" r:id="rId9"/>
          <w:headerReference w:type="default" r:id="rId10"/>
          <w:footerReference w:type="even" r:id="rId11"/>
          <w:footerReference w:type="default" r:id="rId12"/>
          <w:headerReference w:type="first" r:id="rId13"/>
          <w:footerReference w:type="first" r:id="rId14"/>
          <w:pgSz w:w="11907" w:h="16839" w:code="9"/>
          <w:pgMar w:top="567" w:right="907" w:bottom="1304" w:left="1418" w:header="567" w:footer="567" w:gutter="0"/>
          <w:cols w:space="708"/>
          <w:titlePg/>
          <w:docGrid w:linePitch="360"/>
        </w:sectPr>
      </w:pPr>
    </w:p>
    <w:p w14:paraId="770445C9" w14:textId="77777777" w:rsidR="00F10347" w:rsidRPr="00CC4BBB" w:rsidRDefault="00F10347" w:rsidP="00F10347">
      <w:pPr>
        <w:pStyle w:val="MTHeading1"/>
        <w:rPr>
          <w:lang w:val="en-US" w:eastAsia="en-US"/>
        </w:rPr>
      </w:pPr>
      <w:bookmarkStart w:id="13" w:name="_Toc88576322"/>
      <w:r w:rsidRPr="00CC4BBB">
        <w:lastRenderedPageBreak/>
        <w:t>Specification of Supply and Services</w:t>
      </w:r>
      <w:bookmarkEnd w:id="13"/>
    </w:p>
    <w:p w14:paraId="79F619BD" w14:textId="595D90AD" w:rsidR="00F10347" w:rsidRPr="00CC4BBB" w:rsidRDefault="00F10347" w:rsidP="00F10347">
      <w:pPr>
        <w:pStyle w:val="MTHeading2"/>
      </w:pPr>
      <w:bookmarkStart w:id="14" w:name="_Toc88576323"/>
      <w:r w:rsidRPr="00CC4BBB">
        <w:t>Process Equipment</w:t>
      </w:r>
      <w:bookmarkEnd w:id="14"/>
    </w:p>
    <w:p w14:paraId="75842AD7" w14:textId="27F30C6F" w:rsidR="000136CC" w:rsidRPr="00CC4BBB" w:rsidRDefault="000136CC" w:rsidP="000136CC">
      <w:pPr>
        <w:pStyle w:val="MTStandard"/>
      </w:pPr>
    </w:p>
    <w:p w14:paraId="4D4B6580" w14:textId="77777777" w:rsidR="000136CC" w:rsidRPr="00CC4BBB" w:rsidRDefault="000136CC" w:rsidP="000136CC">
      <w:pPr>
        <w:pStyle w:val="MTHeadingSCS1"/>
      </w:pPr>
      <w:bookmarkStart w:id="15" w:name="_Toc422909319"/>
      <w:bookmarkStart w:id="16" w:name="_Toc88576324"/>
      <w:r w:rsidRPr="00CC4BBB">
        <w:t>CB.1. Ladle transportation</w:t>
      </w:r>
      <w:bookmarkEnd w:id="15"/>
      <w:bookmarkEnd w:id="16"/>
    </w:p>
    <w:p w14:paraId="6081D104" w14:textId="77777777" w:rsidR="000136CC" w:rsidRPr="00CC4BBB" w:rsidRDefault="000136CC" w:rsidP="00520BB9">
      <w:pPr>
        <w:pStyle w:val="MTStandard"/>
      </w:pPr>
      <w:r w:rsidRPr="00CC4BBB">
        <w:t>Please refer to Division of Scope of Supply and Services Chapter 5</w:t>
      </w:r>
    </w:p>
    <w:p w14:paraId="3230C548" w14:textId="3DAAB593" w:rsidR="000136CC" w:rsidRPr="00CC4BBB" w:rsidRDefault="000136CC" w:rsidP="000136CC">
      <w:pPr>
        <w:pStyle w:val="MTStandard"/>
      </w:pPr>
    </w:p>
    <w:p w14:paraId="5904968D" w14:textId="77777777" w:rsidR="000136CC" w:rsidRPr="00CC4BBB" w:rsidRDefault="000136CC" w:rsidP="000136CC">
      <w:pPr>
        <w:pStyle w:val="MTStandard"/>
      </w:pPr>
    </w:p>
    <w:p w14:paraId="71CC9435" w14:textId="77777777" w:rsidR="000136CC" w:rsidRPr="00CC4BBB" w:rsidRDefault="000136CC" w:rsidP="00520BB9">
      <w:pPr>
        <w:pStyle w:val="MTStandard"/>
        <w:rPr>
          <w:sz w:val="28"/>
        </w:rPr>
      </w:pPr>
      <w:r w:rsidRPr="00CC4BBB">
        <w:br w:type="page"/>
      </w:r>
    </w:p>
    <w:p w14:paraId="71467340" w14:textId="2DE97F7C" w:rsidR="00F10347" w:rsidRPr="00CC4BBB" w:rsidRDefault="00F10347" w:rsidP="00F10347">
      <w:pPr>
        <w:pStyle w:val="MTHeadingSCS1"/>
      </w:pPr>
      <w:bookmarkStart w:id="17" w:name="_Toc88576325"/>
      <w:r w:rsidRPr="00CC4BBB">
        <w:lastRenderedPageBreak/>
        <w:t>CB.2. Casting machine</w:t>
      </w:r>
      <w:bookmarkEnd w:id="17"/>
    </w:p>
    <w:p w14:paraId="36C04760" w14:textId="77777777" w:rsidR="00E95EE4" w:rsidRPr="00CC4BBB" w:rsidRDefault="00E95EE4" w:rsidP="00E95EE4">
      <w:pPr>
        <w:pStyle w:val="MTHeadingSCS2"/>
      </w:pPr>
      <w:bookmarkStart w:id="18" w:name="_Toc2131673"/>
      <w:bookmarkStart w:id="19" w:name="_Toc17712322"/>
      <w:bookmarkStart w:id="20" w:name="_Toc102895147"/>
      <w:bookmarkStart w:id="21" w:name="_Toc234816030"/>
      <w:bookmarkStart w:id="22" w:name="_Toc240791121"/>
      <w:bookmarkStart w:id="23" w:name="_Toc88576326"/>
      <w:r w:rsidRPr="00CC4BBB">
        <w:t>CB.21</w:t>
      </w:r>
      <w:r w:rsidR="00CF609B" w:rsidRPr="00CC4BBB">
        <w:t>.</w:t>
      </w:r>
      <w:r w:rsidR="00082D33" w:rsidRPr="00CC4BBB">
        <w:t xml:space="preserve"> Ladle </w:t>
      </w:r>
      <w:bookmarkEnd w:id="18"/>
      <w:bookmarkEnd w:id="19"/>
      <w:bookmarkEnd w:id="20"/>
      <w:bookmarkEnd w:id="21"/>
      <w:bookmarkEnd w:id="22"/>
      <w:r w:rsidR="003B0FFE" w:rsidRPr="00CC4BBB">
        <w:t>turret</w:t>
      </w:r>
      <w:bookmarkEnd w:id="23"/>
    </w:p>
    <w:p w14:paraId="6923F092" w14:textId="77777777" w:rsidR="00D839B9" w:rsidRPr="00CC4BBB" w:rsidRDefault="00D839B9" w:rsidP="00D839B9">
      <w:pPr>
        <w:pStyle w:val="MTHeadingSCS3"/>
      </w:pPr>
      <w:bookmarkStart w:id="24" w:name="_Toc2131674"/>
      <w:bookmarkStart w:id="25" w:name="_Toc17712323"/>
      <w:bookmarkStart w:id="26" w:name="_Toc102895148"/>
      <w:bookmarkStart w:id="27" w:name="_Toc234816031"/>
      <w:bookmarkStart w:id="28" w:name="_Toc240791122"/>
      <w:bookmarkStart w:id="29" w:name="_Toc51247144"/>
      <w:bookmarkStart w:id="30" w:name="_Toc88576327"/>
      <w:r w:rsidRPr="00CC4BBB">
        <w:t>CB.21.1A Ladle turret</w:t>
      </w:r>
      <w:bookmarkEnd w:id="24"/>
      <w:bookmarkEnd w:id="25"/>
      <w:bookmarkEnd w:id="26"/>
      <w:bookmarkEnd w:id="27"/>
      <w:bookmarkEnd w:id="28"/>
      <w:r w:rsidRPr="00CC4BBB">
        <w:t xml:space="preserve"> butterfly</w:t>
      </w:r>
      <w:bookmarkEnd w:id="29"/>
      <w:bookmarkEnd w:id="30"/>
    </w:p>
    <w:p w14:paraId="22D0ED47" w14:textId="77777777" w:rsidR="00D839B9" w:rsidRPr="00CC4BBB" w:rsidRDefault="00D839B9" w:rsidP="00D839B9">
      <w:pPr>
        <w:pStyle w:val="MTHeading"/>
      </w:pPr>
      <w:r w:rsidRPr="00CC4BBB">
        <w:t>Technical Data</w:t>
      </w:r>
    </w:p>
    <w:tbl>
      <w:tblPr>
        <w:tblW w:w="9497" w:type="dxa"/>
        <w:tblInd w:w="108"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ayout w:type="fixed"/>
        <w:tblLook w:val="0000" w:firstRow="0" w:lastRow="0" w:firstColumn="0" w:lastColumn="0" w:noHBand="0" w:noVBand="0"/>
      </w:tblPr>
      <w:tblGrid>
        <w:gridCol w:w="3544"/>
        <w:gridCol w:w="5953"/>
      </w:tblGrid>
      <w:tr w:rsidR="00CC4BBB" w:rsidRPr="00CC4BBB" w14:paraId="48BEA07C" w14:textId="77777777" w:rsidTr="00D839B9">
        <w:tc>
          <w:tcPr>
            <w:tcW w:w="3544" w:type="dxa"/>
          </w:tcPr>
          <w:p w14:paraId="442B8746" w14:textId="77777777" w:rsidR="00D839B9" w:rsidRPr="00CC4BBB" w:rsidRDefault="00D839B9" w:rsidP="00D839B9">
            <w:pPr>
              <w:pStyle w:val="MTStandard"/>
            </w:pPr>
            <w:r w:rsidRPr="00CC4BBB">
              <w:t>Type of design</w:t>
            </w:r>
          </w:p>
        </w:tc>
        <w:tc>
          <w:tcPr>
            <w:tcW w:w="5953" w:type="dxa"/>
          </w:tcPr>
          <w:p w14:paraId="54F15109" w14:textId="77777777" w:rsidR="00D839B9" w:rsidRPr="00CC4BBB" w:rsidRDefault="00D839B9" w:rsidP="00D839B9">
            <w:pPr>
              <w:pStyle w:val="MTStandard"/>
            </w:pPr>
            <w:r w:rsidRPr="00CC4BBB">
              <w:t>"butterfly" type with 2 ladle supports individually liftable and lowerable and common turning device</w:t>
            </w:r>
          </w:p>
        </w:tc>
      </w:tr>
      <w:tr w:rsidR="00CC4BBB" w:rsidRPr="00CC4BBB" w14:paraId="068DCD2A" w14:textId="77777777" w:rsidTr="00D839B9">
        <w:tc>
          <w:tcPr>
            <w:tcW w:w="3544" w:type="dxa"/>
          </w:tcPr>
          <w:p w14:paraId="541F8332" w14:textId="77777777" w:rsidR="00D839B9" w:rsidRPr="00CC4BBB" w:rsidRDefault="00D839B9" w:rsidP="00D839B9">
            <w:pPr>
              <w:pStyle w:val="MTStandard"/>
            </w:pPr>
            <w:r w:rsidRPr="00CC4BBB">
              <w:t>Weight of heat</w:t>
            </w:r>
          </w:p>
        </w:tc>
        <w:tc>
          <w:tcPr>
            <w:tcW w:w="5953" w:type="dxa"/>
          </w:tcPr>
          <w:p w14:paraId="57F9004F" w14:textId="323DE96F" w:rsidR="00D839B9" w:rsidRPr="00CC4BBB" w:rsidRDefault="007149FA" w:rsidP="00D839B9">
            <w:pPr>
              <w:pStyle w:val="MTStandard"/>
            </w:pPr>
            <w:r w:rsidRPr="00CC4BBB">
              <w:t xml:space="preserve">120 </w:t>
            </w:r>
            <w:r w:rsidR="00E97B16" w:rsidRPr="00CC4BBB">
              <w:t>t (</w:t>
            </w:r>
            <w:r w:rsidR="00C534A5" w:rsidRPr="00CC4BBB">
              <w:t xml:space="preserve">maximum </w:t>
            </w:r>
            <w:r w:rsidR="00E97B16" w:rsidRPr="00CC4BBB">
              <w:t>liquid steel)</w:t>
            </w:r>
          </w:p>
        </w:tc>
      </w:tr>
      <w:tr w:rsidR="00CC4BBB" w:rsidRPr="00CC4BBB" w14:paraId="0E7B2BC1" w14:textId="77777777" w:rsidTr="00D839B9">
        <w:tc>
          <w:tcPr>
            <w:tcW w:w="3544" w:type="dxa"/>
          </w:tcPr>
          <w:p w14:paraId="09047E68" w14:textId="77777777" w:rsidR="00D839B9" w:rsidRPr="00CC4BBB" w:rsidRDefault="00D839B9" w:rsidP="00D839B9">
            <w:pPr>
              <w:pStyle w:val="MTStandard"/>
            </w:pPr>
            <w:r w:rsidRPr="00CC4BBB">
              <w:t>Weight of filled ladle</w:t>
            </w:r>
          </w:p>
        </w:tc>
        <w:tc>
          <w:tcPr>
            <w:tcW w:w="5953" w:type="dxa"/>
          </w:tcPr>
          <w:p w14:paraId="0C720D76" w14:textId="76D8E93C" w:rsidR="00D839B9" w:rsidRPr="00CC4BBB" w:rsidRDefault="00DB3D2D" w:rsidP="00D839B9">
            <w:pPr>
              <w:pStyle w:val="MTStandard"/>
            </w:pPr>
            <w:r w:rsidRPr="00CC4BBB">
              <w:t>260 t (including ladle refractory, ladle skulls, slag, slide gate and ladle cover)</w:t>
            </w:r>
          </w:p>
        </w:tc>
      </w:tr>
      <w:tr w:rsidR="00CC4BBB" w:rsidRPr="00CC4BBB" w14:paraId="47C220B9" w14:textId="77777777" w:rsidTr="00D839B9">
        <w:tc>
          <w:tcPr>
            <w:tcW w:w="3544" w:type="dxa"/>
          </w:tcPr>
          <w:p w14:paraId="264A5452" w14:textId="77777777" w:rsidR="00D839B9" w:rsidRPr="00CC4BBB" w:rsidRDefault="00D839B9" w:rsidP="00D839B9">
            <w:pPr>
              <w:pStyle w:val="MTStandard"/>
            </w:pPr>
            <w:r w:rsidRPr="00CC4BBB">
              <w:t>Carrying capacity (including ladle skulls, slag, slide gate and ladle cover)</w:t>
            </w:r>
          </w:p>
        </w:tc>
        <w:tc>
          <w:tcPr>
            <w:tcW w:w="5953" w:type="dxa"/>
          </w:tcPr>
          <w:p w14:paraId="0C919307" w14:textId="2DE24189" w:rsidR="00D839B9" w:rsidRPr="00CC4BBB" w:rsidRDefault="00DB3D2D" w:rsidP="00D839B9">
            <w:pPr>
              <w:pStyle w:val="MTStandard"/>
            </w:pPr>
            <w:r w:rsidRPr="00CC4BBB">
              <w:t>260</w:t>
            </w:r>
            <w:r w:rsidR="00D839B9" w:rsidRPr="00CC4BBB">
              <w:t xml:space="preserve"> t /    0 t loaded on one side</w:t>
            </w:r>
            <w:r w:rsidR="00D839B9" w:rsidRPr="00CC4BBB">
              <w:br/>
            </w:r>
            <w:r w:rsidRPr="00CC4BBB">
              <w:t>260</w:t>
            </w:r>
            <w:r w:rsidR="00D839B9" w:rsidRPr="00CC4BBB">
              <w:t xml:space="preserve"> t / </w:t>
            </w:r>
            <w:r w:rsidRPr="00CC4BBB">
              <w:t>260</w:t>
            </w:r>
            <w:r w:rsidR="00D839B9" w:rsidRPr="00CC4BBB">
              <w:t xml:space="preserve"> t loaded on both sides</w:t>
            </w:r>
          </w:p>
        </w:tc>
      </w:tr>
      <w:tr w:rsidR="00CC4BBB" w:rsidRPr="00CC4BBB" w14:paraId="3B8895BE" w14:textId="77777777" w:rsidTr="00D839B9">
        <w:tc>
          <w:tcPr>
            <w:tcW w:w="3544" w:type="dxa"/>
          </w:tcPr>
          <w:p w14:paraId="7D6E4759" w14:textId="77777777" w:rsidR="00D839B9" w:rsidRPr="00CC4BBB" w:rsidRDefault="00D839B9" w:rsidP="00D839B9">
            <w:pPr>
              <w:pStyle w:val="MTStandard"/>
            </w:pPr>
            <w:r w:rsidRPr="00CC4BBB">
              <w:t>Design capacity for ladle turret</w:t>
            </w:r>
          </w:p>
        </w:tc>
        <w:tc>
          <w:tcPr>
            <w:tcW w:w="5953" w:type="dxa"/>
          </w:tcPr>
          <w:p w14:paraId="0AB421FD" w14:textId="208D16DC" w:rsidR="00D839B9" w:rsidRPr="00CC4BBB" w:rsidRDefault="00D839B9" w:rsidP="00D839B9">
            <w:pPr>
              <w:pStyle w:val="MTStandard"/>
            </w:pPr>
            <w:r w:rsidRPr="00CC4BBB">
              <w:t xml:space="preserve">carrying capacity </w:t>
            </w:r>
            <w:r w:rsidR="00DB3D2D" w:rsidRPr="00CC4BBB">
              <w:t>plus ladle cover manipulator</w:t>
            </w:r>
          </w:p>
        </w:tc>
      </w:tr>
      <w:tr w:rsidR="00CC4BBB" w:rsidRPr="00CC4BBB" w14:paraId="4F932AF7" w14:textId="77777777" w:rsidTr="00D839B9">
        <w:tc>
          <w:tcPr>
            <w:tcW w:w="3544" w:type="dxa"/>
          </w:tcPr>
          <w:p w14:paraId="01E561A9" w14:textId="77777777" w:rsidR="00D839B9" w:rsidRPr="00CC4BBB" w:rsidRDefault="00D839B9" w:rsidP="00D839B9">
            <w:pPr>
              <w:pStyle w:val="MTStandard"/>
            </w:pPr>
            <w:r w:rsidRPr="00CC4BBB">
              <w:t>Impact coefficient:(when depositing the ladle)</w:t>
            </w:r>
          </w:p>
        </w:tc>
        <w:tc>
          <w:tcPr>
            <w:tcW w:w="5953" w:type="dxa"/>
          </w:tcPr>
          <w:p w14:paraId="57E03662" w14:textId="77777777" w:rsidR="00D839B9" w:rsidRPr="00CC4BBB" w:rsidRDefault="00D839B9" w:rsidP="00D839B9">
            <w:pPr>
              <w:pStyle w:val="MTStandard"/>
            </w:pPr>
            <w:r w:rsidRPr="00CC4BBB">
              <w:t>operating load case 1.2</w:t>
            </w:r>
            <w:r w:rsidRPr="00CC4BBB">
              <w:br/>
              <w:t>special load case 1.3</w:t>
            </w:r>
          </w:p>
        </w:tc>
      </w:tr>
      <w:tr w:rsidR="00CC4BBB" w:rsidRPr="00CC4BBB" w14:paraId="0273FEC6" w14:textId="77777777" w:rsidTr="00D839B9">
        <w:tc>
          <w:tcPr>
            <w:tcW w:w="3544" w:type="dxa"/>
          </w:tcPr>
          <w:p w14:paraId="5BE41CA5" w14:textId="77777777" w:rsidR="00D839B9" w:rsidRPr="00CC4BBB" w:rsidRDefault="00D839B9" w:rsidP="00D839B9">
            <w:pPr>
              <w:pStyle w:val="MTStandard"/>
            </w:pPr>
            <w:r w:rsidRPr="00CC4BBB">
              <w:t>Design standard</w:t>
            </w:r>
          </w:p>
        </w:tc>
        <w:tc>
          <w:tcPr>
            <w:tcW w:w="5953" w:type="dxa"/>
          </w:tcPr>
          <w:p w14:paraId="592BDAC1" w14:textId="77777777" w:rsidR="00D839B9" w:rsidRPr="00CC4BBB" w:rsidRDefault="00D839B9" w:rsidP="00D839B9">
            <w:pPr>
              <w:pStyle w:val="MTStandard"/>
            </w:pPr>
            <w:r w:rsidRPr="00CC4BBB">
              <w:t>EN 13001</w:t>
            </w:r>
          </w:p>
        </w:tc>
      </w:tr>
      <w:tr w:rsidR="00CC4BBB" w:rsidRPr="00CC4BBB" w14:paraId="00E3EFC8" w14:textId="77777777" w:rsidTr="00D839B9">
        <w:tc>
          <w:tcPr>
            <w:tcW w:w="3544" w:type="dxa"/>
          </w:tcPr>
          <w:p w14:paraId="3701B18B" w14:textId="77777777" w:rsidR="00D839B9" w:rsidRPr="00CC4BBB" w:rsidRDefault="00D839B9" w:rsidP="00D839B9">
            <w:pPr>
              <w:pStyle w:val="MTStandard"/>
            </w:pPr>
            <w:r w:rsidRPr="00CC4BBB">
              <w:t>Load group according to</w:t>
            </w:r>
          </w:p>
        </w:tc>
        <w:tc>
          <w:tcPr>
            <w:tcW w:w="5953" w:type="dxa"/>
          </w:tcPr>
          <w:p w14:paraId="57050381" w14:textId="77777777" w:rsidR="00D839B9" w:rsidRPr="00CC4BBB" w:rsidRDefault="00D839B9" w:rsidP="00D839B9">
            <w:pPr>
              <w:pStyle w:val="MTStandard"/>
            </w:pPr>
            <w:r w:rsidRPr="00CC4BBB">
              <w:t>250,000 full ladles</w:t>
            </w:r>
          </w:p>
          <w:p w14:paraId="76644CD1" w14:textId="77777777" w:rsidR="00D839B9" w:rsidRPr="00CC4BBB" w:rsidRDefault="00D839B9" w:rsidP="00D839B9">
            <w:pPr>
              <w:pStyle w:val="MTStandard"/>
            </w:pPr>
            <w:r w:rsidRPr="00CC4BBB">
              <w:t>load collective  S 3 (heavy)</w:t>
            </w:r>
          </w:p>
        </w:tc>
      </w:tr>
      <w:tr w:rsidR="00CC4BBB" w:rsidRPr="00CC4BBB" w14:paraId="74B3040F" w14:textId="77777777" w:rsidTr="00D839B9">
        <w:tc>
          <w:tcPr>
            <w:tcW w:w="3544" w:type="dxa"/>
          </w:tcPr>
          <w:p w14:paraId="437276E4" w14:textId="77777777" w:rsidR="00D839B9" w:rsidRPr="00CC4BBB" w:rsidRDefault="00D839B9" w:rsidP="00D839B9">
            <w:pPr>
              <w:pStyle w:val="MTStandard"/>
            </w:pPr>
            <w:r w:rsidRPr="00CC4BBB">
              <w:t>Turning radius</w:t>
            </w:r>
          </w:p>
        </w:tc>
        <w:tc>
          <w:tcPr>
            <w:tcW w:w="5953" w:type="dxa"/>
          </w:tcPr>
          <w:p w14:paraId="1947DB41" w14:textId="5C0B85E0" w:rsidR="00D839B9" w:rsidRPr="00CC4BBB" w:rsidRDefault="00D839B9" w:rsidP="00D839B9">
            <w:pPr>
              <w:pStyle w:val="MTStandard"/>
            </w:pPr>
            <w:r w:rsidRPr="00CC4BBB">
              <w:t xml:space="preserve">approx. </w:t>
            </w:r>
            <w:r w:rsidR="00DB3D2D" w:rsidRPr="00CC4BBB">
              <w:t xml:space="preserve">5.6 </w:t>
            </w:r>
            <w:r w:rsidRPr="00CC4BBB">
              <w:t xml:space="preserve">m </w:t>
            </w:r>
          </w:p>
        </w:tc>
      </w:tr>
      <w:tr w:rsidR="00CC4BBB" w:rsidRPr="00CC4BBB" w14:paraId="4B82AEAB" w14:textId="77777777" w:rsidTr="00D839B9">
        <w:tc>
          <w:tcPr>
            <w:tcW w:w="3544" w:type="dxa"/>
          </w:tcPr>
          <w:p w14:paraId="12AF9D2D" w14:textId="77777777" w:rsidR="00D839B9" w:rsidRPr="00CC4BBB" w:rsidRDefault="00D839B9" w:rsidP="00D839B9">
            <w:pPr>
              <w:pStyle w:val="MTStandard"/>
            </w:pPr>
            <w:r w:rsidRPr="00CC4BBB">
              <w:t>Turning speed</w:t>
            </w:r>
          </w:p>
        </w:tc>
        <w:tc>
          <w:tcPr>
            <w:tcW w:w="5953" w:type="dxa"/>
          </w:tcPr>
          <w:p w14:paraId="762D8636" w14:textId="77777777" w:rsidR="00D839B9" w:rsidRPr="00CC4BBB" w:rsidRDefault="00D839B9" w:rsidP="00D839B9">
            <w:pPr>
              <w:pStyle w:val="MTStandard"/>
            </w:pPr>
            <w:r w:rsidRPr="00CC4BBB">
              <w:t>max. 1 rpm, emergency mode min. 0.5 rpm</w:t>
            </w:r>
          </w:p>
        </w:tc>
      </w:tr>
      <w:tr w:rsidR="00CC4BBB" w:rsidRPr="00CC4BBB" w14:paraId="5B35AB70" w14:textId="77777777" w:rsidTr="00D839B9">
        <w:tc>
          <w:tcPr>
            <w:tcW w:w="3544" w:type="dxa"/>
          </w:tcPr>
          <w:p w14:paraId="6F73A312" w14:textId="77777777" w:rsidR="00D839B9" w:rsidRPr="00CC4BBB" w:rsidRDefault="00D839B9" w:rsidP="00D839B9">
            <w:pPr>
              <w:pStyle w:val="MTStandard"/>
            </w:pPr>
            <w:r w:rsidRPr="00CC4BBB">
              <w:t>Turning angle</w:t>
            </w:r>
          </w:p>
          <w:p w14:paraId="4243D849" w14:textId="77777777" w:rsidR="00D839B9" w:rsidRPr="00CC4BBB" w:rsidRDefault="00D839B9" w:rsidP="00D839B9">
            <w:pPr>
              <w:pStyle w:val="MTStandard"/>
              <w:ind w:left="720"/>
            </w:pPr>
            <w:r w:rsidRPr="00CC4BBB">
              <w:t>Normal operation</w:t>
            </w:r>
            <w:r w:rsidRPr="00CC4BBB">
              <w:br/>
              <w:t>Emergency mode</w:t>
            </w:r>
          </w:p>
          <w:p w14:paraId="3FCD2DFA" w14:textId="77777777" w:rsidR="00D839B9" w:rsidRPr="00CC4BBB" w:rsidRDefault="00D839B9" w:rsidP="00D839B9">
            <w:pPr>
              <w:pStyle w:val="MTStandard"/>
            </w:pPr>
            <w:r w:rsidRPr="00CC4BBB">
              <w:t>Position-fixing-device</w:t>
            </w:r>
          </w:p>
        </w:tc>
        <w:tc>
          <w:tcPr>
            <w:tcW w:w="5953" w:type="dxa"/>
          </w:tcPr>
          <w:p w14:paraId="3D69B845" w14:textId="77777777" w:rsidR="00D839B9" w:rsidRPr="00CC4BBB" w:rsidRDefault="00D839B9" w:rsidP="00D839B9">
            <w:pPr>
              <w:pStyle w:val="MTStandard"/>
            </w:pPr>
          </w:p>
          <w:p w14:paraId="1BCF10DA" w14:textId="77777777" w:rsidR="00D839B9" w:rsidRPr="00CC4BBB" w:rsidRDefault="00D839B9" w:rsidP="00D839B9">
            <w:pPr>
              <w:pStyle w:val="MTStandard"/>
            </w:pPr>
            <w:r w:rsidRPr="00CC4BBB">
              <w:t>unlimited in both directions</w:t>
            </w:r>
            <w:r w:rsidRPr="00CC4BBB">
              <w:br/>
              <w:t>180 degree</w:t>
            </w:r>
          </w:p>
          <w:p w14:paraId="71C6303E" w14:textId="77777777" w:rsidR="00D839B9" w:rsidRPr="00CC4BBB" w:rsidRDefault="00D839B9" w:rsidP="00D839B9">
            <w:pPr>
              <w:pStyle w:val="MTStandard"/>
            </w:pPr>
            <w:r w:rsidRPr="00CC4BBB">
              <w:t>fixing of turning parts in casting position by turning device</w:t>
            </w:r>
          </w:p>
        </w:tc>
      </w:tr>
      <w:tr w:rsidR="00CC4BBB" w:rsidRPr="00CC4BBB" w14:paraId="04DFB1C3" w14:textId="77777777" w:rsidTr="00D839B9">
        <w:tc>
          <w:tcPr>
            <w:tcW w:w="3544" w:type="dxa"/>
          </w:tcPr>
          <w:p w14:paraId="34FEDDB3" w14:textId="77777777" w:rsidR="00D839B9" w:rsidRPr="00CC4BBB" w:rsidRDefault="00D839B9" w:rsidP="00D839B9">
            <w:pPr>
              <w:pStyle w:val="MTStandard"/>
            </w:pPr>
            <w:r w:rsidRPr="00CC4BBB">
              <w:t>Lifting height</w:t>
            </w:r>
          </w:p>
        </w:tc>
        <w:tc>
          <w:tcPr>
            <w:tcW w:w="5953" w:type="dxa"/>
          </w:tcPr>
          <w:p w14:paraId="308BF917" w14:textId="372B829E" w:rsidR="00D839B9" w:rsidRPr="00CC4BBB" w:rsidRDefault="00D839B9" w:rsidP="00D839B9">
            <w:pPr>
              <w:pStyle w:val="MTStandard"/>
              <w:rPr>
                <w:vanish/>
              </w:rPr>
            </w:pPr>
            <w:r w:rsidRPr="00CC4BBB">
              <w:t>800 mm</w:t>
            </w:r>
          </w:p>
        </w:tc>
      </w:tr>
      <w:tr w:rsidR="00CC4BBB" w:rsidRPr="00CC4BBB" w14:paraId="7214B190" w14:textId="77777777" w:rsidTr="00D839B9">
        <w:tc>
          <w:tcPr>
            <w:tcW w:w="3544" w:type="dxa"/>
          </w:tcPr>
          <w:p w14:paraId="14B3477B" w14:textId="77777777" w:rsidR="00D839B9" w:rsidRPr="00CC4BBB" w:rsidRDefault="00D839B9" w:rsidP="00D839B9">
            <w:pPr>
              <w:pStyle w:val="MTStandard"/>
            </w:pPr>
            <w:r w:rsidRPr="00CC4BBB">
              <w:t>Lifting speed (full ladle)</w:t>
            </w:r>
          </w:p>
          <w:p w14:paraId="3CC9F1A8" w14:textId="77777777" w:rsidR="00D839B9" w:rsidRPr="00CC4BBB" w:rsidRDefault="00D839B9" w:rsidP="00D839B9">
            <w:pPr>
              <w:pStyle w:val="MTStandard"/>
            </w:pPr>
            <w:r w:rsidRPr="00CC4BBB">
              <w:t>Lifting control</w:t>
            </w:r>
          </w:p>
        </w:tc>
        <w:tc>
          <w:tcPr>
            <w:tcW w:w="5953" w:type="dxa"/>
          </w:tcPr>
          <w:p w14:paraId="2A4887CF" w14:textId="77777777" w:rsidR="00D839B9" w:rsidRPr="00CC4BBB" w:rsidRDefault="00D839B9" w:rsidP="00D839B9">
            <w:pPr>
              <w:pStyle w:val="MTStandard"/>
            </w:pPr>
            <w:r w:rsidRPr="00CC4BBB">
              <w:t>20 mm/s</w:t>
            </w:r>
          </w:p>
          <w:p w14:paraId="3B8ED881" w14:textId="627D02AD" w:rsidR="00D839B9" w:rsidRPr="00CC4BBB" w:rsidRDefault="00D839B9" w:rsidP="00D839B9">
            <w:pPr>
              <w:pStyle w:val="MTStandard"/>
              <w:rPr>
                <w:vanish/>
              </w:rPr>
            </w:pPr>
            <w:r w:rsidRPr="00CC4BBB">
              <w:t xml:space="preserve">by </w:t>
            </w:r>
            <w:r w:rsidR="00DB3D2D" w:rsidRPr="00CC4BBB">
              <w:t>limit switches</w:t>
            </w:r>
          </w:p>
        </w:tc>
      </w:tr>
      <w:tr w:rsidR="00D839B9" w:rsidRPr="00CC4BBB" w14:paraId="67696A63" w14:textId="77777777" w:rsidTr="00D839B9">
        <w:tc>
          <w:tcPr>
            <w:tcW w:w="3544" w:type="dxa"/>
          </w:tcPr>
          <w:p w14:paraId="1EECE650" w14:textId="77777777" w:rsidR="00D839B9" w:rsidRPr="00CC4BBB" w:rsidRDefault="00D839B9" w:rsidP="00D839B9">
            <w:pPr>
              <w:pStyle w:val="MTStandard"/>
            </w:pPr>
            <w:r w:rsidRPr="00CC4BBB">
              <w:t>Ladle weighing</w:t>
            </w:r>
          </w:p>
        </w:tc>
        <w:tc>
          <w:tcPr>
            <w:tcW w:w="5953" w:type="dxa"/>
          </w:tcPr>
          <w:p w14:paraId="014C4E6D" w14:textId="77777777" w:rsidR="00D839B9" w:rsidRPr="00CC4BBB" w:rsidRDefault="00D839B9" w:rsidP="00D839B9">
            <w:pPr>
              <w:pStyle w:val="MTStandard"/>
            </w:pPr>
            <w:r w:rsidRPr="00CC4BBB">
              <w:t>by weighing beams</w:t>
            </w:r>
          </w:p>
        </w:tc>
      </w:tr>
    </w:tbl>
    <w:p w14:paraId="52233A0C" w14:textId="77777777" w:rsidR="00D839B9" w:rsidRPr="00CC4BBB" w:rsidRDefault="00D839B9" w:rsidP="00D839B9">
      <w:pPr>
        <w:pStyle w:val="MTStandard"/>
      </w:pPr>
    </w:p>
    <w:p w14:paraId="2C76BABF" w14:textId="77777777" w:rsidR="00D839B9" w:rsidRPr="00CC4BBB" w:rsidRDefault="00D839B9" w:rsidP="00D839B9">
      <w:pPr>
        <w:pStyle w:val="MTHeading"/>
      </w:pPr>
      <w:r w:rsidRPr="00CC4BBB">
        <w:t>Functional Description</w:t>
      </w:r>
    </w:p>
    <w:p w14:paraId="61E709CD" w14:textId="77777777" w:rsidR="00D839B9" w:rsidRPr="00CC4BBB" w:rsidRDefault="00D839B9" w:rsidP="00D839B9">
      <w:pPr>
        <w:pStyle w:val="MTStandard"/>
      </w:pPr>
      <w:r w:rsidRPr="00CC4BBB">
        <w:t>The ladle turret serves for transporting the teeming ladles from the depositing position into the casting position and vice versa.</w:t>
      </w:r>
    </w:p>
    <w:p w14:paraId="776FE432" w14:textId="77777777" w:rsidR="00D839B9" w:rsidRPr="00CC4BBB" w:rsidRDefault="00D839B9" w:rsidP="00D839B9">
      <w:pPr>
        <w:pStyle w:val="MTStandard"/>
      </w:pPr>
      <w:r w:rsidRPr="00CC4BBB">
        <w:lastRenderedPageBreak/>
        <w:t>The ladle is deposited onto the turret and after turning to the casting position, the ladle shroud is positioned to the bottom of the ladle. After connecting the ladle with the shroud the ladle is lowered nearer to the tundish and ready for the casting process.</w:t>
      </w:r>
    </w:p>
    <w:p w14:paraId="1A92537E" w14:textId="77777777" w:rsidR="00D839B9" w:rsidRPr="00CC4BBB" w:rsidRDefault="00D839B9" w:rsidP="00D839B9">
      <w:pPr>
        <w:pStyle w:val="MTStandard"/>
      </w:pPr>
      <w:r w:rsidRPr="00CC4BBB">
        <w:t>Turning of ladle arms is carried out by hydraulic motor with gear. To avoid damage of gear and hydraulic motor during ladle depositing an overload coupling is provided. In case of power failure, hydraulic fluid is supplied from emergency accumulator to allow turning of ladle turret.</w:t>
      </w:r>
    </w:p>
    <w:p w14:paraId="7A99D007" w14:textId="77777777" w:rsidR="00D839B9" w:rsidRPr="00CC4BBB" w:rsidRDefault="00D839B9" w:rsidP="00D839B9">
      <w:pPr>
        <w:pStyle w:val="MTStandard"/>
      </w:pPr>
      <w:r w:rsidRPr="00CC4BBB">
        <w:t>A bay crane accomplishes the manipulation of the ladles to and from the turret</w:t>
      </w:r>
    </w:p>
    <w:p w14:paraId="79CE92C7" w14:textId="77777777" w:rsidR="00D839B9" w:rsidRPr="00CC4BBB" w:rsidRDefault="00D839B9" w:rsidP="00D839B9">
      <w:pPr>
        <w:pStyle w:val="MTHeading"/>
      </w:pPr>
      <w:r w:rsidRPr="00CC4BBB">
        <w:t>Main Components</w:t>
      </w:r>
    </w:p>
    <w:p w14:paraId="04E1CE6A" w14:textId="77777777" w:rsidR="00D839B9" w:rsidRPr="00CC4BBB" w:rsidRDefault="00D839B9" w:rsidP="00D839B9">
      <w:pPr>
        <w:pStyle w:val="MTBulletIndent"/>
      </w:pPr>
      <w:r w:rsidRPr="00CC4BBB">
        <w:t>Foundation frame with foundation anchoring</w:t>
      </w:r>
    </w:p>
    <w:p w14:paraId="65B85E32" w14:textId="77777777" w:rsidR="00D839B9" w:rsidRPr="00CC4BBB" w:rsidRDefault="00D839B9" w:rsidP="00D839B9">
      <w:pPr>
        <w:pStyle w:val="MTBulletIndent"/>
      </w:pPr>
      <w:r w:rsidRPr="00CC4BBB">
        <w:t xml:space="preserve">Turning device with hydraulic motor and overload coupling </w:t>
      </w:r>
    </w:p>
    <w:p w14:paraId="6D028C03" w14:textId="77777777" w:rsidR="00D839B9" w:rsidRPr="00CC4BBB" w:rsidRDefault="00D839B9" w:rsidP="00D839B9">
      <w:pPr>
        <w:pStyle w:val="MTBulletIndent"/>
      </w:pPr>
      <w:r w:rsidRPr="00CC4BBB">
        <w:t>Turning bearing</w:t>
      </w:r>
    </w:p>
    <w:p w14:paraId="15C245DB" w14:textId="77777777" w:rsidR="00D839B9" w:rsidRPr="00CC4BBB" w:rsidRDefault="00D839B9" w:rsidP="00D839B9">
      <w:pPr>
        <w:pStyle w:val="MTBulletIndent"/>
      </w:pPr>
      <w:r w:rsidRPr="00CC4BBB">
        <w:t>Turning frame and lever frame</w:t>
      </w:r>
    </w:p>
    <w:p w14:paraId="58FE9249" w14:textId="77777777" w:rsidR="00D839B9" w:rsidRPr="00CC4BBB" w:rsidRDefault="00D839B9" w:rsidP="00D839B9">
      <w:pPr>
        <w:pStyle w:val="MTBulletIndent"/>
      </w:pPr>
      <w:r w:rsidRPr="00CC4BBB">
        <w:t>Lifting devices with hydraulic plungers and axial bearings</w:t>
      </w:r>
    </w:p>
    <w:p w14:paraId="393EEF69" w14:textId="77777777" w:rsidR="00D839B9" w:rsidRPr="00CC4BBB" w:rsidRDefault="00D839B9" w:rsidP="00D839B9">
      <w:pPr>
        <w:pStyle w:val="MTBulletIndent"/>
      </w:pPr>
      <w:r w:rsidRPr="00CC4BBB">
        <w:t>Ladle arms with upper and lower lever, radial bearings and ladle support</w:t>
      </w:r>
    </w:p>
    <w:p w14:paraId="3E735068" w14:textId="77777777" w:rsidR="00D839B9" w:rsidRPr="00CC4BBB" w:rsidRDefault="00D839B9" w:rsidP="00D839B9">
      <w:pPr>
        <w:pStyle w:val="MTBulletIndent"/>
      </w:pPr>
      <w:r w:rsidRPr="00CC4BBB">
        <w:t>Weighing beams</w:t>
      </w:r>
    </w:p>
    <w:p w14:paraId="08C05A99" w14:textId="77777777" w:rsidR="00D839B9" w:rsidRPr="00CC4BBB" w:rsidRDefault="00D839B9" w:rsidP="00D839B9">
      <w:pPr>
        <w:pStyle w:val="MTBulletIndent"/>
      </w:pPr>
      <w:r w:rsidRPr="00CC4BBB">
        <w:t>Rotary joint and slip ring</w:t>
      </w:r>
    </w:p>
    <w:p w14:paraId="56606603" w14:textId="77777777" w:rsidR="00D839B9" w:rsidRPr="00CC4BBB" w:rsidRDefault="00D839B9" w:rsidP="00D839B9">
      <w:pPr>
        <w:pStyle w:val="MTBulletIndent"/>
      </w:pPr>
      <w:r w:rsidRPr="00CC4BBB">
        <w:t>Thermal and splash protection</w:t>
      </w:r>
    </w:p>
    <w:p w14:paraId="4B367767" w14:textId="77777777" w:rsidR="00D839B9" w:rsidRPr="00CC4BBB" w:rsidRDefault="00D839B9" w:rsidP="00D839B9">
      <w:pPr>
        <w:pStyle w:val="MTBulletIndent"/>
      </w:pPr>
      <w:r w:rsidRPr="00CC4BBB">
        <w:t>Walkways and ladders for maintenance work</w:t>
      </w:r>
    </w:p>
    <w:p w14:paraId="2B0A0A43" w14:textId="77777777" w:rsidR="00955E6D" w:rsidRPr="00CC4BBB" w:rsidRDefault="00D839B9" w:rsidP="00955E6D">
      <w:pPr>
        <w:pStyle w:val="MTBulletIndent"/>
      </w:pPr>
      <w:r w:rsidRPr="00CC4BBB">
        <w:t>Assembly makeshifts</w:t>
      </w:r>
    </w:p>
    <w:p w14:paraId="4B9B9EA8" w14:textId="67EA8555" w:rsidR="00955E6D" w:rsidRPr="00CC4BBB" w:rsidRDefault="00955E6D" w:rsidP="00955E6D">
      <w:pPr>
        <w:pStyle w:val="MTBulletIndent"/>
      </w:pPr>
      <w:r w:rsidRPr="00CC4BBB">
        <w:t>Machine attached piping</w:t>
      </w:r>
    </w:p>
    <w:p w14:paraId="4BB9C3B5" w14:textId="77777777" w:rsidR="00D839B9" w:rsidRPr="00CC4BBB" w:rsidRDefault="00D839B9" w:rsidP="00D839B9">
      <w:pPr>
        <w:pStyle w:val="MTHeading"/>
      </w:pPr>
      <w:r w:rsidRPr="00CC4BBB">
        <w:t>Main Characteristics</w:t>
      </w:r>
    </w:p>
    <w:p w14:paraId="3095DF48" w14:textId="77777777" w:rsidR="00D839B9" w:rsidRPr="00CC4BBB" w:rsidRDefault="00D839B9" w:rsidP="00D839B9">
      <w:pPr>
        <w:pStyle w:val="MTBulletIndent"/>
      </w:pPr>
      <w:r w:rsidRPr="00CC4BBB">
        <w:t>Ladle supports separately liftable and lowerable</w:t>
      </w:r>
    </w:p>
    <w:p w14:paraId="00A38F8C" w14:textId="77777777" w:rsidR="00D839B9" w:rsidRPr="00CC4BBB" w:rsidRDefault="00D839B9" w:rsidP="00D839B9">
      <w:pPr>
        <w:pStyle w:val="MTBulletIndent"/>
      </w:pPr>
      <w:r w:rsidRPr="00CC4BBB">
        <w:t>Lifting of ladle supports via hydraulic plunger with lever system</w:t>
      </w:r>
    </w:p>
    <w:p w14:paraId="1DC69ECA" w14:textId="77777777" w:rsidR="00D839B9" w:rsidRPr="00CC4BBB" w:rsidRDefault="00D839B9" w:rsidP="00D839B9">
      <w:pPr>
        <w:pStyle w:val="MTBulletIndent"/>
      </w:pPr>
      <w:r w:rsidRPr="00CC4BBB">
        <w:t>Emergency power supply by hydraulic accumulator via hand valve</w:t>
      </w:r>
    </w:p>
    <w:p w14:paraId="67C6764F" w14:textId="77777777" w:rsidR="00D839B9" w:rsidRPr="00CC4BBB" w:rsidRDefault="00D839B9" w:rsidP="00D839B9">
      <w:pPr>
        <w:pStyle w:val="MTBulletIndent"/>
      </w:pPr>
      <w:r w:rsidRPr="00CC4BBB">
        <w:t>Fixation of turning parts in casting position by motor brake via overload coupling</w:t>
      </w:r>
    </w:p>
    <w:p w14:paraId="2C922793" w14:textId="77777777" w:rsidR="00D839B9" w:rsidRPr="00CC4BBB" w:rsidRDefault="00D839B9" w:rsidP="00D839B9">
      <w:pPr>
        <w:pStyle w:val="MTBulletIndent"/>
      </w:pPr>
      <w:r w:rsidRPr="00CC4BBB">
        <w:t>Turning bearing lubrication via a central grease lubrication unit</w:t>
      </w:r>
    </w:p>
    <w:p w14:paraId="7E04F383" w14:textId="77777777" w:rsidR="00D839B9" w:rsidRPr="00CC4BBB" w:rsidRDefault="00D839B9" w:rsidP="00D839B9">
      <w:pPr>
        <w:pStyle w:val="MTHeading"/>
      </w:pPr>
      <w:r w:rsidRPr="00CC4BBB">
        <w:t>Advantages of Design</w:t>
      </w:r>
    </w:p>
    <w:p w14:paraId="1EFEE2E0" w14:textId="77777777" w:rsidR="00D839B9" w:rsidRPr="00CC4BBB" w:rsidRDefault="00D839B9" w:rsidP="00D839B9">
      <w:pPr>
        <w:pStyle w:val="MTBulletIndent"/>
      </w:pPr>
      <w:r w:rsidRPr="00CC4BBB">
        <w:t>Well-proven concept, liftable masses minimized, depositing of ladle is accomplished without interfering with casting operation</w:t>
      </w:r>
    </w:p>
    <w:p w14:paraId="33526FA3" w14:textId="77777777" w:rsidR="00D839B9" w:rsidRPr="00CC4BBB" w:rsidRDefault="00D839B9" w:rsidP="00D839B9">
      <w:pPr>
        <w:pStyle w:val="MTBulletIndent"/>
      </w:pPr>
      <w:r w:rsidRPr="00CC4BBB">
        <w:t>Low-maintenance and rigid design</w:t>
      </w:r>
    </w:p>
    <w:p w14:paraId="7C9185E5" w14:textId="77777777" w:rsidR="00D839B9" w:rsidRPr="00CC4BBB" w:rsidRDefault="00D839B9" w:rsidP="00D839B9">
      <w:pPr>
        <w:pStyle w:val="MTBulletIndent"/>
      </w:pPr>
      <w:r w:rsidRPr="00CC4BBB">
        <w:t>High quality standard due to specific regulations concerning material, manufacture and inspection</w:t>
      </w:r>
    </w:p>
    <w:p w14:paraId="75CA9F8B" w14:textId="77777777" w:rsidR="00D839B9" w:rsidRPr="00CC4BBB" w:rsidRDefault="00D839B9" w:rsidP="00D839B9">
      <w:pPr>
        <w:pStyle w:val="MTBulletIndent"/>
      </w:pPr>
      <w:r w:rsidRPr="00CC4BBB">
        <w:t>Easy disassembly of lifting plunger, axial bearings and radial bearings</w:t>
      </w:r>
    </w:p>
    <w:p w14:paraId="79579359" w14:textId="77777777" w:rsidR="00D839B9" w:rsidRPr="00CC4BBB" w:rsidRDefault="00D839B9" w:rsidP="00D839B9">
      <w:pPr>
        <w:pStyle w:val="MTStandard"/>
      </w:pPr>
      <w:r w:rsidRPr="00CC4BBB">
        <w:br w:type="page"/>
      </w:r>
    </w:p>
    <w:p w14:paraId="2FBCC747" w14:textId="77777777" w:rsidR="00D839B9" w:rsidRPr="00CC4BBB" w:rsidRDefault="00D839B9" w:rsidP="00D839B9">
      <w:pPr>
        <w:pStyle w:val="MTHeading"/>
        <w:rPr>
          <w:noProof/>
          <w:lang w:val="en-US" w:eastAsia="zh-CN"/>
        </w:rPr>
      </w:pPr>
      <w:r w:rsidRPr="00CC4BBB">
        <w:lastRenderedPageBreak/>
        <w:t>Reference Drawing CB.21.1.A Ladle turret butterfly</w:t>
      </w:r>
    </w:p>
    <w:p w14:paraId="7F8A780C" w14:textId="77777777" w:rsidR="00512E02" w:rsidRPr="00CC4BBB" w:rsidRDefault="00512E02" w:rsidP="00D839B9">
      <w:pPr>
        <w:pStyle w:val="MTStandard"/>
        <w:rPr>
          <w:noProof/>
        </w:rPr>
      </w:pPr>
    </w:p>
    <w:p w14:paraId="49996AF6" w14:textId="5CC89D97" w:rsidR="00512E02" w:rsidRPr="00CC4BBB" w:rsidRDefault="00512E02" w:rsidP="00512E02">
      <w:pPr>
        <w:pStyle w:val="MTStandard"/>
        <w:jc w:val="center"/>
        <w:rPr>
          <w:noProof/>
        </w:rPr>
      </w:pPr>
      <w:r w:rsidRPr="00CC4BBB">
        <w:rPr>
          <w:noProof/>
        </w:rPr>
        <w:drawing>
          <wp:inline distT="0" distB="0" distL="0" distR="0" wp14:anchorId="175295D5" wp14:editId="35D0D7C4">
            <wp:extent cx="4803494" cy="4509229"/>
            <wp:effectExtent l="0" t="0" r="0" b="5715"/>
            <wp:docPr id="227" name="Picture 227"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1.1A_Ladle_turret_Butterfly_B3_1.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807773" cy="4513246"/>
                    </a:xfrm>
                    <a:prstGeom prst="rect">
                      <a:avLst/>
                    </a:prstGeom>
                  </pic:spPr>
                </pic:pic>
              </a:graphicData>
            </a:graphic>
          </wp:inline>
        </w:drawing>
      </w:r>
    </w:p>
    <w:p w14:paraId="7835B1B3" w14:textId="18B9BDC5" w:rsidR="00D839B9" w:rsidRPr="00CC4BBB" w:rsidRDefault="00D839B9" w:rsidP="00D839B9">
      <w:pPr>
        <w:pStyle w:val="MTStandard"/>
      </w:pPr>
    </w:p>
    <w:p w14:paraId="660A2C9F" w14:textId="4B124A08" w:rsidR="00512E02" w:rsidRPr="00CC4BBB" w:rsidRDefault="00D839B9" w:rsidP="00D839B9">
      <w:pPr>
        <w:pStyle w:val="MTStandard"/>
        <w:jc w:val="center"/>
      </w:pPr>
      <w:r w:rsidRPr="00CC4BBB">
        <w:t xml:space="preserve">- Typical sketch for reference only </w:t>
      </w:r>
      <w:r w:rsidR="00512E02" w:rsidRPr="00CC4BBB">
        <w:t>–</w:t>
      </w:r>
    </w:p>
    <w:p w14:paraId="3BDEB7F0" w14:textId="77777777" w:rsidR="00512E02" w:rsidRPr="00CC4BBB" w:rsidRDefault="00512E02" w:rsidP="00D839B9">
      <w:pPr>
        <w:pStyle w:val="MTStandard"/>
        <w:jc w:val="center"/>
      </w:pPr>
    </w:p>
    <w:p w14:paraId="77E21B86" w14:textId="0C267EE4" w:rsidR="00D839B9" w:rsidRPr="00CC4BBB" w:rsidRDefault="00D839B9" w:rsidP="00512E02">
      <w:pPr>
        <w:pStyle w:val="MTStandard"/>
      </w:pPr>
      <w:r w:rsidRPr="00CC4BBB">
        <w:br w:type="page"/>
      </w:r>
      <w:bookmarkStart w:id="31" w:name="_Toc498691513"/>
      <w:bookmarkStart w:id="32" w:name="_Toc505070710"/>
      <w:bookmarkStart w:id="33" w:name="_Toc507832494"/>
      <w:bookmarkStart w:id="34" w:name="_Toc515935418"/>
      <w:bookmarkStart w:id="35" w:name="_Toc531693486"/>
      <w:bookmarkStart w:id="36" w:name="_Toc2131675"/>
      <w:bookmarkStart w:id="37" w:name="_Toc17712324"/>
      <w:bookmarkStart w:id="38" w:name="_Toc102895149"/>
      <w:bookmarkStart w:id="39" w:name="_Toc234816032"/>
      <w:bookmarkStart w:id="40" w:name="_Toc240791123"/>
    </w:p>
    <w:p w14:paraId="3846D8B8" w14:textId="77777777" w:rsidR="00D839B9" w:rsidRPr="00CC4BBB" w:rsidRDefault="00D839B9" w:rsidP="00D839B9">
      <w:pPr>
        <w:pStyle w:val="MTHeadingSCS3"/>
      </w:pPr>
      <w:bookmarkStart w:id="41" w:name="_Toc51247145"/>
      <w:bookmarkStart w:id="42" w:name="_Toc88576328"/>
      <w:r w:rsidRPr="00CC4BBB">
        <w:lastRenderedPageBreak/>
        <w:t>CB.21.2 Ladle</w:t>
      </w:r>
      <w:bookmarkEnd w:id="31"/>
      <w:bookmarkEnd w:id="32"/>
      <w:bookmarkEnd w:id="33"/>
      <w:bookmarkEnd w:id="34"/>
      <w:bookmarkEnd w:id="35"/>
      <w:bookmarkEnd w:id="36"/>
      <w:bookmarkEnd w:id="37"/>
      <w:bookmarkEnd w:id="38"/>
      <w:bookmarkEnd w:id="39"/>
      <w:bookmarkEnd w:id="40"/>
      <w:bookmarkEnd w:id="41"/>
      <w:bookmarkEnd w:id="42"/>
    </w:p>
    <w:p w14:paraId="10F4DA32" w14:textId="77777777" w:rsidR="00D839B9" w:rsidRPr="00CC4BBB" w:rsidRDefault="00D839B9" w:rsidP="00D839B9">
      <w:pPr>
        <w:pStyle w:val="MTStandard"/>
      </w:pPr>
      <w:r w:rsidRPr="00CC4BBB">
        <w:t>Refer to scope of supply</w:t>
      </w:r>
    </w:p>
    <w:p w14:paraId="1C63715B" w14:textId="77777777" w:rsidR="00D839B9" w:rsidRPr="00CC4BBB" w:rsidRDefault="00D839B9" w:rsidP="00D839B9">
      <w:pPr>
        <w:pStyle w:val="MTStandard"/>
      </w:pPr>
    </w:p>
    <w:p w14:paraId="2E006496" w14:textId="77777777" w:rsidR="00D839B9" w:rsidRPr="00CC4BBB" w:rsidRDefault="00D839B9" w:rsidP="00D839B9">
      <w:pPr>
        <w:pStyle w:val="MTHeadingSCS3"/>
      </w:pPr>
      <w:bookmarkStart w:id="43" w:name="_Toc498691514"/>
      <w:bookmarkStart w:id="44" w:name="_Toc505070711"/>
      <w:bookmarkStart w:id="45" w:name="_Toc507832495"/>
      <w:bookmarkStart w:id="46" w:name="_Toc515935419"/>
      <w:bookmarkStart w:id="47" w:name="_Toc531693487"/>
      <w:bookmarkStart w:id="48" w:name="_Toc2131676"/>
      <w:bookmarkStart w:id="49" w:name="_Toc17712325"/>
      <w:bookmarkStart w:id="50" w:name="_Toc102895150"/>
      <w:bookmarkStart w:id="51" w:name="_Toc234816033"/>
      <w:bookmarkStart w:id="52" w:name="_Toc240791124"/>
      <w:bookmarkStart w:id="53" w:name="_Toc51247146"/>
      <w:bookmarkStart w:id="54" w:name="_Toc88576329"/>
      <w:r w:rsidRPr="00CC4BBB">
        <w:t>CB.21.3 Ladle cover</w:t>
      </w:r>
      <w:bookmarkEnd w:id="43"/>
      <w:bookmarkEnd w:id="44"/>
      <w:bookmarkEnd w:id="45"/>
      <w:bookmarkEnd w:id="46"/>
      <w:bookmarkEnd w:id="47"/>
      <w:bookmarkEnd w:id="48"/>
      <w:bookmarkEnd w:id="49"/>
      <w:bookmarkEnd w:id="50"/>
      <w:bookmarkEnd w:id="51"/>
      <w:bookmarkEnd w:id="52"/>
      <w:bookmarkEnd w:id="53"/>
      <w:bookmarkEnd w:id="54"/>
    </w:p>
    <w:p w14:paraId="601F8EA1" w14:textId="77777777" w:rsidR="00D839B9" w:rsidRPr="00CC4BBB" w:rsidRDefault="00D839B9" w:rsidP="00D839B9">
      <w:pPr>
        <w:pStyle w:val="MTStandard"/>
      </w:pPr>
      <w:r w:rsidRPr="00CC4BBB">
        <w:t>Refer to scope of supply</w:t>
      </w:r>
    </w:p>
    <w:p w14:paraId="411D77B6" w14:textId="77777777" w:rsidR="00D839B9" w:rsidRPr="00CC4BBB" w:rsidRDefault="00D839B9" w:rsidP="00D839B9">
      <w:pPr>
        <w:pStyle w:val="MTHeading"/>
        <w:rPr>
          <w:noProof/>
          <w:lang w:val="en-US" w:eastAsia="zh-CN"/>
        </w:rPr>
      </w:pPr>
      <w:r w:rsidRPr="00CC4BBB">
        <w:t>Reference Drawing CB.21.3 Ladle cover</w:t>
      </w:r>
    </w:p>
    <w:p w14:paraId="22865F87" w14:textId="07E2C948" w:rsidR="00D839B9" w:rsidRPr="00CC4BBB" w:rsidRDefault="00D839B9" w:rsidP="00512E02">
      <w:pPr>
        <w:pStyle w:val="MTStandard"/>
      </w:pPr>
    </w:p>
    <w:p w14:paraId="22508A21" w14:textId="0134A61E" w:rsidR="00512E02" w:rsidRPr="00CC4BBB" w:rsidRDefault="00512E02" w:rsidP="00512E02">
      <w:pPr>
        <w:pStyle w:val="MTStandard"/>
        <w:jc w:val="center"/>
      </w:pPr>
      <w:r w:rsidRPr="00CC4BBB">
        <w:rPr>
          <w:noProof/>
        </w:rPr>
        <w:drawing>
          <wp:inline distT="0" distB="0" distL="0" distR="0" wp14:anchorId="5BD58099" wp14:editId="3BF1D1CE">
            <wp:extent cx="2604304" cy="2149597"/>
            <wp:effectExtent l="0" t="0" r="5715" b="3175"/>
            <wp:docPr id="235" name="Picture 235" descr="A picture containing antenna,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21.3_Ladle_cover.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608163" cy="2152782"/>
                    </a:xfrm>
                    <a:prstGeom prst="rect">
                      <a:avLst/>
                    </a:prstGeom>
                  </pic:spPr>
                </pic:pic>
              </a:graphicData>
            </a:graphic>
          </wp:inline>
        </w:drawing>
      </w:r>
    </w:p>
    <w:p w14:paraId="5D29580F" w14:textId="77777777" w:rsidR="00512E02" w:rsidRPr="00CC4BBB" w:rsidRDefault="00512E02" w:rsidP="00512E02">
      <w:pPr>
        <w:pStyle w:val="MTStandard"/>
      </w:pPr>
    </w:p>
    <w:p w14:paraId="180B92CA" w14:textId="77777777" w:rsidR="00D839B9" w:rsidRPr="00CC4BBB" w:rsidRDefault="00D839B9" w:rsidP="00D839B9">
      <w:pPr>
        <w:pStyle w:val="MTStandard"/>
        <w:jc w:val="center"/>
      </w:pPr>
      <w:r w:rsidRPr="00CC4BBB">
        <w:t>- Typical sketch for reference only -</w:t>
      </w:r>
    </w:p>
    <w:p w14:paraId="36FA86C1" w14:textId="77777777" w:rsidR="00D839B9" w:rsidRPr="00CC4BBB" w:rsidRDefault="00D839B9" w:rsidP="00D839B9">
      <w:pPr>
        <w:pStyle w:val="MTStandard"/>
      </w:pPr>
    </w:p>
    <w:p w14:paraId="4410753A" w14:textId="77777777" w:rsidR="00D839B9" w:rsidRPr="00CC4BBB" w:rsidRDefault="00D839B9" w:rsidP="00D839B9">
      <w:pPr>
        <w:pStyle w:val="MTHeadingSCS3"/>
      </w:pPr>
      <w:bookmarkStart w:id="55" w:name="_Toc362662139"/>
      <w:bookmarkStart w:id="56" w:name="_Toc362671901"/>
      <w:bookmarkStart w:id="57" w:name="_Toc362681342"/>
      <w:bookmarkStart w:id="58" w:name="_Toc362856583"/>
      <w:bookmarkStart w:id="59" w:name="_Toc363527115"/>
      <w:bookmarkStart w:id="60" w:name="_Toc382729504"/>
      <w:bookmarkStart w:id="61" w:name="_Toc382810464"/>
      <w:bookmarkStart w:id="62" w:name="_Toc386506857"/>
      <w:bookmarkStart w:id="63" w:name="_Toc396711407"/>
      <w:bookmarkStart w:id="64" w:name="_Toc398980861"/>
      <w:bookmarkStart w:id="65" w:name="_Toc401018169"/>
      <w:bookmarkStart w:id="66" w:name="_Toc421512149"/>
      <w:bookmarkStart w:id="67" w:name="_Toc434663154"/>
      <w:bookmarkStart w:id="68" w:name="_Toc437224987"/>
      <w:bookmarkStart w:id="69" w:name="_Toc440974491"/>
      <w:bookmarkStart w:id="70" w:name="_Toc443211908"/>
      <w:bookmarkStart w:id="71" w:name="_Toc444941597"/>
      <w:bookmarkStart w:id="72" w:name="_Toc445797015"/>
      <w:bookmarkStart w:id="73" w:name="_Toc454011009"/>
      <w:bookmarkStart w:id="74" w:name="_Toc498691515"/>
      <w:bookmarkStart w:id="75" w:name="_Toc505070712"/>
      <w:bookmarkStart w:id="76" w:name="_Toc507832496"/>
      <w:bookmarkStart w:id="77" w:name="_Toc515935420"/>
      <w:bookmarkStart w:id="78" w:name="_Toc531693488"/>
      <w:bookmarkStart w:id="79" w:name="_Toc2131677"/>
      <w:bookmarkStart w:id="80" w:name="_Toc17712326"/>
      <w:bookmarkStart w:id="81" w:name="_Toc102895151"/>
      <w:bookmarkStart w:id="82" w:name="_Toc234816034"/>
      <w:bookmarkStart w:id="83" w:name="_Toc240791125"/>
      <w:bookmarkStart w:id="84" w:name="_Toc88576330"/>
      <w:r w:rsidRPr="00CC4BBB">
        <w:t>CB.21.4 Ladle slide gate</w:t>
      </w:r>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r w:rsidRPr="00CC4BBB">
        <w:t xml:space="preserve"> equipment</w:t>
      </w:r>
      <w:bookmarkEnd w:id="84"/>
    </w:p>
    <w:p w14:paraId="5FB15BE9" w14:textId="77777777" w:rsidR="00737CC5" w:rsidRPr="00CC4BBB" w:rsidRDefault="00737CC5" w:rsidP="00737CC5">
      <w:pPr>
        <w:pStyle w:val="MTStandard"/>
      </w:pPr>
      <w:r w:rsidRPr="00CC4BBB">
        <w:t>Refer to scope of supply</w:t>
      </w:r>
    </w:p>
    <w:p w14:paraId="466E071D" w14:textId="77777777" w:rsidR="00D839B9" w:rsidRPr="00CC4BBB" w:rsidRDefault="00D839B9" w:rsidP="00D839B9">
      <w:pPr>
        <w:pStyle w:val="MTStandard"/>
      </w:pPr>
    </w:p>
    <w:p w14:paraId="0613C399" w14:textId="77777777" w:rsidR="00D839B9" w:rsidRPr="00CC4BBB" w:rsidRDefault="00D839B9" w:rsidP="00D839B9">
      <w:pPr>
        <w:pStyle w:val="MTStandard"/>
      </w:pPr>
      <w:bookmarkStart w:id="85" w:name="_Toc362662140"/>
      <w:bookmarkStart w:id="86" w:name="_Toc362671902"/>
      <w:bookmarkStart w:id="87" w:name="_Toc362681343"/>
      <w:bookmarkStart w:id="88" w:name="_Toc362856584"/>
      <w:bookmarkStart w:id="89" w:name="_Toc363527116"/>
      <w:bookmarkStart w:id="90" w:name="_Toc505070713"/>
      <w:bookmarkStart w:id="91" w:name="_Toc507832497"/>
      <w:bookmarkStart w:id="92" w:name="_Toc515935421"/>
      <w:bookmarkStart w:id="93" w:name="_Toc531693489"/>
      <w:bookmarkStart w:id="94" w:name="_Toc2131678"/>
      <w:bookmarkStart w:id="95" w:name="_Toc17712327"/>
      <w:bookmarkStart w:id="96" w:name="_Toc102895152"/>
      <w:bookmarkStart w:id="97" w:name="_Toc234816035"/>
      <w:bookmarkStart w:id="98" w:name="_Toc240791126"/>
      <w:r w:rsidRPr="00CC4BBB">
        <w:br w:type="page"/>
      </w:r>
    </w:p>
    <w:p w14:paraId="3F4372D0" w14:textId="77777777" w:rsidR="00D839B9" w:rsidRPr="00CC4BBB" w:rsidRDefault="00D839B9" w:rsidP="00D839B9">
      <w:pPr>
        <w:pStyle w:val="MTHeadingSCS3"/>
      </w:pPr>
      <w:bookmarkStart w:id="99" w:name="_Toc51247147"/>
      <w:bookmarkStart w:id="100" w:name="_Toc88576331"/>
      <w:r w:rsidRPr="00CC4BBB">
        <w:lastRenderedPageBreak/>
        <w:t>CB.21.5 Manipulators</w:t>
      </w:r>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p>
    <w:p w14:paraId="1998722D" w14:textId="6E813391" w:rsidR="00D839B9" w:rsidRPr="00CC4BBB" w:rsidRDefault="00D839B9" w:rsidP="00D839B9">
      <w:pPr>
        <w:pStyle w:val="MTHeadingSCS4"/>
        <w:rPr>
          <w:highlight w:val="yellow"/>
        </w:rPr>
      </w:pPr>
      <w:bookmarkStart w:id="101" w:name="_Toc362662141"/>
      <w:bookmarkStart w:id="102" w:name="_Toc362671903"/>
      <w:bookmarkStart w:id="103" w:name="_Toc362681344"/>
      <w:bookmarkStart w:id="104" w:name="_Toc362856585"/>
      <w:bookmarkStart w:id="105" w:name="_Toc363527117"/>
      <w:bookmarkStart w:id="106" w:name="_Toc382729505"/>
      <w:bookmarkStart w:id="107" w:name="_Toc382810465"/>
      <w:bookmarkStart w:id="108" w:name="_Toc386506858"/>
      <w:bookmarkStart w:id="109" w:name="_Toc396711408"/>
      <w:bookmarkStart w:id="110" w:name="_Toc398980862"/>
      <w:bookmarkStart w:id="111" w:name="_Toc401018170"/>
      <w:bookmarkStart w:id="112" w:name="_Toc421512150"/>
      <w:bookmarkStart w:id="113" w:name="_Toc434663155"/>
      <w:bookmarkStart w:id="114" w:name="_Toc437224988"/>
      <w:bookmarkStart w:id="115" w:name="_Toc440974492"/>
      <w:bookmarkStart w:id="116" w:name="_Toc443211909"/>
      <w:bookmarkStart w:id="117" w:name="_Toc444941598"/>
      <w:bookmarkStart w:id="118" w:name="_Toc445797016"/>
      <w:bookmarkStart w:id="119" w:name="_Toc454011010"/>
      <w:bookmarkStart w:id="120" w:name="_Toc498691516"/>
      <w:bookmarkStart w:id="121" w:name="_Toc505070714"/>
      <w:bookmarkStart w:id="122" w:name="_Toc507832498"/>
      <w:bookmarkStart w:id="123" w:name="_Toc515935422"/>
      <w:bookmarkStart w:id="124" w:name="_Toc531693490"/>
      <w:bookmarkStart w:id="125" w:name="_Toc2131679"/>
      <w:bookmarkStart w:id="126" w:name="_Toc17712328"/>
      <w:bookmarkStart w:id="127" w:name="_Toc102895153"/>
      <w:bookmarkStart w:id="128" w:name="_Toc234816036"/>
      <w:bookmarkStart w:id="129" w:name="_Toc240791127"/>
      <w:bookmarkStart w:id="130" w:name="_Toc51247148"/>
      <w:bookmarkStart w:id="131" w:name="_Toc88576332"/>
      <w:r w:rsidRPr="00CC4BBB">
        <w:t>CB.21.51 Ladle cover manipulator</w:t>
      </w:r>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p>
    <w:p w14:paraId="0860EF4F" w14:textId="77777777" w:rsidR="00D839B9" w:rsidRPr="00CC4BBB" w:rsidRDefault="00D839B9" w:rsidP="00D839B9">
      <w:pPr>
        <w:pStyle w:val="MTHeading"/>
      </w:pPr>
      <w:r w:rsidRPr="00CC4BBB">
        <w:t>Technical Data</w:t>
      </w:r>
    </w:p>
    <w:tbl>
      <w:tblPr>
        <w:tblW w:w="0" w:type="auto"/>
        <w:tblInd w:w="108"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ayout w:type="fixed"/>
        <w:tblLook w:val="0000" w:firstRow="0" w:lastRow="0" w:firstColumn="0" w:lastColumn="0" w:noHBand="0" w:noVBand="0"/>
      </w:tblPr>
      <w:tblGrid>
        <w:gridCol w:w="3544"/>
        <w:gridCol w:w="5953"/>
      </w:tblGrid>
      <w:tr w:rsidR="00CC4BBB" w:rsidRPr="00CC4BBB" w14:paraId="1838D371" w14:textId="77777777" w:rsidTr="00D839B9">
        <w:tc>
          <w:tcPr>
            <w:tcW w:w="3544" w:type="dxa"/>
          </w:tcPr>
          <w:p w14:paraId="09C95DB4" w14:textId="77777777" w:rsidR="00D839B9" w:rsidRPr="00CC4BBB" w:rsidRDefault="00D839B9" w:rsidP="00D839B9">
            <w:pPr>
              <w:pStyle w:val="MTStandard"/>
            </w:pPr>
            <w:r w:rsidRPr="00CC4BBB">
              <w:t>Type of design</w:t>
            </w:r>
          </w:p>
        </w:tc>
        <w:tc>
          <w:tcPr>
            <w:tcW w:w="5953" w:type="dxa"/>
          </w:tcPr>
          <w:p w14:paraId="0D1C781E" w14:textId="77777777" w:rsidR="00D839B9" w:rsidRPr="00CC4BBB" w:rsidRDefault="00D839B9" w:rsidP="00D839B9">
            <w:pPr>
              <w:pStyle w:val="MTStandard"/>
            </w:pPr>
            <w:r w:rsidRPr="00CC4BBB">
              <w:t>jib lifting and swivelling device</w:t>
            </w:r>
          </w:p>
        </w:tc>
      </w:tr>
      <w:tr w:rsidR="00CC4BBB" w:rsidRPr="00CC4BBB" w14:paraId="09961803" w14:textId="77777777" w:rsidTr="00D839B9">
        <w:tc>
          <w:tcPr>
            <w:tcW w:w="3544" w:type="dxa"/>
          </w:tcPr>
          <w:p w14:paraId="571466E6" w14:textId="77777777" w:rsidR="00D839B9" w:rsidRPr="00CC4BBB" w:rsidRDefault="00D839B9" w:rsidP="00D839B9">
            <w:pPr>
              <w:pStyle w:val="MTStandard"/>
            </w:pPr>
            <w:r w:rsidRPr="00CC4BBB">
              <w:t>Lifting</w:t>
            </w:r>
          </w:p>
        </w:tc>
        <w:tc>
          <w:tcPr>
            <w:tcW w:w="5953" w:type="dxa"/>
          </w:tcPr>
          <w:p w14:paraId="44BC5F05" w14:textId="77777777" w:rsidR="00D839B9" w:rsidRPr="00CC4BBB" w:rsidRDefault="00D839B9" w:rsidP="00D839B9">
            <w:pPr>
              <w:pStyle w:val="MTStandard"/>
            </w:pPr>
            <w:r w:rsidRPr="00CC4BBB">
              <w:t>hydraulically</w:t>
            </w:r>
          </w:p>
        </w:tc>
      </w:tr>
      <w:tr w:rsidR="00CC4BBB" w:rsidRPr="00CC4BBB" w14:paraId="7E7B9E4E" w14:textId="77777777" w:rsidTr="00D839B9">
        <w:tc>
          <w:tcPr>
            <w:tcW w:w="3544" w:type="dxa"/>
          </w:tcPr>
          <w:p w14:paraId="5E23F2B8" w14:textId="77777777" w:rsidR="00D839B9" w:rsidRPr="00CC4BBB" w:rsidRDefault="00D839B9" w:rsidP="00D839B9">
            <w:pPr>
              <w:pStyle w:val="MTStandard"/>
            </w:pPr>
            <w:r w:rsidRPr="00CC4BBB">
              <w:t xml:space="preserve">Turning </w:t>
            </w:r>
          </w:p>
        </w:tc>
        <w:tc>
          <w:tcPr>
            <w:tcW w:w="5953" w:type="dxa"/>
          </w:tcPr>
          <w:p w14:paraId="24236F90" w14:textId="77777777" w:rsidR="00D839B9" w:rsidRPr="00CC4BBB" w:rsidRDefault="00D839B9" w:rsidP="00D839B9">
            <w:pPr>
              <w:pStyle w:val="MTStandard"/>
            </w:pPr>
            <w:r w:rsidRPr="00CC4BBB">
              <w:t>hydraulically</w:t>
            </w:r>
          </w:p>
        </w:tc>
      </w:tr>
      <w:tr w:rsidR="00D839B9" w:rsidRPr="00CC4BBB" w14:paraId="0708AAF3" w14:textId="77777777" w:rsidTr="00D839B9">
        <w:tc>
          <w:tcPr>
            <w:tcW w:w="3544" w:type="dxa"/>
          </w:tcPr>
          <w:p w14:paraId="677522F9" w14:textId="77777777" w:rsidR="00D839B9" w:rsidRPr="00CC4BBB" w:rsidRDefault="00D839B9" w:rsidP="00D839B9">
            <w:pPr>
              <w:pStyle w:val="MTStandard"/>
            </w:pPr>
            <w:r w:rsidRPr="00CC4BBB">
              <w:t>Carrying capacity</w:t>
            </w:r>
          </w:p>
        </w:tc>
        <w:tc>
          <w:tcPr>
            <w:tcW w:w="5953" w:type="dxa"/>
          </w:tcPr>
          <w:p w14:paraId="13CBA86A" w14:textId="70BD9DF9" w:rsidR="00D839B9" w:rsidRPr="00CC4BBB" w:rsidRDefault="00D839B9" w:rsidP="00D839B9">
            <w:pPr>
              <w:pStyle w:val="MTStandard"/>
            </w:pPr>
            <w:r w:rsidRPr="00CC4BBB">
              <w:t xml:space="preserve">one ladle cover </w:t>
            </w:r>
          </w:p>
        </w:tc>
      </w:tr>
    </w:tbl>
    <w:p w14:paraId="7292E7D8" w14:textId="77777777" w:rsidR="00D839B9" w:rsidRPr="00CC4BBB" w:rsidRDefault="00D839B9" w:rsidP="00D839B9">
      <w:pPr>
        <w:pStyle w:val="MTStandard"/>
      </w:pPr>
    </w:p>
    <w:p w14:paraId="08D532D2" w14:textId="77777777" w:rsidR="00D839B9" w:rsidRPr="00CC4BBB" w:rsidRDefault="00D839B9" w:rsidP="00D839B9">
      <w:pPr>
        <w:pStyle w:val="MTHeading"/>
      </w:pPr>
      <w:r w:rsidRPr="00CC4BBB">
        <w:t>Functional Description</w:t>
      </w:r>
    </w:p>
    <w:p w14:paraId="760B64BF" w14:textId="77777777" w:rsidR="00D839B9" w:rsidRPr="00CC4BBB" w:rsidRDefault="00D839B9" w:rsidP="00D839B9">
      <w:pPr>
        <w:pStyle w:val="MTStandard"/>
      </w:pPr>
      <w:r w:rsidRPr="00CC4BBB">
        <w:t>The ladle cover manipulator serves for handling the ladle cover on top of ladle.</w:t>
      </w:r>
    </w:p>
    <w:p w14:paraId="2E24F803" w14:textId="77777777" w:rsidR="00D839B9" w:rsidRPr="00CC4BBB" w:rsidRDefault="00D839B9" w:rsidP="00D839B9">
      <w:pPr>
        <w:pStyle w:val="MTHeading"/>
      </w:pPr>
      <w:r w:rsidRPr="00CC4BBB">
        <w:t>Main Components</w:t>
      </w:r>
    </w:p>
    <w:p w14:paraId="5B4B520C" w14:textId="77777777" w:rsidR="00D839B9" w:rsidRPr="00CC4BBB" w:rsidRDefault="00D839B9" w:rsidP="00D839B9">
      <w:pPr>
        <w:pStyle w:val="MTBulletIndent"/>
      </w:pPr>
      <w:r w:rsidRPr="00CC4BBB">
        <w:t>Lifting structure with column in welded/bolted design</w:t>
      </w:r>
    </w:p>
    <w:p w14:paraId="739770B8" w14:textId="77777777" w:rsidR="00D839B9" w:rsidRPr="00CC4BBB" w:rsidRDefault="00D839B9" w:rsidP="00D839B9">
      <w:pPr>
        <w:pStyle w:val="MTBulletIndent"/>
      </w:pPr>
      <w:r w:rsidRPr="00CC4BBB">
        <w:t>Lifting with hydraulic lifting cylinder and turning with hydraulic gear motor device</w:t>
      </w:r>
    </w:p>
    <w:p w14:paraId="5CEC55E3" w14:textId="77777777" w:rsidR="00D839B9" w:rsidRPr="00CC4BBB" w:rsidRDefault="00D839B9" w:rsidP="00D839B9">
      <w:pPr>
        <w:pStyle w:val="MTStandard"/>
        <w:rPr>
          <w:b/>
        </w:rPr>
      </w:pPr>
    </w:p>
    <w:p w14:paraId="71A7BACE" w14:textId="77777777" w:rsidR="00D839B9" w:rsidRPr="00CC4BBB" w:rsidRDefault="00D839B9" w:rsidP="00D839B9">
      <w:pPr>
        <w:pStyle w:val="MTHeading"/>
        <w:rPr>
          <w:vanish/>
        </w:rPr>
      </w:pPr>
      <w:r w:rsidRPr="00CC4BBB">
        <w:t>Reference Drawing CB.21.51 Ladle cover manipulator</w:t>
      </w:r>
    </w:p>
    <w:p w14:paraId="3238DEC7" w14:textId="77777777" w:rsidR="00512E02" w:rsidRPr="00CC4BBB" w:rsidRDefault="00512E02" w:rsidP="00D839B9">
      <w:pPr>
        <w:pStyle w:val="MTStandard"/>
        <w:jc w:val="center"/>
        <w:rPr>
          <w:noProof/>
        </w:rPr>
      </w:pPr>
    </w:p>
    <w:p w14:paraId="48B9EE8C" w14:textId="4FDB7651" w:rsidR="00512E02" w:rsidRPr="00CC4BBB" w:rsidRDefault="00512E02" w:rsidP="00D839B9">
      <w:pPr>
        <w:pStyle w:val="MTStandard"/>
        <w:jc w:val="center"/>
        <w:rPr>
          <w:noProof/>
        </w:rPr>
      </w:pPr>
      <w:r w:rsidRPr="00CC4BBB">
        <w:rPr>
          <w:noProof/>
        </w:rPr>
        <w:drawing>
          <wp:inline distT="0" distB="0" distL="0" distR="0" wp14:anchorId="3156EEF9" wp14:editId="7AE5FFE8">
            <wp:extent cx="2431358" cy="2645517"/>
            <wp:effectExtent l="0" t="0" r="7620" b="2540"/>
            <wp:docPr id="239" name="Picture 239"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21.51_Ladle_cover_manipulator.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437427" cy="2652121"/>
                    </a:xfrm>
                    <a:prstGeom prst="rect">
                      <a:avLst/>
                    </a:prstGeom>
                  </pic:spPr>
                </pic:pic>
              </a:graphicData>
            </a:graphic>
          </wp:inline>
        </w:drawing>
      </w:r>
    </w:p>
    <w:p w14:paraId="5132BCB3" w14:textId="77777777" w:rsidR="00512E02" w:rsidRPr="00CC4BBB" w:rsidRDefault="00512E02" w:rsidP="00D839B9">
      <w:pPr>
        <w:pStyle w:val="MTStandard"/>
        <w:jc w:val="center"/>
      </w:pPr>
    </w:p>
    <w:p w14:paraId="537785D3" w14:textId="77777777" w:rsidR="00D839B9" w:rsidRPr="00CC4BBB" w:rsidRDefault="00D839B9" w:rsidP="00D839B9">
      <w:pPr>
        <w:pStyle w:val="MTStandard"/>
        <w:jc w:val="center"/>
      </w:pPr>
      <w:r w:rsidRPr="00CC4BBB">
        <w:t>- Typical sketch for reference only -</w:t>
      </w:r>
    </w:p>
    <w:p w14:paraId="2B55DBB3" w14:textId="77777777" w:rsidR="00D839B9" w:rsidRPr="00CC4BBB" w:rsidRDefault="00D839B9" w:rsidP="00D839B9">
      <w:pPr>
        <w:pStyle w:val="MTStandard"/>
      </w:pPr>
      <w:r w:rsidRPr="00CC4BBB">
        <w:br w:type="page"/>
      </w:r>
    </w:p>
    <w:p w14:paraId="17DA3906" w14:textId="77777777" w:rsidR="00D839B9" w:rsidRPr="00CC4BBB" w:rsidRDefault="00D839B9" w:rsidP="00D839B9">
      <w:pPr>
        <w:pStyle w:val="MTHeadingSCS4"/>
      </w:pPr>
      <w:bookmarkStart w:id="132" w:name="_Toc362662142"/>
      <w:bookmarkStart w:id="133" w:name="_Toc362671904"/>
      <w:bookmarkStart w:id="134" w:name="_Toc362681345"/>
      <w:bookmarkStart w:id="135" w:name="_Toc362856586"/>
      <w:bookmarkStart w:id="136" w:name="_Toc363527118"/>
      <w:bookmarkStart w:id="137" w:name="_Toc382729506"/>
      <w:bookmarkStart w:id="138" w:name="_Toc382810466"/>
      <w:bookmarkStart w:id="139" w:name="_Toc386506859"/>
      <w:bookmarkStart w:id="140" w:name="_Toc396711409"/>
      <w:bookmarkStart w:id="141" w:name="_Toc398980863"/>
      <w:bookmarkStart w:id="142" w:name="_Toc401018171"/>
      <w:bookmarkStart w:id="143" w:name="_Toc421512151"/>
      <w:bookmarkStart w:id="144" w:name="_Toc434663156"/>
      <w:bookmarkStart w:id="145" w:name="_Toc437224989"/>
      <w:bookmarkStart w:id="146" w:name="_Toc440974493"/>
      <w:bookmarkStart w:id="147" w:name="_Toc443211910"/>
      <w:bookmarkStart w:id="148" w:name="_Toc444941599"/>
      <w:bookmarkStart w:id="149" w:name="_Toc445797017"/>
      <w:bookmarkStart w:id="150" w:name="_Toc454011011"/>
      <w:bookmarkStart w:id="151" w:name="_Toc498691517"/>
      <w:bookmarkStart w:id="152" w:name="_Toc505070715"/>
      <w:bookmarkStart w:id="153" w:name="_Toc507832499"/>
      <w:bookmarkStart w:id="154" w:name="_Toc515935423"/>
      <w:bookmarkStart w:id="155" w:name="_Toc531693491"/>
      <w:bookmarkStart w:id="156" w:name="_Toc2131680"/>
      <w:bookmarkStart w:id="157" w:name="_Toc17712329"/>
      <w:bookmarkStart w:id="158" w:name="_Toc102895154"/>
      <w:bookmarkStart w:id="159" w:name="_Toc234816037"/>
      <w:bookmarkStart w:id="160" w:name="_Toc240791128"/>
      <w:bookmarkStart w:id="161" w:name="_Toc51247149"/>
      <w:bookmarkStart w:id="162" w:name="_Toc88576333"/>
      <w:r w:rsidRPr="00CC4BBB">
        <w:lastRenderedPageBreak/>
        <w:t xml:space="preserve">CB.21.52 Ladle slide gate cylinder </w:t>
      </w:r>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r w:rsidRPr="00CC4BBB">
        <w:t>assembly device</w:t>
      </w:r>
      <w:bookmarkEnd w:id="159"/>
      <w:bookmarkEnd w:id="160"/>
      <w:bookmarkEnd w:id="161"/>
      <w:bookmarkEnd w:id="162"/>
    </w:p>
    <w:tbl>
      <w:tblPr>
        <w:tblW w:w="9497" w:type="dxa"/>
        <w:tblInd w:w="108"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ayout w:type="fixed"/>
        <w:tblLook w:val="0000" w:firstRow="0" w:lastRow="0" w:firstColumn="0" w:lastColumn="0" w:noHBand="0" w:noVBand="0"/>
      </w:tblPr>
      <w:tblGrid>
        <w:gridCol w:w="3544"/>
        <w:gridCol w:w="5953"/>
      </w:tblGrid>
      <w:tr w:rsidR="00CC4BBB" w:rsidRPr="00CC4BBB" w14:paraId="0EDBEF3C" w14:textId="77777777" w:rsidTr="00D839B9">
        <w:tc>
          <w:tcPr>
            <w:tcW w:w="3544" w:type="dxa"/>
          </w:tcPr>
          <w:p w14:paraId="29CA4A3D" w14:textId="77777777" w:rsidR="00D839B9" w:rsidRPr="00CC4BBB" w:rsidRDefault="00D839B9" w:rsidP="00D839B9">
            <w:pPr>
              <w:pStyle w:val="MTStandard"/>
            </w:pPr>
            <w:r w:rsidRPr="00CC4BBB">
              <w:t>Design</w:t>
            </w:r>
          </w:p>
        </w:tc>
        <w:tc>
          <w:tcPr>
            <w:tcW w:w="5953" w:type="dxa"/>
          </w:tcPr>
          <w:p w14:paraId="508EBC55" w14:textId="77777777" w:rsidR="00D839B9" w:rsidRPr="00CC4BBB" w:rsidRDefault="00D839B9" w:rsidP="00D839B9">
            <w:pPr>
              <w:pStyle w:val="MTStandard"/>
            </w:pPr>
            <w:r w:rsidRPr="00CC4BBB">
              <w:t>steel structure with rope and spring</w:t>
            </w:r>
          </w:p>
        </w:tc>
      </w:tr>
    </w:tbl>
    <w:p w14:paraId="267588EC" w14:textId="77777777" w:rsidR="00D839B9" w:rsidRPr="00CC4BBB" w:rsidRDefault="00D839B9" w:rsidP="00D839B9">
      <w:pPr>
        <w:pStyle w:val="MTHeading"/>
      </w:pPr>
      <w:r w:rsidRPr="00CC4BBB">
        <w:t>Functional Description</w:t>
      </w:r>
    </w:p>
    <w:p w14:paraId="06127B16" w14:textId="77777777" w:rsidR="00D839B9" w:rsidRPr="00CC4BBB" w:rsidRDefault="00D839B9" w:rsidP="00D839B9">
      <w:pPr>
        <w:pStyle w:val="MTStandard"/>
      </w:pPr>
      <w:r w:rsidRPr="00CC4BBB">
        <w:t>On each ladle arm one ladle slide gate cylinder assembly device is installed to facilitate the attachment of the cylinder to the slide gate when the ladle is in receiving position. The cylinder is suspended on a manually tillable supporting device.</w:t>
      </w:r>
    </w:p>
    <w:tbl>
      <w:tblPr>
        <w:tblW w:w="9497" w:type="dxa"/>
        <w:tblInd w:w="108"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ayout w:type="fixed"/>
        <w:tblLook w:val="0000" w:firstRow="0" w:lastRow="0" w:firstColumn="0" w:lastColumn="0" w:noHBand="0" w:noVBand="0"/>
      </w:tblPr>
      <w:tblGrid>
        <w:gridCol w:w="3544"/>
        <w:gridCol w:w="5953"/>
      </w:tblGrid>
      <w:tr w:rsidR="00D839B9" w:rsidRPr="00CC4BBB" w14:paraId="25319EBA" w14:textId="77777777" w:rsidTr="00D839B9">
        <w:tc>
          <w:tcPr>
            <w:tcW w:w="3544" w:type="dxa"/>
          </w:tcPr>
          <w:p w14:paraId="0E08BB0F" w14:textId="77777777" w:rsidR="00D839B9" w:rsidRPr="00CC4BBB" w:rsidRDefault="00D839B9" w:rsidP="00D839B9">
            <w:pPr>
              <w:pStyle w:val="MTStandard"/>
            </w:pPr>
            <w:r w:rsidRPr="00CC4BBB">
              <w:t>Carrying capacity</w:t>
            </w:r>
          </w:p>
        </w:tc>
        <w:tc>
          <w:tcPr>
            <w:tcW w:w="5953" w:type="dxa"/>
          </w:tcPr>
          <w:p w14:paraId="7FFCED89" w14:textId="77777777" w:rsidR="00D839B9" w:rsidRPr="00CC4BBB" w:rsidRDefault="00D839B9" w:rsidP="00D839B9">
            <w:pPr>
              <w:pStyle w:val="MTStandard"/>
            </w:pPr>
            <w:r w:rsidRPr="00CC4BBB">
              <w:t>0.05 t for each ladle slide gate cylinder assembly device</w:t>
            </w:r>
          </w:p>
        </w:tc>
      </w:tr>
    </w:tbl>
    <w:p w14:paraId="7BA30615" w14:textId="77777777" w:rsidR="00D839B9" w:rsidRPr="00CC4BBB" w:rsidRDefault="00D839B9" w:rsidP="00D839B9">
      <w:pPr>
        <w:pStyle w:val="MTStandard"/>
      </w:pPr>
    </w:p>
    <w:p w14:paraId="382D3C88" w14:textId="77777777" w:rsidR="00D839B9" w:rsidRPr="00CC4BBB" w:rsidRDefault="00D839B9" w:rsidP="00D839B9">
      <w:pPr>
        <w:pStyle w:val="MTHeading"/>
      </w:pPr>
      <w:r w:rsidRPr="00CC4BBB">
        <w:t>Reference Drawing CB.21.52 Ladle slide gate assembly device</w:t>
      </w:r>
    </w:p>
    <w:p w14:paraId="28FB52E7" w14:textId="77777777" w:rsidR="00512E02" w:rsidRPr="00CC4BBB" w:rsidRDefault="00512E02" w:rsidP="00D839B9">
      <w:pPr>
        <w:pStyle w:val="MTStandard"/>
        <w:jc w:val="center"/>
        <w:rPr>
          <w:noProof/>
        </w:rPr>
      </w:pPr>
    </w:p>
    <w:p w14:paraId="3239A5A3" w14:textId="3C7BD487" w:rsidR="00512E02" w:rsidRPr="00CC4BBB" w:rsidRDefault="00512E02" w:rsidP="00D839B9">
      <w:pPr>
        <w:pStyle w:val="MTStandard"/>
        <w:jc w:val="center"/>
        <w:rPr>
          <w:noProof/>
        </w:rPr>
      </w:pPr>
      <w:r w:rsidRPr="00CC4BBB">
        <w:rPr>
          <w:noProof/>
        </w:rPr>
        <w:drawing>
          <wp:inline distT="0" distB="0" distL="0" distR="0" wp14:anchorId="75951BA7" wp14:editId="388F6870">
            <wp:extent cx="3402957" cy="2367368"/>
            <wp:effectExtent l="0" t="0" r="7620" b="0"/>
            <wp:docPr id="43025" name="Picture 43025" descr="A picture containing to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25" name="CB.21.52_Ladle_slide_gate_cylinder_assembly_device.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414526" cy="2375416"/>
                    </a:xfrm>
                    <a:prstGeom prst="rect">
                      <a:avLst/>
                    </a:prstGeom>
                  </pic:spPr>
                </pic:pic>
              </a:graphicData>
            </a:graphic>
          </wp:inline>
        </w:drawing>
      </w:r>
    </w:p>
    <w:p w14:paraId="1FD2BE5F" w14:textId="77777777" w:rsidR="00512E02" w:rsidRPr="00CC4BBB" w:rsidRDefault="00512E02" w:rsidP="00D839B9">
      <w:pPr>
        <w:pStyle w:val="MTStandard"/>
        <w:jc w:val="center"/>
        <w:rPr>
          <w:noProof/>
        </w:rPr>
      </w:pPr>
    </w:p>
    <w:p w14:paraId="25AFFC1E" w14:textId="77777777" w:rsidR="00D839B9" w:rsidRPr="00CC4BBB" w:rsidRDefault="00D839B9" w:rsidP="00D839B9">
      <w:pPr>
        <w:pStyle w:val="MTStandard"/>
        <w:jc w:val="center"/>
      </w:pPr>
      <w:r w:rsidRPr="00CC4BBB">
        <w:t>- Typical sketch for reference only -</w:t>
      </w:r>
    </w:p>
    <w:p w14:paraId="6B67D7B3" w14:textId="77777777" w:rsidR="00D839B9" w:rsidRPr="00CC4BBB" w:rsidRDefault="00D839B9" w:rsidP="00D839B9">
      <w:pPr>
        <w:pStyle w:val="MTStandard"/>
      </w:pPr>
    </w:p>
    <w:p w14:paraId="49FBB5CB" w14:textId="77777777" w:rsidR="00D839B9" w:rsidRPr="00CC4BBB" w:rsidRDefault="00D839B9" w:rsidP="00D839B9">
      <w:pPr>
        <w:pStyle w:val="MTStandard"/>
      </w:pPr>
    </w:p>
    <w:p w14:paraId="3DA6B9EC" w14:textId="77777777" w:rsidR="00D839B9" w:rsidRPr="00CC4BBB" w:rsidRDefault="00D839B9" w:rsidP="00D839B9">
      <w:pPr>
        <w:pStyle w:val="MTStandard"/>
      </w:pPr>
      <w:r w:rsidRPr="00CC4BBB">
        <w:br w:type="page"/>
      </w:r>
      <w:bookmarkStart w:id="163" w:name="_Toc362671905"/>
      <w:bookmarkStart w:id="164" w:name="_Toc362681346"/>
      <w:bookmarkStart w:id="165" w:name="_Toc362856587"/>
      <w:bookmarkStart w:id="166" w:name="_Toc363527119"/>
      <w:bookmarkStart w:id="167" w:name="_Toc382729507"/>
      <w:bookmarkStart w:id="168" w:name="_Toc382810467"/>
      <w:bookmarkStart w:id="169" w:name="_Toc386506833"/>
      <w:bookmarkStart w:id="170" w:name="_Toc386506860"/>
      <w:bookmarkStart w:id="171" w:name="_Toc396711410"/>
      <w:bookmarkStart w:id="172" w:name="_Toc398980864"/>
      <w:bookmarkStart w:id="173" w:name="_Toc401018172"/>
      <w:bookmarkStart w:id="174" w:name="_Toc421512152"/>
      <w:bookmarkStart w:id="175" w:name="_Toc434663157"/>
      <w:bookmarkStart w:id="176" w:name="_Toc437224990"/>
      <w:bookmarkStart w:id="177" w:name="_Toc440974494"/>
      <w:bookmarkStart w:id="178" w:name="_Toc443211911"/>
      <w:bookmarkStart w:id="179" w:name="_Toc444941600"/>
      <w:bookmarkStart w:id="180" w:name="_Toc445797018"/>
      <w:bookmarkStart w:id="181" w:name="_Toc454011012"/>
      <w:bookmarkStart w:id="182" w:name="_Toc498691518"/>
      <w:bookmarkStart w:id="183" w:name="_Toc505070716"/>
      <w:bookmarkStart w:id="184" w:name="_Toc507832500"/>
      <w:bookmarkStart w:id="185" w:name="_Toc515935424"/>
      <w:bookmarkStart w:id="186" w:name="_Toc531693492"/>
      <w:bookmarkStart w:id="187" w:name="_Toc2131681"/>
      <w:bookmarkStart w:id="188" w:name="_Toc17712330"/>
      <w:bookmarkStart w:id="189" w:name="_Toc102895155"/>
      <w:bookmarkStart w:id="190" w:name="_Toc234816038"/>
      <w:bookmarkStart w:id="191" w:name="_Toc240791129"/>
    </w:p>
    <w:p w14:paraId="40376B9A" w14:textId="77777777" w:rsidR="00D839B9" w:rsidRPr="00CC4BBB" w:rsidRDefault="00D839B9" w:rsidP="00D839B9">
      <w:pPr>
        <w:pStyle w:val="MTHeadingSCS2"/>
      </w:pPr>
      <w:bookmarkStart w:id="192" w:name="_Toc51247151"/>
      <w:bookmarkStart w:id="193" w:name="_Toc88576334"/>
      <w:r w:rsidRPr="00CC4BBB">
        <w:lastRenderedPageBreak/>
        <w:t xml:space="preserve">CB.22. Tundish </w:t>
      </w:r>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r w:rsidRPr="00CC4BBB">
        <w:t>facility</w:t>
      </w:r>
      <w:bookmarkEnd w:id="192"/>
      <w:bookmarkEnd w:id="193"/>
    </w:p>
    <w:p w14:paraId="2927B6C2" w14:textId="77777777" w:rsidR="00D839B9" w:rsidRPr="00CC4BBB" w:rsidRDefault="00D839B9" w:rsidP="00D839B9">
      <w:pPr>
        <w:pStyle w:val="MTHeadingSCS3"/>
      </w:pPr>
      <w:bookmarkStart w:id="194" w:name="_Toc362662144"/>
      <w:bookmarkStart w:id="195" w:name="_Toc362671906"/>
      <w:bookmarkStart w:id="196" w:name="_Toc362681347"/>
      <w:bookmarkStart w:id="197" w:name="_Toc362856588"/>
      <w:bookmarkStart w:id="198" w:name="_Toc363527120"/>
      <w:bookmarkStart w:id="199" w:name="_Toc382729508"/>
      <w:bookmarkStart w:id="200" w:name="_Toc382810468"/>
      <w:bookmarkStart w:id="201" w:name="_Toc386506861"/>
      <w:bookmarkStart w:id="202" w:name="_Toc396711411"/>
      <w:bookmarkStart w:id="203" w:name="_Toc398980865"/>
      <w:bookmarkStart w:id="204" w:name="_Toc401018173"/>
      <w:bookmarkStart w:id="205" w:name="_Toc421512153"/>
      <w:bookmarkStart w:id="206" w:name="_Toc434663158"/>
      <w:bookmarkStart w:id="207" w:name="_Toc437224991"/>
      <w:bookmarkStart w:id="208" w:name="_Toc440974495"/>
      <w:bookmarkStart w:id="209" w:name="_Toc443211912"/>
      <w:bookmarkStart w:id="210" w:name="_Toc444941601"/>
      <w:bookmarkStart w:id="211" w:name="_Toc445797019"/>
      <w:bookmarkStart w:id="212" w:name="_Toc454011013"/>
      <w:bookmarkStart w:id="213" w:name="_Toc498691519"/>
      <w:bookmarkStart w:id="214" w:name="_Toc505070717"/>
      <w:bookmarkStart w:id="215" w:name="_Toc507832501"/>
      <w:bookmarkStart w:id="216" w:name="_Toc515935425"/>
      <w:bookmarkStart w:id="217" w:name="_Toc531693493"/>
      <w:bookmarkStart w:id="218" w:name="_Toc2131682"/>
      <w:bookmarkStart w:id="219" w:name="_Toc17712331"/>
      <w:bookmarkStart w:id="220" w:name="_Toc102895156"/>
      <w:bookmarkStart w:id="221" w:name="_Toc234816039"/>
      <w:bookmarkStart w:id="222" w:name="_Toc240791130"/>
      <w:bookmarkStart w:id="223" w:name="_Toc51247152"/>
      <w:bookmarkStart w:id="224" w:name="_Toc88576335"/>
      <w:r w:rsidRPr="00CC4BBB">
        <w:t>CB.22.1A Tundish car</w:t>
      </w:r>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r w:rsidRPr="00CC4BBB">
        <w:t xml:space="preserve"> semi gantry 1-strand</w:t>
      </w:r>
      <w:bookmarkEnd w:id="223"/>
      <w:bookmarkEnd w:id="224"/>
    </w:p>
    <w:p w14:paraId="1A5E1FD7" w14:textId="77777777" w:rsidR="00D839B9" w:rsidRPr="00CC4BBB" w:rsidRDefault="00D839B9" w:rsidP="00D839B9">
      <w:pPr>
        <w:pStyle w:val="MTHeading"/>
      </w:pPr>
      <w:r w:rsidRPr="00CC4BBB">
        <w:t>Technical Data</w:t>
      </w:r>
    </w:p>
    <w:tbl>
      <w:tblPr>
        <w:tblW w:w="9497" w:type="dxa"/>
        <w:tblInd w:w="108"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ayout w:type="fixed"/>
        <w:tblLook w:val="0000" w:firstRow="0" w:lastRow="0" w:firstColumn="0" w:lastColumn="0" w:noHBand="0" w:noVBand="0"/>
      </w:tblPr>
      <w:tblGrid>
        <w:gridCol w:w="3544"/>
        <w:gridCol w:w="5953"/>
      </w:tblGrid>
      <w:tr w:rsidR="00CC4BBB" w:rsidRPr="00CC4BBB" w14:paraId="40FDFABE" w14:textId="77777777" w:rsidTr="00D839B9">
        <w:tc>
          <w:tcPr>
            <w:tcW w:w="3544" w:type="dxa"/>
          </w:tcPr>
          <w:p w14:paraId="27F827FD" w14:textId="77777777" w:rsidR="00D839B9" w:rsidRPr="00CC4BBB" w:rsidRDefault="00D839B9" w:rsidP="00D839B9">
            <w:pPr>
              <w:pStyle w:val="MTTableText"/>
            </w:pPr>
            <w:r w:rsidRPr="00CC4BBB">
              <w:t>Type of design</w:t>
            </w:r>
          </w:p>
        </w:tc>
        <w:tc>
          <w:tcPr>
            <w:tcW w:w="5953" w:type="dxa"/>
          </w:tcPr>
          <w:p w14:paraId="340BBA7C" w14:textId="3BF71192" w:rsidR="00D839B9" w:rsidRPr="00CC4BBB" w:rsidRDefault="00D839B9" w:rsidP="00D839B9">
            <w:pPr>
              <w:pStyle w:val="MTTableText"/>
            </w:pPr>
            <w:r w:rsidRPr="00CC4BBB">
              <w:t>semi-gantry car</w:t>
            </w:r>
          </w:p>
        </w:tc>
      </w:tr>
      <w:tr w:rsidR="00CC4BBB" w:rsidRPr="00CC4BBB" w14:paraId="5C7BE768" w14:textId="77777777" w:rsidTr="00D839B9">
        <w:tc>
          <w:tcPr>
            <w:tcW w:w="3544" w:type="dxa"/>
          </w:tcPr>
          <w:p w14:paraId="6A8920BD" w14:textId="77777777" w:rsidR="00D839B9" w:rsidRPr="00CC4BBB" w:rsidRDefault="00D839B9" w:rsidP="00D839B9">
            <w:pPr>
              <w:pStyle w:val="MTTableText"/>
            </w:pPr>
            <w:r w:rsidRPr="00CC4BBB">
              <w:t>Carrying capacity</w:t>
            </w:r>
          </w:p>
        </w:tc>
        <w:tc>
          <w:tcPr>
            <w:tcW w:w="5953" w:type="dxa"/>
          </w:tcPr>
          <w:p w14:paraId="29B9EB12" w14:textId="7A0A8498" w:rsidR="00D839B9" w:rsidRPr="00CC4BBB" w:rsidRDefault="00B659F8" w:rsidP="00D839B9">
            <w:pPr>
              <w:pStyle w:val="MTTableText"/>
            </w:pPr>
            <w:r w:rsidRPr="00CC4BBB">
              <w:t>Approx. 70 t (trough + cover + content + Stopper rod)</w:t>
            </w:r>
          </w:p>
        </w:tc>
      </w:tr>
      <w:tr w:rsidR="00CC4BBB" w:rsidRPr="00CC4BBB" w14:paraId="52A301BF" w14:textId="77777777" w:rsidTr="00D839B9">
        <w:tc>
          <w:tcPr>
            <w:tcW w:w="3544" w:type="dxa"/>
          </w:tcPr>
          <w:p w14:paraId="186960C4" w14:textId="77777777" w:rsidR="00D839B9" w:rsidRPr="00CC4BBB" w:rsidRDefault="00D839B9" w:rsidP="00D839B9">
            <w:pPr>
              <w:pStyle w:val="MTTableText"/>
            </w:pPr>
            <w:r w:rsidRPr="00CC4BBB">
              <w:t>Drive:</w:t>
            </w:r>
          </w:p>
        </w:tc>
        <w:tc>
          <w:tcPr>
            <w:tcW w:w="5953" w:type="dxa"/>
          </w:tcPr>
          <w:p w14:paraId="1DB20CD5" w14:textId="77777777" w:rsidR="00D839B9" w:rsidRPr="00CC4BBB" w:rsidRDefault="00D839B9" w:rsidP="00D839B9">
            <w:pPr>
              <w:pStyle w:val="MTTableText"/>
            </w:pPr>
          </w:p>
        </w:tc>
      </w:tr>
      <w:tr w:rsidR="00CC4BBB" w:rsidRPr="00CC4BBB" w14:paraId="7D450C87" w14:textId="77777777" w:rsidTr="00D839B9">
        <w:tc>
          <w:tcPr>
            <w:tcW w:w="3544" w:type="dxa"/>
          </w:tcPr>
          <w:p w14:paraId="5286E955" w14:textId="77777777" w:rsidR="00D839B9" w:rsidRPr="00CC4BBB" w:rsidRDefault="00D839B9" w:rsidP="00D839B9">
            <w:pPr>
              <w:pStyle w:val="MTTableIndent"/>
            </w:pPr>
            <w:r w:rsidRPr="00CC4BBB">
              <w:t>traveling</w:t>
            </w:r>
          </w:p>
        </w:tc>
        <w:tc>
          <w:tcPr>
            <w:tcW w:w="5953" w:type="dxa"/>
          </w:tcPr>
          <w:p w14:paraId="1CB23FC4" w14:textId="77777777" w:rsidR="00D839B9" w:rsidRPr="00CC4BBB" w:rsidRDefault="00D839B9" w:rsidP="00D839B9">
            <w:pPr>
              <w:pStyle w:val="MTTableText"/>
              <w:rPr>
                <w:lang w:val="nb-NO"/>
              </w:rPr>
            </w:pPr>
            <w:r w:rsidRPr="00CC4BBB">
              <w:t>hydraulic</w:t>
            </w:r>
          </w:p>
        </w:tc>
      </w:tr>
      <w:tr w:rsidR="00CC4BBB" w:rsidRPr="00CC4BBB" w14:paraId="3CCE65B7" w14:textId="77777777" w:rsidTr="00D839B9">
        <w:tc>
          <w:tcPr>
            <w:tcW w:w="3544" w:type="dxa"/>
          </w:tcPr>
          <w:p w14:paraId="5CFE9E70" w14:textId="77777777" w:rsidR="00D839B9" w:rsidRPr="00CC4BBB" w:rsidRDefault="00D839B9" w:rsidP="00D839B9">
            <w:pPr>
              <w:pStyle w:val="MTTableIndent"/>
            </w:pPr>
            <w:r w:rsidRPr="00CC4BBB">
              <w:t>lifting</w:t>
            </w:r>
          </w:p>
        </w:tc>
        <w:tc>
          <w:tcPr>
            <w:tcW w:w="5953" w:type="dxa"/>
          </w:tcPr>
          <w:p w14:paraId="2F111138" w14:textId="77777777" w:rsidR="00D839B9" w:rsidRPr="00CC4BBB" w:rsidRDefault="00D839B9" w:rsidP="00D839B9">
            <w:pPr>
              <w:pStyle w:val="MTTableText"/>
              <w:rPr>
                <w:lang w:val="nb-NO"/>
              </w:rPr>
            </w:pPr>
            <w:r w:rsidRPr="00CC4BBB">
              <w:t>hydraulic</w:t>
            </w:r>
          </w:p>
        </w:tc>
      </w:tr>
      <w:tr w:rsidR="00CC4BBB" w:rsidRPr="00CC4BBB" w14:paraId="64EC2CB7" w14:textId="77777777" w:rsidTr="00D839B9">
        <w:tc>
          <w:tcPr>
            <w:tcW w:w="3544" w:type="dxa"/>
          </w:tcPr>
          <w:p w14:paraId="5520E530" w14:textId="77777777" w:rsidR="00D839B9" w:rsidRPr="00CC4BBB" w:rsidRDefault="00D839B9" w:rsidP="00D839B9">
            <w:pPr>
              <w:pStyle w:val="MTTableIndent"/>
            </w:pPr>
            <w:r w:rsidRPr="00CC4BBB">
              <w:t>adjusting</w:t>
            </w:r>
          </w:p>
        </w:tc>
        <w:tc>
          <w:tcPr>
            <w:tcW w:w="5953" w:type="dxa"/>
          </w:tcPr>
          <w:p w14:paraId="6A0535C1" w14:textId="77777777" w:rsidR="00D839B9" w:rsidRPr="00CC4BBB" w:rsidRDefault="00D839B9" w:rsidP="00D839B9">
            <w:pPr>
              <w:pStyle w:val="MTTableText"/>
              <w:rPr>
                <w:lang w:val="nb-NO"/>
              </w:rPr>
            </w:pPr>
            <w:r w:rsidRPr="00CC4BBB">
              <w:t>hydraulic</w:t>
            </w:r>
          </w:p>
        </w:tc>
      </w:tr>
      <w:tr w:rsidR="00CC4BBB" w:rsidRPr="00CC4BBB" w14:paraId="5D91E48F" w14:textId="77777777" w:rsidTr="00D839B9">
        <w:tc>
          <w:tcPr>
            <w:tcW w:w="3544" w:type="dxa"/>
          </w:tcPr>
          <w:p w14:paraId="537C4F22" w14:textId="77777777" w:rsidR="00D839B9" w:rsidRPr="00CC4BBB" w:rsidRDefault="00D839B9" w:rsidP="00D839B9">
            <w:pPr>
              <w:pStyle w:val="MTTableText"/>
            </w:pPr>
            <w:r w:rsidRPr="00CC4BBB">
              <w:t>Speeds:</w:t>
            </w:r>
          </w:p>
        </w:tc>
        <w:tc>
          <w:tcPr>
            <w:tcW w:w="5953" w:type="dxa"/>
          </w:tcPr>
          <w:p w14:paraId="62F49F58" w14:textId="77777777" w:rsidR="00D839B9" w:rsidRPr="00CC4BBB" w:rsidRDefault="00D839B9" w:rsidP="00D839B9">
            <w:pPr>
              <w:pStyle w:val="MTTableText"/>
              <w:rPr>
                <w:lang w:val="fr-FR"/>
              </w:rPr>
            </w:pPr>
          </w:p>
        </w:tc>
      </w:tr>
      <w:tr w:rsidR="00CC4BBB" w:rsidRPr="00CC4BBB" w14:paraId="2A2443EC" w14:textId="77777777" w:rsidTr="00D839B9">
        <w:tc>
          <w:tcPr>
            <w:tcW w:w="3544" w:type="dxa"/>
          </w:tcPr>
          <w:p w14:paraId="40FA29E0" w14:textId="77777777" w:rsidR="00D839B9" w:rsidRPr="00CC4BBB" w:rsidRDefault="00D839B9" w:rsidP="00D839B9">
            <w:pPr>
              <w:pStyle w:val="MTTableIndent"/>
            </w:pPr>
            <w:r w:rsidRPr="00CC4BBB">
              <w:t>Traveling / positioning</w:t>
            </w:r>
          </w:p>
        </w:tc>
        <w:tc>
          <w:tcPr>
            <w:tcW w:w="5953" w:type="dxa"/>
          </w:tcPr>
          <w:p w14:paraId="58254DBE" w14:textId="77777777" w:rsidR="00D839B9" w:rsidRPr="00CC4BBB" w:rsidRDefault="00D839B9" w:rsidP="00D839B9">
            <w:pPr>
              <w:pStyle w:val="MTTableText"/>
              <w:rPr>
                <w:lang w:val="fr-FR"/>
              </w:rPr>
            </w:pPr>
            <w:r w:rsidRPr="00CC4BBB">
              <w:rPr>
                <w:lang w:val="nb-NO"/>
              </w:rPr>
              <w:t>20 m/min / 1.2 m/min</w:t>
            </w:r>
          </w:p>
        </w:tc>
      </w:tr>
      <w:tr w:rsidR="00CC4BBB" w:rsidRPr="00CC4BBB" w14:paraId="09B5296D" w14:textId="77777777" w:rsidTr="00D839B9">
        <w:tc>
          <w:tcPr>
            <w:tcW w:w="3544" w:type="dxa"/>
          </w:tcPr>
          <w:p w14:paraId="4C4E7CAA" w14:textId="77777777" w:rsidR="00D839B9" w:rsidRPr="00CC4BBB" w:rsidRDefault="00D839B9" w:rsidP="00D839B9">
            <w:pPr>
              <w:pStyle w:val="MTTableIndent"/>
            </w:pPr>
            <w:r w:rsidRPr="00CC4BBB">
              <w:t>lifting</w:t>
            </w:r>
          </w:p>
        </w:tc>
        <w:tc>
          <w:tcPr>
            <w:tcW w:w="5953" w:type="dxa"/>
          </w:tcPr>
          <w:p w14:paraId="7A116DFB" w14:textId="77777777" w:rsidR="00D839B9" w:rsidRPr="00CC4BBB" w:rsidRDefault="00D839B9" w:rsidP="00D839B9">
            <w:pPr>
              <w:pStyle w:val="MTTableText"/>
              <w:rPr>
                <w:lang w:val="fr-FR"/>
              </w:rPr>
            </w:pPr>
            <w:r w:rsidRPr="00CC4BBB">
              <w:rPr>
                <w:lang w:val="nb-NO"/>
              </w:rPr>
              <w:t xml:space="preserve">30 mm/sec </w:t>
            </w:r>
          </w:p>
        </w:tc>
      </w:tr>
      <w:tr w:rsidR="00CC4BBB" w:rsidRPr="00CC4BBB" w14:paraId="32C8443D" w14:textId="77777777" w:rsidTr="00D839B9">
        <w:tc>
          <w:tcPr>
            <w:tcW w:w="3544" w:type="dxa"/>
          </w:tcPr>
          <w:p w14:paraId="0602FC2A" w14:textId="77777777" w:rsidR="00D839B9" w:rsidRPr="00CC4BBB" w:rsidRDefault="00D839B9" w:rsidP="00D839B9">
            <w:pPr>
              <w:pStyle w:val="MTTableIndent"/>
            </w:pPr>
            <w:r w:rsidRPr="00CC4BBB">
              <w:t>adjusting</w:t>
            </w:r>
          </w:p>
        </w:tc>
        <w:tc>
          <w:tcPr>
            <w:tcW w:w="5953" w:type="dxa"/>
          </w:tcPr>
          <w:p w14:paraId="3B908843" w14:textId="77777777" w:rsidR="00D839B9" w:rsidRPr="00CC4BBB" w:rsidRDefault="00D839B9" w:rsidP="00D839B9">
            <w:pPr>
              <w:pStyle w:val="MTTableText"/>
              <w:rPr>
                <w:lang w:val="fr-FR"/>
              </w:rPr>
            </w:pPr>
            <w:r w:rsidRPr="00CC4BBB">
              <w:rPr>
                <w:lang w:val="fr-FR"/>
              </w:rPr>
              <w:t>5 mm/sec</w:t>
            </w:r>
          </w:p>
        </w:tc>
      </w:tr>
      <w:tr w:rsidR="00CC4BBB" w:rsidRPr="00CC4BBB" w14:paraId="63EB7301" w14:textId="77777777" w:rsidTr="00D839B9">
        <w:tc>
          <w:tcPr>
            <w:tcW w:w="3544" w:type="dxa"/>
          </w:tcPr>
          <w:p w14:paraId="47EEA017" w14:textId="77777777" w:rsidR="00D839B9" w:rsidRPr="00CC4BBB" w:rsidRDefault="00D839B9" w:rsidP="00D839B9">
            <w:pPr>
              <w:pStyle w:val="MTTableText"/>
            </w:pPr>
            <w:r w:rsidRPr="00CC4BBB">
              <w:t>Distances:</w:t>
            </w:r>
          </w:p>
        </w:tc>
        <w:tc>
          <w:tcPr>
            <w:tcW w:w="5953" w:type="dxa"/>
          </w:tcPr>
          <w:p w14:paraId="28807A95" w14:textId="77777777" w:rsidR="00D839B9" w:rsidRPr="00CC4BBB" w:rsidRDefault="00D839B9" w:rsidP="00D839B9">
            <w:pPr>
              <w:pStyle w:val="MTTableText"/>
            </w:pPr>
          </w:p>
        </w:tc>
      </w:tr>
      <w:tr w:rsidR="00CC4BBB" w:rsidRPr="00CC4BBB" w14:paraId="2496485E" w14:textId="77777777" w:rsidTr="00D839B9">
        <w:tc>
          <w:tcPr>
            <w:tcW w:w="3544" w:type="dxa"/>
          </w:tcPr>
          <w:p w14:paraId="5AA7D523" w14:textId="77777777" w:rsidR="00D839B9" w:rsidRPr="00CC4BBB" w:rsidRDefault="00D839B9" w:rsidP="00D839B9">
            <w:pPr>
              <w:pStyle w:val="MTTableIndent"/>
            </w:pPr>
            <w:r w:rsidRPr="00CC4BBB">
              <w:t>lifting</w:t>
            </w:r>
          </w:p>
        </w:tc>
        <w:tc>
          <w:tcPr>
            <w:tcW w:w="5953" w:type="dxa"/>
          </w:tcPr>
          <w:p w14:paraId="73A88F81" w14:textId="77777777" w:rsidR="00D839B9" w:rsidRPr="00CC4BBB" w:rsidRDefault="00D839B9" w:rsidP="00D839B9">
            <w:pPr>
              <w:pStyle w:val="MTTableText"/>
            </w:pPr>
            <w:r w:rsidRPr="00CC4BBB">
              <w:t>600 mm</w:t>
            </w:r>
          </w:p>
        </w:tc>
      </w:tr>
      <w:tr w:rsidR="00CC4BBB" w:rsidRPr="00CC4BBB" w14:paraId="22E496A3" w14:textId="77777777" w:rsidTr="00D839B9">
        <w:tc>
          <w:tcPr>
            <w:tcW w:w="3544" w:type="dxa"/>
          </w:tcPr>
          <w:p w14:paraId="34630568" w14:textId="77777777" w:rsidR="00D839B9" w:rsidRPr="00CC4BBB" w:rsidRDefault="00D839B9" w:rsidP="00D839B9">
            <w:pPr>
              <w:pStyle w:val="MTTableIndent"/>
            </w:pPr>
            <w:r w:rsidRPr="00CC4BBB">
              <w:t>adjusting</w:t>
            </w:r>
          </w:p>
        </w:tc>
        <w:tc>
          <w:tcPr>
            <w:tcW w:w="5953" w:type="dxa"/>
          </w:tcPr>
          <w:p w14:paraId="55D336A7" w14:textId="77777777" w:rsidR="00D839B9" w:rsidRPr="00CC4BBB" w:rsidRDefault="00D839B9" w:rsidP="00D839B9">
            <w:pPr>
              <w:pStyle w:val="MTTableText"/>
            </w:pPr>
            <w:r w:rsidRPr="00CC4BBB">
              <w:t>± 75 mm</w:t>
            </w:r>
          </w:p>
        </w:tc>
      </w:tr>
      <w:tr w:rsidR="00CC4BBB" w:rsidRPr="00CC4BBB" w14:paraId="0A9C256F" w14:textId="77777777" w:rsidTr="00D839B9">
        <w:tc>
          <w:tcPr>
            <w:tcW w:w="3544" w:type="dxa"/>
          </w:tcPr>
          <w:p w14:paraId="3673A942" w14:textId="77777777" w:rsidR="00D839B9" w:rsidRPr="00CC4BBB" w:rsidRDefault="00D839B9" w:rsidP="00D839B9">
            <w:pPr>
              <w:pStyle w:val="MTTableText"/>
            </w:pPr>
            <w:r w:rsidRPr="00CC4BBB">
              <w:t>Tundish weighing</w:t>
            </w:r>
          </w:p>
        </w:tc>
        <w:tc>
          <w:tcPr>
            <w:tcW w:w="5953" w:type="dxa"/>
          </w:tcPr>
          <w:p w14:paraId="0E310BBE" w14:textId="77777777" w:rsidR="00D839B9" w:rsidRPr="00CC4BBB" w:rsidRDefault="00D839B9" w:rsidP="00D839B9">
            <w:pPr>
              <w:pStyle w:val="MTTableText"/>
            </w:pPr>
            <w:r w:rsidRPr="00CC4BBB">
              <w:t xml:space="preserve">weighing beams </w:t>
            </w:r>
          </w:p>
        </w:tc>
      </w:tr>
      <w:tr w:rsidR="00D839B9" w:rsidRPr="00CC4BBB" w14:paraId="5C90B4AD" w14:textId="77777777" w:rsidTr="00D839B9">
        <w:tc>
          <w:tcPr>
            <w:tcW w:w="3544" w:type="dxa"/>
          </w:tcPr>
          <w:p w14:paraId="2354C9A6" w14:textId="77777777" w:rsidR="00D839B9" w:rsidRPr="00CC4BBB" w:rsidRDefault="00D839B9" w:rsidP="00D839B9">
            <w:pPr>
              <w:pStyle w:val="MTTableText"/>
            </w:pPr>
            <w:r w:rsidRPr="00CC4BBB">
              <w:t>Utilities and power supply</w:t>
            </w:r>
          </w:p>
        </w:tc>
        <w:tc>
          <w:tcPr>
            <w:tcW w:w="5953" w:type="dxa"/>
          </w:tcPr>
          <w:p w14:paraId="06C8B33C" w14:textId="77777777" w:rsidR="00D839B9" w:rsidRPr="00CC4BBB" w:rsidRDefault="00D839B9" w:rsidP="00D839B9">
            <w:pPr>
              <w:pStyle w:val="MTTableText"/>
            </w:pPr>
            <w:r w:rsidRPr="00CC4BBB">
              <w:t>drag chain</w:t>
            </w:r>
          </w:p>
        </w:tc>
      </w:tr>
    </w:tbl>
    <w:p w14:paraId="36702D4F" w14:textId="77777777" w:rsidR="00D839B9" w:rsidRPr="00CC4BBB" w:rsidRDefault="00D839B9" w:rsidP="00D839B9">
      <w:pPr>
        <w:pStyle w:val="MTStandard"/>
      </w:pPr>
    </w:p>
    <w:p w14:paraId="08870F16" w14:textId="77777777" w:rsidR="00D839B9" w:rsidRPr="00CC4BBB" w:rsidRDefault="00D839B9" w:rsidP="00D839B9">
      <w:pPr>
        <w:pStyle w:val="MTStandard"/>
      </w:pPr>
      <w:r w:rsidRPr="00CC4BBB">
        <w:br w:type="page"/>
      </w:r>
    </w:p>
    <w:p w14:paraId="405A7B3C" w14:textId="77777777" w:rsidR="00D839B9" w:rsidRPr="00CC4BBB" w:rsidRDefault="00D839B9" w:rsidP="00D839B9">
      <w:pPr>
        <w:pStyle w:val="MTHeading"/>
      </w:pPr>
      <w:r w:rsidRPr="00CC4BBB">
        <w:lastRenderedPageBreak/>
        <w:t>Functional Description</w:t>
      </w:r>
    </w:p>
    <w:p w14:paraId="6A368822" w14:textId="77777777" w:rsidR="00D839B9" w:rsidRPr="00CC4BBB" w:rsidRDefault="00D839B9" w:rsidP="00D839B9">
      <w:pPr>
        <w:pStyle w:val="MTStandard"/>
      </w:pPr>
      <w:r w:rsidRPr="00CC4BBB">
        <w:t>The tundish car serves for transporting the tundishes to the various locations on the casting floor.  Once a tundish is placed in the saddles of the tundish car, it can be transported to and from the casting position</w:t>
      </w:r>
      <w:r w:rsidRPr="00CC4BBB">
        <w:rPr>
          <w:vanish/>
        </w:rPr>
        <w:t xml:space="preserve"> </w:t>
      </w:r>
      <w:r w:rsidRPr="00CC4BBB">
        <w:t>and preheating position. The tundish car features lifting and lowering of the tundish to facilitate placement of the submerged entry nozzle (SEN) into the mold at the casting position. For positioning of the SEN in the mold, an adjusting device is provided on each car.</w:t>
      </w:r>
    </w:p>
    <w:p w14:paraId="49116A4D" w14:textId="77777777" w:rsidR="00D839B9" w:rsidRPr="00CC4BBB" w:rsidRDefault="00D839B9" w:rsidP="00D839B9">
      <w:pPr>
        <w:pStyle w:val="MTStandard"/>
      </w:pPr>
      <w:r w:rsidRPr="00CC4BBB">
        <w:t>Manipulation of tundish trough is accomplished by means of bay crane.</w:t>
      </w:r>
    </w:p>
    <w:p w14:paraId="3C27DFAB" w14:textId="77777777" w:rsidR="00D839B9" w:rsidRPr="00CC4BBB" w:rsidRDefault="00D839B9" w:rsidP="00D839B9">
      <w:pPr>
        <w:pStyle w:val="MTHeading"/>
      </w:pPr>
      <w:r w:rsidRPr="00CC4BBB">
        <w:t>Main Components</w:t>
      </w:r>
    </w:p>
    <w:p w14:paraId="60BC78D6" w14:textId="77777777" w:rsidR="00D839B9" w:rsidRPr="00CC4BBB" w:rsidRDefault="00D839B9" w:rsidP="00D839B9">
      <w:pPr>
        <w:pStyle w:val="MTBulletIndent"/>
      </w:pPr>
      <w:r w:rsidRPr="00CC4BBB">
        <w:t xml:space="preserve">Travelling frame </w:t>
      </w:r>
    </w:p>
    <w:p w14:paraId="3974A227" w14:textId="77777777" w:rsidR="00D839B9" w:rsidRPr="00CC4BBB" w:rsidRDefault="00D839B9" w:rsidP="00D839B9">
      <w:pPr>
        <w:pStyle w:val="MTBulletIndent"/>
      </w:pPr>
      <w:r w:rsidRPr="00CC4BBB">
        <w:t>Drive unit</w:t>
      </w:r>
    </w:p>
    <w:p w14:paraId="4A7D8809" w14:textId="77777777" w:rsidR="00D839B9" w:rsidRPr="00CC4BBB" w:rsidRDefault="00D839B9" w:rsidP="00D839B9">
      <w:pPr>
        <w:pStyle w:val="MTBulletIndent"/>
      </w:pPr>
      <w:r w:rsidRPr="00CC4BBB">
        <w:t xml:space="preserve">Lifting device incl. position transducer </w:t>
      </w:r>
    </w:p>
    <w:p w14:paraId="4CD8A141" w14:textId="77777777" w:rsidR="00D839B9" w:rsidRPr="00CC4BBB" w:rsidRDefault="00D839B9" w:rsidP="00D839B9">
      <w:pPr>
        <w:pStyle w:val="MTBulletIndent"/>
      </w:pPr>
      <w:r w:rsidRPr="00CC4BBB">
        <w:t>Adjusting device</w:t>
      </w:r>
    </w:p>
    <w:p w14:paraId="2DAF083E" w14:textId="77777777" w:rsidR="00D839B9" w:rsidRPr="00CC4BBB" w:rsidRDefault="00D839B9" w:rsidP="00D839B9">
      <w:pPr>
        <w:pStyle w:val="MTBulletIndent"/>
      </w:pPr>
      <w:r w:rsidRPr="00CC4BBB">
        <w:t xml:space="preserve">Weighing beams </w:t>
      </w:r>
    </w:p>
    <w:p w14:paraId="2EDBECE5" w14:textId="77777777" w:rsidR="00D839B9" w:rsidRPr="00CC4BBB" w:rsidRDefault="00D839B9" w:rsidP="00D839B9">
      <w:pPr>
        <w:pStyle w:val="MTBulletIndent"/>
      </w:pPr>
      <w:r w:rsidRPr="00CC4BBB">
        <w:t xml:space="preserve">Covers and platforms </w:t>
      </w:r>
    </w:p>
    <w:p w14:paraId="461BD3C6" w14:textId="77777777" w:rsidR="00D839B9" w:rsidRPr="00CC4BBB" w:rsidRDefault="00D839B9" w:rsidP="00D839B9">
      <w:pPr>
        <w:pStyle w:val="MTBulletIndent"/>
      </w:pPr>
      <w:r w:rsidRPr="00CC4BBB">
        <w:t>Power track</w:t>
      </w:r>
    </w:p>
    <w:p w14:paraId="349830D1" w14:textId="26059832" w:rsidR="00D839B9" w:rsidRPr="00CC4BBB" w:rsidRDefault="00AB5B2E" w:rsidP="00D839B9">
      <w:pPr>
        <w:pStyle w:val="MTBulletIndent"/>
      </w:pPr>
      <w:r w:rsidRPr="00CC4BBB">
        <w:t>Machine attached</w:t>
      </w:r>
      <w:r w:rsidR="00D839B9" w:rsidRPr="00CC4BBB">
        <w:t xml:space="preserve"> piping</w:t>
      </w:r>
    </w:p>
    <w:p w14:paraId="3FAC6A64" w14:textId="3F4AE82A" w:rsidR="00E56A75" w:rsidRPr="00CC4BBB" w:rsidRDefault="00E56A75" w:rsidP="00D839B9">
      <w:pPr>
        <w:pStyle w:val="MTBulletIndent"/>
      </w:pPr>
      <w:r w:rsidRPr="00CC4BBB">
        <w:t>Limit switch arrangement</w:t>
      </w:r>
    </w:p>
    <w:p w14:paraId="4D958C41" w14:textId="77777777" w:rsidR="00D839B9" w:rsidRPr="00CC4BBB" w:rsidRDefault="00D839B9" w:rsidP="00D839B9">
      <w:pPr>
        <w:pStyle w:val="MTBulletIndent"/>
      </w:pPr>
      <w:r w:rsidRPr="00CC4BBB">
        <w:t>Ducting for mold dedusting</w:t>
      </w:r>
    </w:p>
    <w:p w14:paraId="7D327AA4" w14:textId="77777777" w:rsidR="00D839B9" w:rsidRPr="00CC4BBB" w:rsidRDefault="00D839B9" w:rsidP="00D839B9">
      <w:pPr>
        <w:pStyle w:val="MTHeading"/>
      </w:pPr>
      <w:r w:rsidRPr="00CC4BBB">
        <w:t>Main Characteristics</w:t>
      </w:r>
    </w:p>
    <w:p w14:paraId="1497EE66" w14:textId="77777777" w:rsidR="00D839B9" w:rsidRPr="00CC4BBB" w:rsidRDefault="00D839B9" w:rsidP="00D839B9">
      <w:pPr>
        <w:pStyle w:val="MTBulletIndent"/>
      </w:pPr>
      <w:r w:rsidRPr="00CC4BBB">
        <w:t>Hydraulic travelling, lifting and adjusting</w:t>
      </w:r>
    </w:p>
    <w:p w14:paraId="366BD162" w14:textId="47DD5EF6" w:rsidR="00E56A75" w:rsidRPr="00CC4BBB" w:rsidRDefault="00D839B9" w:rsidP="008411DF">
      <w:pPr>
        <w:pStyle w:val="MTBulletIndent"/>
      </w:pPr>
      <w:r w:rsidRPr="00CC4BBB">
        <w:t xml:space="preserve">Elevated track on operator side </w:t>
      </w:r>
    </w:p>
    <w:p w14:paraId="1290D950" w14:textId="441BD47C" w:rsidR="00E56A75" w:rsidRPr="00CC4BBB" w:rsidRDefault="00E56A75" w:rsidP="008411DF">
      <w:pPr>
        <w:pStyle w:val="MTBulletIndent"/>
      </w:pPr>
      <w:r w:rsidRPr="00CC4BBB">
        <w:t>Statically determined three-point support for trough</w:t>
      </w:r>
    </w:p>
    <w:p w14:paraId="079BF014" w14:textId="77777777" w:rsidR="00D839B9" w:rsidRPr="00CC4BBB" w:rsidRDefault="00D839B9" w:rsidP="00D839B9">
      <w:pPr>
        <w:pStyle w:val="MTHeading"/>
      </w:pPr>
      <w:r w:rsidRPr="00CC4BBB">
        <w:t>Advantage of Design</w:t>
      </w:r>
    </w:p>
    <w:p w14:paraId="0455D39C" w14:textId="700F4055" w:rsidR="00D839B9" w:rsidRPr="00CC4BBB" w:rsidRDefault="00D839B9" w:rsidP="00D839B9">
      <w:pPr>
        <w:pStyle w:val="MTBulletIndent"/>
      </w:pPr>
      <w:r w:rsidRPr="00CC4BBB">
        <w:t xml:space="preserve">Good accessibility due to semi-gantry design </w:t>
      </w:r>
    </w:p>
    <w:p w14:paraId="03DC4C25" w14:textId="77777777" w:rsidR="00D839B9" w:rsidRPr="00CC4BBB" w:rsidRDefault="00D839B9" w:rsidP="00D839B9">
      <w:pPr>
        <w:pStyle w:val="MTBulletIndent"/>
      </w:pPr>
      <w:r w:rsidRPr="00CC4BBB">
        <w:t>Protection of mold caster operator against steel splashes by top cover</w:t>
      </w:r>
    </w:p>
    <w:p w14:paraId="3561D06E" w14:textId="77777777" w:rsidR="00D839B9" w:rsidRPr="00CC4BBB" w:rsidRDefault="00D839B9" w:rsidP="00D839B9">
      <w:pPr>
        <w:pStyle w:val="MTBulletIndent"/>
      </w:pPr>
      <w:r w:rsidRPr="00CC4BBB">
        <w:t>Exchange of position transducer without disassembling of lifting device.</w:t>
      </w:r>
    </w:p>
    <w:p w14:paraId="0485CD27" w14:textId="77777777" w:rsidR="00D839B9" w:rsidRPr="00CC4BBB" w:rsidRDefault="00D839B9" w:rsidP="00D839B9">
      <w:pPr>
        <w:pStyle w:val="MTStandard"/>
      </w:pPr>
    </w:p>
    <w:p w14:paraId="1C1C05B2" w14:textId="77777777" w:rsidR="00D839B9" w:rsidRPr="00CC4BBB" w:rsidRDefault="00D839B9" w:rsidP="00D839B9">
      <w:pPr>
        <w:pStyle w:val="MTStandard"/>
      </w:pPr>
    </w:p>
    <w:p w14:paraId="7A133DCD" w14:textId="77777777" w:rsidR="00D839B9" w:rsidRPr="00CC4BBB" w:rsidRDefault="00D839B9" w:rsidP="00D839B9">
      <w:pPr>
        <w:pStyle w:val="MTStandard"/>
      </w:pPr>
      <w:r w:rsidRPr="00CC4BBB">
        <w:br w:type="page"/>
      </w:r>
    </w:p>
    <w:p w14:paraId="4F36CDE5" w14:textId="77777777" w:rsidR="00D839B9" w:rsidRPr="00CC4BBB" w:rsidRDefault="00D839B9" w:rsidP="00D839B9">
      <w:pPr>
        <w:pStyle w:val="MTHeading"/>
      </w:pPr>
      <w:r w:rsidRPr="00CC4BBB">
        <w:lastRenderedPageBreak/>
        <w:t>Reference Drawing CB.22.1A Tundish car semi gantry 1-strand</w:t>
      </w:r>
    </w:p>
    <w:p w14:paraId="7221B2A3" w14:textId="77777777" w:rsidR="00512E02" w:rsidRPr="00CC4BBB" w:rsidRDefault="00512E02" w:rsidP="00D839B9">
      <w:pPr>
        <w:pStyle w:val="MTStandard"/>
        <w:jc w:val="center"/>
        <w:rPr>
          <w:noProof/>
        </w:rPr>
      </w:pPr>
      <w:r w:rsidRPr="00CC4BBB">
        <w:rPr>
          <w:noProof/>
        </w:rPr>
        <w:drawing>
          <wp:inline distT="0" distB="0" distL="0" distR="0" wp14:anchorId="30B4A1BD" wp14:editId="30443C4A">
            <wp:extent cx="4726547" cy="3744933"/>
            <wp:effectExtent l="0" t="0" r="0" b="8255"/>
            <wp:docPr id="43026" name="Picture 43026" descr="A picture containing to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26" name="CB.22.1A_Tundish_car_semi_gantry_1_strand_1_in GR.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729201" cy="3747036"/>
                    </a:xfrm>
                    <a:prstGeom prst="rect">
                      <a:avLst/>
                    </a:prstGeom>
                  </pic:spPr>
                </pic:pic>
              </a:graphicData>
            </a:graphic>
          </wp:inline>
        </w:drawing>
      </w:r>
      <w:r w:rsidRPr="00CC4BBB">
        <w:rPr>
          <w:noProof/>
        </w:rPr>
        <w:drawing>
          <wp:inline distT="0" distB="0" distL="0" distR="0" wp14:anchorId="22233B67" wp14:editId="3AB85957">
            <wp:extent cx="4404574" cy="3924677"/>
            <wp:effectExtent l="0" t="0" r="0" b="0"/>
            <wp:docPr id="43038" name="Picture 43038" descr="A picture containing toy, traffic, light, tru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38" name="CB.22.1A_Tundish_car_semi_gantry_1_strand_2_in GR.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416494" cy="3935298"/>
                    </a:xfrm>
                    <a:prstGeom prst="rect">
                      <a:avLst/>
                    </a:prstGeom>
                  </pic:spPr>
                </pic:pic>
              </a:graphicData>
            </a:graphic>
          </wp:inline>
        </w:drawing>
      </w:r>
    </w:p>
    <w:p w14:paraId="08210513" w14:textId="77777777" w:rsidR="00512E02" w:rsidRPr="00CC4BBB" w:rsidRDefault="00512E02" w:rsidP="00512E02">
      <w:pPr>
        <w:pStyle w:val="MTStandard"/>
        <w:jc w:val="center"/>
      </w:pPr>
      <w:r w:rsidRPr="00CC4BBB">
        <w:t>-Typical sketch for reference only-</w:t>
      </w:r>
    </w:p>
    <w:p w14:paraId="527D5EB9" w14:textId="77777777" w:rsidR="00D839B9" w:rsidRPr="00CC4BBB" w:rsidRDefault="00D839B9" w:rsidP="00D839B9">
      <w:pPr>
        <w:pStyle w:val="MTStandard"/>
        <w:rPr>
          <w:vanish/>
        </w:rPr>
      </w:pPr>
      <w:r w:rsidRPr="00CC4BBB">
        <w:rPr>
          <w:vanish/>
        </w:rPr>
        <w:lastRenderedPageBreak/>
        <w:br w:type="page"/>
      </w:r>
      <w:bookmarkStart w:id="225" w:name="_Toc515935426"/>
      <w:bookmarkStart w:id="226" w:name="_Toc531693494"/>
      <w:bookmarkStart w:id="227" w:name="_Toc2131683"/>
      <w:bookmarkStart w:id="228" w:name="_Toc17712332"/>
      <w:bookmarkStart w:id="229" w:name="_Toc102895157"/>
      <w:bookmarkStart w:id="230" w:name="_Toc234816040"/>
      <w:bookmarkStart w:id="231" w:name="_Toc240791131"/>
      <w:bookmarkStart w:id="232" w:name="_Toc362671907"/>
      <w:bookmarkStart w:id="233" w:name="_Toc362681348"/>
      <w:bookmarkStart w:id="234" w:name="_Toc362856589"/>
      <w:bookmarkStart w:id="235" w:name="_Toc363527121"/>
      <w:bookmarkStart w:id="236" w:name="_Toc382729509"/>
      <w:bookmarkStart w:id="237" w:name="_Toc382810469"/>
      <w:bookmarkStart w:id="238" w:name="_Toc386506862"/>
      <w:bookmarkStart w:id="239" w:name="_Toc396711412"/>
      <w:bookmarkStart w:id="240" w:name="_Toc398980866"/>
      <w:bookmarkStart w:id="241" w:name="_Toc401018174"/>
      <w:bookmarkStart w:id="242" w:name="_Toc421512154"/>
      <w:bookmarkStart w:id="243" w:name="_Toc434663159"/>
      <w:bookmarkStart w:id="244" w:name="_Toc437224992"/>
      <w:bookmarkStart w:id="245" w:name="_Toc440974496"/>
      <w:bookmarkStart w:id="246" w:name="_Toc443211913"/>
      <w:bookmarkStart w:id="247" w:name="_Toc444941602"/>
      <w:bookmarkStart w:id="248" w:name="_Toc445797020"/>
      <w:bookmarkStart w:id="249" w:name="_Toc454011014"/>
      <w:bookmarkStart w:id="250" w:name="_Toc498691520"/>
      <w:bookmarkStart w:id="251" w:name="_Toc505070718"/>
      <w:bookmarkStart w:id="252" w:name="_Toc507832502"/>
    </w:p>
    <w:p w14:paraId="2EA7C63C" w14:textId="39023479" w:rsidR="00D839B9" w:rsidRPr="00CC4BBB" w:rsidRDefault="00D839B9" w:rsidP="00D839B9">
      <w:pPr>
        <w:pStyle w:val="MTHeadingSCS3"/>
      </w:pPr>
      <w:bookmarkStart w:id="253" w:name="_Toc51247153"/>
      <w:bookmarkStart w:id="254" w:name="_Toc88576336"/>
      <w:r w:rsidRPr="00CC4BBB">
        <w:t>CB.22.2 Tundish</w:t>
      </w:r>
      <w:bookmarkEnd w:id="225"/>
      <w:bookmarkEnd w:id="226"/>
      <w:bookmarkEnd w:id="227"/>
      <w:bookmarkEnd w:id="228"/>
      <w:bookmarkEnd w:id="229"/>
      <w:bookmarkEnd w:id="230"/>
      <w:bookmarkEnd w:id="231"/>
      <w:bookmarkEnd w:id="253"/>
      <w:bookmarkEnd w:id="254"/>
      <w:r w:rsidRPr="00CC4BBB">
        <w:t xml:space="preserve"> </w:t>
      </w:r>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p>
    <w:p w14:paraId="24A3CC77" w14:textId="2D816AE9" w:rsidR="003748AF" w:rsidRPr="00CC4BBB" w:rsidRDefault="006C159F" w:rsidP="003748AF">
      <w:pPr>
        <w:pStyle w:val="MTStandard"/>
      </w:pPr>
      <w:r w:rsidRPr="00CC4BBB">
        <w:t>E</w:t>
      </w:r>
      <w:r w:rsidR="003748AF" w:rsidRPr="00CC4BBB">
        <w:t xml:space="preserve">xisting </w:t>
      </w:r>
      <w:r w:rsidRPr="00CC4BBB">
        <w:t xml:space="preserve">Tundishes will be reused. The </w:t>
      </w:r>
      <w:r w:rsidR="003748AF" w:rsidRPr="00CC4BBB">
        <w:t>following data are only for information.</w:t>
      </w:r>
    </w:p>
    <w:p w14:paraId="756CBC44" w14:textId="77777777" w:rsidR="00D839B9" w:rsidRPr="00CC4BBB" w:rsidRDefault="00D839B9" w:rsidP="00D839B9">
      <w:pPr>
        <w:pStyle w:val="MTHeading"/>
      </w:pPr>
      <w:r w:rsidRPr="00CC4BBB">
        <w:t>Technical Data</w:t>
      </w:r>
    </w:p>
    <w:tbl>
      <w:tblPr>
        <w:tblW w:w="0" w:type="auto"/>
        <w:tblInd w:w="108"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ayout w:type="fixed"/>
        <w:tblLook w:val="0000" w:firstRow="0" w:lastRow="0" w:firstColumn="0" w:lastColumn="0" w:noHBand="0" w:noVBand="0"/>
      </w:tblPr>
      <w:tblGrid>
        <w:gridCol w:w="3544"/>
        <w:gridCol w:w="5953"/>
      </w:tblGrid>
      <w:tr w:rsidR="00CC4BBB" w:rsidRPr="00CC4BBB" w14:paraId="08CD2650" w14:textId="77777777" w:rsidTr="00D839B9">
        <w:tc>
          <w:tcPr>
            <w:tcW w:w="3544" w:type="dxa"/>
          </w:tcPr>
          <w:p w14:paraId="677F800D" w14:textId="77777777" w:rsidR="00D839B9" w:rsidRPr="00CC4BBB" w:rsidRDefault="00D839B9" w:rsidP="00D839B9">
            <w:pPr>
              <w:pStyle w:val="MTTableText"/>
              <w:tabs>
                <w:tab w:val="left" w:pos="1920"/>
              </w:tabs>
            </w:pPr>
            <w:r w:rsidRPr="00CC4BBB">
              <w:t>Type of design</w:t>
            </w:r>
            <w:r w:rsidRPr="00CC4BBB">
              <w:tab/>
            </w:r>
          </w:p>
        </w:tc>
        <w:tc>
          <w:tcPr>
            <w:tcW w:w="5953" w:type="dxa"/>
          </w:tcPr>
          <w:p w14:paraId="21605C99" w14:textId="77777777" w:rsidR="00D839B9" w:rsidRPr="00CC4BBB" w:rsidRDefault="00D839B9" w:rsidP="00D839B9">
            <w:pPr>
              <w:pStyle w:val="MTTableText"/>
            </w:pPr>
            <w:r w:rsidRPr="00CC4BBB">
              <w:t>trough distributor with overflow</w:t>
            </w:r>
          </w:p>
        </w:tc>
      </w:tr>
      <w:tr w:rsidR="00CC4BBB" w:rsidRPr="00CC4BBB" w14:paraId="0334C93B" w14:textId="77777777" w:rsidTr="00D839B9">
        <w:tc>
          <w:tcPr>
            <w:tcW w:w="3544" w:type="dxa"/>
          </w:tcPr>
          <w:p w14:paraId="41437E8A" w14:textId="77777777" w:rsidR="00D839B9" w:rsidRPr="00CC4BBB" w:rsidRDefault="00D839B9" w:rsidP="00D839B9">
            <w:pPr>
              <w:pStyle w:val="MTTableText"/>
            </w:pPr>
            <w:r w:rsidRPr="00CC4BBB">
              <w:t>Content / bath level:</w:t>
            </w:r>
          </w:p>
        </w:tc>
        <w:tc>
          <w:tcPr>
            <w:tcW w:w="5953" w:type="dxa"/>
          </w:tcPr>
          <w:p w14:paraId="555A45CE" w14:textId="393C8042" w:rsidR="00D839B9" w:rsidRPr="00CC4BBB" w:rsidRDefault="00D839B9" w:rsidP="00D839B9">
            <w:pPr>
              <w:pStyle w:val="MTTableText"/>
            </w:pPr>
          </w:p>
        </w:tc>
      </w:tr>
      <w:tr w:rsidR="00CC4BBB" w:rsidRPr="00CC4BBB" w14:paraId="659189C3" w14:textId="77777777" w:rsidTr="00D839B9">
        <w:tc>
          <w:tcPr>
            <w:tcW w:w="3544" w:type="dxa"/>
          </w:tcPr>
          <w:p w14:paraId="1B18844C" w14:textId="77777777" w:rsidR="00D839B9" w:rsidRPr="00CC4BBB" w:rsidRDefault="00D839B9" w:rsidP="00D839B9">
            <w:pPr>
              <w:pStyle w:val="MTTableIndent"/>
            </w:pPr>
            <w:r w:rsidRPr="00CC4BBB">
              <w:t>nominal</w:t>
            </w:r>
          </w:p>
        </w:tc>
        <w:tc>
          <w:tcPr>
            <w:tcW w:w="5953" w:type="dxa"/>
          </w:tcPr>
          <w:p w14:paraId="1698235E" w14:textId="2704022C" w:rsidR="00D839B9" w:rsidRPr="00CC4BBB" w:rsidRDefault="003748AF" w:rsidP="00D839B9">
            <w:pPr>
              <w:pStyle w:val="MTTableText"/>
            </w:pPr>
            <w:r w:rsidRPr="00CC4BBB">
              <w:t>3</w:t>
            </w:r>
            <w:r w:rsidR="00E56A75" w:rsidRPr="00CC4BBB">
              <w:t>6</w:t>
            </w:r>
            <w:r w:rsidRPr="00CC4BBB">
              <w:t xml:space="preserve"> t / </w:t>
            </w:r>
            <w:r w:rsidR="00F12D41" w:rsidRPr="00CC4BBB">
              <w:t>1</w:t>
            </w:r>
            <w:r w:rsidR="00E56A75" w:rsidRPr="00CC4BBB">
              <w:t>05</w:t>
            </w:r>
            <w:r w:rsidR="00F12D41" w:rsidRPr="00CC4BBB">
              <w:t>0</w:t>
            </w:r>
            <w:r w:rsidRPr="00CC4BBB">
              <w:t xml:space="preserve"> mm </w:t>
            </w:r>
          </w:p>
        </w:tc>
      </w:tr>
      <w:tr w:rsidR="00CC4BBB" w:rsidRPr="00CC4BBB" w14:paraId="14BFF777" w14:textId="77777777" w:rsidTr="00D839B9">
        <w:tc>
          <w:tcPr>
            <w:tcW w:w="3544" w:type="dxa"/>
          </w:tcPr>
          <w:p w14:paraId="1B5EFC06" w14:textId="77777777" w:rsidR="00D839B9" w:rsidRPr="00CC4BBB" w:rsidRDefault="00D839B9" w:rsidP="00D839B9">
            <w:pPr>
              <w:pStyle w:val="MTTableIndent"/>
            </w:pPr>
            <w:r w:rsidRPr="00CC4BBB">
              <w:t>maximum (overflow)</w:t>
            </w:r>
          </w:p>
        </w:tc>
        <w:tc>
          <w:tcPr>
            <w:tcW w:w="5953" w:type="dxa"/>
          </w:tcPr>
          <w:p w14:paraId="25F72129" w14:textId="001A2091" w:rsidR="00D839B9" w:rsidRPr="00CC4BBB" w:rsidRDefault="003748AF" w:rsidP="00D839B9">
            <w:pPr>
              <w:pStyle w:val="MTTableText"/>
            </w:pPr>
            <w:r w:rsidRPr="00CC4BBB">
              <w:t>38 t / 1</w:t>
            </w:r>
            <w:r w:rsidR="00E56A75" w:rsidRPr="00CC4BBB">
              <w:t>15</w:t>
            </w:r>
            <w:r w:rsidRPr="00CC4BBB">
              <w:t xml:space="preserve">0 mm </w:t>
            </w:r>
          </w:p>
        </w:tc>
      </w:tr>
      <w:tr w:rsidR="00CC4BBB" w:rsidRPr="00CC4BBB" w14:paraId="3C862D99" w14:textId="77777777" w:rsidTr="00D839B9">
        <w:tc>
          <w:tcPr>
            <w:tcW w:w="3544" w:type="dxa"/>
          </w:tcPr>
          <w:p w14:paraId="23855458" w14:textId="77777777" w:rsidR="00D839B9" w:rsidRPr="00CC4BBB" w:rsidRDefault="00D839B9" w:rsidP="00D839B9">
            <w:pPr>
              <w:pStyle w:val="MTTableText"/>
            </w:pPr>
          </w:p>
        </w:tc>
        <w:tc>
          <w:tcPr>
            <w:tcW w:w="5953" w:type="dxa"/>
          </w:tcPr>
          <w:p w14:paraId="4B775860" w14:textId="77777777" w:rsidR="00D839B9" w:rsidRPr="00CC4BBB" w:rsidRDefault="00D839B9" w:rsidP="00E56A75">
            <w:pPr>
              <w:pStyle w:val="MTTableText"/>
            </w:pPr>
          </w:p>
        </w:tc>
      </w:tr>
      <w:tr w:rsidR="00CC4BBB" w:rsidRPr="00CC4BBB" w14:paraId="2B7E77EA" w14:textId="77777777" w:rsidTr="00D839B9">
        <w:tc>
          <w:tcPr>
            <w:tcW w:w="3544" w:type="dxa"/>
          </w:tcPr>
          <w:p w14:paraId="02900E71" w14:textId="77777777" w:rsidR="00D839B9" w:rsidRPr="00CC4BBB" w:rsidRDefault="00D839B9" w:rsidP="00D839B9">
            <w:pPr>
              <w:pStyle w:val="MTTableText"/>
            </w:pPr>
            <w:r w:rsidRPr="00CC4BBB">
              <w:t>Type of flow control</w:t>
            </w:r>
          </w:p>
        </w:tc>
        <w:tc>
          <w:tcPr>
            <w:tcW w:w="5953" w:type="dxa"/>
          </w:tcPr>
          <w:p w14:paraId="6B86BFF1" w14:textId="1C2F0365" w:rsidR="00D839B9" w:rsidRPr="00CC4BBB" w:rsidRDefault="00D839B9" w:rsidP="00D839B9">
            <w:pPr>
              <w:pStyle w:val="MTTableText"/>
            </w:pPr>
            <w:r w:rsidRPr="00CC4BBB">
              <w:t>stopper control</w:t>
            </w:r>
            <w:r w:rsidR="003748AF" w:rsidRPr="00CC4BBB">
              <w:t xml:space="preserve"> with Electro-mechanical actuator</w:t>
            </w:r>
          </w:p>
        </w:tc>
      </w:tr>
      <w:tr w:rsidR="00CC4BBB" w:rsidRPr="00CC4BBB" w14:paraId="7B211537" w14:textId="77777777" w:rsidTr="00D839B9">
        <w:tc>
          <w:tcPr>
            <w:tcW w:w="3544" w:type="dxa"/>
          </w:tcPr>
          <w:p w14:paraId="7F69FBF8" w14:textId="77777777" w:rsidR="00D839B9" w:rsidRPr="00CC4BBB" w:rsidRDefault="00D839B9" w:rsidP="00D839B9">
            <w:pPr>
              <w:pStyle w:val="MTTableText"/>
            </w:pPr>
            <w:r w:rsidRPr="00CC4BBB">
              <w:t>No. of nozzles</w:t>
            </w:r>
          </w:p>
        </w:tc>
        <w:tc>
          <w:tcPr>
            <w:tcW w:w="5953" w:type="dxa"/>
          </w:tcPr>
          <w:p w14:paraId="1FF45301" w14:textId="77777777" w:rsidR="00D839B9" w:rsidRPr="00CC4BBB" w:rsidRDefault="00D839B9" w:rsidP="00D839B9">
            <w:pPr>
              <w:pStyle w:val="MTTableText"/>
            </w:pPr>
            <w:r w:rsidRPr="00CC4BBB">
              <w:t>1</w:t>
            </w:r>
          </w:p>
        </w:tc>
      </w:tr>
      <w:tr w:rsidR="00D839B9" w:rsidRPr="00CC4BBB" w14:paraId="4CCA2EB1" w14:textId="77777777" w:rsidTr="00D839B9">
        <w:tc>
          <w:tcPr>
            <w:tcW w:w="3544" w:type="dxa"/>
          </w:tcPr>
          <w:p w14:paraId="3F37E69A" w14:textId="77777777" w:rsidR="00D839B9" w:rsidRPr="00CC4BBB" w:rsidRDefault="00D839B9" w:rsidP="00D839B9">
            <w:pPr>
              <w:pStyle w:val="MTTableText"/>
            </w:pPr>
            <w:r w:rsidRPr="00CC4BBB">
              <w:t>Distance from inlet to outlet</w:t>
            </w:r>
          </w:p>
        </w:tc>
        <w:tc>
          <w:tcPr>
            <w:tcW w:w="5953" w:type="dxa"/>
          </w:tcPr>
          <w:p w14:paraId="5E967317" w14:textId="319DE396" w:rsidR="00D839B9" w:rsidRPr="00CC4BBB" w:rsidRDefault="00D839B9" w:rsidP="00D839B9">
            <w:pPr>
              <w:pStyle w:val="MTTableText"/>
            </w:pPr>
            <w:r w:rsidRPr="00CC4BBB">
              <w:t>approx. 3 m</w:t>
            </w:r>
            <w:r w:rsidR="003748AF" w:rsidRPr="00CC4BBB">
              <w:t xml:space="preserve"> </w:t>
            </w:r>
            <w:r w:rsidR="006C159F" w:rsidRPr="00CC4BBB">
              <w:t>(Existing)</w:t>
            </w:r>
          </w:p>
        </w:tc>
      </w:tr>
    </w:tbl>
    <w:p w14:paraId="036E2761" w14:textId="77777777" w:rsidR="00D839B9" w:rsidRPr="00CC4BBB" w:rsidRDefault="00D839B9" w:rsidP="00D839B9">
      <w:pPr>
        <w:pStyle w:val="MTStandard"/>
      </w:pPr>
    </w:p>
    <w:p w14:paraId="33E95702" w14:textId="77777777" w:rsidR="00D839B9" w:rsidRPr="00CC4BBB" w:rsidRDefault="00D839B9" w:rsidP="00D839B9">
      <w:pPr>
        <w:pStyle w:val="MTHeading"/>
      </w:pPr>
      <w:r w:rsidRPr="00CC4BBB">
        <w:t>Functional Description</w:t>
      </w:r>
    </w:p>
    <w:p w14:paraId="19BBA5FF" w14:textId="77777777" w:rsidR="00D839B9" w:rsidRPr="00CC4BBB" w:rsidRDefault="00D839B9" w:rsidP="00D839B9">
      <w:pPr>
        <w:pStyle w:val="MTStandard"/>
      </w:pPr>
      <w:r w:rsidRPr="00CC4BBB">
        <w:t>The tundish serves as a buffer between the ladle and the mold to make sequence casting possible. The tundish is designed to promote the flotation of non-metallic inclusions in the liquid bath by providing adequate retention time for the inclusions to float out of the steel. The steel flow from the tundish into the mold is controlled via a flow control system.</w:t>
      </w:r>
    </w:p>
    <w:p w14:paraId="4EDBD8F0" w14:textId="77777777" w:rsidR="00D839B9" w:rsidRPr="00CC4BBB" w:rsidRDefault="00D839B9" w:rsidP="00D839B9">
      <w:pPr>
        <w:pStyle w:val="MTHeading"/>
      </w:pPr>
      <w:r w:rsidRPr="00CC4BBB">
        <w:t>Main Components</w:t>
      </w:r>
    </w:p>
    <w:p w14:paraId="631E5CF5" w14:textId="77777777" w:rsidR="00D839B9" w:rsidRPr="00CC4BBB" w:rsidRDefault="00D839B9" w:rsidP="00D839B9">
      <w:pPr>
        <w:pStyle w:val="MTBulletIndent"/>
      </w:pPr>
      <w:r w:rsidRPr="00CC4BBB">
        <w:t xml:space="preserve">Trough with overflow spout, support feet and transport pin </w:t>
      </w:r>
    </w:p>
    <w:p w14:paraId="1EE100D1" w14:textId="77777777" w:rsidR="00D839B9" w:rsidRPr="00CC4BBB" w:rsidRDefault="00D839B9" w:rsidP="00D839B9">
      <w:pPr>
        <w:pStyle w:val="MTBulletIndent"/>
      </w:pPr>
      <w:r w:rsidRPr="00CC4BBB">
        <w:t>Supports for flow control equipment</w:t>
      </w:r>
    </w:p>
    <w:p w14:paraId="38E91549" w14:textId="3B5769BF" w:rsidR="00D839B9" w:rsidRPr="00CC4BBB" w:rsidRDefault="00D839B9" w:rsidP="00D839B9">
      <w:pPr>
        <w:pStyle w:val="MTBulletIndent"/>
      </w:pPr>
      <w:r w:rsidRPr="00CC4BBB">
        <w:t>Refractory lining</w:t>
      </w:r>
      <w:r w:rsidR="00AB5B2E" w:rsidRPr="00CC4BBB">
        <w:t xml:space="preserve"> </w:t>
      </w:r>
    </w:p>
    <w:p w14:paraId="60E276AC" w14:textId="77777777" w:rsidR="00D839B9" w:rsidRPr="00CC4BBB" w:rsidRDefault="00D839B9" w:rsidP="00D839B9">
      <w:pPr>
        <w:pStyle w:val="MTBulletIndent"/>
      </w:pPr>
      <w:r w:rsidRPr="00CC4BBB">
        <w:t>Cover plate for refractory lining</w:t>
      </w:r>
    </w:p>
    <w:p w14:paraId="6AEF8690" w14:textId="77777777" w:rsidR="00D839B9" w:rsidRPr="00CC4BBB" w:rsidRDefault="00D839B9" w:rsidP="00D839B9">
      <w:pPr>
        <w:pStyle w:val="MTHeading"/>
      </w:pPr>
      <w:r w:rsidRPr="00CC4BBB">
        <w:t>Main Characteristics</w:t>
      </w:r>
    </w:p>
    <w:p w14:paraId="020A399A" w14:textId="77777777" w:rsidR="00D839B9" w:rsidRPr="00CC4BBB" w:rsidRDefault="00D839B9" w:rsidP="00D839B9">
      <w:pPr>
        <w:pStyle w:val="MTBulletIndent"/>
      </w:pPr>
      <w:r w:rsidRPr="00CC4BBB">
        <w:t>Welded design</w:t>
      </w:r>
    </w:p>
    <w:p w14:paraId="5D508303" w14:textId="77777777" w:rsidR="00D839B9" w:rsidRPr="00CC4BBB" w:rsidRDefault="00D839B9" w:rsidP="00D839B9">
      <w:pPr>
        <w:pStyle w:val="MTBulletIndent"/>
      </w:pPr>
      <w:r w:rsidRPr="00CC4BBB">
        <w:t>Plane walls</w:t>
      </w:r>
    </w:p>
    <w:p w14:paraId="74BF0186" w14:textId="77777777" w:rsidR="00D839B9" w:rsidRPr="00CC4BBB" w:rsidRDefault="00D839B9" w:rsidP="00D839B9">
      <w:pPr>
        <w:pStyle w:val="MTHeading"/>
      </w:pPr>
      <w:r w:rsidRPr="00CC4BBB">
        <w:t>Advantage of Design</w:t>
      </w:r>
    </w:p>
    <w:p w14:paraId="5EAA770D" w14:textId="77777777" w:rsidR="00D839B9" w:rsidRPr="00CC4BBB" w:rsidRDefault="00D839B9" w:rsidP="00D839B9">
      <w:pPr>
        <w:pStyle w:val="MTBulletIndent"/>
      </w:pPr>
      <w:r w:rsidRPr="00CC4BBB">
        <w:t>High liquid steel level and thus, good inclusion floatation</w:t>
      </w:r>
    </w:p>
    <w:p w14:paraId="4CA613D9" w14:textId="77777777" w:rsidR="00D839B9" w:rsidRPr="00CC4BBB" w:rsidRDefault="00D839B9" w:rsidP="00D839B9">
      <w:pPr>
        <w:pStyle w:val="MTBulletIndent"/>
      </w:pPr>
      <w:r w:rsidRPr="00CC4BBB">
        <w:t>Simple relining due to its geometric shape</w:t>
      </w:r>
    </w:p>
    <w:p w14:paraId="1A545BC7" w14:textId="77777777" w:rsidR="00D839B9" w:rsidRPr="00CC4BBB" w:rsidRDefault="00D839B9" w:rsidP="00D839B9">
      <w:pPr>
        <w:pStyle w:val="MTBulletIndent"/>
      </w:pPr>
      <w:r w:rsidRPr="00CC4BBB">
        <w:t>Possibility of installation of dam and weir to promote inclusion floatation</w:t>
      </w:r>
    </w:p>
    <w:p w14:paraId="3151A302" w14:textId="77777777" w:rsidR="00D839B9" w:rsidRPr="00CC4BBB" w:rsidRDefault="00D839B9" w:rsidP="00D839B9">
      <w:pPr>
        <w:pStyle w:val="MTStandard"/>
      </w:pPr>
    </w:p>
    <w:p w14:paraId="23E742AB" w14:textId="40E68888" w:rsidR="00D839B9" w:rsidRPr="00CC4BBB" w:rsidRDefault="00D839B9" w:rsidP="00D839B9">
      <w:pPr>
        <w:pStyle w:val="MTHeading"/>
      </w:pPr>
      <w:r w:rsidRPr="00CC4BBB">
        <w:lastRenderedPageBreak/>
        <w:t>Reference Drawing CB.22.2 Tundish</w:t>
      </w:r>
      <w:r w:rsidR="00512E02" w:rsidRPr="00CC4BBB">
        <w:t xml:space="preserve"> 1</w:t>
      </w:r>
      <w:r w:rsidR="00DB205E" w:rsidRPr="00CC4BBB">
        <w:t>-</w:t>
      </w:r>
      <w:r w:rsidR="00512E02" w:rsidRPr="00CC4BBB">
        <w:t>strand</w:t>
      </w:r>
    </w:p>
    <w:p w14:paraId="496624CC" w14:textId="47EF133E" w:rsidR="00DB205E" w:rsidRPr="00CC4BBB" w:rsidRDefault="00DB205E" w:rsidP="00D839B9">
      <w:pPr>
        <w:pStyle w:val="MTStandard"/>
        <w:jc w:val="center"/>
        <w:rPr>
          <w:noProof/>
        </w:rPr>
      </w:pPr>
      <w:r w:rsidRPr="00CC4BBB">
        <w:rPr>
          <w:noProof/>
        </w:rPr>
        <w:drawing>
          <wp:inline distT="0" distB="0" distL="0" distR="0" wp14:anchorId="39C207C4" wp14:editId="3CD22654">
            <wp:extent cx="4211392" cy="2371160"/>
            <wp:effectExtent l="0" t="0" r="0" b="0"/>
            <wp:docPr id="1793" name="Picture 1793" descr="A close up of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 name="CB.22.2_Tundish_2_1-strand in GR.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219338" cy="2375634"/>
                    </a:xfrm>
                    <a:prstGeom prst="rect">
                      <a:avLst/>
                    </a:prstGeom>
                  </pic:spPr>
                </pic:pic>
              </a:graphicData>
            </a:graphic>
          </wp:inline>
        </w:drawing>
      </w:r>
    </w:p>
    <w:p w14:paraId="6D6DDD32" w14:textId="77777777" w:rsidR="00DB205E" w:rsidRPr="00CC4BBB" w:rsidRDefault="00DB205E" w:rsidP="00DB205E">
      <w:pPr>
        <w:pStyle w:val="MTStandard"/>
        <w:jc w:val="center"/>
      </w:pPr>
      <w:r w:rsidRPr="00CC4BBB">
        <w:t>- Typical sketch for reference only -</w:t>
      </w:r>
    </w:p>
    <w:p w14:paraId="41F7109D" w14:textId="77777777" w:rsidR="00D839B9" w:rsidRPr="00CC4BBB" w:rsidRDefault="00D839B9" w:rsidP="00D839B9">
      <w:pPr>
        <w:pStyle w:val="MTStandard"/>
      </w:pPr>
      <w:bookmarkStart w:id="255" w:name="_Toc362671908"/>
      <w:bookmarkStart w:id="256" w:name="_Toc362681349"/>
      <w:bookmarkStart w:id="257" w:name="_Toc362856590"/>
      <w:bookmarkStart w:id="258" w:name="_Toc363527122"/>
      <w:bookmarkStart w:id="259" w:name="_Toc382729510"/>
      <w:bookmarkStart w:id="260" w:name="_Toc382810470"/>
      <w:bookmarkStart w:id="261" w:name="_Toc386506863"/>
      <w:bookmarkStart w:id="262" w:name="_Toc396711413"/>
      <w:bookmarkStart w:id="263" w:name="_Toc398980867"/>
      <w:bookmarkStart w:id="264" w:name="_Toc401018175"/>
      <w:bookmarkStart w:id="265" w:name="_Toc421512155"/>
      <w:bookmarkStart w:id="266" w:name="_Toc434663160"/>
      <w:bookmarkStart w:id="267" w:name="_Toc437224993"/>
      <w:bookmarkStart w:id="268" w:name="_Toc440974497"/>
      <w:bookmarkStart w:id="269" w:name="_Toc443211914"/>
      <w:bookmarkStart w:id="270" w:name="_Toc444941603"/>
      <w:bookmarkStart w:id="271" w:name="_Toc445797021"/>
      <w:bookmarkStart w:id="272" w:name="_Toc454011015"/>
      <w:r w:rsidRPr="00CC4BBB">
        <w:br w:type="page"/>
      </w:r>
      <w:bookmarkStart w:id="273" w:name="_Toc498691521"/>
      <w:bookmarkStart w:id="274" w:name="_Toc505070719"/>
      <w:bookmarkStart w:id="275" w:name="_Toc507832503"/>
      <w:bookmarkStart w:id="276" w:name="_Toc515935427"/>
      <w:bookmarkStart w:id="277" w:name="_Toc531693495"/>
      <w:bookmarkStart w:id="278" w:name="_Toc2131684"/>
      <w:bookmarkStart w:id="279" w:name="_Toc17712333"/>
      <w:bookmarkStart w:id="280" w:name="_Toc102895158"/>
      <w:bookmarkStart w:id="281" w:name="_Toc234816041"/>
      <w:bookmarkStart w:id="282" w:name="_Toc240791132"/>
    </w:p>
    <w:p w14:paraId="3E45245D" w14:textId="77777777" w:rsidR="00D839B9" w:rsidRPr="00CC4BBB" w:rsidRDefault="00D839B9" w:rsidP="00D839B9">
      <w:pPr>
        <w:pStyle w:val="MTHeadingSCS3"/>
      </w:pPr>
      <w:bookmarkStart w:id="283" w:name="_Toc51247154"/>
      <w:bookmarkStart w:id="284" w:name="_Toc88576337"/>
      <w:r w:rsidRPr="00CC4BBB">
        <w:lastRenderedPageBreak/>
        <w:t>CB.22.3 Tundish cover</w:t>
      </w:r>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p>
    <w:p w14:paraId="46668ACB" w14:textId="77777777" w:rsidR="006C159F" w:rsidRPr="00CC4BBB" w:rsidRDefault="006C159F" w:rsidP="006C159F">
      <w:pPr>
        <w:pStyle w:val="MTStandard"/>
      </w:pPr>
      <w:r w:rsidRPr="00CC4BBB">
        <w:t>Existing Tundishes will be reused. The following data are only for information.</w:t>
      </w:r>
    </w:p>
    <w:p w14:paraId="7D90C8A4" w14:textId="6A4F8480" w:rsidR="00D839B9" w:rsidRPr="00CC4BBB" w:rsidRDefault="00D839B9" w:rsidP="00D839B9">
      <w:pPr>
        <w:pStyle w:val="MTHeading"/>
      </w:pPr>
      <w:r w:rsidRPr="00CC4BBB">
        <w:t>Technical Data</w:t>
      </w:r>
    </w:p>
    <w:tbl>
      <w:tblPr>
        <w:tblW w:w="0" w:type="auto"/>
        <w:tblInd w:w="108"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ayout w:type="fixed"/>
        <w:tblLook w:val="0000" w:firstRow="0" w:lastRow="0" w:firstColumn="0" w:lastColumn="0" w:noHBand="0" w:noVBand="0"/>
      </w:tblPr>
      <w:tblGrid>
        <w:gridCol w:w="3544"/>
        <w:gridCol w:w="5244"/>
      </w:tblGrid>
      <w:tr w:rsidR="00CC4BBB" w:rsidRPr="00CC4BBB" w14:paraId="069496B2" w14:textId="77777777" w:rsidTr="00D839B9">
        <w:tc>
          <w:tcPr>
            <w:tcW w:w="3544" w:type="dxa"/>
          </w:tcPr>
          <w:p w14:paraId="366E3902" w14:textId="77777777" w:rsidR="00D839B9" w:rsidRPr="00CC4BBB" w:rsidRDefault="00D839B9" w:rsidP="00D839B9">
            <w:pPr>
              <w:pStyle w:val="MTTableText"/>
            </w:pPr>
            <w:r w:rsidRPr="00CC4BBB">
              <w:t>Type of design</w:t>
            </w:r>
          </w:p>
        </w:tc>
        <w:tc>
          <w:tcPr>
            <w:tcW w:w="5244" w:type="dxa"/>
          </w:tcPr>
          <w:p w14:paraId="3D8DDE43" w14:textId="77777777" w:rsidR="00D839B9" w:rsidRPr="00CC4BBB" w:rsidRDefault="00D839B9" w:rsidP="00D839B9">
            <w:pPr>
              <w:pStyle w:val="MTTableText"/>
            </w:pPr>
            <w:r w:rsidRPr="00CC4BBB">
              <w:t>simple welded steel frame with refractory lining</w:t>
            </w:r>
          </w:p>
        </w:tc>
      </w:tr>
    </w:tbl>
    <w:p w14:paraId="42DE1EE0" w14:textId="77777777" w:rsidR="00D839B9" w:rsidRPr="00CC4BBB" w:rsidRDefault="00D839B9" w:rsidP="00D839B9">
      <w:pPr>
        <w:pStyle w:val="MTHeading"/>
      </w:pPr>
      <w:r w:rsidRPr="00CC4BBB">
        <w:t>Functional Description</w:t>
      </w:r>
    </w:p>
    <w:p w14:paraId="5E534EF7" w14:textId="77777777" w:rsidR="00D839B9" w:rsidRPr="00CC4BBB" w:rsidRDefault="00D839B9" w:rsidP="00D839B9">
      <w:pPr>
        <w:pStyle w:val="MTStandard"/>
      </w:pPr>
      <w:r w:rsidRPr="00CC4BBB">
        <w:t>The tundish cover prevents heat radiation during preheating and casting and serves as a splash protection when filling the tundish.</w:t>
      </w:r>
    </w:p>
    <w:p w14:paraId="3D094088" w14:textId="77777777" w:rsidR="00D839B9" w:rsidRPr="00CC4BBB" w:rsidRDefault="00D839B9" w:rsidP="00D839B9">
      <w:pPr>
        <w:pStyle w:val="MTHeading"/>
      </w:pPr>
      <w:r w:rsidRPr="00CC4BBB">
        <w:t>Main Components</w:t>
      </w:r>
    </w:p>
    <w:p w14:paraId="26FD8357" w14:textId="77777777" w:rsidR="00D839B9" w:rsidRPr="00CC4BBB" w:rsidRDefault="00D839B9" w:rsidP="00D839B9">
      <w:pPr>
        <w:pStyle w:val="MTBulletIndent"/>
      </w:pPr>
      <w:r w:rsidRPr="00CC4BBB">
        <w:t>Steel frame</w:t>
      </w:r>
    </w:p>
    <w:p w14:paraId="66A46397" w14:textId="77777777" w:rsidR="00D839B9" w:rsidRPr="00CC4BBB" w:rsidRDefault="00D839B9" w:rsidP="00D839B9">
      <w:pPr>
        <w:pStyle w:val="MTBulletIndent"/>
      </w:pPr>
      <w:r w:rsidRPr="00CC4BBB">
        <w:t>Anchors for castable lining</w:t>
      </w:r>
    </w:p>
    <w:p w14:paraId="4B8D8088" w14:textId="2FE12F72" w:rsidR="00D839B9" w:rsidRPr="00CC4BBB" w:rsidRDefault="00D839B9" w:rsidP="00D839B9">
      <w:pPr>
        <w:pStyle w:val="MTBulletIndent"/>
      </w:pPr>
      <w:r w:rsidRPr="00CC4BBB">
        <w:t>Refractory lining</w:t>
      </w:r>
      <w:r w:rsidR="00AB5B2E" w:rsidRPr="00CC4BBB">
        <w:t xml:space="preserve"> </w:t>
      </w:r>
    </w:p>
    <w:p w14:paraId="0E88B1BC" w14:textId="77777777" w:rsidR="00D839B9" w:rsidRPr="00CC4BBB" w:rsidRDefault="00D839B9" w:rsidP="00D839B9">
      <w:pPr>
        <w:pStyle w:val="MTHeading"/>
      </w:pPr>
      <w:r w:rsidRPr="00CC4BBB">
        <w:t>Main Characteristics</w:t>
      </w:r>
    </w:p>
    <w:p w14:paraId="2D1721FC" w14:textId="77777777" w:rsidR="00D839B9" w:rsidRPr="00CC4BBB" w:rsidRDefault="00D839B9" w:rsidP="00D839B9">
      <w:pPr>
        <w:pStyle w:val="MTBulletIndent"/>
      </w:pPr>
      <w:r w:rsidRPr="00CC4BBB">
        <w:t>Openings for ladle shroud, tundish stopper, preheating burner, addition of tundish powder, temperature measurement, etc.</w:t>
      </w:r>
    </w:p>
    <w:p w14:paraId="6B7F8C39" w14:textId="77777777" w:rsidR="00D839B9" w:rsidRPr="00CC4BBB" w:rsidRDefault="00D839B9" w:rsidP="00D839B9">
      <w:pPr>
        <w:pStyle w:val="MTHeading"/>
      </w:pPr>
      <w:r w:rsidRPr="00CC4BBB">
        <w:t>Advantage of Design</w:t>
      </w:r>
    </w:p>
    <w:p w14:paraId="17335215" w14:textId="77777777" w:rsidR="00D839B9" w:rsidRPr="00CC4BBB" w:rsidRDefault="00D839B9" w:rsidP="00D839B9">
      <w:pPr>
        <w:pStyle w:val="MTBulletIndent"/>
      </w:pPr>
      <w:r w:rsidRPr="00CC4BBB">
        <w:t>Dimensionally stable light-weight structure</w:t>
      </w:r>
    </w:p>
    <w:p w14:paraId="26E0AE59" w14:textId="77777777" w:rsidR="00D839B9" w:rsidRPr="00CC4BBB" w:rsidRDefault="00D839B9" w:rsidP="00D839B9">
      <w:pPr>
        <w:pStyle w:val="MTStandard"/>
      </w:pPr>
    </w:p>
    <w:p w14:paraId="148D4116" w14:textId="43A169D1" w:rsidR="00D839B9" w:rsidRPr="00CC4BBB" w:rsidRDefault="00D839B9" w:rsidP="00D839B9">
      <w:pPr>
        <w:pStyle w:val="MTHeading"/>
      </w:pPr>
      <w:r w:rsidRPr="00CC4BBB">
        <w:t>Reference Drawing CB.22.3 Tundish cover</w:t>
      </w:r>
      <w:r w:rsidR="00DB205E" w:rsidRPr="00CC4BBB">
        <w:t xml:space="preserve"> 1-strand</w:t>
      </w:r>
    </w:p>
    <w:p w14:paraId="507389BD" w14:textId="77777777" w:rsidR="00DB205E" w:rsidRPr="00CC4BBB" w:rsidRDefault="00DB205E" w:rsidP="00D839B9">
      <w:pPr>
        <w:pStyle w:val="MTStandard"/>
        <w:jc w:val="center"/>
        <w:rPr>
          <w:noProof/>
        </w:rPr>
      </w:pPr>
    </w:p>
    <w:p w14:paraId="0A0697AD" w14:textId="557DA6C4" w:rsidR="00D839B9" w:rsidRPr="00CC4BBB" w:rsidRDefault="00DB205E" w:rsidP="00D839B9">
      <w:pPr>
        <w:pStyle w:val="MTStandard"/>
        <w:jc w:val="center"/>
      </w:pPr>
      <w:r w:rsidRPr="00CC4BBB">
        <w:rPr>
          <w:noProof/>
        </w:rPr>
        <w:drawing>
          <wp:inline distT="0" distB="0" distL="0" distR="0" wp14:anchorId="55806465" wp14:editId="45CC2EAA">
            <wp:extent cx="3374265" cy="2001247"/>
            <wp:effectExtent l="0" t="0" r="0" b="0"/>
            <wp:docPr id="1795" name="Picture 1795" descr="A picture containing large, b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 name="CB.22.3_Tundish_cover_1_1-strand in GR.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380687" cy="2005056"/>
                    </a:xfrm>
                    <a:prstGeom prst="rect">
                      <a:avLst/>
                    </a:prstGeom>
                  </pic:spPr>
                </pic:pic>
              </a:graphicData>
            </a:graphic>
          </wp:inline>
        </w:drawing>
      </w:r>
    </w:p>
    <w:p w14:paraId="1A778618" w14:textId="0E33B21B" w:rsidR="00D839B9" w:rsidRPr="00CC4BBB" w:rsidRDefault="00D839B9" w:rsidP="00D839B9">
      <w:pPr>
        <w:pStyle w:val="MTStandard"/>
        <w:jc w:val="center"/>
      </w:pPr>
      <w:r w:rsidRPr="00CC4BBB">
        <w:t xml:space="preserve">- Typical sketch for reference only </w:t>
      </w:r>
      <w:r w:rsidR="007833B7" w:rsidRPr="00CC4BBB">
        <w:t>–</w:t>
      </w:r>
    </w:p>
    <w:p w14:paraId="765FFCF7" w14:textId="77777777" w:rsidR="00D839B9" w:rsidRPr="00CC4BBB" w:rsidRDefault="00D839B9" w:rsidP="00D839B9">
      <w:pPr>
        <w:pStyle w:val="MTStandard"/>
      </w:pPr>
      <w:r w:rsidRPr="00CC4BBB">
        <w:br w:type="page"/>
      </w:r>
    </w:p>
    <w:p w14:paraId="5B787D0D" w14:textId="77777777" w:rsidR="00D839B9" w:rsidRPr="00CC4BBB" w:rsidRDefault="00D839B9" w:rsidP="00D839B9">
      <w:pPr>
        <w:pStyle w:val="MTHeadingSCS3"/>
      </w:pPr>
      <w:bookmarkStart w:id="285" w:name="_Toc51247155"/>
      <w:bookmarkStart w:id="286" w:name="_Toc88576338"/>
      <w:r w:rsidRPr="00CC4BBB">
        <w:lastRenderedPageBreak/>
        <w:t>CB.22.4 Tundish stopper control</w:t>
      </w:r>
      <w:bookmarkEnd w:id="285"/>
      <w:bookmarkEnd w:id="286"/>
    </w:p>
    <w:p w14:paraId="38623629" w14:textId="77777777" w:rsidR="00D839B9" w:rsidRPr="00CC4BBB" w:rsidRDefault="00D839B9" w:rsidP="00D839B9">
      <w:pPr>
        <w:pStyle w:val="MTHeading"/>
      </w:pPr>
      <w:r w:rsidRPr="00CC4BBB">
        <w:t>Technical Data</w:t>
      </w:r>
    </w:p>
    <w:tbl>
      <w:tblPr>
        <w:tblW w:w="0" w:type="auto"/>
        <w:tblInd w:w="108"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ayout w:type="fixed"/>
        <w:tblLook w:val="0000" w:firstRow="0" w:lastRow="0" w:firstColumn="0" w:lastColumn="0" w:noHBand="0" w:noVBand="0"/>
      </w:tblPr>
      <w:tblGrid>
        <w:gridCol w:w="3544"/>
        <w:gridCol w:w="5953"/>
      </w:tblGrid>
      <w:tr w:rsidR="00CC4BBB" w:rsidRPr="00CC4BBB" w14:paraId="2A034909" w14:textId="77777777" w:rsidTr="00D839B9">
        <w:tc>
          <w:tcPr>
            <w:tcW w:w="3544" w:type="dxa"/>
          </w:tcPr>
          <w:p w14:paraId="2AC4A5F4" w14:textId="77777777" w:rsidR="00D839B9" w:rsidRPr="00CC4BBB" w:rsidRDefault="00D839B9" w:rsidP="00D839B9">
            <w:pPr>
              <w:pStyle w:val="MTTableText"/>
            </w:pPr>
            <w:r w:rsidRPr="00CC4BBB">
              <w:t>Stroke</w:t>
            </w:r>
          </w:p>
        </w:tc>
        <w:tc>
          <w:tcPr>
            <w:tcW w:w="5953" w:type="dxa"/>
          </w:tcPr>
          <w:p w14:paraId="551F3A10" w14:textId="16AA4FF1" w:rsidR="00D839B9" w:rsidRPr="00CC4BBB" w:rsidRDefault="00D839B9" w:rsidP="00D839B9">
            <w:pPr>
              <w:pStyle w:val="MTTableText"/>
            </w:pPr>
            <w:r w:rsidRPr="00CC4BBB">
              <w:t>1</w:t>
            </w:r>
            <w:r w:rsidR="0034785D" w:rsidRPr="00CC4BBB">
              <w:t>2</w:t>
            </w:r>
            <w:r w:rsidRPr="00CC4BBB">
              <w:t>0 mm</w:t>
            </w:r>
          </w:p>
        </w:tc>
      </w:tr>
      <w:tr w:rsidR="00D839B9" w:rsidRPr="00CC4BBB" w14:paraId="6565448B" w14:textId="77777777" w:rsidTr="00D839B9">
        <w:tc>
          <w:tcPr>
            <w:tcW w:w="3544" w:type="dxa"/>
          </w:tcPr>
          <w:p w14:paraId="5B15B436" w14:textId="77777777" w:rsidR="00D839B9" w:rsidRPr="00CC4BBB" w:rsidRDefault="00D839B9" w:rsidP="00D839B9">
            <w:pPr>
              <w:pStyle w:val="MTTableText"/>
            </w:pPr>
            <w:r w:rsidRPr="00CC4BBB">
              <w:t>Type of operation</w:t>
            </w:r>
          </w:p>
        </w:tc>
        <w:tc>
          <w:tcPr>
            <w:tcW w:w="5953" w:type="dxa"/>
          </w:tcPr>
          <w:p w14:paraId="6AAF6291" w14:textId="2408D112" w:rsidR="00D839B9" w:rsidRPr="00CC4BBB" w:rsidRDefault="00D839B9" w:rsidP="00D839B9">
            <w:pPr>
              <w:pStyle w:val="MTTableText"/>
            </w:pPr>
            <w:r w:rsidRPr="00CC4BBB">
              <w:t xml:space="preserve">automatic with electromechanical </w:t>
            </w:r>
            <w:r w:rsidR="0034785D" w:rsidRPr="00CC4BBB">
              <w:t>actuator</w:t>
            </w:r>
            <w:r w:rsidRPr="00CC4BBB">
              <w:t xml:space="preserve"> when using the bath level control, manually via lever</w:t>
            </w:r>
          </w:p>
        </w:tc>
      </w:tr>
    </w:tbl>
    <w:p w14:paraId="7903699A" w14:textId="77777777" w:rsidR="00D839B9" w:rsidRPr="00CC4BBB" w:rsidRDefault="00D839B9" w:rsidP="00D839B9">
      <w:pPr>
        <w:pStyle w:val="MTStandard"/>
      </w:pPr>
    </w:p>
    <w:p w14:paraId="12F7225F" w14:textId="77777777" w:rsidR="00D839B9" w:rsidRPr="00CC4BBB" w:rsidRDefault="00D839B9" w:rsidP="00D839B9">
      <w:pPr>
        <w:pStyle w:val="MTHeading"/>
      </w:pPr>
      <w:r w:rsidRPr="00CC4BBB">
        <w:t>Functional Description</w:t>
      </w:r>
    </w:p>
    <w:p w14:paraId="2DEE5FDE" w14:textId="77777777" w:rsidR="00D839B9" w:rsidRPr="00CC4BBB" w:rsidRDefault="00D839B9" w:rsidP="00D839B9">
      <w:pPr>
        <w:pStyle w:val="MTStandard"/>
      </w:pPr>
      <w:r w:rsidRPr="00CC4BBB">
        <w:t>The stopper control serves for the control of the steel flow from tundish into the mold.</w:t>
      </w:r>
    </w:p>
    <w:p w14:paraId="2CE09AD2" w14:textId="77777777" w:rsidR="00D839B9" w:rsidRPr="00CC4BBB" w:rsidRDefault="00D839B9" w:rsidP="00D839B9">
      <w:pPr>
        <w:pStyle w:val="MTStandard"/>
      </w:pPr>
      <w:r w:rsidRPr="00CC4BBB">
        <w:t>For details of the mold level measurement and the mold level control please refer to Chapter 4.2 Electric/Instrumentation/Automation (CB.9).</w:t>
      </w:r>
    </w:p>
    <w:p w14:paraId="3FA03598" w14:textId="77777777" w:rsidR="00D839B9" w:rsidRPr="00CC4BBB" w:rsidRDefault="00D839B9" w:rsidP="00D839B9">
      <w:pPr>
        <w:pStyle w:val="MTHeading"/>
      </w:pPr>
      <w:r w:rsidRPr="00CC4BBB">
        <w:t>Main Components</w:t>
      </w:r>
    </w:p>
    <w:p w14:paraId="0034D0C1" w14:textId="77777777" w:rsidR="00D839B9" w:rsidRPr="00CC4BBB" w:rsidRDefault="00D839B9" w:rsidP="00D839B9">
      <w:pPr>
        <w:pStyle w:val="MTBulletIndent"/>
      </w:pPr>
      <w:r w:rsidRPr="00CC4BBB">
        <w:t>Stopper rod mechanism</w:t>
      </w:r>
    </w:p>
    <w:p w14:paraId="05392900" w14:textId="77777777" w:rsidR="00D839B9" w:rsidRPr="00CC4BBB" w:rsidRDefault="00D839B9" w:rsidP="00D839B9">
      <w:pPr>
        <w:pStyle w:val="MTBulletIndent"/>
      </w:pPr>
      <w:r w:rsidRPr="00CC4BBB">
        <w:t>Hand lever</w:t>
      </w:r>
    </w:p>
    <w:p w14:paraId="7CE690E8" w14:textId="7675AAA6" w:rsidR="00D839B9" w:rsidRPr="00CC4BBB" w:rsidRDefault="0034785D" w:rsidP="00D839B9">
      <w:pPr>
        <w:pStyle w:val="MTBulletIndent"/>
      </w:pPr>
      <w:r w:rsidRPr="00CC4BBB">
        <w:t>E</w:t>
      </w:r>
      <w:r w:rsidR="00D839B9" w:rsidRPr="00CC4BBB">
        <w:t>lectromechanical</w:t>
      </w:r>
      <w:r w:rsidRPr="00CC4BBB">
        <w:t xml:space="preserve"> actuator</w:t>
      </w:r>
      <w:r w:rsidR="00D839B9" w:rsidRPr="00CC4BBB">
        <w:t xml:space="preserve"> (not part of mechanical equipment &gt; refer to CB.9)</w:t>
      </w:r>
    </w:p>
    <w:p w14:paraId="34520D6D" w14:textId="77777777" w:rsidR="00D839B9" w:rsidRPr="00CC4BBB" w:rsidRDefault="00D839B9" w:rsidP="00D839B9">
      <w:pPr>
        <w:pStyle w:val="MTBulletIndent"/>
      </w:pPr>
      <w:r w:rsidRPr="00CC4BBB">
        <w:t>Stopper rod</w:t>
      </w:r>
    </w:p>
    <w:p w14:paraId="4AD9ECEF" w14:textId="77777777" w:rsidR="00D839B9" w:rsidRPr="00CC4BBB" w:rsidRDefault="00D839B9" w:rsidP="00D839B9">
      <w:pPr>
        <w:pStyle w:val="MTBulletIndent"/>
      </w:pPr>
      <w:r w:rsidRPr="00CC4BBB">
        <w:t>Connection for inert gas</w:t>
      </w:r>
    </w:p>
    <w:p w14:paraId="25635A9A" w14:textId="77777777" w:rsidR="00D839B9" w:rsidRPr="00CC4BBB" w:rsidRDefault="00D839B9" w:rsidP="00D839B9">
      <w:pPr>
        <w:pStyle w:val="MTHeading"/>
      </w:pPr>
      <w:r w:rsidRPr="00CC4BBB">
        <w:t>Main Characteristics</w:t>
      </w:r>
    </w:p>
    <w:p w14:paraId="6F978E40" w14:textId="77777777" w:rsidR="00D839B9" w:rsidRPr="00CC4BBB" w:rsidRDefault="00D839B9" w:rsidP="00D839B9">
      <w:pPr>
        <w:pStyle w:val="MTBulletIndent"/>
      </w:pPr>
      <w:r w:rsidRPr="00CC4BBB">
        <w:t>Stopper rod control with guide rollers</w:t>
      </w:r>
    </w:p>
    <w:p w14:paraId="243911F5" w14:textId="5E8155DC" w:rsidR="00D839B9" w:rsidRPr="00CC4BBB" w:rsidRDefault="00D839B9" w:rsidP="00D839B9">
      <w:pPr>
        <w:pStyle w:val="MTBulletIndent"/>
      </w:pPr>
      <w:r w:rsidRPr="00CC4BBB">
        <w:t xml:space="preserve">Operation with electromechanical </w:t>
      </w:r>
      <w:r w:rsidR="0034785D" w:rsidRPr="00CC4BBB">
        <w:t xml:space="preserve">actuator </w:t>
      </w:r>
      <w:r w:rsidRPr="00CC4BBB">
        <w:t>or manual</w:t>
      </w:r>
    </w:p>
    <w:p w14:paraId="3C729C47" w14:textId="77777777" w:rsidR="00D839B9" w:rsidRPr="00CC4BBB" w:rsidRDefault="00D839B9" w:rsidP="00D839B9">
      <w:pPr>
        <w:pStyle w:val="MTHeading"/>
      </w:pPr>
      <w:r w:rsidRPr="00CC4BBB">
        <w:t>Advantage of Design</w:t>
      </w:r>
    </w:p>
    <w:p w14:paraId="13E21315" w14:textId="77777777" w:rsidR="00D839B9" w:rsidRPr="00CC4BBB" w:rsidRDefault="00D839B9" w:rsidP="00D839B9">
      <w:pPr>
        <w:pStyle w:val="MTBulletIndent"/>
      </w:pPr>
      <w:r w:rsidRPr="00CC4BBB">
        <w:t>Smooth running stopper rod control</w:t>
      </w:r>
    </w:p>
    <w:p w14:paraId="6302C473" w14:textId="77777777" w:rsidR="00D839B9" w:rsidRPr="00CC4BBB" w:rsidRDefault="00D839B9" w:rsidP="00D839B9">
      <w:pPr>
        <w:pStyle w:val="MTBulletIndent"/>
      </w:pPr>
      <w:r w:rsidRPr="00CC4BBB">
        <w:t>Only little force to be applied by hand</w:t>
      </w:r>
    </w:p>
    <w:p w14:paraId="7C3755FA" w14:textId="0533C43F" w:rsidR="00D839B9" w:rsidRPr="00CC4BBB" w:rsidRDefault="00D839B9" w:rsidP="00D839B9">
      <w:pPr>
        <w:pStyle w:val="MTBulletIndent"/>
      </w:pPr>
      <w:r w:rsidRPr="00CC4BBB">
        <w:t>Simple fixation of stopper rod control mechanism and electromechanical</w:t>
      </w:r>
      <w:r w:rsidR="0034785D" w:rsidRPr="00CC4BBB">
        <w:t xml:space="preserve"> actuator</w:t>
      </w:r>
      <w:r w:rsidRPr="00CC4BBB">
        <w:rPr>
          <w:strike/>
        </w:rPr>
        <w:t xml:space="preserve"> </w:t>
      </w:r>
    </w:p>
    <w:p w14:paraId="71EA4EBB" w14:textId="77777777" w:rsidR="00D839B9" w:rsidRPr="00CC4BBB" w:rsidRDefault="00D839B9" w:rsidP="00D839B9">
      <w:pPr>
        <w:pStyle w:val="MTStandard"/>
      </w:pPr>
      <w:r w:rsidRPr="00CC4BBB">
        <w:br w:type="page"/>
      </w:r>
    </w:p>
    <w:p w14:paraId="44DB3FF7" w14:textId="77777777" w:rsidR="00D839B9" w:rsidRPr="00CC4BBB" w:rsidRDefault="00D839B9" w:rsidP="00D839B9">
      <w:pPr>
        <w:pStyle w:val="MTHeading"/>
      </w:pPr>
      <w:r w:rsidRPr="00CC4BBB">
        <w:lastRenderedPageBreak/>
        <w:t>Reference Drawing CB.22.4 Tundish stopper control</w:t>
      </w:r>
    </w:p>
    <w:p w14:paraId="396DAE1E" w14:textId="77777777" w:rsidR="007833B7" w:rsidRPr="00CC4BBB" w:rsidRDefault="007833B7" w:rsidP="00D839B9">
      <w:pPr>
        <w:pStyle w:val="MTStandard"/>
        <w:jc w:val="center"/>
        <w:rPr>
          <w:noProof/>
        </w:rPr>
      </w:pPr>
    </w:p>
    <w:p w14:paraId="1BAF3457" w14:textId="720153F6" w:rsidR="007833B7" w:rsidRPr="00CC4BBB" w:rsidRDefault="007833B7" w:rsidP="00D839B9">
      <w:pPr>
        <w:pStyle w:val="MTStandard"/>
        <w:jc w:val="center"/>
        <w:rPr>
          <w:noProof/>
        </w:rPr>
      </w:pPr>
      <w:r w:rsidRPr="00CC4BBB">
        <w:rPr>
          <w:noProof/>
        </w:rPr>
        <w:drawing>
          <wp:inline distT="0" distB="0" distL="0" distR="0" wp14:anchorId="37FF0AB7" wp14:editId="4385F225">
            <wp:extent cx="2996242" cy="2965286"/>
            <wp:effectExtent l="0" t="0" r="0" b="6985"/>
            <wp:docPr id="1799" name="Picture 1799"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 name="CB.22.4_Tundish_stopper_control.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04989" cy="2973942"/>
                    </a:xfrm>
                    <a:prstGeom prst="rect">
                      <a:avLst/>
                    </a:prstGeom>
                  </pic:spPr>
                </pic:pic>
              </a:graphicData>
            </a:graphic>
          </wp:inline>
        </w:drawing>
      </w:r>
    </w:p>
    <w:p w14:paraId="74FA8490" w14:textId="77777777" w:rsidR="007833B7" w:rsidRPr="00CC4BBB" w:rsidRDefault="007833B7" w:rsidP="00D839B9">
      <w:pPr>
        <w:pStyle w:val="MTStandard"/>
        <w:jc w:val="center"/>
        <w:rPr>
          <w:noProof/>
        </w:rPr>
      </w:pPr>
    </w:p>
    <w:p w14:paraId="4ECA1456" w14:textId="77777777" w:rsidR="00D839B9" w:rsidRPr="00CC4BBB" w:rsidRDefault="00D839B9" w:rsidP="00D839B9">
      <w:pPr>
        <w:pStyle w:val="MTStandard"/>
        <w:spacing w:before="180" w:after="180"/>
        <w:jc w:val="center"/>
        <w:rPr>
          <w:b/>
        </w:rPr>
      </w:pPr>
      <w:r w:rsidRPr="00CC4BBB">
        <w:t>- Typical sketch for reference only -</w:t>
      </w:r>
    </w:p>
    <w:p w14:paraId="397AFDEF" w14:textId="77777777" w:rsidR="00D839B9" w:rsidRPr="00CC4BBB" w:rsidRDefault="00D839B9" w:rsidP="00D839B9">
      <w:pPr>
        <w:pStyle w:val="MTStandard"/>
      </w:pPr>
      <w:bookmarkStart w:id="287" w:name="_Toc362671909"/>
      <w:bookmarkStart w:id="288" w:name="_Toc362681350"/>
      <w:bookmarkStart w:id="289" w:name="_Toc362856591"/>
      <w:bookmarkStart w:id="290" w:name="_Toc363527123"/>
      <w:bookmarkStart w:id="291" w:name="_Toc382729511"/>
      <w:bookmarkStart w:id="292" w:name="_Toc382810471"/>
      <w:bookmarkStart w:id="293" w:name="_Toc386506864"/>
      <w:bookmarkStart w:id="294" w:name="_Toc396711414"/>
      <w:bookmarkStart w:id="295" w:name="_Toc398980868"/>
      <w:bookmarkStart w:id="296" w:name="_Toc401018176"/>
      <w:bookmarkStart w:id="297" w:name="_Toc421512156"/>
      <w:bookmarkStart w:id="298" w:name="_Toc434663161"/>
      <w:bookmarkStart w:id="299" w:name="_Toc437224994"/>
      <w:bookmarkStart w:id="300" w:name="_Toc440974498"/>
      <w:bookmarkStart w:id="301" w:name="_Toc443211915"/>
      <w:bookmarkStart w:id="302" w:name="_Toc444941604"/>
      <w:bookmarkStart w:id="303" w:name="_Toc445797022"/>
      <w:bookmarkStart w:id="304" w:name="_Toc454011016"/>
      <w:r w:rsidRPr="00CC4BBB">
        <w:br w:type="page"/>
      </w:r>
      <w:bookmarkStart w:id="305" w:name="_Toc498691522"/>
      <w:bookmarkStart w:id="306" w:name="_Toc505070720"/>
      <w:bookmarkStart w:id="307" w:name="_Toc507832504"/>
      <w:bookmarkStart w:id="308" w:name="_Toc515935428"/>
      <w:bookmarkStart w:id="309" w:name="_Toc531693496"/>
      <w:bookmarkStart w:id="310" w:name="_Toc2131685"/>
      <w:bookmarkStart w:id="311" w:name="_Toc17712334"/>
      <w:bookmarkStart w:id="312" w:name="_Toc102895159"/>
      <w:bookmarkStart w:id="313" w:name="_Toc234816042"/>
      <w:bookmarkStart w:id="314" w:name="_Toc240791133"/>
    </w:p>
    <w:p w14:paraId="12467777" w14:textId="76F1A132" w:rsidR="00D839B9" w:rsidRPr="00CC4BBB" w:rsidRDefault="00D839B9" w:rsidP="00D839B9">
      <w:pPr>
        <w:pStyle w:val="MTHeadingSCS3"/>
      </w:pPr>
      <w:bookmarkStart w:id="315" w:name="_Toc362662150"/>
      <w:bookmarkStart w:id="316" w:name="_Toc362671912"/>
      <w:bookmarkStart w:id="317" w:name="_Toc362681353"/>
      <w:bookmarkStart w:id="318" w:name="_Toc362856594"/>
      <w:bookmarkStart w:id="319" w:name="_Toc363527126"/>
      <w:bookmarkStart w:id="320" w:name="_Toc382729513"/>
      <w:bookmarkStart w:id="321" w:name="_Toc382810473"/>
      <w:bookmarkStart w:id="322" w:name="_Toc386506866"/>
      <w:bookmarkStart w:id="323" w:name="_Toc396711416"/>
      <w:bookmarkStart w:id="324" w:name="_Toc398980870"/>
      <w:bookmarkStart w:id="325" w:name="_Toc401018178"/>
      <w:bookmarkStart w:id="326" w:name="_Toc421512158"/>
      <w:bookmarkStart w:id="327" w:name="_Toc434663163"/>
      <w:bookmarkStart w:id="328" w:name="_Toc437224996"/>
      <w:bookmarkStart w:id="329" w:name="_Toc440974500"/>
      <w:bookmarkStart w:id="330" w:name="_Toc443211917"/>
      <w:bookmarkStart w:id="331" w:name="_Toc444941606"/>
      <w:bookmarkStart w:id="332" w:name="_Toc445797024"/>
      <w:bookmarkStart w:id="333" w:name="_Toc454011018"/>
      <w:bookmarkStart w:id="334" w:name="_Toc498691524"/>
      <w:bookmarkStart w:id="335" w:name="_Toc505070723"/>
      <w:bookmarkStart w:id="336" w:name="_Toc507832507"/>
      <w:bookmarkStart w:id="337" w:name="_Toc515935431"/>
      <w:bookmarkStart w:id="338" w:name="_Toc531693499"/>
      <w:bookmarkStart w:id="339" w:name="_Toc2131688"/>
      <w:bookmarkStart w:id="340" w:name="_Toc17712337"/>
      <w:bookmarkStart w:id="341" w:name="_Toc102895163"/>
      <w:bookmarkStart w:id="342" w:name="_Toc234816044"/>
      <w:bookmarkStart w:id="343" w:name="_Toc240791135"/>
      <w:bookmarkStart w:id="344" w:name="_Toc51247158"/>
      <w:bookmarkStart w:id="345" w:name="_Toc88576339"/>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r w:rsidRPr="00CC4BBB">
        <w:lastRenderedPageBreak/>
        <w:t>CB.22.5</w:t>
      </w:r>
      <w:r w:rsidR="00D70619" w:rsidRPr="00CC4BBB">
        <w:t>1</w:t>
      </w:r>
      <w:r w:rsidRPr="00CC4BBB">
        <w:t>B SEN changing device</w:t>
      </w:r>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p>
    <w:p w14:paraId="3461BEE9" w14:textId="77777777" w:rsidR="00D839B9" w:rsidRPr="00CC4BBB" w:rsidRDefault="00D839B9" w:rsidP="00D839B9">
      <w:pPr>
        <w:pStyle w:val="MTHeading"/>
      </w:pPr>
      <w:r w:rsidRPr="00CC4BBB">
        <w:t>Technical Data</w:t>
      </w:r>
    </w:p>
    <w:tbl>
      <w:tblPr>
        <w:tblW w:w="0" w:type="auto"/>
        <w:tblInd w:w="108"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ayout w:type="fixed"/>
        <w:tblLook w:val="0000" w:firstRow="0" w:lastRow="0" w:firstColumn="0" w:lastColumn="0" w:noHBand="0" w:noVBand="0"/>
      </w:tblPr>
      <w:tblGrid>
        <w:gridCol w:w="3544"/>
        <w:gridCol w:w="5953"/>
      </w:tblGrid>
      <w:tr w:rsidR="00CC4BBB" w:rsidRPr="00CC4BBB" w14:paraId="34166929" w14:textId="77777777" w:rsidTr="00D839B9">
        <w:tc>
          <w:tcPr>
            <w:tcW w:w="3544" w:type="dxa"/>
          </w:tcPr>
          <w:p w14:paraId="24E5D0B4" w14:textId="77777777" w:rsidR="00D839B9" w:rsidRPr="00CC4BBB" w:rsidRDefault="00D839B9" w:rsidP="00D839B9">
            <w:pPr>
              <w:pStyle w:val="MTTableText"/>
            </w:pPr>
            <w:r w:rsidRPr="00CC4BBB">
              <w:t>Type of design</w:t>
            </w:r>
          </w:p>
        </w:tc>
        <w:tc>
          <w:tcPr>
            <w:tcW w:w="5953" w:type="dxa"/>
          </w:tcPr>
          <w:p w14:paraId="1F845DFD" w14:textId="77777777" w:rsidR="00D839B9" w:rsidRPr="00CC4BBB" w:rsidRDefault="00D839B9" w:rsidP="00D839B9">
            <w:pPr>
              <w:pStyle w:val="MTTableText"/>
            </w:pPr>
            <w:r w:rsidRPr="00CC4BBB">
              <w:t>hydraulic operated SEN quick change system with blank plate setting for clean shut off and argon supply</w:t>
            </w:r>
          </w:p>
        </w:tc>
      </w:tr>
      <w:tr w:rsidR="00CC4BBB" w:rsidRPr="00CC4BBB" w14:paraId="5C3B2B09" w14:textId="77777777" w:rsidTr="00D839B9">
        <w:tc>
          <w:tcPr>
            <w:tcW w:w="3544" w:type="dxa"/>
          </w:tcPr>
          <w:p w14:paraId="5ACD10DA" w14:textId="77777777" w:rsidR="00D839B9" w:rsidRPr="00CC4BBB" w:rsidRDefault="00D839B9" w:rsidP="00D839B9">
            <w:pPr>
              <w:pStyle w:val="MTTableText"/>
            </w:pPr>
            <w:r w:rsidRPr="00CC4BBB">
              <w:t>Location:</w:t>
            </w:r>
          </w:p>
        </w:tc>
        <w:tc>
          <w:tcPr>
            <w:tcW w:w="5953" w:type="dxa"/>
          </w:tcPr>
          <w:p w14:paraId="080C5590" w14:textId="77777777" w:rsidR="00D839B9" w:rsidRPr="00CC4BBB" w:rsidRDefault="00D839B9" w:rsidP="00D839B9">
            <w:pPr>
              <w:pStyle w:val="MTTableText"/>
            </w:pPr>
            <w:r w:rsidRPr="00CC4BBB">
              <w:t>on tundish bottom</w:t>
            </w:r>
          </w:p>
        </w:tc>
      </w:tr>
      <w:tr w:rsidR="00CC4BBB" w:rsidRPr="00CC4BBB" w14:paraId="54A23DA1" w14:textId="77777777" w:rsidTr="00D839B9">
        <w:tc>
          <w:tcPr>
            <w:tcW w:w="3544" w:type="dxa"/>
          </w:tcPr>
          <w:p w14:paraId="64EEDB2C" w14:textId="77777777" w:rsidR="00D839B9" w:rsidRPr="00CC4BBB" w:rsidRDefault="00D839B9" w:rsidP="00D839B9">
            <w:pPr>
              <w:pStyle w:val="MTTableText"/>
            </w:pPr>
            <w:r w:rsidRPr="00CC4BBB">
              <w:t>Manipulation:</w:t>
            </w:r>
          </w:p>
        </w:tc>
        <w:tc>
          <w:tcPr>
            <w:tcW w:w="5953" w:type="dxa"/>
          </w:tcPr>
          <w:p w14:paraId="3A5B1E32" w14:textId="77777777" w:rsidR="00D839B9" w:rsidRPr="00CC4BBB" w:rsidRDefault="00D839B9" w:rsidP="00D839B9">
            <w:pPr>
              <w:pStyle w:val="MTTableText"/>
            </w:pPr>
          </w:p>
        </w:tc>
      </w:tr>
      <w:tr w:rsidR="00CC4BBB" w:rsidRPr="00CC4BBB" w14:paraId="541EA89B" w14:textId="77777777" w:rsidTr="00D839B9">
        <w:tc>
          <w:tcPr>
            <w:tcW w:w="3544" w:type="dxa"/>
          </w:tcPr>
          <w:p w14:paraId="6F231EAE" w14:textId="77777777" w:rsidR="00D839B9" w:rsidRPr="00CC4BBB" w:rsidRDefault="00D839B9" w:rsidP="00D839B9">
            <w:pPr>
              <w:pStyle w:val="MTTableIndent"/>
            </w:pPr>
            <w:r w:rsidRPr="00CC4BBB">
              <w:t>nozzle moving</w:t>
            </w:r>
          </w:p>
        </w:tc>
        <w:tc>
          <w:tcPr>
            <w:tcW w:w="5953" w:type="dxa"/>
          </w:tcPr>
          <w:p w14:paraId="315CE735" w14:textId="77777777" w:rsidR="00D839B9" w:rsidRPr="00CC4BBB" w:rsidRDefault="00D839B9" w:rsidP="00D839B9">
            <w:pPr>
              <w:pStyle w:val="MTTableText"/>
            </w:pPr>
            <w:r w:rsidRPr="00CC4BBB">
              <w:t>via hydraulic cylinder</w:t>
            </w:r>
          </w:p>
        </w:tc>
      </w:tr>
      <w:tr w:rsidR="00CC4BBB" w:rsidRPr="00CC4BBB" w14:paraId="5D292592" w14:textId="77777777" w:rsidTr="00D839B9">
        <w:tc>
          <w:tcPr>
            <w:tcW w:w="3544" w:type="dxa"/>
          </w:tcPr>
          <w:p w14:paraId="37371FAC" w14:textId="77777777" w:rsidR="00D839B9" w:rsidRPr="00CC4BBB" w:rsidRDefault="00D839B9" w:rsidP="00D839B9">
            <w:pPr>
              <w:pStyle w:val="MTTableIndent"/>
            </w:pPr>
            <w:r w:rsidRPr="00CC4BBB">
              <w:t>setting of new nozzle:</w:t>
            </w:r>
          </w:p>
        </w:tc>
        <w:tc>
          <w:tcPr>
            <w:tcW w:w="5953" w:type="dxa"/>
          </w:tcPr>
          <w:p w14:paraId="58C6C966" w14:textId="77777777" w:rsidR="00D839B9" w:rsidRPr="00CC4BBB" w:rsidRDefault="00D839B9" w:rsidP="00D839B9">
            <w:pPr>
              <w:pStyle w:val="MTTableText"/>
            </w:pPr>
            <w:r w:rsidRPr="00CC4BBB">
              <w:t>manual with tong</w:t>
            </w:r>
          </w:p>
        </w:tc>
      </w:tr>
      <w:tr w:rsidR="00CC4BBB" w:rsidRPr="00CC4BBB" w14:paraId="06A734CA" w14:textId="77777777" w:rsidTr="00D839B9">
        <w:tc>
          <w:tcPr>
            <w:tcW w:w="3544" w:type="dxa"/>
          </w:tcPr>
          <w:p w14:paraId="0E9331E0" w14:textId="77777777" w:rsidR="00D839B9" w:rsidRPr="00CC4BBB" w:rsidRDefault="00D839B9" w:rsidP="00D839B9">
            <w:pPr>
              <w:pStyle w:val="MTTableIndent"/>
            </w:pPr>
            <w:r w:rsidRPr="00CC4BBB">
              <w:t>removing of old nozzle:</w:t>
            </w:r>
          </w:p>
        </w:tc>
        <w:tc>
          <w:tcPr>
            <w:tcW w:w="5953" w:type="dxa"/>
          </w:tcPr>
          <w:p w14:paraId="3FED1E10" w14:textId="77777777" w:rsidR="00D839B9" w:rsidRPr="00CC4BBB" w:rsidRDefault="00D839B9" w:rsidP="00D839B9">
            <w:pPr>
              <w:pStyle w:val="MTTableText"/>
            </w:pPr>
            <w:r w:rsidRPr="00CC4BBB">
              <w:t>manual with tong</w:t>
            </w:r>
          </w:p>
        </w:tc>
      </w:tr>
      <w:tr w:rsidR="00CC4BBB" w:rsidRPr="00CC4BBB" w14:paraId="03B7B8D3" w14:textId="77777777" w:rsidTr="00D839B9">
        <w:tc>
          <w:tcPr>
            <w:tcW w:w="3544" w:type="dxa"/>
          </w:tcPr>
          <w:p w14:paraId="57A0EF37" w14:textId="77777777" w:rsidR="00D839B9" w:rsidRPr="00CC4BBB" w:rsidRDefault="00D839B9" w:rsidP="00D839B9">
            <w:pPr>
              <w:pStyle w:val="MTTableText"/>
            </w:pPr>
            <w:r w:rsidRPr="00CC4BBB">
              <w:t>Supply:</w:t>
            </w:r>
          </w:p>
        </w:tc>
        <w:tc>
          <w:tcPr>
            <w:tcW w:w="5953" w:type="dxa"/>
          </w:tcPr>
          <w:p w14:paraId="5405F5E8" w14:textId="77777777" w:rsidR="00D839B9" w:rsidRPr="00CC4BBB" w:rsidRDefault="00D839B9" w:rsidP="00D839B9">
            <w:pPr>
              <w:pStyle w:val="MTTableText"/>
            </w:pPr>
          </w:p>
        </w:tc>
      </w:tr>
      <w:tr w:rsidR="00CC4BBB" w:rsidRPr="00CC4BBB" w14:paraId="62E004C1" w14:textId="77777777" w:rsidTr="00D839B9">
        <w:tc>
          <w:tcPr>
            <w:tcW w:w="3544" w:type="dxa"/>
          </w:tcPr>
          <w:p w14:paraId="3A3A2D93" w14:textId="77777777" w:rsidR="00D839B9" w:rsidRPr="00CC4BBB" w:rsidRDefault="00D839B9" w:rsidP="00D839B9">
            <w:pPr>
              <w:pStyle w:val="MTTableIndent"/>
            </w:pPr>
            <w:r w:rsidRPr="00CC4BBB">
              <w:t>hydraulics:</w:t>
            </w:r>
          </w:p>
        </w:tc>
        <w:tc>
          <w:tcPr>
            <w:tcW w:w="5953" w:type="dxa"/>
          </w:tcPr>
          <w:p w14:paraId="64F33FB6" w14:textId="77777777" w:rsidR="00D839B9" w:rsidRPr="00CC4BBB" w:rsidRDefault="00D839B9" w:rsidP="00D839B9">
            <w:pPr>
              <w:pStyle w:val="MTTableText"/>
            </w:pPr>
            <w:r w:rsidRPr="00CC4BBB">
              <w:t>from central system</w:t>
            </w:r>
          </w:p>
        </w:tc>
      </w:tr>
      <w:tr w:rsidR="00CC4BBB" w:rsidRPr="00CC4BBB" w14:paraId="01F33741" w14:textId="77777777" w:rsidTr="00D839B9">
        <w:tc>
          <w:tcPr>
            <w:tcW w:w="3544" w:type="dxa"/>
          </w:tcPr>
          <w:p w14:paraId="47233F92" w14:textId="77777777" w:rsidR="00D839B9" w:rsidRPr="00CC4BBB" w:rsidRDefault="00D839B9" w:rsidP="00D839B9">
            <w:pPr>
              <w:pStyle w:val="MTTableIndent"/>
            </w:pPr>
            <w:r w:rsidRPr="00CC4BBB">
              <w:t>nozzle sealing:</w:t>
            </w:r>
          </w:p>
        </w:tc>
        <w:tc>
          <w:tcPr>
            <w:tcW w:w="5953" w:type="dxa"/>
          </w:tcPr>
          <w:p w14:paraId="2E4AAD9D" w14:textId="77777777" w:rsidR="00D839B9" w:rsidRPr="00CC4BBB" w:rsidRDefault="00D839B9" w:rsidP="00D839B9">
            <w:pPr>
              <w:pStyle w:val="MTTableText"/>
            </w:pPr>
            <w:r w:rsidRPr="00CC4BBB">
              <w:t>argon</w:t>
            </w:r>
          </w:p>
        </w:tc>
      </w:tr>
      <w:tr w:rsidR="00CC4BBB" w:rsidRPr="00CC4BBB" w14:paraId="25557CE2" w14:textId="77777777" w:rsidTr="00D839B9">
        <w:tc>
          <w:tcPr>
            <w:tcW w:w="3544" w:type="dxa"/>
          </w:tcPr>
          <w:p w14:paraId="6A9B7C92" w14:textId="77777777" w:rsidR="00D839B9" w:rsidRPr="00CC4BBB" w:rsidRDefault="00D839B9" w:rsidP="00D839B9">
            <w:pPr>
              <w:pStyle w:val="MTTableText"/>
            </w:pPr>
            <w:r w:rsidRPr="00CC4BBB">
              <w:t>Argon requirement</w:t>
            </w:r>
          </w:p>
        </w:tc>
        <w:tc>
          <w:tcPr>
            <w:tcW w:w="5953" w:type="dxa"/>
          </w:tcPr>
          <w:p w14:paraId="6A06E393" w14:textId="77777777" w:rsidR="00D839B9" w:rsidRPr="00CC4BBB" w:rsidRDefault="00D839B9" w:rsidP="00D839B9">
            <w:pPr>
              <w:pStyle w:val="MTTableText"/>
            </w:pPr>
          </w:p>
        </w:tc>
      </w:tr>
      <w:tr w:rsidR="00CC4BBB" w:rsidRPr="00CC4BBB" w14:paraId="2DA797F7" w14:textId="77777777" w:rsidTr="00D839B9">
        <w:tc>
          <w:tcPr>
            <w:tcW w:w="3544" w:type="dxa"/>
          </w:tcPr>
          <w:p w14:paraId="5BA4B4F4" w14:textId="77777777" w:rsidR="00D839B9" w:rsidRPr="00CC4BBB" w:rsidRDefault="00D839B9" w:rsidP="00D839B9">
            <w:pPr>
              <w:pStyle w:val="MTTableIndent"/>
            </w:pPr>
            <w:r w:rsidRPr="00CC4BBB">
              <w:t>Flow</w:t>
            </w:r>
          </w:p>
        </w:tc>
        <w:tc>
          <w:tcPr>
            <w:tcW w:w="5953" w:type="dxa"/>
          </w:tcPr>
          <w:p w14:paraId="58BEE016" w14:textId="77777777" w:rsidR="00D839B9" w:rsidRPr="00CC4BBB" w:rsidRDefault="00D839B9" w:rsidP="00D839B9">
            <w:pPr>
              <w:pStyle w:val="MTTableText"/>
            </w:pPr>
            <w:r w:rsidRPr="00CC4BBB">
              <w:t>max. 100 litres/min</w:t>
            </w:r>
          </w:p>
        </w:tc>
      </w:tr>
      <w:tr w:rsidR="00CC4BBB" w:rsidRPr="00CC4BBB" w14:paraId="03B411D5" w14:textId="77777777" w:rsidTr="00D839B9">
        <w:tc>
          <w:tcPr>
            <w:tcW w:w="3544" w:type="dxa"/>
          </w:tcPr>
          <w:p w14:paraId="117DAEC2" w14:textId="77777777" w:rsidR="00D839B9" w:rsidRPr="00CC4BBB" w:rsidRDefault="00D839B9" w:rsidP="00D839B9">
            <w:pPr>
              <w:pStyle w:val="MTTableIndent"/>
            </w:pPr>
            <w:r w:rsidRPr="00CC4BBB">
              <w:t>Pressure</w:t>
            </w:r>
          </w:p>
        </w:tc>
        <w:tc>
          <w:tcPr>
            <w:tcW w:w="5953" w:type="dxa"/>
          </w:tcPr>
          <w:p w14:paraId="1DA5FBA8" w14:textId="77777777" w:rsidR="00D839B9" w:rsidRPr="00CC4BBB" w:rsidRDefault="00D839B9" w:rsidP="00D839B9">
            <w:pPr>
              <w:pStyle w:val="MTTableText"/>
            </w:pPr>
            <w:r w:rsidRPr="00CC4BBB">
              <w:t>0.2 MPa</w:t>
            </w:r>
          </w:p>
        </w:tc>
      </w:tr>
      <w:tr w:rsidR="00CC4BBB" w:rsidRPr="00CC4BBB" w14:paraId="5B32CF6C" w14:textId="77777777" w:rsidTr="00D839B9">
        <w:tc>
          <w:tcPr>
            <w:tcW w:w="3544" w:type="dxa"/>
          </w:tcPr>
          <w:p w14:paraId="2E1CDBE4" w14:textId="77777777" w:rsidR="00D839B9" w:rsidRPr="00CC4BBB" w:rsidRDefault="00D839B9" w:rsidP="00D839B9">
            <w:pPr>
              <w:pStyle w:val="MTTableText"/>
            </w:pPr>
            <w:r w:rsidRPr="00CC4BBB">
              <w:t>Nozzle changing time</w:t>
            </w:r>
          </w:p>
        </w:tc>
        <w:tc>
          <w:tcPr>
            <w:tcW w:w="5953" w:type="dxa"/>
          </w:tcPr>
          <w:p w14:paraId="242C868F" w14:textId="77777777" w:rsidR="00D839B9" w:rsidRPr="00CC4BBB" w:rsidRDefault="00D839B9" w:rsidP="00D839B9">
            <w:pPr>
              <w:pStyle w:val="MTTableText"/>
            </w:pPr>
            <w:r w:rsidRPr="00CC4BBB">
              <w:t>approx. 1 sec (cylinder movement only)</w:t>
            </w:r>
          </w:p>
        </w:tc>
      </w:tr>
      <w:tr w:rsidR="00D839B9" w:rsidRPr="00CC4BBB" w14:paraId="630F70BA" w14:textId="77777777" w:rsidTr="00D839B9">
        <w:tc>
          <w:tcPr>
            <w:tcW w:w="3544" w:type="dxa"/>
          </w:tcPr>
          <w:p w14:paraId="474C5A45" w14:textId="77777777" w:rsidR="00D839B9" w:rsidRPr="00CC4BBB" w:rsidRDefault="00D839B9" w:rsidP="00D839B9">
            <w:pPr>
              <w:pStyle w:val="MTTableText"/>
            </w:pPr>
            <w:r w:rsidRPr="00CC4BBB">
              <w:t>Emergency closing</w:t>
            </w:r>
          </w:p>
        </w:tc>
        <w:tc>
          <w:tcPr>
            <w:tcW w:w="5953" w:type="dxa"/>
          </w:tcPr>
          <w:p w14:paraId="572FE274" w14:textId="77777777" w:rsidR="00D839B9" w:rsidRPr="00CC4BBB" w:rsidRDefault="00D839B9" w:rsidP="00D839B9">
            <w:pPr>
              <w:pStyle w:val="MTTableText"/>
            </w:pPr>
            <w:r w:rsidRPr="00CC4BBB">
              <w:t>by blank plate</w:t>
            </w:r>
          </w:p>
        </w:tc>
      </w:tr>
    </w:tbl>
    <w:p w14:paraId="626481AF" w14:textId="77777777" w:rsidR="00D839B9" w:rsidRPr="00CC4BBB" w:rsidRDefault="00D839B9" w:rsidP="00D839B9">
      <w:pPr>
        <w:pStyle w:val="MTStandard"/>
        <w:rPr>
          <w:highlight w:val="yellow"/>
        </w:rPr>
      </w:pPr>
    </w:p>
    <w:p w14:paraId="44D008EA" w14:textId="77777777" w:rsidR="00D839B9" w:rsidRPr="00CC4BBB" w:rsidRDefault="00D839B9" w:rsidP="00D839B9">
      <w:pPr>
        <w:pStyle w:val="MTHeading"/>
      </w:pPr>
      <w:r w:rsidRPr="00CC4BBB">
        <w:t>Functional Description</w:t>
      </w:r>
    </w:p>
    <w:p w14:paraId="7BF2D9E3" w14:textId="77777777" w:rsidR="00D839B9" w:rsidRPr="00CC4BBB" w:rsidRDefault="00D839B9" w:rsidP="00D839B9">
      <w:pPr>
        <w:pStyle w:val="MTStandard"/>
      </w:pPr>
      <w:r w:rsidRPr="00CC4BBB">
        <w:t>The SEN quick change system allows longer sequences to be cast through each tundish, this reduces operating costs and improves caster yield. The SEN quick change system also provides an effective emergency shut-off facility.</w:t>
      </w:r>
    </w:p>
    <w:p w14:paraId="2E9DD459" w14:textId="77777777" w:rsidR="00D839B9" w:rsidRPr="00CC4BBB" w:rsidRDefault="00D839B9" w:rsidP="00D839B9">
      <w:pPr>
        <w:pStyle w:val="MTStandard"/>
      </w:pPr>
      <w:r w:rsidRPr="00CC4BBB">
        <w:t>The operation of the SEN quick change system depends on the slab width. For narrower slabs the casting speed is reduced and the tundish is lifted prior to SEN exchange, this may not be required for wider slabs. The safety blank plate is manually removed from the loading position and the new SEN inserted. The firing cylinder pushes the new SEN into casting position, this also pushes the old SEN out of the casting position. The old SEN is manually removed and the safety blank plate is inserted into the loading position. The tundish is then lowered and casting speed increased.</w:t>
      </w:r>
    </w:p>
    <w:p w14:paraId="77E82FF9" w14:textId="77777777" w:rsidR="00D839B9" w:rsidRPr="00CC4BBB" w:rsidRDefault="00D839B9" w:rsidP="00D839B9">
      <w:pPr>
        <w:pStyle w:val="MTStandard"/>
      </w:pPr>
      <w:r w:rsidRPr="00CC4BBB">
        <w:t>The tundish bottom to mold cover dimension will be determined to enable the changing of SEN’s without lifting the tundish for the majority of slab widths.</w:t>
      </w:r>
    </w:p>
    <w:p w14:paraId="218554E7" w14:textId="77777777" w:rsidR="00D839B9" w:rsidRPr="00CC4BBB" w:rsidRDefault="00D839B9" w:rsidP="00D839B9">
      <w:pPr>
        <w:pStyle w:val="MTHeading"/>
      </w:pPr>
      <w:r w:rsidRPr="00CC4BBB">
        <w:t>Main Components</w:t>
      </w:r>
    </w:p>
    <w:p w14:paraId="1316D5B2" w14:textId="77777777" w:rsidR="00D839B9" w:rsidRPr="00CC4BBB" w:rsidRDefault="00D839B9" w:rsidP="00D839B9">
      <w:pPr>
        <w:pStyle w:val="MTBulletIndent"/>
      </w:pPr>
      <w:r w:rsidRPr="00CC4BBB">
        <w:t>Quick change mechanism (fitted to the tundish bottom)</w:t>
      </w:r>
    </w:p>
    <w:p w14:paraId="6E10D4D8" w14:textId="77777777" w:rsidR="00D839B9" w:rsidRPr="00CC4BBB" w:rsidRDefault="00D839B9" w:rsidP="00D839B9">
      <w:pPr>
        <w:pStyle w:val="MTBulletIndent"/>
      </w:pPr>
      <w:r w:rsidRPr="00CC4BBB">
        <w:t>Hydraulic valve stand (one per tundish car)</w:t>
      </w:r>
    </w:p>
    <w:p w14:paraId="16C251BD" w14:textId="77777777" w:rsidR="00D839B9" w:rsidRPr="00CC4BBB" w:rsidRDefault="00D839B9" w:rsidP="00D839B9">
      <w:pPr>
        <w:pStyle w:val="MTBulletIndent"/>
      </w:pPr>
      <w:r w:rsidRPr="00CC4BBB">
        <w:t>Hydraulic cylinder (one per tundish car)</w:t>
      </w:r>
    </w:p>
    <w:p w14:paraId="37C68F76" w14:textId="77777777" w:rsidR="00D839B9" w:rsidRPr="00CC4BBB" w:rsidRDefault="00D839B9" w:rsidP="00D839B9">
      <w:pPr>
        <w:pStyle w:val="MTBulletIndent"/>
      </w:pPr>
      <w:r w:rsidRPr="00CC4BBB">
        <w:t>Control system</w:t>
      </w:r>
    </w:p>
    <w:p w14:paraId="577A6680" w14:textId="77777777" w:rsidR="00D839B9" w:rsidRPr="00CC4BBB" w:rsidRDefault="00D839B9" w:rsidP="00D839B9">
      <w:pPr>
        <w:pStyle w:val="MTBulletIndent"/>
      </w:pPr>
      <w:r w:rsidRPr="00CC4BBB">
        <w:t>Maintenance tools</w:t>
      </w:r>
    </w:p>
    <w:p w14:paraId="0DBB2507" w14:textId="77777777" w:rsidR="00D839B9" w:rsidRPr="00CC4BBB" w:rsidRDefault="00D839B9" w:rsidP="00D839B9">
      <w:pPr>
        <w:pStyle w:val="MTBulletIndent"/>
      </w:pPr>
      <w:r w:rsidRPr="00CC4BBB">
        <w:lastRenderedPageBreak/>
        <w:t>Pipe work and hoses</w:t>
      </w:r>
    </w:p>
    <w:p w14:paraId="5F883FEE" w14:textId="77777777" w:rsidR="00D839B9" w:rsidRPr="00CC4BBB" w:rsidRDefault="00D839B9" w:rsidP="00D839B9">
      <w:pPr>
        <w:pStyle w:val="MTBulletIndent"/>
      </w:pPr>
      <w:r w:rsidRPr="00CC4BBB">
        <w:t>SEN handling tongs</w:t>
      </w:r>
    </w:p>
    <w:p w14:paraId="486B0B0B" w14:textId="77777777" w:rsidR="00D839B9" w:rsidRPr="00CC4BBB" w:rsidRDefault="00D839B9" w:rsidP="00D839B9">
      <w:pPr>
        <w:pStyle w:val="MTHeading"/>
      </w:pPr>
      <w:r w:rsidRPr="00CC4BBB">
        <w:t>Main Characteristics</w:t>
      </w:r>
    </w:p>
    <w:p w14:paraId="4D93710C" w14:textId="77777777" w:rsidR="00D839B9" w:rsidRPr="00CC4BBB" w:rsidRDefault="00D839B9" w:rsidP="00D839B9">
      <w:pPr>
        <w:pStyle w:val="MTBulletIndent"/>
      </w:pPr>
      <w:r w:rsidRPr="00CC4BBB">
        <w:t>Hydraulic actuation</w:t>
      </w:r>
    </w:p>
    <w:p w14:paraId="2C64C136" w14:textId="77777777" w:rsidR="00D839B9" w:rsidRPr="00CC4BBB" w:rsidRDefault="00D839B9" w:rsidP="00D839B9">
      <w:pPr>
        <w:pStyle w:val="MTBulletIndent"/>
      </w:pPr>
      <w:r w:rsidRPr="00CC4BBB">
        <w:t>Rapid operation for minimal disruption to casting</w:t>
      </w:r>
    </w:p>
    <w:p w14:paraId="30550504" w14:textId="77777777" w:rsidR="00D839B9" w:rsidRPr="00CC4BBB" w:rsidRDefault="00D839B9" w:rsidP="00D839B9">
      <w:pPr>
        <w:pStyle w:val="MTBulletIndent"/>
      </w:pPr>
      <w:r w:rsidRPr="00CC4BBB">
        <w:t>Argon supply to minimise air ingress</w:t>
      </w:r>
    </w:p>
    <w:p w14:paraId="48AE4078" w14:textId="77777777" w:rsidR="00D839B9" w:rsidRPr="00CC4BBB" w:rsidRDefault="00D839B9" w:rsidP="00D839B9">
      <w:pPr>
        <w:pStyle w:val="MTHeading"/>
      </w:pPr>
      <w:r w:rsidRPr="00CC4BBB">
        <w:t>Advantages of Design</w:t>
      </w:r>
    </w:p>
    <w:p w14:paraId="5FEC2983" w14:textId="77777777" w:rsidR="00D839B9" w:rsidRPr="00CC4BBB" w:rsidRDefault="00D839B9" w:rsidP="00D839B9">
      <w:pPr>
        <w:pStyle w:val="MTBulletIndent"/>
      </w:pPr>
      <w:r w:rsidRPr="00CC4BBB">
        <w:t>Quick exchange of SEN during casting</w:t>
      </w:r>
    </w:p>
    <w:p w14:paraId="02017257" w14:textId="77777777" w:rsidR="00D839B9" w:rsidRPr="00CC4BBB" w:rsidRDefault="00D839B9" w:rsidP="00D839B9">
      <w:pPr>
        <w:pStyle w:val="MTBulletIndent"/>
      </w:pPr>
      <w:r w:rsidRPr="00CC4BBB">
        <w:t>Emergency shut-off facility</w:t>
      </w:r>
    </w:p>
    <w:p w14:paraId="0C8C2EBA" w14:textId="77777777" w:rsidR="00D839B9" w:rsidRPr="00CC4BBB" w:rsidRDefault="00D839B9" w:rsidP="00D839B9">
      <w:pPr>
        <w:pStyle w:val="MTBulletIndent"/>
      </w:pPr>
      <w:r w:rsidRPr="00CC4BBB">
        <w:t>Reduced refractory costs (higher sequences per tundishes)</w:t>
      </w:r>
    </w:p>
    <w:p w14:paraId="78E9551C" w14:textId="77777777" w:rsidR="00D839B9" w:rsidRPr="00CC4BBB" w:rsidRDefault="00D839B9" w:rsidP="00D839B9">
      <w:pPr>
        <w:pStyle w:val="MTBulletIndent"/>
      </w:pPr>
      <w:r w:rsidRPr="00CC4BBB">
        <w:t>Improved product yield (fewer tundish skulls)</w:t>
      </w:r>
    </w:p>
    <w:p w14:paraId="2A730534" w14:textId="77777777" w:rsidR="00D839B9" w:rsidRPr="00CC4BBB" w:rsidRDefault="00D839B9" w:rsidP="00D839B9">
      <w:pPr>
        <w:pStyle w:val="MTStandard"/>
      </w:pPr>
    </w:p>
    <w:p w14:paraId="199B7821" w14:textId="77777777" w:rsidR="00D839B9" w:rsidRPr="00CC4BBB" w:rsidRDefault="00D839B9" w:rsidP="00D839B9">
      <w:pPr>
        <w:pStyle w:val="MTStandard"/>
      </w:pPr>
      <w:r w:rsidRPr="00CC4BBB">
        <w:br w:type="page"/>
      </w:r>
      <w:bookmarkStart w:id="346" w:name="_Toc362671914"/>
      <w:bookmarkStart w:id="347" w:name="_Toc362681355"/>
      <w:bookmarkStart w:id="348" w:name="_Toc362856596"/>
      <w:bookmarkStart w:id="349" w:name="_Toc363527128"/>
      <w:bookmarkStart w:id="350" w:name="_Toc382729515"/>
      <w:bookmarkStart w:id="351" w:name="_Toc382810475"/>
      <w:bookmarkStart w:id="352" w:name="_Toc386506834"/>
      <w:bookmarkStart w:id="353" w:name="_Toc386506868"/>
      <w:bookmarkStart w:id="354" w:name="_Toc396711418"/>
      <w:bookmarkStart w:id="355" w:name="_Toc398980872"/>
      <w:bookmarkStart w:id="356" w:name="_Toc401018180"/>
      <w:bookmarkStart w:id="357" w:name="_Toc421512160"/>
      <w:bookmarkStart w:id="358" w:name="_Toc434663165"/>
      <w:bookmarkStart w:id="359" w:name="_Toc437224998"/>
      <w:bookmarkStart w:id="360" w:name="_Toc440974502"/>
      <w:bookmarkStart w:id="361" w:name="_Toc443211919"/>
      <w:bookmarkStart w:id="362" w:name="_Toc444941608"/>
      <w:bookmarkStart w:id="363" w:name="_Toc445797026"/>
      <w:bookmarkStart w:id="364" w:name="_Toc454011020"/>
      <w:bookmarkStart w:id="365" w:name="_Toc498691526"/>
      <w:bookmarkStart w:id="366" w:name="_Toc505070725"/>
      <w:bookmarkStart w:id="367" w:name="_Toc507832509"/>
      <w:bookmarkStart w:id="368" w:name="_Toc515935433"/>
      <w:bookmarkStart w:id="369" w:name="_Toc531693501"/>
      <w:bookmarkStart w:id="370" w:name="_Toc2131690"/>
      <w:bookmarkStart w:id="371" w:name="_Toc17712339"/>
      <w:bookmarkStart w:id="372" w:name="_Toc102895165"/>
    </w:p>
    <w:p w14:paraId="09209A53" w14:textId="77777777" w:rsidR="00D839B9" w:rsidRPr="00CC4BBB" w:rsidRDefault="00D839B9" w:rsidP="00D839B9">
      <w:pPr>
        <w:pStyle w:val="MTHeadingSCS2"/>
      </w:pPr>
      <w:bookmarkStart w:id="373" w:name="_Toc234816047"/>
      <w:bookmarkStart w:id="374" w:name="_Toc240791138"/>
      <w:bookmarkStart w:id="375" w:name="_Toc51247163"/>
      <w:bookmarkStart w:id="376" w:name="_Toc88576340"/>
      <w:r w:rsidRPr="00CC4BBB">
        <w:lastRenderedPageBreak/>
        <w:t>CB.23. Casting subsystem</w:t>
      </w:r>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r w:rsidRPr="00CC4BBB">
        <w:t xml:space="preserve"> </w:t>
      </w:r>
    </w:p>
    <w:p w14:paraId="42CD26B6" w14:textId="77777777" w:rsidR="00D839B9" w:rsidRPr="00CC4BBB" w:rsidRDefault="00D839B9" w:rsidP="00D839B9">
      <w:pPr>
        <w:pStyle w:val="MTHeadingSCS3"/>
      </w:pPr>
      <w:bookmarkStart w:id="377" w:name="_Toc362662153"/>
      <w:bookmarkStart w:id="378" w:name="_Toc362671915"/>
      <w:bookmarkStart w:id="379" w:name="_Toc362681356"/>
      <w:bookmarkStart w:id="380" w:name="_Toc362856597"/>
      <w:bookmarkStart w:id="381" w:name="_Toc363527129"/>
      <w:bookmarkStart w:id="382" w:name="_Toc2131691"/>
      <w:bookmarkStart w:id="383" w:name="_Toc17712340"/>
      <w:bookmarkStart w:id="384" w:name="_Toc102895166"/>
      <w:bookmarkStart w:id="385" w:name="_Toc234816048"/>
      <w:bookmarkStart w:id="386" w:name="_Toc240791139"/>
      <w:bookmarkStart w:id="387" w:name="_Toc51247164"/>
      <w:bookmarkStart w:id="388" w:name="_Toc88576341"/>
      <w:r w:rsidRPr="00CC4BBB">
        <w:t>CB.23.1 Preheating stations</w:t>
      </w:r>
      <w:bookmarkEnd w:id="377"/>
      <w:bookmarkEnd w:id="378"/>
      <w:bookmarkEnd w:id="379"/>
      <w:bookmarkEnd w:id="380"/>
      <w:bookmarkEnd w:id="381"/>
      <w:bookmarkEnd w:id="382"/>
      <w:bookmarkEnd w:id="383"/>
      <w:bookmarkEnd w:id="384"/>
      <w:bookmarkEnd w:id="385"/>
      <w:bookmarkEnd w:id="386"/>
      <w:bookmarkEnd w:id="387"/>
      <w:bookmarkEnd w:id="388"/>
    </w:p>
    <w:p w14:paraId="5352F5AC" w14:textId="77777777" w:rsidR="00D839B9" w:rsidRPr="00CC4BBB" w:rsidRDefault="00D839B9" w:rsidP="00D839B9">
      <w:pPr>
        <w:pStyle w:val="MTHeadingSCS4"/>
      </w:pPr>
      <w:bookmarkStart w:id="389" w:name="_Toc362662154"/>
      <w:bookmarkStart w:id="390" w:name="_Toc362671916"/>
      <w:bookmarkStart w:id="391" w:name="_Toc362681357"/>
      <w:bookmarkStart w:id="392" w:name="_Toc362856598"/>
      <w:bookmarkStart w:id="393" w:name="_Toc363527130"/>
      <w:bookmarkStart w:id="394" w:name="_Toc382729516"/>
      <w:bookmarkStart w:id="395" w:name="_Toc382810476"/>
      <w:bookmarkStart w:id="396" w:name="_Toc386506869"/>
      <w:bookmarkStart w:id="397" w:name="_Toc396711419"/>
      <w:bookmarkStart w:id="398" w:name="_Toc398980873"/>
      <w:bookmarkStart w:id="399" w:name="_Toc401018181"/>
      <w:bookmarkStart w:id="400" w:name="_Toc421512161"/>
      <w:bookmarkStart w:id="401" w:name="_Toc434663166"/>
      <w:bookmarkStart w:id="402" w:name="_Toc437224999"/>
      <w:bookmarkStart w:id="403" w:name="_Toc440974503"/>
      <w:bookmarkStart w:id="404" w:name="_Toc443211920"/>
      <w:bookmarkStart w:id="405" w:name="_Toc444941609"/>
      <w:bookmarkStart w:id="406" w:name="_Toc445797027"/>
      <w:bookmarkStart w:id="407" w:name="_Toc454011021"/>
      <w:bookmarkStart w:id="408" w:name="_Toc498691527"/>
      <w:bookmarkStart w:id="409" w:name="_Toc505070726"/>
      <w:bookmarkStart w:id="410" w:name="_Toc507832510"/>
      <w:bookmarkStart w:id="411" w:name="_Toc515935434"/>
      <w:bookmarkStart w:id="412" w:name="_Toc531693502"/>
      <w:bookmarkStart w:id="413" w:name="_Toc2131692"/>
      <w:bookmarkStart w:id="414" w:name="_Toc17712341"/>
      <w:bookmarkStart w:id="415" w:name="_Toc102895167"/>
      <w:bookmarkStart w:id="416" w:name="_Toc234816049"/>
      <w:bookmarkStart w:id="417" w:name="_Toc240791140"/>
      <w:bookmarkStart w:id="418" w:name="_Toc51247165"/>
      <w:bookmarkStart w:id="419" w:name="_Toc88576342"/>
      <w:r w:rsidRPr="00CC4BBB">
        <w:t>CB.23.11 Tundish preheating station</w:t>
      </w:r>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p>
    <w:p w14:paraId="30A7B45B" w14:textId="77777777" w:rsidR="00D839B9" w:rsidRPr="00CC4BBB" w:rsidRDefault="00D839B9" w:rsidP="00D839B9">
      <w:pPr>
        <w:pStyle w:val="MTHeading"/>
      </w:pPr>
      <w:r w:rsidRPr="00CC4BBB">
        <w:t>Technical Data</w:t>
      </w:r>
    </w:p>
    <w:tbl>
      <w:tblPr>
        <w:tblW w:w="9497" w:type="dxa"/>
        <w:tblInd w:w="108"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ayout w:type="fixed"/>
        <w:tblLook w:val="0000" w:firstRow="0" w:lastRow="0" w:firstColumn="0" w:lastColumn="0" w:noHBand="0" w:noVBand="0"/>
      </w:tblPr>
      <w:tblGrid>
        <w:gridCol w:w="3544"/>
        <w:gridCol w:w="5953"/>
      </w:tblGrid>
      <w:tr w:rsidR="00CC4BBB" w:rsidRPr="00CC4BBB" w14:paraId="609CCDB9" w14:textId="77777777" w:rsidTr="00D839B9">
        <w:tc>
          <w:tcPr>
            <w:tcW w:w="3544" w:type="dxa"/>
          </w:tcPr>
          <w:p w14:paraId="2CBEDDFA" w14:textId="77777777" w:rsidR="00D839B9" w:rsidRPr="00CC4BBB" w:rsidRDefault="00D839B9" w:rsidP="00D839B9">
            <w:pPr>
              <w:pStyle w:val="MTTableText"/>
            </w:pPr>
            <w:r w:rsidRPr="00CC4BBB">
              <w:t>Heating capacity</w:t>
            </w:r>
          </w:p>
        </w:tc>
        <w:tc>
          <w:tcPr>
            <w:tcW w:w="5953" w:type="dxa"/>
          </w:tcPr>
          <w:p w14:paraId="31568E45" w14:textId="676A655F" w:rsidR="00D839B9" w:rsidRPr="00CC4BBB" w:rsidRDefault="00D839B9" w:rsidP="00D839B9">
            <w:pPr>
              <w:pStyle w:val="MTTableText"/>
            </w:pPr>
            <w:r w:rsidRPr="00CC4BBB">
              <w:t>max. 20</w:t>
            </w:r>
            <w:r w:rsidR="00FA0940" w:rsidRPr="00CC4BBB">
              <w:t>2</w:t>
            </w:r>
            <w:r w:rsidRPr="00CC4BBB">
              <w:t xml:space="preserve">0 kW </w:t>
            </w:r>
          </w:p>
        </w:tc>
      </w:tr>
      <w:tr w:rsidR="00CC4BBB" w:rsidRPr="00CC4BBB" w14:paraId="31FAE096" w14:textId="77777777" w:rsidTr="00D839B9">
        <w:tc>
          <w:tcPr>
            <w:tcW w:w="3544" w:type="dxa"/>
          </w:tcPr>
          <w:p w14:paraId="7A8D182E" w14:textId="77777777" w:rsidR="00D839B9" w:rsidRPr="00CC4BBB" w:rsidRDefault="00D839B9" w:rsidP="00D839B9">
            <w:pPr>
              <w:pStyle w:val="MTTableText"/>
            </w:pPr>
            <w:r w:rsidRPr="00CC4BBB">
              <w:t>No. of burners</w:t>
            </w:r>
          </w:p>
        </w:tc>
        <w:tc>
          <w:tcPr>
            <w:tcW w:w="5953" w:type="dxa"/>
          </w:tcPr>
          <w:p w14:paraId="11E5A515" w14:textId="7CC3F1DE" w:rsidR="00D839B9" w:rsidRPr="00CC4BBB" w:rsidRDefault="00FA0940" w:rsidP="00D839B9">
            <w:pPr>
              <w:pStyle w:val="MTTableText"/>
            </w:pPr>
            <w:r w:rsidRPr="00CC4BBB">
              <w:t>3</w:t>
            </w:r>
          </w:p>
        </w:tc>
      </w:tr>
      <w:tr w:rsidR="00CC4BBB" w:rsidRPr="00CC4BBB" w14:paraId="73A742F5" w14:textId="77777777" w:rsidTr="00D839B9">
        <w:tc>
          <w:tcPr>
            <w:tcW w:w="3544" w:type="dxa"/>
          </w:tcPr>
          <w:p w14:paraId="008698B0" w14:textId="77777777" w:rsidR="00D839B9" w:rsidRPr="00CC4BBB" w:rsidRDefault="00D839B9" w:rsidP="00D839B9">
            <w:pPr>
              <w:pStyle w:val="MTTableText"/>
            </w:pPr>
            <w:r w:rsidRPr="00CC4BBB">
              <w:t>Fuel gas</w:t>
            </w:r>
          </w:p>
        </w:tc>
        <w:tc>
          <w:tcPr>
            <w:tcW w:w="5953" w:type="dxa"/>
          </w:tcPr>
          <w:p w14:paraId="469C4246" w14:textId="1B2D2EB8" w:rsidR="00D839B9" w:rsidRPr="00CC4BBB" w:rsidRDefault="00D839B9" w:rsidP="00D839B9">
            <w:pPr>
              <w:pStyle w:val="MTTableText"/>
              <w:rPr>
                <w:lang w:val="nb-NO"/>
              </w:rPr>
            </w:pPr>
            <w:r w:rsidRPr="00CC4BBB">
              <w:rPr>
                <w:lang w:val="nb-NO"/>
              </w:rPr>
              <w:t>LPG</w:t>
            </w:r>
          </w:p>
        </w:tc>
      </w:tr>
      <w:tr w:rsidR="00CC4BBB" w:rsidRPr="00CC4BBB" w14:paraId="79F42C90" w14:textId="77777777" w:rsidTr="00D839B9">
        <w:tc>
          <w:tcPr>
            <w:tcW w:w="3544" w:type="dxa"/>
          </w:tcPr>
          <w:p w14:paraId="72C099E7" w14:textId="77777777" w:rsidR="00D839B9" w:rsidRPr="00CC4BBB" w:rsidRDefault="00D839B9" w:rsidP="00D839B9">
            <w:pPr>
              <w:pStyle w:val="MTTableText"/>
            </w:pPr>
            <w:r w:rsidRPr="00CC4BBB">
              <w:t>Combustion air</w:t>
            </w:r>
          </w:p>
        </w:tc>
        <w:tc>
          <w:tcPr>
            <w:tcW w:w="5953" w:type="dxa"/>
          </w:tcPr>
          <w:p w14:paraId="61DD1825" w14:textId="77777777" w:rsidR="00D839B9" w:rsidRPr="00CC4BBB" w:rsidRDefault="00D839B9" w:rsidP="00D839B9">
            <w:pPr>
              <w:pStyle w:val="MTTableText"/>
            </w:pPr>
            <w:r w:rsidRPr="00CC4BBB">
              <w:t>by air fan</w:t>
            </w:r>
          </w:p>
        </w:tc>
      </w:tr>
      <w:tr w:rsidR="00CC4BBB" w:rsidRPr="00CC4BBB" w14:paraId="11FFB71E" w14:textId="77777777" w:rsidTr="00D839B9">
        <w:tc>
          <w:tcPr>
            <w:tcW w:w="3544" w:type="dxa"/>
          </w:tcPr>
          <w:p w14:paraId="275E8A73" w14:textId="77777777" w:rsidR="00D839B9" w:rsidRPr="00CC4BBB" w:rsidRDefault="00D839B9" w:rsidP="00D839B9">
            <w:pPr>
              <w:pStyle w:val="MTTableText"/>
            </w:pPr>
            <w:r w:rsidRPr="00CC4BBB">
              <w:t>Tundish preheating temperature</w:t>
            </w:r>
          </w:p>
        </w:tc>
        <w:tc>
          <w:tcPr>
            <w:tcW w:w="5953" w:type="dxa"/>
          </w:tcPr>
          <w:p w14:paraId="70F2143F" w14:textId="77777777" w:rsidR="00D839B9" w:rsidRPr="00CC4BBB" w:rsidRDefault="00D839B9" w:rsidP="00D839B9">
            <w:pPr>
              <w:pStyle w:val="MTTableText"/>
            </w:pPr>
            <w:r w:rsidRPr="00CC4BBB">
              <w:t>max. 1100 °C</w:t>
            </w:r>
          </w:p>
        </w:tc>
      </w:tr>
      <w:tr w:rsidR="00CC4BBB" w:rsidRPr="00CC4BBB" w14:paraId="0134064F" w14:textId="77777777" w:rsidTr="00D839B9">
        <w:tc>
          <w:tcPr>
            <w:tcW w:w="3544" w:type="dxa"/>
          </w:tcPr>
          <w:p w14:paraId="1A20A1B0" w14:textId="77777777" w:rsidR="00D839B9" w:rsidRPr="00CC4BBB" w:rsidRDefault="00D839B9" w:rsidP="00D839B9">
            <w:pPr>
              <w:pStyle w:val="MTTableText"/>
            </w:pPr>
            <w:r w:rsidRPr="00CC4BBB">
              <w:t>Preheating time</w:t>
            </w:r>
          </w:p>
        </w:tc>
        <w:tc>
          <w:tcPr>
            <w:tcW w:w="5953" w:type="dxa"/>
          </w:tcPr>
          <w:p w14:paraId="70E7A1B8" w14:textId="2EF95775" w:rsidR="00D839B9" w:rsidRPr="00CC4BBB" w:rsidRDefault="00D839B9" w:rsidP="00D839B9">
            <w:pPr>
              <w:pStyle w:val="MTTableText"/>
            </w:pPr>
            <w:r w:rsidRPr="00CC4BBB">
              <w:t xml:space="preserve">approx. 90 min </w:t>
            </w:r>
            <w:r w:rsidR="003F1A0C" w:rsidRPr="00CC4BBB">
              <w:t xml:space="preserve"> to 120 min</w:t>
            </w:r>
            <w:r w:rsidRPr="00CC4BBB">
              <w:t>…*)</w:t>
            </w:r>
          </w:p>
        </w:tc>
      </w:tr>
      <w:tr w:rsidR="00D839B9" w:rsidRPr="00CC4BBB" w14:paraId="1424A6D5" w14:textId="77777777" w:rsidTr="00D839B9">
        <w:tc>
          <w:tcPr>
            <w:tcW w:w="3544" w:type="dxa"/>
          </w:tcPr>
          <w:p w14:paraId="43E2BEEB" w14:textId="77777777" w:rsidR="00D839B9" w:rsidRPr="00CC4BBB" w:rsidRDefault="00D839B9" w:rsidP="00D839B9"/>
        </w:tc>
        <w:tc>
          <w:tcPr>
            <w:tcW w:w="5953" w:type="dxa"/>
          </w:tcPr>
          <w:p w14:paraId="6CC31C61" w14:textId="77777777" w:rsidR="00D839B9" w:rsidRPr="00CC4BBB" w:rsidRDefault="00D839B9" w:rsidP="00D839B9">
            <w:pPr>
              <w:pStyle w:val="MTTableText"/>
            </w:pPr>
            <w:r w:rsidRPr="00CC4BBB">
              <w:t>*)…final preheating procedure to be defined by the Buyer or refractory material supplier</w:t>
            </w:r>
          </w:p>
        </w:tc>
      </w:tr>
    </w:tbl>
    <w:p w14:paraId="5D20FAF1" w14:textId="77777777" w:rsidR="00D839B9" w:rsidRPr="00CC4BBB" w:rsidRDefault="00D839B9" w:rsidP="00D839B9">
      <w:pPr>
        <w:pStyle w:val="MTStandard"/>
      </w:pPr>
    </w:p>
    <w:p w14:paraId="5547C6EB" w14:textId="77777777" w:rsidR="00D839B9" w:rsidRPr="00CC4BBB" w:rsidRDefault="00D839B9" w:rsidP="00D839B9">
      <w:pPr>
        <w:pStyle w:val="MTHeading"/>
      </w:pPr>
      <w:r w:rsidRPr="00CC4BBB">
        <w:t>Technical Description:</w:t>
      </w:r>
    </w:p>
    <w:tbl>
      <w:tblPr>
        <w:tblW w:w="9497" w:type="dxa"/>
        <w:tblInd w:w="108"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ayout w:type="fixed"/>
        <w:tblLook w:val="0000" w:firstRow="0" w:lastRow="0" w:firstColumn="0" w:lastColumn="0" w:noHBand="0" w:noVBand="0"/>
      </w:tblPr>
      <w:tblGrid>
        <w:gridCol w:w="3544"/>
        <w:gridCol w:w="5953"/>
      </w:tblGrid>
      <w:tr w:rsidR="00CC4BBB" w:rsidRPr="00CC4BBB" w14:paraId="567FF3DC" w14:textId="77777777" w:rsidTr="00D839B9">
        <w:tc>
          <w:tcPr>
            <w:tcW w:w="3544" w:type="dxa"/>
          </w:tcPr>
          <w:p w14:paraId="3DA6F745" w14:textId="77777777" w:rsidR="00D839B9" w:rsidRPr="00CC4BBB" w:rsidRDefault="00D839B9" w:rsidP="00D839B9">
            <w:pPr>
              <w:pStyle w:val="MTTableText"/>
            </w:pPr>
            <w:r w:rsidRPr="00CC4BBB">
              <w:t>Type of design</w:t>
            </w:r>
          </w:p>
        </w:tc>
        <w:tc>
          <w:tcPr>
            <w:tcW w:w="5953" w:type="dxa"/>
          </w:tcPr>
          <w:p w14:paraId="4968D9FF" w14:textId="77777777" w:rsidR="00D839B9" w:rsidRPr="00CC4BBB" w:rsidRDefault="00D839B9" w:rsidP="00D839B9">
            <w:pPr>
              <w:pStyle w:val="MTTableText"/>
            </w:pPr>
            <w:r w:rsidRPr="00CC4BBB">
              <w:t>package unit, controlled via local control panel</w:t>
            </w:r>
          </w:p>
        </w:tc>
      </w:tr>
      <w:tr w:rsidR="00CC4BBB" w:rsidRPr="00CC4BBB" w14:paraId="46BE2DEA" w14:textId="77777777" w:rsidTr="00D839B9">
        <w:tc>
          <w:tcPr>
            <w:tcW w:w="3544" w:type="dxa"/>
          </w:tcPr>
          <w:p w14:paraId="05BB322A" w14:textId="77777777" w:rsidR="00D839B9" w:rsidRPr="00CC4BBB" w:rsidRDefault="00D839B9" w:rsidP="00D839B9">
            <w:pPr>
              <w:pStyle w:val="MTTableText"/>
            </w:pPr>
            <w:r w:rsidRPr="00CC4BBB">
              <w:t>Ignition of burners</w:t>
            </w:r>
          </w:p>
        </w:tc>
        <w:tc>
          <w:tcPr>
            <w:tcW w:w="5953" w:type="dxa"/>
          </w:tcPr>
          <w:p w14:paraId="798036AB" w14:textId="77777777" w:rsidR="00D839B9" w:rsidRPr="00CC4BBB" w:rsidRDefault="00D839B9" w:rsidP="00D839B9">
            <w:pPr>
              <w:pStyle w:val="MTTableText"/>
            </w:pPr>
            <w:r w:rsidRPr="00CC4BBB">
              <w:t>automatic incl. flame detection</w:t>
            </w:r>
          </w:p>
        </w:tc>
      </w:tr>
      <w:tr w:rsidR="00CC4BBB" w:rsidRPr="00CC4BBB" w14:paraId="48B5AED1" w14:textId="77777777" w:rsidTr="00D839B9">
        <w:tc>
          <w:tcPr>
            <w:tcW w:w="3544" w:type="dxa"/>
          </w:tcPr>
          <w:p w14:paraId="08F44426" w14:textId="77777777" w:rsidR="00D839B9" w:rsidRPr="00CC4BBB" w:rsidRDefault="00D839B9" w:rsidP="00D839B9">
            <w:pPr>
              <w:pStyle w:val="MTTableText"/>
            </w:pPr>
            <w:r w:rsidRPr="00CC4BBB">
              <w:t>Tilting drive</w:t>
            </w:r>
          </w:p>
        </w:tc>
        <w:tc>
          <w:tcPr>
            <w:tcW w:w="5953" w:type="dxa"/>
          </w:tcPr>
          <w:p w14:paraId="1DE72CFD" w14:textId="77777777" w:rsidR="00D839B9" w:rsidRPr="00CC4BBB" w:rsidRDefault="00D839B9" w:rsidP="00D839B9">
            <w:pPr>
              <w:pStyle w:val="MTTableText"/>
            </w:pPr>
            <w:r w:rsidRPr="00CC4BBB">
              <w:t>hydraulically</w:t>
            </w:r>
          </w:p>
        </w:tc>
      </w:tr>
      <w:tr w:rsidR="00D839B9" w:rsidRPr="00CC4BBB" w14:paraId="61692C99" w14:textId="77777777" w:rsidTr="00D839B9">
        <w:tc>
          <w:tcPr>
            <w:tcW w:w="3544" w:type="dxa"/>
          </w:tcPr>
          <w:p w14:paraId="7D0057A5" w14:textId="77777777" w:rsidR="00D839B9" w:rsidRPr="00CC4BBB" w:rsidRDefault="00D839B9" w:rsidP="00D839B9">
            <w:pPr>
              <w:pStyle w:val="MTTableText"/>
            </w:pPr>
            <w:r w:rsidRPr="00CC4BBB">
              <w:t>Burner control</w:t>
            </w:r>
          </w:p>
        </w:tc>
        <w:tc>
          <w:tcPr>
            <w:tcW w:w="5953" w:type="dxa"/>
          </w:tcPr>
          <w:p w14:paraId="112F5F56" w14:textId="77777777" w:rsidR="00D839B9" w:rsidRPr="00CC4BBB" w:rsidRDefault="00D839B9" w:rsidP="00D839B9">
            <w:pPr>
              <w:pStyle w:val="MTTableText"/>
            </w:pPr>
            <w:r w:rsidRPr="00CC4BBB">
              <w:t>automatic by programmable temperature controller</w:t>
            </w:r>
          </w:p>
        </w:tc>
      </w:tr>
    </w:tbl>
    <w:p w14:paraId="1AE0D8EE" w14:textId="77777777" w:rsidR="00D839B9" w:rsidRPr="00CC4BBB" w:rsidRDefault="00D839B9" w:rsidP="00D839B9">
      <w:pPr>
        <w:pStyle w:val="MTStandard"/>
      </w:pPr>
    </w:p>
    <w:p w14:paraId="3EEED2CA" w14:textId="77777777" w:rsidR="00D839B9" w:rsidRPr="00CC4BBB" w:rsidRDefault="00D839B9" w:rsidP="00D839B9">
      <w:pPr>
        <w:pStyle w:val="MTHeading"/>
      </w:pPr>
      <w:r w:rsidRPr="00CC4BBB">
        <w:t>Main Components</w:t>
      </w:r>
    </w:p>
    <w:p w14:paraId="6B196F4A" w14:textId="77777777" w:rsidR="00D839B9" w:rsidRPr="00CC4BBB" w:rsidRDefault="00D839B9" w:rsidP="00D839B9">
      <w:pPr>
        <w:pStyle w:val="MTBulletIndent"/>
      </w:pPr>
      <w:r w:rsidRPr="00CC4BBB">
        <w:t>Supporting structure</w:t>
      </w:r>
    </w:p>
    <w:p w14:paraId="49CF56E7" w14:textId="77777777" w:rsidR="00D839B9" w:rsidRPr="00CC4BBB" w:rsidRDefault="00D839B9" w:rsidP="00D839B9">
      <w:pPr>
        <w:pStyle w:val="MTBulletIndent"/>
      </w:pPr>
      <w:r w:rsidRPr="00CC4BBB">
        <w:t>Tilting frame</w:t>
      </w:r>
    </w:p>
    <w:p w14:paraId="3245C0D9" w14:textId="77777777" w:rsidR="00D839B9" w:rsidRPr="00CC4BBB" w:rsidRDefault="00D839B9" w:rsidP="00D839B9">
      <w:pPr>
        <w:pStyle w:val="MTBulletIndent"/>
      </w:pPr>
      <w:r w:rsidRPr="00CC4BBB">
        <w:t>Gas burners</w:t>
      </w:r>
    </w:p>
    <w:p w14:paraId="39041202" w14:textId="77777777" w:rsidR="00D839B9" w:rsidRPr="00CC4BBB" w:rsidRDefault="00D839B9" w:rsidP="00D839B9">
      <w:pPr>
        <w:pStyle w:val="MTBulletIndent"/>
      </w:pPr>
      <w:r w:rsidRPr="00CC4BBB">
        <w:t>Heat protection covering</w:t>
      </w:r>
    </w:p>
    <w:p w14:paraId="6C33B403" w14:textId="77777777" w:rsidR="00D839B9" w:rsidRPr="00CC4BBB" w:rsidRDefault="00D839B9" w:rsidP="00D839B9">
      <w:pPr>
        <w:pStyle w:val="MTBulletIndent"/>
      </w:pPr>
      <w:r w:rsidRPr="00CC4BBB">
        <w:t>Combustion air fan</w:t>
      </w:r>
    </w:p>
    <w:p w14:paraId="168DB667" w14:textId="77777777" w:rsidR="00D839B9" w:rsidRPr="00CC4BBB" w:rsidRDefault="00D839B9" w:rsidP="00D839B9">
      <w:pPr>
        <w:pStyle w:val="MTBulletIndent"/>
      </w:pPr>
      <w:r w:rsidRPr="00CC4BBB">
        <w:t>Gas / air control station</w:t>
      </w:r>
    </w:p>
    <w:p w14:paraId="405A5FC2" w14:textId="77777777" w:rsidR="00D839B9" w:rsidRPr="00CC4BBB" w:rsidRDefault="00D839B9" w:rsidP="00D839B9">
      <w:pPr>
        <w:pStyle w:val="MTBulletIndent"/>
      </w:pPr>
      <w:r w:rsidRPr="00CC4BBB">
        <w:t>Hydraulic tilting drive</w:t>
      </w:r>
    </w:p>
    <w:p w14:paraId="54CEECF0" w14:textId="77777777" w:rsidR="00D839B9" w:rsidRPr="00CC4BBB" w:rsidRDefault="00D839B9" w:rsidP="00D839B9">
      <w:pPr>
        <w:pStyle w:val="MTBulletIndent"/>
      </w:pPr>
      <w:r w:rsidRPr="00CC4BBB">
        <w:t>Electrical control panel</w:t>
      </w:r>
    </w:p>
    <w:p w14:paraId="21649D83" w14:textId="77777777" w:rsidR="00D839B9" w:rsidRPr="00CC4BBB" w:rsidRDefault="00D839B9" w:rsidP="00D839B9">
      <w:pPr>
        <w:pStyle w:val="MTStandard"/>
      </w:pPr>
    </w:p>
    <w:p w14:paraId="2BFB7AC4" w14:textId="77777777" w:rsidR="00D839B9" w:rsidRPr="00CC4BBB" w:rsidRDefault="00D839B9" w:rsidP="00D839B9">
      <w:pPr>
        <w:pStyle w:val="MTStandard"/>
      </w:pPr>
      <w:r w:rsidRPr="00CC4BBB">
        <w:br w:type="page"/>
      </w:r>
      <w:bookmarkStart w:id="420" w:name="_Toc437225000"/>
      <w:bookmarkStart w:id="421" w:name="_Toc440974504"/>
      <w:bookmarkStart w:id="422" w:name="_Toc443211921"/>
      <w:bookmarkStart w:id="423" w:name="_Toc444941610"/>
      <w:bookmarkStart w:id="424" w:name="_Toc445797028"/>
      <w:bookmarkStart w:id="425" w:name="_Toc454011022"/>
      <w:bookmarkStart w:id="426" w:name="_Toc498691528"/>
      <w:bookmarkStart w:id="427" w:name="_Toc505070727"/>
      <w:bookmarkStart w:id="428" w:name="_Toc507832511"/>
      <w:bookmarkStart w:id="429" w:name="_Toc515935435"/>
      <w:bookmarkStart w:id="430" w:name="_Toc531693503"/>
      <w:bookmarkStart w:id="431" w:name="_Toc2131693"/>
      <w:bookmarkStart w:id="432" w:name="_Toc17712342"/>
      <w:bookmarkStart w:id="433" w:name="_Toc102895168"/>
      <w:bookmarkStart w:id="434" w:name="_Toc234816050"/>
      <w:bookmarkStart w:id="435" w:name="_Toc240791141"/>
    </w:p>
    <w:p w14:paraId="69A17250" w14:textId="77777777" w:rsidR="00D839B9" w:rsidRPr="00CC4BBB" w:rsidRDefault="00D839B9" w:rsidP="00D839B9">
      <w:pPr>
        <w:pStyle w:val="MTHeadingSCS4"/>
      </w:pPr>
      <w:bookmarkStart w:id="436" w:name="_Toc51247166"/>
      <w:bookmarkStart w:id="437" w:name="_Toc88576343"/>
      <w:r w:rsidRPr="00CC4BBB">
        <w:lastRenderedPageBreak/>
        <w:t>CB.23.12 SEN preheating device</w:t>
      </w:r>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p>
    <w:p w14:paraId="71AB6158" w14:textId="77777777" w:rsidR="00D839B9" w:rsidRPr="00CC4BBB" w:rsidRDefault="00D839B9" w:rsidP="00D839B9">
      <w:pPr>
        <w:pStyle w:val="MTHeading"/>
      </w:pPr>
      <w:r w:rsidRPr="00CC4BBB">
        <w:t>Technical Data</w:t>
      </w:r>
    </w:p>
    <w:tbl>
      <w:tblPr>
        <w:tblW w:w="9497" w:type="dxa"/>
        <w:tblInd w:w="108"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ayout w:type="fixed"/>
        <w:tblLook w:val="0000" w:firstRow="0" w:lastRow="0" w:firstColumn="0" w:lastColumn="0" w:noHBand="0" w:noVBand="0"/>
      </w:tblPr>
      <w:tblGrid>
        <w:gridCol w:w="3544"/>
        <w:gridCol w:w="5953"/>
      </w:tblGrid>
      <w:tr w:rsidR="00CC4BBB" w:rsidRPr="00CC4BBB" w14:paraId="3FB57FC8" w14:textId="77777777" w:rsidTr="00D839B9">
        <w:tc>
          <w:tcPr>
            <w:tcW w:w="3544" w:type="dxa"/>
          </w:tcPr>
          <w:p w14:paraId="56C25797" w14:textId="77777777" w:rsidR="00D839B9" w:rsidRPr="00CC4BBB" w:rsidRDefault="00D839B9" w:rsidP="00D839B9">
            <w:pPr>
              <w:pStyle w:val="MTTableText"/>
            </w:pPr>
            <w:r w:rsidRPr="00CC4BBB">
              <w:t>Type</w:t>
            </w:r>
          </w:p>
        </w:tc>
        <w:tc>
          <w:tcPr>
            <w:tcW w:w="5953" w:type="dxa"/>
          </w:tcPr>
          <w:p w14:paraId="78A727F9" w14:textId="6432BEDF" w:rsidR="00D839B9" w:rsidRPr="00CC4BBB" w:rsidRDefault="00697442" w:rsidP="00D839B9">
            <w:pPr>
              <w:pStyle w:val="MTTableText"/>
            </w:pPr>
            <w:r w:rsidRPr="00CC4BBB">
              <w:t xml:space="preserve">gas burners </w:t>
            </w:r>
          </w:p>
        </w:tc>
      </w:tr>
      <w:tr w:rsidR="00CC4BBB" w:rsidRPr="00CC4BBB" w14:paraId="4791BCD6" w14:textId="77777777" w:rsidTr="00D839B9">
        <w:tc>
          <w:tcPr>
            <w:tcW w:w="3544" w:type="dxa"/>
          </w:tcPr>
          <w:p w14:paraId="30F3ED1B" w14:textId="77777777" w:rsidR="00D839B9" w:rsidRPr="00CC4BBB" w:rsidRDefault="00D839B9" w:rsidP="00D839B9">
            <w:pPr>
              <w:pStyle w:val="MTTableText"/>
            </w:pPr>
            <w:r w:rsidRPr="00CC4BBB">
              <w:t>Type of design</w:t>
            </w:r>
          </w:p>
        </w:tc>
        <w:tc>
          <w:tcPr>
            <w:tcW w:w="5953" w:type="dxa"/>
          </w:tcPr>
          <w:p w14:paraId="18DBE94C" w14:textId="5A59EC77" w:rsidR="00D839B9" w:rsidRPr="00CC4BBB" w:rsidRDefault="00697442" w:rsidP="00D839B9">
            <w:pPr>
              <w:pStyle w:val="MTTableText"/>
            </w:pPr>
            <w:r w:rsidRPr="00CC4BBB">
              <w:t xml:space="preserve">moveable gas burners </w:t>
            </w:r>
          </w:p>
        </w:tc>
      </w:tr>
      <w:tr w:rsidR="00CC4BBB" w:rsidRPr="00CC4BBB" w14:paraId="46143A0F" w14:textId="77777777" w:rsidTr="00D839B9">
        <w:tc>
          <w:tcPr>
            <w:tcW w:w="3544" w:type="dxa"/>
          </w:tcPr>
          <w:p w14:paraId="3D06285F" w14:textId="77777777" w:rsidR="00D839B9" w:rsidRPr="00CC4BBB" w:rsidRDefault="00D839B9" w:rsidP="00D839B9">
            <w:pPr>
              <w:pStyle w:val="MTTableText"/>
            </w:pPr>
            <w:r w:rsidRPr="00CC4BBB">
              <w:t>Location</w:t>
            </w:r>
          </w:p>
        </w:tc>
        <w:tc>
          <w:tcPr>
            <w:tcW w:w="5953" w:type="dxa"/>
          </w:tcPr>
          <w:p w14:paraId="30479B0E" w14:textId="77777777" w:rsidR="00D839B9" w:rsidRPr="00CC4BBB" w:rsidRDefault="00D839B9" w:rsidP="00D839B9">
            <w:pPr>
              <w:pStyle w:val="MTTableText"/>
            </w:pPr>
            <w:r w:rsidRPr="00CC4BBB">
              <w:t>tundish preheating position</w:t>
            </w:r>
          </w:p>
        </w:tc>
      </w:tr>
      <w:tr w:rsidR="00CC4BBB" w:rsidRPr="00CC4BBB" w14:paraId="1E234B1F" w14:textId="77777777" w:rsidTr="00D839B9">
        <w:tc>
          <w:tcPr>
            <w:tcW w:w="3544" w:type="dxa"/>
          </w:tcPr>
          <w:p w14:paraId="3E72A4EA" w14:textId="01EC7A54" w:rsidR="00FD3844" w:rsidRPr="00CC4BBB" w:rsidRDefault="00FD3844" w:rsidP="00D839B9">
            <w:pPr>
              <w:pStyle w:val="MTTableText"/>
            </w:pPr>
            <w:r w:rsidRPr="00CC4BBB">
              <w:t>Fuel gas</w:t>
            </w:r>
          </w:p>
        </w:tc>
        <w:tc>
          <w:tcPr>
            <w:tcW w:w="5953" w:type="dxa"/>
          </w:tcPr>
          <w:p w14:paraId="4F2D7661" w14:textId="706A021E" w:rsidR="00FD3844" w:rsidRPr="00CC4BBB" w:rsidRDefault="00FD3844" w:rsidP="00D839B9">
            <w:pPr>
              <w:pStyle w:val="MTTableText"/>
            </w:pPr>
            <w:r w:rsidRPr="00CC4BBB">
              <w:t>LPG</w:t>
            </w:r>
          </w:p>
        </w:tc>
      </w:tr>
      <w:tr w:rsidR="00CC4BBB" w:rsidRPr="00CC4BBB" w14:paraId="19FC382D" w14:textId="77777777" w:rsidTr="00D839B9">
        <w:tc>
          <w:tcPr>
            <w:tcW w:w="3544" w:type="dxa"/>
          </w:tcPr>
          <w:p w14:paraId="318C2671" w14:textId="77777777" w:rsidR="00D839B9" w:rsidRPr="00CC4BBB" w:rsidRDefault="00D839B9" w:rsidP="00D839B9">
            <w:pPr>
              <w:pStyle w:val="MTTableText"/>
            </w:pPr>
            <w:r w:rsidRPr="00CC4BBB">
              <w:t>Preheating temperature</w:t>
            </w:r>
          </w:p>
        </w:tc>
        <w:tc>
          <w:tcPr>
            <w:tcW w:w="5953" w:type="dxa"/>
          </w:tcPr>
          <w:p w14:paraId="68AB983D" w14:textId="77777777" w:rsidR="00D839B9" w:rsidRPr="00CC4BBB" w:rsidRDefault="00D839B9" w:rsidP="00D839B9">
            <w:pPr>
              <w:pStyle w:val="MTTableText"/>
            </w:pPr>
            <w:r w:rsidRPr="00CC4BBB">
              <w:t>approx. 900 °C</w:t>
            </w:r>
          </w:p>
        </w:tc>
      </w:tr>
      <w:tr w:rsidR="00D839B9" w:rsidRPr="00CC4BBB" w14:paraId="43EF5FA1" w14:textId="77777777" w:rsidTr="00D839B9">
        <w:tc>
          <w:tcPr>
            <w:tcW w:w="3544" w:type="dxa"/>
          </w:tcPr>
          <w:p w14:paraId="7C03CBEB" w14:textId="77777777" w:rsidR="00D839B9" w:rsidRPr="00CC4BBB" w:rsidRDefault="00D839B9" w:rsidP="00D839B9">
            <w:pPr>
              <w:pStyle w:val="MTTableText"/>
            </w:pPr>
            <w:r w:rsidRPr="00CC4BBB">
              <w:t>Preheating time</w:t>
            </w:r>
          </w:p>
        </w:tc>
        <w:tc>
          <w:tcPr>
            <w:tcW w:w="5953" w:type="dxa"/>
          </w:tcPr>
          <w:p w14:paraId="38B2F1B4" w14:textId="77777777" w:rsidR="00D839B9" w:rsidRPr="00CC4BBB" w:rsidRDefault="00D839B9" w:rsidP="00D839B9">
            <w:pPr>
              <w:pStyle w:val="MTTableText"/>
            </w:pPr>
            <w:r w:rsidRPr="00CC4BBB">
              <w:t>approx. 30 min</w:t>
            </w:r>
          </w:p>
        </w:tc>
      </w:tr>
    </w:tbl>
    <w:p w14:paraId="51348A24" w14:textId="77777777" w:rsidR="00D839B9" w:rsidRPr="00CC4BBB" w:rsidRDefault="00D839B9" w:rsidP="00D839B9">
      <w:pPr>
        <w:pStyle w:val="MTStandard"/>
      </w:pPr>
    </w:p>
    <w:p w14:paraId="67A45B12" w14:textId="77777777" w:rsidR="00D839B9" w:rsidRPr="00CC4BBB" w:rsidRDefault="00D839B9" w:rsidP="00D839B9">
      <w:pPr>
        <w:pStyle w:val="MTHeading"/>
      </w:pPr>
      <w:r w:rsidRPr="00CC4BBB">
        <w:t>Technical Description:</w:t>
      </w:r>
    </w:p>
    <w:p w14:paraId="2746B322" w14:textId="61812F3F" w:rsidR="00D839B9" w:rsidRPr="00CC4BBB" w:rsidRDefault="00D839B9" w:rsidP="00D839B9">
      <w:pPr>
        <w:pStyle w:val="MTStandard"/>
      </w:pPr>
      <w:r w:rsidRPr="00CC4BBB">
        <w:t xml:space="preserve">For preheating of the installed SEN (Submerged Entry Nozzle), </w:t>
      </w:r>
      <w:r w:rsidR="00FD3844" w:rsidRPr="00CC4BBB">
        <w:t>gas burners are positions at SEN outlets</w:t>
      </w:r>
    </w:p>
    <w:p w14:paraId="5E52E0EA" w14:textId="77777777" w:rsidR="00D839B9" w:rsidRPr="00CC4BBB" w:rsidRDefault="00D839B9" w:rsidP="00D839B9">
      <w:pPr>
        <w:pStyle w:val="MTHeading"/>
      </w:pPr>
      <w:r w:rsidRPr="00CC4BBB">
        <w:t>Main Components</w:t>
      </w:r>
    </w:p>
    <w:p w14:paraId="19214410" w14:textId="77777777" w:rsidR="00FD3844" w:rsidRPr="00CC4BBB" w:rsidRDefault="00FD3844" w:rsidP="00FD3844">
      <w:pPr>
        <w:pStyle w:val="MTBulletIndent"/>
        <w:tabs>
          <w:tab w:val="clear" w:pos="1211"/>
          <w:tab w:val="num" w:pos="927"/>
        </w:tabs>
        <w:ind w:left="907"/>
      </w:pPr>
      <w:r w:rsidRPr="00CC4BBB">
        <w:t>Burner support with gas/air-burner</w:t>
      </w:r>
    </w:p>
    <w:p w14:paraId="2C3CDA1A" w14:textId="77777777" w:rsidR="00FD3844" w:rsidRPr="00CC4BBB" w:rsidRDefault="00FD3844" w:rsidP="00FD3844">
      <w:pPr>
        <w:pStyle w:val="MTBulletIndent"/>
        <w:tabs>
          <w:tab w:val="clear" w:pos="1211"/>
          <w:tab w:val="num" w:pos="927"/>
        </w:tabs>
        <w:ind w:left="907"/>
      </w:pPr>
      <w:r w:rsidRPr="00CC4BBB">
        <w:t>Gas regulation valve</w:t>
      </w:r>
    </w:p>
    <w:p w14:paraId="3587EB71" w14:textId="77777777" w:rsidR="00FD3844" w:rsidRPr="00CC4BBB" w:rsidRDefault="00FD3844" w:rsidP="00FD3844">
      <w:pPr>
        <w:pStyle w:val="MTBulletIndent"/>
        <w:tabs>
          <w:tab w:val="clear" w:pos="1211"/>
          <w:tab w:val="num" w:pos="927"/>
        </w:tabs>
        <w:ind w:left="907"/>
      </w:pPr>
      <w:r w:rsidRPr="00CC4BBB">
        <w:t xml:space="preserve">Flexible hoses </w:t>
      </w:r>
    </w:p>
    <w:p w14:paraId="7763E325" w14:textId="77777777" w:rsidR="00D839B9" w:rsidRPr="00CC4BBB" w:rsidRDefault="00D839B9" w:rsidP="00D839B9">
      <w:pPr>
        <w:pStyle w:val="MTStandard"/>
      </w:pPr>
    </w:p>
    <w:p w14:paraId="4E0DF5AF" w14:textId="77777777" w:rsidR="00D839B9" w:rsidRPr="00CC4BBB" w:rsidRDefault="00D839B9" w:rsidP="00D839B9">
      <w:pPr>
        <w:pStyle w:val="MTStandard"/>
        <w:rPr>
          <w:vanish/>
        </w:rPr>
      </w:pPr>
      <w:bookmarkStart w:id="438" w:name="_Toc498691529"/>
      <w:bookmarkStart w:id="439" w:name="_Toc498691530"/>
      <w:bookmarkEnd w:id="438"/>
      <w:r w:rsidRPr="00CC4BBB">
        <w:br w:type="page"/>
      </w:r>
      <w:bookmarkStart w:id="440" w:name="_Toc505070728"/>
      <w:bookmarkStart w:id="441" w:name="_Toc507832512"/>
      <w:bookmarkStart w:id="442" w:name="_Toc515935436"/>
      <w:bookmarkStart w:id="443" w:name="_Toc531693504"/>
      <w:bookmarkStart w:id="444" w:name="_Toc2131694"/>
      <w:bookmarkStart w:id="445" w:name="_Toc17712343"/>
      <w:bookmarkStart w:id="446" w:name="_Toc102895169"/>
      <w:bookmarkStart w:id="447" w:name="_Toc234816051"/>
      <w:bookmarkStart w:id="448" w:name="_Toc240791142"/>
    </w:p>
    <w:p w14:paraId="49C08E4F" w14:textId="77777777" w:rsidR="00D839B9" w:rsidRPr="00CC4BBB" w:rsidRDefault="00D839B9" w:rsidP="00D839B9">
      <w:pPr>
        <w:pStyle w:val="MTHeadingSCS3"/>
      </w:pPr>
      <w:bookmarkStart w:id="449" w:name="_Toc362671918"/>
      <w:bookmarkStart w:id="450" w:name="_Toc362681359"/>
      <w:bookmarkStart w:id="451" w:name="_Toc362856600"/>
      <w:bookmarkStart w:id="452" w:name="_Toc363527132"/>
      <w:bookmarkStart w:id="453" w:name="_Toc2131695"/>
      <w:bookmarkStart w:id="454" w:name="_Toc17712344"/>
      <w:bookmarkStart w:id="455" w:name="_Toc102895170"/>
      <w:bookmarkStart w:id="456" w:name="_Toc234816052"/>
      <w:bookmarkStart w:id="457" w:name="_Toc240791143"/>
      <w:bookmarkStart w:id="458" w:name="_Toc51247168"/>
      <w:bookmarkStart w:id="459" w:name="_Toc88576344"/>
      <w:bookmarkEnd w:id="439"/>
      <w:bookmarkEnd w:id="440"/>
      <w:bookmarkEnd w:id="441"/>
      <w:bookmarkEnd w:id="442"/>
      <w:bookmarkEnd w:id="443"/>
      <w:bookmarkEnd w:id="444"/>
      <w:bookmarkEnd w:id="445"/>
      <w:bookmarkEnd w:id="446"/>
      <w:bookmarkEnd w:id="447"/>
      <w:bookmarkEnd w:id="448"/>
      <w:r w:rsidRPr="00CC4BBB">
        <w:t>CB.23.2 Manipulators</w:t>
      </w:r>
      <w:bookmarkEnd w:id="449"/>
      <w:bookmarkEnd w:id="450"/>
      <w:bookmarkEnd w:id="451"/>
      <w:bookmarkEnd w:id="452"/>
      <w:bookmarkEnd w:id="453"/>
      <w:bookmarkEnd w:id="454"/>
      <w:bookmarkEnd w:id="455"/>
      <w:bookmarkEnd w:id="456"/>
      <w:bookmarkEnd w:id="457"/>
      <w:bookmarkEnd w:id="458"/>
      <w:bookmarkEnd w:id="459"/>
    </w:p>
    <w:p w14:paraId="19552D8F" w14:textId="50A2F862" w:rsidR="00D839B9" w:rsidRPr="00CC4BBB" w:rsidRDefault="00D839B9" w:rsidP="00D839B9">
      <w:pPr>
        <w:pStyle w:val="MTHeadingSCS4"/>
      </w:pPr>
      <w:bookmarkStart w:id="460" w:name="_Toc51247170"/>
      <w:bookmarkStart w:id="461" w:name="_Toc88576345"/>
      <w:r w:rsidRPr="00CC4BBB">
        <w:t>CB.23.22 Ladle shroud manipulator manual</w:t>
      </w:r>
      <w:bookmarkEnd w:id="460"/>
      <w:bookmarkEnd w:id="461"/>
    </w:p>
    <w:p w14:paraId="73C17447" w14:textId="77777777" w:rsidR="00D839B9" w:rsidRPr="00CC4BBB" w:rsidRDefault="00D839B9" w:rsidP="00D839B9">
      <w:pPr>
        <w:pStyle w:val="MTHeading"/>
      </w:pPr>
      <w:r w:rsidRPr="00CC4BBB">
        <w:t>Technical Data</w:t>
      </w:r>
    </w:p>
    <w:tbl>
      <w:tblPr>
        <w:tblW w:w="9497" w:type="dxa"/>
        <w:tblInd w:w="108"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ayout w:type="fixed"/>
        <w:tblLook w:val="0000" w:firstRow="0" w:lastRow="0" w:firstColumn="0" w:lastColumn="0" w:noHBand="0" w:noVBand="0"/>
      </w:tblPr>
      <w:tblGrid>
        <w:gridCol w:w="3544"/>
        <w:gridCol w:w="5953"/>
      </w:tblGrid>
      <w:tr w:rsidR="00CC4BBB" w:rsidRPr="00CC4BBB" w14:paraId="35FF171A" w14:textId="77777777" w:rsidTr="00D839B9">
        <w:tc>
          <w:tcPr>
            <w:tcW w:w="3544" w:type="dxa"/>
          </w:tcPr>
          <w:p w14:paraId="5F96C3DF" w14:textId="77777777" w:rsidR="00D839B9" w:rsidRPr="00CC4BBB" w:rsidRDefault="00D839B9" w:rsidP="00D839B9">
            <w:pPr>
              <w:pStyle w:val="MTTableText"/>
            </w:pPr>
            <w:r w:rsidRPr="00CC4BBB">
              <w:t>Type of design</w:t>
            </w:r>
          </w:p>
        </w:tc>
        <w:tc>
          <w:tcPr>
            <w:tcW w:w="5953" w:type="dxa"/>
          </w:tcPr>
          <w:p w14:paraId="35E53A6C" w14:textId="77777777" w:rsidR="00D839B9" w:rsidRPr="00CC4BBB" w:rsidRDefault="00D839B9" w:rsidP="00D839B9">
            <w:pPr>
              <w:pStyle w:val="MTTableText"/>
            </w:pPr>
            <w:r w:rsidRPr="00CC4BBB">
              <w:t xml:space="preserve">manual with hydraulic lifting </w:t>
            </w:r>
          </w:p>
        </w:tc>
      </w:tr>
      <w:tr w:rsidR="00CC4BBB" w:rsidRPr="00CC4BBB" w14:paraId="372C003A" w14:textId="77777777" w:rsidTr="00D839B9">
        <w:tc>
          <w:tcPr>
            <w:tcW w:w="3544" w:type="dxa"/>
          </w:tcPr>
          <w:p w14:paraId="1626206E" w14:textId="77777777" w:rsidR="00D839B9" w:rsidRPr="00CC4BBB" w:rsidRDefault="00D839B9" w:rsidP="00D839B9">
            <w:pPr>
              <w:pStyle w:val="MTTableText"/>
            </w:pPr>
            <w:r w:rsidRPr="00CC4BBB">
              <w:t>Location</w:t>
            </w:r>
          </w:p>
        </w:tc>
        <w:tc>
          <w:tcPr>
            <w:tcW w:w="5953" w:type="dxa"/>
          </w:tcPr>
          <w:p w14:paraId="4FB6E996" w14:textId="77777777" w:rsidR="00D839B9" w:rsidRPr="00CC4BBB" w:rsidRDefault="00D839B9" w:rsidP="00D839B9">
            <w:pPr>
              <w:pStyle w:val="MTTableText"/>
            </w:pPr>
            <w:r w:rsidRPr="00CC4BBB">
              <w:t>one on each tundish car</w:t>
            </w:r>
          </w:p>
        </w:tc>
      </w:tr>
      <w:tr w:rsidR="00CC4BBB" w:rsidRPr="00CC4BBB" w14:paraId="714F54EA" w14:textId="77777777" w:rsidTr="00D839B9">
        <w:tc>
          <w:tcPr>
            <w:tcW w:w="3544" w:type="dxa"/>
          </w:tcPr>
          <w:p w14:paraId="2E1177A7" w14:textId="77777777" w:rsidR="00D839B9" w:rsidRPr="00CC4BBB" w:rsidRDefault="00D839B9" w:rsidP="00D839B9">
            <w:pPr>
              <w:pStyle w:val="MTTableText"/>
            </w:pPr>
            <w:r w:rsidRPr="00CC4BBB">
              <w:t>Manipulation:</w:t>
            </w:r>
          </w:p>
        </w:tc>
        <w:tc>
          <w:tcPr>
            <w:tcW w:w="5953" w:type="dxa"/>
          </w:tcPr>
          <w:p w14:paraId="6F281F8D" w14:textId="77777777" w:rsidR="00D839B9" w:rsidRPr="00CC4BBB" w:rsidRDefault="00D839B9" w:rsidP="00D839B9">
            <w:pPr>
              <w:pStyle w:val="MTTableText"/>
            </w:pPr>
          </w:p>
        </w:tc>
      </w:tr>
      <w:tr w:rsidR="00CC4BBB" w:rsidRPr="00CC4BBB" w14:paraId="4A545FA0" w14:textId="77777777" w:rsidTr="00D839B9">
        <w:tc>
          <w:tcPr>
            <w:tcW w:w="3544" w:type="dxa"/>
          </w:tcPr>
          <w:p w14:paraId="0B79760B" w14:textId="77777777" w:rsidR="00D839B9" w:rsidRPr="00CC4BBB" w:rsidRDefault="00D839B9" w:rsidP="00A718A2">
            <w:pPr>
              <w:pStyle w:val="MTTableIndent"/>
            </w:pPr>
            <w:r w:rsidRPr="00CC4BBB">
              <w:t>lifting and lowering</w:t>
            </w:r>
          </w:p>
        </w:tc>
        <w:tc>
          <w:tcPr>
            <w:tcW w:w="5953" w:type="dxa"/>
          </w:tcPr>
          <w:p w14:paraId="4DB2402A" w14:textId="77777777" w:rsidR="00D839B9" w:rsidRPr="00CC4BBB" w:rsidRDefault="00D839B9" w:rsidP="00D839B9">
            <w:pPr>
              <w:pStyle w:val="MTTableText"/>
            </w:pPr>
            <w:r w:rsidRPr="00CC4BBB">
              <w:t>via hydraulic cylinder</w:t>
            </w:r>
          </w:p>
        </w:tc>
      </w:tr>
      <w:tr w:rsidR="00CC4BBB" w:rsidRPr="00CC4BBB" w14:paraId="47A6DE49" w14:textId="77777777" w:rsidTr="00D839B9">
        <w:tc>
          <w:tcPr>
            <w:tcW w:w="3544" w:type="dxa"/>
          </w:tcPr>
          <w:p w14:paraId="21E56B32" w14:textId="77777777" w:rsidR="00D839B9" w:rsidRPr="00CC4BBB" w:rsidRDefault="00D839B9" w:rsidP="00A718A2">
            <w:pPr>
              <w:pStyle w:val="MTTableIndent"/>
            </w:pPr>
            <w:r w:rsidRPr="00CC4BBB">
              <w:t xml:space="preserve">turning </w:t>
            </w:r>
          </w:p>
        </w:tc>
        <w:tc>
          <w:tcPr>
            <w:tcW w:w="5953" w:type="dxa"/>
          </w:tcPr>
          <w:p w14:paraId="794E307B" w14:textId="77777777" w:rsidR="00D839B9" w:rsidRPr="00CC4BBB" w:rsidRDefault="00D839B9" w:rsidP="00D839B9">
            <w:pPr>
              <w:pStyle w:val="MTTableText"/>
            </w:pPr>
            <w:r w:rsidRPr="00CC4BBB">
              <w:t>manual</w:t>
            </w:r>
          </w:p>
        </w:tc>
      </w:tr>
      <w:tr w:rsidR="00CC4BBB" w:rsidRPr="00CC4BBB" w14:paraId="478DD64D" w14:textId="77777777" w:rsidTr="00D839B9">
        <w:tc>
          <w:tcPr>
            <w:tcW w:w="3544" w:type="dxa"/>
          </w:tcPr>
          <w:p w14:paraId="67AA7D3E" w14:textId="77777777" w:rsidR="00D839B9" w:rsidRPr="00CC4BBB" w:rsidRDefault="00D839B9" w:rsidP="00A718A2">
            <w:pPr>
              <w:pStyle w:val="MTTableIndent"/>
            </w:pPr>
            <w:r w:rsidRPr="00CC4BBB">
              <w:t>forward / backward</w:t>
            </w:r>
          </w:p>
        </w:tc>
        <w:tc>
          <w:tcPr>
            <w:tcW w:w="5953" w:type="dxa"/>
          </w:tcPr>
          <w:p w14:paraId="1293B4DA" w14:textId="77777777" w:rsidR="00D839B9" w:rsidRPr="00CC4BBB" w:rsidRDefault="00D839B9" w:rsidP="00D839B9">
            <w:pPr>
              <w:pStyle w:val="MTTableText"/>
            </w:pPr>
            <w:r w:rsidRPr="00CC4BBB">
              <w:t>manual</w:t>
            </w:r>
          </w:p>
        </w:tc>
      </w:tr>
      <w:tr w:rsidR="00CC4BBB" w:rsidRPr="00CC4BBB" w14:paraId="5FE67E15" w14:textId="77777777" w:rsidTr="00D839B9">
        <w:tc>
          <w:tcPr>
            <w:tcW w:w="3544" w:type="dxa"/>
          </w:tcPr>
          <w:p w14:paraId="27633046" w14:textId="77777777" w:rsidR="00D839B9" w:rsidRPr="00CC4BBB" w:rsidRDefault="00D839B9" w:rsidP="00A718A2">
            <w:pPr>
              <w:pStyle w:val="MTTableIndent"/>
            </w:pPr>
            <w:r w:rsidRPr="00CC4BBB">
              <w:t>tilting of the tube</w:t>
            </w:r>
          </w:p>
        </w:tc>
        <w:tc>
          <w:tcPr>
            <w:tcW w:w="5953" w:type="dxa"/>
          </w:tcPr>
          <w:p w14:paraId="233FC147" w14:textId="493612CD" w:rsidR="00D839B9" w:rsidRPr="00CC4BBB" w:rsidRDefault="00544AEF" w:rsidP="00D839B9">
            <w:pPr>
              <w:pStyle w:val="MTTableText"/>
            </w:pPr>
            <w:r w:rsidRPr="00CC4BBB">
              <w:t>via hydraulic motor</w:t>
            </w:r>
          </w:p>
        </w:tc>
      </w:tr>
      <w:tr w:rsidR="00CC4BBB" w:rsidRPr="00CC4BBB" w14:paraId="016F7384" w14:textId="77777777" w:rsidTr="00D839B9">
        <w:tc>
          <w:tcPr>
            <w:tcW w:w="3544" w:type="dxa"/>
          </w:tcPr>
          <w:p w14:paraId="287FDBCC" w14:textId="77777777" w:rsidR="00D839B9" w:rsidRPr="00CC4BBB" w:rsidRDefault="00D839B9" w:rsidP="00D839B9">
            <w:pPr>
              <w:pStyle w:val="MTTableText"/>
            </w:pPr>
            <w:r w:rsidRPr="00CC4BBB">
              <w:t>Stroke</w:t>
            </w:r>
          </w:p>
        </w:tc>
        <w:tc>
          <w:tcPr>
            <w:tcW w:w="5953" w:type="dxa"/>
          </w:tcPr>
          <w:p w14:paraId="4C1FF7BA" w14:textId="77777777" w:rsidR="00D839B9" w:rsidRPr="00CC4BBB" w:rsidRDefault="00D839B9" w:rsidP="00D839B9">
            <w:pPr>
              <w:pStyle w:val="MTTableText"/>
            </w:pPr>
            <w:r w:rsidRPr="00CC4BBB">
              <w:t>ladle stroke +100 mm</w:t>
            </w:r>
          </w:p>
        </w:tc>
      </w:tr>
      <w:tr w:rsidR="00CC4BBB" w:rsidRPr="00CC4BBB" w14:paraId="2743D2B9" w14:textId="77777777" w:rsidTr="00D839B9">
        <w:tc>
          <w:tcPr>
            <w:tcW w:w="3544" w:type="dxa"/>
          </w:tcPr>
          <w:p w14:paraId="2BAF335F" w14:textId="77777777" w:rsidR="00D839B9" w:rsidRPr="00CC4BBB" w:rsidRDefault="00D839B9" w:rsidP="00D839B9">
            <w:pPr>
              <w:pStyle w:val="MTTableText"/>
            </w:pPr>
            <w:r w:rsidRPr="00CC4BBB">
              <w:t>Horizontal movement</w:t>
            </w:r>
          </w:p>
        </w:tc>
        <w:tc>
          <w:tcPr>
            <w:tcW w:w="5953" w:type="dxa"/>
          </w:tcPr>
          <w:p w14:paraId="7B5281A0" w14:textId="77777777" w:rsidR="00D839B9" w:rsidRPr="00CC4BBB" w:rsidRDefault="00D839B9" w:rsidP="00D839B9">
            <w:pPr>
              <w:pStyle w:val="MTTableText"/>
            </w:pPr>
            <w:r w:rsidRPr="00CC4BBB">
              <w:t>± 300 mm</w:t>
            </w:r>
          </w:p>
        </w:tc>
      </w:tr>
      <w:tr w:rsidR="00CC4BBB" w:rsidRPr="00CC4BBB" w14:paraId="314400DE" w14:textId="77777777" w:rsidTr="00D839B9">
        <w:tc>
          <w:tcPr>
            <w:tcW w:w="3544" w:type="dxa"/>
          </w:tcPr>
          <w:p w14:paraId="6FF7BB2D" w14:textId="77777777" w:rsidR="00D839B9" w:rsidRPr="00CC4BBB" w:rsidRDefault="00D839B9" w:rsidP="00D839B9">
            <w:pPr>
              <w:pStyle w:val="MTTableText"/>
            </w:pPr>
            <w:r w:rsidRPr="00CC4BBB">
              <w:t>Slewing range:</w:t>
            </w:r>
          </w:p>
        </w:tc>
        <w:tc>
          <w:tcPr>
            <w:tcW w:w="5953" w:type="dxa"/>
          </w:tcPr>
          <w:p w14:paraId="0DD4A17D" w14:textId="77777777" w:rsidR="00D839B9" w:rsidRPr="00CC4BBB" w:rsidRDefault="00D839B9" w:rsidP="00D839B9">
            <w:pPr>
              <w:pStyle w:val="MTTableText"/>
            </w:pPr>
            <w:r w:rsidRPr="00CC4BBB">
              <w:t>180°</w:t>
            </w:r>
          </w:p>
        </w:tc>
      </w:tr>
      <w:tr w:rsidR="00CC4BBB" w:rsidRPr="00CC4BBB" w14:paraId="66161DC2" w14:textId="77777777" w:rsidTr="00D839B9">
        <w:tc>
          <w:tcPr>
            <w:tcW w:w="3544" w:type="dxa"/>
          </w:tcPr>
          <w:p w14:paraId="2C80EA26" w14:textId="50D505F7" w:rsidR="00544AEF" w:rsidRPr="00CC4BBB" w:rsidRDefault="00544AEF" w:rsidP="00544AEF">
            <w:pPr>
              <w:pStyle w:val="MTTableText"/>
            </w:pPr>
            <w:r w:rsidRPr="00CC4BBB">
              <w:t>Tilting range of the tube</w:t>
            </w:r>
          </w:p>
        </w:tc>
        <w:tc>
          <w:tcPr>
            <w:tcW w:w="5953" w:type="dxa"/>
          </w:tcPr>
          <w:p w14:paraId="68A3919D" w14:textId="1752B697" w:rsidR="00544AEF" w:rsidRPr="00CC4BBB" w:rsidRDefault="00544AEF" w:rsidP="00544AEF">
            <w:pPr>
              <w:pStyle w:val="MTTableText"/>
            </w:pPr>
            <w:r w:rsidRPr="00CC4BBB">
              <w:t>270°</w:t>
            </w:r>
          </w:p>
        </w:tc>
      </w:tr>
      <w:tr w:rsidR="00CC4BBB" w:rsidRPr="00CC4BBB" w14:paraId="085AE7D0" w14:textId="77777777" w:rsidTr="00D839B9">
        <w:tc>
          <w:tcPr>
            <w:tcW w:w="3544" w:type="dxa"/>
          </w:tcPr>
          <w:p w14:paraId="18E210EE" w14:textId="77777777" w:rsidR="00D839B9" w:rsidRPr="00CC4BBB" w:rsidRDefault="00D839B9" w:rsidP="00D839B9">
            <w:pPr>
              <w:pStyle w:val="MTTableText"/>
            </w:pPr>
            <w:r w:rsidRPr="00CC4BBB">
              <w:t>Force acting against slide gate nozzle tip</w:t>
            </w:r>
          </w:p>
        </w:tc>
        <w:tc>
          <w:tcPr>
            <w:tcW w:w="5953" w:type="dxa"/>
          </w:tcPr>
          <w:p w14:paraId="33B02A7E" w14:textId="77777777" w:rsidR="00D839B9" w:rsidRPr="00CC4BBB" w:rsidRDefault="00D839B9" w:rsidP="00D839B9">
            <w:pPr>
              <w:pStyle w:val="MTTableText"/>
            </w:pPr>
            <w:r w:rsidRPr="00CC4BBB">
              <w:t>varying from 0.5 to 2.0 kN</w:t>
            </w:r>
          </w:p>
        </w:tc>
      </w:tr>
      <w:tr w:rsidR="00CC4BBB" w:rsidRPr="00CC4BBB" w14:paraId="3ABEACAA" w14:textId="77777777" w:rsidTr="00D839B9">
        <w:tc>
          <w:tcPr>
            <w:tcW w:w="3544" w:type="dxa"/>
          </w:tcPr>
          <w:p w14:paraId="227BC758" w14:textId="77777777" w:rsidR="00D839B9" w:rsidRPr="00CC4BBB" w:rsidRDefault="00D839B9" w:rsidP="00D839B9">
            <w:pPr>
              <w:pStyle w:val="MTTableText"/>
            </w:pPr>
            <w:r w:rsidRPr="00CC4BBB">
              <w:t>Supply:</w:t>
            </w:r>
          </w:p>
        </w:tc>
        <w:tc>
          <w:tcPr>
            <w:tcW w:w="5953" w:type="dxa"/>
          </w:tcPr>
          <w:p w14:paraId="019B37F7" w14:textId="77777777" w:rsidR="00D839B9" w:rsidRPr="00CC4BBB" w:rsidRDefault="00D839B9" w:rsidP="00D839B9">
            <w:pPr>
              <w:pStyle w:val="MTTableText"/>
            </w:pPr>
          </w:p>
        </w:tc>
      </w:tr>
      <w:tr w:rsidR="00CC4BBB" w:rsidRPr="00CC4BBB" w14:paraId="6277BBD8" w14:textId="77777777" w:rsidTr="00D839B9">
        <w:tc>
          <w:tcPr>
            <w:tcW w:w="3544" w:type="dxa"/>
          </w:tcPr>
          <w:p w14:paraId="3FF2B67F" w14:textId="77777777" w:rsidR="00D839B9" w:rsidRPr="00CC4BBB" w:rsidRDefault="00D839B9" w:rsidP="00D839B9">
            <w:pPr>
              <w:pStyle w:val="MTTableText"/>
            </w:pPr>
            <w:r w:rsidRPr="00CC4BBB">
              <w:t>Hydraulics</w:t>
            </w:r>
          </w:p>
        </w:tc>
        <w:tc>
          <w:tcPr>
            <w:tcW w:w="5953" w:type="dxa"/>
          </w:tcPr>
          <w:p w14:paraId="5D50090A" w14:textId="77777777" w:rsidR="00D839B9" w:rsidRPr="00CC4BBB" w:rsidRDefault="00D839B9" w:rsidP="00D839B9">
            <w:pPr>
              <w:pStyle w:val="MTTableText"/>
            </w:pPr>
            <w:r w:rsidRPr="00CC4BBB">
              <w:t>from central system</w:t>
            </w:r>
          </w:p>
        </w:tc>
      </w:tr>
      <w:tr w:rsidR="00CC4BBB" w:rsidRPr="00CC4BBB" w14:paraId="0CE7AB74" w14:textId="77777777" w:rsidTr="00D839B9">
        <w:tc>
          <w:tcPr>
            <w:tcW w:w="3544" w:type="dxa"/>
          </w:tcPr>
          <w:p w14:paraId="266E26EF" w14:textId="77777777" w:rsidR="00D839B9" w:rsidRPr="00CC4BBB" w:rsidRDefault="00D839B9" w:rsidP="00D839B9">
            <w:pPr>
              <w:pStyle w:val="MTTableText"/>
            </w:pPr>
            <w:r w:rsidRPr="00CC4BBB">
              <w:t>shroud tube sealing</w:t>
            </w:r>
          </w:p>
        </w:tc>
        <w:tc>
          <w:tcPr>
            <w:tcW w:w="5953" w:type="dxa"/>
          </w:tcPr>
          <w:p w14:paraId="6AD87404" w14:textId="77777777" w:rsidR="00D839B9" w:rsidRPr="00CC4BBB" w:rsidRDefault="00D839B9" w:rsidP="00D839B9">
            <w:pPr>
              <w:pStyle w:val="MTTableText"/>
            </w:pPr>
            <w:r w:rsidRPr="00CC4BBB">
              <w:t>argon</w:t>
            </w:r>
          </w:p>
        </w:tc>
      </w:tr>
      <w:tr w:rsidR="00CC4BBB" w:rsidRPr="00CC4BBB" w14:paraId="32E70E9C" w14:textId="77777777" w:rsidTr="00D839B9">
        <w:tc>
          <w:tcPr>
            <w:tcW w:w="3544" w:type="dxa"/>
          </w:tcPr>
          <w:p w14:paraId="2EA92721" w14:textId="77777777" w:rsidR="00D839B9" w:rsidRPr="00CC4BBB" w:rsidRDefault="00D839B9" w:rsidP="00D839B9">
            <w:pPr>
              <w:pStyle w:val="MTTableText"/>
            </w:pPr>
          </w:p>
        </w:tc>
        <w:tc>
          <w:tcPr>
            <w:tcW w:w="5953" w:type="dxa"/>
          </w:tcPr>
          <w:p w14:paraId="2A4EFA5A" w14:textId="77777777" w:rsidR="00D839B9" w:rsidRPr="00CC4BBB" w:rsidRDefault="00D839B9" w:rsidP="00D839B9">
            <w:pPr>
              <w:pStyle w:val="MTTableText"/>
            </w:pPr>
          </w:p>
        </w:tc>
      </w:tr>
    </w:tbl>
    <w:p w14:paraId="65284E30" w14:textId="77777777" w:rsidR="00D839B9" w:rsidRPr="00CC4BBB" w:rsidRDefault="00D839B9" w:rsidP="00D839B9">
      <w:pPr>
        <w:pStyle w:val="MTHeading"/>
      </w:pPr>
      <w:r w:rsidRPr="00CC4BBB">
        <w:t>Functional Description</w:t>
      </w:r>
    </w:p>
    <w:p w14:paraId="564C6745" w14:textId="77777777" w:rsidR="00D839B9" w:rsidRPr="00CC4BBB" w:rsidRDefault="00D839B9" w:rsidP="00D839B9">
      <w:pPr>
        <w:pStyle w:val="MTStandard"/>
        <w:rPr>
          <w:b/>
        </w:rPr>
      </w:pPr>
      <w:r w:rsidRPr="00CC4BBB">
        <w:t>The shroud tube is handled and manipulated by means of the ladle shroud manipulator mechanism. In addition to handling, the shroud tube manipulator secures the shroud to the underside of the ladle through a single hydraulic cylinder. This cylinder provides the necessary force to adequately seal the shroud to the ladle while following the ladle through the lifting and lowering movements.</w:t>
      </w:r>
    </w:p>
    <w:p w14:paraId="4C22A81E" w14:textId="77777777" w:rsidR="00D839B9" w:rsidRPr="00CC4BBB" w:rsidRDefault="00D839B9" w:rsidP="00D839B9">
      <w:pPr>
        <w:pStyle w:val="MTHeading"/>
      </w:pPr>
      <w:r w:rsidRPr="00CC4BBB">
        <w:t>Main Components</w:t>
      </w:r>
    </w:p>
    <w:p w14:paraId="7B752770" w14:textId="77777777" w:rsidR="00544AEF" w:rsidRPr="00CC4BBB" w:rsidRDefault="00544AEF" w:rsidP="00544AEF">
      <w:pPr>
        <w:pStyle w:val="MTBulletIndent"/>
        <w:tabs>
          <w:tab w:val="clear" w:pos="1211"/>
        </w:tabs>
        <w:spacing w:before="60" w:after="60" w:line="240" w:lineRule="auto"/>
        <w:ind w:left="907"/>
      </w:pPr>
      <w:r w:rsidRPr="00CC4BBB">
        <w:t>Lifting column with integrated lifting cylinder</w:t>
      </w:r>
    </w:p>
    <w:p w14:paraId="5876F816" w14:textId="77777777" w:rsidR="00544AEF" w:rsidRPr="00CC4BBB" w:rsidRDefault="00544AEF" w:rsidP="00544AEF">
      <w:pPr>
        <w:pStyle w:val="MTBulletIndent"/>
        <w:tabs>
          <w:tab w:val="clear" w:pos="1211"/>
        </w:tabs>
        <w:spacing w:before="60" w:after="60" w:line="240" w:lineRule="auto"/>
        <w:ind w:left="907"/>
      </w:pPr>
      <w:r w:rsidRPr="00CC4BBB">
        <w:t>Cantilever with shroud tube receiver and argon supply</w:t>
      </w:r>
    </w:p>
    <w:p w14:paraId="67183C55" w14:textId="77777777" w:rsidR="00544AEF" w:rsidRPr="00CC4BBB" w:rsidRDefault="00544AEF" w:rsidP="00544AEF">
      <w:pPr>
        <w:pStyle w:val="MTBulletIndent"/>
        <w:tabs>
          <w:tab w:val="clear" w:pos="1211"/>
        </w:tabs>
        <w:spacing w:before="60" w:after="60" w:line="240" w:lineRule="auto"/>
        <w:ind w:left="907"/>
      </w:pPr>
      <w:r w:rsidRPr="00CC4BBB">
        <w:t>Hydraulic motor for tilting the tube</w:t>
      </w:r>
    </w:p>
    <w:p w14:paraId="27CF68A4" w14:textId="77777777" w:rsidR="00544AEF" w:rsidRPr="00CC4BBB" w:rsidRDefault="00544AEF" w:rsidP="00544AEF">
      <w:pPr>
        <w:pStyle w:val="MTBulletIndent"/>
        <w:tabs>
          <w:tab w:val="clear" w:pos="1211"/>
        </w:tabs>
        <w:spacing w:before="60" w:after="60" w:line="240" w:lineRule="auto"/>
        <w:ind w:left="907"/>
      </w:pPr>
      <w:r w:rsidRPr="00CC4BBB">
        <w:t>Hydraulic control</w:t>
      </w:r>
    </w:p>
    <w:p w14:paraId="3CB14489" w14:textId="77777777" w:rsidR="00D839B9" w:rsidRPr="00CC4BBB" w:rsidRDefault="00D839B9" w:rsidP="00D839B9">
      <w:pPr>
        <w:pStyle w:val="MTHeading"/>
      </w:pPr>
      <w:r w:rsidRPr="00CC4BBB">
        <w:t>Main Characteristics</w:t>
      </w:r>
    </w:p>
    <w:p w14:paraId="02A4ED78" w14:textId="77777777" w:rsidR="00544AEF" w:rsidRPr="00CC4BBB" w:rsidRDefault="00544AEF" w:rsidP="00544AEF">
      <w:pPr>
        <w:pStyle w:val="MTBulletIndent"/>
        <w:tabs>
          <w:tab w:val="clear" w:pos="1211"/>
        </w:tabs>
        <w:spacing w:before="60" w:after="60" w:line="240" w:lineRule="auto"/>
        <w:ind w:left="907"/>
      </w:pPr>
      <w:r w:rsidRPr="00CC4BBB">
        <w:t>Cantilever movable in three axes</w:t>
      </w:r>
    </w:p>
    <w:p w14:paraId="0C36C17B" w14:textId="77777777" w:rsidR="00544AEF" w:rsidRPr="00CC4BBB" w:rsidRDefault="00544AEF" w:rsidP="00544AEF">
      <w:pPr>
        <w:pStyle w:val="MTBulletIndent"/>
        <w:tabs>
          <w:tab w:val="clear" w:pos="1211"/>
        </w:tabs>
        <w:spacing w:before="60" w:after="60" w:line="240" w:lineRule="auto"/>
        <w:ind w:left="907"/>
      </w:pPr>
      <w:r w:rsidRPr="00CC4BBB">
        <w:t>Hydraulic lifting and lowering via manually operated valve</w:t>
      </w:r>
    </w:p>
    <w:p w14:paraId="2BA93798" w14:textId="77777777" w:rsidR="00544AEF" w:rsidRPr="00CC4BBB" w:rsidRDefault="00544AEF" w:rsidP="00544AEF">
      <w:pPr>
        <w:pStyle w:val="MTBulletIndent"/>
        <w:tabs>
          <w:tab w:val="clear" w:pos="1211"/>
        </w:tabs>
        <w:spacing w:before="60" w:after="60" w:line="240" w:lineRule="auto"/>
        <w:ind w:left="907"/>
      </w:pPr>
      <w:r w:rsidRPr="00CC4BBB">
        <w:lastRenderedPageBreak/>
        <w:t>Tilting of shroud with hydraulic motor via manually operated valve</w:t>
      </w:r>
    </w:p>
    <w:p w14:paraId="15C69DA0" w14:textId="77777777" w:rsidR="00544AEF" w:rsidRPr="00CC4BBB" w:rsidRDefault="00544AEF" w:rsidP="00544AEF">
      <w:pPr>
        <w:pStyle w:val="MTBulletIndent"/>
        <w:tabs>
          <w:tab w:val="clear" w:pos="1211"/>
        </w:tabs>
        <w:spacing w:before="60" w:after="60" w:line="240" w:lineRule="auto"/>
        <w:ind w:left="907"/>
      </w:pPr>
      <w:r w:rsidRPr="00CC4BBB">
        <w:t>Argon supply</w:t>
      </w:r>
    </w:p>
    <w:p w14:paraId="3E8A8AE3" w14:textId="77777777" w:rsidR="00D839B9" w:rsidRPr="00CC4BBB" w:rsidRDefault="00D839B9" w:rsidP="00D839B9">
      <w:pPr>
        <w:pStyle w:val="MTHeading"/>
      </w:pPr>
      <w:r w:rsidRPr="00CC4BBB">
        <w:t>Advantages of Design</w:t>
      </w:r>
    </w:p>
    <w:p w14:paraId="26C2B7F1" w14:textId="77777777" w:rsidR="00544AEF" w:rsidRPr="00CC4BBB" w:rsidRDefault="00544AEF" w:rsidP="00544AEF">
      <w:pPr>
        <w:pStyle w:val="MTBulletIndent"/>
        <w:tabs>
          <w:tab w:val="clear" w:pos="1211"/>
        </w:tabs>
        <w:spacing w:before="60" w:after="60" w:line="240" w:lineRule="auto"/>
        <w:ind w:left="907"/>
      </w:pPr>
      <w:r w:rsidRPr="00CC4BBB">
        <w:t>Constant force of shroud tube acting against the outlet opening</w:t>
      </w:r>
    </w:p>
    <w:p w14:paraId="17175B9D" w14:textId="77777777" w:rsidR="00544AEF" w:rsidRPr="00CC4BBB" w:rsidRDefault="00544AEF" w:rsidP="00544AEF">
      <w:pPr>
        <w:pStyle w:val="MTBulletIndent"/>
        <w:tabs>
          <w:tab w:val="clear" w:pos="1211"/>
        </w:tabs>
        <w:spacing w:before="60" w:after="60" w:line="240" w:lineRule="auto"/>
        <w:ind w:left="907"/>
      </w:pPr>
      <w:r w:rsidRPr="00CC4BBB">
        <w:t>The shroud tube follows automatically the outlet opening in horizontal and vertical direction.</w:t>
      </w:r>
    </w:p>
    <w:p w14:paraId="76225F50" w14:textId="77777777" w:rsidR="00544AEF" w:rsidRPr="00CC4BBB" w:rsidRDefault="00544AEF" w:rsidP="00544AEF">
      <w:pPr>
        <w:pStyle w:val="MTStandard"/>
      </w:pPr>
    </w:p>
    <w:p w14:paraId="1FAF72A1" w14:textId="77777777" w:rsidR="00544AEF" w:rsidRPr="00CC4BBB" w:rsidRDefault="00544AEF" w:rsidP="00544AEF">
      <w:pPr>
        <w:pStyle w:val="MTHeading"/>
      </w:pPr>
      <w:r w:rsidRPr="00CC4BBB">
        <w:t>Reference Drawing CB.23.22 Ladle shroud manipulator (manual)</w:t>
      </w:r>
    </w:p>
    <w:p w14:paraId="28CD59FD" w14:textId="77777777" w:rsidR="00544AEF" w:rsidRPr="00CC4BBB" w:rsidRDefault="00544AEF" w:rsidP="00544AEF">
      <w:pPr>
        <w:pStyle w:val="MTStandard"/>
        <w:jc w:val="center"/>
        <w:rPr>
          <w:noProof/>
        </w:rPr>
      </w:pPr>
    </w:p>
    <w:p w14:paraId="69020E08" w14:textId="77777777" w:rsidR="00544AEF" w:rsidRPr="00CC4BBB" w:rsidRDefault="00544AEF" w:rsidP="00544AEF">
      <w:pPr>
        <w:pStyle w:val="MTStandard"/>
        <w:jc w:val="center"/>
        <w:rPr>
          <w:noProof/>
        </w:rPr>
      </w:pPr>
      <w:r w:rsidRPr="00CC4BBB">
        <w:rPr>
          <w:noProof/>
        </w:rPr>
        <w:drawing>
          <wp:inline distT="0" distB="0" distL="0" distR="0" wp14:anchorId="152CEA5C" wp14:editId="772775C1">
            <wp:extent cx="3799268" cy="2822292"/>
            <wp:effectExtent l="0" t="0" r="0" b="0"/>
            <wp:docPr id="1802" name="Picture 1802"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 name="CB.23.21_Ladle_shroud_manipulator_automatic.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808908" cy="2829453"/>
                    </a:xfrm>
                    <a:prstGeom prst="rect">
                      <a:avLst/>
                    </a:prstGeom>
                  </pic:spPr>
                </pic:pic>
              </a:graphicData>
            </a:graphic>
          </wp:inline>
        </w:drawing>
      </w:r>
    </w:p>
    <w:p w14:paraId="0EE141EB" w14:textId="77777777" w:rsidR="00544AEF" w:rsidRPr="00CC4BBB" w:rsidRDefault="00544AEF" w:rsidP="00544AEF">
      <w:pPr>
        <w:pStyle w:val="MTStandard"/>
        <w:jc w:val="center"/>
        <w:rPr>
          <w:noProof/>
        </w:rPr>
      </w:pPr>
    </w:p>
    <w:p w14:paraId="72AA9542" w14:textId="77777777" w:rsidR="00544AEF" w:rsidRPr="00CC4BBB" w:rsidRDefault="00544AEF" w:rsidP="00544AEF">
      <w:pPr>
        <w:pStyle w:val="MTStandard"/>
        <w:jc w:val="center"/>
      </w:pPr>
      <w:r w:rsidRPr="00CC4BBB">
        <w:t>- Typical sketch for reference only -</w:t>
      </w:r>
    </w:p>
    <w:p w14:paraId="4034DACB" w14:textId="77777777" w:rsidR="00D839B9" w:rsidRPr="00CC4BBB" w:rsidRDefault="00D839B9" w:rsidP="00D839B9">
      <w:pPr>
        <w:pStyle w:val="MTStandard"/>
        <w:rPr>
          <w:vanish/>
        </w:rPr>
      </w:pPr>
      <w:r w:rsidRPr="00CC4BBB">
        <w:rPr>
          <w:vanish/>
        </w:rPr>
        <w:br w:type="page"/>
      </w:r>
      <w:bookmarkStart w:id="462" w:name="_Toc156794488"/>
      <w:bookmarkStart w:id="463" w:name="_Toc234816056"/>
      <w:bookmarkStart w:id="464" w:name="_Toc240791147"/>
    </w:p>
    <w:p w14:paraId="1C6FCA94" w14:textId="040FDFA1" w:rsidR="00D839B9" w:rsidRPr="00CC4BBB" w:rsidRDefault="00D839B9" w:rsidP="00D839B9">
      <w:pPr>
        <w:pStyle w:val="MTHeadingSCS3"/>
        <w:rPr>
          <w:highlight w:val="yellow"/>
        </w:rPr>
      </w:pPr>
      <w:bookmarkStart w:id="465" w:name="_Toc51247182"/>
      <w:bookmarkStart w:id="466" w:name="_Toc88576346"/>
      <w:bookmarkStart w:id="467" w:name="_Toc362671926"/>
      <w:bookmarkStart w:id="468" w:name="_Toc362681367"/>
      <w:bookmarkStart w:id="469" w:name="_Toc362856608"/>
      <w:bookmarkStart w:id="470" w:name="_Toc363527140"/>
      <w:bookmarkEnd w:id="462"/>
      <w:bookmarkEnd w:id="463"/>
      <w:bookmarkEnd w:id="464"/>
      <w:r w:rsidRPr="00CC4BBB">
        <w:t>CB.23.6 Pulpits</w:t>
      </w:r>
      <w:bookmarkEnd w:id="465"/>
      <w:bookmarkEnd w:id="466"/>
    </w:p>
    <w:p w14:paraId="07BB3E26" w14:textId="77777777" w:rsidR="00D839B9" w:rsidRPr="00CC4BBB" w:rsidRDefault="00D839B9" w:rsidP="00D839B9">
      <w:pPr>
        <w:pStyle w:val="MTHeadingSCS4"/>
      </w:pPr>
      <w:bookmarkStart w:id="471" w:name="_Toc51247183"/>
      <w:bookmarkStart w:id="472" w:name="_Toc88576347"/>
      <w:r w:rsidRPr="00CC4BBB">
        <w:t>CB.23.61 Pulpit OS1</w:t>
      </w:r>
      <w:bookmarkEnd w:id="471"/>
      <w:bookmarkEnd w:id="472"/>
    </w:p>
    <w:p w14:paraId="354BFBFE" w14:textId="77777777" w:rsidR="00D839B9" w:rsidRPr="00CC4BBB" w:rsidRDefault="00D839B9" w:rsidP="00D839B9">
      <w:pPr>
        <w:pStyle w:val="MTHeading"/>
      </w:pPr>
      <w:r w:rsidRPr="00CC4BBB">
        <w:t>Technical Data</w:t>
      </w:r>
    </w:p>
    <w:tbl>
      <w:tblPr>
        <w:tblW w:w="9497" w:type="dxa"/>
        <w:tblInd w:w="108"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ayout w:type="fixed"/>
        <w:tblLook w:val="0000" w:firstRow="0" w:lastRow="0" w:firstColumn="0" w:lastColumn="0" w:noHBand="0" w:noVBand="0"/>
      </w:tblPr>
      <w:tblGrid>
        <w:gridCol w:w="3544"/>
        <w:gridCol w:w="5953"/>
      </w:tblGrid>
      <w:tr w:rsidR="00CC4BBB" w:rsidRPr="00CC4BBB" w14:paraId="5C4AF139" w14:textId="77777777" w:rsidTr="00D839B9">
        <w:tc>
          <w:tcPr>
            <w:tcW w:w="3544" w:type="dxa"/>
          </w:tcPr>
          <w:p w14:paraId="3F0EFDFD" w14:textId="77777777" w:rsidR="00D839B9" w:rsidRPr="00CC4BBB" w:rsidRDefault="00D839B9" w:rsidP="00D839B9">
            <w:pPr>
              <w:pStyle w:val="MTTableText"/>
            </w:pPr>
            <w:r w:rsidRPr="00CC4BBB">
              <w:t>Type of design</w:t>
            </w:r>
          </w:p>
        </w:tc>
        <w:tc>
          <w:tcPr>
            <w:tcW w:w="5953" w:type="dxa"/>
          </w:tcPr>
          <w:p w14:paraId="3D32AE06" w14:textId="77777777" w:rsidR="00D839B9" w:rsidRPr="00CC4BBB" w:rsidRDefault="00D839B9" w:rsidP="00D839B9">
            <w:pPr>
              <w:pStyle w:val="MTTableText"/>
            </w:pPr>
            <w:r w:rsidRPr="00CC4BBB">
              <w:t>Welded design</w:t>
            </w:r>
          </w:p>
        </w:tc>
      </w:tr>
      <w:tr w:rsidR="00CC4BBB" w:rsidRPr="00CC4BBB" w14:paraId="62E2E4B8" w14:textId="77777777" w:rsidTr="00D839B9">
        <w:tc>
          <w:tcPr>
            <w:tcW w:w="3544" w:type="dxa"/>
          </w:tcPr>
          <w:p w14:paraId="4214F7C4" w14:textId="77777777" w:rsidR="00D839B9" w:rsidRPr="00CC4BBB" w:rsidRDefault="00D839B9" w:rsidP="00D839B9">
            <w:pPr>
              <w:pStyle w:val="MTTableText"/>
            </w:pPr>
            <w:r w:rsidRPr="00CC4BBB">
              <w:t>Location</w:t>
            </w:r>
          </w:p>
        </w:tc>
        <w:tc>
          <w:tcPr>
            <w:tcW w:w="5953" w:type="dxa"/>
          </w:tcPr>
          <w:p w14:paraId="3971EECC" w14:textId="77777777" w:rsidR="00D839B9" w:rsidRPr="00CC4BBB" w:rsidRDefault="00D839B9" w:rsidP="00D839B9">
            <w:pPr>
              <w:pStyle w:val="MTTableText"/>
            </w:pPr>
            <w:r w:rsidRPr="00CC4BBB">
              <w:t>on casting platform</w:t>
            </w:r>
          </w:p>
        </w:tc>
      </w:tr>
      <w:tr w:rsidR="00D839B9" w:rsidRPr="00CC4BBB" w14:paraId="1E7214DA" w14:textId="77777777" w:rsidTr="00D839B9">
        <w:tc>
          <w:tcPr>
            <w:tcW w:w="3544" w:type="dxa"/>
          </w:tcPr>
          <w:p w14:paraId="356D542A" w14:textId="77777777" w:rsidR="00D839B9" w:rsidRPr="00CC4BBB" w:rsidRDefault="00D839B9" w:rsidP="00D839B9">
            <w:pPr>
              <w:pStyle w:val="MTTableText"/>
            </w:pPr>
            <w:r w:rsidRPr="00CC4BBB">
              <w:t>Movements:</w:t>
            </w:r>
          </w:p>
        </w:tc>
        <w:tc>
          <w:tcPr>
            <w:tcW w:w="5953" w:type="dxa"/>
          </w:tcPr>
          <w:p w14:paraId="3E42A99F" w14:textId="77777777" w:rsidR="00D839B9" w:rsidRPr="00CC4BBB" w:rsidRDefault="00D839B9" w:rsidP="00D839B9">
            <w:pPr>
              <w:pStyle w:val="MTTableText"/>
            </w:pPr>
            <w:r w:rsidRPr="00CC4BBB">
              <w:t>Manual</w:t>
            </w:r>
          </w:p>
        </w:tc>
      </w:tr>
    </w:tbl>
    <w:p w14:paraId="1996ABBD" w14:textId="77777777" w:rsidR="00D839B9" w:rsidRPr="00CC4BBB" w:rsidRDefault="00D839B9" w:rsidP="00D839B9">
      <w:pPr>
        <w:pStyle w:val="MTStandard"/>
      </w:pPr>
    </w:p>
    <w:p w14:paraId="44474282" w14:textId="77777777" w:rsidR="00D839B9" w:rsidRPr="00CC4BBB" w:rsidRDefault="00D839B9" w:rsidP="00D839B9">
      <w:pPr>
        <w:pStyle w:val="MTHeading"/>
      </w:pPr>
      <w:r w:rsidRPr="00CC4BBB">
        <w:t>Functional Description</w:t>
      </w:r>
    </w:p>
    <w:p w14:paraId="7CCF4EB0" w14:textId="77777777" w:rsidR="00D839B9" w:rsidRPr="00CC4BBB" w:rsidRDefault="00D839B9" w:rsidP="00D839B9">
      <w:pPr>
        <w:pStyle w:val="MTStandard"/>
      </w:pPr>
      <w:r w:rsidRPr="00CC4BBB">
        <w:t>The mechanical equipment serves for fixing the control box of the mold operator.</w:t>
      </w:r>
    </w:p>
    <w:p w14:paraId="380AB17F" w14:textId="77777777" w:rsidR="00D839B9" w:rsidRPr="00CC4BBB" w:rsidRDefault="00D839B9" w:rsidP="00D839B9">
      <w:pPr>
        <w:pStyle w:val="MTHeading"/>
      </w:pPr>
      <w:r w:rsidRPr="00CC4BBB">
        <w:lastRenderedPageBreak/>
        <w:t>Main Components</w:t>
      </w:r>
    </w:p>
    <w:p w14:paraId="0D481CD9" w14:textId="77777777" w:rsidR="00D839B9" w:rsidRPr="00CC4BBB" w:rsidRDefault="00D839B9" w:rsidP="00D839B9">
      <w:pPr>
        <w:pStyle w:val="MTBulletIndent"/>
      </w:pPr>
      <w:r w:rsidRPr="00CC4BBB">
        <w:t>Swivelling device</w:t>
      </w:r>
    </w:p>
    <w:p w14:paraId="22875DCB" w14:textId="77777777" w:rsidR="00D839B9" w:rsidRPr="00CC4BBB" w:rsidRDefault="00D839B9" w:rsidP="00D839B9">
      <w:pPr>
        <w:pStyle w:val="MTBulletIndent"/>
      </w:pPr>
      <w:r w:rsidRPr="00CC4BBB">
        <w:t>Cantilever</w:t>
      </w:r>
    </w:p>
    <w:p w14:paraId="3E25E79F" w14:textId="77777777" w:rsidR="00D839B9" w:rsidRPr="00CC4BBB" w:rsidRDefault="00D839B9" w:rsidP="00D839B9">
      <w:pPr>
        <w:pStyle w:val="MTHeading"/>
      </w:pPr>
      <w:r w:rsidRPr="00CC4BBB">
        <w:t>Main Characteristics</w:t>
      </w:r>
    </w:p>
    <w:p w14:paraId="4F33A56A" w14:textId="77777777" w:rsidR="00D839B9" w:rsidRPr="00CC4BBB" w:rsidRDefault="00D839B9" w:rsidP="00D839B9">
      <w:pPr>
        <w:pStyle w:val="MTBulletIndent"/>
      </w:pPr>
      <w:r w:rsidRPr="00CC4BBB">
        <w:t>Operator stations are movable and can be shifted by the operator to the desired position.</w:t>
      </w:r>
    </w:p>
    <w:p w14:paraId="0B5DA782" w14:textId="77777777" w:rsidR="00D839B9" w:rsidRPr="00CC4BBB" w:rsidRDefault="00D839B9" w:rsidP="00D839B9">
      <w:pPr>
        <w:pStyle w:val="MTStandard"/>
        <w:rPr>
          <w:vanish/>
        </w:rPr>
      </w:pPr>
    </w:p>
    <w:p w14:paraId="22EFCB18" w14:textId="77777777" w:rsidR="00D839B9" w:rsidRPr="00CC4BBB" w:rsidRDefault="00D839B9" w:rsidP="00D839B9">
      <w:pPr>
        <w:pStyle w:val="MTStandard"/>
        <w:rPr>
          <w:vanish/>
        </w:rPr>
      </w:pPr>
    </w:p>
    <w:p w14:paraId="644F1947" w14:textId="77777777" w:rsidR="00D839B9" w:rsidRPr="00CC4BBB" w:rsidRDefault="00D839B9" w:rsidP="00D839B9">
      <w:pPr>
        <w:pStyle w:val="MTStandard"/>
      </w:pPr>
      <w:r w:rsidRPr="00CC4BBB">
        <w:br w:type="page"/>
      </w:r>
      <w:bookmarkStart w:id="473" w:name="_Toc362671928"/>
      <w:bookmarkStart w:id="474" w:name="_Toc362681369"/>
      <w:bookmarkStart w:id="475" w:name="_Toc362856610"/>
      <w:bookmarkStart w:id="476" w:name="_Toc363527142"/>
      <w:bookmarkStart w:id="477" w:name="_Toc382729523"/>
      <w:bookmarkStart w:id="478" w:name="_Toc382810486"/>
      <w:bookmarkStart w:id="479" w:name="_Toc386506835"/>
      <w:bookmarkStart w:id="480" w:name="_Toc386506879"/>
      <w:bookmarkStart w:id="481" w:name="_Toc396711429"/>
      <w:bookmarkStart w:id="482" w:name="_Toc398980883"/>
      <w:bookmarkStart w:id="483" w:name="_Toc401018191"/>
      <w:bookmarkStart w:id="484" w:name="_Toc421512171"/>
      <w:bookmarkStart w:id="485" w:name="_Toc434663176"/>
      <w:bookmarkStart w:id="486" w:name="_Toc437225009"/>
      <w:bookmarkStart w:id="487" w:name="_Toc440974513"/>
      <w:bookmarkStart w:id="488" w:name="_Toc443211930"/>
      <w:bookmarkStart w:id="489" w:name="_Toc444941619"/>
      <w:bookmarkStart w:id="490" w:name="_Toc445797037"/>
      <w:bookmarkStart w:id="491" w:name="_Toc454011031"/>
      <w:bookmarkStart w:id="492" w:name="_Toc498691538"/>
      <w:bookmarkStart w:id="493" w:name="_Toc505070736"/>
      <w:bookmarkStart w:id="494" w:name="_Toc507832518"/>
      <w:bookmarkStart w:id="495" w:name="_Toc515935442"/>
      <w:bookmarkStart w:id="496" w:name="_Toc531693510"/>
      <w:bookmarkStart w:id="497" w:name="_Toc2131701"/>
      <w:bookmarkStart w:id="498" w:name="_Toc17712350"/>
      <w:bookmarkStart w:id="499" w:name="_Toc102895178"/>
      <w:bookmarkStart w:id="500" w:name="_Toc234816061"/>
      <w:bookmarkStart w:id="501" w:name="_Toc240791152"/>
      <w:bookmarkEnd w:id="467"/>
      <w:bookmarkEnd w:id="468"/>
      <w:bookmarkEnd w:id="469"/>
      <w:bookmarkEnd w:id="470"/>
    </w:p>
    <w:p w14:paraId="4989B686" w14:textId="77777777" w:rsidR="00D839B9" w:rsidRPr="00CC4BBB" w:rsidRDefault="00D839B9" w:rsidP="00D839B9">
      <w:pPr>
        <w:pStyle w:val="MTHeadingSCS2"/>
      </w:pPr>
      <w:bookmarkStart w:id="502" w:name="_Toc51247184"/>
      <w:bookmarkStart w:id="503" w:name="_Toc88576348"/>
      <w:r w:rsidRPr="00CC4BBB">
        <w:lastRenderedPageBreak/>
        <w:t>CB.24. Support structure</w:t>
      </w:r>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p>
    <w:p w14:paraId="432C0494" w14:textId="77777777" w:rsidR="00D839B9" w:rsidRPr="00CC4BBB" w:rsidRDefault="00D839B9" w:rsidP="00D839B9">
      <w:pPr>
        <w:pStyle w:val="MTHeadingSCS3"/>
      </w:pPr>
      <w:bookmarkStart w:id="504" w:name="_Toc362662167"/>
      <w:bookmarkStart w:id="505" w:name="_Toc362671929"/>
      <w:bookmarkStart w:id="506" w:name="_Toc362681370"/>
      <w:bookmarkStart w:id="507" w:name="_Toc362856611"/>
      <w:bookmarkStart w:id="508" w:name="_Toc363527143"/>
      <w:bookmarkStart w:id="509" w:name="_Toc382729524"/>
      <w:bookmarkStart w:id="510" w:name="_Toc382810487"/>
      <w:bookmarkStart w:id="511" w:name="_Toc386506880"/>
      <w:bookmarkStart w:id="512" w:name="_Toc396711430"/>
      <w:bookmarkStart w:id="513" w:name="_Toc398980884"/>
      <w:bookmarkStart w:id="514" w:name="_Toc401018192"/>
      <w:bookmarkStart w:id="515" w:name="_Toc421512172"/>
      <w:bookmarkStart w:id="516" w:name="_Toc434663177"/>
      <w:bookmarkStart w:id="517" w:name="_Toc437225010"/>
      <w:bookmarkStart w:id="518" w:name="_Toc440974514"/>
      <w:bookmarkStart w:id="519" w:name="_Toc443211931"/>
      <w:bookmarkStart w:id="520" w:name="_Toc444941620"/>
      <w:bookmarkStart w:id="521" w:name="_Toc445797038"/>
      <w:bookmarkStart w:id="522" w:name="_Toc454011032"/>
      <w:bookmarkStart w:id="523" w:name="_Toc498691539"/>
      <w:bookmarkStart w:id="524" w:name="_Toc505070737"/>
      <w:bookmarkStart w:id="525" w:name="_Toc507832519"/>
      <w:bookmarkStart w:id="526" w:name="_Toc515935443"/>
      <w:bookmarkStart w:id="527" w:name="_Toc531693511"/>
      <w:bookmarkStart w:id="528" w:name="_Toc2131702"/>
      <w:bookmarkStart w:id="529" w:name="_Toc17712351"/>
      <w:bookmarkStart w:id="530" w:name="_Toc102895179"/>
      <w:bookmarkStart w:id="531" w:name="_Toc234816062"/>
      <w:bookmarkStart w:id="532" w:name="_Toc240791153"/>
      <w:bookmarkStart w:id="533" w:name="_Toc51247185"/>
      <w:bookmarkStart w:id="534" w:name="_Toc88576349"/>
      <w:r w:rsidRPr="00CC4BBB">
        <w:t>CB.24.1 Machine supporting structure</w:t>
      </w:r>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p>
    <w:p w14:paraId="0AB869B3" w14:textId="77777777" w:rsidR="00D839B9" w:rsidRPr="00CC4BBB" w:rsidRDefault="00D839B9" w:rsidP="00D839B9">
      <w:pPr>
        <w:pStyle w:val="MTHeading"/>
      </w:pPr>
      <w:r w:rsidRPr="00CC4BBB">
        <w:t>Technical Data</w:t>
      </w:r>
    </w:p>
    <w:tbl>
      <w:tblPr>
        <w:tblW w:w="9497" w:type="dxa"/>
        <w:tblInd w:w="108"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ayout w:type="fixed"/>
        <w:tblLook w:val="0000" w:firstRow="0" w:lastRow="0" w:firstColumn="0" w:lastColumn="0" w:noHBand="0" w:noVBand="0"/>
      </w:tblPr>
      <w:tblGrid>
        <w:gridCol w:w="3544"/>
        <w:gridCol w:w="5953"/>
      </w:tblGrid>
      <w:tr w:rsidR="00CC4BBB" w:rsidRPr="00CC4BBB" w14:paraId="3CDADD2B" w14:textId="77777777" w:rsidTr="00D839B9">
        <w:tc>
          <w:tcPr>
            <w:tcW w:w="3544" w:type="dxa"/>
          </w:tcPr>
          <w:p w14:paraId="5FBBB9E3" w14:textId="77777777" w:rsidR="00D839B9" w:rsidRPr="00CC4BBB" w:rsidRDefault="00D839B9" w:rsidP="00D839B9">
            <w:pPr>
              <w:pStyle w:val="MTTableText"/>
            </w:pPr>
            <w:r w:rsidRPr="00CC4BBB">
              <w:t>Type of design</w:t>
            </w:r>
          </w:p>
        </w:tc>
        <w:tc>
          <w:tcPr>
            <w:tcW w:w="5953" w:type="dxa"/>
          </w:tcPr>
          <w:p w14:paraId="3FD72CB4" w14:textId="77777777" w:rsidR="00D839B9" w:rsidRPr="00CC4BBB" w:rsidRDefault="00D839B9" w:rsidP="00D839B9">
            <w:pPr>
              <w:pStyle w:val="MTTableText"/>
            </w:pPr>
          </w:p>
        </w:tc>
      </w:tr>
      <w:tr w:rsidR="00CC4BBB" w:rsidRPr="00CC4BBB" w14:paraId="6F6CA577" w14:textId="77777777" w:rsidTr="00D839B9">
        <w:tc>
          <w:tcPr>
            <w:tcW w:w="3544" w:type="dxa"/>
          </w:tcPr>
          <w:p w14:paraId="3363840D" w14:textId="77777777" w:rsidR="00D839B9" w:rsidRPr="00CC4BBB" w:rsidRDefault="00D839B9" w:rsidP="00D839B9">
            <w:pPr>
              <w:pStyle w:val="MTTableIndent"/>
              <w:rPr>
                <w:lang w:val="nb-NO"/>
              </w:rPr>
            </w:pPr>
            <w:r w:rsidRPr="00CC4BBB">
              <w:t>supporting structure of caster</w:t>
            </w:r>
          </w:p>
        </w:tc>
        <w:tc>
          <w:tcPr>
            <w:tcW w:w="5953" w:type="dxa"/>
          </w:tcPr>
          <w:p w14:paraId="0BCDC0DD" w14:textId="77777777" w:rsidR="00D839B9" w:rsidRPr="00CC4BBB" w:rsidRDefault="00D839B9" w:rsidP="00D839B9">
            <w:pPr>
              <w:pStyle w:val="MTTableText"/>
            </w:pPr>
            <w:r w:rsidRPr="00CC4BBB">
              <w:t>structural steel construction in the machine area (only between concrete walls) and for tundish car railways. concrete construction for all other casting platforms and supporting structure</w:t>
            </w:r>
          </w:p>
        </w:tc>
      </w:tr>
      <w:tr w:rsidR="00CC4BBB" w:rsidRPr="00CC4BBB" w14:paraId="004EB19C" w14:textId="77777777" w:rsidTr="00D839B9">
        <w:tc>
          <w:tcPr>
            <w:tcW w:w="3544" w:type="dxa"/>
          </w:tcPr>
          <w:p w14:paraId="3614B580" w14:textId="77777777" w:rsidR="00D839B9" w:rsidRPr="00CC4BBB" w:rsidRDefault="00D839B9" w:rsidP="00D839B9">
            <w:pPr>
              <w:pStyle w:val="MTTableIndent"/>
            </w:pPr>
            <w:r w:rsidRPr="00CC4BBB">
              <w:rPr>
                <w:lang w:val="nb-NO"/>
              </w:rPr>
              <w:t>ladle operator platform</w:t>
            </w:r>
          </w:p>
        </w:tc>
        <w:tc>
          <w:tcPr>
            <w:tcW w:w="5953" w:type="dxa"/>
          </w:tcPr>
          <w:p w14:paraId="5383BF4C" w14:textId="77777777" w:rsidR="00D839B9" w:rsidRPr="00CC4BBB" w:rsidRDefault="00D839B9" w:rsidP="00D839B9">
            <w:pPr>
              <w:pStyle w:val="MTTableText"/>
            </w:pPr>
            <w:r w:rsidRPr="00CC4BBB">
              <w:t>steel structure</w:t>
            </w:r>
          </w:p>
        </w:tc>
      </w:tr>
      <w:tr w:rsidR="00CC4BBB" w:rsidRPr="00CC4BBB" w14:paraId="5B1D02AA" w14:textId="77777777" w:rsidTr="00D839B9">
        <w:tc>
          <w:tcPr>
            <w:tcW w:w="3544" w:type="dxa"/>
          </w:tcPr>
          <w:p w14:paraId="66006FD5" w14:textId="77777777" w:rsidR="00D839B9" w:rsidRPr="00CC4BBB" w:rsidRDefault="00D839B9" w:rsidP="00D839B9">
            <w:pPr>
              <w:pStyle w:val="MTTableIndent"/>
            </w:pPr>
            <w:r w:rsidRPr="00CC4BBB">
              <w:rPr>
                <w:lang w:val="nb-NO"/>
              </w:rPr>
              <w:t>ladle slide gate platform</w:t>
            </w:r>
          </w:p>
        </w:tc>
        <w:tc>
          <w:tcPr>
            <w:tcW w:w="5953" w:type="dxa"/>
          </w:tcPr>
          <w:p w14:paraId="39CF2721" w14:textId="77777777" w:rsidR="00D839B9" w:rsidRPr="00CC4BBB" w:rsidRDefault="00D839B9" w:rsidP="00D839B9">
            <w:pPr>
              <w:pStyle w:val="MTTableText"/>
            </w:pPr>
            <w:r w:rsidRPr="00CC4BBB">
              <w:t>steel structure</w:t>
            </w:r>
          </w:p>
        </w:tc>
      </w:tr>
      <w:tr w:rsidR="00CC4BBB" w:rsidRPr="00CC4BBB" w14:paraId="28692DC8" w14:textId="77777777" w:rsidTr="00D839B9">
        <w:tc>
          <w:tcPr>
            <w:tcW w:w="3544" w:type="dxa"/>
          </w:tcPr>
          <w:p w14:paraId="02FC2042" w14:textId="77777777" w:rsidR="00D839B9" w:rsidRPr="00CC4BBB" w:rsidRDefault="00D839B9" w:rsidP="00D839B9">
            <w:pPr>
              <w:pStyle w:val="MTTableIndent"/>
            </w:pPr>
            <w:r w:rsidRPr="00CC4BBB">
              <w:t>support for emergency ladle</w:t>
            </w:r>
          </w:p>
        </w:tc>
        <w:tc>
          <w:tcPr>
            <w:tcW w:w="5953" w:type="dxa"/>
          </w:tcPr>
          <w:p w14:paraId="1D6E380E" w14:textId="77777777" w:rsidR="00D839B9" w:rsidRPr="00CC4BBB" w:rsidRDefault="00D839B9" w:rsidP="00D839B9">
            <w:pPr>
              <w:pStyle w:val="MTTableText"/>
            </w:pPr>
            <w:r w:rsidRPr="00CC4BBB">
              <w:t>concrete</w:t>
            </w:r>
          </w:p>
        </w:tc>
      </w:tr>
      <w:tr w:rsidR="00CC4BBB" w:rsidRPr="00CC4BBB" w14:paraId="7B96F7C8" w14:textId="77777777" w:rsidTr="00D839B9">
        <w:tc>
          <w:tcPr>
            <w:tcW w:w="3544" w:type="dxa"/>
          </w:tcPr>
          <w:p w14:paraId="660E2114" w14:textId="77777777" w:rsidR="00D839B9" w:rsidRPr="00CC4BBB" w:rsidRDefault="00D839B9" w:rsidP="00D839B9">
            <w:pPr>
              <w:pStyle w:val="MTTableIndent"/>
              <w:rPr>
                <w:highlight w:val="yellow"/>
              </w:rPr>
            </w:pPr>
            <w:r w:rsidRPr="00CC4BBB">
              <w:t>support for tundish car rails</w:t>
            </w:r>
          </w:p>
        </w:tc>
        <w:tc>
          <w:tcPr>
            <w:tcW w:w="5953" w:type="dxa"/>
          </w:tcPr>
          <w:p w14:paraId="4717EAC9" w14:textId="4512EB47" w:rsidR="00D839B9" w:rsidRPr="00CC4BBB" w:rsidRDefault="00D839B9" w:rsidP="00D839B9">
            <w:pPr>
              <w:pStyle w:val="MTTableText"/>
            </w:pPr>
            <w:r w:rsidRPr="00CC4BBB">
              <w:t>concrete and LOP (for semi-gantry car)</w:t>
            </w:r>
          </w:p>
        </w:tc>
      </w:tr>
      <w:tr w:rsidR="00CC4BBB" w:rsidRPr="00CC4BBB" w14:paraId="403A0974" w14:textId="77777777" w:rsidTr="00D839B9">
        <w:tc>
          <w:tcPr>
            <w:tcW w:w="3544" w:type="dxa"/>
          </w:tcPr>
          <w:p w14:paraId="69ACC0E5" w14:textId="77777777" w:rsidR="00B47998" w:rsidRPr="00CC4BBB" w:rsidRDefault="00B47998" w:rsidP="00B47998">
            <w:pPr>
              <w:pStyle w:val="MTTableText"/>
            </w:pPr>
            <w:r w:rsidRPr="00CC4BBB">
              <w:t>Size of casting platform:</w:t>
            </w:r>
          </w:p>
        </w:tc>
        <w:tc>
          <w:tcPr>
            <w:tcW w:w="5953" w:type="dxa"/>
          </w:tcPr>
          <w:p w14:paraId="2370FA2B" w14:textId="657F753A" w:rsidR="00B47998" w:rsidRPr="00CC4BBB" w:rsidRDefault="00B47998" w:rsidP="00B47998">
            <w:pPr>
              <w:pStyle w:val="MTTableText"/>
            </w:pPr>
            <w:r w:rsidRPr="00CC4BBB">
              <w:t>please refer to layout drawing</w:t>
            </w:r>
          </w:p>
        </w:tc>
      </w:tr>
      <w:tr w:rsidR="00CC4BBB" w:rsidRPr="00CC4BBB" w14:paraId="5DFE58C4" w14:textId="77777777" w:rsidTr="00D839B9">
        <w:tc>
          <w:tcPr>
            <w:tcW w:w="3544" w:type="dxa"/>
          </w:tcPr>
          <w:p w14:paraId="0D898C13" w14:textId="77777777" w:rsidR="00B47998" w:rsidRPr="00CC4BBB" w:rsidRDefault="00B47998" w:rsidP="00B47998">
            <w:pPr>
              <w:pStyle w:val="MTTableIndent"/>
            </w:pPr>
            <w:r w:rsidRPr="00CC4BBB">
              <w:t>concrete wall distance</w:t>
            </w:r>
          </w:p>
        </w:tc>
        <w:tc>
          <w:tcPr>
            <w:tcW w:w="5953" w:type="dxa"/>
          </w:tcPr>
          <w:p w14:paraId="70CF5BB6" w14:textId="1FAF8689" w:rsidR="00B47998" w:rsidRPr="00CC4BBB" w:rsidRDefault="00B47998" w:rsidP="00B47998">
            <w:pPr>
              <w:pStyle w:val="MTTableText"/>
            </w:pPr>
            <w:r w:rsidRPr="00CC4BBB">
              <w:t>please refer to layout drawing</w:t>
            </w:r>
          </w:p>
        </w:tc>
      </w:tr>
      <w:tr w:rsidR="00CC4BBB" w:rsidRPr="00CC4BBB" w14:paraId="0F5FC96D" w14:textId="77777777" w:rsidTr="00D839B9">
        <w:tc>
          <w:tcPr>
            <w:tcW w:w="3544" w:type="dxa"/>
          </w:tcPr>
          <w:p w14:paraId="01A03697" w14:textId="77777777" w:rsidR="00B47998" w:rsidRPr="00CC4BBB" w:rsidRDefault="00B47998" w:rsidP="00B47998">
            <w:pPr>
              <w:pStyle w:val="MTTableIndent"/>
            </w:pPr>
            <w:r w:rsidRPr="00CC4BBB">
              <w:t>total area</w:t>
            </w:r>
          </w:p>
        </w:tc>
        <w:tc>
          <w:tcPr>
            <w:tcW w:w="5953" w:type="dxa"/>
          </w:tcPr>
          <w:p w14:paraId="7A5AFB18" w14:textId="55558B4F" w:rsidR="00B47998" w:rsidRPr="00CC4BBB" w:rsidRDefault="00B47998" w:rsidP="00B47998">
            <w:pPr>
              <w:pStyle w:val="MTTableText"/>
            </w:pPr>
            <w:r w:rsidRPr="00CC4BBB">
              <w:t>please refer to layout drawing</w:t>
            </w:r>
          </w:p>
        </w:tc>
      </w:tr>
      <w:tr w:rsidR="00CC4BBB" w:rsidRPr="00CC4BBB" w14:paraId="5558E451" w14:textId="77777777" w:rsidTr="00D839B9">
        <w:tc>
          <w:tcPr>
            <w:tcW w:w="3544" w:type="dxa"/>
          </w:tcPr>
          <w:p w14:paraId="68BF036E" w14:textId="77777777" w:rsidR="00B47998" w:rsidRPr="00CC4BBB" w:rsidRDefault="00B47998" w:rsidP="00B47998">
            <w:pPr>
              <w:pStyle w:val="MTTableText"/>
            </w:pPr>
            <w:r w:rsidRPr="00CC4BBB">
              <w:t>Casting platform:</w:t>
            </w:r>
          </w:p>
        </w:tc>
        <w:tc>
          <w:tcPr>
            <w:tcW w:w="5953" w:type="dxa"/>
          </w:tcPr>
          <w:p w14:paraId="02F392F1" w14:textId="77777777" w:rsidR="00B47998" w:rsidRPr="00CC4BBB" w:rsidRDefault="00B47998" w:rsidP="00B47998">
            <w:pPr>
              <w:pStyle w:val="MTTableText"/>
            </w:pPr>
          </w:p>
        </w:tc>
      </w:tr>
      <w:tr w:rsidR="00CC4BBB" w:rsidRPr="00CC4BBB" w14:paraId="63354C2D" w14:textId="77777777" w:rsidTr="00D839B9">
        <w:tc>
          <w:tcPr>
            <w:tcW w:w="3544" w:type="dxa"/>
          </w:tcPr>
          <w:p w14:paraId="4E3BDD2E" w14:textId="77777777" w:rsidR="00B47998" w:rsidRPr="00CC4BBB" w:rsidRDefault="00B47998" w:rsidP="00B47998">
            <w:pPr>
              <w:pStyle w:val="MTTableIndent"/>
            </w:pPr>
            <w:r w:rsidRPr="00CC4BBB">
              <w:t>max. surface load</w:t>
            </w:r>
          </w:p>
        </w:tc>
        <w:tc>
          <w:tcPr>
            <w:tcW w:w="5953" w:type="dxa"/>
          </w:tcPr>
          <w:p w14:paraId="69A111D0" w14:textId="77777777" w:rsidR="00B47998" w:rsidRPr="00CC4BBB" w:rsidRDefault="00B47998" w:rsidP="00B47998">
            <w:pPr>
              <w:pStyle w:val="MTTableText"/>
            </w:pPr>
            <w:r w:rsidRPr="00CC4BBB">
              <w:t>2.0 t/m² (designed for storage of casting material e.g. powders)</w:t>
            </w:r>
          </w:p>
        </w:tc>
      </w:tr>
      <w:tr w:rsidR="00CC4BBB" w:rsidRPr="00CC4BBB" w14:paraId="2308755E" w14:textId="77777777" w:rsidTr="00D839B9">
        <w:tc>
          <w:tcPr>
            <w:tcW w:w="3544" w:type="dxa"/>
          </w:tcPr>
          <w:p w14:paraId="0EB83E9B" w14:textId="77777777" w:rsidR="00B47998" w:rsidRPr="00CC4BBB" w:rsidRDefault="00B47998" w:rsidP="00B47998">
            <w:pPr>
              <w:pStyle w:val="MTTableIndent"/>
            </w:pPr>
            <w:r w:rsidRPr="00CC4BBB">
              <w:t>defined storage area</w:t>
            </w:r>
          </w:p>
        </w:tc>
        <w:tc>
          <w:tcPr>
            <w:tcW w:w="5953" w:type="dxa"/>
          </w:tcPr>
          <w:p w14:paraId="4D467522" w14:textId="77777777" w:rsidR="00B47998" w:rsidRPr="00CC4BBB" w:rsidRDefault="00B47998" w:rsidP="00B47998">
            <w:pPr>
              <w:pStyle w:val="MTTableText"/>
            </w:pPr>
            <w:r w:rsidRPr="00CC4BBB">
              <w:t>designed for intermediate storage of 2 molds or 2 benders or 2 segments in a defined area (refer to layout)</w:t>
            </w:r>
          </w:p>
        </w:tc>
      </w:tr>
      <w:tr w:rsidR="00CC4BBB" w:rsidRPr="00CC4BBB" w14:paraId="3C5DD970" w14:textId="77777777" w:rsidTr="00D839B9">
        <w:tc>
          <w:tcPr>
            <w:tcW w:w="3544" w:type="dxa"/>
          </w:tcPr>
          <w:p w14:paraId="168B4CBA" w14:textId="77777777" w:rsidR="00B47998" w:rsidRPr="00CC4BBB" w:rsidRDefault="00B47998" w:rsidP="00B47998">
            <w:pPr>
              <w:pStyle w:val="MTTableText"/>
            </w:pPr>
            <w:r w:rsidRPr="00CC4BBB">
              <w:t>Intermediate platform:</w:t>
            </w:r>
          </w:p>
        </w:tc>
        <w:tc>
          <w:tcPr>
            <w:tcW w:w="5953" w:type="dxa"/>
          </w:tcPr>
          <w:p w14:paraId="790B2A2C" w14:textId="77777777" w:rsidR="00B47998" w:rsidRPr="00CC4BBB" w:rsidRDefault="00B47998" w:rsidP="00B47998">
            <w:pPr>
              <w:pStyle w:val="MTTableText"/>
            </w:pPr>
          </w:p>
        </w:tc>
      </w:tr>
      <w:tr w:rsidR="00CC4BBB" w:rsidRPr="00CC4BBB" w14:paraId="39534667" w14:textId="77777777" w:rsidTr="00D839B9">
        <w:tc>
          <w:tcPr>
            <w:tcW w:w="3544" w:type="dxa"/>
          </w:tcPr>
          <w:p w14:paraId="776B7679" w14:textId="77777777" w:rsidR="00B47998" w:rsidRPr="00CC4BBB" w:rsidRDefault="00B47998" w:rsidP="00B47998">
            <w:pPr>
              <w:pStyle w:val="MTTableIndent"/>
            </w:pPr>
            <w:r w:rsidRPr="00CC4BBB">
              <w:t>max. surface load</w:t>
            </w:r>
          </w:p>
        </w:tc>
        <w:tc>
          <w:tcPr>
            <w:tcW w:w="5953" w:type="dxa"/>
          </w:tcPr>
          <w:p w14:paraId="70AD0986" w14:textId="77777777" w:rsidR="00B47998" w:rsidRPr="00CC4BBB" w:rsidRDefault="00B47998" w:rsidP="00B47998">
            <w:pPr>
              <w:pStyle w:val="MTTableText"/>
            </w:pPr>
            <w:r w:rsidRPr="00CC4BBB">
              <w:t>1.0 t/m²</w:t>
            </w:r>
          </w:p>
        </w:tc>
      </w:tr>
      <w:tr w:rsidR="00CC4BBB" w:rsidRPr="00CC4BBB" w14:paraId="5511822F" w14:textId="77777777" w:rsidTr="00D839B9">
        <w:tc>
          <w:tcPr>
            <w:tcW w:w="3544" w:type="dxa"/>
          </w:tcPr>
          <w:p w14:paraId="4AC0A679" w14:textId="77777777" w:rsidR="00B47998" w:rsidRPr="00CC4BBB" w:rsidRDefault="00B47998" w:rsidP="00B47998">
            <w:pPr>
              <w:pStyle w:val="MTTableText"/>
            </w:pPr>
            <w:r w:rsidRPr="00CC4BBB">
              <w:t>Other platforms (maintenance)</w:t>
            </w:r>
          </w:p>
        </w:tc>
        <w:tc>
          <w:tcPr>
            <w:tcW w:w="5953" w:type="dxa"/>
          </w:tcPr>
          <w:p w14:paraId="5BBF4D9E" w14:textId="77777777" w:rsidR="00B47998" w:rsidRPr="00CC4BBB" w:rsidRDefault="00B47998" w:rsidP="00B47998">
            <w:pPr>
              <w:pStyle w:val="MTTableText"/>
            </w:pPr>
          </w:p>
        </w:tc>
      </w:tr>
      <w:tr w:rsidR="00CC4BBB" w:rsidRPr="00CC4BBB" w14:paraId="0FBB8A11" w14:textId="77777777" w:rsidTr="00D839B9">
        <w:tc>
          <w:tcPr>
            <w:tcW w:w="3544" w:type="dxa"/>
          </w:tcPr>
          <w:p w14:paraId="1BBC3279" w14:textId="77777777" w:rsidR="00B47998" w:rsidRPr="00CC4BBB" w:rsidRDefault="00B47998" w:rsidP="00B47998">
            <w:pPr>
              <w:pStyle w:val="MTTableIndent"/>
            </w:pPr>
            <w:r w:rsidRPr="00CC4BBB">
              <w:t>max. surface load</w:t>
            </w:r>
          </w:p>
        </w:tc>
        <w:tc>
          <w:tcPr>
            <w:tcW w:w="5953" w:type="dxa"/>
          </w:tcPr>
          <w:p w14:paraId="1DE906EE" w14:textId="77777777" w:rsidR="00B47998" w:rsidRPr="00CC4BBB" w:rsidRDefault="00B47998" w:rsidP="00B47998">
            <w:pPr>
              <w:pStyle w:val="MTTableText"/>
            </w:pPr>
            <w:r w:rsidRPr="00CC4BBB">
              <w:t>0.5 t/m</w:t>
            </w:r>
            <w:r w:rsidRPr="00CC4BBB">
              <w:rPr>
                <w:vertAlign w:val="superscript"/>
              </w:rPr>
              <w:t>2</w:t>
            </w:r>
          </w:p>
        </w:tc>
      </w:tr>
      <w:tr w:rsidR="00CC4BBB" w:rsidRPr="00CC4BBB" w14:paraId="6E86A237" w14:textId="77777777" w:rsidTr="00D839B9">
        <w:tc>
          <w:tcPr>
            <w:tcW w:w="3544" w:type="dxa"/>
          </w:tcPr>
          <w:p w14:paraId="28AC6B18" w14:textId="77777777" w:rsidR="00B47998" w:rsidRPr="00CC4BBB" w:rsidRDefault="00B47998" w:rsidP="00B47998">
            <w:pPr>
              <w:pStyle w:val="MTTableText"/>
            </w:pPr>
            <w:r w:rsidRPr="00CC4BBB">
              <w:t>Stairs and cross-covers</w:t>
            </w:r>
          </w:p>
        </w:tc>
        <w:tc>
          <w:tcPr>
            <w:tcW w:w="5953" w:type="dxa"/>
          </w:tcPr>
          <w:p w14:paraId="7995450B" w14:textId="77777777" w:rsidR="00B47998" w:rsidRPr="00CC4BBB" w:rsidRDefault="00B47998" w:rsidP="00B47998">
            <w:pPr>
              <w:pStyle w:val="MTTableText"/>
            </w:pPr>
          </w:p>
        </w:tc>
      </w:tr>
      <w:tr w:rsidR="00CC4BBB" w:rsidRPr="00CC4BBB" w14:paraId="73C93895" w14:textId="77777777" w:rsidTr="00D839B9">
        <w:tc>
          <w:tcPr>
            <w:tcW w:w="3544" w:type="dxa"/>
          </w:tcPr>
          <w:p w14:paraId="3E0A157C" w14:textId="77777777" w:rsidR="00B47998" w:rsidRPr="00CC4BBB" w:rsidRDefault="00B47998" w:rsidP="00B47998">
            <w:pPr>
              <w:pStyle w:val="MTTableIndent"/>
            </w:pPr>
            <w:r w:rsidRPr="00CC4BBB">
              <w:t>surface load</w:t>
            </w:r>
          </w:p>
        </w:tc>
        <w:tc>
          <w:tcPr>
            <w:tcW w:w="5953" w:type="dxa"/>
          </w:tcPr>
          <w:p w14:paraId="23E7197B" w14:textId="77777777" w:rsidR="00B47998" w:rsidRPr="00CC4BBB" w:rsidRDefault="00B47998" w:rsidP="00B47998">
            <w:pPr>
              <w:pStyle w:val="MTTableText"/>
              <w:rPr>
                <w:lang w:val="nb-NO"/>
              </w:rPr>
            </w:pPr>
            <w:r w:rsidRPr="00CC4BBB">
              <w:t>0.35 t/m²</w:t>
            </w:r>
          </w:p>
        </w:tc>
      </w:tr>
      <w:tr w:rsidR="00CC4BBB" w:rsidRPr="00CC4BBB" w14:paraId="6DAB2B1F" w14:textId="77777777" w:rsidTr="00D839B9">
        <w:tc>
          <w:tcPr>
            <w:tcW w:w="3544" w:type="dxa"/>
          </w:tcPr>
          <w:p w14:paraId="098C8F1D" w14:textId="77777777" w:rsidR="00B47998" w:rsidRPr="00CC4BBB" w:rsidRDefault="00B47998" w:rsidP="00B47998">
            <w:pPr>
              <w:pStyle w:val="MTTableText"/>
              <w:rPr>
                <w:lang w:val="nb-NO"/>
              </w:rPr>
            </w:pPr>
            <w:r w:rsidRPr="00CC4BBB">
              <w:t>Elevation above ground level:</w:t>
            </w:r>
          </w:p>
        </w:tc>
        <w:tc>
          <w:tcPr>
            <w:tcW w:w="5953" w:type="dxa"/>
          </w:tcPr>
          <w:p w14:paraId="705AFD0F" w14:textId="77777777" w:rsidR="00B47998" w:rsidRPr="00CC4BBB" w:rsidRDefault="00B47998" w:rsidP="00B47998">
            <w:pPr>
              <w:pStyle w:val="MTTableText"/>
            </w:pPr>
            <w:r w:rsidRPr="00CC4BBB">
              <w:t xml:space="preserve"> </w:t>
            </w:r>
          </w:p>
        </w:tc>
      </w:tr>
      <w:tr w:rsidR="00CC4BBB" w:rsidRPr="00CC4BBB" w14:paraId="74C5B56C" w14:textId="77777777" w:rsidTr="00D839B9">
        <w:tc>
          <w:tcPr>
            <w:tcW w:w="3544" w:type="dxa"/>
          </w:tcPr>
          <w:p w14:paraId="5AA23C12" w14:textId="77777777" w:rsidR="00B47998" w:rsidRPr="00CC4BBB" w:rsidRDefault="00B47998" w:rsidP="00B47998">
            <w:pPr>
              <w:pStyle w:val="MTTableIndent"/>
            </w:pPr>
            <w:r w:rsidRPr="00CC4BBB">
              <w:t>casting platform</w:t>
            </w:r>
          </w:p>
        </w:tc>
        <w:tc>
          <w:tcPr>
            <w:tcW w:w="5953" w:type="dxa"/>
          </w:tcPr>
          <w:p w14:paraId="1CE76977" w14:textId="77777777" w:rsidR="00B47998" w:rsidRPr="00CC4BBB" w:rsidRDefault="00B47998" w:rsidP="00B47998">
            <w:pPr>
              <w:pStyle w:val="MTTableText"/>
            </w:pPr>
            <w:r w:rsidRPr="00CC4BBB">
              <w:t>please refer to layout drawing</w:t>
            </w:r>
          </w:p>
        </w:tc>
      </w:tr>
      <w:tr w:rsidR="00CC4BBB" w:rsidRPr="00CC4BBB" w14:paraId="09A52CE5" w14:textId="77777777" w:rsidTr="00D839B9">
        <w:tc>
          <w:tcPr>
            <w:tcW w:w="3544" w:type="dxa"/>
          </w:tcPr>
          <w:p w14:paraId="5FCDDD1B" w14:textId="77777777" w:rsidR="00B47998" w:rsidRPr="00CC4BBB" w:rsidRDefault="00B47998" w:rsidP="00B47998">
            <w:pPr>
              <w:pStyle w:val="MTTableIndent"/>
            </w:pPr>
            <w:r w:rsidRPr="00CC4BBB">
              <w:t>ladle operator platform</w:t>
            </w:r>
          </w:p>
        </w:tc>
        <w:tc>
          <w:tcPr>
            <w:tcW w:w="5953" w:type="dxa"/>
          </w:tcPr>
          <w:p w14:paraId="77A82BCC" w14:textId="77777777" w:rsidR="00B47998" w:rsidRPr="00CC4BBB" w:rsidRDefault="00B47998" w:rsidP="00B47998">
            <w:pPr>
              <w:pStyle w:val="MTTableText"/>
            </w:pPr>
            <w:r w:rsidRPr="00CC4BBB">
              <w:t>please refer to layout drawing</w:t>
            </w:r>
          </w:p>
        </w:tc>
      </w:tr>
      <w:tr w:rsidR="00CC4BBB" w:rsidRPr="00CC4BBB" w14:paraId="37473633" w14:textId="77777777" w:rsidTr="00D839B9">
        <w:tc>
          <w:tcPr>
            <w:tcW w:w="3544" w:type="dxa"/>
          </w:tcPr>
          <w:p w14:paraId="20B8035E" w14:textId="77777777" w:rsidR="00B47998" w:rsidRPr="00CC4BBB" w:rsidRDefault="00B47998" w:rsidP="00B47998">
            <w:pPr>
              <w:pStyle w:val="MTTableIndent"/>
            </w:pPr>
            <w:r w:rsidRPr="00CC4BBB">
              <w:t>intermediate platform</w:t>
            </w:r>
          </w:p>
        </w:tc>
        <w:tc>
          <w:tcPr>
            <w:tcW w:w="5953" w:type="dxa"/>
          </w:tcPr>
          <w:p w14:paraId="4E65ED23" w14:textId="77777777" w:rsidR="00B47998" w:rsidRPr="00CC4BBB" w:rsidRDefault="00B47998" w:rsidP="00B47998">
            <w:pPr>
              <w:pStyle w:val="MTTableText"/>
            </w:pPr>
            <w:r w:rsidRPr="00CC4BBB">
              <w:t>please refer to layout drawing</w:t>
            </w:r>
          </w:p>
        </w:tc>
      </w:tr>
      <w:tr w:rsidR="00CC4BBB" w:rsidRPr="00CC4BBB" w14:paraId="55CD8FF2" w14:textId="77777777" w:rsidTr="00D839B9">
        <w:tc>
          <w:tcPr>
            <w:tcW w:w="3544" w:type="dxa"/>
          </w:tcPr>
          <w:p w14:paraId="41F71E3D" w14:textId="77777777" w:rsidR="00B47998" w:rsidRPr="00CC4BBB" w:rsidRDefault="00B47998" w:rsidP="00B47998">
            <w:pPr>
              <w:pStyle w:val="MTTableText"/>
            </w:pPr>
            <w:r w:rsidRPr="00CC4BBB">
              <w:t>Platform surfacing:</w:t>
            </w:r>
          </w:p>
        </w:tc>
        <w:tc>
          <w:tcPr>
            <w:tcW w:w="5953" w:type="dxa"/>
          </w:tcPr>
          <w:p w14:paraId="404FF096" w14:textId="77777777" w:rsidR="00B47998" w:rsidRPr="00CC4BBB" w:rsidRDefault="00B47998" w:rsidP="00B47998">
            <w:pPr>
              <w:pStyle w:val="MTTableText"/>
            </w:pPr>
          </w:p>
        </w:tc>
      </w:tr>
      <w:tr w:rsidR="00CC4BBB" w:rsidRPr="00CC4BBB" w14:paraId="1FD6C8B1" w14:textId="77777777" w:rsidTr="00D839B9">
        <w:tc>
          <w:tcPr>
            <w:tcW w:w="3544" w:type="dxa"/>
          </w:tcPr>
          <w:p w14:paraId="4A180E81" w14:textId="77777777" w:rsidR="00B47998" w:rsidRPr="00CC4BBB" w:rsidRDefault="00B47998" w:rsidP="00B47998">
            <w:pPr>
              <w:pStyle w:val="MTTableIndent"/>
            </w:pPr>
            <w:r w:rsidRPr="00CC4BBB">
              <w:t>in the liquid steel working area</w:t>
            </w:r>
          </w:p>
        </w:tc>
        <w:tc>
          <w:tcPr>
            <w:tcW w:w="5953" w:type="dxa"/>
          </w:tcPr>
          <w:p w14:paraId="17F151AB" w14:textId="77777777" w:rsidR="00B47998" w:rsidRPr="00CC4BBB" w:rsidRDefault="00B47998" w:rsidP="00B47998">
            <w:pPr>
              <w:pStyle w:val="MTTableText"/>
            </w:pPr>
            <w:r w:rsidRPr="00CC4BBB">
              <w:t>refractory concrete</w:t>
            </w:r>
          </w:p>
        </w:tc>
      </w:tr>
      <w:tr w:rsidR="00CC4BBB" w:rsidRPr="00CC4BBB" w14:paraId="0A235C7E" w14:textId="77777777" w:rsidTr="00D839B9">
        <w:tc>
          <w:tcPr>
            <w:tcW w:w="3544" w:type="dxa"/>
          </w:tcPr>
          <w:p w14:paraId="0DDDF14A" w14:textId="77777777" w:rsidR="00B47998" w:rsidRPr="00CC4BBB" w:rsidRDefault="00B47998" w:rsidP="00B47998">
            <w:pPr>
              <w:pStyle w:val="MTTableIndent"/>
            </w:pPr>
            <w:r w:rsidRPr="00CC4BBB">
              <w:t>remaining area</w:t>
            </w:r>
          </w:p>
        </w:tc>
        <w:tc>
          <w:tcPr>
            <w:tcW w:w="5953" w:type="dxa"/>
          </w:tcPr>
          <w:p w14:paraId="167E6632" w14:textId="77777777" w:rsidR="00B47998" w:rsidRPr="00CC4BBB" w:rsidRDefault="00B47998" w:rsidP="00B47998">
            <w:pPr>
              <w:pStyle w:val="MTTableText"/>
            </w:pPr>
            <w:r w:rsidRPr="00CC4BBB">
              <w:t>concrete</w:t>
            </w:r>
          </w:p>
        </w:tc>
      </w:tr>
      <w:tr w:rsidR="00CC4BBB" w:rsidRPr="00CC4BBB" w14:paraId="2C8637DF" w14:textId="77777777" w:rsidTr="00D839B9">
        <w:tc>
          <w:tcPr>
            <w:tcW w:w="3544" w:type="dxa"/>
          </w:tcPr>
          <w:p w14:paraId="099FF677" w14:textId="77777777" w:rsidR="00B47998" w:rsidRPr="00CC4BBB" w:rsidRDefault="00B47998" w:rsidP="00B47998">
            <w:pPr>
              <w:pStyle w:val="MTTableIndent"/>
            </w:pPr>
            <w:r w:rsidRPr="00CC4BBB">
              <w:lastRenderedPageBreak/>
              <w:t>intermediate platform</w:t>
            </w:r>
          </w:p>
        </w:tc>
        <w:tc>
          <w:tcPr>
            <w:tcW w:w="5953" w:type="dxa"/>
          </w:tcPr>
          <w:p w14:paraId="58BED88B" w14:textId="77777777" w:rsidR="00B47998" w:rsidRPr="00CC4BBB" w:rsidRDefault="00B47998" w:rsidP="00B47998">
            <w:pPr>
              <w:pStyle w:val="MTTableText"/>
            </w:pPr>
            <w:r w:rsidRPr="00CC4BBB">
              <w:t>checkered steel plate or concrete</w:t>
            </w:r>
          </w:p>
        </w:tc>
      </w:tr>
      <w:tr w:rsidR="00B47998" w:rsidRPr="00CC4BBB" w14:paraId="27627ABB" w14:textId="77777777" w:rsidTr="00D839B9">
        <w:tc>
          <w:tcPr>
            <w:tcW w:w="3544" w:type="dxa"/>
          </w:tcPr>
          <w:p w14:paraId="341A24A7" w14:textId="77777777" w:rsidR="00B47998" w:rsidRPr="00CC4BBB" w:rsidRDefault="00B47998" w:rsidP="00B47998">
            <w:pPr>
              <w:pStyle w:val="MTTableIndent"/>
            </w:pPr>
            <w:r w:rsidRPr="00CC4BBB">
              <w:t>other platforms, stairs and cross covers</w:t>
            </w:r>
          </w:p>
        </w:tc>
        <w:tc>
          <w:tcPr>
            <w:tcW w:w="5953" w:type="dxa"/>
          </w:tcPr>
          <w:p w14:paraId="69FCEECF" w14:textId="77777777" w:rsidR="00B47998" w:rsidRPr="00CC4BBB" w:rsidRDefault="00B47998" w:rsidP="00B47998">
            <w:pPr>
              <w:pStyle w:val="MTTableText"/>
            </w:pPr>
            <w:r w:rsidRPr="00CC4BBB">
              <w:t>checkered steel plate</w:t>
            </w:r>
          </w:p>
        </w:tc>
      </w:tr>
    </w:tbl>
    <w:p w14:paraId="080B1142" w14:textId="77777777" w:rsidR="00D839B9" w:rsidRPr="00CC4BBB" w:rsidRDefault="00D839B9" w:rsidP="00D839B9">
      <w:pPr>
        <w:pStyle w:val="MTStandard"/>
      </w:pPr>
    </w:p>
    <w:p w14:paraId="2BA1C2BB" w14:textId="77777777" w:rsidR="00D839B9" w:rsidRPr="00CC4BBB" w:rsidRDefault="00D839B9" w:rsidP="00D839B9">
      <w:pPr>
        <w:pStyle w:val="MTHeading"/>
      </w:pPr>
      <w:r w:rsidRPr="00CC4BBB">
        <w:t>Functional Description</w:t>
      </w:r>
    </w:p>
    <w:p w14:paraId="77B84AC9" w14:textId="77777777" w:rsidR="00D839B9" w:rsidRPr="00CC4BBB" w:rsidRDefault="00D839B9" w:rsidP="00D839B9">
      <w:pPr>
        <w:pStyle w:val="MTStandard"/>
      </w:pPr>
      <w:r w:rsidRPr="00CC4BBB">
        <w:t>The machine supporting structure mainly consists of the casting floor, intermediate floor, stairs and cross walks, and required platforms which are required for the functionality of the machine.  The main supporting columns of the casting floor and intermediate floor are mounted directly to the concrete foundation. The casting platform serves as a working area for the operating personnel during the casting process. The utility supply rooms (hydraulic, water, and electric’s) can be located below the main casting platform on the intermediate level nearer to the casting machine components.</w:t>
      </w:r>
    </w:p>
    <w:p w14:paraId="7419EC77" w14:textId="77777777" w:rsidR="00D839B9" w:rsidRPr="00CC4BBB" w:rsidRDefault="00D839B9" w:rsidP="00D839B9">
      <w:pPr>
        <w:pStyle w:val="MTStandard"/>
      </w:pPr>
      <w:r w:rsidRPr="00CC4BBB">
        <w:t>For manufacturing of steel construction, local standards and profiles can be used, according to the</w:t>
      </w:r>
    </w:p>
    <w:p w14:paraId="21917D5B" w14:textId="77777777" w:rsidR="00D839B9" w:rsidRPr="00CC4BBB" w:rsidRDefault="00D839B9" w:rsidP="00D839B9">
      <w:pPr>
        <w:pStyle w:val="MTStandard"/>
      </w:pPr>
      <w:r w:rsidRPr="00CC4BBB">
        <w:t>manufacturing locations.</w:t>
      </w:r>
    </w:p>
    <w:p w14:paraId="6582C3BA" w14:textId="77777777" w:rsidR="00D839B9" w:rsidRPr="00CC4BBB" w:rsidRDefault="00D839B9" w:rsidP="00D839B9">
      <w:pPr>
        <w:pStyle w:val="MTHeading"/>
      </w:pPr>
      <w:r w:rsidRPr="00CC4BBB">
        <w:t>Main Components</w:t>
      </w:r>
    </w:p>
    <w:p w14:paraId="649BB532" w14:textId="77777777" w:rsidR="00D839B9" w:rsidRPr="00CC4BBB" w:rsidRDefault="00D839B9" w:rsidP="00D839B9">
      <w:pPr>
        <w:pStyle w:val="MTBulletIndent"/>
      </w:pPr>
      <w:r w:rsidRPr="00CC4BBB">
        <w:t>Casting platform incl. intermediate platform with platform supporting structure</w:t>
      </w:r>
    </w:p>
    <w:p w14:paraId="44833E51" w14:textId="77777777" w:rsidR="00D839B9" w:rsidRPr="00CC4BBB" w:rsidRDefault="00D839B9" w:rsidP="00D839B9">
      <w:pPr>
        <w:pStyle w:val="MTBulletIndent"/>
      </w:pPr>
      <w:r w:rsidRPr="00CC4BBB">
        <w:t>Track for tundish car</w:t>
      </w:r>
    </w:p>
    <w:p w14:paraId="79FA8CA1" w14:textId="77777777" w:rsidR="00D839B9" w:rsidRPr="00CC4BBB" w:rsidRDefault="00D839B9" w:rsidP="00D839B9">
      <w:pPr>
        <w:pStyle w:val="MTBulletIndent"/>
      </w:pPr>
      <w:r w:rsidRPr="00CC4BBB">
        <w:t>Ladle operator platform with track for cable chain</w:t>
      </w:r>
    </w:p>
    <w:p w14:paraId="1BF1E936" w14:textId="77777777" w:rsidR="00D839B9" w:rsidRPr="00CC4BBB" w:rsidRDefault="00D839B9" w:rsidP="00D839B9">
      <w:pPr>
        <w:pStyle w:val="MTBulletIndent"/>
      </w:pPr>
      <w:r w:rsidRPr="00CC4BBB">
        <w:t>Ladle slide gate platform</w:t>
      </w:r>
    </w:p>
    <w:p w14:paraId="6BF0F524" w14:textId="77777777" w:rsidR="00D839B9" w:rsidRPr="00CC4BBB" w:rsidRDefault="00D839B9" w:rsidP="00D839B9">
      <w:pPr>
        <w:pStyle w:val="MTBulletIndent"/>
      </w:pPr>
      <w:r w:rsidRPr="00CC4BBB">
        <w:t>Stairs, railings, cross-overs</w:t>
      </w:r>
    </w:p>
    <w:p w14:paraId="15F9683B" w14:textId="77777777" w:rsidR="00D839B9" w:rsidRPr="00CC4BBB" w:rsidRDefault="00D839B9" w:rsidP="00D839B9">
      <w:pPr>
        <w:pStyle w:val="MTBulletIndent"/>
      </w:pPr>
      <w:r w:rsidRPr="00CC4BBB">
        <w:t>Guides for segment exchange</w:t>
      </w:r>
    </w:p>
    <w:p w14:paraId="1C20668B" w14:textId="2F15BAA7" w:rsidR="00D839B9" w:rsidRPr="00CC4BBB" w:rsidRDefault="00D839B9" w:rsidP="00D839B9">
      <w:pPr>
        <w:pStyle w:val="MTBulletIndent"/>
      </w:pPr>
      <w:r w:rsidRPr="00CC4BBB">
        <w:t>Liftable coverings for segment exchange</w:t>
      </w:r>
    </w:p>
    <w:p w14:paraId="220AA46F" w14:textId="77777777" w:rsidR="00D839B9" w:rsidRPr="00CC4BBB" w:rsidRDefault="00D839B9" w:rsidP="00D839B9">
      <w:pPr>
        <w:pStyle w:val="MTBulletIndent"/>
      </w:pPr>
      <w:r w:rsidRPr="00CC4BBB">
        <w:t>Anchoring material</w:t>
      </w:r>
    </w:p>
    <w:p w14:paraId="0D530A2C" w14:textId="77777777" w:rsidR="00D839B9" w:rsidRPr="00CC4BBB" w:rsidRDefault="00D839B9" w:rsidP="00D839B9">
      <w:pPr>
        <w:pStyle w:val="MTHeading"/>
      </w:pPr>
      <w:r w:rsidRPr="00CC4BBB">
        <w:t>Main Characteristics</w:t>
      </w:r>
    </w:p>
    <w:p w14:paraId="45B9F747" w14:textId="77777777" w:rsidR="00D839B9" w:rsidRPr="00CC4BBB" w:rsidRDefault="00D839B9" w:rsidP="00D839B9">
      <w:pPr>
        <w:pStyle w:val="MTBulletIndent"/>
      </w:pPr>
      <w:r w:rsidRPr="00CC4BBB">
        <w:t>Absorption of loads via the combined concrete / structural steel construction by the foundation</w:t>
      </w:r>
    </w:p>
    <w:p w14:paraId="0A50289A" w14:textId="77777777" w:rsidR="00D839B9" w:rsidRPr="00CC4BBB" w:rsidRDefault="00D839B9" w:rsidP="00D839B9">
      <w:pPr>
        <w:pStyle w:val="MTBulletIndent"/>
      </w:pPr>
      <w:r w:rsidRPr="00CC4BBB">
        <w:t>Detachable coverings for the access to the components located under the casting platform</w:t>
      </w:r>
    </w:p>
    <w:p w14:paraId="40324C33" w14:textId="77777777" w:rsidR="00D839B9" w:rsidRPr="00CC4BBB" w:rsidRDefault="00D839B9" w:rsidP="00D839B9">
      <w:pPr>
        <w:pStyle w:val="MTBulletIndent"/>
      </w:pPr>
      <w:r w:rsidRPr="00CC4BBB">
        <w:t>Accessibility for maintenance and operation</w:t>
      </w:r>
    </w:p>
    <w:p w14:paraId="64A21977" w14:textId="77777777" w:rsidR="00D839B9" w:rsidRPr="00CC4BBB" w:rsidRDefault="00D839B9" w:rsidP="00D839B9">
      <w:pPr>
        <w:pStyle w:val="MTBulletIndent"/>
      </w:pPr>
      <w:r w:rsidRPr="00CC4BBB">
        <w:t>Emergency exits according to the safety regulations</w:t>
      </w:r>
    </w:p>
    <w:p w14:paraId="39B7DB5F" w14:textId="77777777" w:rsidR="00D839B9" w:rsidRPr="00CC4BBB" w:rsidRDefault="00D839B9" w:rsidP="00D839B9">
      <w:pPr>
        <w:pStyle w:val="MTBulletIndent"/>
      </w:pPr>
      <w:r w:rsidRPr="00CC4BBB">
        <w:t>Heat and splash protection facilities according to safety regulations</w:t>
      </w:r>
    </w:p>
    <w:p w14:paraId="6DD76D00" w14:textId="77777777" w:rsidR="00D839B9" w:rsidRPr="00CC4BBB" w:rsidRDefault="00D839B9" w:rsidP="00D839B9">
      <w:pPr>
        <w:pStyle w:val="MTHeading"/>
      </w:pPr>
      <w:r w:rsidRPr="00CC4BBB">
        <w:t>Advantages of Design</w:t>
      </w:r>
    </w:p>
    <w:p w14:paraId="7C7D8F02" w14:textId="77777777" w:rsidR="00D839B9" w:rsidRPr="00CC4BBB" w:rsidRDefault="00D839B9" w:rsidP="00D839B9">
      <w:pPr>
        <w:pStyle w:val="MTBulletIndent"/>
      </w:pPr>
      <w:r w:rsidRPr="00CC4BBB">
        <w:t>Low-vibration design minimizing thermal expansion by combined concrete / structural steel construction</w:t>
      </w:r>
    </w:p>
    <w:p w14:paraId="77E44339" w14:textId="77777777" w:rsidR="00D839B9" w:rsidRPr="00CC4BBB" w:rsidRDefault="00D839B9" w:rsidP="00D839B9">
      <w:pPr>
        <w:pStyle w:val="MTStandard"/>
      </w:pPr>
      <w:bookmarkStart w:id="535" w:name="_Toc498691540"/>
      <w:bookmarkStart w:id="536" w:name="_Toc362671930"/>
      <w:bookmarkStart w:id="537" w:name="_Toc362681371"/>
      <w:bookmarkStart w:id="538" w:name="_Toc362856612"/>
      <w:bookmarkStart w:id="539" w:name="_Toc363527144"/>
      <w:bookmarkStart w:id="540" w:name="_Toc382729525"/>
      <w:bookmarkStart w:id="541" w:name="_Toc382810488"/>
      <w:bookmarkStart w:id="542" w:name="_Toc386506881"/>
      <w:bookmarkStart w:id="543" w:name="_Toc396711431"/>
      <w:bookmarkStart w:id="544" w:name="_Toc398980885"/>
      <w:bookmarkStart w:id="545" w:name="_Toc401018193"/>
      <w:bookmarkStart w:id="546" w:name="_Toc421512173"/>
      <w:bookmarkStart w:id="547" w:name="_Toc434663178"/>
      <w:bookmarkStart w:id="548" w:name="_Toc437225011"/>
      <w:bookmarkStart w:id="549" w:name="_Toc440974515"/>
      <w:bookmarkStart w:id="550" w:name="_Toc443211932"/>
      <w:bookmarkStart w:id="551" w:name="_Toc444941621"/>
      <w:bookmarkStart w:id="552" w:name="_Toc445797039"/>
      <w:bookmarkStart w:id="553" w:name="_Toc454011033"/>
      <w:bookmarkStart w:id="554" w:name="_Toc498691541"/>
      <w:bookmarkEnd w:id="535"/>
      <w:r w:rsidRPr="00CC4BBB">
        <w:br w:type="page"/>
      </w:r>
      <w:bookmarkStart w:id="555" w:name="_Toc505070738"/>
      <w:bookmarkStart w:id="556" w:name="_Toc507832520"/>
      <w:bookmarkStart w:id="557" w:name="_Toc515935444"/>
      <w:bookmarkStart w:id="558" w:name="_Toc531693512"/>
      <w:bookmarkStart w:id="559" w:name="_Toc2131703"/>
      <w:bookmarkStart w:id="560" w:name="_Toc17712352"/>
      <w:bookmarkStart w:id="561" w:name="_Toc102895180"/>
      <w:bookmarkStart w:id="562" w:name="_Toc234816063"/>
      <w:bookmarkStart w:id="563" w:name="_Toc240791154"/>
    </w:p>
    <w:p w14:paraId="0AF3D985" w14:textId="77777777" w:rsidR="00D839B9" w:rsidRPr="00CC4BBB" w:rsidRDefault="00D839B9" w:rsidP="00D839B9">
      <w:pPr>
        <w:pStyle w:val="MTHeadingSCS3"/>
      </w:pPr>
      <w:bookmarkStart w:id="564" w:name="_Toc51247186"/>
      <w:bookmarkStart w:id="565" w:name="_Toc88576350"/>
      <w:r w:rsidRPr="00CC4BBB">
        <w:lastRenderedPageBreak/>
        <w:t>CB.24.2 Cooling chamber</w:t>
      </w:r>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p>
    <w:p w14:paraId="47EC87E0" w14:textId="77777777" w:rsidR="00D839B9" w:rsidRPr="00CC4BBB" w:rsidRDefault="00D839B9" w:rsidP="00D839B9">
      <w:pPr>
        <w:pStyle w:val="MTHeading"/>
      </w:pPr>
      <w:r w:rsidRPr="00CC4BBB">
        <w:t>Technical Data</w:t>
      </w:r>
    </w:p>
    <w:tbl>
      <w:tblPr>
        <w:tblW w:w="9497" w:type="dxa"/>
        <w:tblInd w:w="108"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ayout w:type="fixed"/>
        <w:tblLook w:val="0000" w:firstRow="0" w:lastRow="0" w:firstColumn="0" w:lastColumn="0" w:noHBand="0" w:noVBand="0"/>
      </w:tblPr>
      <w:tblGrid>
        <w:gridCol w:w="3544"/>
        <w:gridCol w:w="5953"/>
      </w:tblGrid>
      <w:tr w:rsidR="00CC4BBB" w:rsidRPr="00CC4BBB" w14:paraId="57E293CB" w14:textId="77777777" w:rsidTr="00D839B9">
        <w:tc>
          <w:tcPr>
            <w:tcW w:w="3544" w:type="dxa"/>
          </w:tcPr>
          <w:p w14:paraId="58257DEE" w14:textId="77777777" w:rsidR="00D839B9" w:rsidRPr="00CC4BBB" w:rsidRDefault="00D839B9" w:rsidP="00D839B9">
            <w:pPr>
              <w:pStyle w:val="MTTableText"/>
            </w:pPr>
            <w:r w:rsidRPr="00CC4BBB">
              <w:t>Type</w:t>
            </w:r>
          </w:p>
        </w:tc>
        <w:tc>
          <w:tcPr>
            <w:tcW w:w="5953" w:type="dxa"/>
          </w:tcPr>
          <w:p w14:paraId="315D0055" w14:textId="77777777" w:rsidR="00D839B9" w:rsidRPr="00CC4BBB" w:rsidRDefault="00D839B9" w:rsidP="00D839B9">
            <w:pPr>
              <w:pStyle w:val="MTTableText"/>
            </w:pPr>
            <w:r w:rsidRPr="00CC4BBB">
              <w:t>tunnel type</w:t>
            </w:r>
          </w:p>
        </w:tc>
      </w:tr>
      <w:tr w:rsidR="00CC4BBB" w:rsidRPr="00CC4BBB" w14:paraId="6C61B549" w14:textId="77777777" w:rsidTr="00D839B9">
        <w:tc>
          <w:tcPr>
            <w:tcW w:w="3544" w:type="dxa"/>
          </w:tcPr>
          <w:p w14:paraId="2A4CC790" w14:textId="77777777" w:rsidR="00D839B9" w:rsidRPr="00CC4BBB" w:rsidRDefault="00D839B9" w:rsidP="00D839B9">
            <w:pPr>
              <w:pStyle w:val="MTTableText"/>
            </w:pPr>
            <w:r w:rsidRPr="00CC4BBB">
              <w:t>Material:</w:t>
            </w:r>
          </w:p>
        </w:tc>
        <w:tc>
          <w:tcPr>
            <w:tcW w:w="5953" w:type="dxa"/>
          </w:tcPr>
          <w:p w14:paraId="5E90999B" w14:textId="77777777" w:rsidR="00D839B9" w:rsidRPr="00CC4BBB" w:rsidRDefault="00D839B9" w:rsidP="00D839B9">
            <w:pPr>
              <w:pStyle w:val="MTTableText"/>
            </w:pPr>
          </w:p>
        </w:tc>
      </w:tr>
      <w:tr w:rsidR="00CC4BBB" w:rsidRPr="00CC4BBB" w14:paraId="08D7FA45" w14:textId="77777777" w:rsidTr="00D839B9">
        <w:tc>
          <w:tcPr>
            <w:tcW w:w="3544" w:type="dxa"/>
          </w:tcPr>
          <w:p w14:paraId="7B749386" w14:textId="77777777" w:rsidR="00D839B9" w:rsidRPr="00CC4BBB" w:rsidRDefault="00D839B9" w:rsidP="00D839B9">
            <w:pPr>
              <w:pStyle w:val="MTTableIndent"/>
              <w:rPr>
                <w:vanish/>
                <w:highlight w:val="yellow"/>
              </w:rPr>
            </w:pPr>
            <w:r w:rsidRPr="00CC4BBB">
              <w:t>inside lining</w:t>
            </w:r>
          </w:p>
        </w:tc>
        <w:tc>
          <w:tcPr>
            <w:tcW w:w="5953" w:type="dxa"/>
          </w:tcPr>
          <w:p w14:paraId="424C6BFF" w14:textId="158444C2" w:rsidR="00D839B9" w:rsidRPr="00CC4BBB" w:rsidRDefault="00D839B9" w:rsidP="00D839B9">
            <w:pPr>
              <w:pStyle w:val="MTTableText"/>
              <w:rPr>
                <w:vanish/>
                <w:highlight w:val="yellow"/>
              </w:rPr>
            </w:pPr>
            <w:r w:rsidRPr="00CC4BBB">
              <w:t>stainless steel (e.g. 1.4301 or similar)</w:t>
            </w:r>
          </w:p>
        </w:tc>
      </w:tr>
      <w:tr w:rsidR="00D839B9" w:rsidRPr="00CC4BBB" w14:paraId="29F7562F" w14:textId="77777777" w:rsidTr="00D839B9">
        <w:tc>
          <w:tcPr>
            <w:tcW w:w="3544" w:type="dxa"/>
          </w:tcPr>
          <w:p w14:paraId="60A8DA5E" w14:textId="77777777" w:rsidR="00D839B9" w:rsidRPr="00CC4BBB" w:rsidRDefault="00D839B9" w:rsidP="00D839B9">
            <w:pPr>
              <w:pStyle w:val="MTTableIndent"/>
              <w:rPr>
                <w:vanish/>
                <w:highlight w:val="yellow"/>
              </w:rPr>
            </w:pPr>
            <w:r w:rsidRPr="00CC4BBB">
              <w:t>supporting structure</w:t>
            </w:r>
          </w:p>
        </w:tc>
        <w:tc>
          <w:tcPr>
            <w:tcW w:w="5953" w:type="dxa"/>
          </w:tcPr>
          <w:p w14:paraId="48CE35EB" w14:textId="77777777" w:rsidR="00D839B9" w:rsidRPr="00CC4BBB" w:rsidRDefault="00D839B9" w:rsidP="00D839B9">
            <w:pPr>
              <w:pStyle w:val="MTTableText"/>
              <w:rPr>
                <w:vanish/>
                <w:highlight w:val="yellow"/>
              </w:rPr>
            </w:pPr>
            <w:r w:rsidRPr="00CC4BBB">
              <w:t>carbon steel</w:t>
            </w:r>
          </w:p>
        </w:tc>
      </w:tr>
    </w:tbl>
    <w:p w14:paraId="68D762E8" w14:textId="77777777" w:rsidR="00D839B9" w:rsidRPr="00CC4BBB" w:rsidRDefault="00D839B9" w:rsidP="00D839B9">
      <w:pPr>
        <w:pStyle w:val="MTStandard"/>
      </w:pPr>
    </w:p>
    <w:p w14:paraId="29FA5B7D" w14:textId="77777777" w:rsidR="00D839B9" w:rsidRPr="00CC4BBB" w:rsidRDefault="00D839B9" w:rsidP="00D839B9">
      <w:pPr>
        <w:pStyle w:val="MTHeading"/>
      </w:pPr>
      <w:r w:rsidRPr="00CC4BBB">
        <w:t>Functional Description</w:t>
      </w:r>
    </w:p>
    <w:p w14:paraId="049491E5" w14:textId="77777777" w:rsidR="00D839B9" w:rsidRPr="00CC4BBB" w:rsidRDefault="00D839B9" w:rsidP="00D839B9">
      <w:pPr>
        <w:pStyle w:val="MTStandard"/>
      </w:pPr>
      <w:r w:rsidRPr="00CC4BBB">
        <w:t>The cooling chamber is provided to collect the steam developed during the casting process. The steam is then removed by the steam exhaust system. The spray chamber also protects the environment against heat radiation from the slab.</w:t>
      </w:r>
    </w:p>
    <w:p w14:paraId="52ADBC9B" w14:textId="77777777" w:rsidR="00D839B9" w:rsidRPr="00CC4BBB" w:rsidRDefault="00D839B9" w:rsidP="00D839B9">
      <w:pPr>
        <w:pStyle w:val="MTStandard"/>
      </w:pPr>
      <w:r w:rsidRPr="00CC4BBB">
        <w:t xml:space="preserve">Catwalks are located along both sides of each strand guide enclosed by walls and covers.  </w:t>
      </w:r>
    </w:p>
    <w:p w14:paraId="6E296BE9" w14:textId="77777777" w:rsidR="00D839B9" w:rsidRPr="00CC4BBB" w:rsidRDefault="00D839B9" w:rsidP="00D839B9">
      <w:pPr>
        <w:pStyle w:val="MTStandard"/>
      </w:pPr>
      <w:r w:rsidRPr="00CC4BBB">
        <w:t xml:space="preserve">The covers in the centerline of each strand are integrated in the segments.  </w:t>
      </w:r>
    </w:p>
    <w:p w14:paraId="461DAF2C" w14:textId="77777777" w:rsidR="00D839B9" w:rsidRPr="00CC4BBB" w:rsidRDefault="00D839B9" w:rsidP="00D839B9">
      <w:pPr>
        <w:pStyle w:val="MTStandard"/>
      </w:pPr>
      <w:r w:rsidRPr="00CC4BBB">
        <w:t xml:space="preserve">The cooling chamber is provided with doors.  They are located on both sides at floor level and at catwalk level.  </w:t>
      </w:r>
    </w:p>
    <w:p w14:paraId="7BD6099E" w14:textId="59FFE938" w:rsidR="00D839B9" w:rsidRPr="00CC4BBB" w:rsidRDefault="00D839B9" w:rsidP="00D839B9">
      <w:pPr>
        <w:pStyle w:val="MTStandard"/>
        <w:rPr>
          <w:vanish/>
        </w:rPr>
      </w:pPr>
      <w:r w:rsidRPr="00CC4BBB">
        <w:t xml:space="preserve">The walls, covers and catwalks are supported by a steel structure. </w:t>
      </w:r>
    </w:p>
    <w:p w14:paraId="5D3BDC0C" w14:textId="77777777" w:rsidR="00D839B9" w:rsidRPr="00CC4BBB" w:rsidRDefault="00D839B9" w:rsidP="00D839B9">
      <w:pPr>
        <w:pStyle w:val="MTStandard"/>
      </w:pPr>
      <w:r w:rsidRPr="00CC4BBB">
        <w:t xml:space="preserve">Adequate openings are provided for the steam exhaust system.  </w:t>
      </w:r>
    </w:p>
    <w:p w14:paraId="26A1CF5C" w14:textId="77777777" w:rsidR="00D839B9" w:rsidRPr="00CC4BBB" w:rsidRDefault="00D839B9" w:rsidP="00D839B9">
      <w:pPr>
        <w:pStyle w:val="MTHeading"/>
      </w:pPr>
      <w:r w:rsidRPr="00CC4BBB">
        <w:t>Main Components</w:t>
      </w:r>
    </w:p>
    <w:p w14:paraId="289CBAC4" w14:textId="77777777" w:rsidR="00D839B9" w:rsidRPr="00CC4BBB" w:rsidRDefault="00D839B9" w:rsidP="00D839B9">
      <w:pPr>
        <w:pStyle w:val="MTBulletIndent"/>
      </w:pPr>
      <w:r w:rsidRPr="00CC4BBB">
        <w:t>Cooling chamber steel structure</w:t>
      </w:r>
    </w:p>
    <w:p w14:paraId="1FB5A97A" w14:textId="77777777" w:rsidR="00D839B9" w:rsidRPr="00CC4BBB" w:rsidRDefault="00D839B9" w:rsidP="00D839B9">
      <w:pPr>
        <w:pStyle w:val="MTBulletIndent"/>
      </w:pPr>
      <w:r w:rsidRPr="00CC4BBB">
        <w:t>Cladding</w:t>
      </w:r>
    </w:p>
    <w:p w14:paraId="1733709C" w14:textId="77777777" w:rsidR="00D839B9" w:rsidRPr="00CC4BBB" w:rsidRDefault="00D839B9" w:rsidP="00D839B9">
      <w:pPr>
        <w:pStyle w:val="MTBulletIndent"/>
      </w:pPr>
      <w:r w:rsidRPr="00CC4BBB">
        <w:t>Stairs and landings</w:t>
      </w:r>
    </w:p>
    <w:p w14:paraId="2B73C87F" w14:textId="77777777" w:rsidR="00D839B9" w:rsidRPr="00CC4BBB" w:rsidRDefault="00D839B9" w:rsidP="00D839B9">
      <w:pPr>
        <w:pStyle w:val="MTBulletIndent"/>
      </w:pPr>
      <w:r w:rsidRPr="00CC4BBB">
        <w:t>Catwalks, safety fence(s) and electrically monitored lockable safety door(s)</w:t>
      </w:r>
    </w:p>
    <w:p w14:paraId="13DF6FFB" w14:textId="77777777" w:rsidR="00D839B9" w:rsidRPr="00CC4BBB" w:rsidRDefault="00D839B9" w:rsidP="00D839B9">
      <w:pPr>
        <w:pStyle w:val="MTBulletIndent"/>
      </w:pPr>
      <w:r w:rsidRPr="00CC4BBB">
        <w:t>Break out protection (ply wood covered steel plates)</w:t>
      </w:r>
    </w:p>
    <w:p w14:paraId="5349EC1A" w14:textId="77777777" w:rsidR="00D839B9" w:rsidRPr="00CC4BBB" w:rsidRDefault="00D839B9" w:rsidP="00D839B9">
      <w:pPr>
        <w:pStyle w:val="MTHeading"/>
      </w:pPr>
      <w:r w:rsidRPr="00CC4BBB">
        <w:t>Main Characteristics</w:t>
      </w:r>
    </w:p>
    <w:p w14:paraId="55F38746" w14:textId="77777777" w:rsidR="00D839B9" w:rsidRPr="00CC4BBB" w:rsidRDefault="00D839B9" w:rsidP="00D839B9">
      <w:pPr>
        <w:pStyle w:val="MTBulletIndent"/>
      </w:pPr>
      <w:r w:rsidRPr="00CC4BBB">
        <w:t xml:space="preserve">Enclosure of strand guide / containment </w:t>
      </w:r>
    </w:p>
    <w:p w14:paraId="7A995C7F" w14:textId="77777777" w:rsidR="00D839B9" w:rsidRPr="00CC4BBB" w:rsidRDefault="00D839B9" w:rsidP="00D839B9">
      <w:pPr>
        <w:pStyle w:val="MTBulletIndent"/>
      </w:pPr>
      <w:r w:rsidRPr="00CC4BBB">
        <w:t>Collection of steam for the exhaust system</w:t>
      </w:r>
    </w:p>
    <w:p w14:paraId="687E6CB2" w14:textId="77777777" w:rsidR="00D839B9" w:rsidRPr="00CC4BBB" w:rsidRDefault="00D839B9" w:rsidP="00D839B9">
      <w:pPr>
        <w:pStyle w:val="MTBulletIndent"/>
      </w:pPr>
      <w:r w:rsidRPr="00CC4BBB">
        <w:t xml:space="preserve">Provision of space for inline maintenance and inspection work </w:t>
      </w:r>
    </w:p>
    <w:p w14:paraId="551CCC8B" w14:textId="77777777" w:rsidR="00D839B9" w:rsidRPr="00CC4BBB" w:rsidRDefault="00D839B9" w:rsidP="00D839B9">
      <w:pPr>
        <w:pStyle w:val="MTBulletIndent"/>
      </w:pPr>
      <w:r w:rsidRPr="00CC4BBB">
        <w:t xml:space="preserve">Provision of lateral access to the segments </w:t>
      </w:r>
    </w:p>
    <w:p w14:paraId="4CDFCF34" w14:textId="77777777" w:rsidR="00D839B9" w:rsidRPr="00CC4BBB" w:rsidRDefault="00D839B9" w:rsidP="00D839B9">
      <w:pPr>
        <w:pStyle w:val="MTBulletIndent"/>
      </w:pPr>
      <w:r w:rsidRPr="00CC4BBB">
        <w:t xml:space="preserve">Break out protection to minimize the damage after a break-out </w:t>
      </w:r>
    </w:p>
    <w:p w14:paraId="411CEE82" w14:textId="77777777" w:rsidR="00D839B9" w:rsidRPr="00CC4BBB" w:rsidRDefault="00D839B9" w:rsidP="00D839B9">
      <w:pPr>
        <w:pStyle w:val="MTHeading"/>
      </w:pPr>
      <w:r w:rsidRPr="00CC4BBB">
        <w:t>Advantages of Design</w:t>
      </w:r>
    </w:p>
    <w:p w14:paraId="0DF6CB4B" w14:textId="77777777" w:rsidR="00D839B9" w:rsidRPr="00CC4BBB" w:rsidRDefault="00D839B9" w:rsidP="00D839B9">
      <w:pPr>
        <w:pStyle w:val="MTBulletIndent"/>
      </w:pPr>
      <w:r w:rsidRPr="00CC4BBB">
        <w:t>Accessibility for in-line maintenance and inspection work</w:t>
      </w:r>
    </w:p>
    <w:p w14:paraId="4FE1BC76" w14:textId="77777777" w:rsidR="00D839B9" w:rsidRPr="00CC4BBB" w:rsidRDefault="00D839B9" w:rsidP="00D839B9">
      <w:pPr>
        <w:pStyle w:val="MTBulletIndent"/>
      </w:pPr>
      <w:r w:rsidRPr="00CC4BBB">
        <w:t>Low corrosion steel for lining</w:t>
      </w:r>
    </w:p>
    <w:p w14:paraId="2207C7E5" w14:textId="77777777" w:rsidR="00D839B9" w:rsidRPr="00CC4BBB" w:rsidRDefault="00D839B9" w:rsidP="00D839B9">
      <w:pPr>
        <w:pStyle w:val="MTStandard"/>
      </w:pPr>
    </w:p>
    <w:p w14:paraId="1F8C6B8B" w14:textId="77777777" w:rsidR="00D839B9" w:rsidRPr="00CC4BBB" w:rsidRDefault="00D839B9" w:rsidP="00D839B9">
      <w:pPr>
        <w:pStyle w:val="MTStandard"/>
      </w:pPr>
      <w:r w:rsidRPr="00CC4BBB">
        <w:br w:type="page"/>
      </w:r>
      <w:bookmarkStart w:id="566" w:name="_Toc362671931"/>
      <w:bookmarkStart w:id="567" w:name="_Toc362681372"/>
      <w:bookmarkStart w:id="568" w:name="_Toc362856613"/>
      <w:bookmarkStart w:id="569" w:name="_Toc363527145"/>
      <w:bookmarkStart w:id="570" w:name="_Toc382729526"/>
      <w:bookmarkStart w:id="571" w:name="_Toc382810489"/>
      <w:bookmarkStart w:id="572" w:name="_Toc386506882"/>
      <w:bookmarkStart w:id="573" w:name="_Toc396711432"/>
      <w:bookmarkStart w:id="574" w:name="_Toc398980886"/>
      <w:bookmarkStart w:id="575" w:name="_Toc401018194"/>
      <w:bookmarkStart w:id="576" w:name="_Toc421512174"/>
      <w:bookmarkStart w:id="577" w:name="_Toc434663179"/>
      <w:bookmarkStart w:id="578" w:name="_Toc437225012"/>
      <w:bookmarkStart w:id="579" w:name="_Toc440974516"/>
      <w:bookmarkStart w:id="580" w:name="_Toc443211933"/>
      <w:bookmarkStart w:id="581" w:name="_Toc444941622"/>
      <w:bookmarkStart w:id="582" w:name="_Toc445797040"/>
      <w:bookmarkStart w:id="583" w:name="_Toc454011034"/>
      <w:bookmarkStart w:id="584" w:name="_Toc498691542"/>
      <w:bookmarkStart w:id="585" w:name="_Toc505070739"/>
      <w:bookmarkStart w:id="586" w:name="_Toc507832521"/>
      <w:bookmarkStart w:id="587" w:name="_Toc515935445"/>
      <w:bookmarkStart w:id="588" w:name="_Toc531693513"/>
      <w:bookmarkStart w:id="589" w:name="_Toc2131704"/>
      <w:bookmarkStart w:id="590" w:name="_Toc17712353"/>
      <w:bookmarkStart w:id="591" w:name="_Toc102895181"/>
      <w:bookmarkStart w:id="592" w:name="_Toc234816064"/>
      <w:bookmarkStart w:id="593" w:name="_Toc240791155"/>
    </w:p>
    <w:p w14:paraId="690674AE" w14:textId="77777777" w:rsidR="00D839B9" w:rsidRPr="00CC4BBB" w:rsidRDefault="00D839B9" w:rsidP="00D839B9">
      <w:pPr>
        <w:pStyle w:val="MTHeadingSCS3"/>
      </w:pPr>
      <w:bookmarkStart w:id="594" w:name="_Toc51247187"/>
      <w:bookmarkStart w:id="595" w:name="_Toc88576351"/>
      <w:r w:rsidRPr="00CC4BBB">
        <w:lastRenderedPageBreak/>
        <w:t>CB.24.3 Steam exhaust</w:t>
      </w:r>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r w:rsidRPr="00CC4BBB">
        <w:t xml:space="preserve"> system</w:t>
      </w:r>
      <w:bookmarkEnd w:id="586"/>
      <w:bookmarkEnd w:id="587"/>
      <w:bookmarkEnd w:id="588"/>
      <w:bookmarkEnd w:id="589"/>
      <w:bookmarkEnd w:id="590"/>
      <w:bookmarkEnd w:id="591"/>
      <w:bookmarkEnd w:id="592"/>
      <w:bookmarkEnd w:id="593"/>
      <w:bookmarkEnd w:id="594"/>
      <w:bookmarkEnd w:id="595"/>
    </w:p>
    <w:p w14:paraId="37B73877" w14:textId="77777777" w:rsidR="00D839B9" w:rsidRPr="00CC4BBB" w:rsidRDefault="00D839B9" w:rsidP="00D839B9">
      <w:pPr>
        <w:pStyle w:val="MTHeading"/>
      </w:pPr>
      <w:r w:rsidRPr="00CC4BBB">
        <w:t>Technical Data</w:t>
      </w:r>
    </w:p>
    <w:tbl>
      <w:tblPr>
        <w:tblW w:w="0" w:type="auto"/>
        <w:tblInd w:w="108"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ayout w:type="fixed"/>
        <w:tblLook w:val="0000" w:firstRow="0" w:lastRow="0" w:firstColumn="0" w:lastColumn="0" w:noHBand="0" w:noVBand="0"/>
      </w:tblPr>
      <w:tblGrid>
        <w:gridCol w:w="3544"/>
        <w:gridCol w:w="5953"/>
      </w:tblGrid>
      <w:tr w:rsidR="00CC4BBB" w:rsidRPr="00CC4BBB" w14:paraId="62968382" w14:textId="77777777" w:rsidTr="00D839B9">
        <w:tc>
          <w:tcPr>
            <w:tcW w:w="3544" w:type="dxa"/>
          </w:tcPr>
          <w:p w14:paraId="0AFDED5F" w14:textId="77777777" w:rsidR="00D839B9" w:rsidRPr="00CC4BBB" w:rsidRDefault="00D839B9" w:rsidP="00D839B9">
            <w:pPr>
              <w:pStyle w:val="MTTableText"/>
            </w:pPr>
            <w:r w:rsidRPr="00CC4BBB">
              <w:t>No. of fans</w:t>
            </w:r>
          </w:p>
        </w:tc>
        <w:tc>
          <w:tcPr>
            <w:tcW w:w="5953" w:type="dxa"/>
          </w:tcPr>
          <w:p w14:paraId="4A881B92" w14:textId="77777777" w:rsidR="00D839B9" w:rsidRPr="00CC4BBB" w:rsidRDefault="00D839B9" w:rsidP="00D839B9">
            <w:pPr>
              <w:pStyle w:val="MTTableText"/>
            </w:pPr>
            <w:r w:rsidRPr="00CC4BBB">
              <w:t>2 per strand</w:t>
            </w:r>
          </w:p>
        </w:tc>
      </w:tr>
      <w:tr w:rsidR="00CC4BBB" w:rsidRPr="00CC4BBB" w14:paraId="7DF49F68" w14:textId="77777777" w:rsidTr="00D839B9">
        <w:tc>
          <w:tcPr>
            <w:tcW w:w="3544" w:type="dxa"/>
          </w:tcPr>
          <w:p w14:paraId="433FF967" w14:textId="77777777" w:rsidR="00D839B9" w:rsidRPr="00CC4BBB" w:rsidRDefault="00D839B9" w:rsidP="00D839B9">
            <w:pPr>
              <w:pStyle w:val="MTTableText"/>
            </w:pPr>
            <w:r w:rsidRPr="00CC4BBB">
              <w:t>Capacity per fan</w:t>
            </w:r>
          </w:p>
        </w:tc>
        <w:tc>
          <w:tcPr>
            <w:tcW w:w="5953" w:type="dxa"/>
          </w:tcPr>
          <w:p w14:paraId="084FC2D5" w14:textId="77777777" w:rsidR="00D839B9" w:rsidRPr="00CC4BBB" w:rsidRDefault="00D839B9" w:rsidP="00D839B9">
            <w:pPr>
              <w:pStyle w:val="MTTableText"/>
              <w:rPr>
                <w:vanish/>
                <w:highlight w:val="yellow"/>
              </w:rPr>
            </w:pPr>
            <w:r w:rsidRPr="00CC4BBB">
              <w:rPr>
                <w:vanish/>
                <w:highlight w:val="yellow"/>
              </w:rPr>
              <w:t>90000 m³/h  (for 3 horizontal segments)</w:t>
            </w:r>
          </w:p>
          <w:p w14:paraId="76F213C2" w14:textId="0A91D65E" w:rsidR="00D839B9" w:rsidRPr="00CC4BBB" w:rsidRDefault="00D839B9" w:rsidP="00D839B9">
            <w:pPr>
              <w:pStyle w:val="MTTableText"/>
              <w:rPr>
                <w:vanish/>
                <w:highlight w:val="yellow"/>
              </w:rPr>
            </w:pPr>
            <w:r w:rsidRPr="00CC4BBB">
              <w:t>120</w:t>
            </w:r>
            <w:r w:rsidR="001562F8">
              <w:t>,</w:t>
            </w:r>
            <w:r w:rsidRPr="00CC4BBB">
              <w:t>000 m³/h</w:t>
            </w:r>
            <w:r w:rsidRPr="00CC4BBB">
              <w:rPr>
                <w:vanish/>
                <w:highlight w:val="yellow"/>
              </w:rPr>
              <w:t xml:space="preserve"> (for “average caster”)</w:t>
            </w:r>
          </w:p>
          <w:p w14:paraId="3FECE406" w14:textId="77777777" w:rsidR="00D839B9" w:rsidRPr="00CC4BBB" w:rsidRDefault="00D839B9" w:rsidP="00D839B9">
            <w:pPr>
              <w:pStyle w:val="MTTableText"/>
            </w:pPr>
            <w:r w:rsidRPr="00CC4BBB">
              <w:rPr>
                <w:vanish/>
                <w:highlight w:val="yellow"/>
              </w:rPr>
              <w:t>180000 m³/h (for long strandguide, e.g. Ha Tinh)</w:t>
            </w:r>
          </w:p>
        </w:tc>
      </w:tr>
      <w:tr w:rsidR="00CC4BBB" w:rsidRPr="00CC4BBB" w14:paraId="110C6643" w14:textId="77777777" w:rsidTr="00D839B9">
        <w:tc>
          <w:tcPr>
            <w:tcW w:w="3544" w:type="dxa"/>
          </w:tcPr>
          <w:p w14:paraId="2C9441D5" w14:textId="77777777" w:rsidR="00D839B9" w:rsidRPr="00CC4BBB" w:rsidRDefault="00D839B9" w:rsidP="00D839B9">
            <w:pPr>
              <w:pStyle w:val="MTTableText"/>
            </w:pPr>
            <w:r w:rsidRPr="00CC4BBB">
              <w:t>Suction medium</w:t>
            </w:r>
          </w:p>
        </w:tc>
        <w:tc>
          <w:tcPr>
            <w:tcW w:w="5953" w:type="dxa"/>
          </w:tcPr>
          <w:p w14:paraId="4EAE5554" w14:textId="77777777" w:rsidR="00D839B9" w:rsidRPr="00CC4BBB" w:rsidRDefault="00D839B9" w:rsidP="00D839B9">
            <w:pPr>
              <w:pStyle w:val="MTTableText"/>
            </w:pPr>
            <w:r w:rsidRPr="00CC4BBB">
              <w:t>steam / air mixture</w:t>
            </w:r>
          </w:p>
        </w:tc>
      </w:tr>
      <w:tr w:rsidR="00CC4BBB" w:rsidRPr="00CC4BBB" w14:paraId="352652F3" w14:textId="77777777" w:rsidTr="00D839B9">
        <w:tc>
          <w:tcPr>
            <w:tcW w:w="3544" w:type="dxa"/>
          </w:tcPr>
          <w:p w14:paraId="23BBDDA7" w14:textId="77777777" w:rsidR="00D839B9" w:rsidRPr="00CC4BBB" w:rsidRDefault="00D839B9" w:rsidP="00D839B9">
            <w:pPr>
              <w:pStyle w:val="MTTableText"/>
            </w:pPr>
            <w:r w:rsidRPr="00CC4BBB">
              <w:t>Static pressure</w:t>
            </w:r>
          </w:p>
        </w:tc>
        <w:tc>
          <w:tcPr>
            <w:tcW w:w="5953" w:type="dxa"/>
          </w:tcPr>
          <w:p w14:paraId="793303D1" w14:textId="77777777" w:rsidR="00D839B9" w:rsidRPr="00CC4BBB" w:rsidRDefault="00D839B9" w:rsidP="00D839B9">
            <w:pPr>
              <w:pStyle w:val="MTTableText"/>
            </w:pPr>
            <w:r w:rsidRPr="00CC4BBB">
              <w:t>approx.. 1600 Pa</w:t>
            </w:r>
          </w:p>
        </w:tc>
      </w:tr>
      <w:tr w:rsidR="00CC4BBB" w:rsidRPr="00CC4BBB" w14:paraId="324BBF1E" w14:textId="77777777" w:rsidTr="00D839B9">
        <w:tc>
          <w:tcPr>
            <w:tcW w:w="3544" w:type="dxa"/>
          </w:tcPr>
          <w:p w14:paraId="1A490F05" w14:textId="77777777" w:rsidR="00D839B9" w:rsidRPr="00CC4BBB" w:rsidRDefault="00D839B9" w:rsidP="00D839B9">
            <w:pPr>
              <w:pStyle w:val="MTTableText"/>
            </w:pPr>
            <w:r w:rsidRPr="00CC4BBB">
              <w:t>Temperature of medium</w:t>
            </w:r>
          </w:p>
        </w:tc>
        <w:tc>
          <w:tcPr>
            <w:tcW w:w="5953" w:type="dxa"/>
          </w:tcPr>
          <w:p w14:paraId="7FD1E504" w14:textId="77777777" w:rsidR="00D839B9" w:rsidRPr="00CC4BBB" w:rsidRDefault="00D839B9" w:rsidP="00D839B9">
            <w:pPr>
              <w:pStyle w:val="MTTableText"/>
            </w:pPr>
            <w:r w:rsidRPr="00CC4BBB">
              <w:t>max. 80°C</w:t>
            </w:r>
          </w:p>
        </w:tc>
      </w:tr>
      <w:tr w:rsidR="00CC4BBB" w:rsidRPr="00CC4BBB" w14:paraId="62D19B8B" w14:textId="77777777" w:rsidTr="00D839B9">
        <w:tc>
          <w:tcPr>
            <w:tcW w:w="3544" w:type="dxa"/>
          </w:tcPr>
          <w:p w14:paraId="1EEFB4B2" w14:textId="77777777" w:rsidR="00D839B9" w:rsidRPr="00CC4BBB" w:rsidRDefault="00D839B9" w:rsidP="00D839B9">
            <w:pPr>
              <w:pStyle w:val="MTTableText"/>
            </w:pPr>
            <w:r w:rsidRPr="00CC4BBB">
              <w:t>Material:</w:t>
            </w:r>
          </w:p>
        </w:tc>
        <w:tc>
          <w:tcPr>
            <w:tcW w:w="5953" w:type="dxa"/>
          </w:tcPr>
          <w:p w14:paraId="6CF3DF7C" w14:textId="77777777" w:rsidR="00D839B9" w:rsidRPr="00CC4BBB" w:rsidRDefault="00D839B9" w:rsidP="00D839B9">
            <w:pPr>
              <w:pStyle w:val="MTTableText"/>
            </w:pPr>
          </w:p>
        </w:tc>
      </w:tr>
      <w:tr w:rsidR="00CC4BBB" w:rsidRPr="00CC4BBB" w14:paraId="7F5B67A9" w14:textId="77777777" w:rsidTr="00D839B9">
        <w:tc>
          <w:tcPr>
            <w:tcW w:w="3544" w:type="dxa"/>
          </w:tcPr>
          <w:p w14:paraId="1E491B4F" w14:textId="77777777" w:rsidR="00D839B9" w:rsidRPr="00CC4BBB" w:rsidRDefault="00D839B9" w:rsidP="00D839B9">
            <w:pPr>
              <w:pStyle w:val="MTTableIndent"/>
            </w:pPr>
            <w:r w:rsidRPr="00CC4BBB">
              <w:t>fan housing</w:t>
            </w:r>
          </w:p>
        </w:tc>
        <w:tc>
          <w:tcPr>
            <w:tcW w:w="5953" w:type="dxa"/>
          </w:tcPr>
          <w:p w14:paraId="75A96A2E" w14:textId="77777777" w:rsidR="00D839B9" w:rsidRPr="00CC4BBB" w:rsidRDefault="00D839B9" w:rsidP="00D839B9">
            <w:pPr>
              <w:pStyle w:val="MTTableText"/>
            </w:pPr>
            <w:r w:rsidRPr="00CC4BBB">
              <w:t>stainless steel AISI 304L</w:t>
            </w:r>
          </w:p>
        </w:tc>
      </w:tr>
      <w:tr w:rsidR="00CC4BBB" w:rsidRPr="00CC4BBB" w14:paraId="157F7A0A" w14:textId="77777777" w:rsidTr="00D839B9">
        <w:tc>
          <w:tcPr>
            <w:tcW w:w="3544" w:type="dxa"/>
          </w:tcPr>
          <w:p w14:paraId="70A4AF75" w14:textId="77777777" w:rsidR="00D839B9" w:rsidRPr="00CC4BBB" w:rsidRDefault="00D839B9" w:rsidP="00D839B9">
            <w:pPr>
              <w:pStyle w:val="MTTableIndent"/>
            </w:pPr>
            <w:r w:rsidRPr="00CC4BBB">
              <w:t>impeller</w:t>
            </w:r>
          </w:p>
        </w:tc>
        <w:tc>
          <w:tcPr>
            <w:tcW w:w="5953" w:type="dxa"/>
          </w:tcPr>
          <w:p w14:paraId="78EC1F73" w14:textId="77777777" w:rsidR="00D839B9" w:rsidRPr="00CC4BBB" w:rsidRDefault="00D839B9" w:rsidP="00D839B9">
            <w:pPr>
              <w:pStyle w:val="MTTableText"/>
            </w:pPr>
            <w:r w:rsidRPr="00CC4BBB">
              <w:t>stainless steel AISI 316L</w:t>
            </w:r>
          </w:p>
        </w:tc>
      </w:tr>
      <w:tr w:rsidR="00D839B9" w:rsidRPr="00CC4BBB" w14:paraId="5E598B02" w14:textId="77777777" w:rsidTr="00D839B9">
        <w:tc>
          <w:tcPr>
            <w:tcW w:w="3544" w:type="dxa"/>
          </w:tcPr>
          <w:p w14:paraId="56797D77" w14:textId="77777777" w:rsidR="00D839B9" w:rsidRPr="00CC4BBB" w:rsidRDefault="00D839B9" w:rsidP="00D839B9">
            <w:pPr>
              <w:pStyle w:val="MTTableIndent"/>
            </w:pPr>
            <w:r w:rsidRPr="00CC4BBB">
              <w:t>Ducts</w:t>
            </w:r>
          </w:p>
        </w:tc>
        <w:tc>
          <w:tcPr>
            <w:tcW w:w="5953" w:type="dxa"/>
          </w:tcPr>
          <w:p w14:paraId="0DCF220A" w14:textId="4DA6A0F0" w:rsidR="00D839B9" w:rsidRPr="00CC4BBB" w:rsidRDefault="00C31889" w:rsidP="00D839B9">
            <w:pPr>
              <w:pStyle w:val="MTTableText"/>
            </w:pPr>
            <w:r w:rsidRPr="00CC4BBB">
              <w:t>Low corrosion steel plate galvanised</w:t>
            </w:r>
          </w:p>
        </w:tc>
      </w:tr>
    </w:tbl>
    <w:p w14:paraId="2C36C077" w14:textId="77777777" w:rsidR="00D839B9" w:rsidRPr="00CC4BBB" w:rsidRDefault="00D839B9" w:rsidP="00D839B9">
      <w:pPr>
        <w:pStyle w:val="MTStandard"/>
      </w:pPr>
    </w:p>
    <w:p w14:paraId="4B826EEB" w14:textId="77777777" w:rsidR="00D839B9" w:rsidRPr="00CC4BBB" w:rsidRDefault="00D839B9" w:rsidP="00D839B9">
      <w:pPr>
        <w:pStyle w:val="MTHeading"/>
      </w:pPr>
      <w:r w:rsidRPr="00CC4BBB">
        <w:t>Functional Description</w:t>
      </w:r>
    </w:p>
    <w:p w14:paraId="65E61778" w14:textId="77777777" w:rsidR="00D839B9" w:rsidRPr="00CC4BBB" w:rsidRDefault="00D839B9" w:rsidP="00D839B9">
      <w:pPr>
        <w:pStyle w:val="MTStandard"/>
      </w:pPr>
      <w:r w:rsidRPr="00CC4BBB">
        <w:t>The steam generated by spray cooling is collected in the cooling chamber and expelled to the atmosphere via ducts and stack.</w:t>
      </w:r>
    </w:p>
    <w:p w14:paraId="13BCD68D" w14:textId="77777777" w:rsidR="00D839B9" w:rsidRPr="00CC4BBB" w:rsidRDefault="00D839B9" w:rsidP="00D839B9">
      <w:pPr>
        <w:pStyle w:val="MTHeading"/>
      </w:pPr>
      <w:r w:rsidRPr="00CC4BBB">
        <w:t>Main Components</w:t>
      </w:r>
    </w:p>
    <w:p w14:paraId="4E7F8BA8" w14:textId="77777777" w:rsidR="00D839B9" w:rsidRPr="00CC4BBB" w:rsidRDefault="00D839B9" w:rsidP="00D839B9">
      <w:pPr>
        <w:pStyle w:val="MTBulletIndent"/>
      </w:pPr>
      <w:r w:rsidRPr="00CC4BBB">
        <w:t xml:space="preserve">Fans, single inlet, with direct drive incl. motor </w:t>
      </w:r>
      <w:r w:rsidRPr="00A70DD3">
        <w:rPr>
          <w:strike/>
          <w:vanish/>
          <w:highlight w:val="yellow"/>
        </w:rPr>
        <w:t>(motors are part of electric equipment)</w:t>
      </w:r>
    </w:p>
    <w:p w14:paraId="0E1D7ADC" w14:textId="77777777" w:rsidR="00D839B9" w:rsidRPr="00CC4BBB" w:rsidRDefault="00D839B9" w:rsidP="00D839B9">
      <w:pPr>
        <w:pStyle w:val="MTBulletIndent"/>
      </w:pPr>
      <w:r w:rsidRPr="00CC4BBB">
        <w:t>Suction ducts with control damper</w:t>
      </w:r>
    </w:p>
    <w:p w14:paraId="1BFF00B2" w14:textId="77777777" w:rsidR="00D839B9" w:rsidRPr="00CC4BBB" w:rsidRDefault="00D839B9" w:rsidP="00D839B9">
      <w:pPr>
        <w:pStyle w:val="MTBulletIndent"/>
      </w:pPr>
      <w:r w:rsidRPr="00CC4BBB">
        <w:t>Pressure ducts and stack</w:t>
      </w:r>
    </w:p>
    <w:p w14:paraId="20CA7E0A" w14:textId="77777777" w:rsidR="00D839B9" w:rsidRPr="00CC4BBB" w:rsidRDefault="00D839B9" w:rsidP="00D839B9">
      <w:pPr>
        <w:pStyle w:val="MTHeading"/>
      </w:pPr>
      <w:r w:rsidRPr="00CC4BBB">
        <w:t>Main Characteristics</w:t>
      </w:r>
    </w:p>
    <w:p w14:paraId="13520327" w14:textId="77777777" w:rsidR="00D839B9" w:rsidRPr="00CC4BBB" w:rsidRDefault="00D839B9" w:rsidP="00D839B9">
      <w:pPr>
        <w:pStyle w:val="MTBulletIndent"/>
      </w:pPr>
      <w:r w:rsidRPr="00CC4BBB">
        <w:t>Fans sucking in on one side with direct drive</w:t>
      </w:r>
    </w:p>
    <w:p w14:paraId="4C4FA783" w14:textId="77E310B4" w:rsidR="00D839B9" w:rsidRPr="00CC4BBB" w:rsidRDefault="00D839B9" w:rsidP="00D839B9">
      <w:pPr>
        <w:pStyle w:val="MTBulletIndent"/>
      </w:pPr>
      <w:r w:rsidRPr="00CC4BBB">
        <w:rPr>
          <w:vanish/>
          <w:highlight w:val="yellow"/>
        </w:rPr>
        <w:t>Stainless</w:t>
      </w:r>
      <w:r w:rsidR="004D29F0" w:rsidRPr="00CC4BBB">
        <w:t xml:space="preserve"> Galvanised</w:t>
      </w:r>
      <w:r w:rsidRPr="00CC4BBB">
        <w:t xml:space="preserve"> steel design of ducts and stacks</w:t>
      </w:r>
    </w:p>
    <w:p w14:paraId="26DA3D35" w14:textId="77777777" w:rsidR="00D839B9" w:rsidRPr="00CC4BBB" w:rsidRDefault="00D839B9" w:rsidP="00D839B9">
      <w:pPr>
        <w:pStyle w:val="MTBulletIndent"/>
      </w:pPr>
      <w:r w:rsidRPr="00CC4BBB">
        <w:t>Fans supported by vibration absorbers</w:t>
      </w:r>
    </w:p>
    <w:p w14:paraId="1D6AF452" w14:textId="77777777" w:rsidR="00D839B9" w:rsidRPr="00CC4BBB" w:rsidRDefault="00D839B9" w:rsidP="00D839B9">
      <w:pPr>
        <w:pStyle w:val="MTBulletIndent"/>
      </w:pPr>
      <w:r w:rsidRPr="00CC4BBB">
        <w:t>Control dampers in the ducts</w:t>
      </w:r>
    </w:p>
    <w:p w14:paraId="2B2BAE01" w14:textId="77777777" w:rsidR="00D839B9" w:rsidRPr="00CC4BBB" w:rsidRDefault="00D839B9" w:rsidP="00D839B9">
      <w:pPr>
        <w:pStyle w:val="MTBulletIndent"/>
      </w:pPr>
      <w:r w:rsidRPr="00CC4BBB">
        <w:t>Fans with vibration and temperature monitoring for the bearings</w:t>
      </w:r>
    </w:p>
    <w:p w14:paraId="45BF2964" w14:textId="77777777" w:rsidR="00D839B9" w:rsidRPr="00CC4BBB" w:rsidRDefault="00D839B9" w:rsidP="00D839B9">
      <w:pPr>
        <w:pStyle w:val="MTBulletIndent"/>
      </w:pPr>
      <w:r w:rsidRPr="00CC4BBB">
        <w:t>Electric drive (see CB.9 Electric &amp; Automation)</w:t>
      </w:r>
    </w:p>
    <w:p w14:paraId="51A3B0AD" w14:textId="77777777" w:rsidR="00D839B9" w:rsidRPr="00CC4BBB" w:rsidRDefault="00D839B9" w:rsidP="00D839B9">
      <w:pPr>
        <w:pStyle w:val="MTBulletIndent"/>
      </w:pPr>
      <w:r w:rsidRPr="00CC4BBB">
        <w:t>Automatic lubrication unit for the bearings</w:t>
      </w:r>
    </w:p>
    <w:p w14:paraId="0FBDC467" w14:textId="77777777" w:rsidR="00D839B9" w:rsidRPr="00CC4BBB" w:rsidRDefault="00D839B9" w:rsidP="00D839B9">
      <w:pPr>
        <w:pStyle w:val="MTStandard"/>
      </w:pPr>
    </w:p>
    <w:p w14:paraId="7E2457F0" w14:textId="77777777" w:rsidR="00D839B9" w:rsidRPr="00CC4BBB" w:rsidRDefault="00D839B9" w:rsidP="00D839B9">
      <w:pPr>
        <w:pStyle w:val="MTStandard"/>
      </w:pPr>
      <w:r w:rsidRPr="00CC4BBB">
        <w:br w:type="page"/>
      </w:r>
      <w:bookmarkStart w:id="596" w:name="_Toc362671932"/>
      <w:bookmarkStart w:id="597" w:name="_Toc362681373"/>
      <w:bookmarkStart w:id="598" w:name="_Toc362856614"/>
      <w:bookmarkStart w:id="599" w:name="_Toc363527146"/>
      <w:bookmarkStart w:id="600" w:name="_Toc382729527"/>
      <w:bookmarkStart w:id="601" w:name="_Toc382810490"/>
      <w:bookmarkStart w:id="602" w:name="_Toc386506883"/>
      <w:bookmarkStart w:id="603" w:name="_Toc396711433"/>
      <w:bookmarkStart w:id="604" w:name="_Toc398980887"/>
      <w:bookmarkStart w:id="605" w:name="_Toc401018195"/>
      <w:bookmarkStart w:id="606" w:name="_Toc421512175"/>
      <w:bookmarkStart w:id="607" w:name="_Toc434663180"/>
      <w:bookmarkStart w:id="608" w:name="_Toc437225013"/>
      <w:bookmarkStart w:id="609" w:name="_Toc440974517"/>
      <w:bookmarkStart w:id="610" w:name="_Toc443211934"/>
      <w:bookmarkStart w:id="611" w:name="_Toc444941623"/>
      <w:bookmarkStart w:id="612" w:name="_Toc445797041"/>
      <w:bookmarkStart w:id="613" w:name="_Toc454011035"/>
      <w:bookmarkStart w:id="614" w:name="_Toc498691543"/>
      <w:bookmarkStart w:id="615" w:name="_Toc505070740"/>
      <w:bookmarkStart w:id="616" w:name="_Toc507832522"/>
      <w:bookmarkStart w:id="617" w:name="_Toc515935446"/>
      <w:bookmarkStart w:id="618" w:name="_Toc531693514"/>
      <w:bookmarkStart w:id="619" w:name="_Toc2131705"/>
      <w:bookmarkStart w:id="620" w:name="_Toc17712354"/>
      <w:bookmarkStart w:id="621" w:name="_Toc102895182"/>
      <w:bookmarkStart w:id="622" w:name="_Toc234816065"/>
      <w:bookmarkStart w:id="623" w:name="_Toc240791156"/>
    </w:p>
    <w:p w14:paraId="534E9F0D" w14:textId="77777777" w:rsidR="00D839B9" w:rsidRPr="00CC4BBB" w:rsidRDefault="00D839B9" w:rsidP="00D839B9">
      <w:pPr>
        <w:pStyle w:val="MTHeadingSCS3"/>
      </w:pPr>
      <w:bookmarkStart w:id="624" w:name="_Toc51247188"/>
      <w:bookmarkStart w:id="625" w:name="_Toc88576352"/>
      <w:r w:rsidRPr="00CC4BBB">
        <w:lastRenderedPageBreak/>
        <w:t>CB.24.4 Emergency casting system</w:t>
      </w:r>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p>
    <w:p w14:paraId="0A38A226" w14:textId="77777777" w:rsidR="00D839B9" w:rsidRPr="00CC4BBB" w:rsidRDefault="00D839B9" w:rsidP="00D839B9">
      <w:pPr>
        <w:pStyle w:val="MTHeading"/>
      </w:pPr>
      <w:r w:rsidRPr="00CC4BBB">
        <w:t>Technical Data</w:t>
      </w:r>
    </w:p>
    <w:tbl>
      <w:tblPr>
        <w:tblW w:w="0" w:type="auto"/>
        <w:tblInd w:w="108"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ayout w:type="fixed"/>
        <w:tblLook w:val="0000" w:firstRow="0" w:lastRow="0" w:firstColumn="0" w:lastColumn="0" w:noHBand="0" w:noVBand="0"/>
      </w:tblPr>
      <w:tblGrid>
        <w:gridCol w:w="3544"/>
        <w:gridCol w:w="5953"/>
      </w:tblGrid>
      <w:tr w:rsidR="00CC4BBB" w:rsidRPr="00CC4BBB" w14:paraId="7F0E3BB2" w14:textId="77777777" w:rsidTr="00D839B9">
        <w:tc>
          <w:tcPr>
            <w:tcW w:w="3544" w:type="dxa"/>
          </w:tcPr>
          <w:p w14:paraId="39B138EA" w14:textId="77777777" w:rsidR="00D839B9" w:rsidRPr="00CC4BBB" w:rsidRDefault="00D839B9" w:rsidP="00D839B9">
            <w:pPr>
              <w:pStyle w:val="MTTableText"/>
            </w:pPr>
            <w:r w:rsidRPr="00CC4BBB">
              <w:t>Type of design</w:t>
            </w:r>
          </w:p>
        </w:tc>
        <w:tc>
          <w:tcPr>
            <w:tcW w:w="5953" w:type="dxa"/>
          </w:tcPr>
          <w:p w14:paraId="5EE129D2" w14:textId="77777777" w:rsidR="00D839B9" w:rsidRPr="00CC4BBB" w:rsidRDefault="00D839B9" w:rsidP="00D839B9">
            <w:pPr>
              <w:pStyle w:val="MTTableText"/>
            </w:pPr>
          </w:p>
        </w:tc>
      </w:tr>
      <w:tr w:rsidR="00CC4BBB" w:rsidRPr="00CC4BBB" w14:paraId="31EB137C" w14:textId="77777777" w:rsidTr="00D839B9">
        <w:tc>
          <w:tcPr>
            <w:tcW w:w="3544" w:type="dxa"/>
          </w:tcPr>
          <w:p w14:paraId="601516C5" w14:textId="77777777" w:rsidR="00D839B9" w:rsidRPr="00CC4BBB" w:rsidRDefault="00D839B9" w:rsidP="00D839B9">
            <w:pPr>
              <w:pStyle w:val="MTTableIndent"/>
            </w:pPr>
            <w:r w:rsidRPr="00CC4BBB">
              <w:t>Overflow box</w:t>
            </w:r>
          </w:p>
        </w:tc>
        <w:tc>
          <w:tcPr>
            <w:tcW w:w="5953" w:type="dxa"/>
          </w:tcPr>
          <w:p w14:paraId="24176E31" w14:textId="77777777" w:rsidR="00D839B9" w:rsidRPr="00CC4BBB" w:rsidRDefault="00D839B9" w:rsidP="00D839B9">
            <w:pPr>
              <w:pStyle w:val="MTTableText"/>
            </w:pPr>
            <w:r w:rsidRPr="00CC4BBB">
              <w:t>welded trough</w:t>
            </w:r>
          </w:p>
        </w:tc>
      </w:tr>
      <w:tr w:rsidR="00CC4BBB" w:rsidRPr="00CC4BBB" w14:paraId="6BB8DB42" w14:textId="77777777" w:rsidTr="00D839B9">
        <w:tc>
          <w:tcPr>
            <w:tcW w:w="3544" w:type="dxa"/>
          </w:tcPr>
          <w:p w14:paraId="2257530A" w14:textId="77777777" w:rsidR="00D839B9" w:rsidRPr="00CC4BBB" w:rsidRDefault="00D839B9" w:rsidP="00D839B9">
            <w:pPr>
              <w:pStyle w:val="MTTableIndent"/>
            </w:pPr>
            <w:r w:rsidRPr="00CC4BBB">
              <w:t>Protection wall</w:t>
            </w:r>
          </w:p>
        </w:tc>
        <w:tc>
          <w:tcPr>
            <w:tcW w:w="5953" w:type="dxa"/>
          </w:tcPr>
          <w:p w14:paraId="0B197C0E" w14:textId="77777777" w:rsidR="00D839B9" w:rsidRPr="00CC4BBB" w:rsidRDefault="00D839B9" w:rsidP="00D839B9">
            <w:pPr>
              <w:pStyle w:val="MTTableText"/>
            </w:pPr>
            <w:r w:rsidRPr="00CC4BBB">
              <w:t>panel segments</w:t>
            </w:r>
          </w:p>
        </w:tc>
      </w:tr>
      <w:tr w:rsidR="00D839B9" w:rsidRPr="00CC4BBB" w14:paraId="168A2954" w14:textId="77777777" w:rsidTr="00D839B9">
        <w:tc>
          <w:tcPr>
            <w:tcW w:w="3544" w:type="dxa"/>
          </w:tcPr>
          <w:p w14:paraId="2DC05954" w14:textId="77777777" w:rsidR="00D839B9" w:rsidRPr="00CC4BBB" w:rsidRDefault="00D839B9" w:rsidP="00D839B9">
            <w:pPr>
              <w:pStyle w:val="MTTableIndent"/>
            </w:pPr>
            <w:r w:rsidRPr="00CC4BBB">
              <w:t>Slag box</w:t>
            </w:r>
          </w:p>
        </w:tc>
        <w:tc>
          <w:tcPr>
            <w:tcW w:w="5953" w:type="dxa"/>
          </w:tcPr>
          <w:p w14:paraId="472FCA26" w14:textId="77777777" w:rsidR="00D839B9" w:rsidRPr="00CC4BBB" w:rsidRDefault="00D839B9" w:rsidP="00D839B9">
            <w:pPr>
              <w:pStyle w:val="MTTableText"/>
            </w:pPr>
            <w:r w:rsidRPr="00CC4BBB">
              <w:t>welded trough</w:t>
            </w:r>
          </w:p>
          <w:p w14:paraId="0F6AFD75" w14:textId="77777777" w:rsidR="00D839B9" w:rsidRPr="00CC4BBB" w:rsidRDefault="00D839B9" w:rsidP="00D839B9">
            <w:pPr>
              <w:pStyle w:val="MTTableText"/>
            </w:pPr>
            <w:r w:rsidRPr="00CC4BBB">
              <w:t>one full tundish content</w:t>
            </w:r>
          </w:p>
        </w:tc>
      </w:tr>
    </w:tbl>
    <w:p w14:paraId="4D603B5B" w14:textId="77777777" w:rsidR="00D839B9" w:rsidRPr="00CC4BBB" w:rsidRDefault="00D839B9" w:rsidP="00D839B9">
      <w:pPr>
        <w:pStyle w:val="MTStandard"/>
      </w:pPr>
    </w:p>
    <w:p w14:paraId="7FD1E29A" w14:textId="77777777" w:rsidR="00D839B9" w:rsidRPr="00CC4BBB" w:rsidRDefault="00D839B9" w:rsidP="00D839B9">
      <w:pPr>
        <w:pStyle w:val="MTHeading"/>
      </w:pPr>
      <w:r w:rsidRPr="00CC4BBB">
        <w:t>Functional Description</w:t>
      </w:r>
    </w:p>
    <w:p w14:paraId="31EF3844" w14:textId="77777777" w:rsidR="00D839B9" w:rsidRPr="00CC4BBB" w:rsidRDefault="00D839B9" w:rsidP="00D839B9">
      <w:pPr>
        <w:pStyle w:val="MTStandard"/>
      </w:pPr>
      <w:r w:rsidRPr="00CC4BBB">
        <w:t>The emergency casting system serves for protecting of casting platform in case of tundish overflow and during ladle turning to emergency ladle.</w:t>
      </w:r>
    </w:p>
    <w:p w14:paraId="414E482B" w14:textId="77777777" w:rsidR="00D839B9" w:rsidRPr="00CC4BBB" w:rsidRDefault="00D839B9" w:rsidP="00D839B9">
      <w:pPr>
        <w:pStyle w:val="MTStandard"/>
      </w:pPr>
      <w:r w:rsidRPr="00CC4BBB">
        <w:t>The slag boxes are able to receive slag and/or steel when the tundish is out of casting position and the stopper rod cannot be closed completely.</w:t>
      </w:r>
    </w:p>
    <w:p w14:paraId="73336DB0" w14:textId="77777777" w:rsidR="00D839B9" w:rsidRPr="00CC4BBB" w:rsidRDefault="00D839B9" w:rsidP="00D839B9">
      <w:pPr>
        <w:pStyle w:val="MTHeading"/>
      </w:pPr>
      <w:r w:rsidRPr="00CC4BBB">
        <w:t>Main Characteristics</w:t>
      </w:r>
    </w:p>
    <w:p w14:paraId="1703F180" w14:textId="77777777" w:rsidR="00D839B9" w:rsidRPr="00CC4BBB" w:rsidRDefault="00D839B9" w:rsidP="00D839B9">
      <w:pPr>
        <w:pStyle w:val="MTBulletIndent"/>
      </w:pPr>
      <w:r w:rsidRPr="00CC4BBB">
        <w:t>Welded design</w:t>
      </w:r>
    </w:p>
    <w:p w14:paraId="0D547905" w14:textId="77777777" w:rsidR="00D839B9" w:rsidRPr="00CC4BBB" w:rsidRDefault="00D839B9" w:rsidP="00D839B9">
      <w:pPr>
        <w:pStyle w:val="MTBulletIndent"/>
      </w:pPr>
      <w:r w:rsidRPr="00CC4BBB">
        <w:t>Plane walls</w:t>
      </w:r>
    </w:p>
    <w:p w14:paraId="7CB36D29" w14:textId="77777777" w:rsidR="00D839B9" w:rsidRPr="00CC4BBB" w:rsidRDefault="00D839B9" w:rsidP="00D839B9">
      <w:pPr>
        <w:pStyle w:val="MTStandard"/>
      </w:pPr>
    </w:p>
    <w:p w14:paraId="0A6FAE84" w14:textId="77777777" w:rsidR="00D839B9" w:rsidRPr="00CC4BBB" w:rsidRDefault="00D839B9" w:rsidP="00D839B9">
      <w:pPr>
        <w:pStyle w:val="MTStandard"/>
      </w:pPr>
      <w:r w:rsidRPr="00CC4BBB">
        <w:br w:type="page"/>
      </w:r>
      <w:bookmarkStart w:id="626" w:name="_Toc362671933"/>
      <w:bookmarkStart w:id="627" w:name="_Toc362681374"/>
      <w:bookmarkStart w:id="628" w:name="_Toc362856615"/>
      <w:bookmarkStart w:id="629" w:name="_Toc363527147"/>
      <w:bookmarkStart w:id="630" w:name="_Toc382729528"/>
      <w:bookmarkStart w:id="631" w:name="_Toc382810491"/>
      <w:bookmarkStart w:id="632" w:name="_Toc386506836"/>
      <w:bookmarkStart w:id="633" w:name="_Toc386506884"/>
      <w:bookmarkStart w:id="634" w:name="_Toc396711434"/>
      <w:bookmarkStart w:id="635" w:name="_Toc398980888"/>
      <w:bookmarkStart w:id="636" w:name="_Toc401018196"/>
      <w:bookmarkStart w:id="637" w:name="_Toc421512176"/>
      <w:bookmarkStart w:id="638" w:name="_Toc434663181"/>
      <w:bookmarkStart w:id="639" w:name="_Toc437225014"/>
      <w:bookmarkStart w:id="640" w:name="_Toc440974518"/>
      <w:bookmarkStart w:id="641" w:name="_Toc443211935"/>
      <w:bookmarkStart w:id="642" w:name="_Toc444941624"/>
      <w:bookmarkStart w:id="643" w:name="_Toc445797042"/>
      <w:bookmarkStart w:id="644" w:name="_Toc454011036"/>
      <w:bookmarkStart w:id="645" w:name="_Toc498691544"/>
      <w:bookmarkStart w:id="646" w:name="_Toc505070741"/>
      <w:bookmarkStart w:id="647" w:name="_Toc507832523"/>
      <w:bookmarkStart w:id="648" w:name="_Toc515935447"/>
      <w:bookmarkStart w:id="649" w:name="_Toc531693515"/>
      <w:bookmarkStart w:id="650" w:name="_Toc2131706"/>
      <w:bookmarkStart w:id="651" w:name="_Toc17712355"/>
      <w:bookmarkStart w:id="652" w:name="_Toc102895183"/>
      <w:bookmarkStart w:id="653" w:name="_Toc234816066"/>
      <w:bookmarkStart w:id="654" w:name="_Toc240791157"/>
    </w:p>
    <w:p w14:paraId="7986B1BA" w14:textId="77777777" w:rsidR="00D839B9" w:rsidRPr="00CC4BBB" w:rsidRDefault="00D839B9" w:rsidP="00D839B9">
      <w:pPr>
        <w:pStyle w:val="MTHeadingSCS2"/>
      </w:pPr>
      <w:bookmarkStart w:id="655" w:name="_Toc51247189"/>
      <w:bookmarkStart w:id="656" w:name="_Toc88576353"/>
      <w:r w:rsidRPr="00CC4BBB">
        <w:lastRenderedPageBreak/>
        <w:t xml:space="preserve">CB.25. </w:t>
      </w:r>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r w:rsidRPr="00CC4BBB">
        <w:t>Smart Machine head</w:t>
      </w:r>
      <w:bookmarkEnd w:id="652"/>
      <w:bookmarkEnd w:id="653"/>
      <w:bookmarkEnd w:id="654"/>
      <w:bookmarkEnd w:id="655"/>
      <w:bookmarkEnd w:id="656"/>
    </w:p>
    <w:p w14:paraId="3F5D1A1E" w14:textId="77777777" w:rsidR="00D839B9" w:rsidRPr="00CC4BBB" w:rsidRDefault="00D839B9" w:rsidP="00D839B9">
      <w:pPr>
        <w:pStyle w:val="MTHeading"/>
      </w:pPr>
      <w:bookmarkStart w:id="657" w:name="_Toc362662172"/>
      <w:bookmarkStart w:id="658" w:name="_Toc362671934"/>
      <w:bookmarkStart w:id="659" w:name="_Toc362681375"/>
      <w:bookmarkStart w:id="660" w:name="_Toc362856616"/>
      <w:bookmarkStart w:id="661" w:name="_Toc363527148"/>
      <w:bookmarkStart w:id="662" w:name="_Toc382729529"/>
      <w:bookmarkStart w:id="663" w:name="_Toc382810492"/>
      <w:bookmarkStart w:id="664" w:name="_Toc386506885"/>
      <w:bookmarkStart w:id="665" w:name="_Toc396711435"/>
      <w:bookmarkStart w:id="666" w:name="_Toc398980889"/>
      <w:bookmarkStart w:id="667" w:name="_Toc401018197"/>
      <w:bookmarkStart w:id="668" w:name="_Toc421512177"/>
      <w:bookmarkStart w:id="669" w:name="_Toc434663182"/>
      <w:bookmarkStart w:id="670" w:name="_Toc437225015"/>
      <w:bookmarkStart w:id="671" w:name="_Toc440974519"/>
      <w:bookmarkStart w:id="672" w:name="_Toc443211936"/>
      <w:bookmarkStart w:id="673" w:name="_Toc444941625"/>
      <w:bookmarkStart w:id="674" w:name="_Toc445797043"/>
      <w:bookmarkStart w:id="675" w:name="_Toc454011037"/>
      <w:bookmarkStart w:id="676" w:name="_Toc498691545"/>
      <w:bookmarkStart w:id="677" w:name="_Toc505070742"/>
      <w:bookmarkStart w:id="678" w:name="_Toc507832524"/>
      <w:bookmarkStart w:id="679" w:name="_Toc515935448"/>
      <w:bookmarkStart w:id="680" w:name="_Toc531693516"/>
      <w:bookmarkStart w:id="681" w:name="_Toc2131707"/>
      <w:bookmarkStart w:id="682" w:name="_Toc17712356"/>
      <w:bookmarkStart w:id="683" w:name="_Toc102895184"/>
      <w:bookmarkStart w:id="684" w:name="_Toc234816067"/>
      <w:bookmarkStart w:id="685" w:name="_Toc240791158"/>
      <w:r w:rsidRPr="00CC4BBB">
        <w:t>Reference Drawing CB.25 Machine head</w:t>
      </w:r>
    </w:p>
    <w:p w14:paraId="1EBBF195" w14:textId="77777777" w:rsidR="007833B7" w:rsidRPr="00CC4BBB" w:rsidRDefault="007833B7" w:rsidP="007833B7">
      <w:pPr>
        <w:pStyle w:val="MTStandard"/>
        <w:jc w:val="center"/>
        <w:rPr>
          <w:noProof/>
        </w:rPr>
      </w:pPr>
    </w:p>
    <w:p w14:paraId="65AF2D7F" w14:textId="37BB08BE" w:rsidR="007833B7" w:rsidRPr="00CC4BBB" w:rsidRDefault="007833B7" w:rsidP="007833B7">
      <w:pPr>
        <w:pStyle w:val="MTStandard"/>
        <w:jc w:val="center"/>
        <w:rPr>
          <w:noProof/>
        </w:rPr>
      </w:pPr>
      <w:r w:rsidRPr="00CC4BBB">
        <w:rPr>
          <w:noProof/>
        </w:rPr>
        <w:drawing>
          <wp:inline distT="0" distB="0" distL="0" distR="0" wp14:anchorId="1D4B3B9D" wp14:editId="5C2DDAF5">
            <wp:extent cx="4675031" cy="4090042"/>
            <wp:effectExtent l="0" t="0" r="0" b="5715"/>
            <wp:docPr id="1803" name="Picture 1803" descr="A picture containing to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 name="CB.25_SMART_Machine_head.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678118" cy="4092743"/>
                    </a:xfrm>
                    <a:prstGeom prst="rect">
                      <a:avLst/>
                    </a:prstGeom>
                  </pic:spPr>
                </pic:pic>
              </a:graphicData>
            </a:graphic>
          </wp:inline>
        </w:drawing>
      </w:r>
    </w:p>
    <w:p w14:paraId="71BFB9F3" w14:textId="62C404E9" w:rsidR="00D839B9" w:rsidRPr="00CC4BBB" w:rsidRDefault="00D839B9" w:rsidP="007833B7">
      <w:pPr>
        <w:pStyle w:val="MTStandard"/>
        <w:jc w:val="center"/>
      </w:pPr>
    </w:p>
    <w:p w14:paraId="634DA34D" w14:textId="77777777" w:rsidR="00D839B9" w:rsidRPr="00CC4BBB" w:rsidRDefault="00D839B9" w:rsidP="007833B7">
      <w:pPr>
        <w:pStyle w:val="MTStandard"/>
        <w:jc w:val="center"/>
      </w:pPr>
      <w:r w:rsidRPr="00CC4BBB">
        <w:t>- Typical sketch for reference only -</w:t>
      </w:r>
    </w:p>
    <w:p w14:paraId="78566B9C" w14:textId="77777777" w:rsidR="00D839B9" w:rsidRPr="00CC4BBB" w:rsidRDefault="00D839B9" w:rsidP="007833B7">
      <w:pPr>
        <w:pStyle w:val="MTStandard"/>
        <w:jc w:val="center"/>
      </w:pPr>
    </w:p>
    <w:p w14:paraId="266B3F20" w14:textId="77777777" w:rsidR="00D839B9" w:rsidRPr="00CC4BBB" w:rsidRDefault="00D839B9" w:rsidP="00D839B9">
      <w:pPr>
        <w:pStyle w:val="MTStandard"/>
      </w:pPr>
      <w:r w:rsidRPr="00CC4BBB">
        <w:br w:type="page"/>
      </w:r>
    </w:p>
    <w:p w14:paraId="7B618769" w14:textId="77777777" w:rsidR="00D839B9" w:rsidRPr="00CC4BBB" w:rsidRDefault="00D839B9" w:rsidP="00D839B9">
      <w:pPr>
        <w:pStyle w:val="MTHeadingSCS3"/>
      </w:pPr>
      <w:bookmarkStart w:id="686" w:name="_Toc51247190"/>
      <w:bookmarkStart w:id="687" w:name="_Toc88576354"/>
      <w:r w:rsidRPr="00CC4BBB">
        <w:lastRenderedPageBreak/>
        <w:t>CB.25.1</w:t>
      </w:r>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r w:rsidRPr="00CC4BBB">
        <w:t xml:space="preserve"> </w:t>
      </w:r>
      <w:r w:rsidRPr="00CC4BBB">
        <w:rPr>
          <w:rFonts w:cs="Arial"/>
          <w:szCs w:val="24"/>
        </w:rPr>
        <w:t>Smart Mold</w:t>
      </w:r>
      <w:bookmarkEnd w:id="684"/>
      <w:bookmarkEnd w:id="685"/>
      <w:bookmarkEnd w:id="686"/>
      <w:bookmarkEnd w:id="687"/>
    </w:p>
    <w:p w14:paraId="6794D0B6" w14:textId="77777777" w:rsidR="00D839B9" w:rsidRPr="00CC4BBB" w:rsidRDefault="00D839B9" w:rsidP="00D839B9">
      <w:pPr>
        <w:pStyle w:val="MTHeading"/>
      </w:pPr>
      <w:r w:rsidRPr="00CC4BBB">
        <w:t>Technical Data</w:t>
      </w:r>
    </w:p>
    <w:tbl>
      <w:tblPr>
        <w:tblW w:w="9497" w:type="dxa"/>
        <w:tblInd w:w="108"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ayout w:type="fixed"/>
        <w:tblLook w:val="0000" w:firstRow="0" w:lastRow="0" w:firstColumn="0" w:lastColumn="0" w:noHBand="0" w:noVBand="0"/>
      </w:tblPr>
      <w:tblGrid>
        <w:gridCol w:w="3544"/>
        <w:gridCol w:w="5953"/>
      </w:tblGrid>
      <w:tr w:rsidR="00CC4BBB" w:rsidRPr="00CC4BBB" w14:paraId="2E70D1B0" w14:textId="77777777" w:rsidTr="00D839B9">
        <w:tc>
          <w:tcPr>
            <w:tcW w:w="3544" w:type="dxa"/>
          </w:tcPr>
          <w:p w14:paraId="5317C2D6" w14:textId="77777777" w:rsidR="00D839B9" w:rsidRPr="00CC4BBB" w:rsidRDefault="00D839B9" w:rsidP="00D839B9">
            <w:pPr>
              <w:pStyle w:val="MTTableText"/>
            </w:pPr>
            <w:r w:rsidRPr="00CC4BBB">
              <w:t>Type of design</w:t>
            </w:r>
          </w:p>
        </w:tc>
        <w:tc>
          <w:tcPr>
            <w:tcW w:w="5953" w:type="dxa"/>
          </w:tcPr>
          <w:p w14:paraId="519A7B16" w14:textId="77777777" w:rsidR="00D839B9" w:rsidRPr="00CC4BBB" w:rsidRDefault="00D839B9" w:rsidP="00D839B9">
            <w:pPr>
              <w:pStyle w:val="MTTableText"/>
            </w:pPr>
            <w:r w:rsidRPr="00CC4BBB">
              <w:t>straight plate mold with width adjustment</w:t>
            </w:r>
          </w:p>
        </w:tc>
      </w:tr>
      <w:tr w:rsidR="00CC4BBB" w:rsidRPr="00CC4BBB" w14:paraId="41B1A33F" w14:textId="77777777" w:rsidTr="00D839B9">
        <w:tc>
          <w:tcPr>
            <w:tcW w:w="3544" w:type="dxa"/>
          </w:tcPr>
          <w:p w14:paraId="3929067C" w14:textId="77777777" w:rsidR="00D839B9" w:rsidRPr="00CC4BBB" w:rsidRDefault="00D839B9" w:rsidP="00D839B9">
            <w:pPr>
              <w:pStyle w:val="MTTableText"/>
            </w:pPr>
            <w:r w:rsidRPr="00CC4BBB">
              <w:t>Width adjustment range (cold size)</w:t>
            </w:r>
          </w:p>
        </w:tc>
        <w:tc>
          <w:tcPr>
            <w:tcW w:w="5953" w:type="dxa"/>
          </w:tcPr>
          <w:p w14:paraId="75EA89B4" w14:textId="46373A37" w:rsidR="00D839B9" w:rsidRPr="00CC4BBB" w:rsidRDefault="00D839B9" w:rsidP="00D839B9">
            <w:pPr>
              <w:pStyle w:val="MTTableText"/>
            </w:pPr>
            <w:r w:rsidRPr="00CC4BBB">
              <w:t>8</w:t>
            </w:r>
            <w:r w:rsidR="004D29F0" w:rsidRPr="00CC4BBB">
              <w:t>5</w:t>
            </w:r>
            <w:r w:rsidRPr="00CC4BBB">
              <w:t>0 - 16</w:t>
            </w:r>
            <w:r w:rsidR="00FB4EF7" w:rsidRPr="00CC4BBB">
              <w:t>8</w:t>
            </w:r>
            <w:r w:rsidRPr="00CC4BBB">
              <w:t>0 mm</w:t>
            </w:r>
          </w:p>
        </w:tc>
      </w:tr>
      <w:tr w:rsidR="00CC4BBB" w:rsidRPr="00CC4BBB" w14:paraId="5B932E57" w14:textId="77777777" w:rsidTr="00D839B9">
        <w:tc>
          <w:tcPr>
            <w:tcW w:w="3544" w:type="dxa"/>
          </w:tcPr>
          <w:p w14:paraId="56D06E3E" w14:textId="77777777" w:rsidR="00D839B9" w:rsidRPr="00CC4BBB" w:rsidRDefault="00D839B9" w:rsidP="00D839B9">
            <w:pPr>
              <w:pStyle w:val="MTTableText"/>
            </w:pPr>
            <w:r w:rsidRPr="00CC4BBB">
              <w:t>Thickness adjustment range (cold size)</w:t>
            </w:r>
          </w:p>
        </w:tc>
        <w:tc>
          <w:tcPr>
            <w:tcW w:w="5953" w:type="dxa"/>
          </w:tcPr>
          <w:p w14:paraId="15222FDF" w14:textId="376ECE76" w:rsidR="00D839B9" w:rsidRPr="00CC4BBB" w:rsidRDefault="00D839B9" w:rsidP="00D839B9">
            <w:pPr>
              <w:pStyle w:val="MTTableText"/>
            </w:pPr>
            <w:r w:rsidRPr="00CC4BBB">
              <w:t>1</w:t>
            </w:r>
            <w:r w:rsidR="004D29F0" w:rsidRPr="00CC4BBB">
              <w:t>6</w:t>
            </w:r>
            <w:r w:rsidRPr="00CC4BBB">
              <w:t>0 - 2</w:t>
            </w:r>
            <w:r w:rsidR="004D29F0" w:rsidRPr="00CC4BBB">
              <w:t>2</w:t>
            </w:r>
            <w:r w:rsidRPr="00CC4BBB">
              <w:t xml:space="preserve">0 mm </w:t>
            </w:r>
            <w:r w:rsidRPr="00CC4BBB">
              <w:rPr>
                <w:vanish/>
                <w:highlight w:val="yellow"/>
              </w:rPr>
              <w:t>(max. 280 mm)</w:t>
            </w:r>
          </w:p>
        </w:tc>
      </w:tr>
      <w:tr w:rsidR="00CC4BBB" w:rsidRPr="00CC4BBB" w14:paraId="3A38B287" w14:textId="77777777" w:rsidTr="00D839B9">
        <w:tc>
          <w:tcPr>
            <w:tcW w:w="3544" w:type="dxa"/>
          </w:tcPr>
          <w:p w14:paraId="38659F84" w14:textId="77777777" w:rsidR="00D839B9" w:rsidRPr="00CC4BBB" w:rsidRDefault="00D839B9" w:rsidP="00D839B9">
            <w:pPr>
              <w:pStyle w:val="MTTableText"/>
            </w:pPr>
            <w:r w:rsidRPr="00CC4BBB">
              <w:t>Equipped for slab thickness</w:t>
            </w:r>
          </w:p>
        </w:tc>
        <w:tc>
          <w:tcPr>
            <w:tcW w:w="5953" w:type="dxa"/>
          </w:tcPr>
          <w:p w14:paraId="2DA5519D" w14:textId="23F1A007" w:rsidR="00D839B9" w:rsidRPr="00CC4BBB" w:rsidRDefault="004D29F0" w:rsidP="00D839B9">
            <w:pPr>
              <w:pStyle w:val="MTTableText"/>
            </w:pPr>
            <w:r w:rsidRPr="00CC4BBB">
              <w:t>220</w:t>
            </w:r>
            <w:r w:rsidR="00D839B9" w:rsidRPr="00CC4BBB">
              <w:t xml:space="preserve"> mm</w:t>
            </w:r>
          </w:p>
        </w:tc>
      </w:tr>
      <w:tr w:rsidR="00CC4BBB" w:rsidRPr="00CC4BBB" w14:paraId="55F1E6F7" w14:textId="77777777" w:rsidTr="00D839B9">
        <w:tc>
          <w:tcPr>
            <w:tcW w:w="3544" w:type="dxa"/>
          </w:tcPr>
          <w:p w14:paraId="2C25AB41" w14:textId="77777777" w:rsidR="00D839B9" w:rsidRPr="00CC4BBB" w:rsidRDefault="00D839B9" w:rsidP="00D839B9">
            <w:pPr>
              <w:pStyle w:val="MTTableText"/>
            </w:pPr>
            <w:r w:rsidRPr="00CC4BBB">
              <w:t>Material of copper plates</w:t>
            </w:r>
          </w:p>
        </w:tc>
        <w:tc>
          <w:tcPr>
            <w:tcW w:w="5953" w:type="dxa"/>
          </w:tcPr>
          <w:p w14:paraId="3C2797A8" w14:textId="77777777" w:rsidR="00D839B9" w:rsidRPr="00CC4BBB" w:rsidRDefault="00D839B9" w:rsidP="00D839B9">
            <w:pPr>
              <w:pStyle w:val="MTTableText"/>
            </w:pPr>
            <w:r w:rsidRPr="00CC4BBB">
              <w:t xml:space="preserve">CuAg  </w:t>
            </w:r>
            <w:r w:rsidRPr="00CC4BBB">
              <w:rPr>
                <w:vanish/>
                <w:highlight w:val="yellow"/>
              </w:rPr>
              <w:t>(CuCrZr on low wear limits)</w:t>
            </w:r>
          </w:p>
        </w:tc>
      </w:tr>
      <w:tr w:rsidR="00CC4BBB" w:rsidRPr="00CC4BBB" w14:paraId="7B6F2ABE" w14:textId="77777777" w:rsidTr="00D839B9">
        <w:tc>
          <w:tcPr>
            <w:tcW w:w="3544" w:type="dxa"/>
          </w:tcPr>
          <w:p w14:paraId="3C3670E4" w14:textId="77777777" w:rsidR="00D839B9" w:rsidRPr="00CC4BBB" w:rsidRDefault="00D839B9" w:rsidP="00D839B9">
            <w:pPr>
              <w:pStyle w:val="MTTableText"/>
            </w:pPr>
            <w:r w:rsidRPr="00CC4BBB">
              <w:t>Coating of copper plates</w:t>
            </w:r>
          </w:p>
        </w:tc>
        <w:tc>
          <w:tcPr>
            <w:tcW w:w="5953" w:type="dxa"/>
          </w:tcPr>
          <w:p w14:paraId="0F95A888" w14:textId="77777777" w:rsidR="00D839B9" w:rsidRPr="00CC4BBB" w:rsidRDefault="00D839B9" w:rsidP="00D839B9">
            <w:pPr>
              <w:pStyle w:val="MTTableText"/>
            </w:pPr>
            <w:r w:rsidRPr="00CC4BBB">
              <w:t>Ni-coating, 0.5/1.5 mm</w:t>
            </w:r>
          </w:p>
        </w:tc>
      </w:tr>
      <w:tr w:rsidR="00CC4BBB" w:rsidRPr="00CC4BBB" w14:paraId="56583178" w14:textId="77777777" w:rsidTr="00D839B9">
        <w:tc>
          <w:tcPr>
            <w:tcW w:w="3544" w:type="dxa"/>
          </w:tcPr>
          <w:p w14:paraId="72C7A3D8" w14:textId="77777777" w:rsidR="00D839B9" w:rsidRPr="00CC4BBB" w:rsidRDefault="00D839B9" w:rsidP="00D839B9">
            <w:pPr>
              <w:pStyle w:val="MTTableText"/>
            </w:pPr>
            <w:r w:rsidRPr="00CC4BBB">
              <w:t>Length of copper plates</w:t>
            </w:r>
          </w:p>
        </w:tc>
        <w:tc>
          <w:tcPr>
            <w:tcW w:w="5953" w:type="dxa"/>
          </w:tcPr>
          <w:p w14:paraId="6FE59A2A" w14:textId="77777777" w:rsidR="00D839B9" w:rsidRPr="00CC4BBB" w:rsidRDefault="00D839B9" w:rsidP="00D839B9">
            <w:pPr>
              <w:pStyle w:val="MTTableText"/>
            </w:pPr>
            <w:r w:rsidRPr="00CC4BBB">
              <w:t>900 mm</w:t>
            </w:r>
          </w:p>
        </w:tc>
      </w:tr>
      <w:tr w:rsidR="00CC4BBB" w:rsidRPr="00CC4BBB" w14:paraId="04C0E85B" w14:textId="77777777" w:rsidTr="00D839B9">
        <w:tc>
          <w:tcPr>
            <w:tcW w:w="3544" w:type="dxa"/>
          </w:tcPr>
          <w:p w14:paraId="106EBE4F" w14:textId="77777777" w:rsidR="00D839B9" w:rsidRPr="00CC4BBB" w:rsidRDefault="00D839B9" w:rsidP="00D839B9">
            <w:pPr>
              <w:pStyle w:val="MTTableText"/>
            </w:pPr>
            <w:r w:rsidRPr="00CC4BBB">
              <w:t>Thickness of copper plates:</w:t>
            </w:r>
          </w:p>
        </w:tc>
        <w:tc>
          <w:tcPr>
            <w:tcW w:w="5953" w:type="dxa"/>
          </w:tcPr>
          <w:p w14:paraId="03879DE4" w14:textId="77777777" w:rsidR="00D839B9" w:rsidRPr="00CC4BBB" w:rsidRDefault="00D839B9" w:rsidP="00D839B9">
            <w:pPr>
              <w:pStyle w:val="MTTableText"/>
            </w:pPr>
          </w:p>
        </w:tc>
      </w:tr>
      <w:tr w:rsidR="00CC4BBB" w:rsidRPr="00CC4BBB" w14:paraId="1E1D130A" w14:textId="77777777" w:rsidTr="00D839B9">
        <w:tc>
          <w:tcPr>
            <w:tcW w:w="3544" w:type="dxa"/>
          </w:tcPr>
          <w:p w14:paraId="779EAB32" w14:textId="77777777" w:rsidR="00D839B9" w:rsidRPr="00CC4BBB" w:rsidRDefault="00D839B9" w:rsidP="00D839B9">
            <w:pPr>
              <w:pStyle w:val="MTTableIndent"/>
            </w:pPr>
            <w:r w:rsidRPr="00CC4BBB">
              <w:t>wide and narrow side</w:t>
            </w:r>
          </w:p>
        </w:tc>
        <w:tc>
          <w:tcPr>
            <w:tcW w:w="5953" w:type="dxa"/>
          </w:tcPr>
          <w:p w14:paraId="1D1A8996" w14:textId="77777777" w:rsidR="00D839B9" w:rsidRPr="00CC4BBB" w:rsidRDefault="00D839B9" w:rsidP="00D839B9">
            <w:pPr>
              <w:pStyle w:val="MTTableText"/>
            </w:pPr>
            <w:r w:rsidRPr="00CC4BBB">
              <w:t>40 mm</w:t>
            </w:r>
          </w:p>
        </w:tc>
      </w:tr>
      <w:tr w:rsidR="00CC4BBB" w:rsidRPr="00CC4BBB" w14:paraId="708DD13A" w14:textId="77777777" w:rsidTr="00D839B9">
        <w:tc>
          <w:tcPr>
            <w:tcW w:w="3544" w:type="dxa"/>
          </w:tcPr>
          <w:p w14:paraId="5C702E6A" w14:textId="77777777" w:rsidR="00D839B9" w:rsidRPr="00CC4BBB" w:rsidRDefault="00D839B9" w:rsidP="00D839B9">
            <w:pPr>
              <w:pStyle w:val="MTTableText"/>
            </w:pPr>
            <w:r w:rsidRPr="00CC4BBB">
              <w:t>Minimum thickness after several remachinings</w:t>
            </w:r>
          </w:p>
        </w:tc>
        <w:tc>
          <w:tcPr>
            <w:tcW w:w="5953" w:type="dxa"/>
            <w:vAlign w:val="bottom"/>
          </w:tcPr>
          <w:p w14:paraId="56B172CC" w14:textId="77777777" w:rsidR="00D839B9" w:rsidRPr="00CC4BBB" w:rsidRDefault="00D839B9" w:rsidP="00D839B9">
            <w:pPr>
              <w:pStyle w:val="MTTableText"/>
            </w:pPr>
            <w:r w:rsidRPr="00CC4BBB">
              <w:t>25 mm</w:t>
            </w:r>
          </w:p>
        </w:tc>
      </w:tr>
      <w:tr w:rsidR="00CC4BBB" w:rsidRPr="00CC4BBB" w14:paraId="439C6471" w14:textId="77777777" w:rsidTr="00D839B9">
        <w:tc>
          <w:tcPr>
            <w:tcW w:w="3544" w:type="dxa"/>
          </w:tcPr>
          <w:p w14:paraId="0BA0851A" w14:textId="77777777" w:rsidR="00D839B9" w:rsidRPr="00CC4BBB" w:rsidRDefault="00D839B9" w:rsidP="00D839B9">
            <w:pPr>
              <w:pStyle w:val="MTTableText"/>
            </w:pPr>
            <w:r w:rsidRPr="00CC4BBB">
              <w:t xml:space="preserve">Cooling water supply in the copper plates: </w:t>
            </w:r>
          </w:p>
        </w:tc>
        <w:tc>
          <w:tcPr>
            <w:tcW w:w="5953" w:type="dxa"/>
          </w:tcPr>
          <w:p w14:paraId="281EE0A2" w14:textId="77777777" w:rsidR="00D839B9" w:rsidRPr="00CC4BBB" w:rsidRDefault="00D839B9" w:rsidP="00D839B9">
            <w:pPr>
              <w:pStyle w:val="MTTableText"/>
            </w:pPr>
            <w:r w:rsidRPr="00CC4BBB">
              <w:t xml:space="preserve"> </w:t>
            </w:r>
          </w:p>
        </w:tc>
      </w:tr>
      <w:tr w:rsidR="00CC4BBB" w:rsidRPr="00CC4BBB" w14:paraId="6F46EA9D" w14:textId="77777777" w:rsidTr="00D839B9">
        <w:tc>
          <w:tcPr>
            <w:tcW w:w="3544" w:type="dxa"/>
          </w:tcPr>
          <w:p w14:paraId="61C628BA" w14:textId="77777777" w:rsidR="00D839B9" w:rsidRPr="00CC4BBB" w:rsidRDefault="00D839B9" w:rsidP="00D839B9">
            <w:pPr>
              <w:pStyle w:val="MTTableIndent"/>
            </w:pPr>
            <w:r w:rsidRPr="00CC4BBB">
              <w:t xml:space="preserve">wide side </w:t>
            </w:r>
          </w:p>
        </w:tc>
        <w:tc>
          <w:tcPr>
            <w:tcW w:w="5953" w:type="dxa"/>
          </w:tcPr>
          <w:p w14:paraId="0A155412" w14:textId="77777777" w:rsidR="00D839B9" w:rsidRPr="00CC4BBB" w:rsidRDefault="00D839B9" w:rsidP="00D839B9">
            <w:pPr>
              <w:pStyle w:val="MTTableText"/>
            </w:pPr>
            <w:r w:rsidRPr="00CC4BBB">
              <w:t xml:space="preserve">slots </w:t>
            </w:r>
          </w:p>
        </w:tc>
      </w:tr>
      <w:tr w:rsidR="00CC4BBB" w:rsidRPr="00CC4BBB" w14:paraId="15172F0B" w14:textId="77777777" w:rsidTr="00D839B9">
        <w:tc>
          <w:tcPr>
            <w:tcW w:w="3544" w:type="dxa"/>
          </w:tcPr>
          <w:p w14:paraId="0EA36C18" w14:textId="77777777" w:rsidR="00D839B9" w:rsidRPr="00CC4BBB" w:rsidRDefault="00D839B9" w:rsidP="00D839B9">
            <w:pPr>
              <w:pStyle w:val="MTTableIndent"/>
            </w:pPr>
            <w:r w:rsidRPr="00CC4BBB">
              <w:t xml:space="preserve">narrow side </w:t>
            </w:r>
          </w:p>
        </w:tc>
        <w:tc>
          <w:tcPr>
            <w:tcW w:w="5953" w:type="dxa"/>
          </w:tcPr>
          <w:p w14:paraId="2E768D4A" w14:textId="77777777" w:rsidR="00D839B9" w:rsidRPr="00CC4BBB" w:rsidRDefault="00D839B9" w:rsidP="00D839B9">
            <w:pPr>
              <w:pStyle w:val="MTTableText"/>
            </w:pPr>
            <w:r w:rsidRPr="00CC4BBB">
              <w:t xml:space="preserve">slots </w:t>
            </w:r>
          </w:p>
        </w:tc>
      </w:tr>
      <w:tr w:rsidR="00CC4BBB" w:rsidRPr="00CC4BBB" w14:paraId="51DED29C" w14:textId="77777777" w:rsidTr="00D839B9">
        <w:tc>
          <w:tcPr>
            <w:tcW w:w="3544" w:type="dxa"/>
          </w:tcPr>
          <w:p w14:paraId="357486B3" w14:textId="77777777" w:rsidR="00D839B9" w:rsidRPr="00CC4BBB" w:rsidRDefault="00D839B9" w:rsidP="00D839B9">
            <w:pPr>
              <w:pStyle w:val="MTTableText"/>
            </w:pPr>
            <w:r w:rsidRPr="00CC4BBB">
              <w:t>Cooling water connection</w:t>
            </w:r>
          </w:p>
        </w:tc>
        <w:tc>
          <w:tcPr>
            <w:tcW w:w="5953" w:type="dxa"/>
          </w:tcPr>
          <w:p w14:paraId="5260425D" w14:textId="77777777" w:rsidR="00D839B9" w:rsidRPr="00CC4BBB" w:rsidRDefault="00D839B9" w:rsidP="00D839B9">
            <w:pPr>
              <w:pStyle w:val="MTTableText"/>
            </w:pPr>
            <w:r w:rsidRPr="00CC4BBB">
              <w:t>automatic when depositing the mold</w:t>
            </w:r>
          </w:p>
        </w:tc>
      </w:tr>
      <w:tr w:rsidR="00CC4BBB" w:rsidRPr="00CC4BBB" w14:paraId="48DAB65A" w14:textId="77777777" w:rsidTr="00D839B9">
        <w:tc>
          <w:tcPr>
            <w:tcW w:w="3544" w:type="dxa"/>
          </w:tcPr>
          <w:p w14:paraId="6C4288EE" w14:textId="77777777" w:rsidR="00D839B9" w:rsidRPr="00CC4BBB" w:rsidRDefault="00D839B9" w:rsidP="00D839B9">
            <w:pPr>
              <w:pStyle w:val="MTTableText"/>
            </w:pPr>
            <w:r w:rsidRPr="00CC4BBB">
              <w:t>Foot rollers per wide side:</w:t>
            </w:r>
          </w:p>
        </w:tc>
        <w:tc>
          <w:tcPr>
            <w:tcW w:w="5953" w:type="dxa"/>
          </w:tcPr>
          <w:p w14:paraId="4F8BFFA1" w14:textId="77777777" w:rsidR="00D839B9" w:rsidRPr="00CC4BBB" w:rsidRDefault="00D839B9" w:rsidP="00D839B9">
            <w:pPr>
              <w:pStyle w:val="MTTableText"/>
              <w:rPr>
                <w:lang w:val="en-US"/>
              </w:rPr>
            </w:pPr>
          </w:p>
        </w:tc>
      </w:tr>
      <w:tr w:rsidR="00CC4BBB" w:rsidRPr="00CC4BBB" w14:paraId="772891F6" w14:textId="77777777" w:rsidTr="00D839B9">
        <w:tc>
          <w:tcPr>
            <w:tcW w:w="3544" w:type="dxa"/>
          </w:tcPr>
          <w:p w14:paraId="099285FF" w14:textId="77777777" w:rsidR="00D839B9" w:rsidRPr="00CC4BBB" w:rsidRDefault="00D839B9" w:rsidP="00D839B9">
            <w:pPr>
              <w:pStyle w:val="MTTableIndent"/>
            </w:pPr>
            <w:r w:rsidRPr="00CC4BBB">
              <w:t>Type of roller</w:t>
            </w:r>
          </w:p>
        </w:tc>
        <w:tc>
          <w:tcPr>
            <w:tcW w:w="5953" w:type="dxa"/>
          </w:tcPr>
          <w:p w14:paraId="552B3F4F" w14:textId="77777777" w:rsidR="00D839B9" w:rsidRPr="00CC4BBB" w:rsidRDefault="00D839B9" w:rsidP="00D839B9">
            <w:pPr>
              <w:pStyle w:val="MTTableText"/>
            </w:pPr>
            <w:r w:rsidRPr="00CC4BBB">
              <w:t>intermediately supported roller with fixed axle, wear-resistant surface and innovative grooved design</w:t>
            </w:r>
          </w:p>
        </w:tc>
      </w:tr>
      <w:tr w:rsidR="00CC4BBB" w:rsidRPr="00CC4BBB" w14:paraId="2ABA38E9" w14:textId="77777777" w:rsidTr="00D839B9">
        <w:tc>
          <w:tcPr>
            <w:tcW w:w="3544" w:type="dxa"/>
          </w:tcPr>
          <w:p w14:paraId="6A748985" w14:textId="77777777" w:rsidR="00D839B9" w:rsidRPr="00CC4BBB" w:rsidRDefault="00D839B9" w:rsidP="00D839B9">
            <w:pPr>
              <w:pStyle w:val="MTTableIndent"/>
            </w:pPr>
            <w:r w:rsidRPr="00CC4BBB">
              <w:t>quantity</w:t>
            </w:r>
          </w:p>
        </w:tc>
        <w:tc>
          <w:tcPr>
            <w:tcW w:w="5953" w:type="dxa"/>
          </w:tcPr>
          <w:p w14:paraId="13CC9699" w14:textId="77777777" w:rsidR="00D839B9" w:rsidRPr="00CC4BBB" w:rsidRDefault="00D839B9" w:rsidP="00D839B9">
            <w:pPr>
              <w:pStyle w:val="MTTableText"/>
            </w:pPr>
            <w:r w:rsidRPr="00CC4BBB">
              <w:t>1</w:t>
            </w:r>
          </w:p>
        </w:tc>
      </w:tr>
      <w:tr w:rsidR="00CC4BBB" w:rsidRPr="00CC4BBB" w14:paraId="5348A4D9" w14:textId="77777777" w:rsidTr="00D839B9">
        <w:trPr>
          <w:hidden/>
        </w:trPr>
        <w:tc>
          <w:tcPr>
            <w:tcW w:w="3544" w:type="dxa"/>
          </w:tcPr>
          <w:p w14:paraId="45260781" w14:textId="77777777" w:rsidR="00D839B9" w:rsidRPr="00CC4BBB" w:rsidRDefault="00D839B9" w:rsidP="00D839B9">
            <w:pPr>
              <w:pStyle w:val="MTTableIndent"/>
              <w:rPr>
                <w:vanish/>
              </w:rPr>
            </w:pPr>
            <w:r w:rsidRPr="00CC4BBB">
              <w:rPr>
                <w:vanish/>
                <w:highlight w:val="yellow"/>
              </w:rPr>
              <w:t>barrel length</w:t>
            </w:r>
            <w:r w:rsidRPr="00CC4BBB">
              <w:rPr>
                <w:vanish/>
              </w:rPr>
              <w:t xml:space="preserve"> </w:t>
            </w:r>
          </w:p>
        </w:tc>
        <w:tc>
          <w:tcPr>
            <w:tcW w:w="5953" w:type="dxa"/>
          </w:tcPr>
          <w:p w14:paraId="5EFAB6EE" w14:textId="77777777" w:rsidR="00D839B9" w:rsidRPr="00CC4BBB" w:rsidRDefault="00D839B9" w:rsidP="00D839B9">
            <w:pPr>
              <w:pStyle w:val="MTTableText"/>
            </w:pPr>
            <w:r w:rsidRPr="00CC4BBB">
              <w:rPr>
                <w:vanish/>
                <w:highlight w:val="yellow"/>
              </w:rPr>
              <w:t>approx. 1700 mm</w:t>
            </w:r>
          </w:p>
        </w:tc>
      </w:tr>
      <w:tr w:rsidR="00CC4BBB" w:rsidRPr="00CC4BBB" w14:paraId="06FE3600" w14:textId="77777777" w:rsidTr="00D839B9">
        <w:tc>
          <w:tcPr>
            <w:tcW w:w="3544" w:type="dxa"/>
          </w:tcPr>
          <w:p w14:paraId="24E8F140" w14:textId="77777777" w:rsidR="00D839B9" w:rsidRPr="00CC4BBB" w:rsidRDefault="00D839B9" w:rsidP="00D839B9">
            <w:pPr>
              <w:pStyle w:val="MTTableIndent"/>
            </w:pPr>
            <w:r w:rsidRPr="00CC4BBB">
              <w:t>type of bearings</w:t>
            </w:r>
          </w:p>
        </w:tc>
        <w:tc>
          <w:tcPr>
            <w:tcW w:w="5953" w:type="dxa"/>
          </w:tcPr>
          <w:p w14:paraId="177BE49E" w14:textId="77777777" w:rsidR="00D839B9" w:rsidRPr="00CC4BBB" w:rsidRDefault="00D839B9" w:rsidP="00D839B9">
            <w:pPr>
              <w:pStyle w:val="MTTableText"/>
            </w:pPr>
            <w:r w:rsidRPr="00CC4BBB">
              <w:rPr>
                <w:lang w:val="en-US"/>
              </w:rPr>
              <w:t>roller bearing</w:t>
            </w:r>
          </w:p>
        </w:tc>
      </w:tr>
      <w:tr w:rsidR="00CC4BBB" w:rsidRPr="00CC4BBB" w14:paraId="588BF704" w14:textId="77777777" w:rsidTr="00D839B9">
        <w:tc>
          <w:tcPr>
            <w:tcW w:w="3544" w:type="dxa"/>
          </w:tcPr>
          <w:p w14:paraId="616A651B" w14:textId="77777777" w:rsidR="00D839B9" w:rsidRPr="00CC4BBB" w:rsidRDefault="00D839B9" w:rsidP="00D839B9">
            <w:pPr>
              <w:pStyle w:val="MTTableIndent"/>
            </w:pPr>
            <w:r w:rsidRPr="00CC4BBB">
              <w:t>No. of intermediate supports</w:t>
            </w:r>
          </w:p>
        </w:tc>
        <w:tc>
          <w:tcPr>
            <w:tcW w:w="5953" w:type="dxa"/>
          </w:tcPr>
          <w:p w14:paraId="49B5A51C" w14:textId="77777777" w:rsidR="00D839B9" w:rsidRPr="00CC4BBB" w:rsidRDefault="00D839B9" w:rsidP="00D839B9">
            <w:pPr>
              <w:pStyle w:val="MTTableText"/>
            </w:pPr>
            <w:r w:rsidRPr="00CC4BBB">
              <w:rPr>
                <w:lang w:val="en-US"/>
              </w:rPr>
              <w:t xml:space="preserve">2 (tripartite roller) </w:t>
            </w:r>
            <w:r w:rsidRPr="00CC4BBB">
              <w:rPr>
                <w:vanish/>
                <w:szCs w:val="22"/>
                <w:highlight w:val="yellow"/>
                <w:lang w:val="en-US"/>
              </w:rPr>
              <w:t>(1 up to 1500 mm, 2 for 1501 to 2600, 3 for &gt;2601 mm)</w:t>
            </w:r>
          </w:p>
        </w:tc>
      </w:tr>
      <w:tr w:rsidR="00CC4BBB" w:rsidRPr="00CC4BBB" w14:paraId="14337471" w14:textId="77777777" w:rsidTr="00D839B9">
        <w:tc>
          <w:tcPr>
            <w:tcW w:w="3544" w:type="dxa"/>
          </w:tcPr>
          <w:p w14:paraId="0C90381C" w14:textId="77777777" w:rsidR="00D839B9" w:rsidRPr="00CC4BBB" w:rsidRDefault="00D839B9" w:rsidP="00D839B9">
            <w:pPr>
              <w:pStyle w:val="MTTableIndent"/>
            </w:pPr>
            <w:r w:rsidRPr="00CC4BBB">
              <w:t>roller diameter</w:t>
            </w:r>
          </w:p>
        </w:tc>
        <w:tc>
          <w:tcPr>
            <w:tcW w:w="5953" w:type="dxa"/>
          </w:tcPr>
          <w:p w14:paraId="13C553FB" w14:textId="77777777" w:rsidR="00D839B9" w:rsidRPr="00CC4BBB" w:rsidRDefault="00D839B9" w:rsidP="00D839B9">
            <w:pPr>
              <w:pStyle w:val="MTTableText"/>
            </w:pPr>
            <w:r w:rsidRPr="00CC4BBB">
              <w:rPr>
                <w:lang w:val="sv-SE"/>
              </w:rPr>
              <w:t>100 mm</w:t>
            </w:r>
          </w:p>
        </w:tc>
      </w:tr>
      <w:tr w:rsidR="00CC4BBB" w:rsidRPr="00CC4BBB" w14:paraId="6F24212E" w14:textId="77777777" w:rsidTr="00D839B9">
        <w:tc>
          <w:tcPr>
            <w:tcW w:w="3544" w:type="dxa"/>
          </w:tcPr>
          <w:p w14:paraId="1506C5A1" w14:textId="77777777" w:rsidR="00D839B9" w:rsidRPr="00CC4BBB" w:rsidRDefault="00D839B9" w:rsidP="00D839B9">
            <w:pPr>
              <w:pStyle w:val="MTTableText"/>
            </w:pPr>
            <w:r w:rsidRPr="00CC4BBB">
              <w:t>Foot rollers per narrow side:</w:t>
            </w:r>
          </w:p>
        </w:tc>
        <w:tc>
          <w:tcPr>
            <w:tcW w:w="5953" w:type="dxa"/>
          </w:tcPr>
          <w:p w14:paraId="3FD87C44" w14:textId="77777777" w:rsidR="00D839B9" w:rsidRPr="00CC4BBB" w:rsidRDefault="00D839B9" w:rsidP="00D839B9">
            <w:pPr>
              <w:pStyle w:val="MTTableText"/>
            </w:pPr>
          </w:p>
        </w:tc>
      </w:tr>
      <w:tr w:rsidR="00CC4BBB" w:rsidRPr="00CC4BBB" w14:paraId="02DE5FE0" w14:textId="77777777" w:rsidTr="00D839B9">
        <w:tc>
          <w:tcPr>
            <w:tcW w:w="3544" w:type="dxa"/>
          </w:tcPr>
          <w:p w14:paraId="5819D1CD" w14:textId="77777777" w:rsidR="00D839B9" w:rsidRPr="00CC4BBB" w:rsidRDefault="00D839B9" w:rsidP="00D839B9">
            <w:pPr>
              <w:pStyle w:val="MTTableIndent"/>
            </w:pPr>
            <w:r w:rsidRPr="00CC4BBB">
              <w:t>quantity</w:t>
            </w:r>
          </w:p>
        </w:tc>
        <w:tc>
          <w:tcPr>
            <w:tcW w:w="5953" w:type="dxa"/>
          </w:tcPr>
          <w:p w14:paraId="71929B7B" w14:textId="77777777" w:rsidR="00D839B9" w:rsidRPr="00CC4BBB" w:rsidRDefault="00D839B9" w:rsidP="00D839B9">
            <w:pPr>
              <w:pStyle w:val="MTTableText"/>
              <w:rPr>
                <w:vanish/>
                <w:highlight w:val="yellow"/>
              </w:rPr>
            </w:pPr>
            <w:r w:rsidRPr="00CC4BBB">
              <w:rPr>
                <w:vanish/>
                <w:highlight w:val="yellow"/>
              </w:rPr>
              <w:t>0 for maximum casting thickness 160mm</w:t>
            </w:r>
          </w:p>
          <w:p w14:paraId="2063C11C" w14:textId="77777777" w:rsidR="00D839B9" w:rsidRPr="00CC4BBB" w:rsidRDefault="00D839B9" w:rsidP="00D839B9">
            <w:pPr>
              <w:pStyle w:val="MTTableText"/>
              <w:rPr>
                <w:vanish/>
              </w:rPr>
            </w:pPr>
            <w:r w:rsidRPr="00CC4BBB">
              <w:rPr>
                <w:vanish/>
                <w:highlight w:val="yellow"/>
              </w:rPr>
              <w:t>1 for maximum casting thickness 180mm</w:t>
            </w:r>
          </w:p>
          <w:p w14:paraId="2DF419BA" w14:textId="60771B5E" w:rsidR="00D839B9" w:rsidRPr="00CC4BBB" w:rsidRDefault="00AA7999" w:rsidP="00D839B9">
            <w:pPr>
              <w:pStyle w:val="MTTableText"/>
              <w:rPr>
                <w:vanish/>
              </w:rPr>
            </w:pPr>
            <w:r w:rsidRPr="00CC4BBB">
              <w:t>4</w:t>
            </w:r>
            <w:r w:rsidR="00D839B9" w:rsidRPr="00CC4BBB">
              <w:t xml:space="preserve"> for </w:t>
            </w:r>
            <w:r w:rsidR="00D839B9" w:rsidRPr="00CC4BBB">
              <w:rPr>
                <w:vanish/>
                <w:highlight w:val="yellow"/>
              </w:rPr>
              <w:t>maximum</w:t>
            </w:r>
            <w:r w:rsidR="00D839B9" w:rsidRPr="00CC4BBB">
              <w:t xml:space="preserve"> casting thickness 2</w:t>
            </w:r>
            <w:r w:rsidRPr="00CC4BBB">
              <w:t>2</w:t>
            </w:r>
            <w:r w:rsidR="00D839B9" w:rsidRPr="00CC4BBB">
              <w:t>0mm</w:t>
            </w:r>
          </w:p>
          <w:p w14:paraId="088BC426" w14:textId="77777777" w:rsidR="00D839B9" w:rsidRPr="00CC4BBB" w:rsidRDefault="00D839B9" w:rsidP="00D839B9">
            <w:pPr>
              <w:pStyle w:val="MTTableText"/>
              <w:rPr>
                <w:vanish/>
                <w:highlight w:val="yellow"/>
              </w:rPr>
            </w:pPr>
            <w:r w:rsidRPr="00CC4BBB">
              <w:rPr>
                <w:vanish/>
                <w:highlight w:val="yellow"/>
              </w:rPr>
              <w:t>3 for maximum casting thickness 300mm</w:t>
            </w:r>
          </w:p>
          <w:p w14:paraId="74F09588" w14:textId="77777777" w:rsidR="00D839B9" w:rsidRPr="00CC4BBB" w:rsidRDefault="00D839B9" w:rsidP="00D839B9">
            <w:pPr>
              <w:pStyle w:val="MTTableText"/>
              <w:rPr>
                <w:vanish/>
                <w:highlight w:val="yellow"/>
              </w:rPr>
            </w:pPr>
            <w:r w:rsidRPr="00CC4BBB">
              <w:rPr>
                <w:vanish/>
                <w:highlight w:val="yellow"/>
              </w:rPr>
              <w:t>4 for maximum casting thickness 350mm</w:t>
            </w:r>
          </w:p>
          <w:p w14:paraId="4CA5774B" w14:textId="77777777" w:rsidR="00D839B9" w:rsidRPr="00CC4BBB" w:rsidRDefault="00D839B9" w:rsidP="00D839B9">
            <w:pPr>
              <w:pStyle w:val="MTTableText"/>
            </w:pPr>
            <w:r w:rsidRPr="00CC4BBB">
              <w:rPr>
                <w:vanish/>
                <w:highlight w:val="yellow"/>
              </w:rPr>
              <w:t>5 for casting thickness &gt;350mm</w:t>
            </w:r>
          </w:p>
        </w:tc>
      </w:tr>
      <w:tr w:rsidR="00CC4BBB" w:rsidRPr="00CC4BBB" w14:paraId="23A1C258" w14:textId="77777777" w:rsidTr="00D839B9">
        <w:tc>
          <w:tcPr>
            <w:tcW w:w="3544" w:type="dxa"/>
          </w:tcPr>
          <w:p w14:paraId="2810CFDF" w14:textId="77777777" w:rsidR="00D839B9" w:rsidRPr="00CC4BBB" w:rsidRDefault="00D839B9" w:rsidP="00D839B9">
            <w:pPr>
              <w:pStyle w:val="MTTableIndent"/>
              <w:ind w:left="720"/>
            </w:pPr>
            <w:r w:rsidRPr="00CC4BBB">
              <w:t>type of bearings</w:t>
            </w:r>
          </w:p>
        </w:tc>
        <w:tc>
          <w:tcPr>
            <w:tcW w:w="5953" w:type="dxa"/>
          </w:tcPr>
          <w:p w14:paraId="28035A09" w14:textId="77777777" w:rsidR="00D839B9" w:rsidRPr="00CC4BBB" w:rsidRDefault="00D839B9" w:rsidP="00D839B9">
            <w:pPr>
              <w:pStyle w:val="MTTableText"/>
            </w:pPr>
            <w:r w:rsidRPr="00CC4BBB">
              <w:t>roller bearing</w:t>
            </w:r>
          </w:p>
        </w:tc>
      </w:tr>
      <w:tr w:rsidR="00CC4BBB" w:rsidRPr="00CC4BBB" w14:paraId="2F173711" w14:textId="77777777" w:rsidTr="00D839B9">
        <w:tc>
          <w:tcPr>
            <w:tcW w:w="3544" w:type="dxa"/>
          </w:tcPr>
          <w:p w14:paraId="0FA970DB" w14:textId="77777777" w:rsidR="00D839B9" w:rsidRPr="00CC4BBB" w:rsidRDefault="00D839B9" w:rsidP="00D839B9">
            <w:pPr>
              <w:pStyle w:val="MTTableIndent"/>
              <w:ind w:left="720"/>
            </w:pPr>
            <w:r w:rsidRPr="00CC4BBB">
              <w:t>roller diameter</w:t>
            </w:r>
          </w:p>
        </w:tc>
        <w:tc>
          <w:tcPr>
            <w:tcW w:w="5953" w:type="dxa"/>
          </w:tcPr>
          <w:p w14:paraId="725B2E96" w14:textId="77777777" w:rsidR="00D839B9" w:rsidRPr="00CC4BBB" w:rsidRDefault="00D839B9" w:rsidP="00D839B9">
            <w:pPr>
              <w:pStyle w:val="MTTableText"/>
            </w:pPr>
            <w:r w:rsidRPr="00CC4BBB">
              <w:t>100 mm</w:t>
            </w:r>
          </w:p>
        </w:tc>
      </w:tr>
      <w:tr w:rsidR="00CC4BBB" w:rsidRPr="00CC4BBB" w14:paraId="72B8E04F" w14:textId="77777777" w:rsidTr="00D839B9">
        <w:tc>
          <w:tcPr>
            <w:tcW w:w="3544" w:type="dxa"/>
          </w:tcPr>
          <w:p w14:paraId="28A84358" w14:textId="77777777" w:rsidR="00D839B9" w:rsidRPr="00CC4BBB" w:rsidRDefault="00D839B9" w:rsidP="00D839B9">
            <w:pPr>
              <w:pStyle w:val="MTTableText"/>
            </w:pPr>
            <w:r w:rsidRPr="00CC4BBB">
              <w:t>Roller jacket material</w:t>
            </w:r>
          </w:p>
        </w:tc>
        <w:tc>
          <w:tcPr>
            <w:tcW w:w="5953" w:type="dxa"/>
          </w:tcPr>
          <w:p w14:paraId="5A2C5B56" w14:textId="77777777" w:rsidR="00D839B9" w:rsidRPr="00CC4BBB" w:rsidRDefault="00D839B9" w:rsidP="00D839B9">
            <w:pPr>
              <w:pStyle w:val="MTTableText"/>
            </w:pPr>
            <w:r w:rsidRPr="00CC4BBB">
              <w:t>Roller with corrosion resistant surface</w:t>
            </w:r>
          </w:p>
        </w:tc>
      </w:tr>
      <w:tr w:rsidR="00CC4BBB" w:rsidRPr="00CC4BBB" w14:paraId="1F0536C2" w14:textId="77777777" w:rsidTr="00D839B9">
        <w:trPr>
          <w:hidden/>
        </w:trPr>
        <w:tc>
          <w:tcPr>
            <w:tcW w:w="3544" w:type="dxa"/>
          </w:tcPr>
          <w:p w14:paraId="39823062" w14:textId="77777777" w:rsidR="00D839B9" w:rsidRPr="00CC4BBB" w:rsidRDefault="00D839B9" w:rsidP="00D839B9">
            <w:pPr>
              <w:pStyle w:val="MTTableText"/>
              <w:rPr>
                <w:vanish/>
                <w:highlight w:val="yellow"/>
              </w:rPr>
            </w:pPr>
            <w:r w:rsidRPr="00CC4BBB">
              <w:rPr>
                <w:vanish/>
                <w:highlight w:val="yellow"/>
              </w:rPr>
              <w:t>Roller surface</w:t>
            </w:r>
          </w:p>
        </w:tc>
        <w:tc>
          <w:tcPr>
            <w:tcW w:w="5953" w:type="dxa"/>
          </w:tcPr>
          <w:p w14:paraId="5286F8D7" w14:textId="77777777" w:rsidR="00D839B9" w:rsidRPr="00CC4BBB" w:rsidRDefault="00D839B9" w:rsidP="00D839B9">
            <w:pPr>
              <w:pStyle w:val="MTTableText"/>
              <w:rPr>
                <w:vanish/>
              </w:rPr>
            </w:pPr>
            <w:r w:rsidRPr="00CC4BBB">
              <w:rPr>
                <w:vanish/>
                <w:highlight w:val="yellow"/>
              </w:rPr>
              <w:t>build up welding for reduced wear</w:t>
            </w:r>
          </w:p>
        </w:tc>
      </w:tr>
      <w:tr w:rsidR="00CC4BBB" w:rsidRPr="00CC4BBB" w14:paraId="187BB001" w14:textId="77777777" w:rsidTr="00D839B9">
        <w:tc>
          <w:tcPr>
            <w:tcW w:w="3544" w:type="dxa"/>
          </w:tcPr>
          <w:p w14:paraId="26128479" w14:textId="77777777" w:rsidR="00D839B9" w:rsidRPr="00CC4BBB" w:rsidRDefault="00D839B9" w:rsidP="00D839B9">
            <w:pPr>
              <w:pStyle w:val="MTTableText"/>
            </w:pPr>
            <w:r w:rsidRPr="00CC4BBB">
              <w:t>Fixing of wide side foot rollers</w:t>
            </w:r>
          </w:p>
        </w:tc>
        <w:tc>
          <w:tcPr>
            <w:tcW w:w="5953" w:type="dxa"/>
          </w:tcPr>
          <w:p w14:paraId="2F70E130" w14:textId="77777777" w:rsidR="00D839B9" w:rsidRPr="00CC4BBB" w:rsidRDefault="00D839B9" w:rsidP="00D839B9">
            <w:pPr>
              <w:pStyle w:val="MTTableText"/>
            </w:pPr>
            <w:r w:rsidRPr="00CC4BBB">
              <w:t xml:space="preserve">with expansion bolts at mold frame </w:t>
            </w:r>
          </w:p>
        </w:tc>
      </w:tr>
      <w:tr w:rsidR="00CC4BBB" w:rsidRPr="00CC4BBB" w14:paraId="3EFF1B4A" w14:textId="77777777" w:rsidTr="00D839B9">
        <w:tc>
          <w:tcPr>
            <w:tcW w:w="3544" w:type="dxa"/>
          </w:tcPr>
          <w:p w14:paraId="5C1BC75D" w14:textId="77777777" w:rsidR="00D839B9" w:rsidRPr="00CC4BBB" w:rsidRDefault="00D839B9" w:rsidP="00D839B9">
            <w:pPr>
              <w:pStyle w:val="MTTableText"/>
            </w:pPr>
            <w:r w:rsidRPr="00CC4BBB">
              <w:lastRenderedPageBreak/>
              <w:t>Width adjustment:</w:t>
            </w:r>
          </w:p>
        </w:tc>
        <w:tc>
          <w:tcPr>
            <w:tcW w:w="5953" w:type="dxa"/>
          </w:tcPr>
          <w:p w14:paraId="30BC330C" w14:textId="77777777" w:rsidR="00D839B9" w:rsidRPr="00CC4BBB" w:rsidRDefault="00D839B9" w:rsidP="00D839B9">
            <w:pPr>
              <w:pStyle w:val="MTTableText"/>
            </w:pPr>
          </w:p>
        </w:tc>
      </w:tr>
      <w:tr w:rsidR="00CC4BBB" w:rsidRPr="00CC4BBB" w14:paraId="7D431522" w14:textId="77777777" w:rsidTr="00D839B9">
        <w:tc>
          <w:tcPr>
            <w:tcW w:w="3544" w:type="dxa"/>
          </w:tcPr>
          <w:p w14:paraId="5BC6CE1B" w14:textId="77777777" w:rsidR="00D839B9" w:rsidRPr="00CC4BBB" w:rsidRDefault="00D839B9" w:rsidP="00D839B9">
            <w:pPr>
              <w:pStyle w:val="MTTableIndent"/>
            </w:pPr>
            <w:r w:rsidRPr="00CC4BBB">
              <w:t>Type of movement</w:t>
            </w:r>
          </w:p>
        </w:tc>
        <w:tc>
          <w:tcPr>
            <w:tcW w:w="5953" w:type="dxa"/>
          </w:tcPr>
          <w:p w14:paraId="74DDD50C" w14:textId="77777777" w:rsidR="00D839B9" w:rsidRPr="00CC4BBB" w:rsidRDefault="00D839B9" w:rsidP="00D839B9">
            <w:pPr>
              <w:pStyle w:val="MTTableText"/>
            </w:pPr>
            <w:r w:rsidRPr="00CC4BBB">
              <w:t>hydraulically with automatic control</w:t>
            </w:r>
          </w:p>
        </w:tc>
      </w:tr>
      <w:tr w:rsidR="00CC4BBB" w:rsidRPr="00CC4BBB" w14:paraId="4CE0C712" w14:textId="77777777" w:rsidTr="00D839B9">
        <w:tc>
          <w:tcPr>
            <w:tcW w:w="3544" w:type="dxa"/>
          </w:tcPr>
          <w:p w14:paraId="118EA939" w14:textId="77777777" w:rsidR="00D839B9" w:rsidRPr="00CC4BBB" w:rsidRDefault="00D839B9" w:rsidP="00D839B9">
            <w:pPr>
              <w:pStyle w:val="MTTableIndent"/>
            </w:pPr>
            <w:r w:rsidRPr="00CC4BBB">
              <w:t>No. of cylinders</w:t>
            </w:r>
          </w:p>
        </w:tc>
        <w:tc>
          <w:tcPr>
            <w:tcW w:w="5953" w:type="dxa"/>
          </w:tcPr>
          <w:p w14:paraId="28FEAA87" w14:textId="77777777" w:rsidR="00D839B9" w:rsidRPr="00CC4BBB" w:rsidRDefault="00D839B9" w:rsidP="00D839B9">
            <w:pPr>
              <w:pStyle w:val="MTTableText"/>
            </w:pPr>
            <w:r w:rsidRPr="00CC4BBB">
              <w:t>4</w:t>
            </w:r>
          </w:p>
        </w:tc>
      </w:tr>
      <w:tr w:rsidR="00CC4BBB" w:rsidRPr="00CC4BBB" w14:paraId="7AD1E33A" w14:textId="77777777" w:rsidTr="00D839B9">
        <w:tc>
          <w:tcPr>
            <w:tcW w:w="3544" w:type="dxa"/>
          </w:tcPr>
          <w:p w14:paraId="6641E90F" w14:textId="77777777" w:rsidR="00D839B9" w:rsidRPr="00CC4BBB" w:rsidRDefault="00D839B9" w:rsidP="00D839B9">
            <w:pPr>
              <w:pStyle w:val="MTTableIndent"/>
            </w:pPr>
            <w:r w:rsidRPr="00CC4BBB">
              <w:t>Location of cylinders</w:t>
            </w:r>
          </w:p>
        </w:tc>
        <w:tc>
          <w:tcPr>
            <w:tcW w:w="5953" w:type="dxa"/>
          </w:tcPr>
          <w:p w14:paraId="0996D765" w14:textId="77777777" w:rsidR="00D839B9" w:rsidRPr="00CC4BBB" w:rsidRDefault="00D839B9" w:rsidP="00D839B9">
            <w:pPr>
              <w:pStyle w:val="MTTableText"/>
            </w:pPr>
            <w:r w:rsidRPr="00CC4BBB">
              <w:t>on mold</w:t>
            </w:r>
          </w:p>
        </w:tc>
      </w:tr>
      <w:tr w:rsidR="00CC4BBB" w:rsidRPr="00CC4BBB" w14:paraId="25AF43BA" w14:textId="77777777" w:rsidTr="00D839B9">
        <w:trPr>
          <w:hidden/>
        </w:trPr>
        <w:tc>
          <w:tcPr>
            <w:tcW w:w="3544" w:type="dxa"/>
          </w:tcPr>
          <w:p w14:paraId="61072859" w14:textId="77777777" w:rsidR="00D839B9" w:rsidRPr="00CC4BBB" w:rsidRDefault="00D839B9" w:rsidP="00D839B9">
            <w:pPr>
              <w:pStyle w:val="MTTableText"/>
              <w:rPr>
                <w:vanish/>
                <w:highlight w:val="yellow"/>
              </w:rPr>
            </w:pPr>
            <w:r w:rsidRPr="00CC4BBB">
              <w:rPr>
                <w:vanish/>
                <w:highlight w:val="yellow"/>
              </w:rPr>
              <w:t>Type of drive</w:t>
            </w:r>
          </w:p>
        </w:tc>
        <w:tc>
          <w:tcPr>
            <w:tcW w:w="5953" w:type="dxa"/>
          </w:tcPr>
          <w:p w14:paraId="6AA3B6F8" w14:textId="77777777" w:rsidR="00D839B9" w:rsidRPr="00CC4BBB" w:rsidRDefault="00D839B9" w:rsidP="00D839B9">
            <w:pPr>
              <w:pStyle w:val="MTTableText"/>
              <w:rPr>
                <w:vanish/>
              </w:rPr>
            </w:pPr>
            <w:r w:rsidRPr="00CC4BBB">
              <w:rPr>
                <w:vanish/>
                <w:szCs w:val="22"/>
                <w:highlight w:val="yellow"/>
              </w:rPr>
              <w:t>manual</w:t>
            </w:r>
          </w:p>
        </w:tc>
      </w:tr>
      <w:tr w:rsidR="00CC4BBB" w:rsidRPr="00CC4BBB" w14:paraId="6089E8B7" w14:textId="77777777" w:rsidTr="00D839B9">
        <w:trPr>
          <w:hidden/>
        </w:trPr>
        <w:tc>
          <w:tcPr>
            <w:tcW w:w="3544" w:type="dxa"/>
          </w:tcPr>
          <w:p w14:paraId="4FC6052B" w14:textId="77777777" w:rsidR="00D839B9" w:rsidRPr="00CC4BBB" w:rsidRDefault="00D839B9" w:rsidP="00D839B9">
            <w:pPr>
              <w:pStyle w:val="MTTableIndent"/>
              <w:rPr>
                <w:vanish/>
              </w:rPr>
            </w:pPr>
            <w:r w:rsidRPr="00CC4BBB">
              <w:rPr>
                <w:vanish/>
                <w:highlight w:val="yellow"/>
              </w:rPr>
              <w:t>Type of drive</w:t>
            </w:r>
          </w:p>
        </w:tc>
        <w:tc>
          <w:tcPr>
            <w:tcW w:w="5953" w:type="dxa"/>
          </w:tcPr>
          <w:p w14:paraId="7AC13136" w14:textId="77777777" w:rsidR="00D839B9" w:rsidRPr="00CC4BBB" w:rsidRDefault="00D839B9" w:rsidP="00D839B9">
            <w:pPr>
              <w:pStyle w:val="MTTableText"/>
              <w:rPr>
                <w:vanish/>
              </w:rPr>
            </w:pPr>
            <w:r w:rsidRPr="00CC4BBB">
              <w:rPr>
                <w:vanish/>
                <w:szCs w:val="22"/>
                <w:highlight w:val="yellow"/>
              </w:rPr>
              <w:t>electromechanical with automatic control</w:t>
            </w:r>
          </w:p>
        </w:tc>
      </w:tr>
      <w:tr w:rsidR="00CC4BBB" w:rsidRPr="00CC4BBB" w14:paraId="7E7F7822" w14:textId="77777777" w:rsidTr="00D839B9">
        <w:trPr>
          <w:hidden/>
        </w:trPr>
        <w:tc>
          <w:tcPr>
            <w:tcW w:w="3544" w:type="dxa"/>
          </w:tcPr>
          <w:p w14:paraId="25B19750" w14:textId="77777777" w:rsidR="00D839B9" w:rsidRPr="00CC4BBB" w:rsidRDefault="00D839B9" w:rsidP="00D839B9">
            <w:pPr>
              <w:pStyle w:val="MTTableIndent"/>
              <w:rPr>
                <w:vanish/>
              </w:rPr>
            </w:pPr>
            <w:r w:rsidRPr="00CC4BBB">
              <w:rPr>
                <w:vanish/>
                <w:highlight w:val="yellow"/>
              </w:rPr>
              <w:t>No. of drives</w:t>
            </w:r>
          </w:p>
        </w:tc>
        <w:tc>
          <w:tcPr>
            <w:tcW w:w="5953" w:type="dxa"/>
          </w:tcPr>
          <w:p w14:paraId="2906A1F2" w14:textId="77777777" w:rsidR="00D839B9" w:rsidRPr="00CC4BBB" w:rsidRDefault="00D839B9" w:rsidP="00D839B9">
            <w:pPr>
              <w:pStyle w:val="MTTableText"/>
              <w:rPr>
                <w:vanish/>
              </w:rPr>
            </w:pPr>
            <w:r w:rsidRPr="00CC4BBB">
              <w:rPr>
                <w:vanish/>
                <w:highlight w:val="yellow"/>
              </w:rPr>
              <w:t>4</w:t>
            </w:r>
          </w:p>
        </w:tc>
      </w:tr>
      <w:tr w:rsidR="00CC4BBB" w:rsidRPr="00CC4BBB" w14:paraId="24EC4BC5" w14:textId="77777777" w:rsidTr="00D839B9">
        <w:trPr>
          <w:hidden/>
        </w:trPr>
        <w:tc>
          <w:tcPr>
            <w:tcW w:w="3544" w:type="dxa"/>
          </w:tcPr>
          <w:p w14:paraId="7B30AB88" w14:textId="77777777" w:rsidR="00D839B9" w:rsidRPr="00CC4BBB" w:rsidRDefault="00D839B9" w:rsidP="00D839B9">
            <w:pPr>
              <w:pStyle w:val="MTTableIndent"/>
              <w:rPr>
                <w:vanish/>
              </w:rPr>
            </w:pPr>
            <w:r w:rsidRPr="00CC4BBB">
              <w:rPr>
                <w:vanish/>
                <w:highlight w:val="yellow"/>
              </w:rPr>
              <w:t>Location of drive unit</w:t>
            </w:r>
          </w:p>
        </w:tc>
        <w:tc>
          <w:tcPr>
            <w:tcW w:w="5953" w:type="dxa"/>
          </w:tcPr>
          <w:p w14:paraId="153171ED" w14:textId="77777777" w:rsidR="00D839B9" w:rsidRPr="00CC4BBB" w:rsidRDefault="00D839B9" w:rsidP="00D839B9">
            <w:pPr>
              <w:pStyle w:val="MTTableText"/>
              <w:rPr>
                <w:vanish/>
              </w:rPr>
            </w:pPr>
            <w:r w:rsidRPr="00CC4BBB">
              <w:rPr>
                <w:vanish/>
                <w:szCs w:val="22"/>
                <w:highlight w:val="yellow"/>
              </w:rPr>
              <w:t>on mold table</w:t>
            </w:r>
          </w:p>
        </w:tc>
      </w:tr>
      <w:tr w:rsidR="00CC4BBB" w:rsidRPr="00CC4BBB" w14:paraId="4A247DF0" w14:textId="77777777" w:rsidTr="00D839B9">
        <w:tc>
          <w:tcPr>
            <w:tcW w:w="3544" w:type="dxa"/>
          </w:tcPr>
          <w:p w14:paraId="182380A9" w14:textId="77777777" w:rsidR="00D839B9" w:rsidRPr="00CC4BBB" w:rsidRDefault="00D839B9" w:rsidP="00D839B9">
            <w:pPr>
              <w:pStyle w:val="MTTableText"/>
            </w:pPr>
            <w:r w:rsidRPr="00CC4BBB">
              <w:t>Expansion of wide side</w:t>
            </w:r>
          </w:p>
        </w:tc>
        <w:tc>
          <w:tcPr>
            <w:tcW w:w="5953" w:type="dxa"/>
          </w:tcPr>
          <w:p w14:paraId="250BA0CC" w14:textId="77777777" w:rsidR="00D839B9" w:rsidRPr="00CC4BBB" w:rsidRDefault="00D839B9" w:rsidP="00D839B9">
            <w:pPr>
              <w:pStyle w:val="MTTableText"/>
            </w:pPr>
            <w:r w:rsidRPr="00CC4BBB">
              <w:t>hydraulic</w:t>
            </w:r>
          </w:p>
        </w:tc>
      </w:tr>
      <w:tr w:rsidR="00CC4BBB" w:rsidRPr="00CC4BBB" w14:paraId="2AC43995" w14:textId="77777777" w:rsidTr="00D839B9">
        <w:tc>
          <w:tcPr>
            <w:tcW w:w="3544" w:type="dxa"/>
          </w:tcPr>
          <w:p w14:paraId="75003321" w14:textId="77777777" w:rsidR="00D839B9" w:rsidRPr="00CC4BBB" w:rsidRDefault="00D839B9" w:rsidP="00D839B9">
            <w:pPr>
              <w:pStyle w:val="MTTableText"/>
            </w:pPr>
            <w:r w:rsidRPr="00CC4BBB">
              <w:t>Type of clamping</w:t>
            </w:r>
          </w:p>
        </w:tc>
        <w:tc>
          <w:tcPr>
            <w:tcW w:w="5953" w:type="dxa"/>
          </w:tcPr>
          <w:p w14:paraId="23B67C1D" w14:textId="77777777" w:rsidR="00D839B9" w:rsidRPr="00CC4BBB" w:rsidRDefault="00D839B9" w:rsidP="00D839B9">
            <w:pPr>
              <w:pStyle w:val="MTTableText"/>
            </w:pPr>
            <w:r w:rsidRPr="00CC4BBB">
              <w:t>with disk springs</w:t>
            </w:r>
          </w:p>
        </w:tc>
      </w:tr>
      <w:tr w:rsidR="00CC4BBB" w:rsidRPr="00CC4BBB" w14:paraId="12C96680" w14:textId="77777777" w:rsidTr="00D839B9">
        <w:tc>
          <w:tcPr>
            <w:tcW w:w="3544" w:type="dxa"/>
          </w:tcPr>
          <w:p w14:paraId="44E1C2D3" w14:textId="77777777" w:rsidR="00D839B9" w:rsidRPr="00CC4BBB" w:rsidRDefault="00D839B9" w:rsidP="00D839B9">
            <w:pPr>
              <w:pStyle w:val="MTTableText"/>
            </w:pPr>
            <w:r w:rsidRPr="00CC4BBB">
              <w:t>Roller cooling</w:t>
            </w:r>
          </w:p>
        </w:tc>
        <w:tc>
          <w:tcPr>
            <w:tcW w:w="5953" w:type="dxa"/>
          </w:tcPr>
          <w:p w14:paraId="23FBED40" w14:textId="77777777" w:rsidR="00D839B9" w:rsidRPr="00CC4BBB" w:rsidRDefault="00D839B9" w:rsidP="00D839B9">
            <w:pPr>
              <w:pStyle w:val="MTTableText"/>
            </w:pPr>
            <w:r w:rsidRPr="00CC4BBB">
              <w:t>external cooling by spray cooling</w:t>
            </w:r>
          </w:p>
        </w:tc>
      </w:tr>
      <w:tr w:rsidR="00CC4BBB" w:rsidRPr="00CC4BBB" w14:paraId="6E5B15BC" w14:textId="77777777" w:rsidTr="00D839B9">
        <w:tc>
          <w:tcPr>
            <w:tcW w:w="3544" w:type="dxa"/>
          </w:tcPr>
          <w:p w14:paraId="536E0375" w14:textId="77777777" w:rsidR="00D839B9" w:rsidRPr="00CC4BBB" w:rsidRDefault="00D839B9" w:rsidP="00D839B9">
            <w:pPr>
              <w:pStyle w:val="MTTableText"/>
            </w:pPr>
            <w:r w:rsidRPr="00CC4BBB">
              <w:t>Lubrication of foot rollers</w:t>
            </w:r>
          </w:p>
        </w:tc>
        <w:tc>
          <w:tcPr>
            <w:tcW w:w="5953" w:type="dxa"/>
          </w:tcPr>
          <w:p w14:paraId="3E8779DE" w14:textId="77777777" w:rsidR="00D839B9" w:rsidRPr="00CC4BBB" w:rsidRDefault="00D839B9" w:rsidP="00D839B9">
            <w:pPr>
              <w:pStyle w:val="MTTableText"/>
            </w:pPr>
            <w:r w:rsidRPr="00CC4BBB">
              <w:t>central lubrication system</w:t>
            </w:r>
          </w:p>
        </w:tc>
      </w:tr>
      <w:tr w:rsidR="00CC4BBB" w:rsidRPr="00CC4BBB" w14:paraId="7426AB1F" w14:textId="77777777" w:rsidTr="00D839B9">
        <w:tc>
          <w:tcPr>
            <w:tcW w:w="3544" w:type="dxa"/>
          </w:tcPr>
          <w:p w14:paraId="375DB034" w14:textId="77777777" w:rsidR="00D839B9" w:rsidRPr="00CC4BBB" w:rsidRDefault="00D839B9" w:rsidP="00D839B9">
            <w:pPr>
              <w:pStyle w:val="MTTableText"/>
            </w:pPr>
            <w:r w:rsidRPr="00CC4BBB">
              <w:t>Material for machine attached piping:</w:t>
            </w:r>
          </w:p>
        </w:tc>
        <w:tc>
          <w:tcPr>
            <w:tcW w:w="5953" w:type="dxa"/>
          </w:tcPr>
          <w:p w14:paraId="203D8BBE" w14:textId="77777777" w:rsidR="00D839B9" w:rsidRPr="00CC4BBB" w:rsidRDefault="00D839B9" w:rsidP="00D839B9">
            <w:pPr>
              <w:pStyle w:val="MTTableText"/>
            </w:pPr>
          </w:p>
        </w:tc>
      </w:tr>
      <w:tr w:rsidR="00CC4BBB" w:rsidRPr="00CC4BBB" w14:paraId="1AEFE3F6" w14:textId="77777777" w:rsidTr="00D839B9">
        <w:tc>
          <w:tcPr>
            <w:tcW w:w="3544" w:type="dxa"/>
          </w:tcPr>
          <w:p w14:paraId="0A7FBFD2" w14:textId="77777777" w:rsidR="00D839B9" w:rsidRPr="00CC4BBB" w:rsidRDefault="00D839B9" w:rsidP="00D839B9">
            <w:pPr>
              <w:pStyle w:val="MTTableIndent"/>
            </w:pPr>
            <w:r w:rsidRPr="00CC4BBB">
              <w:t>Secondary cooling systems</w:t>
            </w:r>
          </w:p>
        </w:tc>
        <w:tc>
          <w:tcPr>
            <w:tcW w:w="5953" w:type="dxa"/>
          </w:tcPr>
          <w:p w14:paraId="61EEA2FE" w14:textId="77777777" w:rsidR="00D839B9" w:rsidRPr="00CC4BBB" w:rsidRDefault="00D839B9" w:rsidP="00D839B9">
            <w:pPr>
              <w:pStyle w:val="MTTableText"/>
            </w:pPr>
            <w:r w:rsidRPr="00CC4BBB">
              <w:t>stainless steel</w:t>
            </w:r>
          </w:p>
        </w:tc>
      </w:tr>
      <w:tr w:rsidR="00CC4BBB" w:rsidRPr="00CC4BBB" w14:paraId="27AADE58" w14:textId="77777777" w:rsidTr="00D839B9">
        <w:tc>
          <w:tcPr>
            <w:tcW w:w="3544" w:type="dxa"/>
          </w:tcPr>
          <w:p w14:paraId="0009073F" w14:textId="77777777" w:rsidR="00D839B9" w:rsidRPr="00CC4BBB" w:rsidRDefault="00D839B9" w:rsidP="00D839B9">
            <w:pPr>
              <w:pStyle w:val="MTTableIndent"/>
            </w:pPr>
            <w:r w:rsidRPr="00CC4BBB">
              <w:t>Hydraulics</w:t>
            </w:r>
          </w:p>
        </w:tc>
        <w:tc>
          <w:tcPr>
            <w:tcW w:w="5953" w:type="dxa"/>
          </w:tcPr>
          <w:p w14:paraId="7567BC2C" w14:textId="77777777" w:rsidR="00D839B9" w:rsidRPr="00CC4BBB" w:rsidRDefault="00D839B9" w:rsidP="00D839B9">
            <w:pPr>
              <w:pStyle w:val="MTTableText"/>
            </w:pPr>
            <w:r w:rsidRPr="00CC4BBB">
              <w:t>stainless steel</w:t>
            </w:r>
          </w:p>
        </w:tc>
      </w:tr>
      <w:tr w:rsidR="00CC4BBB" w:rsidRPr="00CC4BBB" w14:paraId="456E72B7" w14:textId="77777777" w:rsidTr="00D839B9">
        <w:tc>
          <w:tcPr>
            <w:tcW w:w="3544" w:type="dxa"/>
          </w:tcPr>
          <w:p w14:paraId="6120AEE8" w14:textId="77777777" w:rsidR="00D839B9" w:rsidRPr="00CC4BBB" w:rsidRDefault="00D839B9" w:rsidP="00D839B9">
            <w:pPr>
              <w:pStyle w:val="MTTableIndent"/>
            </w:pPr>
            <w:r w:rsidRPr="00CC4BBB">
              <w:t>Lubrication</w:t>
            </w:r>
          </w:p>
        </w:tc>
        <w:tc>
          <w:tcPr>
            <w:tcW w:w="5953" w:type="dxa"/>
          </w:tcPr>
          <w:p w14:paraId="3DE2EB6C" w14:textId="77777777" w:rsidR="00D839B9" w:rsidRPr="00CC4BBB" w:rsidRDefault="00D839B9" w:rsidP="00D839B9">
            <w:pPr>
              <w:pStyle w:val="MTTableText"/>
            </w:pPr>
            <w:r w:rsidRPr="00CC4BBB">
              <w:t>stainless steel / copper / brass</w:t>
            </w:r>
          </w:p>
        </w:tc>
      </w:tr>
      <w:tr w:rsidR="00D839B9" w:rsidRPr="00CC4BBB" w14:paraId="72A198C3" w14:textId="77777777" w:rsidTr="00D839B9">
        <w:tc>
          <w:tcPr>
            <w:tcW w:w="3544" w:type="dxa"/>
          </w:tcPr>
          <w:p w14:paraId="3933A036" w14:textId="77777777" w:rsidR="00D839B9" w:rsidRPr="00CC4BBB" w:rsidRDefault="00D839B9" w:rsidP="00D839B9">
            <w:pPr>
              <w:pStyle w:val="MTTableIndent"/>
            </w:pPr>
            <w:r w:rsidRPr="00CC4BBB">
              <w:t>Instrument air</w:t>
            </w:r>
          </w:p>
        </w:tc>
        <w:tc>
          <w:tcPr>
            <w:tcW w:w="5953" w:type="dxa"/>
          </w:tcPr>
          <w:p w14:paraId="0C960745" w14:textId="77777777" w:rsidR="00D839B9" w:rsidRPr="00CC4BBB" w:rsidRDefault="00D839B9" w:rsidP="00D839B9">
            <w:pPr>
              <w:pStyle w:val="MTTableText"/>
            </w:pPr>
            <w:r w:rsidRPr="00CC4BBB">
              <w:t xml:space="preserve">stainless steel / copper </w:t>
            </w:r>
          </w:p>
        </w:tc>
      </w:tr>
    </w:tbl>
    <w:p w14:paraId="3C6E619C" w14:textId="77777777" w:rsidR="00D839B9" w:rsidRPr="00CC4BBB" w:rsidRDefault="00D839B9" w:rsidP="00D839B9">
      <w:pPr>
        <w:pStyle w:val="MTStandard"/>
      </w:pPr>
    </w:p>
    <w:p w14:paraId="71A35F62" w14:textId="77777777" w:rsidR="00D839B9" w:rsidRPr="00CC4BBB" w:rsidRDefault="00D839B9" w:rsidP="00D839B9">
      <w:pPr>
        <w:pStyle w:val="MTStandard"/>
      </w:pPr>
      <w:r w:rsidRPr="00CC4BBB">
        <w:br w:type="page"/>
      </w:r>
    </w:p>
    <w:p w14:paraId="238F17E8" w14:textId="77777777" w:rsidR="00D839B9" w:rsidRPr="00CC4BBB" w:rsidRDefault="00D839B9" w:rsidP="00D839B9">
      <w:pPr>
        <w:pStyle w:val="MTHeading"/>
      </w:pPr>
      <w:r w:rsidRPr="00CC4BBB">
        <w:lastRenderedPageBreak/>
        <w:t>Functional Description</w:t>
      </w:r>
    </w:p>
    <w:p w14:paraId="4394E8F0" w14:textId="77777777" w:rsidR="00D839B9" w:rsidRPr="00CC4BBB" w:rsidRDefault="00D839B9" w:rsidP="00D839B9">
      <w:pPr>
        <w:pStyle w:val="MTStandard"/>
      </w:pPr>
      <w:r w:rsidRPr="00CC4BBB">
        <w:t>The</w:t>
      </w:r>
      <w:r w:rsidRPr="00CC4BBB">
        <w:rPr>
          <w:rFonts w:cs="Arial"/>
          <w:szCs w:val="22"/>
        </w:rPr>
        <w:t xml:space="preserve"> Smart Mold</w:t>
      </w:r>
      <w:r w:rsidRPr="00CC4BBB">
        <w:t xml:space="preserve"> provides the required strand geometry and primary heat removal during the initial development of the strand shell. Primary cooling water passed along the inside of the copper plates provide the efficient convective heat transfer.</w:t>
      </w:r>
    </w:p>
    <w:p w14:paraId="42B907DE" w14:textId="77777777" w:rsidR="00D839B9" w:rsidRPr="00CC4BBB" w:rsidRDefault="00D839B9" w:rsidP="00D839B9">
      <w:pPr>
        <w:pStyle w:val="MTStandard"/>
      </w:pPr>
      <w:r w:rsidRPr="00CC4BBB">
        <w:t>The</w:t>
      </w:r>
      <w:r w:rsidRPr="00CC4BBB">
        <w:rPr>
          <w:rFonts w:cs="Arial"/>
          <w:szCs w:val="22"/>
        </w:rPr>
        <w:t xml:space="preserve"> DynaWidth</w:t>
      </w:r>
      <w:r w:rsidRPr="00CC4BBB">
        <w:t xml:space="preserve"> adjustment for the various section sizes is made via moving the narrow face assemblies of the</w:t>
      </w:r>
      <w:r w:rsidRPr="00CC4BBB">
        <w:rPr>
          <w:rFonts w:cs="Arial"/>
          <w:szCs w:val="22"/>
        </w:rPr>
        <w:t xml:space="preserve"> Smart Mold</w:t>
      </w:r>
      <w:r w:rsidRPr="00CC4BBB">
        <w:t>.  The narrow face assemblies can be shifted perpendicular to the casting direction by means of an adjusting mechanism.</w:t>
      </w:r>
    </w:p>
    <w:p w14:paraId="4F6FB0D4" w14:textId="77777777" w:rsidR="00D839B9" w:rsidRPr="00CC4BBB" w:rsidRDefault="00D839B9" w:rsidP="00D839B9">
      <w:pPr>
        <w:pStyle w:val="MTStandard"/>
      </w:pPr>
      <w:r w:rsidRPr="00CC4BBB">
        <w:t>The casting thickness is changed by exchanging the narrow face assemblies.</w:t>
      </w:r>
    </w:p>
    <w:p w14:paraId="0ADFA569" w14:textId="77777777" w:rsidR="00D839B9" w:rsidRPr="00CC4BBB" w:rsidRDefault="00D839B9" w:rsidP="00D839B9">
      <w:pPr>
        <w:pStyle w:val="MTHeading"/>
      </w:pPr>
      <w:r w:rsidRPr="00CC4BBB">
        <w:t>Main Components</w:t>
      </w:r>
    </w:p>
    <w:p w14:paraId="40D9724E" w14:textId="77777777" w:rsidR="00D839B9" w:rsidRPr="00CC4BBB" w:rsidRDefault="00D839B9" w:rsidP="00D839B9">
      <w:pPr>
        <w:pStyle w:val="MTBulletIndent"/>
      </w:pPr>
      <w:r w:rsidRPr="00CC4BBB">
        <w:t>Mold frame with water supply, centering and fixing device</w:t>
      </w:r>
    </w:p>
    <w:p w14:paraId="7102E6E9" w14:textId="77777777" w:rsidR="00D839B9" w:rsidRPr="00CC4BBB" w:rsidRDefault="00D839B9" w:rsidP="00D839B9">
      <w:pPr>
        <w:pStyle w:val="MTBulletIndent"/>
      </w:pPr>
      <w:r w:rsidRPr="00CC4BBB">
        <w:t xml:space="preserve">Mold cassettes consisting of copper plates fixed with bolts onto the back-up plates building a unit </w:t>
      </w:r>
    </w:p>
    <w:p w14:paraId="17616AEA" w14:textId="77777777" w:rsidR="00D839B9" w:rsidRPr="00CC4BBB" w:rsidRDefault="00D839B9" w:rsidP="00D839B9">
      <w:pPr>
        <w:pStyle w:val="MTBulletIndent"/>
      </w:pPr>
      <w:r w:rsidRPr="00CC4BBB">
        <w:t>Combined clamping and expanding device</w:t>
      </w:r>
    </w:p>
    <w:p w14:paraId="0F4F46A3" w14:textId="77777777" w:rsidR="00D839B9" w:rsidRPr="00CC4BBB" w:rsidRDefault="00D839B9" w:rsidP="00D839B9">
      <w:pPr>
        <w:pStyle w:val="MTBulletIndent"/>
      </w:pPr>
      <w:r w:rsidRPr="00CC4BBB">
        <w:t>Width adjustment device with position transducers</w:t>
      </w:r>
    </w:p>
    <w:p w14:paraId="6F559475" w14:textId="77777777" w:rsidR="00D839B9" w:rsidRPr="00CC4BBB" w:rsidRDefault="00D839B9" w:rsidP="00D839B9">
      <w:pPr>
        <w:pStyle w:val="MTBulletIndent"/>
      </w:pPr>
      <w:r w:rsidRPr="00CC4BBB">
        <w:t>Foot rollers for wide and narrow side</w:t>
      </w:r>
    </w:p>
    <w:p w14:paraId="412D4404" w14:textId="77777777" w:rsidR="00D839B9" w:rsidRPr="00CC4BBB" w:rsidRDefault="00D839B9" w:rsidP="00D839B9">
      <w:pPr>
        <w:pStyle w:val="MTBulletIndent"/>
      </w:pPr>
      <w:r w:rsidRPr="00CC4BBB">
        <w:t>Component piping for hydraulics, cooling and lubrication</w:t>
      </w:r>
    </w:p>
    <w:p w14:paraId="00971C82" w14:textId="77777777" w:rsidR="00D839B9" w:rsidRPr="00CC4BBB" w:rsidRDefault="00D839B9" w:rsidP="00D839B9">
      <w:pPr>
        <w:pStyle w:val="MTBulletIndent"/>
      </w:pPr>
      <w:r w:rsidRPr="00CC4BBB">
        <w:t>Thermocouples, plugs and component cabling for breakout prediction</w:t>
      </w:r>
    </w:p>
    <w:p w14:paraId="402D4C8B" w14:textId="77777777" w:rsidR="00D839B9" w:rsidRPr="00CC4BBB" w:rsidRDefault="00D839B9" w:rsidP="00D839B9">
      <w:pPr>
        <w:pStyle w:val="MTHeading"/>
      </w:pPr>
      <w:r w:rsidRPr="00CC4BBB">
        <w:t>Main Characteristics</w:t>
      </w:r>
    </w:p>
    <w:p w14:paraId="24DE3582" w14:textId="77777777" w:rsidR="00D839B9" w:rsidRPr="00CC4BBB" w:rsidRDefault="00D839B9" w:rsidP="00D839B9">
      <w:pPr>
        <w:pStyle w:val="MTBulletIndent"/>
      </w:pPr>
      <w:r w:rsidRPr="00CC4BBB">
        <w:t>Automatic centering of mold when it is placed on the mold table</w:t>
      </w:r>
    </w:p>
    <w:p w14:paraId="7BB78654" w14:textId="77777777" w:rsidR="00D839B9" w:rsidRPr="00CC4BBB" w:rsidRDefault="00D839B9" w:rsidP="00D839B9">
      <w:pPr>
        <w:pStyle w:val="MTBulletIndent"/>
      </w:pPr>
      <w:r w:rsidRPr="00CC4BBB">
        <w:t>Automatic cooling water connections for primary and secondary cooling when the mold is placed on the oscillator table</w:t>
      </w:r>
    </w:p>
    <w:p w14:paraId="4AA93701" w14:textId="77777777" w:rsidR="00D839B9" w:rsidRPr="00CC4BBB" w:rsidRDefault="00D839B9" w:rsidP="00D839B9">
      <w:pPr>
        <w:pStyle w:val="MTBulletIndent"/>
      </w:pPr>
      <w:r w:rsidRPr="00CC4BBB">
        <w:t>Independent supply of cooling water quantities for narrow and wide side</w:t>
      </w:r>
    </w:p>
    <w:p w14:paraId="58B0102E" w14:textId="77777777" w:rsidR="00D839B9" w:rsidRPr="00CC4BBB" w:rsidRDefault="00D839B9" w:rsidP="00D839B9">
      <w:pPr>
        <w:pStyle w:val="MTBulletIndent"/>
      </w:pPr>
      <w:r w:rsidRPr="00CC4BBB">
        <w:t>Combined clamping and expansion of mold wide side</w:t>
      </w:r>
    </w:p>
    <w:p w14:paraId="7569A759" w14:textId="77777777" w:rsidR="00D839B9" w:rsidRPr="00CC4BBB" w:rsidRDefault="00D839B9" w:rsidP="00D839B9">
      <w:pPr>
        <w:pStyle w:val="MTBulletIndent"/>
      </w:pPr>
      <w:r w:rsidRPr="00CC4BBB">
        <w:t>Variable gap adjustment for width adjustment or cleaning purposes</w:t>
      </w:r>
    </w:p>
    <w:p w14:paraId="7145FE16" w14:textId="77777777" w:rsidR="00D839B9" w:rsidRPr="00CC4BBB" w:rsidRDefault="00D839B9" w:rsidP="00D839B9">
      <w:pPr>
        <w:pStyle w:val="MTBulletIndent"/>
      </w:pPr>
      <w:r w:rsidRPr="00CC4BBB">
        <w:t>Hydraulic linear drives for width adjustment</w:t>
      </w:r>
    </w:p>
    <w:p w14:paraId="25317C78" w14:textId="77777777" w:rsidR="00D839B9" w:rsidRPr="00CC4BBB" w:rsidRDefault="00D839B9" w:rsidP="00D839B9">
      <w:pPr>
        <w:pStyle w:val="MTBulletIndent"/>
      </w:pPr>
      <w:r w:rsidRPr="00CC4BBB">
        <w:t>The mold is of a modular design to facilitate easy and rapid exchange at the casting machine.</w:t>
      </w:r>
    </w:p>
    <w:p w14:paraId="7680BF6A" w14:textId="77777777" w:rsidR="00D839B9" w:rsidRPr="00CC4BBB" w:rsidRDefault="00D839B9" w:rsidP="00D839B9">
      <w:pPr>
        <w:pStyle w:val="MTBulletIndent"/>
      </w:pPr>
      <w:r w:rsidRPr="00CC4BBB">
        <w:t xml:space="preserve">Uniform temperature distribution by straight copper plates </w:t>
      </w:r>
    </w:p>
    <w:p w14:paraId="443C2BB6" w14:textId="77777777" w:rsidR="00D839B9" w:rsidRPr="00CC4BBB" w:rsidRDefault="00D839B9" w:rsidP="00D839B9">
      <w:pPr>
        <w:pStyle w:val="MTBulletIndent"/>
      </w:pPr>
      <w:r w:rsidRPr="00CC4BBB">
        <w:t>Narrow side foot rollers overload protected and fixedly mounted wide side foot rollers</w:t>
      </w:r>
    </w:p>
    <w:p w14:paraId="5365B5AA" w14:textId="77777777" w:rsidR="00D839B9" w:rsidRPr="00CC4BBB" w:rsidRDefault="00D839B9" w:rsidP="00D839B9">
      <w:pPr>
        <w:pStyle w:val="MTBulletIndent"/>
      </w:pPr>
      <w:r w:rsidRPr="00CC4BBB">
        <w:t>Weight optimized design</w:t>
      </w:r>
    </w:p>
    <w:p w14:paraId="7FF71EB5" w14:textId="77777777" w:rsidR="00D839B9" w:rsidRPr="00CC4BBB" w:rsidRDefault="00D839B9" w:rsidP="00D839B9">
      <w:pPr>
        <w:pStyle w:val="MTHeading"/>
      </w:pPr>
      <w:r w:rsidRPr="00CC4BBB">
        <w:t>Advantages of Design</w:t>
      </w:r>
    </w:p>
    <w:p w14:paraId="466211CB" w14:textId="77777777" w:rsidR="00D839B9" w:rsidRPr="00CC4BBB" w:rsidRDefault="00D839B9" w:rsidP="00D839B9">
      <w:pPr>
        <w:pStyle w:val="MTBulletIndent"/>
      </w:pPr>
      <w:r w:rsidRPr="00CC4BBB">
        <w:t>High operational safety due to uniform growth of strand shell</w:t>
      </w:r>
    </w:p>
    <w:p w14:paraId="3B518551" w14:textId="77777777" w:rsidR="00D839B9" w:rsidRPr="00CC4BBB" w:rsidRDefault="00D839B9" w:rsidP="00D839B9">
      <w:pPr>
        <w:pStyle w:val="MTBulletIndent"/>
      </w:pPr>
      <w:r w:rsidRPr="00CC4BBB">
        <w:t>High precision and long life of width adjustment system</w:t>
      </w:r>
    </w:p>
    <w:p w14:paraId="417455D5" w14:textId="77777777" w:rsidR="00D839B9" w:rsidRPr="00CC4BBB" w:rsidRDefault="00D839B9" w:rsidP="00D839B9">
      <w:pPr>
        <w:pStyle w:val="MTBulletIndent"/>
      </w:pPr>
      <w:r w:rsidRPr="00CC4BBB">
        <w:t>High adjusting speed at maximum casting speed possible, reducing the length of the transition piece for increased yield</w:t>
      </w:r>
    </w:p>
    <w:p w14:paraId="270DAB51" w14:textId="77777777" w:rsidR="00D839B9" w:rsidRPr="00CC4BBB" w:rsidRDefault="00D839B9" w:rsidP="00D839B9">
      <w:pPr>
        <w:pStyle w:val="MTBulletIndent"/>
      </w:pPr>
      <w:r w:rsidRPr="00CC4BBB">
        <w:t>Simple remachining and adjustment of straight copper plates</w:t>
      </w:r>
    </w:p>
    <w:p w14:paraId="5271FB38" w14:textId="77777777" w:rsidR="00D839B9" w:rsidRPr="00CC4BBB" w:rsidRDefault="00D839B9" w:rsidP="00D839B9">
      <w:pPr>
        <w:pStyle w:val="MTBulletIndent"/>
      </w:pPr>
      <w:r w:rsidRPr="00CC4BBB">
        <w:t>Minimization of non-metallic inclusions in the strand by unhindered floating of non-metallic particles</w:t>
      </w:r>
    </w:p>
    <w:p w14:paraId="79BF8768" w14:textId="77777777" w:rsidR="00D839B9" w:rsidRPr="00CC4BBB" w:rsidRDefault="00D839B9" w:rsidP="00D839B9">
      <w:pPr>
        <w:pStyle w:val="MTBulletIndent"/>
      </w:pPr>
      <w:r w:rsidRPr="00CC4BBB">
        <w:t xml:space="preserve">Simple inline adjustment of transition between foot roller and bending zone </w:t>
      </w:r>
    </w:p>
    <w:p w14:paraId="43BA887B" w14:textId="77777777" w:rsidR="00D839B9" w:rsidRPr="00CC4BBB" w:rsidRDefault="00D839B9" w:rsidP="00D839B9">
      <w:pPr>
        <w:pStyle w:val="MTBulletIndent"/>
      </w:pPr>
      <w:r w:rsidRPr="00CC4BBB">
        <w:lastRenderedPageBreak/>
        <w:t>Easy disconnection of foot rollers from mold top after a breakout</w:t>
      </w:r>
    </w:p>
    <w:p w14:paraId="6612BF82" w14:textId="77777777" w:rsidR="00D839B9" w:rsidRPr="00CC4BBB" w:rsidRDefault="00D839B9" w:rsidP="00D839B9">
      <w:pPr>
        <w:pStyle w:val="MTBulletIndent"/>
      </w:pPr>
      <w:r w:rsidRPr="00CC4BBB">
        <w:t>Automatic cooling water connections for primary and secondary cooling when the mold is placed on the oscillator table.</w:t>
      </w:r>
    </w:p>
    <w:p w14:paraId="7849BC7C" w14:textId="77777777" w:rsidR="00D839B9" w:rsidRPr="00CC4BBB" w:rsidRDefault="00D839B9" w:rsidP="00D839B9">
      <w:pPr>
        <w:pStyle w:val="MTBulletIndent"/>
      </w:pPr>
      <w:r w:rsidRPr="00CC4BBB">
        <w:t>No mold storage stand required</w:t>
      </w:r>
    </w:p>
    <w:p w14:paraId="3FD0CE38" w14:textId="77777777" w:rsidR="00D839B9" w:rsidRPr="00CC4BBB" w:rsidRDefault="00D839B9" w:rsidP="00D839B9">
      <w:pPr>
        <w:pStyle w:val="MTBulletIndent"/>
      </w:pPr>
      <w:r w:rsidRPr="00CC4BBB">
        <w:t>Quick change cassette system reducing the turnaround time and number of spares</w:t>
      </w:r>
    </w:p>
    <w:p w14:paraId="488406D8" w14:textId="77777777" w:rsidR="00D839B9" w:rsidRPr="00CC4BBB" w:rsidRDefault="00D839B9" w:rsidP="00D839B9">
      <w:pPr>
        <w:pStyle w:val="MTStandard"/>
      </w:pPr>
    </w:p>
    <w:p w14:paraId="7C33946C" w14:textId="77777777" w:rsidR="00D839B9" w:rsidRPr="00CC4BBB" w:rsidRDefault="00D839B9" w:rsidP="00D839B9">
      <w:pPr>
        <w:pStyle w:val="MTStandard"/>
      </w:pPr>
    </w:p>
    <w:p w14:paraId="61D1F263" w14:textId="77777777" w:rsidR="00D839B9" w:rsidRPr="00CC4BBB" w:rsidRDefault="00D839B9" w:rsidP="00D839B9">
      <w:pPr>
        <w:pStyle w:val="MTHeading"/>
      </w:pPr>
      <w:r w:rsidRPr="00CC4BBB">
        <w:t>Reference Drawing CB.25.1 Smart Mold</w:t>
      </w:r>
    </w:p>
    <w:p w14:paraId="4FEF915B" w14:textId="77777777" w:rsidR="00542B8A" w:rsidRPr="00CC4BBB" w:rsidRDefault="00542B8A" w:rsidP="00D839B9">
      <w:pPr>
        <w:pStyle w:val="MTStandard"/>
        <w:jc w:val="center"/>
        <w:rPr>
          <w:noProof/>
        </w:rPr>
      </w:pPr>
    </w:p>
    <w:p w14:paraId="5E85204D" w14:textId="0CBE656C" w:rsidR="00542B8A" w:rsidRPr="00CC4BBB" w:rsidRDefault="00542B8A" w:rsidP="00D839B9">
      <w:pPr>
        <w:pStyle w:val="MTStandard"/>
        <w:jc w:val="center"/>
        <w:rPr>
          <w:noProof/>
        </w:rPr>
      </w:pPr>
      <w:r w:rsidRPr="00CC4BBB">
        <w:rPr>
          <w:noProof/>
        </w:rPr>
        <w:drawing>
          <wp:inline distT="0" distB="0" distL="0" distR="0" wp14:anchorId="7F459C19" wp14:editId="1E4BC740">
            <wp:extent cx="5743978" cy="3768774"/>
            <wp:effectExtent l="0" t="0" r="9525" b="3175"/>
            <wp:docPr id="1804" name="Picture 1804" descr="A picture containing to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 name="CB.25.1_Smart_Mold.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47644" cy="3771180"/>
                    </a:xfrm>
                    <a:prstGeom prst="rect">
                      <a:avLst/>
                    </a:prstGeom>
                  </pic:spPr>
                </pic:pic>
              </a:graphicData>
            </a:graphic>
          </wp:inline>
        </w:drawing>
      </w:r>
    </w:p>
    <w:p w14:paraId="4E4CA33F" w14:textId="3D4C1EC3" w:rsidR="00D839B9" w:rsidRPr="00CC4BBB" w:rsidRDefault="00D839B9" w:rsidP="00D839B9">
      <w:pPr>
        <w:pStyle w:val="MTStandard"/>
        <w:jc w:val="center"/>
      </w:pPr>
    </w:p>
    <w:p w14:paraId="6D1F7536" w14:textId="77777777" w:rsidR="00D839B9" w:rsidRPr="00CC4BBB" w:rsidRDefault="00D839B9" w:rsidP="00D839B9">
      <w:pPr>
        <w:pStyle w:val="MTStandard"/>
        <w:spacing w:before="180" w:after="180"/>
        <w:jc w:val="center"/>
      </w:pPr>
      <w:r w:rsidRPr="00CC4BBB">
        <w:t>- Typical sketch for reference only –</w:t>
      </w:r>
    </w:p>
    <w:p w14:paraId="6AE083D6" w14:textId="77777777" w:rsidR="00D839B9" w:rsidRPr="00CC4BBB" w:rsidRDefault="00D839B9" w:rsidP="00D839B9">
      <w:pPr>
        <w:pStyle w:val="MTStandard"/>
      </w:pPr>
    </w:p>
    <w:p w14:paraId="422EA63F" w14:textId="77777777" w:rsidR="00D839B9" w:rsidRPr="00CC4BBB" w:rsidRDefault="00D839B9" w:rsidP="00D839B9">
      <w:pPr>
        <w:pStyle w:val="MTStandard"/>
      </w:pPr>
      <w:bookmarkStart w:id="688" w:name="_Toc102895185"/>
      <w:bookmarkStart w:id="689" w:name="_Toc234816068"/>
      <w:bookmarkStart w:id="690" w:name="_Toc240791159"/>
      <w:r w:rsidRPr="00CC4BBB">
        <w:rPr>
          <w:highlight w:val="cyan"/>
        </w:rPr>
        <w:br w:type="page"/>
      </w:r>
    </w:p>
    <w:p w14:paraId="21658EB6" w14:textId="17D096FE" w:rsidR="00D839B9" w:rsidRPr="00CC4BBB" w:rsidRDefault="00D839B9" w:rsidP="00D839B9">
      <w:pPr>
        <w:pStyle w:val="MTHeadingSCS3"/>
      </w:pPr>
      <w:bookmarkStart w:id="691" w:name="_Toc362671936"/>
      <w:bookmarkStart w:id="692" w:name="_Toc362681377"/>
      <w:bookmarkStart w:id="693" w:name="_Toc362856618"/>
      <w:bookmarkStart w:id="694" w:name="_Toc363527150"/>
      <w:bookmarkStart w:id="695" w:name="_Toc382729531"/>
      <w:bookmarkStart w:id="696" w:name="_Toc382810494"/>
      <w:bookmarkStart w:id="697" w:name="_Toc386506887"/>
      <w:bookmarkStart w:id="698" w:name="_Toc396711437"/>
      <w:bookmarkStart w:id="699" w:name="_Toc398980891"/>
      <w:bookmarkStart w:id="700" w:name="_Toc401018200"/>
      <w:bookmarkStart w:id="701" w:name="_Toc421512180"/>
      <w:bookmarkStart w:id="702" w:name="_Toc434663185"/>
      <w:bookmarkStart w:id="703" w:name="_Toc437225018"/>
      <w:bookmarkStart w:id="704" w:name="_Toc440974522"/>
      <w:bookmarkStart w:id="705" w:name="_Toc443211939"/>
      <w:bookmarkStart w:id="706" w:name="_Toc444941628"/>
      <w:bookmarkStart w:id="707" w:name="_Toc445797046"/>
      <w:bookmarkStart w:id="708" w:name="_Toc454011040"/>
      <w:bookmarkStart w:id="709" w:name="_Toc498691547"/>
      <w:bookmarkStart w:id="710" w:name="_Toc505070743"/>
      <w:bookmarkStart w:id="711" w:name="_Toc507832525"/>
      <w:bookmarkStart w:id="712" w:name="_Toc515935449"/>
      <w:bookmarkStart w:id="713" w:name="_Toc531693517"/>
      <w:bookmarkStart w:id="714" w:name="_Toc2131708"/>
      <w:bookmarkStart w:id="715" w:name="_Toc17712357"/>
      <w:bookmarkStart w:id="716" w:name="_Toc102895188"/>
      <w:bookmarkStart w:id="717" w:name="_Toc234816071"/>
      <w:bookmarkStart w:id="718" w:name="_Toc240791162"/>
      <w:bookmarkStart w:id="719" w:name="_Toc51247195"/>
      <w:bookmarkStart w:id="720" w:name="_Toc88576355"/>
      <w:bookmarkStart w:id="721" w:name="_Hlk70605016"/>
      <w:bookmarkEnd w:id="688"/>
      <w:bookmarkEnd w:id="689"/>
      <w:bookmarkEnd w:id="690"/>
      <w:r w:rsidRPr="00CC4BBB">
        <w:lastRenderedPageBreak/>
        <w:t>CB.25.5 Mold subsystem</w:t>
      </w:r>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p>
    <w:p w14:paraId="5020A300" w14:textId="3E7FE40B" w:rsidR="00D839B9" w:rsidRPr="00CC4BBB" w:rsidRDefault="00D839B9" w:rsidP="00D839B9">
      <w:pPr>
        <w:pStyle w:val="MTStandard"/>
      </w:pPr>
      <w:r w:rsidRPr="00CC4BBB">
        <w:t>Please refer to annex 4.2</w:t>
      </w:r>
    </w:p>
    <w:p w14:paraId="4B5C534F" w14:textId="33548708" w:rsidR="00DD373C" w:rsidRPr="00CC4BBB" w:rsidRDefault="00DD373C" w:rsidP="00D839B9">
      <w:pPr>
        <w:pStyle w:val="MTStandard"/>
      </w:pPr>
    </w:p>
    <w:p w14:paraId="28A35194" w14:textId="77777777" w:rsidR="00DD373C" w:rsidRPr="00CC4BBB" w:rsidRDefault="00DD373C" w:rsidP="00D839B9">
      <w:pPr>
        <w:pStyle w:val="MTStandard"/>
      </w:pPr>
    </w:p>
    <w:p w14:paraId="0F1A0A66" w14:textId="61C5EDD7" w:rsidR="00DD373C" w:rsidRPr="00CC4BBB" w:rsidRDefault="00DD373C" w:rsidP="00D839B9">
      <w:pPr>
        <w:pStyle w:val="MTStandard"/>
      </w:pPr>
    </w:p>
    <w:p w14:paraId="277BEE16" w14:textId="77777777" w:rsidR="00D839B9" w:rsidRPr="00CC4BBB" w:rsidRDefault="00D839B9" w:rsidP="00D839B9">
      <w:pPr>
        <w:pStyle w:val="MTHeadingSCS3"/>
      </w:pPr>
      <w:bookmarkStart w:id="722" w:name="_Toc362671938"/>
      <w:bookmarkStart w:id="723" w:name="_Toc362681379"/>
      <w:bookmarkStart w:id="724" w:name="_Toc362856620"/>
      <w:bookmarkStart w:id="725" w:name="_Toc363527152"/>
      <w:bookmarkStart w:id="726" w:name="_Toc382729532"/>
      <w:bookmarkStart w:id="727" w:name="_Toc382810495"/>
      <w:bookmarkStart w:id="728" w:name="_Toc386506888"/>
      <w:bookmarkStart w:id="729" w:name="_Toc396711438"/>
      <w:bookmarkStart w:id="730" w:name="_Toc398980892"/>
      <w:bookmarkStart w:id="731" w:name="_Toc401018201"/>
      <w:bookmarkStart w:id="732" w:name="_Toc421512181"/>
      <w:bookmarkStart w:id="733" w:name="_Toc434663186"/>
      <w:bookmarkStart w:id="734" w:name="_Toc437225019"/>
      <w:bookmarkStart w:id="735" w:name="_Toc440974523"/>
      <w:bookmarkStart w:id="736" w:name="_Toc443211940"/>
      <w:bookmarkStart w:id="737" w:name="_Toc444941629"/>
      <w:bookmarkStart w:id="738" w:name="_Toc445797047"/>
      <w:bookmarkStart w:id="739" w:name="_Toc454011041"/>
      <w:bookmarkStart w:id="740" w:name="_Toc498691548"/>
      <w:bookmarkStart w:id="741" w:name="_Toc505070745"/>
      <w:bookmarkStart w:id="742" w:name="_Toc507832527"/>
      <w:bookmarkStart w:id="743" w:name="_Toc515935451"/>
      <w:bookmarkStart w:id="744" w:name="_Toc531693519"/>
      <w:bookmarkStart w:id="745" w:name="_Toc2131710"/>
      <w:bookmarkStart w:id="746" w:name="_Toc17712358"/>
      <w:bookmarkStart w:id="747" w:name="_Toc102895189"/>
      <w:bookmarkStart w:id="748" w:name="_Toc234816072"/>
      <w:bookmarkStart w:id="749" w:name="_Toc240791163"/>
      <w:bookmarkStart w:id="750" w:name="_Toc51247196"/>
      <w:bookmarkStart w:id="751" w:name="_Toc88576356"/>
      <w:bookmarkEnd w:id="721"/>
      <w:r w:rsidRPr="00CC4BBB">
        <w:t>CB.25.6 Mold cover</w:t>
      </w:r>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p>
    <w:tbl>
      <w:tblPr>
        <w:tblW w:w="0" w:type="auto"/>
        <w:tblInd w:w="108"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ayout w:type="fixed"/>
        <w:tblLook w:val="0000" w:firstRow="0" w:lastRow="0" w:firstColumn="0" w:lastColumn="0" w:noHBand="0" w:noVBand="0"/>
      </w:tblPr>
      <w:tblGrid>
        <w:gridCol w:w="3544"/>
        <w:gridCol w:w="5953"/>
      </w:tblGrid>
      <w:tr w:rsidR="00D839B9" w:rsidRPr="00CC4BBB" w14:paraId="21E95FFD" w14:textId="77777777" w:rsidTr="00D839B9">
        <w:tc>
          <w:tcPr>
            <w:tcW w:w="3544" w:type="dxa"/>
          </w:tcPr>
          <w:p w14:paraId="5869966F" w14:textId="77777777" w:rsidR="00D839B9" w:rsidRPr="00CC4BBB" w:rsidRDefault="00D839B9" w:rsidP="00D839B9">
            <w:pPr>
              <w:pStyle w:val="MTTableText"/>
            </w:pPr>
            <w:r w:rsidRPr="00CC4BBB">
              <w:t>Type of design</w:t>
            </w:r>
          </w:p>
        </w:tc>
        <w:tc>
          <w:tcPr>
            <w:tcW w:w="5953" w:type="dxa"/>
          </w:tcPr>
          <w:p w14:paraId="65BD155C" w14:textId="77777777" w:rsidR="00D839B9" w:rsidRPr="00CC4BBB" w:rsidRDefault="00D839B9" w:rsidP="00D839B9">
            <w:pPr>
              <w:pStyle w:val="MTTableText"/>
            </w:pPr>
            <w:r w:rsidRPr="00CC4BBB">
              <w:t>welded design</w:t>
            </w:r>
          </w:p>
        </w:tc>
      </w:tr>
    </w:tbl>
    <w:p w14:paraId="1114202A" w14:textId="77777777" w:rsidR="00D839B9" w:rsidRPr="00CC4BBB" w:rsidRDefault="00D839B9" w:rsidP="00D839B9">
      <w:pPr>
        <w:pStyle w:val="MTStandard"/>
      </w:pPr>
    </w:p>
    <w:p w14:paraId="4C22A806" w14:textId="77777777" w:rsidR="00D839B9" w:rsidRPr="00CC4BBB" w:rsidRDefault="00D839B9" w:rsidP="00D839B9">
      <w:pPr>
        <w:pStyle w:val="MTHeading"/>
      </w:pPr>
      <w:r w:rsidRPr="00CC4BBB">
        <w:t>Main Components</w:t>
      </w:r>
    </w:p>
    <w:p w14:paraId="6894D3EE" w14:textId="77777777" w:rsidR="00D839B9" w:rsidRPr="00CC4BBB" w:rsidRDefault="00D839B9" w:rsidP="00D839B9">
      <w:pPr>
        <w:pStyle w:val="MTBulletIndent"/>
      </w:pPr>
      <w:r w:rsidRPr="00CC4BBB">
        <w:t>Main cover</w:t>
      </w:r>
    </w:p>
    <w:p w14:paraId="309344ED" w14:textId="77777777" w:rsidR="00D839B9" w:rsidRPr="00CC4BBB" w:rsidRDefault="00D839B9" w:rsidP="00D839B9">
      <w:pPr>
        <w:pStyle w:val="MTBulletIndent"/>
      </w:pPr>
      <w:r w:rsidRPr="00CC4BBB">
        <w:t>Moveable inner cover</w:t>
      </w:r>
    </w:p>
    <w:p w14:paraId="1CC80E6B" w14:textId="77777777" w:rsidR="00D839B9" w:rsidRPr="00CC4BBB" w:rsidRDefault="00D839B9" w:rsidP="00D839B9">
      <w:pPr>
        <w:pStyle w:val="MTStandard"/>
      </w:pPr>
    </w:p>
    <w:p w14:paraId="41DDDBF0" w14:textId="77777777" w:rsidR="00D839B9" w:rsidRPr="00CC4BBB" w:rsidRDefault="00D839B9" w:rsidP="00D839B9">
      <w:pPr>
        <w:pStyle w:val="MTHeading"/>
      </w:pPr>
      <w:r w:rsidRPr="00CC4BBB">
        <w:t>Reference Drawing.25.6.Mold cover</w:t>
      </w:r>
    </w:p>
    <w:p w14:paraId="6588DA2A" w14:textId="77777777" w:rsidR="00542B8A" w:rsidRPr="00CC4BBB" w:rsidRDefault="00542B8A" w:rsidP="00D839B9">
      <w:pPr>
        <w:pStyle w:val="MTStandard"/>
        <w:jc w:val="center"/>
        <w:rPr>
          <w:noProof/>
        </w:rPr>
      </w:pPr>
    </w:p>
    <w:p w14:paraId="28FFBE44" w14:textId="2F75BD03" w:rsidR="00542B8A" w:rsidRPr="00CC4BBB" w:rsidRDefault="00542B8A" w:rsidP="00D839B9">
      <w:pPr>
        <w:pStyle w:val="MTStandard"/>
        <w:jc w:val="center"/>
        <w:rPr>
          <w:noProof/>
        </w:rPr>
      </w:pPr>
      <w:r w:rsidRPr="00CC4BBB">
        <w:rPr>
          <w:noProof/>
        </w:rPr>
        <w:drawing>
          <wp:inline distT="0" distB="0" distL="0" distR="0" wp14:anchorId="52E0F16F" wp14:editId="5BD4B9E7">
            <wp:extent cx="4417454" cy="2521296"/>
            <wp:effectExtent l="0" t="0" r="2540" b="0"/>
            <wp:docPr id="1805" name="Picture 1805"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 name="CB.25.6_Mold_cover.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425487" cy="2525881"/>
                    </a:xfrm>
                    <a:prstGeom prst="rect">
                      <a:avLst/>
                    </a:prstGeom>
                  </pic:spPr>
                </pic:pic>
              </a:graphicData>
            </a:graphic>
          </wp:inline>
        </w:drawing>
      </w:r>
    </w:p>
    <w:p w14:paraId="774B6172" w14:textId="628B5F24" w:rsidR="00D839B9" w:rsidRPr="00CC4BBB" w:rsidRDefault="00D839B9" w:rsidP="00D839B9">
      <w:pPr>
        <w:pStyle w:val="MTStandard"/>
        <w:jc w:val="center"/>
      </w:pPr>
    </w:p>
    <w:p w14:paraId="21E65BC3" w14:textId="77777777" w:rsidR="00D839B9" w:rsidRPr="00CC4BBB" w:rsidRDefault="00D839B9" w:rsidP="00D839B9">
      <w:pPr>
        <w:pStyle w:val="MTStandard"/>
        <w:jc w:val="center"/>
      </w:pPr>
      <w:r w:rsidRPr="00CC4BBB">
        <w:t>- Typical sketch for reference only –</w:t>
      </w:r>
    </w:p>
    <w:p w14:paraId="1D5AF95F" w14:textId="77777777" w:rsidR="00D839B9" w:rsidRPr="00CC4BBB" w:rsidRDefault="00D839B9" w:rsidP="00D839B9">
      <w:pPr>
        <w:pStyle w:val="MTStandard"/>
      </w:pPr>
    </w:p>
    <w:p w14:paraId="461D6776" w14:textId="77777777" w:rsidR="00D839B9" w:rsidRPr="00CC4BBB" w:rsidRDefault="00D839B9" w:rsidP="00D839B9">
      <w:pPr>
        <w:pStyle w:val="MTStandard"/>
      </w:pPr>
      <w:r w:rsidRPr="00CC4BBB">
        <w:br w:type="page"/>
      </w:r>
      <w:bookmarkStart w:id="752" w:name="_Toc362662165"/>
      <w:bookmarkStart w:id="753" w:name="_Toc362671927"/>
      <w:bookmarkStart w:id="754" w:name="_Toc362681368"/>
      <w:bookmarkStart w:id="755" w:name="_Toc362856609"/>
      <w:bookmarkStart w:id="756" w:name="_Toc363527141"/>
      <w:bookmarkStart w:id="757" w:name="_Toc382729522"/>
      <w:bookmarkStart w:id="758" w:name="_Toc382810485"/>
      <w:bookmarkStart w:id="759" w:name="_Toc386506878"/>
      <w:bookmarkStart w:id="760" w:name="_Toc396711428"/>
      <w:bookmarkStart w:id="761" w:name="_Toc398980882"/>
      <w:bookmarkStart w:id="762" w:name="_Toc401018190"/>
      <w:bookmarkStart w:id="763" w:name="_Toc421512170"/>
      <w:bookmarkStart w:id="764" w:name="_Toc434663175"/>
      <w:bookmarkStart w:id="765" w:name="_Toc437225008"/>
      <w:bookmarkStart w:id="766" w:name="_Toc440974512"/>
      <w:bookmarkStart w:id="767" w:name="_Toc443211929"/>
      <w:bookmarkStart w:id="768" w:name="_Toc444941618"/>
      <w:bookmarkStart w:id="769" w:name="_Toc445797036"/>
      <w:bookmarkStart w:id="770" w:name="_Toc454011030"/>
      <w:bookmarkStart w:id="771" w:name="_Toc498691537"/>
      <w:bookmarkStart w:id="772" w:name="_Toc505070735"/>
      <w:bookmarkStart w:id="773" w:name="_Toc507832528"/>
      <w:bookmarkStart w:id="774" w:name="_Toc515935452"/>
      <w:bookmarkStart w:id="775" w:name="_Toc531693520"/>
      <w:bookmarkStart w:id="776" w:name="_Toc2131711"/>
      <w:bookmarkStart w:id="777" w:name="_Toc17712359"/>
      <w:bookmarkStart w:id="778" w:name="_Toc102895190"/>
      <w:bookmarkStart w:id="779" w:name="_Toc234816073"/>
      <w:bookmarkStart w:id="780" w:name="_Toc240791164"/>
      <w:bookmarkStart w:id="781" w:name="_Toc498691549"/>
      <w:bookmarkStart w:id="782" w:name="_Toc505070746"/>
    </w:p>
    <w:p w14:paraId="7116EB50" w14:textId="5CBA8D6E" w:rsidR="00D839B9" w:rsidRPr="00CC4BBB" w:rsidRDefault="00D839B9" w:rsidP="00D839B9">
      <w:pPr>
        <w:pStyle w:val="MTHeadingSCS3"/>
        <w:rPr>
          <w:highlight w:val="yellow"/>
          <w:lang w:val="nb-NO"/>
        </w:rPr>
      </w:pPr>
      <w:bookmarkStart w:id="783" w:name="_Toc88576357"/>
      <w:bookmarkStart w:id="784" w:name="_Toc51247197"/>
      <w:r w:rsidRPr="00CC4BBB">
        <w:rPr>
          <w:lang w:val="nb-NO"/>
        </w:rPr>
        <w:lastRenderedPageBreak/>
        <w:t xml:space="preserve">CB.25.7 Mold </w:t>
      </w:r>
      <w:r w:rsidR="00A8182B" w:rsidRPr="00CC4BBB">
        <w:rPr>
          <w:lang w:val="nb-NO"/>
        </w:rPr>
        <w:t xml:space="preserve">fume </w:t>
      </w:r>
      <w:r w:rsidRPr="00CC4BBB">
        <w:rPr>
          <w:lang w:val="nb-NO"/>
        </w:rPr>
        <w:t>exhaust system</w:t>
      </w:r>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83"/>
      <w:r w:rsidRPr="00CC4BBB">
        <w:rPr>
          <w:lang w:val="nb-NO"/>
        </w:rPr>
        <w:t xml:space="preserve"> </w:t>
      </w:r>
      <w:bookmarkEnd w:id="776"/>
      <w:bookmarkEnd w:id="777"/>
      <w:bookmarkEnd w:id="778"/>
      <w:bookmarkEnd w:id="779"/>
      <w:bookmarkEnd w:id="780"/>
      <w:bookmarkEnd w:id="784"/>
    </w:p>
    <w:p w14:paraId="174E46EA" w14:textId="77777777" w:rsidR="00D839B9" w:rsidRPr="00CC4BBB" w:rsidRDefault="00D839B9" w:rsidP="00D839B9">
      <w:pPr>
        <w:pStyle w:val="MTHeading"/>
      </w:pPr>
      <w:r w:rsidRPr="00CC4BBB">
        <w:t>Technical Data</w:t>
      </w:r>
    </w:p>
    <w:tbl>
      <w:tblPr>
        <w:tblW w:w="0" w:type="auto"/>
        <w:tblInd w:w="108"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ayout w:type="fixed"/>
        <w:tblLook w:val="0000" w:firstRow="0" w:lastRow="0" w:firstColumn="0" w:lastColumn="0" w:noHBand="0" w:noVBand="0"/>
      </w:tblPr>
      <w:tblGrid>
        <w:gridCol w:w="3544"/>
        <w:gridCol w:w="5953"/>
      </w:tblGrid>
      <w:tr w:rsidR="00CC4BBB" w:rsidRPr="00CC4BBB" w14:paraId="6F6DB2EB" w14:textId="77777777" w:rsidTr="00D839B9">
        <w:tc>
          <w:tcPr>
            <w:tcW w:w="3544" w:type="dxa"/>
          </w:tcPr>
          <w:p w14:paraId="31033362" w14:textId="77777777" w:rsidR="00D839B9" w:rsidRPr="00CC4BBB" w:rsidRDefault="00D839B9" w:rsidP="00D839B9">
            <w:pPr>
              <w:pStyle w:val="MTTableText"/>
            </w:pPr>
            <w:r w:rsidRPr="00CC4BBB">
              <w:t xml:space="preserve">No. of fans </w:t>
            </w:r>
          </w:p>
        </w:tc>
        <w:tc>
          <w:tcPr>
            <w:tcW w:w="5953" w:type="dxa"/>
          </w:tcPr>
          <w:p w14:paraId="62D70F2A" w14:textId="77777777" w:rsidR="00D839B9" w:rsidRPr="00CC4BBB" w:rsidRDefault="00D839B9" w:rsidP="00D839B9">
            <w:pPr>
              <w:pStyle w:val="MTTableText"/>
            </w:pPr>
            <w:r w:rsidRPr="00CC4BBB">
              <w:t>1 per strand</w:t>
            </w:r>
          </w:p>
        </w:tc>
      </w:tr>
      <w:tr w:rsidR="00CC4BBB" w:rsidRPr="00CC4BBB" w14:paraId="4777E4AE" w14:textId="77777777" w:rsidTr="00D839B9">
        <w:tc>
          <w:tcPr>
            <w:tcW w:w="3544" w:type="dxa"/>
          </w:tcPr>
          <w:p w14:paraId="5E75DA74" w14:textId="77777777" w:rsidR="00D839B9" w:rsidRPr="00CC4BBB" w:rsidRDefault="00D839B9" w:rsidP="00D839B9">
            <w:pPr>
              <w:pStyle w:val="MTTableText"/>
            </w:pPr>
            <w:r w:rsidRPr="00CC4BBB">
              <w:t>Fan capacity</w:t>
            </w:r>
          </w:p>
        </w:tc>
        <w:tc>
          <w:tcPr>
            <w:tcW w:w="5953" w:type="dxa"/>
          </w:tcPr>
          <w:p w14:paraId="6A4A825C" w14:textId="77777777" w:rsidR="00D839B9" w:rsidRPr="00CC4BBB" w:rsidRDefault="00D839B9" w:rsidP="00D839B9">
            <w:pPr>
              <w:pStyle w:val="MTTableText"/>
            </w:pPr>
            <w:r w:rsidRPr="00CC4BBB">
              <w:t>approx. 8000 m³/h</w:t>
            </w:r>
          </w:p>
        </w:tc>
      </w:tr>
      <w:tr w:rsidR="00CC4BBB" w:rsidRPr="00CC4BBB" w14:paraId="291CE9FC" w14:textId="77777777" w:rsidTr="00D839B9">
        <w:tc>
          <w:tcPr>
            <w:tcW w:w="3544" w:type="dxa"/>
          </w:tcPr>
          <w:p w14:paraId="5D8CB835" w14:textId="77777777" w:rsidR="00D839B9" w:rsidRPr="00CC4BBB" w:rsidRDefault="00D839B9" w:rsidP="00D839B9">
            <w:pPr>
              <w:pStyle w:val="MTTableText"/>
            </w:pPr>
            <w:r w:rsidRPr="00CC4BBB">
              <w:t>Static pressure at fan</w:t>
            </w:r>
          </w:p>
        </w:tc>
        <w:tc>
          <w:tcPr>
            <w:tcW w:w="5953" w:type="dxa"/>
          </w:tcPr>
          <w:p w14:paraId="7A83B0A7" w14:textId="77777777" w:rsidR="00D839B9" w:rsidRPr="00CC4BBB" w:rsidRDefault="00D839B9" w:rsidP="00D839B9">
            <w:pPr>
              <w:pStyle w:val="MTTableText"/>
            </w:pPr>
            <w:r w:rsidRPr="00CC4BBB">
              <w:t>approx. 1500 Pa</w:t>
            </w:r>
          </w:p>
        </w:tc>
      </w:tr>
      <w:tr w:rsidR="00CC4BBB" w:rsidRPr="00CC4BBB" w14:paraId="6969CCF8" w14:textId="77777777" w:rsidTr="00D839B9">
        <w:tc>
          <w:tcPr>
            <w:tcW w:w="3544" w:type="dxa"/>
          </w:tcPr>
          <w:p w14:paraId="55493100" w14:textId="77777777" w:rsidR="00D839B9" w:rsidRPr="00CC4BBB" w:rsidRDefault="00D839B9" w:rsidP="00D839B9">
            <w:pPr>
              <w:pStyle w:val="MTTableText"/>
            </w:pPr>
            <w:r w:rsidRPr="00CC4BBB">
              <w:t>Suction medium</w:t>
            </w:r>
          </w:p>
        </w:tc>
        <w:tc>
          <w:tcPr>
            <w:tcW w:w="5953" w:type="dxa"/>
          </w:tcPr>
          <w:p w14:paraId="73E9BFA3" w14:textId="77777777" w:rsidR="00D839B9" w:rsidRPr="00CC4BBB" w:rsidRDefault="00D839B9" w:rsidP="00D839B9">
            <w:pPr>
              <w:pStyle w:val="MTTableText"/>
            </w:pPr>
            <w:r w:rsidRPr="00CC4BBB">
              <w:t>casting powder contaminated dust / flue gas / air mixture</w:t>
            </w:r>
          </w:p>
        </w:tc>
      </w:tr>
      <w:tr w:rsidR="00CC4BBB" w:rsidRPr="00CC4BBB" w14:paraId="32D2E641" w14:textId="77777777" w:rsidTr="00D839B9">
        <w:tc>
          <w:tcPr>
            <w:tcW w:w="3544" w:type="dxa"/>
          </w:tcPr>
          <w:p w14:paraId="1AE93092" w14:textId="77777777" w:rsidR="00D839B9" w:rsidRPr="00CC4BBB" w:rsidRDefault="00D839B9" w:rsidP="00D839B9">
            <w:pPr>
              <w:pStyle w:val="MTTableText"/>
            </w:pPr>
            <w:r w:rsidRPr="00CC4BBB">
              <w:t>Temperature range of medium</w:t>
            </w:r>
          </w:p>
        </w:tc>
        <w:tc>
          <w:tcPr>
            <w:tcW w:w="5953" w:type="dxa"/>
          </w:tcPr>
          <w:p w14:paraId="7EF908C8" w14:textId="77777777" w:rsidR="00D839B9" w:rsidRPr="00CC4BBB" w:rsidRDefault="00D839B9" w:rsidP="00D839B9">
            <w:pPr>
              <w:pStyle w:val="MTTableText"/>
            </w:pPr>
            <w:r w:rsidRPr="00CC4BBB">
              <w:t>10 to 100°C</w:t>
            </w:r>
          </w:p>
        </w:tc>
      </w:tr>
      <w:tr w:rsidR="00CC4BBB" w:rsidRPr="00CC4BBB" w14:paraId="15087864" w14:textId="77777777" w:rsidTr="00D839B9">
        <w:tc>
          <w:tcPr>
            <w:tcW w:w="3544" w:type="dxa"/>
          </w:tcPr>
          <w:p w14:paraId="5FD8205B" w14:textId="77777777" w:rsidR="00D839B9" w:rsidRPr="00CC4BBB" w:rsidRDefault="00D839B9" w:rsidP="00D839B9">
            <w:pPr>
              <w:pStyle w:val="MTTableText"/>
            </w:pPr>
            <w:r w:rsidRPr="00CC4BBB">
              <w:t>Material:</w:t>
            </w:r>
          </w:p>
        </w:tc>
        <w:tc>
          <w:tcPr>
            <w:tcW w:w="5953" w:type="dxa"/>
          </w:tcPr>
          <w:p w14:paraId="015E2D9C" w14:textId="77777777" w:rsidR="00D839B9" w:rsidRPr="00CC4BBB" w:rsidRDefault="00D839B9" w:rsidP="00D839B9">
            <w:pPr>
              <w:pStyle w:val="MTTableText"/>
            </w:pPr>
          </w:p>
        </w:tc>
      </w:tr>
      <w:tr w:rsidR="00CC4BBB" w:rsidRPr="00CC4BBB" w14:paraId="035F47E9" w14:textId="77777777" w:rsidTr="00D839B9">
        <w:tc>
          <w:tcPr>
            <w:tcW w:w="3544" w:type="dxa"/>
          </w:tcPr>
          <w:p w14:paraId="00FF4915" w14:textId="77777777" w:rsidR="00D839B9" w:rsidRPr="00CC4BBB" w:rsidRDefault="00D839B9" w:rsidP="00D839B9">
            <w:pPr>
              <w:pStyle w:val="MTTableIndent"/>
            </w:pPr>
            <w:r w:rsidRPr="00CC4BBB">
              <w:t>Fan</w:t>
            </w:r>
          </w:p>
        </w:tc>
        <w:tc>
          <w:tcPr>
            <w:tcW w:w="5953" w:type="dxa"/>
          </w:tcPr>
          <w:p w14:paraId="5CA364CF" w14:textId="77777777" w:rsidR="00D839B9" w:rsidRPr="00CC4BBB" w:rsidRDefault="00D839B9" w:rsidP="00D839B9">
            <w:pPr>
              <w:pStyle w:val="MTTableText"/>
            </w:pPr>
            <w:r w:rsidRPr="00CC4BBB">
              <w:t>stainless steel AISI 316L</w:t>
            </w:r>
          </w:p>
        </w:tc>
      </w:tr>
      <w:tr w:rsidR="00D839B9" w:rsidRPr="00CC4BBB" w14:paraId="45E4C98F" w14:textId="77777777" w:rsidTr="00D839B9">
        <w:tc>
          <w:tcPr>
            <w:tcW w:w="3544" w:type="dxa"/>
          </w:tcPr>
          <w:p w14:paraId="79566FC9" w14:textId="77777777" w:rsidR="00D839B9" w:rsidRPr="00CC4BBB" w:rsidRDefault="00D839B9" w:rsidP="00D839B9">
            <w:pPr>
              <w:pStyle w:val="MTTableIndent"/>
            </w:pPr>
            <w:r w:rsidRPr="00CC4BBB">
              <w:t>Ducts</w:t>
            </w:r>
          </w:p>
        </w:tc>
        <w:tc>
          <w:tcPr>
            <w:tcW w:w="5953" w:type="dxa"/>
          </w:tcPr>
          <w:p w14:paraId="040B706D" w14:textId="77777777" w:rsidR="00D839B9" w:rsidRPr="00CC4BBB" w:rsidRDefault="00D839B9" w:rsidP="00D839B9">
            <w:pPr>
              <w:pStyle w:val="MTTableText"/>
            </w:pPr>
            <w:r w:rsidRPr="00CC4BBB">
              <w:rPr>
                <w:vanish/>
              </w:rPr>
              <w:t>1.5mm</w:t>
            </w:r>
            <w:r w:rsidRPr="00CC4BBB">
              <w:t xml:space="preserve"> stainless steel plate </w:t>
            </w:r>
            <w:r w:rsidRPr="00CC4BBB">
              <w:rPr>
                <w:vanish/>
              </w:rPr>
              <w:t>(1.4301)</w:t>
            </w:r>
          </w:p>
        </w:tc>
      </w:tr>
    </w:tbl>
    <w:p w14:paraId="7515431F" w14:textId="77777777" w:rsidR="00D839B9" w:rsidRPr="00CC4BBB" w:rsidRDefault="00D839B9" w:rsidP="00D839B9">
      <w:pPr>
        <w:pStyle w:val="MTStandard"/>
      </w:pPr>
    </w:p>
    <w:p w14:paraId="4BBCE3BD" w14:textId="77777777" w:rsidR="00D839B9" w:rsidRPr="00CC4BBB" w:rsidRDefault="00D839B9" w:rsidP="00D839B9">
      <w:pPr>
        <w:pStyle w:val="MTHeading"/>
      </w:pPr>
      <w:r w:rsidRPr="00CC4BBB">
        <w:t>Functional Description</w:t>
      </w:r>
    </w:p>
    <w:p w14:paraId="28799DA8" w14:textId="77777777" w:rsidR="00D839B9" w:rsidRPr="00CC4BBB" w:rsidRDefault="00D839B9" w:rsidP="00D839B9">
      <w:pPr>
        <w:pStyle w:val="MTStandard"/>
      </w:pPr>
      <w:r w:rsidRPr="00CC4BBB">
        <w:t>The mold exhaust system removes fume and dust occurring in the area of the mold on the casting platform when adding casting powder.</w:t>
      </w:r>
    </w:p>
    <w:p w14:paraId="5CA20142" w14:textId="77777777" w:rsidR="00D839B9" w:rsidRPr="00CC4BBB" w:rsidRDefault="00D839B9" w:rsidP="00D839B9">
      <w:pPr>
        <w:pStyle w:val="MTStandard"/>
      </w:pPr>
      <w:r w:rsidRPr="00CC4BBB">
        <w:t>The accumulated dust is sucked in through a duct (part of tundish car) in the area of the mold wide side and discharged via a piping system into the scale flume inside the cooling chamber.</w:t>
      </w:r>
    </w:p>
    <w:p w14:paraId="4E1728E7" w14:textId="77777777" w:rsidR="00D839B9" w:rsidRPr="00CC4BBB" w:rsidRDefault="00D839B9" w:rsidP="00D839B9">
      <w:pPr>
        <w:pStyle w:val="MTHeading"/>
      </w:pPr>
      <w:r w:rsidRPr="00CC4BBB">
        <w:t>Main Components</w:t>
      </w:r>
    </w:p>
    <w:p w14:paraId="6988FD48" w14:textId="77777777" w:rsidR="00D839B9" w:rsidRPr="00CC4BBB" w:rsidRDefault="00D839B9" w:rsidP="00D839B9">
      <w:pPr>
        <w:pStyle w:val="MTBulletIndent"/>
      </w:pPr>
      <w:r w:rsidRPr="00CC4BBB">
        <w:t>Fan with motor</w:t>
      </w:r>
    </w:p>
    <w:p w14:paraId="4769AB6B" w14:textId="77777777" w:rsidR="00D839B9" w:rsidRPr="00CC4BBB" w:rsidRDefault="00D839B9" w:rsidP="00D839B9">
      <w:pPr>
        <w:pStyle w:val="MTBulletIndent"/>
      </w:pPr>
      <w:r w:rsidRPr="00CC4BBB">
        <w:t>Vibration absorber</w:t>
      </w:r>
    </w:p>
    <w:p w14:paraId="3BE1EFCE" w14:textId="77777777" w:rsidR="00D839B9" w:rsidRPr="00CC4BBB" w:rsidRDefault="00D839B9" w:rsidP="00D839B9">
      <w:pPr>
        <w:pStyle w:val="MTBulletIndent"/>
      </w:pPr>
      <w:r w:rsidRPr="00CC4BBB">
        <w:t>Stainless piping with flexible connections</w:t>
      </w:r>
    </w:p>
    <w:p w14:paraId="65B973B2" w14:textId="77777777" w:rsidR="00D839B9" w:rsidRPr="00CC4BBB" w:rsidRDefault="00D839B9" w:rsidP="00D839B9">
      <w:pPr>
        <w:pStyle w:val="MTHeading"/>
      </w:pPr>
      <w:r w:rsidRPr="00CC4BBB">
        <w:t>Main Characteristics</w:t>
      </w:r>
    </w:p>
    <w:p w14:paraId="169866E8" w14:textId="77777777" w:rsidR="00D839B9" w:rsidRPr="00CC4BBB" w:rsidRDefault="00D839B9" w:rsidP="00D839B9">
      <w:pPr>
        <w:pStyle w:val="MTBulletIndent"/>
      </w:pPr>
      <w:r w:rsidRPr="00CC4BBB">
        <w:t>Suction opening in the area of the mold wide side is part of the tundish car</w:t>
      </w:r>
    </w:p>
    <w:p w14:paraId="6FB093B1" w14:textId="77777777" w:rsidR="00D839B9" w:rsidRPr="00CC4BBB" w:rsidRDefault="00D839B9" w:rsidP="00D839B9">
      <w:pPr>
        <w:pStyle w:val="MTBulletIndent"/>
      </w:pPr>
      <w:r w:rsidRPr="00CC4BBB">
        <w:t>Radial-fan</w:t>
      </w:r>
    </w:p>
    <w:p w14:paraId="641EDD18" w14:textId="77777777" w:rsidR="00D839B9" w:rsidRPr="00CC4BBB" w:rsidRDefault="00D839B9" w:rsidP="00D839B9">
      <w:pPr>
        <w:pStyle w:val="MTHeading"/>
      </w:pPr>
      <w:r w:rsidRPr="00CC4BBB">
        <w:t>Advantages of Design</w:t>
      </w:r>
    </w:p>
    <w:p w14:paraId="0F14BBDC" w14:textId="77777777" w:rsidR="00D839B9" w:rsidRPr="00CC4BBB" w:rsidRDefault="00D839B9" w:rsidP="00D839B9">
      <w:pPr>
        <w:pStyle w:val="MTBulletIndent"/>
      </w:pPr>
      <w:r w:rsidRPr="00CC4BBB">
        <w:t>Dust-reduced environment in the mold area</w:t>
      </w:r>
    </w:p>
    <w:p w14:paraId="2977AE1B" w14:textId="77777777" w:rsidR="00D839B9" w:rsidRPr="00CC4BBB" w:rsidRDefault="00D839B9" w:rsidP="00D839B9">
      <w:pPr>
        <w:pStyle w:val="MTStandard"/>
      </w:pPr>
    </w:p>
    <w:p w14:paraId="6F5F0AB6" w14:textId="77777777" w:rsidR="00D839B9" w:rsidRPr="00CC4BBB" w:rsidRDefault="00D839B9" w:rsidP="00D839B9">
      <w:pPr>
        <w:pStyle w:val="MTStandard"/>
      </w:pPr>
      <w:r w:rsidRPr="00CC4BBB">
        <w:br w:type="page"/>
      </w:r>
      <w:bookmarkStart w:id="785" w:name="_Toc362671935"/>
      <w:bookmarkStart w:id="786" w:name="_Toc362681376"/>
      <w:bookmarkStart w:id="787" w:name="_Toc362856617"/>
      <w:bookmarkStart w:id="788" w:name="_Toc363527149"/>
      <w:bookmarkStart w:id="789" w:name="_Toc382729530"/>
      <w:bookmarkStart w:id="790" w:name="_Toc382810493"/>
      <w:bookmarkStart w:id="791" w:name="_Toc386506886"/>
      <w:bookmarkStart w:id="792" w:name="_Toc396711436"/>
      <w:bookmarkStart w:id="793" w:name="_Toc398980890"/>
      <w:bookmarkStart w:id="794" w:name="_Toc401018198"/>
      <w:bookmarkStart w:id="795" w:name="_Toc421512178"/>
      <w:bookmarkStart w:id="796" w:name="_Toc434663183"/>
      <w:bookmarkStart w:id="797" w:name="_Toc437225016"/>
      <w:bookmarkStart w:id="798" w:name="_Toc440974520"/>
      <w:bookmarkStart w:id="799" w:name="_Toc443211937"/>
      <w:bookmarkStart w:id="800" w:name="_Toc444941626"/>
      <w:bookmarkStart w:id="801" w:name="_Toc445797044"/>
      <w:bookmarkStart w:id="802" w:name="_Toc454011038"/>
      <w:bookmarkStart w:id="803" w:name="_Toc498691550"/>
      <w:bookmarkStart w:id="804" w:name="_Toc505070747"/>
      <w:bookmarkStart w:id="805" w:name="_Toc507832529"/>
      <w:bookmarkStart w:id="806" w:name="_Toc515935453"/>
      <w:bookmarkStart w:id="807" w:name="_Toc531693521"/>
      <w:bookmarkStart w:id="808" w:name="_Toc2131712"/>
      <w:bookmarkStart w:id="809" w:name="_Toc17712360"/>
      <w:bookmarkStart w:id="810" w:name="_Toc102895191"/>
      <w:bookmarkStart w:id="811" w:name="_Toc234816074"/>
      <w:bookmarkStart w:id="812" w:name="_Toc240791165"/>
      <w:bookmarkEnd w:id="781"/>
      <w:bookmarkEnd w:id="782"/>
    </w:p>
    <w:p w14:paraId="2C2ADE35" w14:textId="77777777" w:rsidR="00D839B9" w:rsidRPr="00CC4BBB" w:rsidRDefault="00D839B9" w:rsidP="00D839B9">
      <w:pPr>
        <w:pStyle w:val="MTHeadingSCS3"/>
      </w:pPr>
      <w:bookmarkStart w:id="813" w:name="_Toc51247198"/>
      <w:bookmarkStart w:id="814" w:name="_Toc88576358"/>
      <w:r w:rsidRPr="00CC4BBB">
        <w:lastRenderedPageBreak/>
        <w:t>CB.25.8</w:t>
      </w:r>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r w:rsidRPr="00CC4BBB">
        <w:rPr>
          <w:rFonts w:cs="Arial"/>
          <w:szCs w:val="24"/>
        </w:rPr>
        <w:t xml:space="preserve"> DynaFlex </w:t>
      </w:r>
      <w:bookmarkEnd w:id="811"/>
      <w:bookmarkEnd w:id="812"/>
      <w:r w:rsidRPr="00CC4BBB">
        <w:rPr>
          <w:rFonts w:cs="Arial"/>
          <w:szCs w:val="24"/>
        </w:rPr>
        <w:t>Oscillator</w:t>
      </w:r>
      <w:bookmarkEnd w:id="813"/>
      <w:bookmarkEnd w:id="814"/>
    </w:p>
    <w:p w14:paraId="039B54ED" w14:textId="77777777" w:rsidR="00D839B9" w:rsidRPr="00CC4BBB" w:rsidRDefault="00D839B9" w:rsidP="00D839B9">
      <w:pPr>
        <w:pStyle w:val="MTHeading"/>
      </w:pPr>
      <w:r w:rsidRPr="00CC4BBB">
        <w:t>Technical Data</w:t>
      </w:r>
    </w:p>
    <w:tbl>
      <w:tblPr>
        <w:tblW w:w="9497" w:type="dxa"/>
        <w:tblInd w:w="108"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ayout w:type="fixed"/>
        <w:tblLook w:val="0000" w:firstRow="0" w:lastRow="0" w:firstColumn="0" w:lastColumn="0" w:noHBand="0" w:noVBand="0"/>
      </w:tblPr>
      <w:tblGrid>
        <w:gridCol w:w="3544"/>
        <w:gridCol w:w="5953"/>
      </w:tblGrid>
      <w:tr w:rsidR="00CC4BBB" w:rsidRPr="00CC4BBB" w14:paraId="574364E7" w14:textId="77777777" w:rsidTr="00D839B9">
        <w:tc>
          <w:tcPr>
            <w:tcW w:w="3544" w:type="dxa"/>
          </w:tcPr>
          <w:p w14:paraId="7915A804" w14:textId="77777777" w:rsidR="00D839B9" w:rsidRPr="00CC4BBB" w:rsidRDefault="00D839B9" w:rsidP="00D839B9">
            <w:pPr>
              <w:pStyle w:val="MTTableText"/>
            </w:pPr>
            <w:r w:rsidRPr="00CC4BBB">
              <w:t>Type of design</w:t>
            </w:r>
          </w:p>
        </w:tc>
        <w:tc>
          <w:tcPr>
            <w:tcW w:w="5953" w:type="dxa"/>
          </w:tcPr>
          <w:p w14:paraId="4EDB89D4" w14:textId="77777777" w:rsidR="00D839B9" w:rsidRPr="00CC4BBB" w:rsidRDefault="00D839B9" w:rsidP="00D839B9">
            <w:pPr>
              <w:pStyle w:val="MTTableText"/>
            </w:pPr>
            <w:r w:rsidRPr="00CC4BBB">
              <w:t>hydraulically driven</w:t>
            </w:r>
          </w:p>
        </w:tc>
      </w:tr>
      <w:tr w:rsidR="00CC4BBB" w:rsidRPr="00CC4BBB" w14:paraId="702EA9B7" w14:textId="77777777" w:rsidTr="00D839B9">
        <w:tc>
          <w:tcPr>
            <w:tcW w:w="3544" w:type="dxa"/>
          </w:tcPr>
          <w:p w14:paraId="4F82D86B" w14:textId="77777777" w:rsidR="00D839B9" w:rsidRPr="00CC4BBB" w:rsidRDefault="00D839B9" w:rsidP="00D839B9">
            <w:pPr>
              <w:pStyle w:val="MTTableText"/>
            </w:pPr>
            <w:r w:rsidRPr="00CC4BBB">
              <w:t>Number of units installed</w:t>
            </w:r>
          </w:p>
        </w:tc>
        <w:tc>
          <w:tcPr>
            <w:tcW w:w="5953" w:type="dxa"/>
          </w:tcPr>
          <w:p w14:paraId="69B56D4A" w14:textId="77777777" w:rsidR="00D839B9" w:rsidRPr="00CC4BBB" w:rsidRDefault="00D839B9" w:rsidP="00D839B9">
            <w:pPr>
              <w:pStyle w:val="MTTableText"/>
            </w:pPr>
            <w:r w:rsidRPr="00CC4BBB">
              <w:t>2 per strand (identical design)</w:t>
            </w:r>
          </w:p>
        </w:tc>
      </w:tr>
      <w:tr w:rsidR="00CC4BBB" w:rsidRPr="00CC4BBB" w14:paraId="12761AAB" w14:textId="77777777" w:rsidTr="00D839B9">
        <w:tc>
          <w:tcPr>
            <w:tcW w:w="3544" w:type="dxa"/>
          </w:tcPr>
          <w:p w14:paraId="4931B8A8" w14:textId="77777777" w:rsidR="00D839B9" w:rsidRPr="00CC4BBB" w:rsidRDefault="00D839B9" w:rsidP="00D839B9">
            <w:pPr>
              <w:pStyle w:val="MTTableText"/>
            </w:pPr>
            <w:r w:rsidRPr="00CC4BBB">
              <w:t>Lifting stroke</w:t>
            </w:r>
          </w:p>
        </w:tc>
        <w:tc>
          <w:tcPr>
            <w:tcW w:w="5953" w:type="dxa"/>
          </w:tcPr>
          <w:p w14:paraId="1385E385" w14:textId="77777777" w:rsidR="00D839B9" w:rsidRPr="00CC4BBB" w:rsidRDefault="00D839B9" w:rsidP="00D839B9">
            <w:pPr>
              <w:pStyle w:val="MTTableText"/>
            </w:pPr>
            <w:r w:rsidRPr="00CC4BBB">
              <w:t>0 - 12 mm (± 6 mm)</w:t>
            </w:r>
          </w:p>
        </w:tc>
      </w:tr>
      <w:tr w:rsidR="00CC4BBB" w:rsidRPr="00CC4BBB" w14:paraId="3B9F24A2" w14:textId="77777777" w:rsidTr="00D839B9">
        <w:tc>
          <w:tcPr>
            <w:tcW w:w="3544" w:type="dxa"/>
          </w:tcPr>
          <w:p w14:paraId="57E9D22F" w14:textId="77777777" w:rsidR="00D839B9" w:rsidRPr="00CC4BBB" w:rsidRDefault="00D839B9" w:rsidP="00D839B9">
            <w:pPr>
              <w:pStyle w:val="MTTableText"/>
            </w:pPr>
            <w:r w:rsidRPr="00CC4BBB">
              <w:t>Oscillation frequency range:</w:t>
            </w:r>
          </w:p>
        </w:tc>
        <w:tc>
          <w:tcPr>
            <w:tcW w:w="5953" w:type="dxa"/>
          </w:tcPr>
          <w:p w14:paraId="40313A87" w14:textId="77777777" w:rsidR="00D839B9" w:rsidRPr="00CC4BBB" w:rsidRDefault="00D839B9" w:rsidP="00D839B9">
            <w:pPr>
              <w:pStyle w:val="MTTableText"/>
            </w:pPr>
          </w:p>
        </w:tc>
      </w:tr>
      <w:tr w:rsidR="00CC4BBB" w:rsidRPr="00CC4BBB" w14:paraId="17FE27EF" w14:textId="77777777" w:rsidTr="00D839B9">
        <w:tc>
          <w:tcPr>
            <w:tcW w:w="3544" w:type="dxa"/>
          </w:tcPr>
          <w:p w14:paraId="634D41A7" w14:textId="77777777" w:rsidR="00D839B9" w:rsidRPr="00CC4BBB" w:rsidRDefault="00D839B9" w:rsidP="00D839B9">
            <w:pPr>
              <w:pStyle w:val="MTTableText"/>
            </w:pPr>
            <w:r w:rsidRPr="00CC4BBB">
              <w:t>Design range:</w:t>
            </w:r>
          </w:p>
        </w:tc>
        <w:tc>
          <w:tcPr>
            <w:tcW w:w="5953" w:type="dxa"/>
          </w:tcPr>
          <w:p w14:paraId="25DC859A" w14:textId="77777777" w:rsidR="00D839B9" w:rsidRPr="00CC4BBB" w:rsidRDefault="00D839B9" w:rsidP="00D839B9">
            <w:pPr>
              <w:pStyle w:val="MTTableText"/>
            </w:pPr>
            <w:r w:rsidRPr="00CC4BBB">
              <w:t>(Design window see below)</w:t>
            </w:r>
          </w:p>
        </w:tc>
      </w:tr>
      <w:tr w:rsidR="00CC4BBB" w:rsidRPr="00CC4BBB" w14:paraId="2CF0EFAF" w14:textId="77777777" w:rsidTr="00D839B9">
        <w:tc>
          <w:tcPr>
            <w:tcW w:w="3544" w:type="dxa"/>
          </w:tcPr>
          <w:p w14:paraId="0C4EBE24" w14:textId="77777777" w:rsidR="00D839B9" w:rsidRPr="00CC4BBB" w:rsidRDefault="00D839B9" w:rsidP="00D839B9">
            <w:pPr>
              <w:pStyle w:val="MTTableIndent"/>
            </w:pPr>
            <w:r w:rsidRPr="00CC4BBB">
              <w:t>minimum</w:t>
            </w:r>
          </w:p>
        </w:tc>
        <w:tc>
          <w:tcPr>
            <w:tcW w:w="5953" w:type="dxa"/>
          </w:tcPr>
          <w:p w14:paraId="43E1150A" w14:textId="77777777" w:rsidR="00D839B9" w:rsidRPr="00CC4BBB" w:rsidRDefault="00D839B9" w:rsidP="00D839B9">
            <w:pPr>
              <w:pStyle w:val="MTTableText"/>
            </w:pPr>
            <w:r w:rsidRPr="00CC4BBB">
              <w:t>40 strokes / min</w:t>
            </w:r>
          </w:p>
        </w:tc>
      </w:tr>
      <w:tr w:rsidR="00CC4BBB" w:rsidRPr="00CC4BBB" w14:paraId="3D5E8AC4" w14:textId="77777777" w:rsidTr="00D839B9">
        <w:tc>
          <w:tcPr>
            <w:tcW w:w="3544" w:type="dxa"/>
          </w:tcPr>
          <w:p w14:paraId="3227D841" w14:textId="77777777" w:rsidR="00D839B9" w:rsidRPr="00CC4BBB" w:rsidRDefault="00D839B9" w:rsidP="00D839B9">
            <w:pPr>
              <w:pStyle w:val="MTTableIndent"/>
            </w:pPr>
            <w:r w:rsidRPr="00CC4BBB">
              <w:t>maximum</w:t>
            </w:r>
          </w:p>
        </w:tc>
        <w:tc>
          <w:tcPr>
            <w:tcW w:w="5953" w:type="dxa"/>
          </w:tcPr>
          <w:p w14:paraId="3D9FFA9F" w14:textId="77777777" w:rsidR="00D839B9" w:rsidRPr="00CC4BBB" w:rsidRDefault="00D839B9" w:rsidP="00D839B9">
            <w:pPr>
              <w:pStyle w:val="MTTableText"/>
            </w:pPr>
            <w:r w:rsidRPr="00CC4BBB">
              <w:t>400 strokes / min</w:t>
            </w:r>
          </w:p>
        </w:tc>
      </w:tr>
      <w:tr w:rsidR="00CC4BBB" w:rsidRPr="00CC4BBB" w14:paraId="2C0EB7F9" w14:textId="77777777" w:rsidTr="00D839B9">
        <w:tc>
          <w:tcPr>
            <w:tcW w:w="3544" w:type="dxa"/>
          </w:tcPr>
          <w:p w14:paraId="6EFE5558" w14:textId="77777777" w:rsidR="00D839B9" w:rsidRPr="00CC4BBB" w:rsidRDefault="00D839B9" w:rsidP="00D839B9">
            <w:pPr>
              <w:pStyle w:val="MTTableIndent"/>
              <w:ind w:left="0"/>
            </w:pPr>
            <w:r w:rsidRPr="00CC4BBB">
              <w:t>Max. acceleration</w:t>
            </w:r>
          </w:p>
        </w:tc>
        <w:tc>
          <w:tcPr>
            <w:tcW w:w="5953" w:type="dxa"/>
          </w:tcPr>
          <w:p w14:paraId="2E1D1080" w14:textId="77777777" w:rsidR="00D839B9" w:rsidRPr="00CC4BBB" w:rsidRDefault="00D839B9" w:rsidP="00D839B9">
            <w:pPr>
              <w:pStyle w:val="MTTableText"/>
            </w:pPr>
            <w:r w:rsidRPr="00CC4BBB">
              <w:t>4.9 m/s</w:t>
            </w:r>
            <w:r w:rsidRPr="00CC4BBB">
              <w:rPr>
                <w:vertAlign w:val="superscript"/>
              </w:rPr>
              <w:t>2</w:t>
            </w:r>
          </w:p>
        </w:tc>
      </w:tr>
      <w:tr w:rsidR="00CC4BBB" w:rsidRPr="00CC4BBB" w14:paraId="1E6915B5" w14:textId="77777777" w:rsidTr="00D839B9">
        <w:tc>
          <w:tcPr>
            <w:tcW w:w="3544" w:type="dxa"/>
          </w:tcPr>
          <w:p w14:paraId="4BB48B25" w14:textId="77777777" w:rsidR="00D839B9" w:rsidRPr="00CC4BBB" w:rsidRDefault="00D839B9" w:rsidP="00D839B9">
            <w:pPr>
              <w:pStyle w:val="MTTableText"/>
            </w:pPr>
            <w:r w:rsidRPr="00CC4BBB">
              <w:t>Oscillation curve</w:t>
            </w:r>
          </w:p>
        </w:tc>
        <w:tc>
          <w:tcPr>
            <w:tcW w:w="5953" w:type="dxa"/>
          </w:tcPr>
          <w:p w14:paraId="684AF36A" w14:textId="77777777" w:rsidR="00D839B9" w:rsidRPr="00CC4BBB" w:rsidRDefault="00D839B9" w:rsidP="00D839B9">
            <w:pPr>
              <w:pStyle w:val="MTTableText"/>
            </w:pPr>
            <w:r w:rsidRPr="00CC4BBB">
              <w:t>sinusoidal or non-sinusoidal with non-sinusoidal factor of 0.5 to max. 0.7</w:t>
            </w:r>
          </w:p>
        </w:tc>
      </w:tr>
      <w:tr w:rsidR="00CC4BBB" w:rsidRPr="00CC4BBB" w14:paraId="0F3B9605" w14:textId="77777777" w:rsidTr="00D839B9">
        <w:tc>
          <w:tcPr>
            <w:tcW w:w="3544" w:type="dxa"/>
          </w:tcPr>
          <w:p w14:paraId="40727F52" w14:textId="77777777" w:rsidR="00D839B9" w:rsidRPr="00CC4BBB" w:rsidRDefault="00D839B9" w:rsidP="00D839B9">
            <w:pPr>
              <w:pStyle w:val="MTTableText"/>
            </w:pPr>
            <w:r w:rsidRPr="00CC4BBB">
              <w:t>Type of design of mold guide</w:t>
            </w:r>
          </w:p>
        </w:tc>
        <w:tc>
          <w:tcPr>
            <w:tcW w:w="5953" w:type="dxa"/>
          </w:tcPr>
          <w:p w14:paraId="038B39F8" w14:textId="77777777" w:rsidR="00D839B9" w:rsidRPr="00CC4BBB" w:rsidRDefault="00D839B9" w:rsidP="00D839B9">
            <w:pPr>
              <w:pStyle w:val="MTTableText"/>
            </w:pPr>
            <w:r w:rsidRPr="00CC4BBB">
              <w:t xml:space="preserve">flexible pretensioned leaf springs to guide the mold </w:t>
            </w:r>
          </w:p>
        </w:tc>
      </w:tr>
      <w:tr w:rsidR="00D839B9" w:rsidRPr="00CC4BBB" w14:paraId="6AE591DA" w14:textId="77777777" w:rsidTr="00D839B9">
        <w:tc>
          <w:tcPr>
            <w:tcW w:w="3544" w:type="dxa"/>
          </w:tcPr>
          <w:p w14:paraId="7BF6F6C2" w14:textId="77777777" w:rsidR="00D839B9" w:rsidRPr="00CC4BBB" w:rsidRDefault="00D839B9" w:rsidP="00D839B9">
            <w:pPr>
              <w:pStyle w:val="MTTableText"/>
            </w:pPr>
            <w:r w:rsidRPr="00CC4BBB">
              <w:t>Cooling water connections</w:t>
            </w:r>
          </w:p>
        </w:tc>
        <w:tc>
          <w:tcPr>
            <w:tcW w:w="5953" w:type="dxa"/>
          </w:tcPr>
          <w:p w14:paraId="4C65727A" w14:textId="77777777" w:rsidR="00D839B9" w:rsidRPr="00CC4BBB" w:rsidRDefault="00D839B9" w:rsidP="00D839B9">
            <w:pPr>
              <w:pStyle w:val="MTTableText"/>
            </w:pPr>
            <w:r w:rsidRPr="00CC4BBB">
              <w:t>self joining when oscillator is deposited</w:t>
            </w:r>
          </w:p>
        </w:tc>
      </w:tr>
    </w:tbl>
    <w:p w14:paraId="041948BE" w14:textId="77777777" w:rsidR="00D839B9" w:rsidRPr="00CC4BBB" w:rsidRDefault="00D839B9" w:rsidP="00D839B9">
      <w:pPr>
        <w:pStyle w:val="MTStandard"/>
      </w:pPr>
    </w:p>
    <w:p w14:paraId="59084DE7" w14:textId="304D085C" w:rsidR="00D839B9" w:rsidRPr="00CC4BBB" w:rsidRDefault="00D839B9" w:rsidP="00D839B9">
      <w:pPr>
        <w:pStyle w:val="MTHeading"/>
      </w:pPr>
      <w:r w:rsidRPr="00CC4BBB">
        <w:t>Design window</w:t>
      </w:r>
    </w:p>
    <w:p w14:paraId="16467CCD" w14:textId="77777777" w:rsidR="00542B8A" w:rsidRPr="00CC4BBB" w:rsidRDefault="00542B8A" w:rsidP="00542B8A">
      <w:pPr>
        <w:pStyle w:val="MTStandard"/>
      </w:pPr>
    </w:p>
    <w:p w14:paraId="2EA18F8E" w14:textId="7F704590" w:rsidR="00D839B9" w:rsidRPr="00CC4BBB" w:rsidRDefault="00D839B9" w:rsidP="00D839B9">
      <w:pPr>
        <w:pStyle w:val="MTStandard"/>
      </w:pPr>
      <w:r w:rsidRPr="00CC4BBB">
        <w:rPr>
          <w:noProof/>
          <w:lang w:val="en-US" w:eastAsia="zh-CN"/>
        </w:rPr>
        <w:drawing>
          <wp:inline distT="0" distB="0" distL="0" distR="0" wp14:anchorId="27D9B3BF" wp14:editId="65D1658D">
            <wp:extent cx="6084570" cy="3328670"/>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084570" cy="3328670"/>
                    </a:xfrm>
                    <a:prstGeom prst="rect">
                      <a:avLst/>
                    </a:prstGeom>
                    <a:noFill/>
                  </pic:spPr>
                </pic:pic>
              </a:graphicData>
            </a:graphic>
          </wp:inline>
        </w:drawing>
      </w:r>
    </w:p>
    <w:p w14:paraId="11299795" w14:textId="77777777" w:rsidR="00542B8A" w:rsidRPr="00CC4BBB" w:rsidRDefault="00542B8A" w:rsidP="00D839B9">
      <w:pPr>
        <w:pStyle w:val="MTStandard"/>
      </w:pPr>
    </w:p>
    <w:p w14:paraId="070CFF00" w14:textId="77777777" w:rsidR="00D839B9" w:rsidRPr="00CC4BBB" w:rsidRDefault="00D839B9" w:rsidP="00D839B9">
      <w:pPr>
        <w:pStyle w:val="MTStandard"/>
      </w:pPr>
      <w:r w:rsidRPr="00CC4BBB">
        <w:br w:type="page"/>
      </w:r>
    </w:p>
    <w:p w14:paraId="189F5042" w14:textId="77777777" w:rsidR="00D839B9" w:rsidRPr="00CC4BBB" w:rsidRDefault="00D839B9" w:rsidP="00D839B9">
      <w:pPr>
        <w:pStyle w:val="MTHeading"/>
      </w:pPr>
      <w:r w:rsidRPr="00CC4BBB">
        <w:lastRenderedPageBreak/>
        <w:t>Functional Description</w:t>
      </w:r>
    </w:p>
    <w:p w14:paraId="32D6C2BA" w14:textId="77777777" w:rsidR="00D839B9" w:rsidRPr="00CC4BBB" w:rsidRDefault="00D839B9" w:rsidP="00D839B9">
      <w:pPr>
        <w:pStyle w:val="MTStandard"/>
      </w:pPr>
      <w:r w:rsidRPr="00CC4BBB">
        <w:t xml:space="preserve">The </w:t>
      </w:r>
      <w:r w:rsidRPr="00CC4BBB">
        <w:rPr>
          <w:rFonts w:cs="Arial"/>
          <w:szCs w:val="22"/>
        </w:rPr>
        <w:t>DynaFlex</w:t>
      </w:r>
      <w:r w:rsidRPr="00CC4BBB">
        <w:t xml:space="preserve"> Oscillator provides the necessary movement of the mold to prevent sticking of the stand shell to the copper plates. The hydraulic drive is such that a sinusoidal or non-sinusoidal oscillation pattern can be selected along with on-line stroke and frequency adjustment. </w:t>
      </w:r>
    </w:p>
    <w:p w14:paraId="73F92FBC" w14:textId="77777777" w:rsidR="00D839B9" w:rsidRPr="00CC4BBB" w:rsidRDefault="00D839B9" w:rsidP="00D839B9">
      <w:pPr>
        <w:pStyle w:val="MTHeading"/>
      </w:pPr>
      <w:r w:rsidRPr="00CC4BBB">
        <w:t>Main Components of each oscillator unit</w:t>
      </w:r>
    </w:p>
    <w:p w14:paraId="39A93B27" w14:textId="77777777" w:rsidR="00D839B9" w:rsidRPr="00CC4BBB" w:rsidRDefault="00D839B9" w:rsidP="00D839B9">
      <w:pPr>
        <w:pStyle w:val="MTBulletIndent"/>
      </w:pPr>
      <w:r w:rsidRPr="00CC4BBB">
        <w:t>Oscillator base frame</w:t>
      </w:r>
    </w:p>
    <w:p w14:paraId="2C4F2AC0" w14:textId="77777777" w:rsidR="00D839B9" w:rsidRPr="00CC4BBB" w:rsidRDefault="00D839B9" w:rsidP="00D839B9">
      <w:pPr>
        <w:pStyle w:val="MTBulletIndent"/>
      </w:pPr>
      <w:r w:rsidRPr="00CC4BBB">
        <w:t>Water cooled linear drive for oscillating unit with control valve, synchronization control and control unit</w:t>
      </w:r>
    </w:p>
    <w:p w14:paraId="7427CA95" w14:textId="77777777" w:rsidR="00D839B9" w:rsidRPr="00CC4BBB" w:rsidRDefault="00D839B9" w:rsidP="00D839B9">
      <w:pPr>
        <w:pStyle w:val="MTBulletIndent"/>
      </w:pPr>
      <w:r w:rsidRPr="00CC4BBB">
        <w:t>Mold table with mold support, centering &amp; fixation unit</w:t>
      </w:r>
    </w:p>
    <w:p w14:paraId="7EE92B12" w14:textId="77777777" w:rsidR="00D839B9" w:rsidRPr="00CC4BBB" w:rsidRDefault="00D839B9" w:rsidP="00D839B9">
      <w:pPr>
        <w:pStyle w:val="MTBulletIndent"/>
      </w:pPr>
      <w:r w:rsidRPr="00CC4BBB">
        <w:t>Wear free &amp; prestressed mold guidance system (leaf spring type)</w:t>
      </w:r>
    </w:p>
    <w:p w14:paraId="52264D2C" w14:textId="77777777" w:rsidR="00D839B9" w:rsidRPr="00CC4BBB" w:rsidRDefault="00D839B9" w:rsidP="00D839B9">
      <w:pPr>
        <w:pStyle w:val="MTHeading"/>
      </w:pPr>
      <w:r w:rsidRPr="00CC4BBB">
        <w:t>Main Characteristics</w:t>
      </w:r>
    </w:p>
    <w:p w14:paraId="226B5FBC" w14:textId="77777777" w:rsidR="00D839B9" w:rsidRPr="00CC4BBB" w:rsidRDefault="00D839B9" w:rsidP="00D839B9">
      <w:pPr>
        <w:pStyle w:val="MTBulletIndent"/>
      </w:pPr>
      <w:r w:rsidRPr="00CC4BBB">
        <w:t>Support and guide of mold by means of oscillator base frame, mold tables and mold guides</w:t>
      </w:r>
    </w:p>
    <w:p w14:paraId="0C448578" w14:textId="77777777" w:rsidR="00D839B9" w:rsidRPr="00CC4BBB" w:rsidRDefault="00D839B9" w:rsidP="00D839B9">
      <w:pPr>
        <w:pStyle w:val="MTBulletIndent"/>
      </w:pPr>
      <w:r w:rsidRPr="00CC4BBB">
        <w:t>Self joining water connections for primary and secondary cooling when the mold is placed on the oscillator table</w:t>
      </w:r>
    </w:p>
    <w:p w14:paraId="3BC0FBB9" w14:textId="77777777" w:rsidR="00D839B9" w:rsidRPr="00CC4BBB" w:rsidRDefault="00D839B9" w:rsidP="00D839B9">
      <w:pPr>
        <w:pStyle w:val="MTBulletIndent"/>
      </w:pPr>
      <w:r w:rsidRPr="00CC4BBB">
        <w:t>On-line adjustment of oscillation parameters such as:</w:t>
      </w:r>
    </w:p>
    <w:p w14:paraId="7585CBB5" w14:textId="77777777" w:rsidR="00D839B9" w:rsidRPr="00CC4BBB" w:rsidRDefault="00D839B9" w:rsidP="00D839B9">
      <w:pPr>
        <w:pStyle w:val="MTHyphen"/>
      </w:pPr>
      <w:r w:rsidRPr="00CC4BBB">
        <w:t>Stroke</w:t>
      </w:r>
    </w:p>
    <w:p w14:paraId="28E4E75A" w14:textId="77777777" w:rsidR="00D839B9" w:rsidRPr="00CC4BBB" w:rsidRDefault="00D839B9" w:rsidP="00D839B9">
      <w:pPr>
        <w:pStyle w:val="MTHyphen"/>
      </w:pPr>
      <w:r w:rsidRPr="00CC4BBB">
        <w:t>Frequency</w:t>
      </w:r>
    </w:p>
    <w:p w14:paraId="708C2043" w14:textId="77777777" w:rsidR="00D839B9" w:rsidRPr="00CC4BBB" w:rsidRDefault="00D839B9" w:rsidP="00D839B9">
      <w:pPr>
        <w:pStyle w:val="MTHyphen"/>
      </w:pPr>
      <w:r w:rsidRPr="00CC4BBB">
        <w:t>Wave pattern (sinus / non-sinus)</w:t>
      </w:r>
    </w:p>
    <w:p w14:paraId="4ABEAFDD" w14:textId="77777777" w:rsidR="00D839B9" w:rsidRPr="00CC4BBB" w:rsidRDefault="00D839B9" w:rsidP="00D839B9">
      <w:pPr>
        <w:pStyle w:val="MTBulletIndent"/>
      </w:pPr>
      <w:r w:rsidRPr="00CC4BBB">
        <w:t>Use of proportional valve for oscillation movement</w:t>
      </w:r>
    </w:p>
    <w:p w14:paraId="106D7F24" w14:textId="77777777" w:rsidR="00D839B9" w:rsidRPr="00CC4BBB" w:rsidRDefault="00D839B9" w:rsidP="00D839B9">
      <w:pPr>
        <w:pStyle w:val="MTBulletIndent"/>
      </w:pPr>
      <w:r w:rsidRPr="00CC4BBB">
        <w:t xml:space="preserve">Vertical movement and horizontal guidance by two </w:t>
      </w:r>
      <w:r w:rsidRPr="00CC4BBB">
        <w:rPr>
          <w:rFonts w:cs="Arial"/>
          <w:szCs w:val="22"/>
        </w:rPr>
        <w:t>DynaFlex</w:t>
      </w:r>
      <w:r w:rsidRPr="00CC4BBB">
        <w:t xml:space="preserve"> units of the same design </w:t>
      </w:r>
    </w:p>
    <w:p w14:paraId="53B330FD" w14:textId="77777777" w:rsidR="00D839B9" w:rsidRPr="00CC4BBB" w:rsidRDefault="00D839B9" w:rsidP="00D839B9">
      <w:pPr>
        <w:pStyle w:val="MTBulletIndent"/>
      </w:pPr>
      <w:r w:rsidRPr="00CC4BBB">
        <w:t xml:space="preserve">Weight compensation with helical springs to reduce cylinder forces </w:t>
      </w:r>
    </w:p>
    <w:p w14:paraId="1C6B3A7F" w14:textId="77777777" w:rsidR="00D839B9" w:rsidRPr="00CC4BBB" w:rsidRDefault="00D839B9" w:rsidP="00D839B9">
      <w:pPr>
        <w:pStyle w:val="MTBulletIndent"/>
      </w:pPr>
      <w:r w:rsidRPr="00CC4BBB">
        <w:t>Cylinder directly connected to the mold table, therefore considerable reduced elastic deformation in the system</w:t>
      </w:r>
    </w:p>
    <w:p w14:paraId="6C3628C8" w14:textId="77777777" w:rsidR="00D839B9" w:rsidRPr="00CC4BBB" w:rsidRDefault="00D839B9" w:rsidP="00D839B9">
      <w:pPr>
        <w:pStyle w:val="MTHeading"/>
      </w:pPr>
      <w:r w:rsidRPr="00CC4BBB">
        <w:t>Advantages of Design</w:t>
      </w:r>
    </w:p>
    <w:p w14:paraId="74C77099" w14:textId="77777777" w:rsidR="00D839B9" w:rsidRPr="00CC4BBB" w:rsidRDefault="00D839B9" w:rsidP="00D839B9">
      <w:pPr>
        <w:pStyle w:val="MTBulletIndent"/>
      </w:pPr>
      <w:r w:rsidRPr="00CC4BBB">
        <w:rPr>
          <w:rFonts w:cs="Arial"/>
          <w:szCs w:val="22"/>
        </w:rPr>
        <w:t>Improved product quality due to high guiding accuracy</w:t>
      </w:r>
    </w:p>
    <w:p w14:paraId="223785CF" w14:textId="77777777" w:rsidR="00D839B9" w:rsidRPr="00CC4BBB" w:rsidRDefault="00D839B9" w:rsidP="00D839B9">
      <w:pPr>
        <w:pStyle w:val="MTBulletIndent"/>
      </w:pPr>
      <w:r w:rsidRPr="00CC4BBB">
        <w:t xml:space="preserve">Long life due to wear free leave spring precision guiding system </w:t>
      </w:r>
    </w:p>
    <w:p w14:paraId="47152327" w14:textId="77777777" w:rsidR="00D839B9" w:rsidRPr="00CC4BBB" w:rsidRDefault="00D839B9" w:rsidP="00D839B9">
      <w:pPr>
        <w:pStyle w:val="MTBulletIndent"/>
      </w:pPr>
      <w:r w:rsidRPr="00CC4BBB">
        <w:rPr>
          <w:rFonts w:cs="Arial"/>
          <w:szCs w:val="22"/>
        </w:rPr>
        <w:t xml:space="preserve">Reduced number of operational exchange parts required due to </w:t>
      </w:r>
      <w:r w:rsidRPr="00CC4BBB">
        <w:t>identical design</w:t>
      </w:r>
      <w:r w:rsidRPr="00CC4BBB">
        <w:rPr>
          <w:rFonts w:cs="Arial"/>
          <w:szCs w:val="22"/>
        </w:rPr>
        <w:t xml:space="preserve"> of the oscillation units</w:t>
      </w:r>
    </w:p>
    <w:p w14:paraId="10F2578D" w14:textId="77777777" w:rsidR="00D839B9" w:rsidRPr="00CC4BBB" w:rsidRDefault="00D839B9" w:rsidP="00D839B9">
      <w:pPr>
        <w:pStyle w:val="MTBulletIndent"/>
      </w:pPr>
      <w:r w:rsidRPr="00CC4BBB">
        <w:t>Connected to main hydraulic system, no special hydraulic system required</w:t>
      </w:r>
    </w:p>
    <w:p w14:paraId="3C158188" w14:textId="77777777" w:rsidR="00D839B9" w:rsidRPr="00CC4BBB" w:rsidRDefault="00D839B9" w:rsidP="00D839B9">
      <w:pPr>
        <w:pStyle w:val="MTBulletIndent"/>
      </w:pPr>
      <w:r w:rsidRPr="00CC4BBB">
        <w:t>Minimum space needed thanks to cascaded leaf springs</w:t>
      </w:r>
    </w:p>
    <w:p w14:paraId="201718EC" w14:textId="77777777" w:rsidR="00D839B9" w:rsidRPr="00CC4BBB" w:rsidRDefault="00D839B9" w:rsidP="00D839B9">
      <w:pPr>
        <w:pStyle w:val="MTBulletIndent"/>
      </w:pPr>
      <w:r w:rsidRPr="00CC4BBB">
        <w:t>Short disassembly time for the oscillator</w:t>
      </w:r>
    </w:p>
    <w:p w14:paraId="3123D965" w14:textId="77777777" w:rsidR="00D839B9" w:rsidRPr="00CC4BBB" w:rsidRDefault="00D839B9" w:rsidP="00D839B9">
      <w:pPr>
        <w:pStyle w:val="MTBulletIndent"/>
      </w:pPr>
      <w:r w:rsidRPr="00CC4BBB">
        <w:t>Good accessibility for changing and maintenance work</w:t>
      </w:r>
    </w:p>
    <w:p w14:paraId="4757D25B" w14:textId="77777777" w:rsidR="00D839B9" w:rsidRPr="00CC4BBB" w:rsidRDefault="00D839B9" w:rsidP="00D839B9">
      <w:pPr>
        <w:pStyle w:val="MTStandard"/>
      </w:pPr>
    </w:p>
    <w:p w14:paraId="0F2DBEA9" w14:textId="77777777" w:rsidR="00D839B9" w:rsidRPr="00CC4BBB" w:rsidRDefault="00D839B9" w:rsidP="00D839B9">
      <w:pPr>
        <w:pStyle w:val="MTStandard"/>
      </w:pPr>
      <w:r w:rsidRPr="00CC4BBB">
        <w:br w:type="page"/>
      </w:r>
    </w:p>
    <w:p w14:paraId="68F80573" w14:textId="77777777" w:rsidR="00D839B9" w:rsidRPr="00CC4BBB" w:rsidRDefault="00D839B9" w:rsidP="00D839B9">
      <w:pPr>
        <w:pStyle w:val="MTStandard"/>
      </w:pPr>
    </w:p>
    <w:p w14:paraId="0331403B" w14:textId="77777777" w:rsidR="00D839B9" w:rsidRPr="00CC4BBB" w:rsidRDefault="00D839B9" w:rsidP="00D839B9">
      <w:pPr>
        <w:pStyle w:val="MTStandard"/>
      </w:pPr>
    </w:p>
    <w:p w14:paraId="1379C3B8" w14:textId="77777777" w:rsidR="00D839B9" w:rsidRPr="00CC4BBB" w:rsidRDefault="00D839B9" w:rsidP="00D839B9">
      <w:pPr>
        <w:pStyle w:val="MTHeading"/>
      </w:pPr>
      <w:r w:rsidRPr="00CC4BBB">
        <w:t>Reference Drawing CB.25.8 DynaFlex Oscillator</w:t>
      </w:r>
    </w:p>
    <w:p w14:paraId="5FAEB100" w14:textId="77777777" w:rsidR="00542B8A" w:rsidRPr="00CC4BBB" w:rsidRDefault="00542B8A" w:rsidP="00D839B9">
      <w:pPr>
        <w:pStyle w:val="MTStandard"/>
        <w:jc w:val="center"/>
        <w:rPr>
          <w:noProof/>
        </w:rPr>
      </w:pPr>
    </w:p>
    <w:p w14:paraId="5D7C3C1A" w14:textId="17C6BEBC" w:rsidR="00542B8A" w:rsidRPr="00CC4BBB" w:rsidRDefault="00542B8A" w:rsidP="00D839B9">
      <w:pPr>
        <w:pStyle w:val="MTStandard"/>
        <w:jc w:val="center"/>
        <w:rPr>
          <w:noProof/>
        </w:rPr>
      </w:pPr>
      <w:r w:rsidRPr="00CC4BBB">
        <w:rPr>
          <w:noProof/>
        </w:rPr>
        <w:drawing>
          <wp:inline distT="0" distB="0" distL="0" distR="0" wp14:anchorId="3E8FF296" wp14:editId="513045E5">
            <wp:extent cx="4082603" cy="4209572"/>
            <wp:effectExtent l="0" t="0" r="0" b="635"/>
            <wp:docPr id="1806" name="Picture 1806" descr="A picture containing to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 name="CB.25.8_DynaFlex_Oscillator.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091746" cy="4219000"/>
                    </a:xfrm>
                    <a:prstGeom prst="rect">
                      <a:avLst/>
                    </a:prstGeom>
                  </pic:spPr>
                </pic:pic>
              </a:graphicData>
            </a:graphic>
          </wp:inline>
        </w:drawing>
      </w:r>
    </w:p>
    <w:p w14:paraId="41562ABC" w14:textId="23833CB0" w:rsidR="00D839B9" w:rsidRPr="00CC4BBB" w:rsidRDefault="00D839B9" w:rsidP="00D839B9">
      <w:pPr>
        <w:pStyle w:val="MTStandard"/>
        <w:jc w:val="center"/>
      </w:pPr>
    </w:p>
    <w:p w14:paraId="21B24451" w14:textId="77777777" w:rsidR="00D839B9" w:rsidRPr="00CC4BBB" w:rsidRDefault="00D839B9" w:rsidP="00D839B9">
      <w:pPr>
        <w:pStyle w:val="MTStandard"/>
        <w:jc w:val="center"/>
      </w:pPr>
      <w:r w:rsidRPr="00CC4BBB">
        <w:t>- Typical sketch for reference only –</w:t>
      </w:r>
    </w:p>
    <w:p w14:paraId="4EF39EFB" w14:textId="77777777" w:rsidR="00D839B9" w:rsidRPr="00CC4BBB" w:rsidRDefault="00D839B9" w:rsidP="00D839B9">
      <w:pPr>
        <w:pStyle w:val="MTStandard"/>
      </w:pPr>
    </w:p>
    <w:p w14:paraId="7326EEED" w14:textId="77777777" w:rsidR="00D839B9" w:rsidRPr="00CC4BBB" w:rsidRDefault="00D839B9" w:rsidP="00D839B9">
      <w:pPr>
        <w:pStyle w:val="MTStandard"/>
      </w:pPr>
      <w:bookmarkStart w:id="815" w:name="_Toc505070748"/>
      <w:bookmarkStart w:id="816" w:name="_Toc507832530"/>
      <w:bookmarkStart w:id="817" w:name="_Toc515935454"/>
      <w:bookmarkStart w:id="818" w:name="_Toc531693522"/>
      <w:bookmarkStart w:id="819" w:name="_Toc2131713"/>
      <w:bookmarkStart w:id="820" w:name="_Toc17712361"/>
      <w:bookmarkStart w:id="821" w:name="_Toc102895192"/>
      <w:bookmarkStart w:id="822" w:name="_Toc234816075"/>
      <w:bookmarkStart w:id="823" w:name="_Toc240791166"/>
      <w:r w:rsidRPr="00CC4BBB">
        <w:br w:type="page"/>
      </w:r>
    </w:p>
    <w:p w14:paraId="37A901F2" w14:textId="01E62C61" w:rsidR="00D839B9" w:rsidRPr="00CC4BBB" w:rsidRDefault="00D839B9" w:rsidP="00D839B9">
      <w:pPr>
        <w:pStyle w:val="MTHeadingSCS3"/>
      </w:pPr>
      <w:bookmarkStart w:id="824" w:name="_Toc51247199"/>
      <w:bookmarkStart w:id="825" w:name="_Toc88576359"/>
      <w:r w:rsidRPr="00CC4BBB">
        <w:lastRenderedPageBreak/>
        <w:t xml:space="preserve">CB.25.9 </w:t>
      </w:r>
      <w:bookmarkEnd w:id="815"/>
      <w:bookmarkEnd w:id="816"/>
      <w:bookmarkEnd w:id="817"/>
      <w:bookmarkEnd w:id="818"/>
      <w:bookmarkEnd w:id="819"/>
      <w:bookmarkEnd w:id="820"/>
      <w:bookmarkEnd w:id="821"/>
      <w:bookmarkEnd w:id="822"/>
      <w:bookmarkEnd w:id="823"/>
      <w:r w:rsidRPr="00CC4BBB">
        <w:t>Oscillator support structure</w:t>
      </w:r>
      <w:bookmarkEnd w:id="824"/>
      <w:r w:rsidRPr="00CC4BBB">
        <w:t xml:space="preserve"> with bender support</w:t>
      </w:r>
      <w:bookmarkEnd w:id="825"/>
    </w:p>
    <w:p w14:paraId="69BC6087" w14:textId="77777777" w:rsidR="00D839B9" w:rsidRPr="00CC4BBB" w:rsidRDefault="00D839B9" w:rsidP="00D839B9">
      <w:pPr>
        <w:pStyle w:val="MTHeading"/>
      </w:pPr>
      <w:r w:rsidRPr="00CC4BBB">
        <w:t>Technical Data</w:t>
      </w:r>
    </w:p>
    <w:p w14:paraId="7ACFFD0C" w14:textId="77777777" w:rsidR="00D839B9" w:rsidRPr="00CC4BBB" w:rsidRDefault="00D839B9" w:rsidP="00D839B9">
      <w:pPr>
        <w:pStyle w:val="MTStandard"/>
      </w:pPr>
      <w:r w:rsidRPr="00CC4BBB">
        <w:t>The oscillator units are supported by a foundation frame with bender support. The foundation frame with bender support is bolted to the embedded oscillation anchorage. Water for mold is connected to the foundation frame with bender supports via rubber seals.</w:t>
      </w:r>
    </w:p>
    <w:p w14:paraId="182BA5AE" w14:textId="77777777" w:rsidR="00D839B9" w:rsidRPr="00CC4BBB" w:rsidRDefault="00D839B9" w:rsidP="00D839B9">
      <w:pPr>
        <w:pStyle w:val="MTStandard"/>
      </w:pPr>
      <w:r w:rsidRPr="00CC4BBB">
        <w:t>The primary mold water and metallurgical cooling in the foot roll area are made through automatic connections.</w:t>
      </w:r>
    </w:p>
    <w:p w14:paraId="5D7FC27A" w14:textId="77777777" w:rsidR="00D839B9" w:rsidRPr="00CC4BBB" w:rsidRDefault="00D839B9" w:rsidP="00D839B9">
      <w:pPr>
        <w:pStyle w:val="MTHeading"/>
      </w:pPr>
      <w:r w:rsidRPr="00CC4BBB">
        <w:t>Main Components</w:t>
      </w:r>
    </w:p>
    <w:p w14:paraId="095499FD" w14:textId="77777777" w:rsidR="00D839B9" w:rsidRPr="00CC4BBB" w:rsidRDefault="00D839B9" w:rsidP="00D839B9">
      <w:pPr>
        <w:pStyle w:val="MTBulletIndent"/>
      </w:pPr>
      <w:r w:rsidRPr="00CC4BBB">
        <w:t>Foundation support with centering device</w:t>
      </w:r>
    </w:p>
    <w:p w14:paraId="0DA44652" w14:textId="77777777" w:rsidR="00D839B9" w:rsidRPr="00CC4BBB" w:rsidRDefault="00D839B9" w:rsidP="00D839B9">
      <w:pPr>
        <w:pStyle w:val="MTBulletIndent"/>
      </w:pPr>
      <w:r w:rsidRPr="00CC4BBB">
        <w:t xml:space="preserve">Self joining connection of water for mold </w:t>
      </w:r>
    </w:p>
    <w:p w14:paraId="722A6F3C" w14:textId="77777777" w:rsidR="00D839B9" w:rsidRPr="00CC4BBB" w:rsidRDefault="00D839B9" w:rsidP="00D839B9">
      <w:pPr>
        <w:pStyle w:val="MTStandard"/>
      </w:pPr>
    </w:p>
    <w:p w14:paraId="60FA3A85" w14:textId="77777777" w:rsidR="00D839B9" w:rsidRPr="00CC4BBB" w:rsidRDefault="00D839B9" w:rsidP="00D839B9">
      <w:pPr>
        <w:pStyle w:val="MTHeading"/>
      </w:pPr>
      <w:r w:rsidRPr="00CC4BBB">
        <w:t>Reference Drawing CB.25.9 Oscillator support structure (with bender support)</w:t>
      </w:r>
    </w:p>
    <w:p w14:paraId="143EFA98" w14:textId="77777777" w:rsidR="00542B8A" w:rsidRPr="00CC4BBB" w:rsidRDefault="00542B8A" w:rsidP="00D839B9">
      <w:pPr>
        <w:pStyle w:val="MTStandard"/>
        <w:jc w:val="center"/>
        <w:rPr>
          <w:noProof/>
        </w:rPr>
      </w:pPr>
    </w:p>
    <w:p w14:paraId="5C5E520E" w14:textId="4490E9EE" w:rsidR="00542B8A" w:rsidRPr="00CC4BBB" w:rsidRDefault="00542B8A" w:rsidP="00D839B9">
      <w:pPr>
        <w:pStyle w:val="MTStandard"/>
        <w:jc w:val="center"/>
        <w:rPr>
          <w:noProof/>
        </w:rPr>
      </w:pPr>
      <w:r w:rsidRPr="00CC4BBB">
        <w:rPr>
          <w:noProof/>
        </w:rPr>
        <w:drawing>
          <wp:inline distT="0" distB="0" distL="0" distR="0" wp14:anchorId="066B2C4D" wp14:editId="7CD5EA48">
            <wp:extent cx="5460642" cy="3313884"/>
            <wp:effectExtent l="0" t="0" r="6985" b="1270"/>
            <wp:docPr id="1807" name="Picture 1807"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 name="CB.25.9_Oscillator_support_structure.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63989" cy="3315915"/>
                    </a:xfrm>
                    <a:prstGeom prst="rect">
                      <a:avLst/>
                    </a:prstGeom>
                  </pic:spPr>
                </pic:pic>
              </a:graphicData>
            </a:graphic>
          </wp:inline>
        </w:drawing>
      </w:r>
    </w:p>
    <w:p w14:paraId="7AA3E58B" w14:textId="2BAEE2EC" w:rsidR="00D839B9" w:rsidRPr="00CC4BBB" w:rsidRDefault="00D839B9" w:rsidP="00D839B9">
      <w:pPr>
        <w:pStyle w:val="MTStandard"/>
        <w:jc w:val="center"/>
      </w:pPr>
    </w:p>
    <w:p w14:paraId="7CA9EE8B" w14:textId="77777777" w:rsidR="00D839B9" w:rsidRPr="00CC4BBB" w:rsidRDefault="00D839B9" w:rsidP="00D839B9">
      <w:pPr>
        <w:pStyle w:val="MTStandard"/>
        <w:spacing w:before="180" w:after="180"/>
        <w:jc w:val="center"/>
      </w:pPr>
      <w:r w:rsidRPr="00CC4BBB">
        <w:t>- Typical sketch for reference only –</w:t>
      </w:r>
    </w:p>
    <w:p w14:paraId="1E313DD0" w14:textId="77777777" w:rsidR="00D839B9" w:rsidRPr="00CC4BBB" w:rsidRDefault="00D839B9" w:rsidP="00D839B9">
      <w:pPr>
        <w:pStyle w:val="MTStandard"/>
      </w:pPr>
    </w:p>
    <w:p w14:paraId="621D1D04" w14:textId="77777777" w:rsidR="00D839B9" w:rsidRPr="00CC4BBB" w:rsidRDefault="00D839B9" w:rsidP="00D839B9">
      <w:pPr>
        <w:pStyle w:val="MTStandard"/>
      </w:pPr>
      <w:bookmarkStart w:id="826" w:name="_Toc401018199"/>
      <w:bookmarkStart w:id="827" w:name="_Toc421512179"/>
      <w:bookmarkStart w:id="828" w:name="_Toc434663184"/>
      <w:bookmarkStart w:id="829" w:name="_Toc437225017"/>
      <w:bookmarkStart w:id="830" w:name="_Toc440974521"/>
      <w:bookmarkStart w:id="831" w:name="_Toc443211938"/>
      <w:bookmarkStart w:id="832" w:name="_Toc444941627"/>
      <w:bookmarkStart w:id="833" w:name="_Toc445797045"/>
      <w:bookmarkStart w:id="834" w:name="_Toc454011039"/>
      <w:r w:rsidRPr="00CC4BBB">
        <w:br w:type="page"/>
      </w:r>
      <w:bookmarkStart w:id="835" w:name="_Toc346781525"/>
      <w:bookmarkEnd w:id="826"/>
      <w:bookmarkEnd w:id="827"/>
      <w:bookmarkEnd w:id="828"/>
      <w:bookmarkEnd w:id="829"/>
      <w:bookmarkEnd w:id="830"/>
      <w:bookmarkEnd w:id="831"/>
      <w:bookmarkEnd w:id="832"/>
      <w:bookmarkEnd w:id="833"/>
      <w:bookmarkEnd w:id="834"/>
    </w:p>
    <w:p w14:paraId="11EF1519" w14:textId="47F802FC" w:rsidR="00D839B9" w:rsidRPr="00CC4BBB" w:rsidRDefault="00D839B9" w:rsidP="00D839B9">
      <w:pPr>
        <w:pStyle w:val="MTHeadingSCS2"/>
      </w:pPr>
      <w:bookmarkStart w:id="836" w:name="_Toc51247200"/>
      <w:bookmarkStart w:id="837" w:name="_Toc88576360"/>
      <w:r w:rsidRPr="00CC4BBB">
        <w:lastRenderedPageBreak/>
        <w:t>CB.26 Strand guide</w:t>
      </w:r>
      <w:bookmarkEnd w:id="835"/>
      <w:bookmarkEnd w:id="836"/>
      <w:bookmarkEnd w:id="837"/>
    </w:p>
    <w:p w14:paraId="1C09101D" w14:textId="77777777" w:rsidR="00D839B9" w:rsidRPr="00CC4BBB" w:rsidRDefault="00D839B9" w:rsidP="00D839B9">
      <w:pPr>
        <w:pStyle w:val="MTHeadingSCS3"/>
        <w:rPr>
          <w:rFonts w:cs="Arial"/>
          <w:szCs w:val="24"/>
        </w:rPr>
      </w:pPr>
      <w:bookmarkStart w:id="838" w:name="_Toc362681381"/>
      <w:bookmarkStart w:id="839" w:name="_Toc362856622"/>
      <w:bookmarkStart w:id="840" w:name="_Toc363527154"/>
      <w:bookmarkStart w:id="841" w:name="_Toc382729534"/>
      <w:bookmarkStart w:id="842" w:name="_Toc382810497"/>
      <w:bookmarkStart w:id="843" w:name="_Toc386506890"/>
      <w:bookmarkStart w:id="844" w:name="_Toc396711440"/>
      <w:bookmarkStart w:id="845" w:name="_Toc398980894"/>
      <w:bookmarkStart w:id="846" w:name="_Toc401018203"/>
      <w:bookmarkStart w:id="847" w:name="_Toc421512183"/>
      <w:bookmarkStart w:id="848" w:name="_Toc434663188"/>
      <w:bookmarkStart w:id="849" w:name="_Toc437225022"/>
      <w:bookmarkStart w:id="850" w:name="_Toc440974526"/>
      <w:bookmarkStart w:id="851" w:name="_Toc443211942"/>
      <w:bookmarkStart w:id="852" w:name="_Toc444941631"/>
      <w:bookmarkStart w:id="853" w:name="_Toc445797049"/>
      <w:bookmarkStart w:id="854" w:name="_Toc454011043"/>
      <w:bookmarkStart w:id="855" w:name="_Toc498691552"/>
      <w:bookmarkStart w:id="856" w:name="_Toc505070750"/>
      <w:bookmarkStart w:id="857" w:name="_Toc507832532"/>
      <w:bookmarkStart w:id="858" w:name="_Toc515935456"/>
      <w:bookmarkStart w:id="859" w:name="_Toc531693524"/>
      <w:bookmarkStart w:id="860" w:name="_Toc2131715"/>
      <w:bookmarkStart w:id="861" w:name="_Toc17712363"/>
      <w:bookmarkStart w:id="862" w:name="_Toc102895194"/>
      <w:bookmarkStart w:id="863" w:name="_Toc234816077"/>
      <w:bookmarkStart w:id="864" w:name="_Toc240791168"/>
      <w:bookmarkStart w:id="865" w:name="_Toc346781526"/>
      <w:bookmarkStart w:id="866" w:name="_Toc51247201"/>
      <w:bookmarkStart w:id="867" w:name="_Toc88576361"/>
      <w:r w:rsidRPr="00CC4BBB">
        <w:t xml:space="preserve">CB.26.1A </w:t>
      </w:r>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r w:rsidRPr="00CC4BBB">
        <w:rPr>
          <w:rFonts w:cs="Arial"/>
          <w:szCs w:val="24"/>
        </w:rPr>
        <w:t>Bender</w:t>
      </w:r>
      <w:bookmarkEnd w:id="863"/>
      <w:bookmarkEnd w:id="864"/>
      <w:bookmarkEnd w:id="865"/>
      <w:bookmarkEnd w:id="866"/>
      <w:bookmarkEnd w:id="867"/>
    </w:p>
    <w:p w14:paraId="1E6F742F" w14:textId="77777777" w:rsidR="00D839B9" w:rsidRPr="00CC4BBB" w:rsidRDefault="00D839B9" w:rsidP="00D839B9">
      <w:pPr>
        <w:pStyle w:val="MTHeading"/>
      </w:pPr>
      <w:bookmarkStart w:id="868" w:name="OLE_LINK2"/>
      <w:r w:rsidRPr="00CC4BBB">
        <w:t>Technical Data</w:t>
      </w:r>
    </w:p>
    <w:tbl>
      <w:tblPr>
        <w:tblW w:w="9747"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ayout w:type="fixed"/>
        <w:tblLook w:val="01E0" w:firstRow="1" w:lastRow="1" w:firstColumn="1" w:lastColumn="1" w:noHBand="0" w:noVBand="0"/>
      </w:tblPr>
      <w:tblGrid>
        <w:gridCol w:w="4361"/>
        <w:gridCol w:w="5386"/>
      </w:tblGrid>
      <w:tr w:rsidR="00CC4BBB" w:rsidRPr="00CC4BBB" w14:paraId="13F20EB3" w14:textId="77777777" w:rsidTr="00D839B9">
        <w:trPr>
          <w:trHeight w:val="285"/>
        </w:trPr>
        <w:tc>
          <w:tcPr>
            <w:tcW w:w="4361" w:type="dxa"/>
            <w:noWrap/>
          </w:tcPr>
          <w:p w14:paraId="34C8EC11" w14:textId="77777777" w:rsidR="00D839B9" w:rsidRPr="00CC4BBB" w:rsidRDefault="00D839B9" w:rsidP="00D839B9">
            <w:pPr>
              <w:pStyle w:val="MTTableText"/>
            </w:pPr>
            <w:r w:rsidRPr="00CC4BBB">
              <w:t>Bending method</w:t>
            </w:r>
          </w:p>
        </w:tc>
        <w:tc>
          <w:tcPr>
            <w:tcW w:w="5386" w:type="dxa"/>
          </w:tcPr>
          <w:p w14:paraId="1B151C79" w14:textId="77777777" w:rsidR="00D839B9" w:rsidRPr="00CC4BBB" w:rsidRDefault="00D839B9" w:rsidP="00D839B9">
            <w:pPr>
              <w:pStyle w:val="MTTableText"/>
            </w:pPr>
            <w:r w:rsidRPr="00CC4BBB">
              <w:t>according to PT’s continuous bending curve</w:t>
            </w:r>
          </w:p>
        </w:tc>
      </w:tr>
      <w:bookmarkEnd w:id="868"/>
      <w:tr w:rsidR="00CC4BBB" w:rsidRPr="00CC4BBB" w14:paraId="41205006" w14:textId="77777777" w:rsidTr="00D839B9">
        <w:trPr>
          <w:trHeight w:val="285"/>
        </w:trPr>
        <w:tc>
          <w:tcPr>
            <w:tcW w:w="4361" w:type="dxa"/>
            <w:noWrap/>
          </w:tcPr>
          <w:p w14:paraId="2A100BA2" w14:textId="4AE453ED" w:rsidR="00D839B9" w:rsidRPr="00CC4BBB" w:rsidRDefault="00765EA3" w:rsidP="004F58C2">
            <w:pPr>
              <w:pStyle w:val="MTTableText"/>
            </w:pPr>
            <w:r w:rsidRPr="00CC4BBB">
              <w:t>No. of rollers per unit</w:t>
            </w:r>
          </w:p>
        </w:tc>
        <w:tc>
          <w:tcPr>
            <w:tcW w:w="5386" w:type="dxa"/>
          </w:tcPr>
          <w:p w14:paraId="73453572" w14:textId="2F0B3ED6" w:rsidR="00D839B9" w:rsidRPr="00CC4BBB" w:rsidRDefault="00D839B9" w:rsidP="00765EA3">
            <w:pPr>
              <w:pStyle w:val="MTTableHeader"/>
              <w:rPr>
                <w:b w:val="0"/>
              </w:rPr>
            </w:pPr>
          </w:p>
        </w:tc>
      </w:tr>
      <w:tr w:rsidR="00CC4BBB" w:rsidRPr="00CC4BBB" w14:paraId="0E6C0372" w14:textId="77777777" w:rsidTr="00D839B9">
        <w:trPr>
          <w:trHeight w:val="285"/>
        </w:trPr>
        <w:tc>
          <w:tcPr>
            <w:tcW w:w="4361" w:type="dxa"/>
            <w:noWrap/>
          </w:tcPr>
          <w:p w14:paraId="11F370C2" w14:textId="0F5CAFF5" w:rsidR="004F58C2" w:rsidRPr="00CC4BBB" w:rsidRDefault="004F58C2" w:rsidP="004F58C2">
            <w:pPr>
              <w:pStyle w:val="MTTableIndent"/>
            </w:pPr>
            <w:r w:rsidRPr="00CC4BBB">
              <w:t>inner bow</w:t>
            </w:r>
          </w:p>
        </w:tc>
        <w:tc>
          <w:tcPr>
            <w:tcW w:w="5386" w:type="dxa"/>
          </w:tcPr>
          <w:p w14:paraId="433975E1" w14:textId="09641130" w:rsidR="004F58C2" w:rsidRPr="00CC4BBB" w:rsidRDefault="007B5DFB" w:rsidP="00D839B9">
            <w:pPr>
              <w:pStyle w:val="MTTableHeader"/>
              <w:rPr>
                <w:b w:val="0"/>
              </w:rPr>
            </w:pPr>
            <w:r w:rsidRPr="00CC4BBB">
              <w:rPr>
                <w:b w:val="0"/>
              </w:rPr>
              <w:t>16</w:t>
            </w:r>
          </w:p>
        </w:tc>
      </w:tr>
      <w:tr w:rsidR="00CC4BBB" w:rsidRPr="00CC4BBB" w14:paraId="3B8FBE0D" w14:textId="77777777" w:rsidTr="00D839B9">
        <w:trPr>
          <w:trHeight w:val="285"/>
        </w:trPr>
        <w:tc>
          <w:tcPr>
            <w:tcW w:w="4361" w:type="dxa"/>
            <w:noWrap/>
          </w:tcPr>
          <w:p w14:paraId="6AE27890" w14:textId="0A38991D" w:rsidR="004F58C2" w:rsidRPr="00CC4BBB" w:rsidRDefault="004F58C2" w:rsidP="004F58C2">
            <w:pPr>
              <w:pStyle w:val="MTTableIndent"/>
            </w:pPr>
            <w:r w:rsidRPr="00CC4BBB">
              <w:t>outer bow</w:t>
            </w:r>
          </w:p>
        </w:tc>
        <w:tc>
          <w:tcPr>
            <w:tcW w:w="5386" w:type="dxa"/>
          </w:tcPr>
          <w:p w14:paraId="0D381524" w14:textId="1752334B" w:rsidR="004F58C2" w:rsidRPr="00CC4BBB" w:rsidRDefault="004F58C2" w:rsidP="00D839B9">
            <w:pPr>
              <w:pStyle w:val="MTTableHeader"/>
              <w:rPr>
                <w:b w:val="0"/>
              </w:rPr>
            </w:pPr>
            <w:r w:rsidRPr="00CC4BBB">
              <w:rPr>
                <w:b w:val="0"/>
              </w:rPr>
              <w:t>1</w:t>
            </w:r>
            <w:r w:rsidR="001053A9" w:rsidRPr="00CC4BBB">
              <w:rPr>
                <w:b w:val="0"/>
              </w:rPr>
              <w:t>6</w:t>
            </w:r>
          </w:p>
        </w:tc>
      </w:tr>
      <w:tr w:rsidR="00CC4BBB" w:rsidRPr="00CC4BBB" w14:paraId="4EBCCD56" w14:textId="77777777" w:rsidTr="00D839B9">
        <w:trPr>
          <w:trHeight w:val="285"/>
        </w:trPr>
        <w:tc>
          <w:tcPr>
            <w:tcW w:w="4361" w:type="dxa"/>
            <w:noWrap/>
          </w:tcPr>
          <w:p w14:paraId="213CD83A" w14:textId="48EF300D" w:rsidR="004F58C2" w:rsidRPr="00CC4BBB" w:rsidRDefault="004F58C2" w:rsidP="00765EA3">
            <w:pPr>
              <w:pStyle w:val="MTTableText"/>
            </w:pPr>
            <w:r w:rsidRPr="00CC4BBB">
              <w:t>Roller diameter (mm)</w:t>
            </w:r>
          </w:p>
        </w:tc>
        <w:tc>
          <w:tcPr>
            <w:tcW w:w="5386" w:type="dxa"/>
          </w:tcPr>
          <w:p w14:paraId="363FF593" w14:textId="6B9D08F7" w:rsidR="004F58C2" w:rsidRPr="00CC4BBB" w:rsidRDefault="00DF57CC" w:rsidP="00D839B9">
            <w:pPr>
              <w:pStyle w:val="MTTableHeader"/>
              <w:rPr>
                <w:b w:val="0"/>
              </w:rPr>
            </w:pPr>
            <w:r w:rsidRPr="00CC4BBB">
              <w:rPr>
                <w:b w:val="0"/>
              </w:rPr>
              <w:t xml:space="preserve">150 </w:t>
            </w:r>
            <w:r w:rsidR="00454111" w:rsidRPr="00CC4BBB">
              <w:rPr>
                <w:b w:val="0"/>
              </w:rPr>
              <w:t>/</w:t>
            </w:r>
            <w:r w:rsidRPr="00CC4BBB">
              <w:rPr>
                <w:b w:val="0"/>
              </w:rPr>
              <w:t xml:space="preserve"> </w:t>
            </w:r>
            <w:r w:rsidR="007B5DFB" w:rsidRPr="00CC4BBB">
              <w:rPr>
                <w:b w:val="0"/>
              </w:rPr>
              <w:t>175</w:t>
            </w:r>
          </w:p>
        </w:tc>
      </w:tr>
      <w:tr w:rsidR="00CC4BBB" w:rsidRPr="00CC4BBB" w14:paraId="77BF34BB" w14:textId="77777777" w:rsidTr="00D839B9">
        <w:trPr>
          <w:trHeight w:val="285"/>
        </w:trPr>
        <w:tc>
          <w:tcPr>
            <w:tcW w:w="4361" w:type="dxa"/>
          </w:tcPr>
          <w:p w14:paraId="0FAAC887" w14:textId="77777777" w:rsidR="00D839B9" w:rsidRPr="00CC4BBB" w:rsidRDefault="00D839B9" w:rsidP="00D839B9">
            <w:pPr>
              <w:pStyle w:val="MTTableText"/>
            </w:pPr>
            <w:r w:rsidRPr="00CC4BBB">
              <w:t>No. of intermediate supports</w:t>
            </w:r>
          </w:p>
        </w:tc>
        <w:tc>
          <w:tcPr>
            <w:tcW w:w="5386" w:type="dxa"/>
          </w:tcPr>
          <w:p w14:paraId="25DBAE6C" w14:textId="77777777" w:rsidR="00D839B9" w:rsidRPr="00CC4BBB" w:rsidRDefault="00D839B9" w:rsidP="00D839B9">
            <w:pPr>
              <w:pStyle w:val="MTTableText"/>
            </w:pPr>
            <w:r w:rsidRPr="00CC4BBB">
              <w:t>2</w:t>
            </w:r>
          </w:p>
        </w:tc>
      </w:tr>
      <w:tr w:rsidR="00CC4BBB" w:rsidRPr="00CC4BBB" w14:paraId="2FB61311" w14:textId="77777777" w:rsidTr="00D839B9">
        <w:trPr>
          <w:trHeight w:val="285"/>
        </w:trPr>
        <w:tc>
          <w:tcPr>
            <w:tcW w:w="4361" w:type="dxa"/>
          </w:tcPr>
          <w:p w14:paraId="7D56DF6B" w14:textId="77777777" w:rsidR="00D839B9" w:rsidRPr="00CC4BBB" w:rsidRDefault="00D839B9" w:rsidP="00D839B9">
            <w:pPr>
              <w:pStyle w:val="MTTableText"/>
            </w:pPr>
            <w:r w:rsidRPr="00CC4BBB">
              <w:rPr>
                <w:lang w:val="en-US"/>
              </w:rPr>
              <w:t xml:space="preserve">No. of </w:t>
            </w:r>
            <w:r w:rsidRPr="00CC4BBB">
              <w:t>bearings per roller</w:t>
            </w:r>
          </w:p>
        </w:tc>
        <w:tc>
          <w:tcPr>
            <w:tcW w:w="5386" w:type="dxa"/>
          </w:tcPr>
          <w:p w14:paraId="08C604E2" w14:textId="77777777" w:rsidR="00D839B9" w:rsidRPr="00CC4BBB" w:rsidRDefault="00D839B9" w:rsidP="00D839B9">
            <w:pPr>
              <w:pStyle w:val="MTTableText"/>
            </w:pPr>
            <w:r w:rsidRPr="00CC4BBB">
              <w:t>6</w:t>
            </w:r>
          </w:p>
        </w:tc>
      </w:tr>
      <w:tr w:rsidR="00CC4BBB" w:rsidRPr="00CC4BBB" w14:paraId="1CE93FB5" w14:textId="77777777" w:rsidTr="00D839B9">
        <w:trPr>
          <w:trHeight w:val="285"/>
        </w:trPr>
        <w:tc>
          <w:tcPr>
            <w:tcW w:w="4361" w:type="dxa"/>
          </w:tcPr>
          <w:p w14:paraId="55C7B6D1" w14:textId="77777777" w:rsidR="00D839B9" w:rsidRPr="00CC4BBB" w:rsidRDefault="00D839B9" w:rsidP="00D839B9">
            <w:pPr>
              <w:pStyle w:val="MTTableText"/>
            </w:pPr>
            <w:r w:rsidRPr="00CC4BBB">
              <w:t>Type of bearings</w:t>
            </w:r>
          </w:p>
        </w:tc>
        <w:tc>
          <w:tcPr>
            <w:tcW w:w="5386" w:type="dxa"/>
          </w:tcPr>
          <w:p w14:paraId="69BD4411" w14:textId="77777777" w:rsidR="00D839B9" w:rsidRPr="00CC4BBB" w:rsidRDefault="00D839B9" w:rsidP="00D839B9">
            <w:pPr>
              <w:pStyle w:val="MTTableText"/>
            </w:pPr>
            <w:r w:rsidRPr="00CC4BBB">
              <w:t>roller bearing</w:t>
            </w:r>
          </w:p>
        </w:tc>
      </w:tr>
      <w:tr w:rsidR="00CC4BBB" w:rsidRPr="00CC4BBB" w14:paraId="1F4B73AC" w14:textId="77777777" w:rsidTr="00D839B9">
        <w:trPr>
          <w:trHeight w:val="285"/>
        </w:trPr>
        <w:tc>
          <w:tcPr>
            <w:tcW w:w="4361" w:type="dxa"/>
          </w:tcPr>
          <w:p w14:paraId="3B3DBC13" w14:textId="77777777" w:rsidR="00D839B9" w:rsidRPr="00CC4BBB" w:rsidRDefault="00D839B9" w:rsidP="00D839B9">
            <w:pPr>
              <w:pStyle w:val="MTTableText"/>
            </w:pPr>
            <w:r w:rsidRPr="00CC4BBB">
              <w:t>Type of rollers</w:t>
            </w:r>
          </w:p>
        </w:tc>
        <w:tc>
          <w:tcPr>
            <w:tcW w:w="5386" w:type="dxa"/>
          </w:tcPr>
          <w:p w14:paraId="4A64FD05" w14:textId="77777777" w:rsidR="00D839B9" w:rsidRPr="00CC4BBB" w:rsidRDefault="00D839B9" w:rsidP="00D839B9">
            <w:pPr>
              <w:pStyle w:val="MTTableText"/>
            </w:pPr>
            <w:r w:rsidRPr="00CC4BBB">
              <w:t>split roller jacket on a continuous fixed axle with intermediate supports</w:t>
            </w:r>
          </w:p>
        </w:tc>
      </w:tr>
      <w:tr w:rsidR="00CC4BBB" w:rsidRPr="00CC4BBB" w14:paraId="6D936053" w14:textId="77777777" w:rsidTr="00D839B9">
        <w:trPr>
          <w:trHeight w:val="285"/>
        </w:trPr>
        <w:tc>
          <w:tcPr>
            <w:tcW w:w="4361" w:type="dxa"/>
          </w:tcPr>
          <w:p w14:paraId="2CA15292" w14:textId="77777777" w:rsidR="00D839B9" w:rsidRPr="00CC4BBB" w:rsidRDefault="00D839B9" w:rsidP="00D839B9">
            <w:pPr>
              <w:pStyle w:val="MTTableText"/>
            </w:pPr>
            <w:r w:rsidRPr="00CC4BBB">
              <w:t>Roller jacket material</w:t>
            </w:r>
          </w:p>
        </w:tc>
        <w:tc>
          <w:tcPr>
            <w:tcW w:w="5386" w:type="dxa"/>
          </w:tcPr>
          <w:p w14:paraId="43E970A6" w14:textId="77777777" w:rsidR="00D839B9" w:rsidRPr="00CC4BBB" w:rsidRDefault="00D839B9" w:rsidP="00D839B9">
            <w:pPr>
              <w:pStyle w:val="MTTableText"/>
              <w:rPr>
                <w:vanish/>
              </w:rPr>
            </w:pPr>
            <w:r w:rsidRPr="00CC4BBB">
              <w:t xml:space="preserve">S355J2 or equivalent </w:t>
            </w:r>
            <w:r w:rsidRPr="00CC4BBB">
              <w:rPr>
                <w:vanish/>
                <w:highlight w:val="yellow"/>
              </w:rPr>
              <w:t>(EMS involved rollers: X6NiCrTi26-15 = DIN Werkst.Nr. 1.2779)</w:t>
            </w:r>
          </w:p>
        </w:tc>
      </w:tr>
      <w:tr w:rsidR="00CC4BBB" w:rsidRPr="00CC4BBB" w14:paraId="2D700BA2" w14:textId="77777777" w:rsidTr="00D839B9">
        <w:trPr>
          <w:trHeight w:val="285"/>
        </w:trPr>
        <w:tc>
          <w:tcPr>
            <w:tcW w:w="4361" w:type="dxa"/>
          </w:tcPr>
          <w:p w14:paraId="49E3500E" w14:textId="77777777" w:rsidR="00D839B9" w:rsidRPr="00CC4BBB" w:rsidRDefault="00D839B9" w:rsidP="00D839B9">
            <w:pPr>
              <w:pStyle w:val="MTTableText"/>
            </w:pPr>
            <w:r w:rsidRPr="00CC4BBB">
              <w:t>Roller surface</w:t>
            </w:r>
          </w:p>
        </w:tc>
        <w:tc>
          <w:tcPr>
            <w:tcW w:w="5386" w:type="dxa"/>
          </w:tcPr>
          <w:p w14:paraId="30830553" w14:textId="77777777" w:rsidR="00D839B9" w:rsidRPr="00CC4BBB" w:rsidRDefault="00D839B9" w:rsidP="00D839B9">
            <w:pPr>
              <w:pStyle w:val="MTTableText"/>
            </w:pPr>
            <w:r w:rsidRPr="00CC4BBB">
              <w:t>build up welding for reduced wear</w:t>
            </w:r>
          </w:p>
        </w:tc>
      </w:tr>
      <w:tr w:rsidR="00CC4BBB" w:rsidRPr="00CC4BBB" w14:paraId="51B1F8FE" w14:textId="77777777" w:rsidTr="00D839B9">
        <w:trPr>
          <w:trHeight w:val="570"/>
        </w:trPr>
        <w:tc>
          <w:tcPr>
            <w:tcW w:w="4361" w:type="dxa"/>
          </w:tcPr>
          <w:p w14:paraId="3E7B0E75" w14:textId="77777777" w:rsidR="00D839B9" w:rsidRPr="00CC4BBB" w:rsidRDefault="00D839B9" w:rsidP="00D839B9">
            <w:pPr>
              <w:pStyle w:val="MTTableText"/>
            </w:pPr>
            <w:r w:rsidRPr="00CC4BBB">
              <w:t>Gap adjustment</w:t>
            </w:r>
          </w:p>
        </w:tc>
        <w:tc>
          <w:tcPr>
            <w:tcW w:w="5386" w:type="dxa"/>
          </w:tcPr>
          <w:p w14:paraId="11E678B9" w14:textId="100E8DD8" w:rsidR="00D839B9" w:rsidRPr="00CC4BBB" w:rsidRDefault="00D839B9" w:rsidP="00D839B9">
            <w:pPr>
              <w:pStyle w:val="MTTableText"/>
            </w:pPr>
            <w:r w:rsidRPr="00CC4BBB">
              <w:t xml:space="preserve">by means of shims </w:t>
            </w:r>
          </w:p>
        </w:tc>
      </w:tr>
      <w:tr w:rsidR="00CC4BBB" w:rsidRPr="00CC4BBB" w14:paraId="2C49953E" w14:textId="77777777" w:rsidTr="00D839B9">
        <w:trPr>
          <w:trHeight w:val="285"/>
        </w:trPr>
        <w:tc>
          <w:tcPr>
            <w:tcW w:w="4361" w:type="dxa"/>
          </w:tcPr>
          <w:p w14:paraId="3DE94D02" w14:textId="77777777" w:rsidR="00D839B9" w:rsidRPr="00CC4BBB" w:rsidRDefault="00D839B9" w:rsidP="00D839B9">
            <w:pPr>
              <w:pStyle w:val="MTTableText"/>
              <w:rPr>
                <w:vanish/>
                <w:highlight w:val="yellow"/>
              </w:rPr>
            </w:pPr>
            <w:r w:rsidRPr="00CC4BBB">
              <w:t>Roller jacket cooling</w:t>
            </w:r>
          </w:p>
        </w:tc>
        <w:tc>
          <w:tcPr>
            <w:tcW w:w="5386" w:type="dxa"/>
          </w:tcPr>
          <w:p w14:paraId="3A3C099D" w14:textId="77777777" w:rsidR="00D839B9" w:rsidRPr="00CC4BBB" w:rsidRDefault="00D839B9" w:rsidP="00D839B9">
            <w:pPr>
              <w:pStyle w:val="MTTableText"/>
              <w:rPr>
                <w:highlight w:val="yellow"/>
              </w:rPr>
            </w:pPr>
            <w:r w:rsidRPr="00CC4BBB">
              <w:t>outside by spray cooling</w:t>
            </w:r>
          </w:p>
        </w:tc>
      </w:tr>
      <w:tr w:rsidR="00CC4BBB" w:rsidRPr="00CC4BBB" w14:paraId="18A6EBF7" w14:textId="77777777" w:rsidTr="00D839B9">
        <w:trPr>
          <w:trHeight w:val="285"/>
        </w:trPr>
        <w:tc>
          <w:tcPr>
            <w:tcW w:w="4361" w:type="dxa"/>
          </w:tcPr>
          <w:p w14:paraId="1DEF30C2" w14:textId="77777777" w:rsidR="00D839B9" w:rsidRPr="00CC4BBB" w:rsidRDefault="00D839B9" w:rsidP="00D839B9">
            <w:pPr>
              <w:pStyle w:val="MTTableText"/>
            </w:pPr>
            <w:r w:rsidRPr="00CC4BBB">
              <w:t>Lubrication</w:t>
            </w:r>
          </w:p>
        </w:tc>
        <w:tc>
          <w:tcPr>
            <w:tcW w:w="5386" w:type="dxa"/>
          </w:tcPr>
          <w:p w14:paraId="7C2E5605" w14:textId="77777777" w:rsidR="00D839B9" w:rsidRPr="00CC4BBB" w:rsidRDefault="00D839B9" w:rsidP="00D839B9">
            <w:pPr>
              <w:pStyle w:val="MTTableText"/>
            </w:pPr>
            <w:r w:rsidRPr="00CC4BBB">
              <w:t>central lubrication system</w:t>
            </w:r>
          </w:p>
        </w:tc>
      </w:tr>
      <w:tr w:rsidR="00D839B9" w:rsidRPr="00CC4BBB" w14:paraId="5B8CF257" w14:textId="77777777" w:rsidTr="00D839B9">
        <w:trPr>
          <w:trHeight w:val="285"/>
        </w:trPr>
        <w:tc>
          <w:tcPr>
            <w:tcW w:w="4361" w:type="dxa"/>
          </w:tcPr>
          <w:p w14:paraId="56B716CE" w14:textId="77777777" w:rsidR="00D839B9" w:rsidRPr="00CC4BBB" w:rsidRDefault="00D839B9" w:rsidP="00D839B9">
            <w:pPr>
              <w:pStyle w:val="MTTableText"/>
            </w:pPr>
            <w:r w:rsidRPr="00CC4BBB">
              <w:t>Material for machine attached piping</w:t>
            </w:r>
          </w:p>
          <w:p w14:paraId="48F2BFE4" w14:textId="77777777" w:rsidR="00D839B9" w:rsidRPr="00CC4BBB" w:rsidRDefault="00D839B9" w:rsidP="00D839B9">
            <w:pPr>
              <w:pStyle w:val="MTTableIndent"/>
            </w:pPr>
            <w:r w:rsidRPr="00CC4BBB">
              <w:t>secondary cooling</w:t>
            </w:r>
          </w:p>
          <w:p w14:paraId="752B9441" w14:textId="77777777" w:rsidR="00D839B9" w:rsidRPr="00CC4BBB" w:rsidRDefault="00D839B9" w:rsidP="00D839B9">
            <w:pPr>
              <w:pStyle w:val="MTTableIndent"/>
            </w:pPr>
            <w:r w:rsidRPr="00CC4BBB">
              <w:t>lubrication</w:t>
            </w:r>
          </w:p>
        </w:tc>
        <w:tc>
          <w:tcPr>
            <w:tcW w:w="5386" w:type="dxa"/>
          </w:tcPr>
          <w:p w14:paraId="23E37DEC" w14:textId="77777777" w:rsidR="00D839B9" w:rsidRPr="00CC4BBB" w:rsidRDefault="00D839B9" w:rsidP="00D839B9">
            <w:pPr>
              <w:pStyle w:val="MTTableHeader"/>
              <w:rPr>
                <w:b w:val="0"/>
              </w:rPr>
            </w:pPr>
          </w:p>
          <w:p w14:paraId="69628765" w14:textId="77777777" w:rsidR="00D839B9" w:rsidRPr="00CC4BBB" w:rsidRDefault="00D839B9" w:rsidP="00D839B9">
            <w:pPr>
              <w:pStyle w:val="MTTableHeader"/>
              <w:rPr>
                <w:b w:val="0"/>
              </w:rPr>
            </w:pPr>
            <w:r w:rsidRPr="00CC4BBB">
              <w:rPr>
                <w:b w:val="0"/>
              </w:rPr>
              <w:t>stainless steel</w:t>
            </w:r>
          </w:p>
          <w:p w14:paraId="55132C07" w14:textId="77777777" w:rsidR="00D839B9" w:rsidRPr="00CC4BBB" w:rsidRDefault="00D839B9" w:rsidP="00D839B9">
            <w:pPr>
              <w:pStyle w:val="MTTableHeader"/>
              <w:rPr>
                <w:b w:val="0"/>
              </w:rPr>
            </w:pPr>
            <w:r w:rsidRPr="00CC4BBB">
              <w:rPr>
                <w:b w:val="0"/>
              </w:rPr>
              <w:t>stainless steel / copper / brass</w:t>
            </w:r>
          </w:p>
        </w:tc>
      </w:tr>
    </w:tbl>
    <w:p w14:paraId="4939DFBA" w14:textId="77777777" w:rsidR="00D839B9" w:rsidRPr="00CC4BBB" w:rsidRDefault="00D839B9" w:rsidP="00D839B9">
      <w:pPr>
        <w:pStyle w:val="MTStandard"/>
      </w:pPr>
    </w:p>
    <w:p w14:paraId="4C48C088" w14:textId="77777777" w:rsidR="00D839B9" w:rsidRPr="00CC4BBB" w:rsidRDefault="00D839B9" w:rsidP="00D839B9">
      <w:pPr>
        <w:pStyle w:val="MTStandard"/>
        <w:rPr>
          <w:b/>
        </w:rPr>
      </w:pPr>
      <w:r w:rsidRPr="00CC4BBB">
        <w:br w:type="page"/>
      </w:r>
    </w:p>
    <w:p w14:paraId="1E0EF2B5" w14:textId="77777777" w:rsidR="00D839B9" w:rsidRPr="00CC4BBB" w:rsidRDefault="00D839B9" w:rsidP="00D839B9">
      <w:pPr>
        <w:pStyle w:val="MTHeading"/>
      </w:pPr>
      <w:r w:rsidRPr="00CC4BBB">
        <w:lastRenderedPageBreak/>
        <w:t>Functional Description</w:t>
      </w:r>
    </w:p>
    <w:p w14:paraId="3E81C04D" w14:textId="06A88F0C" w:rsidR="00D839B9" w:rsidRDefault="00D839B9" w:rsidP="00D839B9">
      <w:pPr>
        <w:pStyle w:val="MTStandard"/>
      </w:pPr>
      <w:r w:rsidRPr="00CC4BBB">
        <w:t>The bending unit is provided to guide, contain, and bend the hot strand from its vertical position into the constant radius according to PT’s continuous bending curve.</w:t>
      </w:r>
    </w:p>
    <w:p w14:paraId="0B84856C" w14:textId="36989BB2" w:rsidR="00CF1BF7" w:rsidRPr="00CF1BF7" w:rsidRDefault="00CF1BF7" w:rsidP="00D839B9">
      <w:pPr>
        <w:pStyle w:val="MTStandard"/>
        <w:rPr>
          <w:color w:val="FF0000"/>
        </w:rPr>
      </w:pPr>
      <w:r w:rsidRPr="00CF1BF7">
        <w:rPr>
          <w:color w:val="FF0000"/>
        </w:rPr>
        <w:t xml:space="preserve">Provision for future </w:t>
      </w:r>
      <w:r>
        <w:rPr>
          <w:color w:val="FF0000"/>
        </w:rPr>
        <w:t>interchangeability with bender from stainless steel caster CCM 2 is considered</w:t>
      </w:r>
      <w:r w:rsidRPr="00CF1BF7">
        <w:rPr>
          <w:color w:val="FF0000"/>
        </w:rPr>
        <w:t>.</w:t>
      </w:r>
      <w:r w:rsidR="002342AD" w:rsidRPr="002342AD">
        <w:t xml:space="preserve"> </w:t>
      </w:r>
      <w:r w:rsidR="002342AD" w:rsidRPr="002342AD">
        <w:rPr>
          <w:color w:val="FF0000"/>
        </w:rPr>
        <w:t>The bender from CCM 3 can be replaced by a bender from CCM 2</w:t>
      </w:r>
      <w:r w:rsidR="002342AD">
        <w:rPr>
          <w:color w:val="FF0000"/>
        </w:rPr>
        <w:t xml:space="preserve"> during SS casting </w:t>
      </w:r>
      <w:r w:rsidR="00FC3DD0">
        <w:rPr>
          <w:color w:val="FF0000"/>
        </w:rPr>
        <w:t>in CCM 3 in combination with using of S-EMS.</w:t>
      </w:r>
    </w:p>
    <w:p w14:paraId="12BB2CCE" w14:textId="77777777" w:rsidR="00D839B9" w:rsidRPr="00CC4BBB" w:rsidRDefault="00D839B9" w:rsidP="00D839B9">
      <w:pPr>
        <w:pStyle w:val="MTHeading"/>
      </w:pPr>
      <w:r w:rsidRPr="00CC4BBB">
        <w:t>Main Components</w:t>
      </w:r>
    </w:p>
    <w:p w14:paraId="31B2A4B7" w14:textId="77777777" w:rsidR="00D839B9" w:rsidRPr="00CC4BBB" w:rsidRDefault="00D839B9" w:rsidP="00D839B9">
      <w:pPr>
        <w:pStyle w:val="MTBulletIndent"/>
      </w:pPr>
      <w:r w:rsidRPr="00CC4BBB">
        <w:t>Inner and outer frame with tie rods</w:t>
      </w:r>
    </w:p>
    <w:p w14:paraId="2D65DE11" w14:textId="77777777" w:rsidR="00D839B9" w:rsidRPr="00CC4BBB" w:rsidRDefault="00D839B9" w:rsidP="00D839B9">
      <w:pPr>
        <w:pStyle w:val="MTBulletIndent"/>
      </w:pPr>
      <w:r w:rsidRPr="00CC4BBB">
        <w:t>Strand guide rollers</w:t>
      </w:r>
    </w:p>
    <w:p w14:paraId="380506FF" w14:textId="77777777" w:rsidR="00D839B9" w:rsidRPr="00CC4BBB" w:rsidRDefault="00D839B9" w:rsidP="00D839B9">
      <w:pPr>
        <w:pStyle w:val="MTBulletIndent"/>
      </w:pPr>
      <w:r w:rsidRPr="00CC4BBB">
        <w:t>Component piping with nozzles</w:t>
      </w:r>
    </w:p>
    <w:p w14:paraId="33EA2FCA" w14:textId="77777777" w:rsidR="00D839B9" w:rsidRPr="00CC4BBB" w:rsidRDefault="00D839B9" w:rsidP="00D839B9">
      <w:pPr>
        <w:pStyle w:val="MTBulletIndent"/>
      </w:pPr>
      <w:r w:rsidRPr="00CC4BBB">
        <w:t>Protection coverings</w:t>
      </w:r>
    </w:p>
    <w:p w14:paraId="3A383957" w14:textId="77777777" w:rsidR="00D839B9" w:rsidRPr="00CC4BBB" w:rsidRDefault="00D839B9" w:rsidP="00D839B9">
      <w:pPr>
        <w:pStyle w:val="MTHeading"/>
      </w:pPr>
      <w:r w:rsidRPr="00CC4BBB">
        <w:t>Main Characteristics</w:t>
      </w:r>
    </w:p>
    <w:p w14:paraId="19FC9A18" w14:textId="77777777" w:rsidR="00D839B9" w:rsidRPr="00CC4BBB" w:rsidRDefault="00D839B9" w:rsidP="00D839B9">
      <w:pPr>
        <w:pStyle w:val="MTBulletIndent"/>
      </w:pPr>
      <w:r w:rsidRPr="00CC4BBB">
        <w:rPr>
          <w:lang w:val="en-US"/>
        </w:rPr>
        <w:t>Self-joining</w:t>
      </w:r>
      <w:r w:rsidRPr="00CC4BBB">
        <w:t xml:space="preserve"> positioning of bending zone in the oscillating foundation frame and on the segment support structure.</w:t>
      </w:r>
    </w:p>
    <w:p w14:paraId="0AB05C3F" w14:textId="77777777" w:rsidR="00D839B9" w:rsidRPr="00CC4BBB" w:rsidRDefault="00D839B9" w:rsidP="00D839B9">
      <w:pPr>
        <w:pStyle w:val="MTBulletIndent"/>
      </w:pPr>
      <w:r w:rsidRPr="00CC4BBB">
        <w:t>Connection of inner frame with outer frame by means of tie rod and screw nut</w:t>
      </w:r>
    </w:p>
    <w:p w14:paraId="2ACF81FA" w14:textId="77777777" w:rsidR="00D839B9" w:rsidRPr="00CC4BBB" w:rsidRDefault="00D839B9" w:rsidP="00D839B9">
      <w:pPr>
        <w:pStyle w:val="MTBulletIndent"/>
      </w:pPr>
      <w:r w:rsidRPr="00CC4BBB">
        <w:t>Thickness adjustment by means of shims</w:t>
      </w:r>
    </w:p>
    <w:p w14:paraId="75BA2A49" w14:textId="77777777" w:rsidR="00D839B9" w:rsidRPr="00CC4BBB" w:rsidRDefault="00D839B9" w:rsidP="00D839B9">
      <w:pPr>
        <w:pStyle w:val="MTBulletIndent"/>
      </w:pPr>
      <w:r w:rsidRPr="00CC4BBB">
        <w:t>Inner and outer frame with roller girders arranged in casting direction</w:t>
      </w:r>
    </w:p>
    <w:p w14:paraId="01F523E4" w14:textId="77777777" w:rsidR="00D839B9" w:rsidRPr="00CC4BBB" w:rsidRDefault="00D839B9" w:rsidP="00D839B9">
      <w:pPr>
        <w:pStyle w:val="MTBulletIndent"/>
      </w:pPr>
      <w:r w:rsidRPr="00CC4BBB">
        <w:t>Intermediate supported rollers</w:t>
      </w:r>
    </w:p>
    <w:p w14:paraId="346E8E90" w14:textId="77777777" w:rsidR="00D839B9" w:rsidRPr="00CC4BBB" w:rsidRDefault="00D839B9" w:rsidP="00D839B9">
      <w:pPr>
        <w:pStyle w:val="MTHeading"/>
      </w:pPr>
      <w:r w:rsidRPr="00CC4BBB">
        <w:t>Advantages of Design</w:t>
      </w:r>
    </w:p>
    <w:p w14:paraId="105FEEA7" w14:textId="77777777" w:rsidR="00D839B9" w:rsidRPr="00CC4BBB" w:rsidRDefault="00D839B9" w:rsidP="00D839B9">
      <w:pPr>
        <w:pStyle w:val="MTBulletIndent"/>
      </w:pPr>
      <w:r w:rsidRPr="00CC4BBB">
        <w:t>Low stress of strand shell by continuous bending</w:t>
      </w:r>
    </w:p>
    <w:p w14:paraId="4B5339F5" w14:textId="77777777" w:rsidR="00D839B9" w:rsidRPr="00CC4BBB" w:rsidRDefault="00D839B9" w:rsidP="00D839B9">
      <w:pPr>
        <w:pStyle w:val="MTBulletIndent"/>
      </w:pPr>
      <w:r w:rsidRPr="00CC4BBB">
        <w:t>Low bulging by optimized roller diameter and roller pitch due to intermediate supported rollers</w:t>
      </w:r>
    </w:p>
    <w:p w14:paraId="52E35C2C" w14:textId="77777777" w:rsidR="00D839B9" w:rsidRPr="00CC4BBB" w:rsidRDefault="00D839B9" w:rsidP="00D839B9">
      <w:pPr>
        <w:pStyle w:val="MTBulletIndent"/>
      </w:pPr>
      <w:r w:rsidRPr="00CC4BBB">
        <w:t>Easy and quick change of components</w:t>
      </w:r>
    </w:p>
    <w:p w14:paraId="7753DA99" w14:textId="77777777" w:rsidR="00D839B9" w:rsidRPr="00CC4BBB" w:rsidRDefault="00D839B9" w:rsidP="00D839B9">
      <w:pPr>
        <w:pStyle w:val="MTBulletIndent"/>
      </w:pPr>
      <w:r w:rsidRPr="00CC4BBB">
        <w:rPr>
          <w:lang w:val="en-US"/>
        </w:rPr>
        <w:t>Self-joining</w:t>
      </w:r>
      <w:r w:rsidRPr="00CC4BBB">
        <w:t xml:space="preserve"> connection to water system when inserting the bending zone</w:t>
      </w:r>
    </w:p>
    <w:p w14:paraId="66F61EE2" w14:textId="77777777" w:rsidR="00D839B9" w:rsidRPr="00CC4BBB" w:rsidRDefault="00D839B9" w:rsidP="00D839B9">
      <w:pPr>
        <w:pStyle w:val="MTBulletIndent"/>
      </w:pPr>
      <w:r w:rsidRPr="00CC4BBB">
        <w:t>Rigid design</w:t>
      </w:r>
    </w:p>
    <w:p w14:paraId="0B0BB552" w14:textId="77777777" w:rsidR="00D839B9" w:rsidRPr="00CC4BBB" w:rsidRDefault="00D839B9" w:rsidP="00D839B9">
      <w:pPr>
        <w:pStyle w:val="MTBulletIndent"/>
      </w:pPr>
      <w:r w:rsidRPr="00CC4BBB">
        <w:t>All roller bearings of standard design</w:t>
      </w:r>
    </w:p>
    <w:p w14:paraId="5B37CFDF" w14:textId="77777777" w:rsidR="00D839B9" w:rsidRPr="00CC4BBB" w:rsidRDefault="00D839B9" w:rsidP="00D839B9">
      <w:pPr>
        <w:pStyle w:val="MTBulletIndent"/>
      </w:pPr>
      <w:r w:rsidRPr="00CC4BBB">
        <w:t>Long life of rollers due to build up welding</w:t>
      </w:r>
    </w:p>
    <w:p w14:paraId="072E89FD" w14:textId="77777777" w:rsidR="00D839B9" w:rsidRPr="00CC4BBB" w:rsidRDefault="00D839B9" w:rsidP="00D839B9">
      <w:pPr>
        <w:pStyle w:val="MTBulletIndent"/>
      </w:pPr>
      <w:r w:rsidRPr="00CC4BBB">
        <w:t>Surfaces between inner- and outer frame,</w:t>
      </w:r>
      <w:r w:rsidRPr="00CC4BBB">
        <w:rPr>
          <w:b/>
        </w:rPr>
        <w:t xml:space="preserve"> </w:t>
      </w:r>
      <w:r w:rsidRPr="00CC4BBB">
        <w:t>which will be released during frequent operational adjustments e.g. thickness change, are made out of stainless material or with stainless weld on.</w:t>
      </w:r>
    </w:p>
    <w:p w14:paraId="1F705893" w14:textId="77777777" w:rsidR="00D839B9" w:rsidRPr="00CC4BBB" w:rsidRDefault="00D839B9" w:rsidP="00D839B9">
      <w:pPr>
        <w:pStyle w:val="MTStandard"/>
      </w:pPr>
    </w:p>
    <w:p w14:paraId="3402B294" w14:textId="77777777" w:rsidR="00D839B9" w:rsidRPr="00CC4BBB" w:rsidRDefault="00D839B9" w:rsidP="00D839B9">
      <w:pPr>
        <w:pStyle w:val="MTStandard"/>
      </w:pPr>
      <w:r w:rsidRPr="00CC4BBB">
        <w:br w:type="page"/>
      </w:r>
    </w:p>
    <w:p w14:paraId="6689B3ED" w14:textId="77777777" w:rsidR="00D839B9" w:rsidRPr="00CC4BBB" w:rsidRDefault="00D839B9" w:rsidP="00D839B9">
      <w:pPr>
        <w:pStyle w:val="MTHeading"/>
      </w:pPr>
      <w:bookmarkStart w:id="869" w:name="_Hlk74211821"/>
      <w:r w:rsidRPr="00CC4BBB">
        <w:lastRenderedPageBreak/>
        <w:t>Reference Drawing CB.26.1A Bender</w:t>
      </w:r>
    </w:p>
    <w:p w14:paraId="5121250E" w14:textId="77777777" w:rsidR="00542B8A" w:rsidRPr="00CC4BBB" w:rsidRDefault="00542B8A" w:rsidP="00D839B9">
      <w:pPr>
        <w:pStyle w:val="MTStandard"/>
        <w:jc w:val="center"/>
        <w:rPr>
          <w:noProof/>
        </w:rPr>
      </w:pPr>
    </w:p>
    <w:p w14:paraId="1F9AB923" w14:textId="26AADA3B" w:rsidR="00542B8A" w:rsidRPr="00CC4BBB" w:rsidRDefault="00542B8A" w:rsidP="00D839B9">
      <w:pPr>
        <w:pStyle w:val="MTStandard"/>
        <w:jc w:val="center"/>
        <w:rPr>
          <w:noProof/>
        </w:rPr>
      </w:pPr>
      <w:r w:rsidRPr="00CC4BBB">
        <w:rPr>
          <w:noProof/>
        </w:rPr>
        <w:drawing>
          <wp:inline distT="0" distB="0" distL="0" distR="0" wp14:anchorId="0382C1EF" wp14:editId="34B7737A">
            <wp:extent cx="4121240" cy="5451546"/>
            <wp:effectExtent l="0" t="0" r="0" b="0"/>
            <wp:docPr id="1808" name="Picture 1808" descr="A picture containing to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 name="CB.26.1A_Bender.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125594" cy="5457306"/>
                    </a:xfrm>
                    <a:prstGeom prst="rect">
                      <a:avLst/>
                    </a:prstGeom>
                  </pic:spPr>
                </pic:pic>
              </a:graphicData>
            </a:graphic>
          </wp:inline>
        </w:drawing>
      </w:r>
    </w:p>
    <w:p w14:paraId="4BC874F9" w14:textId="7F20800A" w:rsidR="00D839B9" w:rsidRPr="00CC4BBB" w:rsidRDefault="00D839B9" w:rsidP="00D839B9">
      <w:pPr>
        <w:pStyle w:val="MTStandard"/>
        <w:jc w:val="center"/>
      </w:pPr>
    </w:p>
    <w:p w14:paraId="643C412F" w14:textId="77777777" w:rsidR="00D839B9" w:rsidRPr="00CC4BBB" w:rsidRDefault="00D839B9" w:rsidP="00D839B9">
      <w:pPr>
        <w:pStyle w:val="MTStandard"/>
        <w:spacing w:before="180" w:after="180"/>
        <w:jc w:val="center"/>
      </w:pPr>
      <w:r w:rsidRPr="00CC4BBB">
        <w:t>- Typical sketch for reference only –</w:t>
      </w:r>
    </w:p>
    <w:bookmarkEnd w:id="869"/>
    <w:p w14:paraId="769D81E9" w14:textId="77777777" w:rsidR="00D839B9" w:rsidRPr="00CC4BBB" w:rsidRDefault="00D839B9" w:rsidP="00D839B9">
      <w:pPr>
        <w:pStyle w:val="MTStandard"/>
      </w:pPr>
    </w:p>
    <w:p w14:paraId="138DBFAF" w14:textId="77777777" w:rsidR="00D839B9" w:rsidRPr="00CC4BBB" w:rsidRDefault="00D839B9" w:rsidP="00D839B9">
      <w:pPr>
        <w:pStyle w:val="MTStandard"/>
        <w:rPr>
          <w:sz w:val="24"/>
        </w:rPr>
      </w:pPr>
      <w:bookmarkStart w:id="870" w:name="_Toc128275370"/>
      <w:bookmarkStart w:id="871" w:name="_Toc346781527"/>
      <w:r w:rsidRPr="00CC4BBB">
        <w:br w:type="page"/>
      </w:r>
    </w:p>
    <w:p w14:paraId="5F6ACF55" w14:textId="77777777" w:rsidR="005B2F29" w:rsidRPr="00CC4BBB" w:rsidRDefault="005B2F29" w:rsidP="005B2F29">
      <w:pPr>
        <w:pStyle w:val="MTHeadingSCS3"/>
        <w:rPr>
          <w:rFonts w:cs="Arial"/>
          <w:szCs w:val="24"/>
        </w:rPr>
      </w:pPr>
      <w:bookmarkStart w:id="872" w:name="_Toc75437188"/>
      <w:bookmarkStart w:id="873" w:name="_Toc88576362"/>
      <w:bookmarkStart w:id="874" w:name="_Toc51247203"/>
      <w:bookmarkStart w:id="875" w:name="_Hlk75506819"/>
      <w:bookmarkEnd w:id="870"/>
      <w:bookmarkEnd w:id="871"/>
      <w:r w:rsidRPr="00CC4BBB">
        <w:lastRenderedPageBreak/>
        <w:t>CB.26.2-4</w:t>
      </w:r>
      <w:r w:rsidRPr="00CC4BBB">
        <w:rPr>
          <w:rFonts w:cs="Arial"/>
          <w:szCs w:val="24"/>
        </w:rPr>
        <w:t xml:space="preserve"> Smart Segments</w:t>
      </w:r>
      <w:bookmarkEnd w:id="872"/>
      <w:bookmarkEnd w:id="873"/>
    </w:p>
    <w:p w14:paraId="1FA0DD0D" w14:textId="77777777" w:rsidR="005B2F29" w:rsidRPr="00CC4BBB" w:rsidRDefault="005B2F29" w:rsidP="005B2F29">
      <w:pPr>
        <w:pStyle w:val="MTStandard"/>
      </w:pPr>
      <w:r w:rsidRPr="00CC4BBB">
        <w:t>The strand guide system below the bender consists of the following segment types.</w:t>
      </w:r>
    </w:p>
    <w:p w14:paraId="794D0825" w14:textId="77777777" w:rsidR="005B2F29" w:rsidRPr="00CC4BBB" w:rsidRDefault="005B2F29" w:rsidP="005B2F29">
      <w:pPr>
        <w:pStyle w:val="MTStandard"/>
      </w:pPr>
    </w:p>
    <w:p w14:paraId="1B3E7E23" w14:textId="77777777" w:rsidR="005B2F29" w:rsidRPr="00CC4BBB" w:rsidRDefault="005B2F29" w:rsidP="005B2F29">
      <w:pPr>
        <w:pStyle w:val="MTHeadingSCS3"/>
      </w:pPr>
      <w:bookmarkStart w:id="876" w:name="_Toc75437189"/>
      <w:bookmarkStart w:id="877" w:name="_Toc88576363"/>
      <w:r w:rsidRPr="00CC4BBB">
        <w:t>CB.26.2A / CB.26.2B Smart Bow segment</w:t>
      </w:r>
      <w:bookmarkEnd w:id="874"/>
      <w:r w:rsidRPr="00CC4BBB">
        <w:t xml:space="preserve"> A and B</w:t>
      </w:r>
      <w:bookmarkEnd w:id="876"/>
      <w:bookmarkEnd w:id="877"/>
    </w:p>
    <w:p w14:paraId="4779C095" w14:textId="77777777" w:rsidR="005B2F29" w:rsidRPr="00CC4BBB" w:rsidRDefault="005B2F29" w:rsidP="005B2F29">
      <w:pPr>
        <w:pStyle w:val="MTStandard"/>
      </w:pPr>
      <w:r w:rsidRPr="00CC4BBB">
        <w:t xml:space="preserve">Type A: installed in segment position 1 – 2 </w:t>
      </w:r>
      <w:r w:rsidRPr="00CC4BBB">
        <w:rPr>
          <w:vanish/>
          <w:highlight w:val="yellow"/>
        </w:rPr>
        <w:t>(adapt according actual roller geometry!)</w:t>
      </w:r>
    </w:p>
    <w:p w14:paraId="24DDF2FD" w14:textId="525E569E" w:rsidR="005B2F29" w:rsidRPr="00CC4BBB" w:rsidRDefault="005B2F29" w:rsidP="005B2F29">
      <w:pPr>
        <w:pStyle w:val="MTStandard"/>
      </w:pPr>
      <w:r w:rsidRPr="00CC4BBB">
        <w:t xml:space="preserve">Type B: installed in segment position 3 – </w:t>
      </w:r>
      <w:r w:rsidR="00163BD2" w:rsidRPr="00CC4BBB">
        <w:t>5</w:t>
      </w:r>
      <w:r w:rsidRPr="00CC4BBB">
        <w:t xml:space="preserve"> </w:t>
      </w:r>
      <w:r w:rsidRPr="00CC4BBB">
        <w:rPr>
          <w:vanish/>
          <w:highlight w:val="yellow"/>
        </w:rPr>
        <w:t>(adapt according actual roller geometry!)</w:t>
      </w:r>
    </w:p>
    <w:p w14:paraId="71BFAC19" w14:textId="77777777" w:rsidR="005B2F29" w:rsidRPr="00CC4BBB" w:rsidRDefault="005B2F29" w:rsidP="005B2F29">
      <w:pPr>
        <w:pStyle w:val="MTStandard"/>
      </w:pPr>
      <w:r w:rsidRPr="00CC4BBB">
        <w:t xml:space="preserve">The Bow Segments Type A and B are of different design (number of rolls, roller diameters) and are therefore not interchangeable. </w:t>
      </w:r>
    </w:p>
    <w:p w14:paraId="613A3344" w14:textId="77777777" w:rsidR="005B2F29" w:rsidRPr="00CC4BBB" w:rsidRDefault="005B2F29" w:rsidP="005B2F29">
      <w:pPr>
        <w:pStyle w:val="MTStandard"/>
        <w:rPr>
          <w:i/>
          <w:iCs/>
          <w:vanish/>
        </w:rPr>
      </w:pPr>
      <w:r w:rsidRPr="00CC4BBB">
        <w:rPr>
          <w:i/>
          <w:iCs/>
          <w:vanish/>
          <w:highlight w:val="green"/>
        </w:rPr>
        <w:t>Use this sentence if only Type A is executed:</w:t>
      </w:r>
    </w:p>
    <w:p w14:paraId="10CD9F08" w14:textId="77777777" w:rsidR="005B2F29" w:rsidRPr="00CC4BBB" w:rsidRDefault="005B2F29" w:rsidP="005B2F29">
      <w:pPr>
        <w:pStyle w:val="MTStandard"/>
        <w:rPr>
          <w:vanish/>
        </w:rPr>
      </w:pPr>
      <w:r w:rsidRPr="00CC4BBB">
        <w:rPr>
          <w:vanish/>
          <w:highlight w:val="yellow"/>
        </w:rPr>
        <w:t>Type A: installed in all bow positions.</w:t>
      </w:r>
    </w:p>
    <w:p w14:paraId="3B5ABBE4" w14:textId="77777777" w:rsidR="005B2F29" w:rsidRPr="00CC4BBB" w:rsidRDefault="005B2F29" w:rsidP="005B2F29">
      <w:pPr>
        <w:pStyle w:val="MTStandard"/>
      </w:pPr>
    </w:p>
    <w:p w14:paraId="22E6E655" w14:textId="77777777" w:rsidR="005B2F29" w:rsidRPr="00CC4BBB" w:rsidRDefault="005B2F29" w:rsidP="005B2F29">
      <w:pPr>
        <w:pStyle w:val="MTHeadingSCS3"/>
      </w:pPr>
      <w:bookmarkStart w:id="878" w:name="_Toc346781529"/>
      <w:bookmarkStart w:id="879" w:name="_Toc51247204"/>
      <w:bookmarkStart w:id="880" w:name="_Toc75437190"/>
      <w:bookmarkStart w:id="881" w:name="_Toc88576364"/>
      <w:r w:rsidRPr="00CC4BBB">
        <w:t>CB.26.3A / CB.26.3B Smart Straightener segment</w:t>
      </w:r>
      <w:bookmarkEnd w:id="878"/>
      <w:bookmarkEnd w:id="879"/>
      <w:r w:rsidRPr="00CC4BBB">
        <w:t xml:space="preserve"> A and B</w:t>
      </w:r>
      <w:bookmarkEnd w:id="880"/>
      <w:bookmarkEnd w:id="881"/>
    </w:p>
    <w:p w14:paraId="0F1F0FD1" w14:textId="7BB817AE" w:rsidR="005B2F29" w:rsidRPr="00CC4BBB" w:rsidRDefault="005B2F29" w:rsidP="005B2F29">
      <w:pPr>
        <w:pStyle w:val="MTStandard"/>
      </w:pPr>
      <w:r w:rsidRPr="00CC4BBB">
        <w:t xml:space="preserve">Type A: installed in segment position </w:t>
      </w:r>
      <w:r w:rsidR="00F021DC" w:rsidRPr="00CC4BBB">
        <w:t>6</w:t>
      </w:r>
      <w:r w:rsidRPr="00CC4BBB">
        <w:t xml:space="preserve"> </w:t>
      </w:r>
      <w:r w:rsidRPr="00CC4BBB">
        <w:rPr>
          <w:vanish/>
          <w:highlight w:val="yellow"/>
        </w:rPr>
        <w:t>(adapt according actual roller geometry!)</w:t>
      </w:r>
    </w:p>
    <w:p w14:paraId="35AE7C99" w14:textId="2889F6E5" w:rsidR="005B2F29" w:rsidRPr="00CC4BBB" w:rsidRDefault="005B2F29" w:rsidP="005B2F29">
      <w:pPr>
        <w:pStyle w:val="MTStandard"/>
      </w:pPr>
      <w:r w:rsidRPr="00CC4BBB">
        <w:t xml:space="preserve">Type B: installed in segment position </w:t>
      </w:r>
      <w:r w:rsidR="00F021DC" w:rsidRPr="00CC4BBB">
        <w:t>7</w:t>
      </w:r>
      <w:r w:rsidRPr="00CC4BBB">
        <w:rPr>
          <w:vanish/>
        </w:rPr>
        <w:t xml:space="preserve"> </w:t>
      </w:r>
      <w:r w:rsidRPr="00CC4BBB">
        <w:rPr>
          <w:vanish/>
          <w:highlight w:val="yellow"/>
        </w:rPr>
        <w:t>(adapt according actual roller geometry!)</w:t>
      </w:r>
    </w:p>
    <w:p w14:paraId="01EED1DA" w14:textId="6DD5A250" w:rsidR="005B2F29" w:rsidRPr="00CC4BBB" w:rsidRDefault="005B2F29" w:rsidP="005B2F29">
      <w:pPr>
        <w:pStyle w:val="MTStandard"/>
      </w:pPr>
      <w:r w:rsidRPr="00CC4BBB">
        <w:t>The Straightener Segments Type A and B are of same design but executed with different roller positions according to roller geometry. The different roller positions are achieved by use of individual adapters and shimming. Therefore, Type A and B are interchangeable, however this requires re-shimming of the rollers</w:t>
      </w:r>
      <w:r w:rsidR="00AD0F60" w:rsidRPr="00CC4BBB">
        <w:t xml:space="preserve">. </w:t>
      </w:r>
    </w:p>
    <w:p w14:paraId="41F54A9F" w14:textId="77777777" w:rsidR="005B2F29" w:rsidRPr="00CC4BBB" w:rsidRDefault="005B2F29" w:rsidP="005B2F29">
      <w:pPr>
        <w:pStyle w:val="MTStandard"/>
      </w:pPr>
    </w:p>
    <w:p w14:paraId="7A3C98F7" w14:textId="77777777" w:rsidR="005B2F29" w:rsidRPr="00CC4BBB" w:rsidRDefault="005B2F29" w:rsidP="005B2F29">
      <w:pPr>
        <w:pStyle w:val="MTHeadingSCS3"/>
      </w:pPr>
      <w:bookmarkStart w:id="882" w:name="_Toc346781530"/>
      <w:bookmarkStart w:id="883" w:name="_Toc51247205"/>
      <w:bookmarkStart w:id="884" w:name="_Toc75437191"/>
      <w:bookmarkStart w:id="885" w:name="_Toc88576365"/>
      <w:r w:rsidRPr="00CC4BBB">
        <w:t>CB.26.4A Smart Horizontal segment</w:t>
      </w:r>
      <w:bookmarkEnd w:id="882"/>
      <w:bookmarkEnd w:id="883"/>
      <w:bookmarkEnd w:id="884"/>
      <w:bookmarkEnd w:id="885"/>
    </w:p>
    <w:p w14:paraId="01C53F75" w14:textId="77777777" w:rsidR="005B2F29" w:rsidRPr="00CC4BBB" w:rsidRDefault="005B2F29" w:rsidP="005B2F29">
      <w:pPr>
        <w:pStyle w:val="MTStandard"/>
      </w:pPr>
      <w:r w:rsidRPr="00CC4BBB">
        <w:t>Type A: installed in all horizontal positions.</w:t>
      </w:r>
    </w:p>
    <w:p w14:paraId="07202B92" w14:textId="77777777" w:rsidR="005B2F29" w:rsidRPr="00CC4BBB" w:rsidRDefault="005B2F29" w:rsidP="005B2F29">
      <w:pPr>
        <w:pStyle w:val="MTStandard"/>
      </w:pPr>
    </w:p>
    <w:p w14:paraId="78343F21" w14:textId="77777777" w:rsidR="005B2F29" w:rsidRPr="00CC4BBB" w:rsidRDefault="005B2F29" w:rsidP="005B2F29">
      <w:pPr>
        <w:pStyle w:val="MTStandard"/>
      </w:pPr>
      <w:r w:rsidRPr="00CC4BBB">
        <w:t>The following technical specification is valid for all segment types.</w:t>
      </w:r>
    </w:p>
    <w:p w14:paraId="0766C394" w14:textId="77777777" w:rsidR="005B2F29" w:rsidRPr="00CC4BBB" w:rsidRDefault="005B2F29" w:rsidP="005B2F29">
      <w:pPr>
        <w:pStyle w:val="MTStandard"/>
      </w:pPr>
    </w:p>
    <w:bookmarkEnd w:id="875"/>
    <w:p w14:paraId="0C69AD01" w14:textId="77777777" w:rsidR="005B2F29" w:rsidRPr="00CC4BBB" w:rsidRDefault="005B2F29" w:rsidP="005B2F29">
      <w:pPr>
        <w:rPr>
          <w:b/>
          <w:lang w:val="en-GB" w:eastAsia="de-AT"/>
        </w:rPr>
      </w:pPr>
      <w:r w:rsidRPr="00CC4BBB">
        <w:br w:type="page"/>
      </w:r>
    </w:p>
    <w:p w14:paraId="4D1EC798" w14:textId="77777777" w:rsidR="005B2F29" w:rsidRPr="00CC4BBB" w:rsidRDefault="005B2F29" w:rsidP="005B2F29">
      <w:pPr>
        <w:pStyle w:val="MTHeading"/>
      </w:pPr>
      <w:r w:rsidRPr="00CC4BBB">
        <w:lastRenderedPageBreak/>
        <w:t>Technical Data</w:t>
      </w:r>
    </w:p>
    <w:p w14:paraId="30DBEFF5" w14:textId="77777777" w:rsidR="005B2F29" w:rsidRPr="00CC4BBB" w:rsidRDefault="005B2F29" w:rsidP="005B2F29">
      <w:pPr>
        <w:pStyle w:val="MTStandard"/>
        <w:rPr>
          <w:vanish/>
          <w:highlight w:val="yellow"/>
        </w:rPr>
      </w:pPr>
      <w:r w:rsidRPr="00CC4BBB">
        <w:rPr>
          <w:vanish/>
          <w:highlight w:val="yellow"/>
          <w:lang w:val="en-US"/>
        </w:rPr>
        <w:t>Standard Gap adjustment:</w:t>
      </w:r>
      <w:r w:rsidRPr="00CC4BBB">
        <w:rPr>
          <w:vanish/>
          <w:highlight w:val="yellow"/>
        </w:rPr>
        <w:t xml:space="preserve"> </w:t>
      </w:r>
      <w:r w:rsidRPr="00CC4BBB">
        <w:rPr>
          <w:b/>
          <w:vanish/>
          <w:highlight w:val="yellow"/>
        </w:rPr>
        <w:t>DynaGap</w:t>
      </w:r>
      <w:r w:rsidRPr="00CC4BBB">
        <w:rPr>
          <w:vanish/>
          <w:highlight w:val="yellow"/>
        </w:rPr>
        <w:t xml:space="preserve"> </w:t>
      </w:r>
    </w:p>
    <w:p w14:paraId="00914666" w14:textId="77777777" w:rsidR="005B2F29" w:rsidRPr="00CC4BBB" w:rsidRDefault="005B2F29" w:rsidP="005B2F29">
      <w:pPr>
        <w:pStyle w:val="MTStandard"/>
        <w:rPr>
          <w:vanish/>
        </w:rPr>
      </w:pPr>
      <w:r w:rsidRPr="00CC4BBB">
        <w:rPr>
          <w:vanish/>
          <w:highlight w:val="yellow"/>
        </w:rPr>
        <w:t>For “Clamped on Shims”</w:t>
      </w:r>
      <w:r w:rsidRPr="00CC4BBB">
        <w:rPr>
          <w:vanish/>
        </w:rPr>
        <w:t xml:space="preserve"> </w:t>
      </w:r>
      <w:r w:rsidRPr="00CC4BBB">
        <w:rPr>
          <w:vanish/>
          <w:highlight w:val="magenta"/>
        </w:rPr>
        <w:t>please consider pink marking</w:t>
      </w:r>
      <w:r w:rsidRPr="00CC4BBB">
        <w:rPr>
          <w:vanish/>
        </w:rPr>
        <w:t xml:space="preserve"> </w:t>
      </w:r>
      <w:r w:rsidRPr="00CC4BBB">
        <w:rPr>
          <w:vanish/>
          <w:highlight w:val="green"/>
        </w:rPr>
        <w:t>and delete the green lines.</w:t>
      </w:r>
    </w:p>
    <w:tbl>
      <w:tblPr>
        <w:tblW w:w="9606"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ayout w:type="fixed"/>
        <w:tblLook w:val="01E0" w:firstRow="1" w:lastRow="1" w:firstColumn="1" w:lastColumn="1" w:noHBand="0" w:noVBand="0"/>
      </w:tblPr>
      <w:tblGrid>
        <w:gridCol w:w="2802"/>
        <w:gridCol w:w="1701"/>
        <w:gridCol w:w="1701"/>
        <w:gridCol w:w="1701"/>
        <w:gridCol w:w="1701"/>
      </w:tblGrid>
      <w:tr w:rsidR="00CC4BBB" w:rsidRPr="00CC4BBB" w14:paraId="02BD46CE" w14:textId="77777777" w:rsidTr="00D35706">
        <w:trPr>
          <w:tblHeader/>
        </w:trPr>
        <w:tc>
          <w:tcPr>
            <w:tcW w:w="2802" w:type="dxa"/>
          </w:tcPr>
          <w:p w14:paraId="604679F7" w14:textId="77777777" w:rsidR="005B2F29" w:rsidRPr="00CC4BBB" w:rsidRDefault="005B2F29" w:rsidP="00D35706">
            <w:pPr>
              <w:pStyle w:val="MTTableHeader"/>
            </w:pPr>
            <w:r w:rsidRPr="00CC4BBB">
              <w:t>Roller Data</w:t>
            </w:r>
          </w:p>
          <w:p w14:paraId="0AC1DA71" w14:textId="77777777" w:rsidR="005B2F29" w:rsidRPr="00CC4BBB" w:rsidRDefault="005B2F29" w:rsidP="00D35706">
            <w:pPr>
              <w:pStyle w:val="MTTableText"/>
              <w:rPr>
                <w:vanish/>
              </w:rPr>
            </w:pPr>
            <w:r w:rsidRPr="00CC4BBB">
              <w:rPr>
                <w:vanish/>
                <w:highlight w:val="yellow"/>
              </w:rPr>
              <w:t>(cross-check with actual RollGeo!)</w:t>
            </w:r>
          </w:p>
        </w:tc>
        <w:tc>
          <w:tcPr>
            <w:tcW w:w="1701" w:type="dxa"/>
          </w:tcPr>
          <w:p w14:paraId="3A6D0750" w14:textId="77777777" w:rsidR="005B2F29" w:rsidRPr="00CC4BBB" w:rsidRDefault="005B2F29" w:rsidP="00D35706">
            <w:pPr>
              <w:pStyle w:val="MTTableHeader"/>
              <w:jc w:val="center"/>
            </w:pPr>
            <w:r w:rsidRPr="00CC4BBB">
              <w:t xml:space="preserve">CB.26.2A </w:t>
            </w:r>
            <w:r w:rsidRPr="00CC4BBB">
              <w:br/>
              <w:t>Bow Segments</w:t>
            </w:r>
          </w:p>
          <w:p w14:paraId="49E5DA98" w14:textId="32232CEB" w:rsidR="00667A4D" w:rsidRPr="00CC4BBB" w:rsidRDefault="00667A4D" w:rsidP="00D35706">
            <w:pPr>
              <w:pStyle w:val="MTTableHeader"/>
              <w:jc w:val="center"/>
            </w:pPr>
            <w:r w:rsidRPr="00CC4BBB">
              <w:t>Type A</w:t>
            </w:r>
          </w:p>
        </w:tc>
        <w:tc>
          <w:tcPr>
            <w:tcW w:w="1701" w:type="dxa"/>
          </w:tcPr>
          <w:p w14:paraId="334CDB53" w14:textId="77777777" w:rsidR="005B2F29" w:rsidRPr="00CC4BBB" w:rsidRDefault="005B2F29" w:rsidP="00D35706">
            <w:pPr>
              <w:pStyle w:val="MTTableHeader"/>
              <w:jc w:val="center"/>
            </w:pPr>
            <w:r w:rsidRPr="00CC4BBB">
              <w:t xml:space="preserve">CB.26.2B </w:t>
            </w:r>
            <w:r w:rsidRPr="00CC4BBB">
              <w:br/>
              <w:t>Bow Segments</w:t>
            </w:r>
          </w:p>
          <w:p w14:paraId="11FFE63E" w14:textId="6E3156D6" w:rsidR="00667A4D" w:rsidRPr="00CC4BBB" w:rsidRDefault="00667A4D" w:rsidP="00D35706">
            <w:pPr>
              <w:pStyle w:val="MTTableHeader"/>
              <w:jc w:val="center"/>
            </w:pPr>
            <w:r w:rsidRPr="00CC4BBB">
              <w:t>Type B</w:t>
            </w:r>
          </w:p>
        </w:tc>
        <w:tc>
          <w:tcPr>
            <w:tcW w:w="1701" w:type="dxa"/>
          </w:tcPr>
          <w:p w14:paraId="21309704" w14:textId="77777777" w:rsidR="005B2F29" w:rsidRPr="00CC4BBB" w:rsidRDefault="005B2F29" w:rsidP="00D35706">
            <w:pPr>
              <w:pStyle w:val="MTTableHeader"/>
              <w:jc w:val="center"/>
            </w:pPr>
            <w:r w:rsidRPr="00CC4BBB">
              <w:t>CB.26.3A+B Straightener Segments</w:t>
            </w:r>
          </w:p>
        </w:tc>
        <w:tc>
          <w:tcPr>
            <w:tcW w:w="1701" w:type="dxa"/>
          </w:tcPr>
          <w:p w14:paraId="601E3AA9" w14:textId="77777777" w:rsidR="005B2F29" w:rsidRPr="00CC4BBB" w:rsidRDefault="005B2F29" w:rsidP="00D35706">
            <w:pPr>
              <w:pStyle w:val="MTTableHeader"/>
              <w:jc w:val="center"/>
            </w:pPr>
            <w:r w:rsidRPr="00CC4BBB">
              <w:t xml:space="preserve">CB.26.4A </w:t>
            </w:r>
            <w:r w:rsidRPr="00CC4BBB">
              <w:br/>
              <w:t>Horizontal Segments</w:t>
            </w:r>
          </w:p>
        </w:tc>
      </w:tr>
      <w:tr w:rsidR="00CC4BBB" w:rsidRPr="00CC4BBB" w14:paraId="6191D2D3" w14:textId="77777777" w:rsidTr="00D35706">
        <w:trPr>
          <w:trHeight w:val="285"/>
        </w:trPr>
        <w:tc>
          <w:tcPr>
            <w:tcW w:w="2802" w:type="dxa"/>
            <w:noWrap/>
          </w:tcPr>
          <w:p w14:paraId="32520568" w14:textId="77777777" w:rsidR="005B2F29" w:rsidRPr="00CC4BBB" w:rsidRDefault="005B2F29" w:rsidP="00D35706">
            <w:pPr>
              <w:pStyle w:val="MTTableText"/>
            </w:pPr>
            <w:r w:rsidRPr="00CC4BBB">
              <w:t>No. of Rollers per unit</w:t>
            </w:r>
          </w:p>
        </w:tc>
        <w:tc>
          <w:tcPr>
            <w:tcW w:w="1701" w:type="dxa"/>
            <w:noWrap/>
          </w:tcPr>
          <w:p w14:paraId="0FA645F2" w14:textId="77777777" w:rsidR="005B2F29" w:rsidRPr="00CC4BBB" w:rsidRDefault="005B2F29" w:rsidP="00D35706">
            <w:pPr>
              <w:pStyle w:val="MTTableText"/>
              <w:jc w:val="center"/>
            </w:pPr>
            <w:r w:rsidRPr="00CC4BBB">
              <w:t>16</w:t>
            </w:r>
          </w:p>
        </w:tc>
        <w:tc>
          <w:tcPr>
            <w:tcW w:w="1701" w:type="dxa"/>
          </w:tcPr>
          <w:p w14:paraId="78D61340" w14:textId="77777777" w:rsidR="005B2F29" w:rsidRPr="00CC4BBB" w:rsidRDefault="005B2F29" w:rsidP="00D35706">
            <w:pPr>
              <w:pStyle w:val="MTTableText"/>
              <w:jc w:val="center"/>
            </w:pPr>
            <w:r w:rsidRPr="00CC4BBB">
              <w:t>14</w:t>
            </w:r>
          </w:p>
        </w:tc>
        <w:tc>
          <w:tcPr>
            <w:tcW w:w="1701" w:type="dxa"/>
            <w:noWrap/>
          </w:tcPr>
          <w:p w14:paraId="47AD833F" w14:textId="06A3CFE0" w:rsidR="005B2F29" w:rsidRPr="00CC4BBB" w:rsidRDefault="005B2F29" w:rsidP="00D35706">
            <w:pPr>
              <w:pStyle w:val="MTTableText"/>
              <w:jc w:val="center"/>
            </w:pPr>
            <w:r w:rsidRPr="00CC4BBB">
              <w:t>1</w:t>
            </w:r>
            <w:r w:rsidR="00667A4D" w:rsidRPr="00CC4BBB">
              <w:t>6</w:t>
            </w:r>
          </w:p>
        </w:tc>
        <w:tc>
          <w:tcPr>
            <w:tcW w:w="1701" w:type="dxa"/>
            <w:noWrap/>
          </w:tcPr>
          <w:p w14:paraId="6690F19C" w14:textId="198BC97E" w:rsidR="005B2F29" w:rsidRPr="00CC4BBB" w:rsidRDefault="005B2F29" w:rsidP="00D35706">
            <w:pPr>
              <w:pStyle w:val="MTTableText"/>
              <w:jc w:val="center"/>
            </w:pPr>
            <w:r w:rsidRPr="00CC4BBB">
              <w:t>1</w:t>
            </w:r>
            <w:r w:rsidR="00667A4D" w:rsidRPr="00CC4BBB">
              <w:t>6</w:t>
            </w:r>
          </w:p>
        </w:tc>
      </w:tr>
      <w:tr w:rsidR="00CC4BBB" w:rsidRPr="00CC4BBB" w14:paraId="49764B5C" w14:textId="77777777" w:rsidTr="00D35706">
        <w:trPr>
          <w:trHeight w:val="285"/>
        </w:trPr>
        <w:tc>
          <w:tcPr>
            <w:tcW w:w="2802" w:type="dxa"/>
          </w:tcPr>
          <w:p w14:paraId="3251CABC" w14:textId="77777777" w:rsidR="005B2F29" w:rsidRPr="00CC4BBB" w:rsidRDefault="005B2F29" w:rsidP="00D35706">
            <w:pPr>
              <w:pStyle w:val="MTTableText"/>
            </w:pPr>
            <w:r w:rsidRPr="00CC4BBB">
              <w:t>Roller diameter idle (mm)</w:t>
            </w:r>
          </w:p>
        </w:tc>
        <w:tc>
          <w:tcPr>
            <w:tcW w:w="1701" w:type="dxa"/>
          </w:tcPr>
          <w:p w14:paraId="06DB5F39" w14:textId="77777777" w:rsidR="005B2F29" w:rsidRPr="00CC4BBB" w:rsidRDefault="005B2F29" w:rsidP="00D35706">
            <w:pPr>
              <w:pStyle w:val="MTTableText"/>
              <w:jc w:val="center"/>
            </w:pPr>
            <w:r w:rsidRPr="00CC4BBB">
              <w:t>200</w:t>
            </w:r>
          </w:p>
        </w:tc>
        <w:tc>
          <w:tcPr>
            <w:tcW w:w="1701" w:type="dxa"/>
          </w:tcPr>
          <w:p w14:paraId="28E0C7C7" w14:textId="77777777" w:rsidR="005B2F29" w:rsidRPr="00CC4BBB" w:rsidRDefault="005B2F29" w:rsidP="00D35706">
            <w:pPr>
              <w:pStyle w:val="MTTableText"/>
              <w:jc w:val="center"/>
            </w:pPr>
            <w:r w:rsidRPr="00CC4BBB">
              <w:t>230</w:t>
            </w:r>
          </w:p>
        </w:tc>
        <w:tc>
          <w:tcPr>
            <w:tcW w:w="1701" w:type="dxa"/>
          </w:tcPr>
          <w:p w14:paraId="525CEE5D" w14:textId="2433F1F1" w:rsidR="005B2F29" w:rsidRPr="00CC4BBB" w:rsidRDefault="00667A4D" w:rsidP="00D35706">
            <w:pPr>
              <w:pStyle w:val="MTTableText"/>
              <w:jc w:val="center"/>
            </w:pPr>
            <w:r w:rsidRPr="00CC4BBB">
              <w:t>250</w:t>
            </w:r>
          </w:p>
        </w:tc>
        <w:tc>
          <w:tcPr>
            <w:tcW w:w="1701" w:type="dxa"/>
          </w:tcPr>
          <w:p w14:paraId="52315427" w14:textId="7255D743" w:rsidR="005B2F29" w:rsidRPr="00CC4BBB" w:rsidRDefault="00667A4D" w:rsidP="00D35706">
            <w:pPr>
              <w:pStyle w:val="MTTableText"/>
              <w:jc w:val="center"/>
            </w:pPr>
            <w:r w:rsidRPr="00CC4BBB">
              <w:t>250</w:t>
            </w:r>
          </w:p>
        </w:tc>
      </w:tr>
      <w:tr w:rsidR="005B2F29" w:rsidRPr="00CC4BBB" w14:paraId="1163DA8A" w14:textId="77777777" w:rsidTr="00D35706">
        <w:trPr>
          <w:trHeight w:val="285"/>
        </w:trPr>
        <w:tc>
          <w:tcPr>
            <w:tcW w:w="2802" w:type="dxa"/>
          </w:tcPr>
          <w:p w14:paraId="5A35F78A" w14:textId="77777777" w:rsidR="005B2F29" w:rsidRPr="00CC4BBB" w:rsidRDefault="005B2F29" w:rsidP="00D35706">
            <w:pPr>
              <w:pStyle w:val="MTTableText"/>
            </w:pPr>
            <w:r w:rsidRPr="00CC4BBB">
              <w:t>Roller diameter driven (mm)</w:t>
            </w:r>
          </w:p>
        </w:tc>
        <w:tc>
          <w:tcPr>
            <w:tcW w:w="1701" w:type="dxa"/>
          </w:tcPr>
          <w:p w14:paraId="63665148" w14:textId="77777777" w:rsidR="005B2F29" w:rsidRPr="00CC4BBB" w:rsidRDefault="005B2F29" w:rsidP="00D35706">
            <w:pPr>
              <w:pStyle w:val="MTTableText"/>
              <w:jc w:val="center"/>
            </w:pPr>
            <w:r w:rsidRPr="00CC4BBB">
              <w:t>250</w:t>
            </w:r>
          </w:p>
        </w:tc>
        <w:tc>
          <w:tcPr>
            <w:tcW w:w="1701" w:type="dxa"/>
          </w:tcPr>
          <w:p w14:paraId="6749236D" w14:textId="77777777" w:rsidR="005B2F29" w:rsidRPr="00CC4BBB" w:rsidRDefault="005B2F29" w:rsidP="00D35706">
            <w:pPr>
              <w:pStyle w:val="MTTableText"/>
              <w:jc w:val="center"/>
            </w:pPr>
            <w:r w:rsidRPr="00CC4BBB">
              <w:t>250</w:t>
            </w:r>
          </w:p>
        </w:tc>
        <w:tc>
          <w:tcPr>
            <w:tcW w:w="1701" w:type="dxa"/>
          </w:tcPr>
          <w:p w14:paraId="7BE0F87E" w14:textId="52CA1406" w:rsidR="005B2F29" w:rsidRPr="00CC4BBB" w:rsidRDefault="00667A4D" w:rsidP="00D35706">
            <w:pPr>
              <w:pStyle w:val="MTTableText"/>
              <w:jc w:val="center"/>
            </w:pPr>
            <w:r w:rsidRPr="00CC4BBB">
              <w:t>250</w:t>
            </w:r>
          </w:p>
        </w:tc>
        <w:tc>
          <w:tcPr>
            <w:tcW w:w="1701" w:type="dxa"/>
          </w:tcPr>
          <w:p w14:paraId="00A9E932" w14:textId="4129ABC8" w:rsidR="005B2F29" w:rsidRPr="00CC4BBB" w:rsidRDefault="00667A4D" w:rsidP="00D35706">
            <w:pPr>
              <w:pStyle w:val="MTTableText"/>
              <w:jc w:val="center"/>
            </w:pPr>
            <w:r w:rsidRPr="00CC4BBB">
              <w:t>250</w:t>
            </w:r>
          </w:p>
        </w:tc>
      </w:tr>
    </w:tbl>
    <w:p w14:paraId="3EC39C87" w14:textId="77777777" w:rsidR="005B2F29" w:rsidRPr="00CC4BBB" w:rsidRDefault="005B2F29" w:rsidP="005B2F29"/>
    <w:tbl>
      <w:tblPr>
        <w:tblW w:w="9606"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ayout w:type="fixed"/>
        <w:tblLook w:val="01E0" w:firstRow="1" w:lastRow="1" w:firstColumn="1" w:lastColumn="1" w:noHBand="0" w:noVBand="0"/>
      </w:tblPr>
      <w:tblGrid>
        <w:gridCol w:w="4077"/>
        <w:gridCol w:w="5529"/>
      </w:tblGrid>
      <w:tr w:rsidR="00CC4BBB" w:rsidRPr="00CC4BBB" w14:paraId="7C9833ED" w14:textId="77777777" w:rsidTr="00D35706">
        <w:trPr>
          <w:trHeight w:val="285"/>
        </w:trPr>
        <w:tc>
          <w:tcPr>
            <w:tcW w:w="4077" w:type="dxa"/>
          </w:tcPr>
          <w:p w14:paraId="7158B574" w14:textId="77777777" w:rsidR="005B2F29" w:rsidRPr="00CC4BBB" w:rsidRDefault="005B2F29" w:rsidP="00D35706">
            <w:pPr>
              <w:pStyle w:val="MTTableText"/>
              <w:rPr>
                <w:vanish/>
                <w:highlight w:val="yellow"/>
              </w:rPr>
            </w:pPr>
            <w:r w:rsidRPr="00CC4BBB">
              <w:t>Type of bearings</w:t>
            </w:r>
          </w:p>
        </w:tc>
        <w:tc>
          <w:tcPr>
            <w:tcW w:w="5529" w:type="dxa"/>
            <w:noWrap/>
          </w:tcPr>
          <w:p w14:paraId="73361388" w14:textId="77777777" w:rsidR="005B2F29" w:rsidRPr="00CC4BBB" w:rsidRDefault="005B2F29" w:rsidP="00D35706">
            <w:pPr>
              <w:pStyle w:val="MTTableText"/>
              <w:rPr>
                <w:highlight w:val="yellow"/>
              </w:rPr>
            </w:pPr>
            <w:r w:rsidRPr="00CC4BBB">
              <w:t>Roller bearing</w:t>
            </w:r>
          </w:p>
        </w:tc>
      </w:tr>
      <w:tr w:rsidR="00CC4BBB" w:rsidRPr="00CC4BBB" w14:paraId="46775885" w14:textId="77777777" w:rsidTr="00D35706">
        <w:trPr>
          <w:trHeight w:val="285"/>
        </w:trPr>
        <w:tc>
          <w:tcPr>
            <w:tcW w:w="4077" w:type="dxa"/>
          </w:tcPr>
          <w:p w14:paraId="760CFE1C" w14:textId="77777777" w:rsidR="005B2F29" w:rsidRPr="00CC4BBB" w:rsidRDefault="005B2F29" w:rsidP="00D35706">
            <w:pPr>
              <w:pStyle w:val="MTTableText"/>
            </w:pPr>
            <w:r w:rsidRPr="00CC4BBB">
              <w:t>No. of bearings per roller</w:t>
            </w:r>
          </w:p>
        </w:tc>
        <w:tc>
          <w:tcPr>
            <w:tcW w:w="5529" w:type="dxa"/>
            <w:noWrap/>
          </w:tcPr>
          <w:p w14:paraId="6B7D717A" w14:textId="77777777" w:rsidR="005B2F29" w:rsidRPr="00CC4BBB" w:rsidRDefault="005B2F29" w:rsidP="00D35706">
            <w:pPr>
              <w:pStyle w:val="MTTableText"/>
            </w:pPr>
            <w:r w:rsidRPr="00CC4BBB">
              <w:t>4</w:t>
            </w:r>
          </w:p>
        </w:tc>
      </w:tr>
      <w:tr w:rsidR="00CC4BBB" w:rsidRPr="00CC4BBB" w14:paraId="28F7895F" w14:textId="77777777" w:rsidTr="00D35706">
        <w:trPr>
          <w:trHeight w:val="285"/>
        </w:trPr>
        <w:tc>
          <w:tcPr>
            <w:tcW w:w="4077" w:type="dxa"/>
          </w:tcPr>
          <w:p w14:paraId="6B8BC240" w14:textId="77777777" w:rsidR="005B2F29" w:rsidRPr="00CC4BBB" w:rsidRDefault="005B2F29" w:rsidP="00D35706">
            <w:pPr>
              <w:pStyle w:val="MTTableText"/>
            </w:pPr>
            <w:r w:rsidRPr="00CC4BBB">
              <w:t>Type of rollers</w:t>
            </w:r>
          </w:p>
        </w:tc>
        <w:tc>
          <w:tcPr>
            <w:tcW w:w="5529" w:type="dxa"/>
            <w:noWrap/>
          </w:tcPr>
          <w:p w14:paraId="6BA80C94" w14:textId="77777777" w:rsidR="005B2F29" w:rsidRPr="00CC4BBB" w:rsidRDefault="005B2F29" w:rsidP="00D35706">
            <w:pPr>
              <w:pStyle w:val="MTTableText"/>
              <w:rPr>
                <w:vanish/>
              </w:rPr>
            </w:pPr>
            <w:r w:rsidRPr="00CC4BBB">
              <w:t xml:space="preserve">Intermediate supported roller with high load carrying capacity and low roller body spacing </w:t>
            </w:r>
          </w:p>
        </w:tc>
      </w:tr>
      <w:tr w:rsidR="00CC4BBB" w:rsidRPr="00CC4BBB" w14:paraId="321895B7" w14:textId="77777777" w:rsidTr="00D35706">
        <w:trPr>
          <w:trHeight w:val="285"/>
        </w:trPr>
        <w:tc>
          <w:tcPr>
            <w:tcW w:w="4077" w:type="dxa"/>
          </w:tcPr>
          <w:p w14:paraId="3B5DC1E0" w14:textId="77777777" w:rsidR="005B2F29" w:rsidRPr="00CC4BBB" w:rsidRDefault="005B2F29" w:rsidP="00D35706">
            <w:pPr>
              <w:pStyle w:val="MTTableText"/>
            </w:pPr>
            <w:r w:rsidRPr="00CC4BBB">
              <w:t>No. of intermediate supports</w:t>
            </w:r>
          </w:p>
        </w:tc>
        <w:tc>
          <w:tcPr>
            <w:tcW w:w="5529" w:type="dxa"/>
            <w:noWrap/>
          </w:tcPr>
          <w:p w14:paraId="16E38957" w14:textId="77777777" w:rsidR="005B2F29" w:rsidRPr="00CC4BBB" w:rsidRDefault="005B2F29" w:rsidP="00D35706">
            <w:pPr>
              <w:pStyle w:val="MTTableText"/>
            </w:pPr>
            <w:r w:rsidRPr="00CC4BBB">
              <w:t>2</w:t>
            </w:r>
          </w:p>
        </w:tc>
      </w:tr>
      <w:tr w:rsidR="00CC4BBB" w:rsidRPr="00CC4BBB" w14:paraId="09B14337" w14:textId="77777777" w:rsidTr="00D35706">
        <w:trPr>
          <w:trHeight w:val="285"/>
        </w:trPr>
        <w:tc>
          <w:tcPr>
            <w:tcW w:w="4077" w:type="dxa"/>
          </w:tcPr>
          <w:p w14:paraId="74344F6A" w14:textId="77777777" w:rsidR="005B2F29" w:rsidRPr="00CC4BBB" w:rsidRDefault="005B2F29" w:rsidP="00D35706">
            <w:pPr>
              <w:pStyle w:val="MTTableText"/>
            </w:pPr>
            <w:r w:rsidRPr="00CC4BBB">
              <w:t>Roller jacket material</w:t>
            </w:r>
          </w:p>
        </w:tc>
        <w:tc>
          <w:tcPr>
            <w:tcW w:w="5529" w:type="dxa"/>
            <w:noWrap/>
          </w:tcPr>
          <w:p w14:paraId="15D78FB8" w14:textId="77777777" w:rsidR="005B2F29" w:rsidRPr="00CC4BBB" w:rsidRDefault="005B2F29" w:rsidP="00D35706">
            <w:pPr>
              <w:pStyle w:val="MTTableText"/>
            </w:pPr>
            <w:r w:rsidRPr="00CC4BBB">
              <w:t xml:space="preserve">42CrMo4 or equivalent </w:t>
            </w:r>
            <w:r w:rsidRPr="00CC4BBB">
              <w:rPr>
                <w:vanish/>
                <w:highlight w:val="yellow"/>
              </w:rPr>
              <w:t>(25CrMo4 or 21CrMoV5.11 for peripheral cooled rollers &gt; verify selection with design group / Mr. Starrermair)</w:t>
            </w:r>
          </w:p>
        </w:tc>
      </w:tr>
      <w:tr w:rsidR="00CC4BBB" w:rsidRPr="00CC4BBB" w14:paraId="455AC50B" w14:textId="77777777" w:rsidTr="00D35706">
        <w:trPr>
          <w:trHeight w:val="285"/>
        </w:trPr>
        <w:tc>
          <w:tcPr>
            <w:tcW w:w="4077" w:type="dxa"/>
          </w:tcPr>
          <w:p w14:paraId="706C3F63" w14:textId="77777777" w:rsidR="005B2F29" w:rsidRPr="00CC4BBB" w:rsidRDefault="005B2F29" w:rsidP="00D35706">
            <w:pPr>
              <w:pStyle w:val="MTTableText"/>
            </w:pPr>
            <w:r w:rsidRPr="00CC4BBB">
              <w:t>Roller surface</w:t>
            </w:r>
          </w:p>
        </w:tc>
        <w:tc>
          <w:tcPr>
            <w:tcW w:w="5529" w:type="dxa"/>
            <w:noWrap/>
          </w:tcPr>
          <w:p w14:paraId="03C8B1D4" w14:textId="77777777" w:rsidR="005B2F29" w:rsidRPr="00CC4BBB" w:rsidRDefault="005B2F29" w:rsidP="00D35706">
            <w:pPr>
              <w:pStyle w:val="MTTableText"/>
            </w:pPr>
            <w:r w:rsidRPr="00CC4BBB">
              <w:t>build up welding for reduced wear</w:t>
            </w:r>
          </w:p>
        </w:tc>
      </w:tr>
      <w:tr w:rsidR="00CC4BBB" w:rsidRPr="00CC4BBB" w14:paraId="364DA5D8" w14:textId="77777777" w:rsidTr="00D35706">
        <w:trPr>
          <w:trHeight w:val="285"/>
          <w:hidden/>
        </w:trPr>
        <w:tc>
          <w:tcPr>
            <w:tcW w:w="4077" w:type="dxa"/>
          </w:tcPr>
          <w:p w14:paraId="46460539" w14:textId="77777777" w:rsidR="005B2F29" w:rsidRPr="00CC4BBB" w:rsidRDefault="005B2F29" w:rsidP="00D35706">
            <w:pPr>
              <w:pStyle w:val="MTTableText"/>
              <w:rPr>
                <w:vanish/>
              </w:rPr>
            </w:pPr>
            <w:r w:rsidRPr="00CC4BBB">
              <w:rPr>
                <w:vanish/>
                <w:highlight w:val="yellow"/>
              </w:rPr>
              <w:t>Roller barrel length (mm)</w:t>
            </w:r>
          </w:p>
        </w:tc>
        <w:tc>
          <w:tcPr>
            <w:tcW w:w="5529" w:type="dxa"/>
            <w:noWrap/>
          </w:tcPr>
          <w:p w14:paraId="07432777" w14:textId="77777777" w:rsidR="005B2F29" w:rsidRPr="00CC4BBB" w:rsidRDefault="005B2F29" w:rsidP="00D35706">
            <w:pPr>
              <w:pStyle w:val="MTTableText"/>
              <w:rPr>
                <w:vanish/>
              </w:rPr>
            </w:pPr>
            <w:r w:rsidRPr="00CC4BBB">
              <w:rPr>
                <w:vanish/>
                <w:highlight w:val="yellow"/>
              </w:rPr>
              <w:t>appr. 1650</w:t>
            </w:r>
          </w:p>
        </w:tc>
      </w:tr>
      <w:tr w:rsidR="00CC4BBB" w:rsidRPr="00CC4BBB" w14:paraId="5220309F" w14:textId="77777777" w:rsidTr="00D35706">
        <w:trPr>
          <w:trHeight w:val="285"/>
        </w:trPr>
        <w:tc>
          <w:tcPr>
            <w:tcW w:w="4077" w:type="dxa"/>
          </w:tcPr>
          <w:p w14:paraId="5BE0305A" w14:textId="77777777" w:rsidR="005B2F29" w:rsidRPr="00CC4BBB" w:rsidRDefault="005B2F29" w:rsidP="00D35706">
            <w:pPr>
              <w:pStyle w:val="MTTableText"/>
            </w:pPr>
            <w:r w:rsidRPr="00CC4BBB">
              <w:t>Drive arrangement</w:t>
            </w:r>
          </w:p>
        </w:tc>
        <w:tc>
          <w:tcPr>
            <w:tcW w:w="5529" w:type="dxa"/>
            <w:noWrap/>
          </w:tcPr>
          <w:p w14:paraId="42ABC137" w14:textId="77777777" w:rsidR="005B2F29" w:rsidRPr="00CC4BBB" w:rsidRDefault="005B2F29" w:rsidP="00D35706">
            <w:pPr>
              <w:pStyle w:val="MTTableText"/>
            </w:pPr>
            <w:r w:rsidRPr="00CC4BBB">
              <w:t>refer to roller-geometry</w:t>
            </w:r>
          </w:p>
        </w:tc>
      </w:tr>
      <w:tr w:rsidR="00CC4BBB" w:rsidRPr="00CC4BBB" w14:paraId="4276C859" w14:textId="77777777" w:rsidTr="00D35706">
        <w:trPr>
          <w:trHeight w:val="285"/>
        </w:trPr>
        <w:tc>
          <w:tcPr>
            <w:tcW w:w="4077" w:type="dxa"/>
          </w:tcPr>
          <w:p w14:paraId="37F63534" w14:textId="77777777" w:rsidR="005B2F29" w:rsidRPr="00CC4BBB" w:rsidRDefault="005B2F29" w:rsidP="00D35706">
            <w:pPr>
              <w:pStyle w:val="MTTableText"/>
            </w:pPr>
            <w:r w:rsidRPr="00CC4BBB">
              <w:t>Type of drive</w:t>
            </w:r>
          </w:p>
        </w:tc>
        <w:tc>
          <w:tcPr>
            <w:tcW w:w="5529" w:type="dxa"/>
            <w:noWrap/>
          </w:tcPr>
          <w:p w14:paraId="7B63E5E0" w14:textId="77777777" w:rsidR="005B2F29" w:rsidRPr="00CC4BBB" w:rsidRDefault="005B2F29" w:rsidP="00D35706">
            <w:pPr>
              <w:pStyle w:val="MTTableText"/>
            </w:pPr>
            <w:r w:rsidRPr="00CC4BBB">
              <w:t>electric motor, gear and universal joint shaft</w:t>
            </w:r>
          </w:p>
        </w:tc>
      </w:tr>
      <w:tr w:rsidR="00CC4BBB" w:rsidRPr="00CC4BBB" w14:paraId="3872C81B" w14:textId="77777777" w:rsidTr="00D35706">
        <w:trPr>
          <w:trHeight w:val="285"/>
        </w:trPr>
        <w:tc>
          <w:tcPr>
            <w:tcW w:w="4077" w:type="dxa"/>
          </w:tcPr>
          <w:p w14:paraId="61F0CF7A" w14:textId="77777777" w:rsidR="005B2F29" w:rsidRPr="00CC4BBB" w:rsidRDefault="005B2F29" w:rsidP="00D35706">
            <w:pPr>
              <w:pStyle w:val="MTTableText"/>
            </w:pPr>
            <w:r w:rsidRPr="00CC4BBB">
              <w:t>Adjustable roller</w:t>
            </w:r>
          </w:p>
        </w:tc>
        <w:tc>
          <w:tcPr>
            <w:tcW w:w="5529" w:type="dxa"/>
            <w:noWrap/>
          </w:tcPr>
          <w:p w14:paraId="6E5470A8" w14:textId="77777777" w:rsidR="005B2F29" w:rsidRPr="00CC4BBB" w:rsidRDefault="005B2F29" w:rsidP="00D35706">
            <w:pPr>
              <w:pStyle w:val="MTTableText"/>
            </w:pPr>
            <w:r w:rsidRPr="00CC4BBB">
              <w:t>inner driven roller</w:t>
            </w:r>
          </w:p>
        </w:tc>
      </w:tr>
      <w:tr w:rsidR="00CC4BBB" w:rsidRPr="00CC4BBB" w14:paraId="21EC7E7C" w14:textId="77777777" w:rsidTr="00D35706">
        <w:trPr>
          <w:trHeight w:val="285"/>
        </w:trPr>
        <w:tc>
          <w:tcPr>
            <w:tcW w:w="4077" w:type="dxa"/>
          </w:tcPr>
          <w:p w14:paraId="26737D04" w14:textId="77777777" w:rsidR="005B2F29" w:rsidRPr="00CC4BBB" w:rsidRDefault="005B2F29" w:rsidP="00D35706">
            <w:pPr>
              <w:pStyle w:val="MTTableText"/>
            </w:pPr>
            <w:r w:rsidRPr="00CC4BBB">
              <w:t>Girder arrangement</w:t>
            </w:r>
          </w:p>
        </w:tc>
        <w:tc>
          <w:tcPr>
            <w:tcW w:w="5529" w:type="dxa"/>
          </w:tcPr>
          <w:p w14:paraId="378FC7B0" w14:textId="77777777" w:rsidR="005B2F29" w:rsidRPr="00CC4BBB" w:rsidRDefault="005B2F29" w:rsidP="00D35706">
            <w:pPr>
              <w:pStyle w:val="MTTableText"/>
            </w:pPr>
            <w:r w:rsidRPr="00CC4BBB">
              <w:t>cross girder type</w:t>
            </w:r>
          </w:p>
        </w:tc>
      </w:tr>
      <w:tr w:rsidR="00CC4BBB" w:rsidRPr="00CC4BBB" w14:paraId="7681FA74" w14:textId="77777777" w:rsidTr="00D35706">
        <w:trPr>
          <w:trHeight w:val="570"/>
        </w:trPr>
        <w:tc>
          <w:tcPr>
            <w:tcW w:w="4077" w:type="dxa"/>
          </w:tcPr>
          <w:p w14:paraId="08BD22D5" w14:textId="77777777" w:rsidR="005B2F29" w:rsidRPr="00CC4BBB" w:rsidRDefault="005B2F29" w:rsidP="00D35706">
            <w:pPr>
              <w:pStyle w:val="MTTableText"/>
            </w:pPr>
            <w:r w:rsidRPr="00CC4BBB">
              <w:t>Gap adjustment</w:t>
            </w:r>
          </w:p>
        </w:tc>
        <w:tc>
          <w:tcPr>
            <w:tcW w:w="5529" w:type="dxa"/>
          </w:tcPr>
          <w:p w14:paraId="5AEDF94E" w14:textId="77777777" w:rsidR="005B2F29" w:rsidRPr="00CC4BBB" w:rsidRDefault="005B2F29" w:rsidP="00D35706">
            <w:pPr>
              <w:pStyle w:val="MTTableText"/>
            </w:pPr>
            <w:r w:rsidRPr="00CC4BBB">
              <w:t xml:space="preserve">hydraulic adjusting device with remote gap control (DynaGap) </w:t>
            </w:r>
            <w:r w:rsidRPr="00CC4BBB">
              <w:rPr>
                <w:vanish/>
                <w:highlight w:val="magenta"/>
              </w:rPr>
              <w:t>hydraulically clamped on shims</w:t>
            </w:r>
          </w:p>
        </w:tc>
      </w:tr>
      <w:tr w:rsidR="00CC4BBB" w:rsidRPr="00CC4BBB" w14:paraId="546482A6" w14:textId="77777777" w:rsidTr="00D35706">
        <w:trPr>
          <w:trHeight w:val="285"/>
        </w:trPr>
        <w:tc>
          <w:tcPr>
            <w:tcW w:w="4077" w:type="dxa"/>
          </w:tcPr>
          <w:p w14:paraId="73721B2A" w14:textId="77777777" w:rsidR="005B2F29" w:rsidRPr="00CC4BBB" w:rsidRDefault="005B2F29" w:rsidP="00D35706">
            <w:pPr>
              <w:pStyle w:val="MTTableText"/>
            </w:pPr>
            <w:r w:rsidRPr="00CC4BBB">
              <w:t>Lubrication</w:t>
            </w:r>
          </w:p>
        </w:tc>
        <w:tc>
          <w:tcPr>
            <w:tcW w:w="5529" w:type="dxa"/>
            <w:noWrap/>
          </w:tcPr>
          <w:p w14:paraId="7B89112A" w14:textId="77777777" w:rsidR="005B2F29" w:rsidRPr="00CC4BBB" w:rsidRDefault="005B2F29" w:rsidP="00D35706">
            <w:pPr>
              <w:pStyle w:val="MTTableText"/>
            </w:pPr>
            <w:r w:rsidRPr="00CC4BBB">
              <w:t>central lubrication system</w:t>
            </w:r>
          </w:p>
        </w:tc>
      </w:tr>
      <w:tr w:rsidR="00CC4BBB" w:rsidRPr="00CC4BBB" w14:paraId="7A52CB5E" w14:textId="77777777" w:rsidTr="00D35706">
        <w:trPr>
          <w:trHeight w:val="285"/>
        </w:trPr>
        <w:tc>
          <w:tcPr>
            <w:tcW w:w="4077" w:type="dxa"/>
          </w:tcPr>
          <w:p w14:paraId="2EF50707" w14:textId="77777777" w:rsidR="005B2F29" w:rsidRPr="00CC4BBB" w:rsidRDefault="005B2F29" w:rsidP="00D35706">
            <w:pPr>
              <w:pStyle w:val="MTTableText"/>
            </w:pPr>
            <w:r w:rsidRPr="00CC4BBB">
              <w:t>No. of hydraulic devices</w:t>
            </w:r>
          </w:p>
        </w:tc>
        <w:tc>
          <w:tcPr>
            <w:tcW w:w="5529" w:type="dxa"/>
          </w:tcPr>
          <w:p w14:paraId="091B6087" w14:textId="77777777" w:rsidR="005B2F29" w:rsidRPr="00CC4BBB" w:rsidRDefault="005B2F29" w:rsidP="00D35706">
            <w:pPr>
              <w:pStyle w:val="MTTableText"/>
            </w:pPr>
          </w:p>
        </w:tc>
      </w:tr>
      <w:tr w:rsidR="00CC4BBB" w:rsidRPr="00CC4BBB" w14:paraId="543D03AE" w14:textId="77777777" w:rsidTr="00D35706">
        <w:trPr>
          <w:trHeight w:val="285"/>
        </w:trPr>
        <w:tc>
          <w:tcPr>
            <w:tcW w:w="4077" w:type="dxa"/>
          </w:tcPr>
          <w:p w14:paraId="5550DB6B" w14:textId="77777777" w:rsidR="005B2F29" w:rsidRPr="00CC4BBB" w:rsidRDefault="005B2F29" w:rsidP="00D35706">
            <w:pPr>
              <w:pStyle w:val="MTTableIndent"/>
            </w:pPr>
            <w:r w:rsidRPr="00CC4BBB">
              <w:t>segment clamping</w:t>
            </w:r>
          </w:p>
        </w:tc>
        <w:tc>
          <w:tcPr>
            <w:tcW w:w="5529" w:type="dxa"/>
            <w:noWrap/>
          </w:tcPr>
          <w:p w14:paraId="19FE84E5" w14:textId="77777777" w:rsidR="005B2F29" w:rsidRPr="00CC4BBB" w:rsidRDefault="005B2F29" w:rsidP="00D35706">
            <w:pPr>
              <w:pStyle w:val="MTTableText"/>
            </w:pPr>
            <w:r w:rsidRPr="00CC4BBB">
              <w:t>4 per segment</w:t>
            </w:r>
          </w:p>
        </w:tc>
      </w:tr>
      <w:tr w:rsidR="00CC4BBB" w:rsidRPr="00CC4BBB" w14:paraId="7B66BCBE" w14:textId="77777777" w:rsidTr="00D35706">
        <w:trPr>
          <w:trHeight w:val="285"/>
        </w:trPr>
        <w:tc>
          <w:tcPr>
            <w:tcW w:w="4077" w:type="dxa"/>
          </w:tcPr>
          <w:p w14:paraId="43C316C8" w14:textId="77777777" w:rsidR="005B2F29" w:rsidRPr="00CC4BBB" w:rsidRDefault="005B2F29" w:rsidP="00D35706">
            <w:pPr>
              <w:pStyle w:val="MTTableIndent"/>
            </w:pPr>
            <w:r w:rsidRPr="00CC4BBB">
              <w:t>drive roll adjustment</w:t>
            </w:r>
          </w:p>
        </w:tc>
        <w:tc>
          <w:tcPr>
            <w:tcW w:w="5529" w:type="dxa"/>
            <w:noWrap/>
          </w:tcPr>
          <w:p w14:paraId="2E4DD810" w14:textId="77777777" w:rsidR="005B2F29" w:rsidRPr="00CC4BBB" w:rsidRDefault="005B2F29" w:rsidP="00D35706">
            <w:pPr>
              <w:pStyle w:val="MTTableText"/>
            </w:pPr>
            <w:r w:rsidRPr="00CC4BBB">
              <w:t xml:space="preserve">1 per segment </w:t>
            </w:r>
            <w:r w:rsidRPr="00CC4BBB">
              <w:rPr>
                <w:vanish/>
                <w:szCs w:val="22"/>
                <w:highlight w:val="yellow"/>
              </w:rPr>
              <w:t>(2 for twin cast or width &gt;2500mm)</w:t>
            </w:r>
          </w:p>
        </w:tc>
      </w:tr>
      <w:tr w:rsidR="00CC4BBB" w:rsidRPr="00CC4BBB" w14:paraId="11995765" w14:textId="77777777" w:rsidTr="00D35706">
        <w:trPr>
          <w:trHeight w:val="285"/>
        </w:trPr>
        <w:tc>
          <w:tcPr>
            <w:tcW w:w="4077" w:type="dxa"/>
          </w:tcPr>
          <w:p w14:paraId="2F63CA8C" w14:textId="77777777" w:rsidR="005B2F29" w:rsidRPr="00CC4BBB" w:rsidRDefault="005B2F29" w:rsidP="00D35706">
            <w:pPr>
              <w:pStyle w:val="MTTableText"/>
            </w:pPr>
            <w:r w:rsidRPr="00CC4BBB">
              <w:t>Type of cooling</w:t>
            </w:r>
          </w:p>
        </w:tc>
        <w:tc>
          <w:tcPr>
            <w:tcW w:w="5529" w:type="dxa"/>
          </w:tcPr>
          <w:p w14:paraId="225E2AB6" w14:textId="77777777" w:rsidR="005B2F29" w:rsidRPr="00CC4BBB" w:rsidRDefault="005B2F29" w:rsidP="00D35706">
            <w:pPr>
              <w:pStyle w:val="MTTableText"/>
            </w:pPr>
          </w:p>
        </w:tc>
      </w:tr>
      <w:tr w:rsidR="00CC4BBB" w:rsidRPr="00CC4BBB" w14:paraId="6A9A60CB" w14:textId="77777777" w:rsidTr="00D35706">
        <w:trPr>
          <w:trHeight w:val="285"/>
        </w:trPr>
        <w:tc>
          <w:tcPr>
            <w:tcW w:w="4077" w:type="dxa"/>
          </w:tcPr>
          <w:p w14:paraId="42BA77E9" w14:textId="77777777" w:rsidR="005B2F29" w:rsidRPr="00CC4BBB" w:rsidRDefault="005B2F29" w:rsidP="00D35706">
            <w:pPr>
              <w:pStyle w:val="MTTableIndent"/>
            </w:pPr>
            <w:r w:rsidRPr="00CC4BBB">
              <w:t>roller jacket</w:t>
            </w:r>
          </w:p>
        </w:tc>
        <w:tc>
          <w:tcPr>
            <w:tcW w:w="5529" w:type="dxa"/>
            <w:noWrap/>
          </w:tcPr>
          <w:p w14:paraId="557CAF22" w14:textId="77777777" w:rsidR="005B2F29" w:rsidRPr="00CC4BBB" w:rsidRDefault="005B2F29" w:rsidP="00D35706">
            <w:pPr>
              <w:pStyle w:val="MTTableText"/>
            </w:pPr>
            <w:r w:rsidRPr="00CC4BBB">
              <w:t xml:space="preserve">outside cooling by spray cooling </w:t>
            </w:r>
          </w:p>
          <w:p w14:paraId="069704A8" w14:textId="1B48DE16" w:rsidR="005B2F29" w:rsidRPr="00CC4BBB" w:rsidRDefault="005B2F29" w:rsidP="00D35706">
            <w:pPr>
              <w:pStyle w:val="MTTableText"/>
              <w:rPr>
                <w:highlight w:val="yellow"/>
              </w:rPr>
            </w:pPr>
            <w:r w:rsidRPr="00CC4BBB">
              <w:rPr>
                <w:vanish/>
                <w:highlight w:val="yellow"/>
              </w:rPr>
              <w:t>internal peripherical cooling by closed machine cooling by means of subsurface spiral-type cooling channels (ECO Star Spiral)</w:t>
            </w:r>
          </w:p>
        </w:tc>
      </w:tr>
      <w:tr w:rsidR="00CC4BBB" w:rsidRPr="00CC4BBB" w14:paraId="593FD364" w14:textId="77777777" w:rsidTr="00D35706">
        <w:trPr>
          <w:trHeight w:val="285"/>
        </w:trPr>
        <w:tc>
          <w:tcPr>
            <w:tcW w:w="4077" w:type="dxa"/>
          </w:tcPr>
          <w:p w14:paraId="3F803BB0" w14:textId="77777777" w:rsidR="005B2F29" w:rsidRPr="00CC4BBB" w:rsidRDefault="005B2F29" w:rsidP="00D35706">
            <w:pPr>
              <w:pStyle w:val="MTTableIndent"/>
            </w:pPr>
            <w:r w:rsidRPr="00CC4BBB">
              <w:t>roller axle</w:t>
            </w:r>
          </w:p>
        </w:tc>
        <w:tc>
          <w:tcPr>
            <w:tcW w:w="5529" w:type="dxa"/>
            <w:noWrap/>
          </w:tcPr>
          <w:p w14:paraId="357EB704" w14:textId="77777777" w:rsidR="005B2F29" w:rsidRPr="00CC4BBB" w:rsidRDefault="005B2F29" w:rsidP="00D35706">
            <w:pPr>
              <w:pStyle w:val="MTTableText"/>
            </w:pPr>
            <w:r w:rsidRPr="00CC4BBB">
              <w:t>closed machine cooling</w:t>
            </w:r>
          </w:p>
        </w:tc>
      </w:tr>
      <w:tr w:rsidR="00CC4BBB" w:rsidRPr="00CC4BBB" w14:paraId="52640246" w14:textId="77777777" w:rsidTr="00D35706">
        <w:trPr>
          <w:trHeight w:val="285"/>
        </w:trPr>
        <w:tc>
          <w:tcPr>
            <w:tcW w:w="4077" w:type="dxa"/>
          </w:tcPr>
          <w:p w14:paraId="009D935A" w14:textId="77777777" w:rsidR="005B2F29" w:rsidRPr="00CC4BBB" w:rsidRDefault="005B2F29" w:rsidP="00D35706">
            <w:pPr>
              <w:pStyle w:val="MTTableIndent"/>
            </w:pPr>
            <w:r w:rsidRPr="00CC4BBB">
              <w:t>bearing housing</w:t>
            </w:r>
          </w:p>
        </w:tc>
        <w:tc>
          <w:tcPr>
            <w:tcW w:w="5529" w:type="dxa"/>
            <w:noWrap/>
          </w:tcPr>
          <w:p w14:paraId="382A8603" w14:textId="77777777" w:rsidR="005B2F29" w:rsidRPr="00CC4BBB" w:rsidRDefault="005B2F29" w:rsidP="00D35706">
            <w:pPr>
              <w:pStyle w:val="MTTableText"/>
            </w:pPr>
            <w:r w:rsidRPr="00CC4BBB">
              <w:t>closed machine cooling</w:t>
            </w:r>
          </w:p>
        </w:tc>
      </w:tr>
      <w:tr w:rsidR="00CC4BBB" w:rsidRPr="00CC4BBB" w14:paraId="33A10F64" w14:textId="77777777" w:rsidTr="00D35706">
        <w:trPr>
          <w:trHeight w:val="285"/>
        </w:trPr>
        <w:tc>
          <w:tcPr>
            <w:tcW w:w="4077" w:type="dxa"/>
          </w:tcPr>
          <w:p w14:paraId="61B80CEC" w14:textId="77777777" w:rsidR="005B2F29" w:rsidRPr="00CC4BBB" w:rsidRDefault="005B2F29" w:rsidP="00D35706">
            <w:pPr>
              <w:pStyle w:val="MTTableText"/>
            </w:pPr>
            <w:r w:rsidRPr="00CC4BBB">
              <w:t>Material for machine attached piping</w:t>
            </w:r>
          </w:p>
        </w:tc>
        <w:tc>
          <w:tcPr>
            <w:tcW w:w="5529" w:type="dxa"/>
          </w:tcPr>
          <w:p w14:paraId="6CD49D3D" w14:textId="77777777" w:rsidR="005B2F29" w:rsidRPr="00CC4BBB" w:rsidRDefault="005B2F29" w:rsidP="00D35706">
            <w:pPr>
              <w:pStyle w:val="MTTableText"/>
            </w:pPr>
          </w:p>
        </w:tc>
      </w:tr>
      <w:tr w:rsidR="00CC4BBB" w:rsidRPr="00CC4BBB" w14:paraId="4A73DF33" w14:textId="77777777" w:rsidTr="00D35706">
        <w:trPr>
          <w:trHeight w:val="285"/>
        </w:trPr>
        <w:tc>
          <w:tcPr>
            <w:tcW w:w="4077" w:type="dxa"/>
          </w:tcPr>
          <w:p w14:paraId="44D84E43" w14:textId="77777777" w:rsidR="005B2F29" w:rsidRPr="00CC4BBB" w:rsidRDefault="005B2F29" w:rsidP="00D35706">
            <w:pPr>
              <w:pStyle w:val="MTTableIndent"/>
            </w:pPr>
            <w:r w:rsidRPr="00CC4BBB">
              <w:t>Secondary cooling</w:t>
            </w:r>
          </w:p>
        </w:tc>
        <w:tc>
          <w:tcPr>
            <w:tcW w:w="5529" w:type="dxa"/>
            <w:noWrap/>
          </w:tcPr>
          <w:p w14:paraId="393F3F80" w14:textId="77777777" w:rsidR="005B2F29" w:rsidRPr="00CC4BBB" w:rsidRDefault="005B2F29" w:rsidP="00D35706">
            <w:pPr>
              <w:spacing w:before="80" w:line="288" w:lineRule="auto"/>
              <w:rPr>
                <w:lang w:val="en-GB" w:eastAsia="de-AT"/>
              </w:rPr>
            </w:pPr>
            <w:r w:rsidRPr="00CC4BBB">
              <w:rPr>
                <w:lang w:val="en-GB" w:eastAsia="de-AT"/>
              </w:rPr>
              <w:t>stainless steel</w:t>
            </w:r>
          </w:p>
        </w:tc>
      </w:tr>
      <w:tr w:rsidR="00CC4BBB" w:rsidRPr="00CC4BBB" w14:paraId="50B70B73" w14:textId="77777777" w:rsidTr="00D35706">
        <w:trPr>
          <w:trHeight w:val="285"/>
        </w:trPr>
        <w:tc>
          <w:tcPr>
            <w:tcW w:w="4077" w:type="dxa"/>
          </w:tcPr>
          <w:p w14:paraId="5A468F3A" w14:textId="77777777" w:rsidR="005B2F29" w:rsidRPr="00CC4BBB" w:rsidRDefault="005B2F29" w:rsidP="00D35706">
            <w:pPr>
              <w:pStyle w:val="MTTableIndent"/>
            </w:pPr>
            <w:r w:rsidRPr="00CC4BBB">
              <w:t>Machine cooling</w:t>
            </w:r>
          </w:p>
        </w:tc>
        <w:tc>
          <w:tcPr>
            <w:tcW w:w="5529" w:type="dxa"/>
            <w:noWrap/>
          </w:tcPr>
          <w:p w14:paraId="5FF18CE5" w14:textId="77777777" w:rsidR="005B2F29" w:rsidRPr="00CC4BBB" w:rsidRDefault="005B2F29" w:rsidP="00D35706">
            <w:pPr>
              <w:spacing w:before="80" w:line="288" w:lineRule="auto"/>
              <w:rPr>
                <w:lang w:val="en-GB" w:eastAsia="de-AT"/>
              </w:rPr>
            </w:pPr>
            <w:r w:rsidRPr="00CC4BBB">
              <w:rPr>
                <w:lang w:val="en-GB" w:eastAsia="de-AT"/>
              </w:rPr>
              <w:t>stainless steel</w:t>
            </w:r>
          </w:p>
        </w:tc>
      </w:tr>
      <w:tr w:rsidR="00CC4BBB" w:rsidRPr="00CC4BBB" w14:paraId="556D1AB8" w14:textId="77777777" w:rsidTr="00D35706">
        <w:trPr>
          <w:trHeight w:val="285"/>
        </w:trPr>
        <w:tc>
          <w:tcPr>
            <w:tcW w:w="4077" w:type="dxa"/>
          </w:tcPr>
          <w:p w14:paraId="193F27F3" w14:textId="77777777" w:rsidR="005B2F29" w:rsidRPr="00CC4BBB" w:rsidRDefault="005B2F29" w:rsidP="00D35706">
            <w:pPr>
              <w:pStyle w:val="MTTableIndent"/>
            </w:pPr>
            <w:r w:rsidRPr="00CC4BBB">
              <w:lastRenderedPageBreak/>
              <w:t>Hydraulics</w:t>
            </w:r>
          </w:p>
        </w:tc>
        <w:tc>
          <w:tcPr>
            <w:tcW w:w="5529" w:type="dxa"/>
            <w:noWrap/>
          </w:tcPr>
          <w:p w14:paraId="26EC61B5" w14:textId="77777777" w:rsidR="005B2F29" w:rsidRPr="00CC4BBB" w:rsidRDefault="005B2F29" w:rsidP="00D35706">
            <w:pPr>
              <w:spacing w:before="80" w:line="288" w:lineRule="auto"/>
              <w:rPr>
                <w:lang w:val="en-GB" w:eastAsia="de-AT"/>
              </w:rPr>
            </w:pPr>
            <w:r w:rsidRPr="00CC4BBB">
              <w:rPr>
                <w:lang w:val="en-GB" w:eastAsia="de-AT"/>
              </w:rPr>
              <w:t>carbon steel</w:t>
            </w:r>
          </w:p>
        </w:tc>
      </w:tr>
      <w:tr w:rsidR="00CC4BBB" w:rsidRPr="00CC4BBB" w14:paraId="28598124" w14:textId="77777777" w:rsidTr="00D35706">
        <w:trPr>
          <w:trHeight w:val="285"/>
        </w:trPr>
        <w:tc>
          <w:tcPr>
            <w:tcW w:w="4077" w:type="dxa"/>
          </w:tcPr>
          <w:p w14:paraId="55A6E700" w14:textId="77777777" w:rsidR="005B2F29" w:rsidRPr="00CC4BBB" w:rsidRDefault="005B2F29" w:rsidP="00D35706">
            <w:pPr>
              <w:pStyle w:val="MTTableIndent"/>
            </w:pPr>
            <w:r w:rsidRPr="00CC4BBB">
              <w:t>Lubrication</w:t>
            </w:r>
          </w:p>
        </w:tc>
        <w:tc>
          <w:tcPr>
            <w:tcW w:w="5529" w:type="dxa"/>
            <w:noWrap/>
          </w:tcPr>
          <w:p w14:paraId="7EF8C2E3" w14:textId="77777777" w:rsidR="005B2F29" w:rsidRPr="00CC4BBB" w:rsidRDefault="005B2F29" w:rsidP="00D35706">
            <w:pPr>
              <w:spacing w:before="80" w:line="288" w:lineRule="auto"/>
              <w:rPr>
                <w:lang w:val="en-GB" w:eastAsia="de-AT"/>
              </w:rPr>
            </w:pPr>
            <w:r w:rsidRPr="00CC4BBB">
              <w:t>stainless steel / copper / brass</w:t>
            </w:r>
          </w:p>
        </w:tc>
      </w:tr>
      <w:tr w:rsidR="00CC4BBB" w:rsidRPr="00CC4BBB" w14:paraId="62A9A3A1" w14:textId="77777777" w:rsidTr="00D35706">
        <w:trPr>
          <w:trHeight w:val="285"/>
          <w:hidden/>
        </w:trPr>
        <w:tc>
          <w:tcPr>
            <w:tcW w:w="4077" w:type="dxa"/>
          </w:tcPr>
          <w:p w14:paraId="0CBC1387" w14:textId="77777777" w:rsidR="005B2F29" w:rsidRPr="00CC4BBB" w:rsidRDefault="005B2F29" w:rsidP="00D35706">
            <w:pPr>
              <w:pStyle w:val="MTTableText"/>
              <w:rPr>
                <w:vanish/>
                <w:highlight w:val="yellow"/>
              </w:rPr>
            </w:pPr>
            <w:r w:rsidRPr="00CC4BBB">
              <w:rPr>
                <w:vanish/>
                <w:highlight w:val="yellow"/>
              </w:rPr>
              <w:t>Nozzle arrangement for secondary cooling</w:t>
            </w:r>
          </w:p>
        </w:tc>
        <w:tc>
          <w:tcPr>
            <w:tcW w:w="5529" w:type="dxa"/>
            <w:noWrap/>
          </w:tcPr>
          <w:p w14:paraId="2645E688" w14:textId="77777777" w:rsidR="005B2F29" w:rsidRPr="00CC4BBB" w:rsidRDefault="005B2F29" w:rsidP="00D35706">
            <w:pPr>
              <w:spacing w:before="80" w:line="288" w:lineRule="auto"/>
              <w:rPr>
                <w:vanish/>
                <w:highlight w:val="yellow"/>
              </w:rPr>
            </w:pPr>
          </w:p>
        </w:tc>
      </w:tr>
      <w:tr w:rsidR="00CC4BBB" w:rsidRPr="00CC4BBB" w14:paraId="43FF1C0B" w14:textId="77777777" w:rsidTr="00D35706">
        <w:trPr>
          <w:trHeight w:val="285"/>
          <w:hidden/>
        </w:trPr>
        <w:tc>
          <w:tcPr>
            <w:tcW w:w="4077" w:type="dxa"/>
          </w:tcPr>
          <w:p w14:paraId="20F7487B" w14:textId="77777777" w:rsidR="005B2F29" w:rsidRPr="00CC4BBB" w:rsidRDefault="005B2F29" w:rsidP="00D35706">
            <w:pPr>
              <w:pStyle w:val="MTTableIndent"/>
              <w:rPr>
                <w:vanish/>
                <w:highlight w:val="yellow"/>
              </w:rPr>
            </w:pPr>
            <w:r w:rsidRPr="00CC4BBB">
              <w:rPr>
                <w:vanish/>
                <w:highlight w:val="yellow"/>
              </w:rPr>
              <w:t>Bow and Straightener Segments:</w:t>
            </w:r>
          </w:p>
        </w:tc>
        <w:tc>
          <w:tcPr>
            <w:tcW w:w="5529" w:type="dxa"/>
            <w:noWrap/>
          </w:tcPr>
          <w:p w14:paraId="49A46D3A" w14:textId="77777777" w:rsidR="005B2F29" w:rsidRPr="00CC4BBB" w:rsidRDefault="005B2F29" w:rsidP="00D35706">
            <w:pPr>
              <w:spacing w:before="80" w:line="288" w:lineRule="auto"/>
              <w:rPr>
                <w:vanish/>
                <w:highlight w:val="yellow"/>
              </w:rPr>
            </w:pPr>
            <w:r w:rsidRPr="00CC4BBB">
              <w:rPr>
                <w:vanish/>
                <w:highlight w:val="yellow"/>
              </w:rPr>
              <w:t>3D-Sprays / Spray width adjustment for flexible spray pattern and to avoid overcooling of corners</w:t>
            </w:r>
          </w:p>
        </w:tc>
      </w:tr>
      <w:tr w:rsidR="005B2F29" w:rsidRPr="00CC4BBB" w14:paraId="28F511DD" w14:textId="77777777" w:rsidTr="00D35706">
        <w:trPr>
          <w:trHeight w:val="285"/>
          <w:hidden/>
        </w:trPr>
        <w:tc>
          <w:tcPr>
            <w:tcW w:w="4077" w:type="dxa"/>
          </w:tcPr>
          <w:p w14:paraId="2CE3A0E6" w14:textId="77777777" w:rsidR="005B2F29" w:rsidRPr="00CC4BBB" w:rsidRDefault="005B2F29" w:rsidP="00D35706">
            <w:pPr>
              <w:pStyle w:val="MTTableIndent"/>
              <w:rPr>
                <w:vanish/>
                <w:highlight w:val="yellow"/>
                <w:lang w:val="en-US"/>
              </w:rPr>
            </w:pPr>
            <w:r w:rsidRPr="00CC4BBB">
              <w:rPr>
                <w:vanish/>
                <w:highlight w:val="yellow"/>
                <w:lang w:val="en-US"/>
              </w:rPr>
              <w:t>Horizontal Segments</w:t>
            </w:r>
          </w:p>
        </w:tc>
        <w:tc>
          <w:tcPr>
            <w:tcW w:w="5529" w:type="dxa"/>
            <w:noWrap/>
          </w:tcPr>
          <w:p w14:paraId="33A0554C" w14:textId="77777777" w:rsidR="005B2F29" w:rsidRPr="00CC4BBB" w:rsidRDefault="005B2F29" w:rsidP="00D35706">
            <w:pPr>
              <w:spacing w:before="80" w:line="288" w:lineRule="auto"/>
              <w:rPr>
                <w:vanish/>
              </w:rPr>
            </w:pPr>
            <w:r w:rsidRPr="00CC4BBB">
              <w:rPr>
                <w:vanish/>
                <w:highlight w:val="yellow"/>
              </w:rPr>
              <w:t>fixed</w:t>
            </w:r>
          </w:p>
        </w:tc>
      </w:tr>
    </w:tbl>
    <w:p w14:paraId="5CBB092D" w14:textId="77777777" w:rsidR="005B2F29" w:rsidRPr="00CC4BBB" w:rsidRDefault="005B2F29" w:rsidP="005B2F29">
      <w:pPr>
        <w:pStyle w:val="MTStandard"/>
      </w:pPr>
    </w:p>
    <w:p w14:paraId="0E5BDE8A" w14:textId="77777777" w:rsidR="005B2F29" w:rsidRPr="00CC4BBB" w:rsidRDefault="005B2F29" w:rsidP="005B2F29">
      <w:pPr>
        <w:pStyle w:val="MTHeading"/>
      </w:pPr>
      <w:r w:rsidRPr="00CC4BBB">
        <w:t>Functional Description</w:t>
      </w:r>
    </w:p>
    <w:p w14:paraId="757509C7" w14:textId="77777777" w:rsidR="005B2F29" w:rsidRPr="00CC4BBB" w:rsidRDefault="005B2F29" w:rsidP="005B2F29">
      <w:pPr>
        <w:pStyle w:val="MTStandard"/>
      </w:pPr>
      <w:r w:rsidRPr="00CC4BBB">
        <w:t>The</w:t>
      </w:r>
      <w:r w:rsidRPr="00CC4BBB">
        <w:rPr>
          <w:rFonts w:cs="Arial"/>
          <w:szCs w:val="22"/>
        </w:rPr>
        <w:t xml:space="preserve"> Smart Segments</w:t>
      </w:r>
      <w:r w:rsidRPr="00CC4BBB">
        <w:t xml:space="preserve"> guide and support the hot strand and dummy bar.</w:t>
      </w:r>
    </w:p>
    <w:p w14:paraId="26051998" w14:textId="77777777" w:rsidR="005B2F29" w:rsidRPr="00CC4BBB" w:rsidRDefault="005B2F29" w:rsidP="005B2F29">
      <w:pPr>
        <w:pStyle w:val="MTStandard"/>
      </w:pPr>
      <w:r w:rsidRPr="00CC4BBB">
        <w:t>The roller gap in the segments is automatically adjusted based on the position sensors in the hydraulic thickness adjusting devices (“clamping devices”).</w:t>
      </w:r>
    </w:p>
    <w:p w14:paraId="2CB3B144" w14:textId="77777777" w:rsidR="005B2F29" w:rsidRPr="00CC4BBB" w:rsidRDefault="005B2F29" w:rsidP="005B2F29">
      <w:pPr>
        <w:pStyle w:val="MTHeading"/>
      </w:pPr>
      <w:r w:rsidRPr="00CC4BBB">
        <w:t>Main Components</w:t>
      </w:r>
    </w:p>
    <w:p w14:paraId="04A43767" w14:textId="77777777" w:rsidR="005B2F29" w:rsidRPr="00CC4BBB" w:rsidRDefault="005B2F29" w:rsidP="005B2F29">
      <w:pPr>
        <w:pStyle w:val="MTBulletIndent"/>
      </w:pPr>
      <w:r w:rsidRPr="00CC4BBB">
        <w:t>Inner and outer frame with roller cross girder, tie rod and guiding column</w:t>
      </w:r>
    </w:p>
    <w:p w14:paraId="2AEE18A6" w14:textId="77777777" w:rsidR="005B2F29" w:rsidRPr="00CC4BBB" w:rsidRDefault="005B2F29" w:rsidP="005B2F29">
      <w:pPr>
        <w:pStyle w:val="MTBulletIndent"/>
      </w:pPr>
      <w:r w:rsidRPr="00CC4BBB">
        <w:t>Strand guide rollers</w:t>
      </w:r>
    </w:p>
    <w:p w14:paraId="0B3474EB" w14:textId="77777777" w:rsidR="005B2F29" w:rsidRPr="00CC4BBB" w:rsidRDefault="005B2F29" w:rsidP="005B2F29">
      <w:pPr>
        <w:pStyle w:val="MTBulletIndent"/>
      </w:pPr>
      <w:r w:rsidRPr="00CC4BBB">
        <w:t>Thickness adjustment - outside cooling chamber</w:t>
      </w:r>
    </w:p>
    <w:p w14:paraId="76762253" w14:textId="77777777" w:rsidR="005B2F29" w:rsidRPr="00CC4BBB" w:rsidRDefault="005B2F29" w:rsidP="005B2F29">
      <w:pPr>
        <w:pStyle w:val="MTBulletIndent"/>
      </w:pPr>
      <w:r w:rsidRPr="00CC4BBB">
        <w:t>Adjusting mechanism for upper drive roller - outside cooling chamber</w:t>
      </w:r>
    </w:p>
    <w:p w14:paraId="2D0FCAE1" w14:textId="77777777" w:rsidR="005B2F29" w:rsidRPr="00CC4BBB" w:rsidRDefault="005B2F29" w:rsidP="005B2F29">
      <w:pPr>
        <w:pStyle w:val="MTBulletIndent"/>
      </w:pPr>
      <w:r w:rsidRPr="00CC4BBB">
        <w:t>Machine attached piping</w:t>
      </w:r>
    </w:p>
    <w:p w14:paraId="51E6F5F9" w14:textId="77777777" w:rsidR="005B2F29" w:rsidRPr="00CC4BBB" w:rsidRDefault="005B2F29" w:rsidP="005B2F29">
      <w:pPr>
        <w:pStyle w:val="MTBulletIndent"/>
      </w:pPr>
      <w:r w:rsidRPr="00CC4BBB">
        <w:t>Spray nozzles</w:t>
      </w:r>
    </w:p>
    <w:p w14:paraId="2477424D" w14:textId="77777777" w:rsidR="005B2F29" w:rsidRPr="00CC4BBB" w:rsidRDefault="005B2F29" w:rsidP="005B2F29">
      <w:pPr>
        <w:pStyle w:val="MTBulletIndent"/>
      </w:pPr>
      <w:r w:rsidRPr="00CC4BBB">
        <w:t>Cooling chamber plates</w:t>
      </w:r>
    </w:p>
    <w:p w14:paraId="0E374C95" w14:textId="77777777" w:rsidR="005B2F29" w:rsidRPr="00CC4BBB" w:rsidRDefault="005B2F29" w:rsidP="005B2F29">
      <w:pPr>
        <w:pStyle w:val="MTBulletIndent"/>
        <w:rPr>
          <w:vanish/>
          <w:highlight w:val="magenta"/>
        </w:rPr>
      </w:pPr>
      <w:r w:rsidRPr="00CC4BBB">
        <w:rPr>
          <w:vanish/>
          <w:highlight w:val="magenta"/>
        </w:rPr>
        <w:t>Hydraulic clamping device - outside cooling chamber</w:t>
      </w:r>
    </w:p>
    <w:p w14:paraId="7A81A3FA" w14:textId="77777777" w:rsidR="005B2F29" w:rsidRPr="00CC4BBB" w:rsidRDefault="005B2F29" w:rsidP="005B2F29">
      <w:pPr>
        <w:pStyle w:val="MTHyphen"/>
        <w:rPr>
          <w:vanish/>
          <w:highlight w:val="yellow"/>
        </w:rPr>
      </w:pPr>
      <w:r w:rsidRPr="00CC4BBB">
        <w:rPr>
          <w:vanish/>
          <w:highlight w:val="yellow"/>
        </w:rPr>
        <w:t>For DynaGap Segments only: (Use this header only if both shimmed and DynaGap Segments are installed!)</w:t>
      </w:r>
    </w:p>
    <w:p w14:paraId="5A7CA255" w14:textId="77777777" w:rsidR="005B2F29" w:rsidRPr="00CC4BBB" w:rsidRDefault="005B2F29" w:rsidP="005B2F29">
      <w:pPr>
        <w:pStyle w:val="MTBulletIndent"/>
      </w:pPr>
      <w:r w:rsidRPr="00CC4BBB">
        <w:t>Hydraulic adjusting devices with integrated position transducer - outside cooling chamber</w:t>
      </w:r>
    </w:p>
    <w:p w14:paraId="7A6C8219" w14:textId="77777777" w:rsidR="005B2F29" w:rsidRPr="00CC4BBB" w:rsidRDefault="005B2F29" w:rsidP="005B2F29">
      <w:pPr>
        <w:pStyle w:val="MTBulletIndent"/>
      </w:pPr>
      <w:r w:rsidRPr="00CC4BBB">
        <w:t xml:space="preserve">Machine attached cabling incl. special plug </w:t>
      </w:r>
    </w:p>
    <w:p w14:paraId="2FC7F683" w14:textId="77777777" w:rsidR="005B2F29" w:rsidRPr="00CC4BBB" w:rsidRDefault="005B2F29" w:rsidP="005B2F29">
      <w:pPr>
        <w:pStyle w:val="MTHeading"/>
      </w:pPr>
      <w:r w:rsidRPr="00CC4BBB">
        <w:t>Main Characteristics</w:t>
      </w:r>
    </w:p>
    <w:p w14:paraId="2548DC21" w14:textId="77777777" w:rsidR="005B2F29" w:rsidRPr="00CC4BBB" w:rsidRDefault="005B2F29" w:rsidP="005B2F29">
      <w:pPr>
        <w:pStyle w:val="MTBulletIndent"/>
        <w:rPr>
          <w:rFonts w:cs="Arial"/>
          <w:szCs w:val="22"/>
        </w:rPr>
      </w:pPr>
      <w:r w:rsidRPr="00CC4BBB">
        <w:rPr>
          <w:rFonts w:cs="Arial"/>
          <w:szCs w:val="22"/>
        </w:rPr>
        <w:t>The Smart Segment is designed for the use of standard directional hydraulic valves instead of expensive, sensitive and maintenance-intensive servo-valves. (PT patent)</w:t>
      </w:r>
    </w:p>
    <w:p w14:paraId="77319DF9" w14:textId="77777777" w:rsidR="005B2F29" w:rsidRPr="00CC4BBB" w:rsidRDefault="005B2F29" w:rsidP="005B2F29">
      <w:pPr>
        <w:pStyle w:val="MTBulletIndent"/>
      </w:pPr>
      <w:r w:rsidRPr="00CC4BBB">
        <w:rPr>
          <w:lang w:val="en-US"/>
        </w:rPr>
        <w:t>Self-joining</w:t>
      </w:r>
      <w:r w:rsidRPr="00CC4BBB">
        <w:t xml:space="preserve"> positioning of segments on the support structure</w:t>
      </w:r>
    </w:p>
    <w:p w14:paraId="45865E4E" w14:textId="77777777" w:rsidR="005B2F29" w:rsidRPr="00CC4BBB" w:rsidRDefault="005B2F29" w:rsidP="005B2F29">
      <w:pPr>
        <w:pStyle w:val="MTBulletIndent"/>
        <w:rPr>
          <w:rFonts w:cs="Arial"/>
          <w:szCs w:val="22"/>
        </w:rPr>
      </w:pPr>
      <w:r w:rsidRPr="00CC4BBB">
        <w:rPr>
          <w:rFonts w:cs="Arial"/>
          <w:szCs w:val="22"/>
        </w:rPr>
        <w:t xml:space="preserve">Connection of cooling water and air piping to the bow segments are self-joining; lubrication and hydraulic piping are connected by quick connection couplings.  </w:t>
      </w:r>
    </w:p>
    <w:p w14:paraId="4EDCB21F" w14:textId="77777777" w:rsidR="005B2F29" w:rsidRPr="00CC4BBB" w:rsidRDefault="005B2F29" w:rsidP="005B2F29">
      <w:pPr>
        <w:pStyle w:val="MTBulletIndent"/>
      </w:pPr>
      <w:r w:rsidRPr="00CC4BBB">
        <w:t>Lifting, lowering of upper driven roller by means of hydraulic cylinder</w:t>
      </w:r>
    </w:p>
    <w:p w14:paraId="03AA3CA9" w14:textId="77777777" w:rsidR="005B2F29" w:rsidRPr="00CC4BBB" w:rsidRDefault="005B2F29" w:rsidP="005B2F29">
      <w:pPr>
        <w:pStyle w:val="MTBulletIndent"/>
      </w:pPr>
      <w:r w:rsidRPr="00CC4BBB">
        <w:t>Inner and outer frame with roller girders arranged transversally to casting direction</w:t>
      </w:r>
    </w:p>
    <w:p w14:paraId="34E5DA5D" w14:textId="77777777" w:rsidR="005B2F29" w:rsidRPr="00CC4BBB" w:rsidRDefault="005B2F29" w:rsidP="005B2F29">
      <w:pPr>
        <w:pStyle w:val="MTBulletIndent"/>
        <w:rPr>
          <w:b/>
        </w:rPr>
      </w:pPr>
      <w:r w:rsidRPr="00CC4BBB">
        <w:t>Surfaces between inner- and outer frame,</w:t>
      </w:r>
      <w:r w:rsidRPr="00CC4BBB">
        <w:rPr>
          <w:b/>
        </w:rPr>
        <w:t xml:space="preserve"> </w:t>
      </w:r>
      <w:r w:rsidRPr="00CC4BBB">
        <w:t>which will be released during frequent operational adjustments e.g. thickness change, are made of stainless material or with stainless weld on.</w:t>
      </w:r>
    </w:p>
    <w:p w14:paraId="70F6F9C0" w14:textId="77777777" w:rsidR="005B2F29" w:rsidRPr="00CC4BBB" w:rsidRDefault="005B2F29" w:rsidP="005B2F29">
      <w:pPr>
        <w:pStyle w:val="MTBulletIndent"/>
      </w:pPr>
      <w:r w:rsidRPr="00CC4BBB">
        <w:t>Intermediate supported rollers with internal cooling via rotary joint and bearing cooling</w:t>
      </w:r>
    </w:p>
    <w:p w14:paraId="4DD81E08" w14:textId="77777777" w:rsidR="005B2F29" w:rsidRPr="00CC4BBB" w:rsidRDefault="005B2F29" w:rsidP="005B2F29">
      <w:pPr>
        <w:pStyle w:val="MTBulletIndent"/>
      </w:pPr>
      <w:r w:rsidRPr="00CC4BBB">
        <w:t>Reduced segment deflection due to rigid design</w:t>
      </w:r>
    </w:p>
    <w:p w14:paraId="7704E64E" w14:textId="77777777" w:rsidR="005B2F29" w:rsidRPr="00CC4BBB" w:rsidRDefault="005B2F29" w:rsidP="005B2F29">
      <w:pPr>
        <w:pStyle w:val="MTBulletIndent"/>
      </w:pPr>
      <w:r w:rsidRPr="00CC4BBB">
        <w:t>Easy and quick exchange of rollers outside of the machine with automatic water and grease connections</w:t>
      </w:r>
    </w:p>
    <w:p w14:paraId="12043088" w14:textId="77777777" w:rsidR="005B2F29" w:rsidRPr="00CC4BBB" w:rsidRDefault="005B2F29" w:rsidP="005B2F29">
      <w:pPr>
        <w:pStyle w:val="MTBulletIndent"/>
      </w:pPr>
      <w:r w:rsidRPr="00CC4BBB">
        <w:t>All segments are overload protected by pressure relief valves installed at segment clamping devices.</w:t>
      </w:r>
    </w:p>
    <w:p w14:paraId="45C67DFD" w14:textId="77777777" w:rsidR="005B2F29" w:rsidRPr="00CC4BBB" w:rsidRDefault="005B2F29" w:rsidP="005B2F29">
      <w:pPr>
        <w:pStyle w:val="MTBulletIndent"/>
      </w:pPr>
      <w:r w:rsidRPr="00CC4BBB">
        <w:t>On segment no hoses inside cooling chamber</w:t>
      </w:r>
    </w:p>
    <w:p w14:paraId="6ADC2FAB" w14:textId="77777777" w:rsidR="005B2F29" w:rsidRPr="00CC4BBB" w:rsidRDefault="005B2F29" w:rsidP="005B2F29">
      <w:pPr>
        <w:pStyle w:val="MTBulletIndent"/>
      </w:pPr>
      <w:r w:rsidRPr="00CC4BBB">
        <w:t>Segments are interchangeable (</w:t>
      </w:r>
      <w:r w:rsidRPr="00CC4BBB">
        <w:rPr>
          <w:lang w:val="en-US"/>
        </w:rPr>
        <w:t>for straightener re-shimming of rollers is necessary</w:t>
      </w:r>
      <w:r w:rsidRPr="00CC4BBB">
        <w:t>)</w:t>
      </w:r>
    </w:p>
    <w:p w14:paraId="1C1DAE61" w14:textId="77777777" w:rsidR="005B2F29" w:rsidRPr="00CC4BBB" w:rsidRDefault="005B2F29" w:rsidP="005B2F29">
      <w:pPr>
        <w:pStyle w:val="MTBulletIndent"/>
        <w:rPr>
          <w:i/>
        </w:rPr>
      </w:pPr>
      <w:r w:rsidRPr="00CC4BBB">
        <w:t>Straightening according to PT’s continuous straightening curve (</w:t>
      </w:r>
      <w:r w:rsidRPr="00CC4BBB">
        <w:rPr>
          <w:rFonts w:cs="Arial"/>
          <w:szCs w:val="22"/>
        </w:rPr>
        <w:t>PT patent</w:t>
      </w:r>
      <w:r w:rsidRPr="00CC4BBB">
        <w:t>)</w:t>
      </w:r>
    </w:p>
    <w:p w14:paraId="39B7916F" w14:textId="77777777" w:rsidR="005B2F29" w:rsidRPr="00CC4BBB" w:rsidRDefault="005B2F29" w:rsidP="005B2F29">
      <w:pPr>
        <w:pStyle w:val="MTBulletIndent"/>
        <w:rPr>
          <w:vanish/>
          <w:highlight w:val="magenta"/>
        </w:rPr>
      </w:pPr>
      <w:r w:rsidRPr="00CC4BBB">
        <w:rPr>
          <w:vanish/>
          <w:highlight w:val="magenta"/>
        </w:rPr>
        <w:lastRenderedPageBreak/>
        <w:t>Thickness adjustment for the casting thickness specified by shims</w:t>
      </w:r>
    </w:p>
    <w:p w14:paraId="52533321" w14:textId="77777777" w:rsidR="005B2F29" w:rsidRPr="00CC4BBB" w:rsidRDefault="005B2F29" w:rsidP="005B2F29">
      <w:pPr>
        <w:pStyle w:val="MTHyphen"/>
        <w:rPr>
          <w:vanish/>
          <w:highlight w:val="yellow"/>
        </w:rPr>
      </w:pPr>
      <w:r w:rsidRPr="00CC4BBB">
        <w:rPr>
          <w:vanish/>
          <w:highlight w:val="yellow"/>
        </w:rPr>
        <w:t>For DynaGap Segments only: (Use this header only if both shimmed and DynaGap Segments are installed!)</w:t>
      </w:r>
    </w:p>
    <w:p w14:paraId="5CDD50BA" w14:textId="77777777" w:rsidR="005B2F29" w:rsidRPr="00CC4BBB" w:rsidRDefault="005B2F29" w:rsidP="005B2F29">
      <w:pPr>
        <w:pStyle w:val="MTBulletIndent"/>
        <w:rPr>
          <w:rFonts w:cs="Arial"/>
          <w:szCs w:val="22"/>
        </w:rPr>
      </w:pPr>
      <w:r w:rsidRPr="00CC4BBB">
        <w:rPr>
          <w:rFonts w:cs="Arial"/>
          <w:szCs w:val="22"/>
        </w:rPr>
        <w:t>Capability to adjust any desired gap profile even during casting with the DynaGap System</w:t>
      </w:r>
    </w:p>
    <w:p w14:paraId="316EE44F" w14:textId="77777777" w:rsidR="005B2F29" w:rsidRPr="00CC4BBB" w:rsidRDefault="005B2F29" w:rsidP="005B2F29">
      <w:pPr>
        <w:pStyle w:val="MTBulletIndent"/>
        <w:rPr>
          <w:rFonts w:cs="Arial"/>
          <w:szCs w:val="22"/>
        </w:rPr>
      </w:pPr>
      <w:r w:rsidRPr="00CC4BBB">
        <w:rPr>
          <w:rFonts w:cs="Arial"/>
          <w:szCs w:val="22"/>
        </w:rPr>
        <w:t xml:space="preserve">For Soft Reduction DynaGap calculates the roll gap profile based on actual casting conditions </w:t>
      </w:r>
      <w:r w:rsidRPr="00CC4BBB">
        <w:rPr>
          <w:rFonts w:cs="Arial"/>
          <w:szCs w:val="22"/>
        </w:rPr>
        <w:sym w:font="Wingdings" w:char="F0E0"/>
      </w:r>
      <w:r w:rsidRPr="00CC4BBB">
        <w:rPr>
          <w:rFonts w:cs="Arial"/>
          <w:szCs w:val="22"/>
        </w:rPr>
        <w:t xml:space="preserve"> Dynamic Soft Reduction</w:t>
      </w:r>
    </w:p>
    <w:p w14:paraId="06398464" w14:textId="77777777" w:rsidR="005B2F29" w:rsidRPr="00CC4BBB" w:rsidRDefault="005B2F29" w:rsidP="005B2F29">
      <w:pPr>
        <w:pStyle w:val="MTBulletIndent"/>
        <w:rPr>
          <w:vanish/>
          <w:highlight w:val="yellow"/>
        </w:rPr>
      </w:pPr>
      <w:r w:rsidRPr="00CC4BBB">
        <w:rPr>
          <w:vanish/>
          <w:highlight w:val="yellow"/>
        </w:rPr>
        <w:t>Adjustment of spray pattern for secondary cooling in bow and straightener segments with 3D-Sprays</w:t>
      </w:r>
    </w:p>
    <w:p w14:paraId="6798B410" w14:textId="77777777" w:rsidR="005B2F29" w:rsidRPr="00CC4BBB" w:rsidRDefault="005B2F29" w:rsidP="005B2F29">
      <w:pPr>
        <w:pStyle w:val="MTHeading"/>
      </w:pPr>
      <w:r w:rsidRPr="00CC4BBB">
        <w:t>Advantages of Design</w:t>
      </w:r>
    </w:p>
    <w:p w14:paraId="6840AB71" w14:textId="77777777" w:rsidR="005B2F29" w:rsidRPr="00CC4BBB" w:rsidRDefault="005B2F29" w:rsidP="005B2F29">
      <w:pPr>
        <w:pStyle w:val="MTBulletIndent"/>
      </w:pPr>
      <w:r w:rsidRPr="00CC4BBB">
        <w:t>Easy and quick adjustment of thickness by remote gap control (DynaGap)</w:t>
      </w:r>
    </w:p>
    <w:p w14:paraId="13FE01E5" w14:textId="77777777" w:rsidR="005B2F29" w:rsidRPr="00CC4BBB" w:rsidRDefault="005B2F29" w:rsidP="005B2F29">
      <w:pPr>
        <w:pStyle w:val="MTBulletIndent"/>
      </w:pPr>
      <w:r w:rsidRPr="00CC4BBB">
        <w:t>Low bulging by optimized roller diameter and roller pitch due to intermediate supported rollers</w:t>
      </w:r>
    </w:p>
    <w:p w14:paraId="129B5AA1" w14:textId="77777777" w:rsidR="005B2F29" w:rsidRPr="00CC4BBB" w:rsidRDefault="005B2F29" w:rsidP="005B2F29">
      <w:pPr>
        <w:pStyle w:val="MTBulletIndent"/>
      </w:pPr>
      <w:r w:rsidRPr="00CC4BBB">
        <w:t>Long life of rollers due to build up welding</w:t>
      </w:r>
    </w:p>
    <w:p w14:paraId="6CF07AF2" w14:textId="77777777" w:rsidR="005B2F29" w:rsidRPr="00CC4BBB" w:rsidRDefault="005B2F29" w:rsidP="005B2F29">
      <w:pPr>
        <w:pStyle w:val="MTBulletIndent"/>
      </w:pPr>
      <w:r w:rsidRPr="00CC4BBB">
        <w:t>Low stress of strand shell by continuous straightening</w:t>
      </w:r>
    </w:p>
    <w:p w14:paraId="60A99969" w14:textId="77777777" w:rsidR="005B2F29" w:rsidRPr="00CC4BBB" w:rsidRDefault="005B2F29" w:rsidP="005B2F29">
      <w:pPr>
        <w:pStyle w:val="MTBulletIndent"/>
      </w:pPr>
      <w:r w:rsidRPr="00CC4BBB">
        <w:t>Check of alignment in the machine possible due to very good lateral accessibility</w:t>
      </w:r>
    </w:p>
    <w:p w14:paraId="656F48F4" w14:textId="77777777" w:rsidR="005B2F29" w:rsidRPr="00CC4BBB" w:rsidRDefault="005B2F29" w:rsidP="005B2F29">
      <w:pPr>
        <w:pStyle w:val="MTHyphen"/>
        <w:rPr>
          <w:vanish/>
          <w:highlight w:val="yellow"/>
        </w:rPr>
      </w:pPr>
      <w:r w:rsidRPr="00CC4BBB">
        <w:rPr>
          <w:vanish/>
          <w:highlight w:val="yellow"/>
        </w:rPr>
        <w:t>For DynaGap Segments only: (Use this header only if both shimmed and DynaGap Segments are installed!)</w:t>
      </w:r>
    </w:p>
    <w:p w14:paraId="794EA37C" w14:textId="77777777" w:rsidR="005B2F29" w:rsidRPr="00CC4BBB" w:rsidRDefault="005B2F29" w:rsidP="005B2F29">
      <w:pPr>
        <w:pStyle w:val="MTBulletIndent"/>
      </w:pPr>
      <w:r w:rsidRPr="00CC4BBB">
        <w:t>Soft clamping feature for machine protection (extended lifetime of equipment)</w:t>
      </w:r>
    </w:p>
    <w:p w14:paraId="58E2CCFF" w14:textId="77777777" w:rsidR="005B2F29" w:rsidRPr="00CC4BBB" w:rsidRDefault="005B2F29" w:rsidP="005B2F29">
      <w:pPr>
        <w:pStyle w:val="MTBulletIndent"/>
      </w:pPr>
      <w:r w:rsidRPr="00CC4BBB">
        <w:t>Improved product quality with DynaGap Softreduction and minimized segment deflection</w:t>
      </w:r>
    </w:p>
    <w:p w14:paraId="0FDF43B5" w14:textId="77777777" w:rsidR="005B2F29" w:rsidRPr="00CC4BBB" w:rsidRDefault="005B2F29" w:rsidP="005B2F29">
      <w:pPr>
        <w:pStyle w:val="MTBulletIndent"/>
      </w:pPr>
      <w:r w:rsidRPr="00CC4BBB">
        <w:t>Capability to cast slabs with any desired dynamically adjustable gap profile</w:t>
      </w:r>
    </w:p>
    <w:p w14:paraId="03352DE8" w14:textId="77777777" w:rsidR="005B2F29" w:rsidRPr="00CC4BBB" w:rsidRDefault="005B2F29" w:rsidP="005B2F29">
      <w:pPr>
        <w:pStyle w:val="MTStandard"/>
      </w:pPr>
    </w:p>
    <w:p w14:paraId="2A2EC4C5" w14:textId="77777777" w:rsidR="005B2F29" w:rsidRPr="00CC4BBB" w:rsidRDefault="005B2F29" w:rsidP="005B2F29">
      <w:pPr>
        <w:rPr>
          <w:b/>
          <w:lang w:val="en-GB" w:eastAsia="de-AT"/>
        </w:rPr>
      </w:pPr>
      <w:r w:rsidRPr="00CC4BBB">
        <w:br w:type="page"/>
      </w:r>
    </w:p>
    <w:p w14:paraId="5F3F88D7" w14:textId="77777777" w:rsidR="005B2F29" w:rsidRPr="00CC4BBB" w:rsidRDefault="005B2F29" w:rsidP="005B2F29">
      <w:pPr>
        <w:pStyle w:val="MTHeading"/>
      </w:pPr>
      <w:r w:rsidRPr="00CC4BBB">
        <w:lastRenderedPageBreak/>
        <w:t>Reference Drawing CB.26.2A Smart Bow segment</w:t>
      </w:r>
    </w:p>
    <w:p w14:paraId="237197B1" w14:textId="77777777" w:rsidR="005B2F29" w:rsidRPr="00CC4BBB" w:rsidRDefault="005B2F29" w:rsidP="005B2F29">
      <w:pPr>
        <w:pStyle w:val="MTHeading"/>
        <w:rPr>
          <w:vanish/>
        </w:rPr>
      </w:pPr>
      <w:r w:rsidRPr="00CC4BBB">
        <w:rPr>
          <w:vanish/>
        </w:rPr>
        <w:t>Remark:</w:t>
      </w:r>
    </w:p>
    <w:p w14:paraId="57D5373E" w14:textId="77777777" w:rsidR="005B2F29" w:rsidRPr="00CC4BBB" w:rsidRDefault="005B2F29" w:rsidP="005B2F29">
      <w:pPr>
        <w:pStyle w:val="MTStandard"/>
        <w:rPr>
          <w:vanish/>
        </w:rPr>
      </w:pPr>
      <w:r w:rsidRPr="00CC4BBB">
        <w:rPr>
          <w:vanish/>
        </w:rPr>
        <w:t>This typical drawing shows secondary cooling with 3D-Spray / Spray Width Adjustment. However, the segments are only equipped with 3D Sprays if this is explicitly included in the specification and scope list.</w:t>
      </w:r>
    </w:p>
    <w:p w14:paraId="37907A2A" w14:textId="6EC574E2" w:rsidR="00542B8A" w:rsidRPr="00CC4BBB" w:rsidRDefault="00542B8A" w:rsidP="00D839B9">
      <w:pPr>
        <w:pStyle w:val="MTStandard"/>
        <w:jc w:val="center"/>
        <w:rPr>
          <w:noProof/>
        </w:rPr>
      </w:pPr>
      <w:r w:rsidRPr="00CC4BBB">
        <w:rPr>
          <w:noProof/>
        </w:rPr>
        <w:drawing>
          <wp:inline distT="0" distB="0" distL="0" distR="0" wp14:anchorId="282204DA" wp14:editId="407A73C0">
            <wp:extent cx="4404575" cy="5170388"/>
            <wp:effectExtent l="0" t="0" r="0" b="0"/>
            <wp:docPr id="1809" name="Picture 1809" descr="A picture containing eng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 name="CB.26.2A_Bow_Segment_6_Cylinder_3D_Spray.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406498" cy="5172645"/>
                    </a:xfrm>
                    <a:prstGeom prst="rect">
                      <a:avLst/>
                    </a:prstGeom>
                  </pic:spPr>
                </pic:pic>
              </a:graphicData>
            </a:graphic>
          </wp:inline>
        </w:drawing>
      </w:r>
    </w:p>
    <w:p w14:paraId="3C73C249" w14:textId="77777777" w:rsidR="00D839B9" w:rsidRPr="00CC4BBB" w:rsidRDefault="00D839B9" w:rsidP="00D839B9">
      <w:pPr>
        <w:pStyle w:val="MTStandard"/>
        <w:spacing w:before="180" w:after="180"/>
        <w:jc w:val="center"/>
        <w:rPr>
          <w:b/>
        </w:rPr>
      </w:pPr>
      <w:r w:rsidRPr="00CC4BBB">
        <w:t>- Typical sketch for reference only –</w:t>
      </w:r>
    </w:p>
    <w:p w14:paraId="3FF13E71" w14:textId="77777777" w:rsidR="00D839B9" w:rsidRPr="00CC4BBB" w:rsidRDefault="00D839B9" w:rsidP="00D839B9">
      <w:pPr>
        <w:pStyle w:val="MTStandard"/>
      </w:pPr>
      <w:r w:rsidRPr="00CC4BBB">
        <w:br w:type="page"/>
      </w:r>
    </w:p>
    <w:p w14:paraId="24F53950" w14:textId="77777777" w:rsidR="00D839B9" w:rsidRPr="00CC4BBB" w:rsidRDefault="00D839B9" w:rsidP="00D839B9">
      <w:pPr>
        <w:pStyle w:val="MTHeading"/>
      </w:pPr>
      <w:r w:rsidRPr="00CC4BBB">
        <w:lastRenderedPageBreak/>
        <w:t>Reference Drawing CB.26.3A Smart Straightener segment</w:t>
      </w:r>
    </w:p>
    <w:p w14:paraId="17D132A2" w14:textId="2305235C" w:rsidR="00542B8A" w:rsidRPr="00CC4BBB" w:rsidRDefault="00542B8A" w:rsidP="00D839B9">
      <w:pPr>
        <w:pStyle w:val="MTStandard"/>
        <w:jc w:val="center"/>
        <w:rPr>
          <w:noProof/>
        </w:rPr>
      </w:pPr>
      <w:r w:rsidRPr="00CC4BBB">
        <w:rPr>
          <w:noProof/>
        </w:rPr>
        <w:drawing>
          <wp:inline distT="0" distB="0" distL="0" distR="0" wp14:anchorId="172A571E" wp14:editId="5994E74E">
            <wp:extent cx="4867857" cy="4754059"/>
            <wp:effectExtent l="0" t="0" r="9525" b="8890"/>
            <wp:docPr id="1810" name="Picture 1810" descr="A picture containing toy, blue, truck, lar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 name="CB.26.3A_straightener_Segment.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876968" cy="4762957"/>
                    </a:xfrm>
                    <a:prstGeom prst="rect">
                      <a:avLst/>
                    </a:prstGeom>
                  </pic:spPr>
                </pic:pic>
              </a:graphicData>
            </a:graphic>
          </wp:inline>
        </w:drawing>
      </w:r>
    </w:p>
    <w:p w14:paraId="3692B161" w14:textId="77777777" w:rsidR="00D839B9" w:rsidRPr="00CC4BBB" w:rsidRDefault="00D839B9" w:rsidP="00D839B9">
      <w:pPr>
        <w:pStyle w:val="MTStandard"/>
        <w:spacing w:before="180" w:after="180"/>
        <w:jc w:val="center"/>
        <w:rPr>
          <w:b/>
        </w:rPr>
      </w:pPr>
      <w:r w:rsidRPr="00CC4BBB">
        <w:t>- Typical sketch for reference only –</w:t>
      </w:r>
    </w:p>
    <w:p w14:paraId="34ABABBC" w14:textId="77777777" w:rsidR="00D839B9" w:rsidRPr="00CC4BBB" w:rsidRDefault="00D839B9" w:rsidP="00D839B9">
      <w:pPr>
        <w:pStyle w:val="MTStandard"/>
      </w:pPr>
    </w:p>
    <w:p w14:paraId="38E80870" w14:textId="77777777" w:rsidR="00D839B9" w:rsidRPr="00CC4BBB" w:rsidRDefault="00D839B9" w:rsidP="00D839B9">
      <w:pPr>
        <w:pStyle w:val="MTStandard"/>
      </w:pPr>
      <w:r w:rsidRPr="00CC4BBB">
        <w:br w:type="page"/>
      </w:r>
    </w:p>
    <w:p w14:paraId="389892EB" w14:textId="77777777" w:rsidR="00D839B9" w:rsidRPr="00CC4BBB" w:rsidRDefault="00D839B9" w:rsidP="00D839B9">
      <w:pPr>
        <w:pStyle w:val="MTHeading"/>
      </w:pPr>
      <w:r w:rsidRPr="00CC4BBB">
        <w:lastRenderedPageBreak/>
        <w:t>Reference Drawing CB.26.4A Smart Horizontal segment</w:t>
      </w:r>
    </w:p>
    <w:p w14:paraId="5A36B367" w14:textId="43179C68" w:rsidR="00542B8A" w:rsidRPr="00CC4BBB" w:rsidRDefault="00542B8A" w:rsidP="00D839B9">
      <w:pPr>
        <w:pStyle w:val="MTStandard"/>
        <w:jc w:val="center"/>
        <w:rPr>
          <w:noProof/>
        </w:rPr>
      </w:pPr>
      <w:r w:rsidRPr="00CC4BBB">
        <w:rPr>
          <w:noProof/>
        </w:rPr>
        <w:drawing>
          <wp:inline distT="0" distB="0" distL="0" distR="0" wp14:anchorId="7BD80B95" wp14:editId="23959F31">
            <wp:extent cx="4687275" cy="4431928"/>
            <wp:effectExtent l="0" t="0" r="0" b="6985"/>
            <wp:docPr id="1811" name="Picture 1811" descr="A picture containing toy, train, large, blu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 name="CB.26.4A_horizontal_segment_7_Roller.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694405" cy="4438669"/>
                    </a:xfrm>
                    <a:prstGeom prst="rect">
                      <a:avLst/>
                    </a:prstGeom>
                  </pic:spPr>
                </pic:pic>
              </a:graphicData>
            </a:graphic>
          </wp:inline>
        </w:drawing>
      </w:r>
    </w:p>
    <w:p w14:paraId="20664FA0" w14:textId="77777777" w:rsidR="00D839B9" w:rsidRPr="00CC4BBB" w:rsidRDefault="00D839B9" w:rsidP="00D839B9">
      <w:pPr>
        <w:pStyle w:val="MTStandard"/>
        <w:spacing w:before="180" w:after="180"/>
        <w:jc w:val="center"/>
      </w:pPr>
      <w:r w:rsidRPr="00CC4BBB">
        <w:t>- Typical sketch for reference only –</w:t>
      </w:r>
    </w:p>
    <w:p w14:paraId="10097EF3" w14:textId="77777777" w:rsidR="00D839B9" w:rsidRPr="00CC4BBB" w:rsidRDefault="00D839B9" w:rsidP="00D839B9">
      <w:pPr>
        <w:pStyle w:val="MTStandard"/>
      </w:pPr>
    </w:p>
    <w:p w14:paraId="5757F13D" w14:textId="77777777" w:rsidR="00D839B9" w:rsidRPr="00CC4BBB" w:rsidRDefault="00D839B9" w:rsidP="00D839B9">
      <w:pPr>
        <w:pStyle w:val="MTStandard"/>
      </w:pPr>
      <w:r w:rsidRPr="00CC4BBB">
        <w:br w:type="page"/>
      </w:r>
      <w:bookmarkStart w:id="886" w:name="_Toc525968087"/>
      <w:bookmarkStart w:id="887" w:name="_Toc2131719"/>
      <w:bookmarkStart w:id="888" w:name="_Toc17712367"/>
      <w:bookmarkStart w:id="889" w:name="_Toc102895198"/>
      <w:bookmarkStart w:id="890" w:name="_Toc234816081"/>
      <w:bookmarkStart w:id="891" w:name="_Toc240791172"/>
    </w:p>
    <w:p w14:paraId="09E38C51" w14:textId="3FC053C2" w:rsidR="00D839B9" w:rsidRPr="00CC4BBB" w:rsidRDefault="00D839B9" w:rsidP="00D839B9">
      <w:pPr>
        <w:pStyle w:val="MTHeadingSCS3"/>
        <w:rPr>
          <w:vanish/>
          <w:highlight w:val="yellow"/>
        </w:rPr>
      </w:pPr>
      <w:bookmarkStart w:id="892" w:name="_Toc474149424"/>
      <w:bookmarkStart w:id="893" w:name="_Toc51247207"/>
      <w:r w:rsidRPr="00CC4BBB">
        <w:rPr>
          <w:vanish/>
          <w:highlight w:val="yellow"/>
        </w:rPr>
        <w:lastRenderedPageBreak/>
        <w:t>CB.26.5 Strand guide subsystem</w:t>
      </w:r>
      <w:bookmarkEnd w:id="892"/>
      <w:r w:rsidRPr="00CC4BBB">
        <w:rPr>
          <w:vanish/>
          <w:highlight w:val="yellow"/>
        </w:rPr>
        <w:t xml:space="preserve"> (OPTION)</w:t>
      </w:r>
      <w:bookmarkEnd w:id="893"/>
    </w:p>
    <w:p w14:paraId="71B8240B" w14:textId="77777777" w:rsidR="00AD176C" w:rsidRPr="00CC4BBB" w:rsidRDefault="00AD176C" w:rsidP="00AD176C">
      <w:pPr>
        <w:pStyle w:val="MTHeadingSCS4"/>
        <w:rPr>
          <w:vanish/>
          <w:highlight w:val="yellow"/>
        </w:rPr>
      </w:pPr>
      <w:bookmarkStart w:id="894" w:name="_Toc474149425"/>
      <w:bookmarkStart w:id="895" w:name="_Toc51247208"/>
      <w:bookmarkStart w:id="896" w:name="_Toc72134422"/>
      <w:r w:rsidRPr="00CC4BBB">
        <w:rPr>
          <w:vanish/>
          <w:highlight w:val="yellow"/>
        </w:rPr>
        <w:t>CB.26.53 Electromagnetic strand stirrer</w:t>
      </w:r>
      <w:bookmarkEnd w:id="894"/>
      <w:r w:rsidRPr="00CC4BBB">
        <w:rPr>
          <w:vanish/>
          <w:highlight w:val="yellow"/>
        </w:rPr>
        <w:t xml:space="preserve"> (S-EMS) (OPTION)</w:t>
      </w:r>
      <w:bookmarkEnd w:id="895"/>
      <w:bookmarkEnd w:id="896"/>
    </w:p>
    <w:p w14:paraId="404BA2D2" w14:textId="77777777" w:rsidR="00AD176C" w:rsidRPr="00CC4BBB" w:rsidRDefault="00AD176C" w:rsidP="00AD176C">
      <w:pPr>
        <w:pStyle w:val="MTHeadingSCS4"/>
        <w:rPr>
          <w:vanish/>
        </w:rPr>
      </w:pPr>
      <w:r w:rsidRPr="00CC4BBB">
        <w:rPr>
          <w:vanish/>
          <w:highlight w:val="yellow"/>
        </w:rPr>
        <w:t>CB.26.53A Flow Master Box</w:t>
      </w:r>
    </w:p>
    <w:p w14:paraId="30B230A0" w14:textId="77777777" w:rsidR="00AD176C" w:rsidRPr="00CC4BBB" w:rsidRDefault="00AD176C" w:rsidP="00AD176C">
      <w:pPr>
        <w:pStyle w:val="MTHeading"/>
        <w:rPr>
          <w:vanish/>
        </w:rPr>
      </w:pPr>
      <w:r w:rsidRPr="00CC4BBB">
        <w:rPr>
          <w:vanish/>
        </w:rPr>
        <w:t>Technical Data</w:t>
      </w:r>
    </w:p>
    <w:tbl>
      <w:tblPr>
        <w:tblW w:w="9497" w:type="dxa"/>
        <w:tblInd w:w="108"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ayout w:type="fixed"/>
        <w:tblLook w:val="0000" w:firstRow="0" w:lastRow="0" w:firstColumn="0" w:lastColumn="0" w:noHBand="0" w:noVBand="0"/>
      </w:tblPr>
      <w:tblGrid>
        <w:gridCol w:w="3544"/>
        <w:gridCol w:w="5953"/>
      </w:tblGrid>
      <w:tr w:rsidR="00CC4BBB" w:rsidRPr="00CC4BBB" w14:paraId="2D37AC6A" w14:textId="77777777" w:rsidTr="0019043B">
        <w:trPr>
          <w:hidden/>
        </w:trPr>
        <w:tc>
          <w:tcPr>
            <w:tcW w:w="3544" w:type="dxa"/>
          </w:tcPr>
          <w:p w14:paraId="3F0037E7" w14:textId="77777777" w:rsidR="00AD176C" w:rsidRPr="00CC4BBB" w:rsidRDefault="00AD176C" w:rsidP="0019043B">
            <w:pPr>
              <w:pStyle w:val="MTTableText"/>
              <w:rPr>
                <w:vanish/>
              </w:rPr>
            </w:pPr>
            <w:r w:rsidRPr="00CC4BBB">
              <w:rPr>
                <w:vanish/>
              </w:rPr>
              <w:t>Type of design</w:t>
            </w:r>
          </w:p>
        </w:tc>
        <w:tc>
          <w:tcPr>
            <w:tcW w:w="5953" w:type="dxa"/>
          </w:tcPr>
          <w:p w14:paraId="066D613A" w14:textId="77777777" w:rsidR="00AD176C" w:rsidRPr="00CC4BBB" w:rsidRDefault="00AD176C" w:rsidP="0019043B">
            <w:pPr>
              <w:pStyle w:val="MTTableText"/>
              <w:rPr>
                <w:vanish/>
              </w:rPr>
            </w:pPr>
            <w:r w:rsidRPr="00CC4BBB">
              <w:rPr>
                <w:vanish/>
              </w:rPr>
              <w:t>Box-type electromagnetic stirrer (EMS) for Stirring of liquid steel by strong dynamic magnetic fields</w:t>
            </w:r>
          </w:p>
        </w:tc>
      </w:tr>
      <w:tr w:rsidR="00CC4BBB" w:rsidRPr="00CC4BBB" w14:paraId="431630BC" w14:textId="77777777" w:rsidTr="0019043B">
        <w:trPr>
          <w:hidden/>
        </w:trPr>
        <w:tc>
          <w:tcPr>
            <w:tcW w:w="3544" w:type="dxa"/>
          </w:tcPr>
          <w:p w14:paraId="4BDE16C7" w14:textId="77777777" w:rsidR="00AD176C" w:rsidRPr="00CC4BBB" w:rsidRDefault="00AD176C" w:rsidP="0019043B">
            <w:pPr>
              <w:pStyle w:val="MTTableText"/>
              <w:rPr>
                <w:vanish/>
              </w:rPr>
            </w:pPr>
            <w:r w:rsidRPr="00CC4BBB">
              <w:rPr>
                <w:vanish/>
              </w:rPr>
              <w:t>Type of cooling</w:t>
            </w:r>
          </w:p>
        </w:tc>
        <w:tc>
          <w:tcPr>
            <w:tcW w:w="5953" w:type="dxa"/>
          </w:tcPr>
          <w:p w14:paraId="221CB9F2" w14:textId="77777777" w:rsidR="00AD176C" w:rsidRPr="00CC4BBB" w:rsidRDefault="00AD176C" w:rsidP="0019043B">
            <w:pPr>
              <w:pStyle w:val="MTTableText"/>
              <w:rPr>
                <w:vanish/>
              </w:rPr>
            </w:pPr>
            <w:r w:rsidRPr="00CC4BBB">
              <w:rPr>
                <w:vanish/>
              </w:rPr>
              <w:t>Dry type coil with internal water cooling</w:t>
            </w:r>
          </w:p>
        </w:tc>
      </w:tr>
      <w:tr w:rsidR="00CC4BBB" w:rsidRPr="00CC4BBB" w14:paraId="7E00654F" w14:textId="77777777" w:rsidTr="0019043B">
        <w:trPr>
          <w:hidden/>
        </w:trPr>
        <w:tc>
          <w:tcPr>
            <w:tcW w:w="3544" w:type="dxa"/>
          </w:tcPr>
          <w:p w14:paraId="45588280" w14:textId="77777777" w:rsidR="00AD176C" w:rsidRPr="00CC4BBB" w:rsidRDefault="00AD176C" w:rsidP="0019043B">
            <w:pPr>
              <w:pStyle w:val="MTTableText"/>
              <w:rPr>
                <w:vanish/>
              </w:rPr>
            </w:pPr>
            <w:r w:rsidRPr="00CC4BBB">
              <w:rPr>
                <w:vanish/>
              </w:rPr>
              <w:t>Rated current</w:t>
            </w:r>
          </w:p>
        </w:tc>
        <w:tc>
          <w:tcPr>
            <w:tcW w:w="5953" w:type="dxa"/>
          </w:tcPr>
          <w:p w14:paraId="6F93390C" w14:textId="77777777" w:rsidR="00AD176C" w:rsidRPr="00CC4BBB" w:rsidRDefault="00AD176C" w:rsidP="0019043B">
            <w:pPr>
              <w:pStyle w:val="MTTableText"/>
              <w:rPr>
                <w:vanish/>
              </w:rPr>
            </w:pPr>
            <w:r w:rsidRPr="00CC4BBB">
              <w:rPr>
                <w:vanish/>
              </w:rPr>
              <w:t>1700 A</w:t>
            </w:r>
          </w:p>
        </w:tc>
      </w:tr>
      <w:tr w:rsidR="00CC4BBB" w:rsidRPr="00CC4BBB" w14:paraId="3C45DAB2" w14:textId="77777777" w:rsidTr="0019043B">
        <w:trPr>
          <w:hidden/>
        </w:trPr>
        <w:tc>
          <w:tcPr>
            <w:tcW w:w="3544" w:type="dxa"/>
          </w:tcPr>
          <w:p w14:paraId="703B93E3" w14:textId="77777777" w:rsidR="00AD176C" w:rsidRPr="00CC4BBB" w:rsidRDefault="00AD176C" w:rsidP="0019043B">
            <w:pPr>
              <w:pStyle w:val="MTTableText"/>
              <w:rPr>
                <w:vanish/>
              </w:rPr>
            </w:pPr>
            <w:r w:rsidRPr="00CC4BBB">
              <w:rPr>
                <w:vanish/>
              </w:rPr>
              <w:t>Rated voltage</w:t>
            </w:r>
          </w:p>
        </w:tc>
        <w:tc>
          <w:tcPr>
            <w:tcW w:w="5953" w:type="dxa"/>
          </w:tcPr>
          <w:p w14:paraId="38A565F9" w14:textId="77777777" w:rsidR="00AD176C" w:rsidRPr="00CC4BBB" w:rsidRDefault="00AD176C" w:rsidP="0019043B">
            <w:pPr>
              <w:pStyle w:val="MTTableText"/>
              <w:rPr>
                <w:vanish/>
              </w:rPr>
            </w:pPr>
            <w:r w:rsidRPr="00CC4BBB">
              <w:rPr>
                <w:vanish/>
              </w:rPr>
              <w:t>680 V</w:t>
            </w:r>
          </w:p>
        </w:tc>
      </w:tr>
      <w:tr w:rsidR="00CC4BBB" w:rsidRPr="00CC4BBB" w14:paraId="4C1F6276" w14:textId="77777777" w:rsidTr="0019043B">
        <w:trPr>
          <w:hidden/>
        </w:trPr>
        <w:tc>
          <w:tcPr>
            <w:tcW w:w="3544" w:type="dxa"/>
          </w:tcPr>
          <w:p w14:paraId="5EE3C550" w14:textId="77777777" w:rsidR="00AD176C" w:rsidRPr="00CC4BBB" w:rsidRDefault="00AD176C" w:rsidP="0019043B">
            <w:pPr>
              <w:pStyle w:val="MTTableText"/>
              <w:rPr>
                <w:vanish/>
              </w:rPr>
            </w:pPr>
            <w:r w:rsidRPr="00CC4BBB">
              <w:rPr>
                <w:vanish/>
              </w:rPr>
              <w:t>Apparent power</w:t>
            </w:r>
          </w:p>
        </w:tc>
        <w:tc>
          <w:tcPr>
            <w:tcW w:w="5953" w:type="dxa"/>
          </w:tcPr>
          <w:p w14:paraId="6315886B" w14:textId="77777777" w:rsidR="00AD176C" w:rsidRPr="00CC4BBB" w:rsidRDefault="00AD176C" w:rsidP="0019043B">
            <w:pPr>
              <w:pStyle w:val="MTTableText"/>
              <w:rPr>
                <w:vanish/>
              </w:rPr>
            </w:pPr>
            <w:r w:rsidRPr="00CC4BBB">
              <w:rPr>
                <w:vanish/>
              </w:rPr>
              <w:t>2000 kVA</w:t>
            </w:r>
          </w:p>
        </w:tc>
      </w:tr>
      <w:tr w:rsidR="00CC4BBB" w:rsidRPr="00CC4BBB" w14:paraId="76A93194" w14:textId="77777777" w:rsidTr="0019043B">
        <w:trPr>
          <w:hidden/>
        </w:trPr>
        <w:tc>
          <w:tcPr>
            <w:tcW w:w="3544" w:type="dxa"/>
          </w:tcPr>
          <w:p w14:paraId="6B1130CA" w14:textId="77777777" w:rsidR="00AD176C" w:rsidRPr="00CC4BBB" w:rsidRDefault="00AD176C" w:rsidP="0019043B">
            <w:pPr>
              <w:pStyle w:val="MTTableText"/>
              <w:rPr>
                <w:vanish/>
              </w:rPr>
            </w:pPr>
            <w:r w:rsidRPr="00CC4BBB">
              <w:rPr>
                <w:vanish/>
              </w:rPr>
              <w:t>Active power</w:t>
            </w:r>
          </w:p>
        </w:tc>
        <w:tc>
          <w:tcPr>
            <w:tcW w:w="5953" w:type="dxa"/>
          </w:tcPr>
          <w:p w14:paraId="0D89B31E" w14:textId="77777777" w:rsidR="00AD176C" w:rsidRPr="00CC4BBB" w:rsidRDefault="00AD176C" w:rsidP="0019043B">
            <w:pPr>
              <w:pStyle w:val="MTTableText"/>
              <w:rPr>
                <w:vanish/>
              </w:rPr>
            </w:pPr>
            <w:r w:rsidRPr="00CC4BBB">
              <w:rPr>
                <w:vanish/>
              </w:rPr>
              <w:t>600 kW</w:t>
            </w:r>
          </w:p>
        </w:tc>
      </w:tr>
      <w:tr w:rsidR="00CC4BBB" w:rsidRPr="00CC4BBB" w14:paraId="4F738521" w14:textId="77777777" w:rsidTr="0019043B">
        <w:trPr>
          <w:hidden/>
        </w:trPr>
        <w:tc>
          <w:tcPr>
            <w:tcW w:w="3544" w:type="dxa"/>
          </w:tcPr>
          <w:p w14:paraId="53DFF6FF" w14:textId="77777777" w:rsidR="00AD176C" w:rsidRPr="00CC4BBB" w:rsidRDefault="00AD176C" w:rsidP="0019043B">
            <w:pPr>
              <w:pStyle w:val="MTTableText"/>
              <w:rPr>
                <w:vanish/>
              </w:rPr>
            </w:pPr>
            <w:r w:rsidRPr="00CC4BBB">
              <w:rPr>
                <w:vanish/>
              </w:rPr>
              <w:t>Operating frequency</w:t>
            </w:r>
          </w:p>
        </w:tc>
        <w:tc>
          <w:tcPr>
            <w:tcW w:w="5953" w:type="dxa"/>
          </w:tcPr>
          <w:p w14:paraId="521374C5" w14:textId="77777777" w:rsidR="00AD176C" w:rsidRPr="00CC4BBB" w:rsidRDefault="00AD176C" w:rsidP="0019043B">
            <w:pPr>
              <w:pStyle w:val="MTTableText"/>
              <w:rPr>
                <w:vanish/>
              </w:rPr>
            </w:pPr>
            <w:r w:rsidRPr="00CC4BBB">
              <w:rPr>
                <w:vanish/>
              </w:rPr>
              <w:t>2-3 Hz</w:t>
            </w:r>
          </w:p>
        </w:tc>
      </w:tr>
      <w:tr w:rsidR="00CC4BBB" w:rsidRPr="00CC4BBB" w14:paraId="1CAB414C" w14:textId="77777777" w:rsidTr="0019043B">
        <w:trPr>
          <w:hidden/>
        </w:trPr>
        <w:tc>
          <w:tcPr>
            <w:tcW w:w="3544" w:type="dxa"/>
          </w:tcPr>
          <w:p w14:paraId="1DC71B7B" w14:textId="77777777" w:rsidR="00AD176C" w:rsidRPr="00CC4BBB" w:rsidRDefault="00AD176C" w:rsidP="0019043B">
            <w:pPr>
              <w:pStyle w:val="MTTableText"/>
              <w:rPr>
                <w:vanish/>
              </w:rPr>
            </w:pPr>
            <w:r w:rsidRPr="00CC4BBB">
              <w:rPr>
                <w:vanish/>
              </w:rPr>
              <w:t>Dimensions (approx.) WxLxH</w:t>
            </w:r>
          </w:p>
        </w:tc>
        <w:tc>
          <w:tcPr>
            <w:tcW w:w="5953" w:type="dxa"/>
          </w:tcPr>
          <w:p w14:paraId="7A760503" w14:textId="77777777" w:rsidR="00AD176C" w:rsidRPr="00CC4BBB" w:rsidRDefault="00AD176C" w:rsidP="0019043B">
            <w:pPr>
              <w:pStyle w:val="MTTableText"/>
              <w:rPr>
                <w:vanish/>
              </w:rPr>
            </w:pPr>
            <w:r w:rsidRPr="00CC4BBB">
              <w:rPr>
                <w:vanish/>
              </w:rPr>
              <w:t>1600X1400X800 mm</w:t>
            </w:r>
          </w:p>
        </w:tc>
      </w:tr>
      <w:tr w:rsidR="00CC4BBB" w:rsidRPr="00CC4BBB" w14:paraId="6B0B0AFE" w14:textId="77777777" w:rsidTr="0019043B">
        <w:trPr>
          <w:hidden/>
        </w:trPr>
        <w:tc>
          <w:tcPr>
            <w:tcW w:w="3544" w:type="dxa"/>
          </w:tcPr>
          <w:p w14:paraId="70F4C82A" w14:textId="77777777" w:rsidR="00AD176C" w:rsidRPr="00CC4BBB" w:rsidRDefault="00AD176C" w:rsidP="0019043B">
            <w:pPr>
              <w:pStyle w:val="MTTableText"/>
              <w:rPr>
                <w:vanish/>
              </w:rPr>
            </w:pPr>
            <w:r w:rsidRPr="00CC4BBB">
              <w:rPr>
                <w:vanish/>
              </w:rPr>
              <w:t>Weight (approx.)</w:t>
            </w:r>
          </w:p>
        </w:tc>
        <w:tc>
          <w:tcPr>
            <w:tcW w:w="5953" w:type="dxa"/>
          </w:tcPr>
          <w:p w14:paraId="79AFDF00" w14:textId="77777777" w:rsidR="00AD176C" w:rsidRPr="00CC4BBB" w:rsidRDefault="00AD176C" w:rsidP="0019043B">
            <w:pPr>
              <w:pStyle w:val="MTTableText"/>
              <w:rPr>
                <w:vanish/>
              </w:rPr>
            </w:pPr>
            <w:r w:rsidRPr="00CC4BBB">
              <w:rPr>
                <w:vanish/>
              </w:rPr>
              <w:t>5000 kg</w:t>
            </w:r>
          </w:p>
        </w:tc>
      </w:tr>
      <w:tr w:rsidR="00CC4BBB" w:rsidRPr="00CC4BBB" w14:paraId="61B871FC" w14:textId="77777777" w:rsidTr="0019043B">
        <w:trPr>
          <w:hidden/>
        </w:trPr>
        <w:tc>
          <w:tcPr>
            <w:tcW w:w="3544" w:type="dxa"/>
          </w:tcPr>
          <w:p w14:paraId="21B1A631" w14:textId="77777777" w:rsidR="00AD176C" w:rsidRPr="00CC4BBB" w:rsidRDefault="00AD176C" w:rsidP="0019043B">
            <w:pPr>
              <w:pStyle w:val="MTTableText"/>
              <w:rPr>
                <w:vanish/>
              </w:rPr>
            </w:pPr>
            <w:r w:rsidRPr="00CC4BBB">
              <w:rPr>
                <w:vanish/>
              </w:rPr>
              <w:t>Position of Flow Master Box</w:t>
            </w:r>
          </w:p>
        </w:tc>
        <w:tc>
          <w:tcPr>
            <w:tcW w:w="5953" w:type="dxa"/>
          </w:tcPr>
          <w:p w14:paraId="37415947" w14:textId="77777777" w:rsidR="00AD176C" w:rsidRPr="00CC4BBB" w:rsidRDefault="00AD176C" w:rsidP="0019043B">
            <w:pPr>
              <w:pStyle w:val="MTTableText"/>
              <w:rPr>
                <w:vanish/>
              </w:rPr>
            </w:pPr>
            <w:r w:rsidRPr="00CC4BBB">
              <w:rPr>
                <w:vanish/>
              </w:rPr>
              <w:t xml:space="preserve">Bender outer bow </w:t>
            </w:r>
            <w:r w:rsidRPr="00CC4BBB">
              <w:rPr>
                <w:vanish/>
                <w:highlight w:val="yellow"/>
              </w:rPr>
              <w:t>(to be defined by ME!)</w:t>
            </w:r>
          </w:p>
          <w:p w14:paraId="610ACA77" w14:textId="77777777" w:rsidR="00AD176C" w:rsidRPr="00CC4BBB" w:rsidRDefault="00AD176C" w:rsidP="0019043B">
            <w:pPr>
              <w:pStyle w:val="MTTableText"/>
              <w:rPr>
                <w:vanish/>
              </w:rPr>
            </w:pPr>
            <w:r w:rsidRPr="00CC4BBB">
              <w:rPr>
                <w:vanish/>
              </w:rPr>
              <w:t xml:space="preserve">Bow Segment 1 inner bow </w:t>
            </w:r>
            <w:r w:rsidRPr="00CC4BBB">
              <w:rPr>
                <w:vanish/>
                <w:highlight w:val="yellow"/>
              </w:rPr>
              <w:t>(to be defined by ME!)</w:t>
            </w:r>
          </w:p>
          <w:p w14:paraId="7606109E" w14:textId="77777777" w:rsidR="00AD176C" w:rsidRPr="00CC4BBB" w:rsidRDefault="00AD176C" w:rsidP="0019043B">
            <w:pPr>
              <w:pStyle w:val="MTTableText"/>
              <w:rPr>
                <w:vanish/>
              </w:rPr>
            </w:pPr>
            <w:r w:rsidRPr="00CC4BBB">
              <w:rPr>
                <w:vanish/>
              </w:rPr>
              <w:t xml:space="preserve">Bow Segment 2 inner bow </w:t>
            </w:r>
            <w:r w:rsidRPr="00CC4BBB">
              <w:rPr>
                <w:vanish/>
                <w:highlight w:val="yellow"/>
              </w:rPr>
              <w:t>(to be defined by ME!)</w:t>
            </w:r>
          </w:p>
        </w:tc>
      </w:tr>
      <w:tr w:rsidR="00CC4BBB" w:rsidRPr="00CC4BBB" w14:paraId="1FA17055" w14:textId="77777777" w:rsidTr="0019043B">
        <w:trPr>
          <w:hidden/>
        </w:trPr>
        <w:tc>
          <w:tcPr>
            <w:tcW w:w="3544" w:type="dxa"/>
          </w:tcPr>
          <w:p w14:paraId="7BF9C2A9" w14:textId="77777777" w:rsidR="00AD176C" w:rsidRPr="00CC4BBB" w:rsidRDefault="00AD176C" w:rsidP="0019043B">
            <w:pPr>
              <w:pStyle w:val="MTTableText"/>
              <w:rPr>
                <w:vanish/>
              </w:rPr>
            </w:pPr>
            <w:r w:rsidRPr="00CC4BBB">
              <w:rPr>
                <w:vanish/>
              </w:rPr>
              <w:t>Manipulation of Flow Master Box in bender area</w:t>
            </w:r>
          </w:p>
        </w:tc>
        <w:tc>
          <w:tcPr>
            <w:tcW w:w="5953" w:type="dxa"/>
          </w:tcPr>
          <w:p w14:paraId="37ADBFBC" w14:textId="77777777" w:rsidR="00AD176C" w:rsidRPr="00CC4BBB" w:rsidRDefault="00AD176C" w:rsidP="0019043B">
            <w:pPr>
              <w:pStyle w:val="MTTableText"/>
              <w:rPr>
                <w:vanish/>
              </w:rPr>
            </w:pPr>
            <w:r w:rsidRPr="00CC4BBB">
              <w:rPr>
                <w:vanish/>
              </w:rPr>
              <w:t>By manipulator in bender area, refer to item CB.23.24</w:t>
            </w:r>
          </w:p>
        </w:tc>
      </w:tr>
      <w:tr w:rsidR="00AD176C" w:rsidRPr="00CC4BBB" w14:paraId="16EEB4C1" w14:textId="77777777" w:rsidTr="0019043B">
        <w:trPr>
          <w:hidden/>
        </w:trPr>
        <w:tc>
          <w:tcPr>
            <w:tcW w:w="3544" w:type="dxa"/>
          </w:tcPr>
          <w:p w14:paraId="0F5F28FA" w14:textId="77777777" w:rsidR="00AD176C" w:rsidRPr="00CC4BBB" w:rsidRDefault="00AD176C" w:rsidP="0019043B">
            <w:pPr>
              <w:pStyle w:val="MTTableText"/>
              <w:rPr>
                <w:vanish/>
              </w:rPr>
            </w:pPr>
            <w:r w:rsidRPr="00CC4BBB">
              <w:rPr>
                <w:vanish/>
              </w:rPr>
              <w:t>Manipulation of Flow Master Box in segment</w:t>
            </w:r>
          </w:p>
        </w:tc>
        <w:tc>
          <w:tcPr>
            <w:tcW w:w="5953" w:type="dxa"/>
          </w:tcPr>
          <w:p w14:paraId="50B3A5DB" w14:textId="77777777" w:rsidR="00AD176C" w:rsidRPr="00CC4BBB" w:rsidRDefault="00AD176C" w:rsidP="0019043B">
            <w:pPr>
              <w:pStyle w:val="MTTableText"/>
              <w:rPr>
                <w:vanish/>
              </w:rPr>
            </w:pPr>
            <w:r w:rsidRPr="00CC4BBB">
              <w:rPr>
                <w:vanish/>
              </w:rPr>
              <w:t>The Flow Master Box is directly attached to the inner bow of the segment</w:t>
            </w:r>
          </w:p>
        </w:tc>
      </w:tr>
    </w:tbl>
    <w:p w14:paraId="5E98FCB2" w14:textId="77777777" w:rsidR="00AD176C" w:rsidRPr="00CC4BBB" w:rsidRDefault="00AD176C" w:rsidP="00AD176C">
      <w:pPr>
        <w:pStyle w:val="MTStandard"/>
        <w:rPr>
          <w:vanish/>
        </w:rPr>
      </w:pPr>
    </w:p>
    <w:p w14:paraId="2E23156D" w14:textId="77777777" w:rsidR="00AD176C" w:rsidRPr="00CC4BBB" w:rsidRDefault="00AD176C" w:rsidP="00AD176C">
      <w:pPr>
        <w:pStyle w:val="MTHeading"/>
        <w:rPr>
          <w:vanish/>
        </w:rPr>
      </w:pPr>
      <w:r w:rsidRPr="00CC4BBB">
        <w:rPr>
          <w:vanish/>
        </w:rPr>
        <w:t>Functional Description</w:t>
      </w:r>
    </w:p>
    <w:p w14:paraId="12F9CB7F" w14:textId="77777777" w:rsidR="00AD176C" w:rsidRPr="00CC4BBB" w:rsidRDefault="00AD176C" w:rsidP="00AD176C">
      <w:pPr>
        <w:pStyle w:val="MTStandard"/>
        <w:rPr>
          <w:vanish/>
        </w:rPr>
      </w:pPr>
      <w:r w:rsidRPr="00CC4BBB">
        <w:rPr>
          <w:vanish/>
        </w:rPr>
        <w:t xml:space="preserve">The Flow Master Box is a box-type electromagnetic strand stirrer (S-EMS) that is situated close to the strand. </w:t>
      </w:r>
    </w:p>
    <w:p w14:paraId="140072E6" w14:textId="77777777" w:rsidR="00AD176C" w:rsidRPr="00CC4BBB" w:rsidRDefault="00AD176C" w:rsidP="00AD176C">
      <w:pPr>
        <w:pStyle w:val="MTStandard"/>
        <w:rPr>
          <w:vanish/>
        </w:rPr>
      </w:pPr>
      <w:r w:rsidRPr="00CC4BBB">
        <w:rPr>
          <w:vanish/>
        </w:rPr>
        <w:t>The S-EMS generates a strong travelling electromagnetic field inside the strand, which induces a fluid flow inside the liquid pool. This flow leads to temperature homogenization of the liquid pool on the one hand and generates shear stress in the solidification front, on the other hand.</w:t>
      </w:r>
    </w:p>
    <w:p w14:paraId="70449806" w14:textId="77777777" w:rsidR="00AD176C" w:rsidRPr="00CC4BBB" w:rsidRDefault="00AD176C" w:rsidP="00AD176C">
      <w:pPr>
        <w:pStyle w:val="MTStandard"/>
        <w:rPr>
          <w:vanish/>
        </w:rPr>
      </w:pPr>
      <w:r w:rsidRPr="00CC4BBB">
        <w:rPr>
          <w:vanish/>
        </w:rPr>
        <w:t>Both effects disturb columnar crystal growth and lead to a smaller grain size in the microstructure of the final product. This stirring effect can be quantified by the so called equiaxed ratio, which means the percentage of crystals below a certain length/width ratio in the microstructure.</w:t>
      </w:r>
    </w:p>
    <w:p w14:paraId="12892068" w14:textId="77777777" w:rsidR="00AD176C" w:rsidRPr="00CC4BBB" w:rsidRDefault="00AD176C" w:rsidP="00AD176C">
      <w:pPr>
        <w:pStyle w:val="MTStandard"/>
        <w:rPr>
          <w:vanish/>
        </w:rPr>
      </w:pPr>
    </w:p>
    <w:p w14:paraId="31AD03EF" w14:textId="77777777" w:rsidR="00AD176C" w:rsidRPr="00CC4BBB" w:rsidRDefault="00AD176C" w:rsidP="00AD176C">
      <w:pPr>
        <w:pStyle w:val="MTStandard"/>
        <w:rPr>
          <w:vanish/>
        </w:rPr>
      </w:pPr>
      <w:r w:rsidRPr="00CC4BBB">
        <w:rPr>
          <w:vanish/>
        </w:rPr>
        <w:t>The Flow Master Box contains electrical coils and an iron core. The coils are made of hollow copper, with internal water cooling. A phase shift in the AC currents in the coils generates a linear travelling magnetic field and the iron core brings this field to the strand.</w:t>
      </w:r>
    </w:p>
    <w:p w14:paraId="557CAC9B" w14:textId="77777777" w:rsidR="00AD176C" w:rsidRPr="00CC4BBB" w:rsidRDefault="00AD176C" w:rsidP="00AD176C">
      <w:pPr>
        <w:pStyle w:val="MTHeading"/>
        <w:rPr>
          <w:vanish/>
        </w:rPr>
      </w:pPr>
      <w:r w:rsidRPr="00CC4BBB">
        <w:rPr>
          <w:vanish/>
        </w:rPr>
        <w:t>Main Components</w:t>
      </w:r>
    </w:p>
    <w:p w14:paraId="2AF6ACC6" w14:textId="77777777" w:rsidR="00AD176C" w:rsidRPr="00CC4BBB" w:rsidRDefault="00AD176C" w:rsidP="00AD176C">
      <w:pPr>
        <w:pStyle w:val="MTBulletIndent"/>
        <w:rPr>
          <w:vanish/>
        </w:rPr>
      </w:pPr>
      <w:r w:rsidRPr="00CC4BBB">
        <w:rPr>
          <w:vanish/>
        </w:rPr>
        <w:t>Box-type coil</w:t>
      </w:r>
    </w:p>
    <w:p w14:paraId="544EE213" w14:textId="77777777" w:rsidR="00AD176C" w:rsidRPr="00CC4BBB" w:rsidRDefault="00AD176C" w:rsidP="00AD176C">
      <w:pPr>
        <w:pStyle w:val="MTBulletIndent"/>
        <w:rPr>
          <w:vanish/>
          <w:lang w:val="de-AT"/>
        </w:rPr>
      </w:pPr>
      <w:r w:rsidRPr="00CC4BBB">
        <w:rPr>
          <w:vanish/>
          <w:lang w:val="de-AT"/>
        </w:rPr>
        <w:t xml:space="preserve">Manipulator (optional): Please refer to item CB.23.24 (Das ist aber nur für Bender?) </w:t>
      </w:r>
    </w:p>
    <w:p w14:paraId="7143CAF1" w14:textId="77777777" w:rsidR="00AD176C" w:rsidRPr="00CC4BBB" w:rsidRDefault="00AD176C" w:rsidP="00AD176C">
      <w:pPr>
        <w:pStyle w:val="MTBulletIndent"/>
        <w:rPr>
          <w:vanish/>
        </w:rPr>
      </w:pPr>
      <w:r w:rsidRPr="00CC4BBB">
        <w:rPr>
          <w:vanish/>
        </w:rPr>
        <w:t>Cooling water station: Please refer to fluid specification item CB.XX</w:t>
      </w:r>
    </w:p>
    <w:p w14:paraId="50CD69CC" w14:textId="77777777" w:rsidR="00AD176C" w:rsidRPr="00CC4BBB" w:rsidRDefault="00AD176C" w:rsidP="00AD176C">
      <w:pPr>
        <w:pStyle w:val="MTBulletIndent"/>
        <w:rPr>
          <w:vanish/>
        </w:rPr>
      </w:pPr>
      <w:r w:rsidRPr="00CC4BBB">
        <w:rPr>
          <w:vanish/>
        </w:rPr>
        <w:t>Electric power supply: Please refer to E&amp;A specification item CB.XX</w:t>
      </w:r>
    </w:p>
    <w:p w14:paraId="7360A6D3" w14:textId="77777777" w:rsidR="00AD176C" w:rsidRPr="00CC4BBB" w:rsidRDefault="00AD176C" w:rsidP="00AD176C">
      <w:pPr>
        <w:pStyle w:val="MTHeading"/>
        <w:rPr>
          <w:vanish/>
        </w:rPr>
      </w:pPr>
      <w:r w:rsidRPr="00CC4BBB">
        <w:rPr>
          <w:vanish/>
        </w:rPr>
        <w:t>Main Characteristics</w:t>
      </w:r>
    </w:p>
    <w:p w14:paraId="5DECE62F" w14:textId="77777777" w:rsidR="00AD176C" w:rsidRPr="00CC4BBB" w:rsidRDefault="00AD176C" w:rsidP="00AD176C">
      <w:pPr>
        <w:pStyle w:val="MTBulletIndent"/>
        <w:rPr>
          <w:vanish/>
        </w:rPr>
      </w:pPr>
      <w:r w:rsidRPr="00CC4BBB">
        <w:rPr>
          <w:vanish/>
        </w:rPr>
        <w:t>Travelling magnetic field inside the strand</w:t>
      </w:r>
    </w:p>
    <w:p w14:paraId="64478AE3" w14:textId="77777777" w:rsidR="00AD176C" w:rsidRPr="00CC4BBB" w:rsidRDefault="00AD176C" w:rsidP="00AD176C">
      <w:pPr>
        <w:pStyle w:val="MTBulletIndent"/>
        <w:rPr>
          <w:vanish/>
        </w:rPr>
      </w:pPr>
      <w:r w:rsidRPr="00CC4BBB">
        <w:rPr>
          <w:vanish/>
        </w:rPr>
        <w:t>Fluid flow inside the liquid pool of the strand</w:t>
      </w:r>
    </w:p>
    <w:p w14:paraId="27A8234C" w14:textId="77777777" w:rsidR="00AD176C" w:rsidRPr="00CC4BBB" w:rsidRDefault="00AD176C" w:rsidP="00AD176C">
      <w:pPr>
        <w:pStyle w:val="MTBulletIndent"/>
        <w:rPr>
          <w:vanish/>
        </w:rPr>
      </w:pPr>
      <w:r w:rsidRPr="00CC4BBB">
        <w:rPr>
          <w:vanish/>
        </w:rPr>
        <w:t>Homogenization of temperature distribution in the liquid pool</w:t>
      </w:r>
    </w:p>
    <w:p w14:paraId="785EE59C" w14:textId="77777777" w:rsidR="00AD176C" w:rsidRPr="00CC4BBB" w:rsidRDefault="00AD176C" w:rsidP="00AD176C">
      <w:pPr>
        <w:pStyle w:val="MTBulletIndent"/>
        <w:rPr>
          <w:vanish/>
        </w:rPr>
      </w:pPr>
      <w:r w:rsidRPr="00CC4BBB">
        <w:rPr>
          <w:vanish/>
        </w:rPr>
        <w:t>Shear stress in solidification front</w:t>
      </w:r>
    </w:p>
    <w:p w14:paraId="6B9B8B0E" w14:textId="77777777" w:rsidR="00AD176C" w:rsidRPr="00CC4BBB" w:rsidRDefault="00AD176C" w:rsidP="00AD176C">
      <w:pPr>
        <w:pStyle w:val="MTBulletIndent"/>
        <w:rPr>
          <w:vanish/>
        </w:rPr>
      </w:pPr>
      <w:r w:rsidRPr="00CC4BBB">
        <w:rPr>
          <w:vanish/>
        </w:rPr>
        <w:t>Increase equiaxed ratio in final product</w:t>
      </w:r>
    </w:p>
    <w:p w14:paraId="49327BD1" w14:textId="77777777" w:rsidR="00AD176C" w:rsidRPr="00CC4BBB" w:rsidRDefault="00AD176C" w:rsidP="00AD176C">
      <w:pPr>
        <w:pStyle w:val="MTHeading"/>
        <w:rPr>
          <w:vanish/>
        </w:rPr>
      </w:pPr>
      <w:r w:rsidRPr="00CC4BBB">
        <w:rPr>
          <w:vanish/>
        </w:rPr>
        <w:t>Advantages of Design</w:t>
      </w:r>
    </w:p>
    <w:p w14:paraId="30C4D1C6" w14:textId="77777777" w:rsidR="00AD176C" w:rsidRPr="00CC4BBB" w:rsidRDefault="00AD176C" w:rsidP="00AD176C">
      <w:pPr>
        <w:pStyle w:val="MTBulletIndent"/>
        <w:rPr>
          <w:vanish/>
        </w:rPr>
      </w:pPr>
      <w:r w:rsidRPr="00CC4BBB">
        <w:rPr>
          <w:vanish/>
        </w:rPr>
        <w:t>Strong travelling magnetic field</w:t>
      </w:r>
    </w:p>
    <w:p w14:paraId="09B07266" w14:textId="77777777" w:rsidR="00AD176C" w:rsidRPr="00CC4BBB" w:rsidRDefault="00AD176C" w:rsidP="00AD176C">
      <w:pPr>
        <w:pStyle w:val="MTBulletIndent"/>
        <w:rPr>
          <w:vanish/>
        </w:rPr>
      </w:pPr>
      <w:r w:rsidRPr="00CC4BBB">
        <w:rPr>
          <w:vanish/>
        </w:rPr>
        <w:t>Retract coils to safe position when not in operation (only if manipulator is installed)</w:t>
      </w:r>
    </w:p>
    <w:p w14:paraId="512161E2" w14:textId="77777777" w:rsidR="00AD176C" w:rsidRPr="00CC4BBB" w:rsidRDefault="00AD176C" w:rsidP="00AD176C">
      <w:pPr>
        <w:pStyle w:val="MTBulletIndent"/>
        <w:rPr>
          <w:vanish/>
        </w:rPr>
      </w:pPr>
      <w:r w:rsidRPr="00CC4BBB">
        <w:rPr>
          <w:vanish/>
        </w:rPr>
        <w:t>Robust and reliable design</w:t>
      </w:r>
    </w:p>
    <w:p w14:paraId="08B5091A" w14:textId="77777777" w:rsidR="00AD176C" w:rsidRPr="00CC4BBB" w:rsidRDefault="00AD176C" w:rsidP="00AD176C">
      <w:pPr>
        <w:pStyle w:val="MTStandard"/>
        <w:rPr>
          <w:vanish/>
        </w:rPr>
      </w:pPr>
    </w:p>
    <w:p w14:paraId="242AD070" w14:textId="77777777" w:rsidR="00AD176C" w:rsidRPr="00CC4BBB" w:rsidRDefault="00AD176C" w:rsidP="00AD176C">
      <w:pPr>
        <w:pStyle w:val="MTHeading"/>
        <w:rPr>
          <w:vanish/>
        </w:rPr>
      </w:pPr>
      <w:r w:rsidRPr="00CC4BBB">
        <w:rPr>
          <w:vanish/>
        </w:rPr>
        <w:t>Reference drawing CB.25.53 Flow MasterBox  (shown for installation in bender with manipulator!)</w:t>
      </w:r>
    </w:p>
    <w:p w14:paraId="198B0FB0" w14:textId="77777777" w:rsidR="00AD176C" w:rsidRPr="00CC4BBB" w:rsidRDefault="00AD176C" w:rsidP="00AD176C">
      <w:pPr>
        <w:pStyle w:val="MTStandard"/>
        <w:jc w:val="center"/>
        <w:rPr>
          <w:vanish/>
        </w:rPr>
      </w:pPr>
      <w:r w:rsidRPr="00CC4BBB">
        <w:rPr>
          <w:noProof/>
          <w:vanish/>
        </w:rPr>
        <w:drawing>
          <wp:inline distT="0" distB="0" distL="0" distR="0" wp14:anchorId="1A44E49E" wp14:editId="118A1AE3">
            <wp:extent cx="3741420" cy="371408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BEBA8EAE-BF5A-486C-A8C5-ECC9F3942E4B}">
                          <a14:imgProps xmlns:a14="http://schemas.microsoft.com/office/drawing/2010/main">
                            <a14:imgLayer r:embed="rId36">
                              <a14:imgEffect>
                                <a14:backgroundRemoval t="2091" b="95695" l="9646" r="89988">
                                  <a14:foregroundMark x1="36996" y1="7011" x2="36996" y2="7011"/>
                                  <a14:foregroundMark x1="41514" y1="3321" x2="41514" y2="3321"/>
                                  <a14:foregroundMark x1="41880" y1="2337" x2="41880" y2="2337"/>
                                  <a14:foregroundMark x1="31380" y1="8733" x2="31380" y2="8733"/>
                                  <a14:foregroundMark x1="20513" y1="14637" x2="20513" y2="14637"/>
                                  <a14:foregroundMark x1="9890" y1="20664" x2="9890" y2="20664"/>
                                  <a14:foregroundMark x1="52503" y1="91513" x2="52503" y2="91513"/>
                                  <a14:foregroundMark x1="56532" y1="95695" x2="56532" y2="95695"/>
                                </a14:backgroundRemoval>
                              </a14:imgEffect>
                            </a14:imgLayer>
                          </a14:imgProps>
                        </a:ext>
                      </a:extLst>
                    </a:blip>
                    <a:stretch>
                      <a:fillRect/>
                    </a:stretch>
                  </pic:blipFill>
                  <pic:spPr>
                    <a:xfrm>
                      <a:off x="0" y="0"/>
                      <a:ext cx="3744499" cy="3717145"/>
                    </a:xfrm>
                    <a:prstGeom prst="rect">
                      <a:avLst/>
                    </a:prstGeom>
                  </pic:spPr>
                </pic:pic>
              </a:graphicData>
            </a:graphic>
          </wp:inline>
        </w:drawing>
      </w:r>
    </w:p>
    <w:p w14:paraId="06E592DB" w14:textId="77777777" w:rsidR="00AD176C" w:rsidRPr="00CC4BBB" w:rsidRDefault="00AD176C" w:rsidP="00AD176C">
      <w:pPr>
        <w:pStyle w:val="MTStandard"/>
        <w:jc w:val="center"/>
        <w:rPr>
          <w:vanish/>
        </w:rPr>
      </w:pPr>
      <w:r w:rsidRPr="00CC4BBB">
        <w:rPr>
          <w:vanish/>
        </w:rPr>
        <w:t>- Typical sketch for reference only -</w:t>
      </w:r>
    </w:p>
    <w:p w14:paraId="303F8CB6" w14:textId="77777777" w:rsidR="00AD176C" w:rsidRPr="00CC4BBB" w:rsidRDefault="00AD176C" w:rsidP="00AD176C">
      <w:pPr>
        <w:rPr>
          <w:b/>
          <w:bCs/>
          <w:vanish/>
          <w:lang w:val="en-GB" w:eastAsia="de-AT"/>
        </w:rPr>
      </w:pPr>
      <w:r w:rsidRPr="00CC4BBB">
        <w:rPr>
          <w:b/>
          <w:bCs/>
          <w:vanish/>
        </w:rPr>
        <w:br w:type="page"/>
      </w:r>
    </w:p>
    <w:p w14:paraId="6ADDE293" w14:textId="77777777" w:rsidR="00D839B9" w:rsidRPr="00CC4BBB" w:rsidRDefault="00D839B9" w:rsidP="00D839B9">
      <w:pPr>
        <w:pStyle w:val="MTHeadingSCS3"/>
      </w:pPr>
      <w:bookmarkStart w:id="897" w:name="_Toc51247209"/>
      <w:bookmarkStart w:id="898" w:name="_Toc88576366"/>
      <w:r w:rsidRPr="00CC4BBB">
        <w:t>CB.26.6 Strand guide support</w:t>
      </w:r>
      <w:bookmarkEnd w:id="886"/>
      <w:r w:rsidRPr="00CC4BBB">
        <w:t xml:space="preserve"> structure</w:t>
      </w:r>
      <w:bookmarkEnd w:id="887"/>
      <w:bookmarkEnd w:id="888"/>
      <w:bookmarkEnd w:id="889"/>
      <w:bookmarkEnd w:id="890"/>
      <w:bookmarkEnd w:id="891"/>
      <w:bookmarkEnd w:id="897"/>
      <w:bookmarkEnd w:id="898"/>
    </w:p>
    <w:p w14:paraId="5D4A2487" w14:textId="77777777" w:rsidR="00D839B9" w:rsidRPr="00CC4BBB" w:rsidRDefault="00D839B9" w:rsidP="00D839B9">
      <w:pPr>
        <w:pStyle w:val="MTHeading"/>
      </w:pPr>
      <w:r w:rsidRPr="00CC4BBB">
        <w:t>Technical Data</w:t>
      </w:r>
    </w:p>
    <w:tbl>
      <w:tblPr>
        <w:tblW w:w="9497" w:type="dxa"/>
        <w:tblInd w:w="108"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ayout w:type="fixed"/>
        <w:tblLook w:val="0000" w:firstRow="0" w:lastRow="0" w:firstColumn="0" w:lastColumn="0" w:noHBand="0" w:noVBand="0"/>
      </w:tblPr>
      <w:tblGrid>
        <w:gridCol w:w="3544"/>
        <w:gridCol w:w="5953"/>
      </w:tblGrid>
      <w:tr w:rsidR="00D839B9" w:rsidRPr="00CC4BBB" w14:paraId="66CF0751" w14:textId="77777777" w:rsidTr="00D839B9">
        <w:tc>
          <w:tcPr>
            <w:tcW w:w="3544" w:type="dxa"/>
          </w:tcPr>
          <w:p w14:paraId="00682417" w14:textId="77777777" w:rsidR="00D839B9" w:rsidRPr="00CC4BBB" w:rsidRDefault="00D839B9" w:rsidP="00D839B9">
            <w:pPr>
              <w:pStyle w:val="MTTableText"/>
            </w:pPr>
            <w:r w:rsidRPr="00CC4BBB">
              <w:t>Type of design</w:t>
            </w:r>
          </w:p>
        </w:tc>
        <w:tc>
          <w:tcPr>
            <w:tcW w:w="5953" w:type="dxa"/>
          </w:tcPr>
          <w:p w14:paraId="363D400D" w14:textId="77777777" w:rsidR="00D839B9" w:rsidRPr="00CC4BBB" w:rsidRDefault="00D839B9" w:rsidP="00D839B9">
            <w:pPr>
              <w:pStyle w:val="MTTableText"/>
            </w:pPr>
            <w:r w:rsidRPr="00CC4BBB">
              <w:t>heavy plate type radial supports and horizontal base frames with provisions for accurate positioning of segments</w:t>
            </w:r>
          </w:p>
        </w:tc>
      </w:tr>
    </w:tbl>
    <w:p w14:paraId="2F58996D" w14:textId="77777777" w:rsidR="00D839B9" w:rsidRPr="00CC4BBB" w:rsidRDefault="00D839B9" w:rsidP="00D839B9">
      <w:pPr>
        <w:pStyle w:val="MTStandard"/>
      </w:pPr>
    </w:p>
    <w:p w14:paraId="7502ACC2" w14:textId="77777777" w:rsidR="00D839B9" w:rsidRPr="00CC4BBB" w:rsidRDefault="00D839B9" w:rsidP="00D839B9">
      <w:pPr>
        <w:pStyle w:val="MTHeading"/>
      </w:pPr>
      <w:r w:rsidRPr="00CC4BBB">
        <w:t>Functional Description</w:t>
      </w:r>
    </w:p>
    <w:p w14:paraId="02AA773B" w14:textId="07D66957" w:rsidR="00D839B9" w:rsidRDefault="00D839B9" w:rsidP="00D839B9">
      <w:pPr>
        <w:pStyle w:val="MTStandard"/>
      </w:pPr>
      <w:r w:rsidRPr="00CC4BBB">
        <w:t>The support structure serves as a support of the strand guide segments in the position provided, ensures alignment between segments and transfers the active forces in the strand guide via the bearing stands into the foundation.</w:t>
      </w:r>
    </w:p>
    <w:p w14:paraId="4793DB56" w14:textId="17DA9E4C" w:rsidR="00CF1BF7" w:rsidRPr="00CF1BF7" w:rsidRDefault="00CF1BF7" w:rsidP="00D839B9">
      <w:pPr>
        <w:pStyle w:val="MTStandard"/>
        <w:rPr>
          <w:color w:val="FF0000"/>
        </w:rPr>
      </w:pPr>
      <w:r w:rsidRPr="00CF1BF7">
        <w:rPr>
          <w:color w:val="FF0000"/>
        </w:rPr>
        <w:t>Provision for future installation of S-EMS box type stirrer (ABB) is considered in support structure.</w:t>
      </w:r>
    </w:p>
    <w:p w14:paraId="60ACC383" w14:textId="77777777" w:rsidR="00D839B9" w:rsidRPr="00CC4BBB" w:rsidRDefault="00D839B9" w:rsidP="00D839B9">
      <w:pPr>
        <w:pStyle w:val="MTHeading"/>
      </w:pPr>
      <w:r w:rsidRPr="00CC4BBB">
        <w:t>Main Components</w:t>
      </w:r>
    </w:p>
    <w:p w14:paraId="5ED55175" w14:textId="77777777" w:rsidR="00D839B9" w:rsidRPr="00CC4BBB" w:rsidRDefault="00D839B9" w:rsidP="00D839B9">
      <w:pPr>
        <w:pStyle w:val="MTBulletIndent"/>
      </w:pPr>
      <w:r w:rsidRPr="00CC4BBB">
        <w:t>Supporting frames</w:t>
      </w:r>
    </w:p>
    <w:p w14:paraId="38A2D051" w14:textId="77777777" w:rsidR="00D839B9" w:rsidRPr="00CC4BBB" w:rsidRDefault="00D839B9" w:rsidP="00D839B9">
      <w:pPr>
        <w:pStyle w:val="MTBulletIndent"/>
      </w:pPr>
      <w:r w:rsidRPr="00CC4BBB">
        <w:t>Segment fixing devices</w:t>
      </w:r>
    </w:p>
    <w:p w14:paraId="591E92F5" w14:textId="77777777" w:rsidR="00D839B9" w:rsidRPr="00CC4BBB" w:rsidRDefault="00D839B9" w:rsidP="00D839B9">
      <w:pPr>
        <w:pStyle w:val="MTBulletIndent"/>
      </w:pPr>
      <w:r w:rsidRPr="00CC4BBB">
        <w:t>Bearing stands for supporting frames including support links</w:t>
      </w:r>
    </w:p>
    <w:p w14:paraId="04F8B18D" w14:textId="77777777" w:rsidR="00D839B9" w:rsidRPr="00CC4BBB" w:rsidRDefault="00D839B9" w:rsidP="00D839B9">
      <w:pPr>
        <w:pStyle w:val="MTBulletIndent"/>
      </w:pPr>
      <w:r w:rsidRPr="00CC4BBB">
        <w:rPr>
          <w:lang w:val="en-US"/>
        </w:rPr>
        <w:t>Self-joining</w:t>
      </w:r>
      <w:r w:rsidRPr="00CC4BBB">
        <w:t xml:space="preserve"> water and air connections</w:t>
      </w:r>
    </w:p>
    <w:p w14:paraId="53C01AF4" w14:textId="77777777" w:rsidR="00D839B9" w:rsidRPr="00CC4BBB" w:rsidRDefault="00D839B9" w:rsidP="00D839B9">
      <w:pPr>
        <w:pStyle w:val="MTHeading"/>
      </w:pPr>
      <w:r w:rsidRPr="00CC4BBB">
        <w:t>Main Characteristics</w:t>
      </w:r>
    </w:p>
    <w:p w14:paraId="0BD6ED58" w14:textId="77777777" w:rsidR="00D839B9" w:rsidRPr="00CC4BBB" w:rsidRDefault="00D839B9" w:rsidP="00D839B9">
      <w:pPr>
        <w:pStyle w:val="MTBulletIndent"/>
      </w:pPr>
      <w:r w:rsidRPr="00CC4BBB">
        <w:t>Torsion-free, continuous supporting frame</w:t>
      </w:r>
    </w:p>
    <w:p w14:paraId="4F5BEF42" w14:textId="77777777" w:rsidR="00D839B9" w:rsidRPr="00CC4BBB" w:rsidRDefault="00D839B9" w:rsidP="00D839B9">
      <w:pPr>
        <w:pStyle w:val="MTBulletIndent"/>
      </w:pPr>
      <w:r w:rsidRPr="00CC4BBB">
        <w:t>Mechanical segment fixation</w:t>
      </w:r>
    </w:p>
    <w:p w14:paraId="14F689DA" w14:textId="77777777" w:rsidR="00D839B9" w:rsidRPr="00CC4BBB" w:rsidRDefault="00D839B9" w:rsidP="00D839B9">
      <w:pPr>
        <w:pStyle w:val="MTBulletIndent"/>
      </w:pPr>
      <w:r w:rsidRPr="00CC4BBB">
        <w:t>Bending zone centering device of stainless steel</w:t>
      </w:r>
    </w:p>
    <w:p w14:paraId="51131FA0" w14:textId="77777777" w:rsidR="00D839B9" w:rsidRPr="00CC4BBB" w:rsidRDefault="00D839B9" w:rsidP="00D839B9">
      <w:pPr>
        <w:pStyle w:val="MTHeading"/>
      </w:pPr>
      <w:r w:rsidRPr="00CC4BBB">
        <w:t>Advantages of Design</w:t>
      </w:r>
    </w:p>
    <w:p w14:paraId="65B11623" w14:textId="77777777" w:rsidR="00D839B9" w:rsidRPr="00CC4BBB" w:rsidRDefault="00D839B9" w:rsidP="00D839B9">
      <w:pPr>
        <w:pStyle w:val="MTBulletIndent"/>
      </w:pPr>
      <w:r w:rsidRPr="00CC4BBB">
        <w:t>Minimized misalignment between adjacent segments</w:t>
      </w:r>
    </w:p>
    <w:p w14:paraId="55AB34D3" w14:textId="77777777" w:rsidR="00D839B9" w:rsidRPr="00CC4BBB" w:rsidRDefault="00D839B9" w:rsidP="00D839B9">
      <w:pPr>
        <w:pStyle w:val="MTBulletIndent"/>
      </w:pPr>
      <w:r w:rsidRPr="00CC4BBB">
        <w:t>Exact positioning of individual segments</w:t>
      </w:r>
    </w:p>
    <w:p w14:paraId="24166303" w14:textId="77777777" w:rsidR="00D839B9" w:rsidRPr="00CC4BBB" w:rsidRDefault="00D839B9" w:rsidP="00D839B9">
      <w:pPr>
        <w:pStyle w:val="MTBulletIndent"/>
      </w:pPr>
      <w:r w:rsidRPr="00CC4BBB">
        <w:t>Adjustable stainless depositing surfaces for segments</w:t>
      </w:r>
    </w:p>
    <w:p w14:paraId="09E13433" w14:textId="77777777" w:rsidR="00D839B9" w:rsidRPr="00CC4BBB" w:rsidRDefault="00D839B9" w:rsidP="00D839B9">
      <w:pPr>
        <w:pStyle w:val="MTBulletIndent"/>
      </w:pPr>
      <w:r w:rsidRPr="00CC4BBB">
        <w:t>All contact surfaces between stand guide supporting structure and segments have a stainless weld on as well as stainless steel shims.</w:t>
      </w:r>
    </w:p>
    <w:p w14:paraId="1F9C2E4B" w14:textId="77777777" w:rsidR="00D839B9" w:rsidRPr="00CC4BBB" w:rsidRDefault="00D839B9" w:rsidP="00D839B9">
      <w:pPr>
        <w:pStyle w:val="MTStandard"/>
      </w:pPr>
    </w:p>
    <w:p w14:paraId="45A8BBB4" w14:textId="77777777" w:rsidR="00D839B9" w:rsidRPr="00CC4BBB" w:rsidRDefault="00D839B9" w:rsidP="00D839B9">
      <w:pPr>
        <w:pStyle w:val="MTStandard"/>
      </w:pPr>
      <w:r w:rsidRPr="00CC4BBB">
        <w:br w:type="page"/>
      </w:r>
    </w:p>
    <w:p w14:paraId="7535B4AA" w14:textId="77777777" w:rsidR="00D839B9" w:rsidRPr="00CC4BBB" w:rsidRDefault="00D839B9" w:rsidP="00D839B9">
      <w:pPr>
        <w:pStyle w:val="MTHeading"/>
      </w:pPr>
      <w:r w:rsidRPr="00CC4BBB">
        <w:lastRenderedPageBreak/>
        <w:t>Reference Drawing CB.26.6 Strand guide support structure</w:t>
      </w:r>
    </w:p>
    <w:p w14:paraId="35480983" w14:textId="41F1E889" w:rsidR="00542B8A" w:rsidRPr="00CC4BBB" w:rsidRDefault="00542B8A" w:rsidP="00D839B9">
      <w:pPr>
        <w:pStyle w:val="MTStandard"/>
        <w:jc w:val="center"/>
        <w:rPr>
          <w:noProof/>
        </w:rPr>
      </w:pPr>
      <w:r w:rsidRPr="00CC4BBB">
        <w:rPr>
          <w:noProof/>
        </w:rPr>
        <w:drawing>
          <wp:inline distT="0" distB="0" distL="0" distR="0" wp14:anchorId="78729A9F" wp14:editId="56C29935">
            <wp:extent cx="5434885" cy="5109881"/>
            <wp:effectExtent l="0" t="0" r="0" b="0"/>
            <wp:docPr id="1813" name="Picture 1813" descr="Shape,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 name="CB.26.6_strand_guide_support_structure.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438223" cy="5113020"/>
                    </a:xfrm>
                    <a:prstGeom prst="rect">
                      <a:avLst/>
                    </a:prstGeom>
                  </pic:spPr>
                </pic:pic>
              </a:graphicData>
            </a:graphic>
          </wp:inline>
        </w:drawing>
      </w:r>
    </w:p>
    <w:p w14:paraId="26ABBE11" w14:textId="77777777" w:rsidR="00D839B9" w:rsidRPr="00CC4BBB" w:rsidRDefault="00D839B9" w:rsidP="00D839B9">
      <w:pPr>
        <w:pStyle w:val="MTStandard"/>
        <w:jc w:val="center"/>
      </w:pPr>
      <w:r w:rsidRPr="00CC4BBB">
        <w:t>- Typical sketch for reference only –</w:t>
      </w:r>
    </w:p>
    <w:p w14:paraId="25A749ED" w14:textId="77777777" w:rsidR="00D839B9" w:rsidRPr="00CC4BBB" w:rsidRDefault="00D839B9" w:rsidP="00D839B9">
      <w:pPr>
        <w:pStyle w:val="MTStandard"/>
      </w:pPr>
    </w:p>
    <w:p w14:paraId="1DCBC1F8" w14:textId="77777777" w:rsidR="00D839B9" w:rsidRPr="00CC4BBB" w:rsidRDefault="00D839B9" w:rsidP="00D839B9">
      <w:pPr>
        <w:pStyle w:val="MTStandard"/>
      </w:pPr>
      <w:r w:rsidRPr="00CC4BBB">
        <w:br w:type="page"/>
      </w:r>
      <w:bookmarkStart w:id="899" w:name="_Toc525968088"/>
      <w:bookmarkStart w:id="900" w:name="_Toc2131720"/>
      <w:bookmarkStart w:id="901" w:name="_Toc17712368"/>
      <w:bookmarkStart w:id="902" w:name="_Toc102895199"/>
      <w:bookmarkStart w:id="903" w:name="_Toc234816082"/>
      <w:bookmarkStart w:id="904" w:name="_Toc240791173"/>
    </w:p>
    <w:p w14:paraId="2CDD1BC4" w14:textId="77777777" w:rsidR="00D839B9" w:rsidRPr="00CC4BBB" w:rsidRDefault="00D839B9" w:rsidP="00D839B9">
      <w:pPr>
        <w:pStyle w:val="MTHeadingSCS3"/>
      </w:pPr>
      <w:bookmarkStart w:id="905" w:name="_Toc51247210"/>
      <w:bookmarkStart w:id="906" w:name="_Toc88576367"/>
      <w:r w:rsidRPr="00CC4BBB">
        <w:lastRenderedPageBreak/>
        <w:t>CB.26.9 Strand guide functions</w:t>
      </w:r>
      <w:bookmarkEnd w:id="905"/>
      <w:bookmarkEnd w:id="906"/>
    </w:p>
    <w:p w14:paraId="397EEB6C" w14:textId="77777777" w:rsidR="00D839B9" w:rsidRPr="00CC4BBB" w:rsidRDefault="00D839B9" w:rsidP="00D839B9">
      <w:pPr>
        <w:pStyle w:val="MTHeadingSCS4"/>
      </w:pPr>
      <w:bookmarkStart w:id="907" w:name="_Toc51247211"/>
      <w:bookmarkStart w:id="908" w:name="_Toc88576368"/>
      <w:r w:rsidRPr="00CC4BBB">
        <w:t>CB.26.95 Smart Segments (PI)</w:t>
      </w:r>
      <w:bookmarkEnd w:id="907"/>
      <w:bookmarkEnd w:id="908"/>
    </w:p>
    <w:p w14:paraId="551A5112" w14:textId="77777777" w:rsidR="00D839B9" w:rsidRPr="00CC4BBB" w:rsidRDefault="00D839B9" w:rsidP="00D839B9">
      <w:pPr>
        <w:pStyle w:val="MTHeadingSCS5"/>
      </w:pPr>
      <w:bookmarkStart w:id="909" w:name="_Toc34048785"/>
      <w:bookmarkStart w:id="910" w:name="_Toc51247212"/>
      <w:bookmarkStart w:id="911" w:name="_Toc88576369"/>
      <w:r w:rsidRPr="00CC4BBB">
        <w:t>CB.26.95A Smart Segments position control</w:t>
      </w:r>
      <w:bookmarkEnd w:id="909"/>
      <w:bookmarkEnd w:id="910"/>
      <w:bookmarkEnd w:id="911"/>
    </w:p>
    <w:p w14:paraId="6DA4FA46" w14:textId="77777777" w:rsidR="00D839B9" w:rsidRPr="00CC4BBB" w:rsidRDefault="00D839B9" w:rsidP="00D839B9">
      <w:pPr>
        <w:pStyle w:val="MTHeading"/>
      </w:pPr>
      <w:r w:rsidRPr="00CC4BBB">
        <w:t>Overview</w:t>
      </w:r>
    </w:p>
    <w:p w14:paraId="6D224E5B" w14:textId="77777777" w:rsidR="00D839B9" w:rsidRPr="00CC4BBB" w:rsidRDefault="00D839B9" w:rsidP="00D839B9">
      <w:pPr>
        <w:pStyle w:val="MTStandard"/>
      </w:pPr>
      <w:r w:rsidRPr="00CC4BBB">
        <w:t xml:space="preserve">Each positioning device of a strand guide segment is individually controlled by a dedicated Segment Controller. This individual controller is responsible for position control of the segments actual roll gap. The actual roll gap is measured using magnetostrictive position transducers, which are mounted on the related cylinders. The movement is initiated by directional valves, which are controlled by the Segment Controller. Each segment is linked via pluggable connection cable to its Segment Controller. The Segment Controllers are connected to the Process Model and the Process Control System via Ethernet. </w:t>
      </w:r>
    </w:p>
    <w:p w14:paraId="5824EDDF" w14:textId="77777777" w:rsidR="00D839B9" w:rsidRPr="00CC4BBB" w:rsidRDefault="00D839B9" w:rsidP="00D839B9">
      <w:pPr>
        <w:pStyle w:val="MTStandard"/>
      </w:pPr>
      <w:r w:rsidRPr="00CC4BBB">
        <w:t>For detailed description of Process Model refer to chapter “Process Optimization Level 2”</w:t>
      </w:r>
    </w:p>
    <w:p w14:paraId="1BC664BF" w14:textId="77777777" w:rsidR="00D839B9" w:rsidRPr="00CC4BBB" w:rsidRDefault="00D839B9" w:rsidP="00D839B9">
      <w:pPr>
        <w:pStyle w:val="MTStandard"/>
      </w:pPr>
      <w:r w:rsidRPr="00CC4BBB">
        <w:rPr>
          <w:noProof/>
        </w:rPr>
        <w:drawing>
          <wp:inline distT="0" distB="0" distL="0" distR="0" wp14:anchorId="05A5700F" wp14:editId="36C8B01D">
            <wp:extent cx="4843145" cy="5064125"/>
            <wp:effectExtent l="0" t="0" r="0" b="3175"/>
            <wp:docPr id="43036" name="Picture 43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843145" cy="5064125"/>
                    </a:xfrm>
                    <a:prstGeom prst="rect">
                      <a:avLst/>
                    </a:prstGeom>
                    <a:noFill/>
                    <a:ln>
                      <a:noFill/>
                    </a:ln>
                  </pic:spPr>
                </pic:pic>
              </a:graphicData>
            </a:graphic>
          </wp:inline>
        </w:drawing>
      </w:r>
      <w:r w:rsidRPr="00CC4BBB">
        <w:br/>
        <w:t>Schematic overview of the DynaGap Soft Reduction package (for reference only)</w:t>
      </w:r>
    </w:p>
    <w:p w14:paraId="2513B9F9" w14:textId="77777777" w:rsidR="00D839B9" w:rsidRPr="00CC4BBB" w:rsidRDefault="00D839B9" w:rsidP="00D839B9">
      <w:pPr>
        <w:pStyle w:val="MTStandard"/>
      </w:pPr>
      <w:r w:rsidRPr="00CC4BBB">
        <w:br w:type="page"/>
      </w:r>
    </w:p>
    <w:p w14:paraId="00D23CFC" w14:textId="77777777" w:rsidR="00D839B9" w:rsidRPr="00CC4BBB" w:rsidRDefault="00D839B9" w:rsidP="00D839B9">
      <w:pPr>
        <w:pStyle w:val="MTHeading"/>
      </w:pPr>
      <w:r w:rsidRPr="00CC4BBB">
        <w:lastRenderedPageBreak/>
        <w:t>Features</w:t>
      </w:r>
    </w:p>
    <w:p w14:paraId="1C7A3384" w14:textId="77777777" w:rsidR="00D839B9" w:rsidRPr="00CC4BBB" w:rsidRDefault="00D839B9" w:rsidP="00D839B9">
      <w:pPr>
        <w:pStyle w:val="MTHeading"/>
      </w:pPr>
      <w:r w:rsidRPr="00CC4BBB">
        <w:t>Smart Segment Controller</w:t>
      </w:r>
    </w:p>
    <w:tbl>
      <w:tblPr>
        <w:tblW w:w="9810" w:type="dxa"/>
        <w:tblInd w:w="113"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ayout w:type="fixed"/>
        <w:tblLook w:val="04A0" w:firstRow="1" w:lastRow="0" w:firstColumn="1" w:lastColumn="0" w:noHBand="0" w:noVBand="1"/>
      </w:tblPr>
      <w:tblGrid>
        <w:gridCol w:w="2835"/>
        <w:gridCol w:w="6975"/>
      </w:tblGrid>
      <w:tr w:rsidR="00CC4BBB" w:rsidRPr="00CC4BBB" w14:paraId="45E39CE5" w14:textId="77777777" w:rsidTr="00D839B9">
        <w:tc>
          <w:tcPr>
            <w:tcW w:w="2835" w:type="dxa"/>
            <w:hideMark/>
          </w:tcPr>
          <w:p w14:paraId="171709A0" w14:textId="77777777" w:rsidR="00D839B9" w:rsidRPr="00CC4BBB" w:rsidRDefault="00D839B9" w:rsidP="00D839B9">
            <w:pPr>
              <w:pStyle w:val="MTTableHeader"/>
            </w:pPr>
            <w:r w:rsidRPr="00CC4BBB">
              <w:t>Function</w:t>
            </w:r>
          </w:p>
        </w:tc>
        <w:tc>
          <w:tcPr>
            <w:tcW w:w="6974" w:type="dxa"/>
            <w:hideMark/>
          </w:tcPr>
          <w:p w14:paraId="69D906B7" w14:textId="77777777" w:rsidR="00D839B9" w:rsidRPr="00CC4BBB" w:rsidRDefault="00D839B9" w:rsidP="00D839B9">
            <w:pPr>
              <w:pStyle w:val="MTTableHeader"/>
            </w:pPr>
            <w:r w:rsidRPr="00CC4BBB">
              <w:t>Description</w:t>
            </w:r>
          </w:p>
        </w:tc>
      </w:tr>
      <w:tr w:rsidR="00CC4BBB" w:rsidRPr="00CC4BBB" w14:paraId="3BA5FAD4" w14:textId="77777777" w:rsidTr="00D839B9">
        <w:tc>
          <w:tcPr>
            <w:tcW w:w="2835" w:type="dxa"/>
            <w:hideMark/>
          </w:tcPr>
          <w:p w14:paraId="4806C978" w14:textId="77777777" w:rsidR="00D839B9" w:rsidRPr="00CC4BBB" w:rsidRDefault="00D839B9" w:rsidP="00D839B9">
            <w:pPr>
              <w:pStyle w:val="MTTableHeader"/>
            </w:pPr>
            <w:r w:rsidRPr="00CC4BBB">
              <w:t>General</w:t>
            </w:r>
          </w:p>
        </w:tc>
        <w:tc>
          <w:tcPr>
            <w:tcW w:w="6974" w:type="dxa"/>
            <w:hideMark/>
          </w:tcPr>
          <w:p w14:paraId="476BD6FC" w14:textId="77777777" w:rsidR="00D839B9" w:rsidRPr="00CC4BBB" w:rsidRDefault="00D839B9" w:rsidP="00D839B9">
            <w:pPr>
              <w:pStyle w:val="MTTableText"/>
            </w:pPr>
            <w:r w:rsidRPr="00CC4BBB">
              <w:t>Segment Controller unit performs the following functions:</w:t>
            </w:r>
          </w:p>
          <w:p w14:paraId="0F236BF3" w14:textId="77777777" w:rsidR="00D839B9" w:rsidRPr="00CC4BBB" w:rsidRDefault="00D839B9" w:rsidP="00D839B9">
            <w:pPr>
              <w:pStyle w:val="MTBullet"/>
            </w:pPr>
            <w:r w:rsidRPr="00CC4BBB">
              <w:t>Communication to Process Model (set-points, actual values, status, …) .</w:t>
            </w:r>
          </w:p>
          <w:p w14:paraId="5CF0FA0E" w14:textId="77777777" w:rsidR="00D839B9" w:rsidRPr="00CC4BBB" w:rsidRDefault="00D839B9" w:rsidP="00D839B9">
            <w:pPr>
              <w:pStyle w:val="MTBullet"/>
            </w:pPr>
            <w:r w:rsidRPr="00CC4BBB">
              <w:t>Cyclical calculation of the segment gap deviation and position correction individually for the segments DynaGap cylinders.</w:t>
            </w:r>
          </w:p>
          <w:p w14:paraId="23B5CE71" w14:textId="77777777" w:rsidR="00D839B9" w:rsidRPr="00CC4BBB" w:rsidRDefault="00D839B9" w:rsidP="00D839B9">
            <w:pPr>
              <w:pStyle w:val="MTBullet"/>
            </w:pPr>
            <w:r w:rsidRPr="00CC4BBB">
              <w:t>Segment symmetry monitoring.</w:t>
            </w:r>
          </w:p>
          <w:p w14:paraId="10BD9959" w14:textId="77777777" w:rsidR="00D839B9" w:rsidRPr="00CC4BBB" w:rsidRDefault="00D839B9" w:rsidP="00D839B9">
            <w:pPr>
              <w:pStyle w:val="MTBullet"/>
            </w:pPr>
            <w:r w:rsidRPr="00CC4BBB">
              <w:t>Monitoring of position transducer values.</w:t>
            </w:r>
          </w:p>
          <w:p w14:paraId="54B0AC12" w14:textId="77777777" w:rsidR="00D839B9" w:rsidRPr="00CC4BBB" w:rsidRDefault="00D839B9" w:rsidP="00D839B9">
            <w:pPr>
              <w:pStyle w:val="MTBullet"/>
            </w:pPr>
            <w:r w:rsidRPr="00CC4BBB">
              <w:t>Operation in manual mode with interlocks.</w:t>
            </w:r>
          </w:p>
          <w:p w14:paraId="18C605FC" w14:textId="77777777" w:rsidR="00D839B9" w:rsidRPr="00CC4BBB" w:rsidRDefault="00D839B9" w:rsidP="00D839B9">
            <w:pPr>
              <w:pStyle w:val="MTBullet"/>
            </w:pPr>
            <w:r w:rsidRPr="00CC4BBB">
              <w:t>Segment calibration.</w:t>
            </w:r>
          </w:p>
          <w:p w14:paraId="7FE0470C" w14:textId="77777777" w:rsidR="00D839B9" w:rsidRPr="00CC4BBB" w:rsidRDefault="00D839B9" w:rsidP="00D839B9">
            <w:pPr>
              <w:pStyle w:val="MTBullet"/>
            </w:pPr>
            <w:r w:rsidRPr="00CC4BBB">
              <w:t>Generation of alarm signals.</w:t>
            </w:r>
          </w:p>
          <w:p w14:paraId="5A128188" w14:textId="77777777" w:rsidR="00D839B9" w:rsidRPr="00CC4BBB" w:rsidRDefault="00D839B9" w:rsidP="00D839B9">
            <w:pPr>
              <w:pStyle w:val="MTTableText"/>
            </w:pPr>
            <w:r w:rsidRPr="00CC4BBB">
              <w:t>The segment controller unit supervises the segments movement. Especially, symmetry deviations and inadmissible actual positions are identified and counteracted to avoid segment deflection or structural damage. Alarm messages are generated by the segment controller unit if such conditions occur.</w:t>
            </w:r>
          </w:p>
          <w:p w14:paraId="13002716" w14:textId="77777777" w:rsidR="00D839B9" w:rsidRPr="00CC4BBB" w:rsidRDefault="00D839B9" w:rsidP="00D839B9">
            <w:pPr>
              <w:pStyle w:val="MTTableText"/>
            </w:pPr>
            <w:r w:rsidRPr="00CC4BBB">
              <w:t>Every segment controller unit allows local manual control of segment movements such as:</w:t>
            </w:r>
          </w:p>
          <w:p w14:paraId="07E820F5" w14:textId="77777777" w:rsidR="00D839B9" w:rsidRPr="00CC4BBB" w:rsidRDefault="00D839B9" w:rsidP="00D839B9">
            <w:pPr>
              <w:pStyle w:val="MTBullet"/>
            </w:pPr>
            <w:r w:rsidRPr="00CC4BBB">
              <w:t>Adjustment of the segment gap</w:t>
            </w:r>
          </w:p>
          <w:p w14:paraId="6F44FFB0" w14:textId="77777777" w:rsidR="00D839B9" w:rsidRPr="00CC4BBB" w:rsidRDefault="00D839B9" w:rsidP="00D839B9">
            <w:pPr>
              <w:pStyle w:val="MTBullet"/>
            </w:pPr>
            <w:r w:rsidRPr="00CC4BBB">
              <w:t>Cold gap adjustment</w:t>
            </w:r>
          </w:p>
          <w:p w14:paraId="4511F4FA" w14:textId="77777777" w:rsidR="00D839B9" w:rsidRPr="00CC4BBB" w:rsidRDefault="00D839B9" w:rsidP="00D839B9">
            <w:pPr>
              <w:pStyle w:val="MTBullet"/>
            </w:pPr>
            <w:r w:rsidRPr="00CC4BBB">
              <w:t>Operation mode selection</w:t>
            </w:r>
          </w:p>
          <w:p w14:paraId="5CF00657" w14:textId="77777777" w:rsidR="00D839B9" w:rsidRPr="00CC4BBB" w:rsidRDefault="00D839B9" w:rsidP="00D839B9">
            <w:pPr>
              <w:pStyle w:val="MTTableText"/>
            </w:pPr>
            <w:r w:rsidRPr="00CC4BBB">
              <w:t xml:space="preserve">Multi-line color QVGA TFT touch panel display where actual gap values, gap set-point values, important parameters, status and diagnostic information are displayed. </w:t>
            </w:r>
          </w:p>
          <w:p w14:paraId="7F302A8B" w14:textId="77777777" w:rsidR="00D839B9" w:rsidRPr="00CC4BBB" w:rsidRDefault="00D839B9" w:rsidP="00D839B9">
            <w:pPr>
              <w:pStyle w:val="MTTableText"/>
            </w:pPr>
            <w:r w:rsidRPr="00CC4BBB">
              <w:t>A Segment Controller unit is identified by its local position code number in the strand.</w:t>
            </w:r>
          </w:p>
          <w:p w14:paraId="75DD08C2" w14:textId="77777777" w:rsidR="00D839B9" w:rsidRPr="00CC4BBB" w:rsidRDefault="00D839B9" w:rsidP="00D839B9">
            <w:pPr>
              <w:pStyle w:val="MTTableText"/>
            </w:pPr>
            <w:r w:rsidRPr="00CC4BBB">
              <w:t>An additional segment identification number is stored inside the sensor electronic head to allow identification of segment.</w:t>
            </w:r>
          </w:p>
        </w:tc>
      </w:tr>
      <w:tr w:rsidR="00CC4BBB" w:rsidRPr="00CC4BBB" w14:paraId="668C1B4B" w14:textId="77777777" w:rsidTr="00D839B9">
        <w:tc>
          <w:tcPr>
            <w:tcW w:w="2835" w:type="dxa"/>
            <w:hideMark/>
          </w:tcPr>
          <w:p w14:paraId="699476B2" w14:textId="77777777" w:rsidR="00D839B9" w:rsidRPr="00CC4BBB" w:rsidRDefault="00D839B9" w:rsidP="00D839B9">
            <w:pPr>
              <w:pStyle w:val="MTTableHeader"/>
            </w:pPr>
            <w:r w:rsidRPr="00CC4BBB">
              <w:t>Communication with Process Model</w:t>
            </w:r>
          </w:p>
        </w:tc>
        <w:tc>
          <w:tcPr>
            <w:tcW w:w="6974" w:type="dxa"/>
            <w:hideMark/>
          </w:tcPr>
          <w:p w14:paraId="7F9A8924" w14:textId="77777777" w:rsidR="00D839B9" w:rsidRPr="00CC4BBB" w:rsidRDefault="00D839B9" w:rsidP="00D839B9">
            <w:pPr>
              <w:pStyle w:val="MTTableText"/>
            </w:pPr>
            <w:r w:rsidRPr="00CC4BBB">
              <w:t>The data exchange with the Process Model is realized via a message based TCP/IP communication protocol using the Ethernet network.</w:t>
            </w:r>
          </w:p>
        </w:tc>
      </w:tr>
      <w:tr w:rsidR="00D839B9" w:rsidRPr="00CC4BBB" w14:paraId="6BF21057" w14:textId="77777777" w:rsidTr="00D839B9">
        <w:tc>
          <w:tcPr>
            <w:tcW w:w="2835" w:type="dxa"/>
            <w:hideMark/>
          </w:tcPr>
          <w:p w14:paraId="27FFF7C5" w14:textId="77777777" w:rsidR="00D839B9" w:rsidRPr="00CC4BBB" w:rsidRDefault="00D839B9" w:rsidP="00D839B9">
            <w:pPr>
              <w:pStyle w:val="MTTableHeader"/>
            </w:pPr>
            <w:r w:rsidRPr="00CC4BBB">
              <w:t xml:space="preserve">Communication with </w:t>
            </w:r>
            <w:r w:rsidRPr="00CC4BBB">
              <w:br/>
              <w:t>Process Control</w:t>
            </w:r>
          </w:p>
        </w:tc>
        <w:tc>
          <w:tcPr>
            <w:tcW w:w="6974" w:type="dxa"/>
            <w:hideMark/>
          </w:tcPr>
          <w:p w14:paraId="21D10D25" w14:textId="77777777" w:rsidR="00D839B9" w:rsidRPr="00CC4BBB" w:rsidRDefault="00D839B9" w:rsidP="00D839B9">
            <w:pPr>
              <w:pStyle w:val="MTTableText"/>
            </w:pPr>
            <w:r w:rsidRPr="00CC4BBB">
              <w:t>The data exchange with the Process Control HMl is realized via TCP/IP using the Ethernet network.</w:t>
            </w:r>
          </w:p>
        </w:tc>
      </w:tr>
    </w:tbl>
    <w:p w14:paraId="4069D9E2" w14:textId="77777777" w:rsidR="00D839B9" w:rsidRPr="00CC4BBB" w:rsidRDefault="00D839B9" w:rsidP="00D839B9">
      <w:pPr>
        <w:rPr>
          <w:lang w:val="en-GB"/>
        </w:rPr>
      </w:pPr>
    </w:p>
    <w:p w14:paraId="37D88BBE" w14:textId="77777777" w:rsidR="00D839B9" w:rsidRPr="00CC4BBB" w:rsidRDefault="00D839B9" w:rsidP="00D839B9">
      <w:pPr>
        <w:rPr>
          <w:lang w:val="en-GB"/>
        </w:rPr>
      </w:pPr>
      <w:r w:rsidRPr="00CC4BBB">
        <w:rPr>
          <w:lang w:val="en-GB"/>
        </w:rPr>
        <w:br w:type="page"/>
      </w:r>
    </w:p>
    <w:tbl>
      <w:tblPr>
        <w:tblW w:w="9810" w:type="dxa"/>
        <w:tblInd w:w="113"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ayout w:type="fixed"/>
        <w:tblLook w:val="04A0" w:firstRow="1" w:lastRow="0" w:firstColumn="1" w:lastColumn="0" w:noHBand="0" w:noVBand="1"/>
      </w:tblPr>
      <w:tblGrid>
        <w:gridCol w:w="2835"/>
        <w:gridCol w:w="6975"/>
      </w:tblGrid>
      <w:tr w:rsidR="00CC4BBB" w:rsidRPr="00CC4BBB" w14:paraId="5D624110" w14:textId="77777777" w:rsidTr="00D839B9">
        <w:tc>
          <w:tcPr>
            <w:tcW w:w="2835" w:type="dxa"/>
            <w:hideMark/>
          </w:tcPr>
          <w:p w14:paraId="0975CD4C" w14:textId="77777777" w:rsidR="00D839B9" w:rsidRPr="00CC4BBB" w:rsidRDefault="00D839B9" w:rsidP="00D839B9">
            <w:pPr>
              <w:pStyle w:val="MTTableHeader"/>
            </w:pPr>
            <w:r w:rsidRPr="00CC4BBB">
              <w:lastRenderedPageBreak/>
              <w:t>Function</w:t>
            </w:r>
          </w:p>
        </w:tc>
        <w:tc>
          <w:tcPr>
            <w:tcW w:w="6974" w:type="dxa"/>
            <w:hideMark/>
          </w:tcPr>
          <w:p w14:paraId="075184DA" w14:textId="77777777" w:rsidR="00D839B9" w:rsidRPr="00CC4BBB" w:rsidRDefault="00D839B9" w:rsidP="00D839B9">
            <w:pPr>
              <w:pStyle w:val="MTTableHeader"/>
            </w:pPr>
            <w:r w:rsidRPr="00CC4BBB">
              <w:t>Description</w:t>
            </w:r>
          </w:p>
        </w:tc>
      </w:tr>
      <w:tr w:rsidR="00CC4BBB" w:rsidRPr="00CC4BBB" w14:paraId="34E876BF" w14:textId="77777777" w:rsidTr="00D839B9">
        <w:tc>
          <w:tcPr>
            <w:tcW w:w="2835" w:type="dxa"/>
            <w:hideMark/>
          </w:tcPr>
          <w:p w14:paraId="1D66E08D" w14:textId="77777777" w:rsidR="00D839B9" w:rsidRPr="00CC4BBB" w:rsidRDefault="00D839B9" w:rsidP="00D839B9">
            <w:pPr>
              <w:pStyle w:val="MTTableHeader"/>
            </w:pPr>
            <w:r w:rsidRPr="00CC4BBB">
              <w:t>Calibration</w:t>
            </w:r>
          </w:p>
        </w:tc>
        <w:tc>
          <w:tcPr>
            <w:tcW w:w="6974" w:type="dxa"/>
            <w:hideMark/>
          </w:tcPr>
          <w:p w14:paraId="0EC13D9E" w14:textId="77777777" w:rsidR="00D839B9" w:rsidRPr="00CC4BBB" w:rsidRDefault="00D839B9" w:rsidP="00D839B9">
            <w:pPr>
              <w:pStyle w:val="MTTableText"/>
            </w:pPr>
            <w:r w:rsidRPr="00CC4BBB">
              <w:t xml:space="preserve">A cold gap adjustment (rough gap calibration) is done to measure construction tolerances of the segment and specify the gap. </w:t>
            </w:r>
          </w:p>
          <w:p w14:paraId="26659950" w14:textId="77777777" w:rsidR="00D839B9" w:rsidRPr="00CC4BBB" w:rsidRDefault="00D839B9" w:rsidP="00D839B9">
            <w:pPr>
              <w:pStyle w:val="MTTableText"/>
            </w:pPr>
            <w:r w:rsidRPr="00CC4BBB">
              <w:t>The resulting calibration values (offset values) are stored inside the position transducers flash-memory, so that the Segment Controller can retrieve the calibration information.</w:t>
            </w:r>
          </w:p>
          <w:p w14:paraId="22B74D68" w14:textId="77777777" w:rsidR="00D839B9" w:rsidRPr="00CC4BBB" w:rsidRDefault="00D839B9" w:rsidP="00D839B9">
            <w:pPr>
              <w:pStyle w:val="MTTableText"/>
            </w:pPr>
            <w:r w:rsidRPr="00CC4BBB">
              <w:t>Individual segment correction values, received from manual measurements by the manual gap checker, are also stored inside the position transducers flash-memory.</w:t>
            </w:r>
          </w:p>
          <w:p w14:paraId="6D216339" w14:textId="77777777" w:rsidR="00D839B9" w:rsidRPr="00CC4BBB" w:rsidRDefault="00D839B9" w:rsidP="00D839B9">
            <w:pPr>
              <w:pStyle w:val="MTTableText"/>
            </w:pPr>
            <w:r w:rsidRPr="00CC4BBB">
              <w:t>Segment calibration can be performed in the maintenance shop or directly on the machine.</w:t>
            </w:r>
          </w:p>
        </w:tc>
      </w:tr>
      <w:tr w:rsidR="00D839B9" w:rsidRPr="00CC4BBB" w14:paraId="57DAB6CC" w14:textId="77777777" w:rsidTr="00D839B9">
        <w:tc>
          <w:tcPr>
            <w:tcW w:w="2835" w:type="dxa"/>
            <w:hideMark/>
          </w:tcPr>
          <w:p w14:paraId="55204CBC" w14:textId="77777777" w:rsidR="00D839B9" w:rsidRPr="00CC4BBB" w:rsidRDefault="00D839B9" w:rsidP="00D839B9">
            <w:pPr>
              <w:pStyle w:val="MTTableHeader"/>
            </w:pPr>
            <w:r w:rsidRPr="00CC4BBB">
              <w:t>Position Control</w:t>
            </w:r>
          </w:p>
        </w:tc>
        <w:tc>
          <w:tcPr>
            <w:tcW w:w="6974" w:type="dxa"/>
          </w:tcPr>
          <w:p w14:paraId="532CAFD9" w14:textId="77777777" w:rsidR="00D839B9" w:rsidRPr="00CC4BBB" w:rsidRDefault="00D839B9" w:rsidP="00D839B9">
            <w:pPr>
              <w:pStyle w:val="MTTableText"/>
            </w:pPr>
            <w:r w:rsidRPr="00CC4BBB">
              <w:t>Actual gap positions are detected with magnetostrictive position transducers fitted separately in the positioning DynaGap devices. Position set-point is received from Process Model. Position transducers are working digital, no sensor calibration is necessary.</w:t>
            </w:r>
          </w:p>
          <w:p w14:paraId="7462F2B8" w14:textId="77777777" w:rsidR="00D839B9" w:rsidRPr="00CC4BBB" w:rsidRDefault="00D839B9" w:rsidP="00D839B9">
            <w:pPr>
              <w:pStyle w:val="MTTableText"/>
            </w:pPr>
            <w:r w:rsidRPr="00CC4BBB">
              <w:t>Using standard hydraulic components (directional hydraulic valves), the positioning DynaGap cylinders are actuated to approach the set-point position. To minimize undesirable valve operation, a hysteresis is defined for position correction.</w:t>
            </w:r>
          </w:p>
          <w:p w14:paraId="13066359" w14:textId="77777777" w:rsidR="00D839B9" w:rsidRPr="00CC4BBB" w:rsidRDefault="00D839B9" w:rsidP="00D839B9">
            <w:pPr>
              <w:pStyle w:val="MTTableText"/>
            </w:pPr>
            <w:r w:rsidRPr="00CC4BBB">
              <w:t>The segment controller detects symmetry faults and stops individual device movement, if the symmetry fault is outside the tolerance limits.</w:t>
            </w:r>
          </w:p>
          <w:p w14:paraId="771E1363" w14:textId="77777777" w:rsidR="00D839B9" w:rsidRPr="00CC4BBB" w:rsidRDefault="00D839B9" w:rsidP="00D839B9">
            <w:pPr>
              <w:pStyle w:val="MTTableText"/>
            </w:pPr>
          </w:p>
        </w:tc>
      </w:tr>
    </w:tbl>
    <w:p w14:paraId="7CA3976F" w14:textId="77777777" w:rsidR="00D839B9" w:rsidRPr="00CC4BBB" w:rsidRDefault="00D839B9" w:rsidP="00D839B9">
      <w:pPr>
        <w:pStyle w:val="MTStandard"/>
      </w:pPr>
    </w:p>
    <w:p w14:paraId="2AF569AC" w14:textId="77777777" w:rsidR="00D839B9" w:rsidRPr="00CC4BBB" w:rsidRDefault="00D839B9" w:rsidP="00D839B9">
      <w:pPr>
        <w:pStyle w:val="MTStandard"/>
      </w:pPr>
    </w:p>
    <w:tbl>
      <w:tblPr>
        <w:tblW w:w="9810" w:type="dxa"/>
        <w:tblInd w:w="113"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ayout w:type="fixed"/>
        <w:tblLook w:val="04A0" w:firstRow="1" w:lastRow="0" w:firstColumn="1" w:lastColumn="0" w:noHBand="0" w:noVBand="1"/>
      </w:tblPr>
      <w:tblGrid>
        <w:gridCol w:w="2835"/>
        <w:gridCol w:w="6975"/>
      </w:tblGrid>
      <w:tr w:rsidR="00CC4BBB" w:rsidRPr="00CC4BBB" w14:paraId="33DCF549" w14:textId="77777777" w:rsidTr="00D839B9">
        <w:tc>
          <w:tcPr>
            <w:tcW w:w="2835" w:type="dxa"/>
            <w:hideMark/>
          </w:tcPr>
          <w:p w14:paraId="23E3B823" w14:textId="77777777" w:rsidR="00D839B9" w:rsidRPr="00CC4BBB" w:rsidRDefault="00D839B9" w:rsidP="00D839B9">
            <w:pPr>
              <w:pStyle w:val="MTTableHeader"/>
            </w:pPr>
            <w:r w:rsidRPr="00CC4BBB">
              <w:lastRenderedPageBreak/>
              <w:t>Function</w:t>
            </w:r>
          </w:p>
        </w:tc>
        <w:tc>
          <w:tcPr>
            <w:tcW w:w="6974" w:type="dxa"/>
            <w:hideMark/>
          </w:tcPr>
          <w:p w14:paraId="721BE995" w14:textId="77777777" w:rsidR="00D839B9" w:rsidRPr="00CC4BBB" w:rsidRDefault="00D839B9" w:rsidP="00D839B9">
            <w:pPr>
              <w:pStyle w:val="MTTableHeader"/>
            </w:pPr>
            <w:r w:rsidRPr="00CC4BBB">
              <w:t>Description</w:t>
            </w:r>
          </w:p>
        </w:tc>
      </w:tr>
      <w:tr w:rsidR="00CC4BBB" w:rsidRPr="00CC4BBB" w14:paraId="1F677EB9" w14:textId="77777777" w:rsidTr="00D839B9">
        <w:tc>
          <w:tcPr>
            <w:tcW w:w="2835" w:type="dxa"/>
            <w:hideMark/>
          </w:tcPr>
          <w:p w14:paraId="3EBACA9C" w14:textId="77777777" w:rsidR="00D839B9" w:rsidRPr="00CC4BBB" w:rsidRDefault="00D839B9" w:rsidP="00D839B9">
            <w:pPr>
              <w:pStyle w:val="MTTableHeader"/>
            </w:pPr>
            <w:r w:rsidRPr="00CC4BBB">
              <w:t>Emergency Operation</w:t>
            </w:r>
          </w:p>
        </w:tc>
        <w:tc>
          <w:tcPr>
            <w:tcW w:w="6974" w:type="dxa"/>
            <w:hideMark/>
          </w:tcPr>
          <w:p w14:paraId="1EFB9B64" w14:textId="77777777" w:rsidR="00D839B9" w:rsidRPr="00CC4BBB" w:rsidRDefault="00D839B9" w:rsidP="00D839B9">
            <w:pPr>
              <w:pStyle w:val="MTTableText"/>
            </w:pPr>
            <w:r w:rsidRPr="00CC4BBB">
              <w:t>Should one segment controller malfunction, the respective segment remains in the last known position. The segments emergency valve is closed, and gap adjustment is no longer possible until the end of the casting sequence. The Process Model operates the remaining segments in an optimized emergency strategy.</w:t>
            </w:r>
          </w:p>
          <w:p w14:paraId="35850134" w14:textId="77777777" w:rsidR="00D839B9" w:rsidRPr="00CC4BBB" w:rsidRDefault="00D839B9" w:rsidP="00D839B9">
            <w:pPr>
              <w:pStyle w:val="MTTableText"/>
            </w:pPr>
            <w:r w:rsidRPr="00CC4BBB">
              <w:t>Further emergency functions are:</w:t>
            </w:r>
          </w:p>
          <w:p w14:paraId="4A8BF25E" w14:textId="77777777" w:rsidR="00D839B9" w:rsidRPr="00CC4BBB" w:rsidRDefault="00D839B9" w:rsidP="00D839B9">
            <w:pPr>
              <w:pStyle w:val="MTBullet"/>
            </w:pPr>
            <w:r w:rsidRPr="00CC4BBB">
              <w:t>In case of position transducer communication failures, the segment will be hydraulically locked by an emergency valve.</w:t>
            </w:r>
          </w:p>
          <w:p w14:paraId="75DDEF1D" w14:textId="77777777" w:rsidR="00D839B9" w:rsidRPr="00CC4BBB" w:rsidRDefault="00D839B9" w:rsidP="00D839B9">
            <w:pPr>
              <w:pStyle w:val="MTBullet"/>
            </w:pPr>
            <w:r w:rsidRPr="00CC4BBB">
              <w:t>All automation functions related to segments are superimposed by hydraulic machine protection measures.</w:t>
            </w:r>
          </w:p>
          <w:p w14:paraId="5E2B2C1C" w14:textId="77777777" w:rsidR="00D839B9" w:rsidRPr="00CC4BBB" w:rsidRDefault="00D839B9" w:rsidP="00D839B9">
            <w:pPr>
              <w:pStyle w:val="MTBullet"/>
            </w:pPr>
            <w:r w:rsidRPr="00CC4BBB">
              <w:t>In case of a pressure loss in the hydraulic supply, the emergency valve locks the segment.</w:t>
            </w:r>
          </w:p>
          <w:p w14:paraId="394822B0" w14:textId="77777777" w:rsidR="00D839B9" w:rsidRPr="00CC4BBB" w:rsidRDefault="00D839B9" w:rsidP="00D839B9">
            <w:pPr>
              <w:pStyle w:val="MTBullet"/>
            </w:pPr>
            <w:r w:rsidRPr="00CC4BBB">
              <w:t>UPS Power supply for Segment Controller units.</w:t>
            </w:r>
          </w:p>
        </w:tc>
      </w:tr>
      <w:tr w:rsidR="00D839B9" w:rsidRPr="00CC4BBB" w14:paraId="60E78D82" w14:textId="77777777" w:rsidTr="00D839B9">
        <w:tc>
          <w:tcPr>
            <w:tcW w:w="2835" w:type="dxa"/>
            <w:hideMark/>
          </w:tcPr>
          <w:p w14:paraId="60754F4E" w14:textId="77777777" w:rsidR="00D839B9" w:rsidRPr="00CC4BBB" w:rsidRDefault="00D839B9" w:rsidP="00D839B9">
            <w:pPr>
              <w:pStyle w:val="MTTableHeader"/>
            </w:pPr>
            <w:r w:rsidRPr="00CC4BBB">
              <w:t>Connection to Segment</w:t>
            </w:r>
          </w:p>
        </w:tc>
        <w:tc>
          <w:tcPr>
            <w:tcW w:w="6974" w:type="dxa"/>
            <w:hideMark/>
          </w:tcPr>
          <w:p w14:paraId="0F7043D9" w14:textId="77777777" w:rsidR="00D839B9" w:rsidRPr="00CC4BBB" w:rsidRDefault="00D839B9" w:rsidP="00D839B9">
            <w:pPr>
              <w:pStyle w:val="MTTableText"/>
            </w:pPr>
            <w:r w:rsidRPr="00CC4BBB">
              <w:t>Each Segment Controller is connected to its dedicated segment through the Segment Connection Cable with plug (Harting-connector), where the segment related parts (position and pressure transducer, solenoid valves) are attached.</w:t>
            </w:r>
          </w:p>
        </w:tc>
      </w:tr>
    </w:tbl>
    <w:p w14:paraId="2E2C9E7A" w14:textId="77777777" w:rsidR="00D839B9" w:rsidRPr="00CC4BBB" w:rsidRDefault="00D839B9" w:rsidP="00D839B9"/>
    <w:p w14:paraId="00C87788" w14:textId="77777777" w:rsidR="00D839B9" w:rsidRPr="00CC4BBB" w:rsidRDefault="00D839B9" w:rsidP="00D839B9">
      <w:pPr>
        <w:rPr>
          <w:lang w:val="en-GB"/>
        </w:rPr>
      </w:pPr>
      <w:r w:rsidRPr="00CC4BBB">
        <w:br w:type="page"/>
      </w:r>
    </w:p>
    <w:p w14:paraId="259E3B47" w14:textId="77777777" w:rsidR="00D839B9" w:rsidRPr="00CC4BBB" w:rsidRDefault="00D839B9" w:rsidP="00D839B9">
      <w:pPr>
        <w:pStyle w:val="MTHeading"/>
      </w:pPr>
      <w:r w:rsidRPr="00CC4BBB">
        <w:lastRenderedPageBreak/>
        <w:t>Technical data</w:t>
      </w:r>
    </w:p>
    <w:tbl>
      <w:tblPr>
        <w:tblW w:w="9810" w:type="dxa"/>
        <w:tblInd w:w="113"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ayout w:type="fixed"/>
        <w:tblLook w:val="04A0" w:firstRow="1" w:lastRow="0" w:firstColumn="1" w:lastColumn="0" w:noHBand="0" w:noVBand="1"/>
      </w:tblPr>
      <w:tblGrid>
        <w:gridCol w:w="4906"/>
        <w:gridCol w:w="4904"/>
      </w:tblGrid>
      <w:tr w:rsidR="00CC4BBB" w:rsidRPr="00CC4BBB" w14:paraId="26B26F5E" w14:textId="77777777" w:rsidTr="00D839B9">
        <w:trPr>
          <w:trHeight w:val="450"/>
        </w:trPr>
        <w:tc>
          <w:tcPr>
            <w:tcW w:w="4905" w:type="dxa"/>
            <w:hideMark/>
          </w:tcPr>
          <w:p w14:paraId="4254E657" w14:textId="77777777" w:rsidR="00D839B9" w:rsidRPr="00CC4BBB" w:rsidRDefault="00D839B9" w:rsidP="00D839B9">
            <w:pPr>
              <w:pStyle w:val="MTTableText"/>
            </w:pPr>
            <w:r w:rsidRPr="00CC4BBB">
              <w:t>Control System</w:t>
            </w:r>
          </w:p>
        </w:tc>
        <w:tc>
          <w:tcPr>
            <w:tcW w:w="4904" w:type="dxa"/>
          </w:tcPr>
          <w:p w14:paraId="4E156AE3" w14:textId="77777777" w:rsidR="00D839B9" w:rsidRPr="00CC4BBB" w:rsidRDefault="00D839B9" w:rsidP="00D839B9">
            <w:pPr>
              <w:pStyle w:val="MTTableText"/>
            </w:pPr>
          </w:p>
        </w:tc>
      </w:tr>
      <w:tr w:rsidR="00CC4BBB" w:rsidRPr="00CC4BBB" w14:paraId="121B05E2" w14:textId="77777777" w:rsidTr="00D839B9">
        <w:trPr>
          <w:trHeight w:val="450"/>
        </w:trPr>
        <w:tc>
          <w:tcPr>
            <w:tcW w:w="4905" w:type="dxa"/>
            <w:hideMark/>
          </w:tcPr>
          <w:p w14:paraId="26672804" w14:textId="77777777" w:rsidR="00D839B9" w:rsidRPr="00CC4BBB" w:rsidRDefault="00D839B9" w:rsidP="00D839B9">
            <w:pPr>
              <w:pStyle w:val="MTTableText"/>
            </w:pPr>
            <w:r w:rsidRPr="00CC4BBB">
              <w:t>Position control accuracy</w:t>
            </w:r>
          </w:p>
        </w:tc>
        <w:tc>
          <w:tcPr>
            <w:tcW w:w="4904" w:type="dxa"/>
            <w:hideMark/>
          </w:tcPr>
          <w:p w14:paraId="5E76E423" w14:textId="77777777" w:rsidR="00D839B9" w:rsidRPr="00CC4BBB" w:rsidRDefault="00D839B9" w:rsidP="00D839B9">
            <w:pPr>
              <w:pStyle w:val="MTTableText"/>
            </w:pPr>
            <w:r w:rsidRPr="00CC4BBB">
              <w:t>± 0.10 mm</w:t>
            </w:r>
          </w:p>
        </w:tc>
      </w:tr>
      <w:tr w:rsidR="00CC4BBB" w:rsidRPr="00CC4BBB" w14:paraId="354EAEE9" w14:textId="77777777" w:rsidTr="00D839B9">
        <w:trPr>
          <w:trHeight w:val="445"/>
        </w:trPr>
        <w:tc>
          <w:tcPr>
            <w:tcW w:w="4905" w:type="dxa"/>
            <w:hideMark/>
          </w:tcPr>
          <w:p w14:paraId="31BD698C" w14:textId="77777777" w:rsidR="00D839B9" w:rsidRPr="00CC4BBB" w:rsidRDefault="00D839B9" w:rsidP="00D839B9">
            <w:pPr>
              <w:pStyle w:val="MTTableText"/>
            </w:pPr>
            <w:r w:rsidRPr="00CC4BBB">
              <w:t>Max. deviation from position set-point</w:t>
            </w:r>
          </w:p>
        </w:tc>
        <w:tc>
          <w:tcPr>
            <w:tcW w:w="4904" w:type="dxa"/>
            <w:hideMark/>
          </w:tcPr>
          <w:p w14:paraId="4A86ED69" w14:textId="77777777" w:rsidR="00D839B9" w:rsidRPr="00CC4BBB" w:rsidRDefault="00D839B9" w:rsidP="00D839B9">
            <w:pPr>
              <w:pStyle w:val="MTTableText"/>
            </w:pPr>
            <w:r w:rsidRPr="00CC4BBB">
              <w:t>± 0.15 mm</w:t>
            </w:r>
          </w:p>
        </w:tc>
      </w:tr>
      <w:tr w:rsidR="00CC4BBB" w:rsidRPr="00CC4BBB" w14:paraId="5FD33651" w14:textId="77777777" w:rsidTr="00D839B9">
        <w:trPr>
          <w:trHeight w:val="445"/>
        </w:trPr>
        <w:tc>
          <w:tcPr>
            <w:tcW w:w="4905" w:type="dxa"/>
            <w:hideMark/>
          </w:tcPr>
          <w:p w14:paraId="2698EB5A" w14:textId="77777777" w:rsidR="00D839B9" w:rsidRPr="00CC4BBB" w:rsidRDefault="00D839B9" w:rsidP="00D839B9">
            <w:pPr>
              <w:pStyle w:val="MTTableText"/>
            </w:pPr>
            <w:r w:rsidRPr="00CC4BBB">
              <w:t>Control loop cycle time</w:t>
            </w:r>
          </w:p>
        </w:tc>
        <w:tc>
          <w:tcPr>
            <w:tcW w:w="4904" w:type="dxa"/>
            <w:hideMark/>
          </w:tcPr>
          <w:p w14:paraId="538992D7" w14:textId="77777777" w:rsidR="00D839B9" w:rsidRPr="00CC4BBB" w:rsidRDefault="00D839B9" w:rsidP="00D839B9">
            <w:pPr>
              <w:pStyle w:val="MTTableText"/>
            </w:pPr>
            <w:r w:rsidRPr="00CC4BBB">
              <w:t>40 ms</w:t>
            </w:r>
          </w:p>
        </w:tc>
      </w:tr>
      <w:tr w:rsidR="00D839B9" w:rsidRPr="00CC4BBB" w14:paraId="0C861EB4" w14:textId="77777777" w:rsidTr="00D839B9">
        <w:trPr>
          <w:trHeight w:val="445"/>
        </w:trPr>
        <w:tc>
          <w:tcPr>
            <w:tcW w:w="4905" w:type="dxa"/>
            <w:hideMark/>
          </w:tcPr>
          <w:p w14:paraId="44D7B710" w14:textId="77777777" w:rsidR="00D839B9" w:rsidRPr="00CC4BBB" w:rsidRDefault="00D839B9" w:rsidP="00D839B9">
            <w:pPr>
              <w:pStyle w:val="MTTableText"/>
            </w:pPr>
            <w:r w:rsidRPr="00CC4BBB">
              <w:t>Position set-point processing time</w:t>
            </w:r>
          </w:p>
        </w:tc>
        <w:tc>
          <w:tcPr>
            <w:tcW w:w="4904" w:type="dxa"/>
            <w:hideMark/>
          </w:tcPr>
          <w:p w14:paraId="2296C166" w14:textId="77777777" w:rsidR="00D839B9" w:rsidRPr="00CC4BBB" w:rsidRDefault="00D839B9" w:rsidP="00D839B9">
            <w:pPr>
              <w:pStyle w:val="MTTableText"/>
            </w:pPr>
            <w:r w:rsidRPr="00CC4BBB">
              <w:t>&lt; 5 sec</w:t>
            </w:r>
          </w:p>
        </w:tc>
      </w:tr>
    </w:tbl>
    <w:p w14:paraId="10549F28" w14:textId="77777777" w:rsidR="00D839B9" w:rsidRPr="00CC4BBB" w:rsidRDefault="00D839B9" w:rsidP="00D839B9">
      <w:pPr>
        <w:pStyle w:val="MTStandard"/>
      </w:pPr>
    </w:p>
    <w:tbl>
      <w:tblPr>
        <w:tblW w:w="9810" w:type="dxa"/>
        <w:tblInd w:w="113"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ayout w:type="fixed"/>
        <w:tblLook w:val="04A0" w:firstRow="1" w:lastRow="0" w:firstColumn="1" w:lastColumn="0" w:noHBand="0" w:noVBand="1"/>
      </w:tblPr>
      <w:tblGrid>
        <w:gridCol w:w="4906"/>
        <w:gridCol w:w="4904"/>
      </w:tblGrid>
      <w:tr w:rsidR="00CC4BBB" w:rsidRPr="00CC4BBB" w14:paraId="4C6EEB30" w14:textId="77777777" w:rsidTr="00D839B9">
        <w:trPr>
          <w:trHeight w:val="450"/>
        </w:trPr>
        <w:tc>
          <w:tcPr>
            <w:tcW w:w="4905" w:type="dxa"/>
            <w:hideMark/>
          </w:tcPr>
          <w:p w14:paraId="196A8B1D" w14:textId="77777777" w:rsidR="00D839B9" w:rsidRPr="00CC4BBB" w:rsidRDefault="00D839B9" w:rsidP="00D839B9">
            <w:pPr>
              <w:pStyle w:val="MTTableHeader"/>
            </w:pPr>
            <w:r w:rsidRPr="00CC4BBB">
              <w:t>Segment Controller</w:t>
            </w:r>
          </w:p>
        </w:tc>
        <w:tc>
          <w:tcPr>
            <w:tcW w:w="4904" w:type="dxa"/>
          </w:tcPr>
          <w:p w14:paraId="27679940" w14:textId="77777777" w:rsidR="00D839B9" w:rsidRPr="00CC4BBB" w:rsidRDefault="00D839B9" w:rsidP="00D839B9">
            <w:pPr>
              <w:pStyle w:val="MTTableHeader"/>
            </w:pPr>
          </w:p>
        </w:tc>
      </w:tr>
      <w:tr w:rsidR="00CC4BBB" w:rsidRPr="00CC4BBB" w14:paraId="0A0AD943" w14:textId="77777777" w:rsidTr="00D839B9">
        <w:trPr>
          <w:trHeight w:val="450"/>
        </w:trPr>
        <w:tc>
          <w:tcPr>
            <w:tcW w:w="4905" w:type="dxa"/>
            <w:hideMark/>
          </w:tcPr>
          <w:p w14:paraId="56418074" w14:textId="77777777" w:rsidR="00D839B9" w:rsidRPr="00CC4BBB" w:rsidRDefault="00D839B9" w:rsidP="00D839B9">
            <w:pPr>
              <w:rPr>
                <w:lang w:val="en-GB"/>
              </w:rPr>
            </w:pPr>
            <w:r w:rsidRPr="00CC4BBB">
              <w:rPr>
                <w:lang w:val="en-GB"/>
              </w:rPr>
              <w:t>Type</w:t>
            </w:r>
          </w:p>
        </w:tc>
        <w:tc>
          <w:tcPr>
            <w:tcW w:w="4904" w:type="dxa"/>
            <w:hideMark/>
          </w:tcPr>
          <w:p w14:paraId="29E9D130" w14:textId="77777777" w:rsidR="00D839B9" w:rsidRPr="00CC4BBB" w:rsidRDefault="00D839B9" w:rsidP="00D839B9">
            <w:pPr>
              <w:pStyle w:val="MTTableText"/>
            </w:pPr>
            <w:r w:rsidRPr="00CC4BBB">
              <w:t>Microprocessor based, with numeric indication, external and internal calibration capability and self diagnostic</w:t>
            </w:r>
          </w:p>
        </w:tc>
      </w:tr>
      <w:tr w:rsidR="00CC4BBB" w:rsidRPr="00CC4BBB" w14:paraId="3B76D90B" w14:textId="77777777" w:rsidTr="00D839B9">
        <w:trPr>
          <w:trHeight w:val="445"/>
        </w:trPr>
        <w:tc>
          <w:tcPr>
            <w:tcW w:w="4905" w:type="dxa"/>
            <w:hideMark/>
          </w:tcPr>
          <w:p w14:paraId="5D3D8301" w14:textId="77777777" w:rsidR="00D839B9" w:rsidRPr="00CC4BBB" w:rsidRDefault="00D839B9" w:rsidP="00D839B9">
            <w:pPr>
              <w:rPr>
                <w:lang w:val="en-GB"/>
              </w:rPr>
            </w:pPr>
            <w:r w:rsidRPr="00CC4BBB">
              <w:rPr>
                <w:lang w:val="de-AT"/>
              </w:rPr>
              <w:t>CPU</w:t>
            </w:r>
          </w:p>
        </w:tc>
        <w:tc>
          <w:tcPr>
            <w:tcW w:w="4904" w:type="dxa"/>
            <w:hideMark/>
          </w:tcPr>
          <w:p w14:paraId="1BD7A8E3" w14:textId="77777777" w:rsidR="00D839B9" w:rsidRPr="00CC4BBB" w:rsidRDefault="00D839B9" w:rsidP="00D839B9">
            <w:pPr>
              <w:pStyle w:val="MTTableText"/>
            </w:pPr>
            <w:r w:rsidRPr="00CC4BBB">
              <w:t>Segment Controller CPU-EDM OEM</w:t>
            </w:r>
          </w:p>
        </w:tc>
      </w:tr>
      <w:tr w:rsidR="00CC4BBB" w:rsidRPr="00CC4BBB" w14:paraId="15F3373D" w14:textId="77777777" w:rsidTr="00D839B9">
        <w:trPr>
          <w:trHeight w:val="445"/>
        </w:trPr>
        <w:tc>
          <w:tcPr>
            <w:tcW w:w="4905" w:type="dxa"/>
            <w:hideMark/>
          </w:tcPr>
          <w:p w14:paraId="597146E6" w14:textId="77777777" w:rsidR="00D839B9" w:rsidRPr="00CC4BBB" w:rsidRDefault="00D839B9" w:rsidP="00D839B9">
            <w:pPr>
              <w:rPr>
                <w:lang w:val="en-GB"/>
              </w:rPr>
            </w:pPr>
            <w:r w:rsidRPr="00CC4BBB">
              <w:rPr>
                <w:lang w:val="en-GB"/>
              </w:rPr>
              <w:t>Addressing</w:t>
            </w:r>
          </w:p>
        </w:tc>
        <w:tc>
          <w:tcPr>
            <w:tcW w:w="4904" w:type="dxa"/>
            <w:hideMark/>
          </w:tcPr>
          <w:p w14:paraId="69B9BF77" w14:textId="77777777" w:rsidR="00D839B9" w:rsidRPr="00CC4BBB" w:rsidRDefault="00D839B9" w:rsidP="00D839B9">
            <w:pPr>
              <w:pStyle w:val="MTTableText"/>
            </w:pPr>
            <w:r w:rsidRPr="00CC4BBB">
              <w:t>16 bit</w:t>
            </w:r>
          </w:p>
        </w:tc>
      </w:tr>
      <w:tr w:rsidR="00D839B9" w:rsidRPr="00CC4BBB" w14:paraId="271B87A2" w14:textId="77777777" w:rsidTr="00D839B9">
        <w:trPr>
          <w:trHeight w:val="445"/>
        </w:trPr>
        <w:tc>
          <w:tcPr>
            <w:tcW w:w="4905" w:type="dxa"/>
            <w:hideMark/>
          </w:tcPr>
          <w:p w14:paraId="2E9ACE11" w14:textId="77777777" w:rsidR="00D839B9" w:rsidRPr="00CC4BBB" w:rsidRDefault="00D839B9" w:rsidP="00D839B9">
            <w:pPr>
              <w:rPr>
                <w:lang w:val="en-GB"/>
              </w:rPr>
            </w:pPr>
            <w:r w:rsidRPr="00CC4BBB">
              <w:rPr>
                <w:lang w:val="en-GB"/>
              </w:rPr>
              <w:t>Inputs/Outputs</w:t>
            </w:r>
          </w:p>
        </w:tc>
        <w:tc>
          <w:tcPr>
            <w:tcW w:w="4904" w:type="dxa"/>
            <w:hideMark/>
          </w:tcPr>
          <w:p w14:paraId="03E030C8" w14:textId="77777777" w:rsidR="00D839B9" w:rsidRPr="00CC4BBB" w:rsidRDefault="00D839B9" w:rsidP="00D839B9">
            <w:pPr>
              <w:pStyle w:val="MTBullet"/>
            </w:pPr>
            <w:r w:rsidRPr="00CC4BBB">
              <w:t xml:space="preserve">Digital input 24 VDC </w:t>
            </w:r>
          </w:p>
          <w:p w14:paraId="4ABC0A86" w14:textId="77777777" w:rsidR="00D839B9" w:rsidRPr="00CC4BBB" w:rsidRDefault="00D839B9" w:rsidP="00D839B9">
            <w:pPr>
              <w:pStyle w:val="MTBullet"/>
            </w:pPr>
            <w:r w:rsidRPr="00CC4BBB">
              <w:t>Digital output 24 VDC</w:t>
            </w:r>
          </w:p>
          <w:p w14:paraId="2AEC946B" w14:textId="77777777" w:rsidR="00D839B9" w:rsidRPr="00CC4BBB" w:rsidRDefault="00D839B9" w:rsidP="00D839B9">
            <w:pPr>
              <w:pStyle w:val="MTBullet"/>
            </w:pPr>
            <w:r w:rsidRPr="00CC4BBB">
              <w:t xml:space="preserve">Analog input 4-20mA </w:t>
            </w:r>
          </w:p>
          <w:p w14:paraId="51068943" w14:textId="77777777" w:rsidR="00D839B9" w:rsidRPr="00CC4BBB" w:rsidRDefault="00D839B9" w:rsidP="00D839B9">
            <w:pPr>
              <w:pStyle w:val="MTBullet"/>
            </w:pPr>
            <w:r w:rsidRPr="00CC4BBB">
              <w:t xml:space="preserve">Analog output 4-20mA </w:t>
            </w:r>
          </w:p>
          <w:p w14:paraId="02CCB89E" w14:textId="77777777" w:rsidR="00D839B9" w:rsidRPr="00CC4BBB" w:rsidRDefault="00D839B9" w:rsidP="00D839B9">
            <w:pPr>
              <w:pStyle w:val="MTBullet"/>
            </w:pPr>
            <w:r w:rsidRPr="00CC4BBB">
              <w:t>CAN Bus interface</w:t>
            </w:r>
          </w:p>
          <w:p w14:paraId="02D340BF" w14:textId="77777777" w:rsidR="00D839B9" w:rsidRPr="00CC4BBB" w:rsidRDefault="00D839B9" w:rsidP="00D839B9">
            <w:pPr>
              <w:pStyle w:val="MTBullet"/>
            </w:pPr>
            <w:r w:rsidRPr="00CC4BBB">
              <w:t>USB host for software update</w:t>
            </w:r>
          </w:p>
          <w:p w14:paraId="7D678D77" w14:textId="77777777" w:rsidR="00D839B9" w:rsidRPr="00CC4BBB" w:rsidRDefault="00D839B9" w:rsidP="00D839B9">
            <w:pPr>
              <w:pStyle w:val="MTBullet"/>
            </w:pPr>
            <w:r w:rsidRPr="00CC4BBB">
              <w:t>Ethernet</w:t>
            </w:r>
          </w:p>
          <w:p w14:paraId="08AB1A45" w14:textId="77777777" w:rsidR="00D839B9" w:rsidRPr="00CC4BBB" w:rsidRDefault="00D839B9" w:rsidP="00D839B9">
            <w:pPr>
              <w:pStyle w:val="MTBullet"/>
            </w:pPr>
            <w:r w:rsidRPr="00CC4BBB">
              <w:t xml:space="preserve">TFT 5,7” QVGA display, touch screen </w:t>
            </w:r>
          </w:p>
        </w:tc>
      </w:tr>
    </w:tbl>
    <w:p w14:paraId="662F1F07" w14:textId="77777777" w:rsidR="00D839B9" w:rsidRPr="00CC4BBB" w:rsidRDefault="00D839B9" w:rsidP="00D839B9">
      <w:pPr>
        <w:pStyle w:val="MTStandard"/>
      </w:pPr>
    </w:p>
    <w:tbl>
      <w:tblPr>
        <w:tblW w:w="9810" w:type="dxa"/>
        <w:tblInd w:w="113"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ayout w:type="fixed"/>
        <w:tblLook w:val="04A0" w:firstRow="1" w:lastRow="0" w:firstColumn="1" w:lastColumn="0" w:noHBand="0" w:noVBand="1"/>
      </w:tblPr>
      <w:tblGrid>
        <w:gridCol w:w="4906"/>
        <w:gridCol w:w="4904"/>
      </w:tblGrid>
      <w:tr w:rsidR="00CC4BBB" w:rsidRPr="00CC4BBB" w14:paraId="50BD6BCA" w14:textId="77777777" w:rsidTr="00D839B9">
        <w:trPr>
          <w:trHeight w:val="450"/>
        </w:trPr>
        <w:tc>
          <w:tcPr>
            <w:tcW w:w="4905" w:type="dxa"/>
            <w:hideMark/>
          </w:tcPr>
          <w:p w14:paraId="38C62CD4" w14:textId="77777777" w:rsidR="00D839B9" w:rsidRPr="00CC4BBB" w:rsidRDefault="00D839B9" w:rsidP="00D839B9">
            <w:pPr>
              <w:pStyle w:val="MTTableHeader"/>
            </w:pPr>
            <w:r w:rsidRPr="00CC4BBB">
              <w:t>Position Transducer</w:t>
            </w:r>
          </w:p>
        </w:tc>
        <w:tc>
          <w:tcPr>
            <w:tcW w:w="4904" w:type="dxa"/>
          </w:tcPr>
          <w:p w14:paraId="25B2A054" w14:textId="77777777" w:rsidR="00D839B9" w:rsidRPr="00CC4BBB" w:rsidRDefault="00D839B9" w:rsidP="00D839B9">
            <w:pPr>
              <w:pStyle w:val="MTTableText"/>
            </w:pPr>
          </w:p>
        </w:tc>
      </w:tr>
      <w:tr w:rsidR="00CC4BBB" w:rsidRPr="00CC4BBB" w14:paraId="7830426D" w14:textId="77777777" w:rsidTr="00D839B9">
        <w:trPr>
          <w:trHeight w:val="450"/>
        </w:trPr>
        <w:tc>
          <w:tcPr>
            <w:tcW w:w="4905" w:type="dxa"/>
            <w:hideMark/>
          </w:tcPr>
          <w:p w14:paraId="0DDD03D8" w14:textId="77777777" w:rsidR="00D839B9" w:rsidRPr="00CC4BBB" w:rsidRDefault="00D839B9" w:rsidP="00D839B9">
            <w:pPr>
              <w:pStyle w:val="MTTableText"/>
            </w:pPr>
            <w:r w:rsidRPr="00CC4BBB">
              <w:t>Type</w:t>
            </w:r>
          </w:p>
        </w:tc>
        <w:tc>
          <w:tcPr>
            <w:tcW w:w="4904" w:type="dxa"/>
            <w:hideMark/>
          </w:tcPr>
          <w:p w14:paraId="72E938AD" w14:textId="77777777" w:rsidR="00D839B9" w:rsidRPr="00CC4BBB" w:rsidRDefault="00D839B9" w:rsidP="00D839B9">
            <w:pPr>
              <w:pStyle w:val="MTTableText"/>
            </w:pPr>
            <w:r w:rsidRPr="00CC4BBB">
              <w:t>Primetals Magnetostrictive Position Transducer</w:t>
            </w:r>
          </w:p>
        </w:tc>
      </w:tr>
      <w:tr w:rsidR="00CC4BBB" w:rsidRPr="00CC4BBB" w14:paraId="775BA5B3" w14:textId="77777777" w:rsidTr="00D839B9">
        <w:trPr>
          <w:trHeight w:val="445"/>
        </w:trPr>
        <w:tc>
          <w:tcPr>
            <w:tcW w:w="4905" w:type="dxa"/>
            <w:hideMark/>
          </w:tcPr>
          <w:p w14:paraId="6E7139EB" w14:textId="77777777" w:rsidR="00D839B9" w:rsidRPr="00CC4BBB" w:rsidRDefault="00D839B9" w:rsidP="00D839B9">
            <w:pPr>
              <w:pStyle w:val="MTTableText"/>
            </w:pPr>
            <w:r w:rsidRPr="00CC4BBB">
              <w:t>Output Signal</w:t>
            </w:r>
          </w:p>
        </w:tc>
        <w:tc>
          <w:tcPr>
            <w:tcW w:w="4904" w:type="dxa"/>
            <w:hideMark/>
          </w:tcPr>
          <w:p w14:paraId="08C7E2FC" w14:textId="77777777" w:rsidR="00D839B9" w:rsidRPr="00CC4BBB" w:rsidRDefault="00D839B9" w:rsidP="00D839B9">
            <w:pPr>
              <w:pStyle w:val="MTTableText"/>
            </w:pPr>
            <w:r w:rsidRPr="00CC4BBB">
              <w:t>CAN-Fieldbus System ISO 11898</w:t>
            </w:r>
          </w:p>
        </w:tc>
      </w:tr>
      <w:tr w:rsidR="00CC4BBB" w:rsidRPr="00CC4BBB" w14:paraId="1281F86D" w14:textId="77777777" w:rsidTr="00D839B9">
        <w:trPr>
          <w:trHeight w:val="445"/>
        </w:trPr>
        <w:tc>
          <w:tcPr>
            <w:tcW w:w="4905" w:type="dxa"/>
            <w:hideMark/>
          </w:tcPr>
          <w:p w14:paraId="11F0C129" w14:textId="77777777" w:rsidR="00D839B9" w:rsidRPr="00CC4BBB" w:rsidRDefault="00D839B9" w:rsidP="00D839B9">
            <w:pPr>
              <w:pStyle w:val="MTTableText"/>
            </w:pPr>
            <w:r w:rsidRPr="00CC4BBB">
              <w:t>Storage of calibration data and device identification</w:t>
            </w:r>
          </w:p>
        </w:tc>
        <w:tc>
          <w:tcPr>
            <w:tcW w:w="4904" w:type="dxa"/>
            <w:hideMark/>
          </w:tcPr>
          <w:p w14:paraId="5C2F028E" w14:textId="77777777" w:rsidR="00D839B9" w:rsidRPr="00CC4BBB" w:rsidRDefault="00D839B9" w:rsidP="00D839B9">
            <w:pPr>
              <w:pStyle w:val="MTTableText"/>
            </w:pPr>
            <w:r w:rsidRPr="00CC4BBB">
              <w:t>Within integrated non-volatile sensor memory</w:t>
            </w:r>
          </w:p>
        </w:tc>
      </w:tr>
      <w:tr w:rsidR="00CC4BBB" w:rsidRPr="00CC4BBB" w14:paraId="1957EB34" w14:textId="77777777" w:rsidTr="00D839B9">
        <w:trPr>
          <w:trHeight w:val="445"/>
        </w:trPr>
        <w:tc>
          <w:tcPr>
            <w:tcW w:w="4905" w:type="dxa"/>
            <w:hideMark/>
          </w:tcPr>
          <w:p w14:paraId="1F242439" w14:textId="77777777" w:rsidR="00D839B9" w:rsidRPr="00CC4BBB" w:rsidRDefault="00D839B9" w:rsidP="00D839B9">
            <w:pPr>
              <w:pStyle w:val="MTTableText"/>
            </w:pPr>
            <w:r w:rsidRPr="00CC4BBB">
              <w:t>Measuring Range</w:t>
            </w:r>
          </w:p>
        </w:tc>
        <w:tc>
          <w:tcPr>
            <w:tcW w:w="4904" w:type="dxa"/>
            <w:hideMark/>
          </w:tcPr>
          <w:p w14:paraId="488E6224" w14:textId="77777777" w:rsidR="00D839B9" w:rsidRPr="00CC4BBB" w:rsidRDefault="00D839B9" w:rsidP="00D839B9">
            <w:pPr>
              <w:pStyle w:val="MTTableText"/>
            </w:pPr>
            <w:r w:rsidRPr="00CC4BBB">
              <w:t>According segment opening</w:t>
            </w:r>
          </w:p>
        </w:tc>
      </w:tr>
      <w:tr w:rsidR="00D839B9" w:rsidRPr="00CC4BBB" w14:paraId="68C981AA" w14:textId="77777777" w:rsidTr="00D839B9">
        <w:trPr>
          <w:trHeight w:val="445"/>
        </w:trPr>
        <w:tc>
          <w:tcPr>
            <w:tcW w:w="4905" w:type="dxa"/>
            <w:hideMark/>
          </w:tcPr>
          <w:p w14:paraId="5CE6E17C" w14:textId="77777777" w:rsidR="00D839B9" w:rsidRPr="00CC4BBB" w:rsidRDefault="00D839B9" w:rsidP="00D839B9">
            <w:pPr>
              <w:pStyle w:val="MTTableText"/>
            </w:pPr>
            <w:r w:rsidRPr="00CC4BBB">
              <w:t>Protection class</w:t>
            </w:r>
          </w:p>
        </w:tc>
        <w:tc>
          <w:tcPr>
            <w:tcW w:w="4904" w:type="dxa"/>
            <w:hideMark/>
          </w:tcPr>
          <w:p w14:paraId="206549B6" w14:textId="77777777" w:rsidR="00D839B9" w:rsidRPr="00CC4BBB" w:rsidRDefault="00D839B9" w:rsidP="00D839B9">
            <w:pPr>
              <w:pStyle w:val="MTTableText"/>
            </w:pPr>
            <w:r w:rsidRPr="00CC4BBB">
              <w:t>Sensor rod with flange</w:t>
            </w:r>
            <w:r w:rsidRPr="00CC4BBB">
              <w:tab/>
              <w:t>IP 67</w:t>
            </w:r>
            <w:r w:rsidRPr="00CC4BBB">
              <w:br/>
              <w:t>Sensor head</w:t>
            </w:r>
            <w:r w:rsidRPr="00CC4BBB">
              <w:tab/>
            </w:r>
            <w:r w:rsidRPr="00CC4BBB">
              <w:tab/>
            </w:r>
            <w:r w:rsidRPr="00CC4BBB">
              <w:tab/>
              <w:t>IP 65 (67)</w:t>
            </w:r>
          </w:p>
        </w:tc>
      </w:tr>
    </w:tbl>
    <w:p w14:paraId="15803997" w14:textId="77777777" w:rsidR="00D839B9" w:rsidRPr="00CC4BBB" w:rsidRDefault="00D839B9" w:rsidP="00D839B9">
      <w:pPr>
        <w:pStyle w:val="MTStandard"/>
      </w:pPr>
    </w:p>
    <w:p w14:paraId="732E1FBB" w14:textId="77777777" w:rsidR="00D839B9" w:rsidRPr="00CC4BBB" w:rsidRDefault="00D839B9" w:rsidP="00D839B9">
      <w:pPr>
        <w:pStyle w:val="MTStandard"/>
      </w:pPr>
      <w:r w:rsidRPr="00CC4BBB">
        <w:br w:type="page"/>
      </w:r>
    </w:p>
    <w:p w14:paraId="4B844CE2" w14:textId="77777777" w:rsidR="00D839B9" w:rsidRPr="00CC4BBB" w:rsidRDefault="00D839B9" w:rsidP="00D839B9">
      <w:pPr>
        <w:pStyle w:val="MTHeading"/>
      </w:pPr>
      <w:r w:rsidRPr="00CC4BBB">
        <w:lastRenderedPageBreak/>
        <w:t>Equipment</w:t>
      </w:r>
    </w:p>
    <w:tbl>
      <w:tblPr>
        <w:tblW w:w="9270" w:type="dxa"/>
        <w:tblInd w:w="113"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ayout w:type="fixed"/>
        <w:tblLook w:val="01E0" w:firstRow="1" w:lastRow="1" w:firstColumn="1" w:lastColumn="1" w:noHBand="0" w:noVBand="0"/>
      </w:tblPr>
      <w:tblGrid>
        <w:gridCol w:w="6765"/>
        <w:gridCol w:w="2505"/>
      </w:tblGrid>
      <w:tr w:rsidR="00CC4BBB" w:rsidRPr="00CC4BBB" w14:paraId="27ED1551" w14:textId="77777777" w:rsidTr="00D839B9">
        <w:tc>
          <w:tcPr>
            <w:tcW w:w="6760" w:type="dxa"/>
            <w:hideMark/>
          </w:tcPr>
          <w:p w14:paraId="2D864EFF" w14:textId="77777777" w:rsidR="00D839B9" w:rsidRPr="00CC4BBB" w:rsidRDefault="00D839B9" w:rsidP="00D839B9">
            <w:pPr>
              <w:pStyle w:val="MTTableHeader"/>
            </w:pPr>
            <w:r w:rsidRPr="00CC4BBB">
              <w:t>Description</w:t>
            </w:r>
          </w:p>
        </w:tc>
        <w:tc>
          <w:tcPr>
            <w:tcW w:w="2503" w:type="dxa"/>
          </w:tcPr>
          <w:p w14:paraId="14915EC3" w14:textId="77777777" w:rsidR="00D839B9" w:rsidRPr="00CC4BBB" w:rsidRDefault="00D839B9" w:rsidP="00D839B9">
            <w:pPr>
              <w:pStyle w:val="MTTableHeader"/>
            </w:pPr>
          </w:p>
        </w:tc>
      </w:tr>
      <w:tr w:rsidR="00CC4BBB" w:rsidRPr="00CC4BBB" w14:paraId="3CCD674B" w14:textId="77777777" w:rsidTr="00D839B9">
        <w:tc>
          <w:tcPr>
            <w:tcW w:w="6760" w:type="dxa"/>
            <w:hideMark/>
          </w:tcPr>
          <w:p w14:paraId="4D5779ED" w14:textId="77777777" w:rsidR="00D839B9" w:rsidRPr="00CC4BBB" w:rsidRDefault="00D839B9" w:rsidP="00D839B9">
            <w:pPr>
              <w:pStyle w:val="MTTableHeader"/>
            </w:pPr>
            <w:r w:rsidRPr="00CC4BBB">
              <w:t>Segment Attached Equipment (included in mechanical supply)</w:t>
            </w:r>
          </w:p>
        </w:tc>
        <w:tc>
          <w:tcPr>
            <w:tcW w:w="2503" w:type="dxa"/>
          </w:tcPr>
          <w:p w14:paraId="2FED4719" w14:textId="77777777" w:rsidR="00D839B9" w:rsidRPr="00CC4BBB" w:rsidRDefault="00D839B9" w:rsidP="00D839B9">
            <w:pPr>
              <w:pStyle w:val="MTTableHeader"/>
            </w:pPr>
          </w:p>
        </w:tc>
      </w:tr>
      <w:tr w:rsidR="00CC4BBB" w:rsidRPr="00CC4BBB" w14:paraId="1953513F" w14:textId="77777777" w:rsidTr="00D839B9">
        <w:tc>
          <w:tcPr>
            <w:tcW w:w="6760" w:type="dxa"/>
            <w:hideMark/>
          </w:tcPr>
          <w:p w14:paraId="2F008097" w14:textId="77777777" w:rsidR="00D839B9" w:rsidRPr="00CC4BBB" w:rsidRDefault="00D839B9" w:rsidP="00D839B9">
            <w:pPr>
              <w:pStyle w:val="MTTableHeader"/>
            </w:pPr>
            <w:r w:rsidRPr="00CC4BBB">
              <w:t>Segment Cable Harness “Harting”:</w:t>
            </w:r>
          </w:p>
          <w:p w14:paraId="4151DA40" w14:textId="77777777" w:rsidR="00D839B9" w:rsidRPr="00CC4BBB" w:rsidRDefault="00D839B9" w:rsidP="00D839B9">
            <w:pPr>
              <w:pStyle w:val="MTBullet"/>
            </w:pPr>
            <w:r w:rsidRPr="00CC4BBB">
              <w:t>HARTING HAN-32 flange-connector box (with cover)</w:t>
            </w:r>
          </w:p>
          <w:p w14:paraId="7C2EA855" w14:textId="77777777" w:rsidR="00D839B9" w:rsidRPr="00CC4BBB" w:rsidRDefault="00D839B9" w:rsidP="00D839B9">
            <w:pPr>
              <w:pStyle w:val="MTBullet"/>
            </w:pPr>
            <w:r w:rsidRPr="00CC4BBB">
              <w:t>CAN sensor cable set (cables with plugs for connection between position sensors and terminal box, CAN Bus termination unit)</w:t>
            </w:r>
          </w:p>
          <w:p w14:paraId="24FCB1FA" w14:textId="77777777" w:rsidR="00D839B9" w:rsidRPr="00CC4BBB" w:rsidRDefault="00D839B9" w:rsidP="00D839B9">
            <w:pPr>
              <w:pStyle w:val="MTBullet"/>
            </w:pPr>
            <w:r w:rsidRPr="00CC4BBB">
              <w:t>Valve cable set (cables with plugs for connection between solenoid valve manifold / pressure transducer on manifold 1 and terminal box)</w:t>
            </w:r>
          </w:p>
        </w:tc>
        <w:tc>
          <w:tcPr>
            <w:tcW w:w="2503" w:type="dxa"/>
            <w:hideMark/>
          </w:tcPr>
          <w:p w14:paraId="0D448948" w14:textId="77777777" w:rsidR="00D839B9" w:rsidRPr="00CC4BBB" w:rsidRDefault="00D839B9" w:rsidP="00D839B9">
            <w:pPr>
              <w:rPr>
                <w:lang w:val="en-GB"/>
              </w:rPr>
            </w:pPr>
            <w:r w:rsidRPr="00CC4BBB">
              <w:rPr>
                <w:noProof/>
                <w:lang w:eastAsia="zh-CN"/>
              </w:rPr>
              <w:drawing>
                <wp:inline distT="0" distB="0" distL="0" distR="0" wp14:anchorId="4C191902" wp14:editId="79E13EB6">
                  <wp:extent cx="1306195" cy="944245"/>
                  <wp:effectExtent l="0" t="0" r="8255" b="8255"/>
                  <wp:docPr id="43035" name="Picture 43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306195" cy="944245"/>
                          </a:xfrm>
                          <a:prstGeom prst="rect">
                            <a:avLst/>
                          </a:prstGeom>
                          <a:noFill/>
                          <a:ln>
                            <a:noFill/>
                          </a:ln>
                        </pic:spPr>
                      </pic:pic>
                    </a:graphicData>
                  </a:graphic>
                </wp:inline>
              </w:drawing>
            </w:r>
          </w:p>
        </w:tc>
      </w:tr>
      <w:tr w:rsidR="00CC4BBB" w:rsidRPr="00CC4BBB" w14:paraId="066093BE" w14:textId="77777777" w:rsidTr="00D839B9">
        <w:tc>
          <w:tcPr>
            <w:tcW w:w="6760" w:type="dxa"/>
            <w:hideMark/>
          </w:tcPr>
          <w:p w14:paraId="2C60994E" w14:textId="77777777" w:rsidR="00D839B9" w:rsidRPr="00CC4BBB" w:rsidRDefault="00D839B9" w:rsidP="00D839B9">
            <w:pPr>
              <w:pStyle w:val="MTTableHeader"/>
            </w:pPr>
            <w:r w:rsidRPr="00CC4BBB">
              <w:rPr>
                <w:lang w:val="en-US"/>
              </w:rPr>
              <w:t>Segment Position Sensor:</w:t>
            </w:r>
          </w:p>
          <w:p w14:paraId="10E620C0" w14:textId="77777777" w:rsidR="00D839B9" w:rsidRPr="00CC4BBB" w:rsidRDefault="00D839B9" w:rsidP="00D839B9">
            <w:pPr>
              <w:pStyle w:val="MTBullet"/>
            </w:pPr>
            <w:r w:rsidRPr="00CC4BBB">
              <w:t xml:space="preserve">Position transducer with memory and CAN-Bus interface </w:t>
            </w:r>
          </w:p>
          <w:p w14:paraId="6783304D" w14:textId="77777777" w:rsidR="00D839B9" w:rsidRPr="00CC4BBB" w:rsidRDefault="00D839B9" w:rsidP="00D839B9">
            <w:pPr>
              <w:pStyle w:val="MTBullet"/>
            </w:pPr>
            <w:r w:rsidRPr="00CC4BBB">
              <w:t>One transducer per positioning cylinder</w:t>
            </w:r>
          </w:p>
        </w:tc>
        <w:tc>
          <w:tcPr>
            <w:tcW w:w="2503" w:type="dxa"/>
            <w:hideMark/>
          </w:tcPr>
          <w:p w14:paraId="2EE0EFE9" w14:textId="77777777" w:rsidR="00D839B9" w:rsidRPr="00CC4BBB" w:rsidRDefault="00D839B9" w:rsidP="00D839B9">
            <w:pPr>
              <w:rPr>
                <w:b/>
                <w:lang w:val="en-GB"/>
              </w:rPr>
            </w:pPr>
            <w:r w:rsidRPr="00CC4BBB">
              <w:rPr>
                <w:b/>
                <w:noProof/>
                <w:lang w:eastAsia="zh-CN"/>
              </w:rPr>
              <w:drawing>
                <wp:inline distT="0" distB="0" distL="0" distR="0" wp14:anchorId="512FB5EA" wp14:editId="2E62BE21">
                  <wp:extent cx="1306195" cy="311785"/>
                  <wp:effectExtent l="0" t="0" r="8255" b="0"/>
                  <wp:docPr id="43034" name="Picture 43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306195" cy="311785"/>
                          </a:xfrm>
                          <a:prstGeom prst="rect">
                            <a:avLst/>
                          </a:prstGeom>
                          <a:noFill/>
                          <a:ln>
                            <a:noFill/>
                          </a:ln>
                        </pic:spPr>
                      </pic:pic>
                    </a:graphicData>
                  </a:graphic>
                </wp:inline>
              </w:drawing>
            </w:r>
          </w:p>
        </w:tc>
      </w:tr>
      <w:tr w:rsidR="00CC4BBB" w:rsidRPr="00CC4BBB" w14:paraId="0F455AB4" w14:textId="77777777" w:rsidTr="00D839B9">
        <w:tc>
          <w:tcPr>
            <w:tcW w:w="9263" w:type="dxa"/>
            <w:gridSpan w:val="2"/>
          </w:tcPr>
          <w:p w14:paraId="4210882F" w14:textId="77777777" w:rsidR="00D839B9" w:rsidRPr="00CC4BBB" w:rsidRDefault="00D839B9" w:rsidP="00D839B9">
            <w:pPr>
              <w:rPr>
                <w:b/>
                <w:lang w:val="en-GB"/>
              </w:rPr>
            </w:pPr>
          </w:p>
        </w:tc>
      </w:tr>
      <w:tr w:rsidR="00CC4BBB" w:rsidRPr="00CC4BBB" w14:paraId="0256318F" w14:textId="77777777" w:rsidTr="00D839B9">
        <w:tc>
          <w:tcPr>
            <w:tcW w:w="6760" w:type="dxa"/>
            <w:hideMark/>
          </w:tcPr>
          <w:p w14:paraId="72B566E2" w14:textId="77777777" w:rsidR="00D839B9" w:rsidRPr="00CC4BBB" w:rsidRDefault="00D839B9" w:rsidP="00D839B9">
            <w:pPr>
              <w:pStyle w:val="MTTableHeader"/>
            </w:pPr>
            <w:r w:rsidRPr="00CC4BBB">
              <w:lastRenderedPageBreak/>
              <w:t>Segment Related Equipment</w:t>
            </w:r>
          </w:p>
        </w:tc>
        <w:tc>
          <w:tcPr>
            <w:tcW w:w="2503" w:type="dxa"/>
          </w:tcPr>
          <w:p w14:paraId="3438CE7C" w14:textId="77777777" w:rsidR="00D839B9" w:rsidRPr="00CC4BBB" w:rsidRDefault="00D839B9" w:rsidP="00D839B9">
            <w:pPr>
              <w:pStyle w:val="MTTableHeader"/>
              <w:rPr>
                <w:noProof/>
                <w:lang w:eastAsia="zh-CN"/>
              </w:rPr>
            </w:pPr>
          </w:p>
        </w:tc>
      </w:tr>
      <w:tr w:rsidR="00CC4BBB" w:rsidRPr="00CC4BBB" w14:paraId="2C841C48" w14:textId="77777777" w:rsidTr="00D839B9">
        <w:tc>
          <w:tcPr>
            <w:tcW w:w="6760" w:type="dxa"/>
            <w:hideMark/>
          </w:tcPr>
          <w:p w14:paraId="3FB7EB81" w14:textId="77777777" w:rsidR="00D839B9" w:rsidRPr="00CC4BBB" w:rsidRDefault="00D839B9" w:rsidP="00D839B9">
            <w:pPr>
              <w:pStyle w:val="MTTableHeader"/>
              <w:rPr>
                <w:b w:val="0"/>
              </w:rPr>
            </w:pPr>
            <w:r w:rsidRPr="00CC4BBB">
              <w:t>Switch Box incl. Touch Panel</w:t>
            </w:r>
          </w:p>
          <w:p w14:paraId="0DD28252" w14:textId="77777777" w:rsidR="00D839B9" w:rsidRPr="00CC4BBB" w:rsidRDefault="00D839B9" w:rsidP="00D839B9">
            <w:pPr>
              <w:pStyle w:val="MTBullet"/>
            </w:pPr>
            <w:r w:rsidRPr="00CC4BBB">
              <w:t>Gateway Communication Unit</w:t>
            </w:r>
          </w:p>
          <w:p w14:paraId="5FDE2EB9" w14:textId="77777777" w:rsidR="00D839B9" w:rsidRPr="00CC4BBB" w:rsidRDefault="00D839B9" w:rsidP="00D839B9">
            <w:pPr>
              <w:pStyle w:val="MTBullet"/>
            </w:pPr>
            <w:r w:rsidRPr="00CC4BBB">
              <w:t>Remote Segment Control (RSC)</w:t>
            </w:r>
          </w:p>
          <w:p w14:paraId="69B34C1E" w14:textId="77777777" w:rsidR="00D839B9" w:rsidRPr="00CC4BBB" w:rsidRDefault="00D839B9" w:rsidP="00D839B9">
            <w:pPr>
              <w:pStyle w:val="MTBullet"/>
            </w:pPr>
            <w:r w:rsidRPr="00CC4BBB">
              <w:t xml:space="preserve">Stainless steel box </w:t>
            </w:r>
          </w:p>
          <w:p w14:paraId="1E7BFDBB" w14:textId="77777777" w:rsidR="00D839B9" w:rsidRPr="00CC4BBB" w:rsidRDefault="00D839B9" w:rsidP="00D839B9">
            <w:pPr>
              <w:pStyle w:val="MTBullet"/>
            </w:pPr>
            <w:r w:rsidRPr="00CC4BBB">
              <w:t xml:space="preserve">Optical Ethernet switch </w:t>
            </w:r>
          </w:p>
          <w:p w14:paraId="15C1B8D1" w14:textId="77777777" w:rsidR="00D839B9" w:rsidRPr="00CC4BBB" w:rsidRDefault="00D839B9" w:rsidP="00D839B9">
            <w:pPr>
              <w:pStyle w:val="MTBullet"/>
            </w:pPr>
            <w:r w:rsidRPr="00CC4BBB">
              <w:t>Power distribution for Segment Controller</w:t>
            </w:r>
          </w:p>
          <w:p w14:paraId="43DBE126" w14:textId="77777777" w:rsidR="00D839B9" w:rsidRPr="00CC4BBB" w:rsidRDefault="00D839B9" w:rsidP="00D839B9">
            <w:pPr>
              <w:pStyle w:val="MTBullet"/>
              <w:rPr>
                <w:b/>
              </w:rPr>
            </w:pPr>
            <w:r w:rsidRPr="00CC4BBB">
              <w:t>Centralized HMI with basic remote operation</w:t>
            </w:r>
          </w:p>
        </w:tc>
        <w:tc>
          <w:tcPr>
            <w:tcW w:w="2503" w:type="dxa"/>
            <w:hideMark/>
          </w:tcPr>
          <w:p w14:paraId="6559439F" w14:textId="77777777" w:rsidR="00D839B9" w:rsidRPr="00CC4BBB" w:rsidRDefault="00D839B9" w:rsidP="00D839B9">
            <w:pPr>
              <w:rPr>
                <w:noProof/>
                <w:lang w:eastAsia="zh-CN"/>
              </w:rPr>
            </w:pPr>
            <w:r w:rsidRPr="00CC4BBB">
              <w:rPr>
                <w:noProof/>
                <w:lang w:eastAsia="zh-CN"/>
              </w:rPr>
              <w:drawing>
                <wp:inline distT="0" distB="0" distL="0" distR="0" wp14:anchorId="1D24D5F3" wp14:editId="29309C94">
                  <wp:extent cx="1336675" cy="1285875"/>
                  <wp:effectExtent l="0" t="0" r="0" b="9525"/>
                  <wp:docPr id="43033" name="Picture 43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336675" cy="1285875"/>
                          </a:xfrm>
                          <a:prstGeom prst="rect">
                            <a:avLst/>
                          </a:prstGeom>
                          <a:noFill/>
                          <a:ln>
                            <a:noFill/>
                          </a:ln>
                        </pic:spPr>
                      </pic:pic>
                    </a:graphicData>
                  </a:graphic>
                </wp:inline>
              </w:drawing>
            </w:r>
          </w:p>
        </w:tc>
      </w:tr>
      <w:tr w:rsidR="00CC4BBB" w:rsidRPr="00CC4BBB" w14:paraId="26456C06" w14:textId="77777777" w:rsidTr="00D839B9">
        <w:tc>
          <w:tcPr>
            <w:tcW w:w="6760" w:type="dxa"/>
            <w:hideMark/>
          </w:tcPr>
          <w:p w14:paraId="633DB0C0" w14:textId="77777777" w:rsidR="00D839B9" w:rsidRPr="00CC4BBB" w:rsidRDefault="00D839B9" w:rsidP="00D839B9">
            <w:pPr>
              <w:pStyle w:val="MTTableHeader"/>
              <w:rPr>
                <w:b w:val="0"/>
              </w:rPr>
            </w:pPr>
            <w:bookmarkStart w:id="912" w:name="_Hlk231199859"/>
            <w:r w:rsidRPr="00CC4BBB">
              <w:t>Segment Controller:</w:t>
            </w:r>
          </w:p>
          <w:p w14:paraId="50B2913D" w14:textId="77777777" w:rsidR="00D839B9" w:rsidRPr="00CC4BBB" w:rsidRDefault="00D839B9" w:rsidP="00D839B9">
            <w:pPr>
              <w:pStyle w:val="MTBullet"/>
            </w:pPr>
            <w:r w:rsidRPr="00CC4BBB">
              <w:t xml:space="preserve">SIEMENS CPU EDM OEM </w:t>
            </w:r>
          </w:p>
          <w:p w14:paraId="6D7AA2AE" w14:textId="77777777" w:rsidR="00D839B9" w:rsidRPr="00CC4BBB" w:rsidRDefault="00D839B9" w:rsidP="00D839B9">
            <w:pPr>
              <w:pStyle w:val="MTBullet"/>
            </w:pPr>
            <w:r w:rsidRPr="00CC4BBB">
              <w:t>CAN-Bus interface for position transducers</w:t>
            </w:r>
          </w:p>
          <w:p w14:paraId="14BFDF08" w14:textId="77777777" w:rsidR="00D839B9" w:rsidRPr="00CC4BBB" w:rsidRDefault="00D839B9" w:rsidP="00D839B9">
            <w:pPr>
              <w:pStyle w:val="MTBullet"/>
            </w:pPr>
            <w:r w:rsidRPr="00CC4BBB">
              <w:t>USB host for software update</w:t>
            </w:r>
          </w:p>
          <w:p w14:paraId="1FDBE616" w14:textId="77777777" w:rsidR="00D839B9" w:rsidRPr="00CC4BBB" w:rsidRDefault="00D839B9" w:rsidP="00D839B9">
            <w:pPr>
              <w:pStyle w:val="MTBullet"/>
            </w:pPr>
            <w:r w:rsidRPr="00CC4BBB">
              <w:t>Ethernet port</w:t>
            </w:r>
          </w:p>
          <w:p w14:paraId="5216ABF7" w14:textId="77777777" w:rsidR="00D839B9" w:rsidRPr="00CC4BBB" w:rsidRDefault="00D839B9" w:rsidP="00D839B9">
            <w:pPr>
              <w:pStyle w:val="MTBullet"/>
            </w:pPr>
            <w:r w:rsidRPr="00CC4BBB">
              <w:t>Control and indication devices</w:t>
            </w:r>
          </w:p>
          <w:p w14:paraId="4ACFF1A1" w14:textId="77777777" w:rsidR="00D839B9" w:rsidRPr="00CC4BBB" w:rsidRDefault="00D839B9" w:rsidP="00D839B9">
            <w:pPr>
              <w:pStyle w:val="MTBullet"/>
            </w:pPr>
            <w:r w:rsidRPr="00CC4BBB">
              <w:t>Power supply unit</w:t>
            </w:r>
          </w:p>
          <w:p w14:paraId="26759198" w14:textId="77777777" w:rsidR="00D839B9" w:rsidRPr="00CC4BBB" w:rsidRDefault="00D839B9" w:rsidP="00D839B9">
            <w:pPr>
              <w:pStyle w:val="MTBullet"/>
            </w:pPr>
            <w:r w:rsidRPr="00CC4BBB">
              <w:t xml:space="preserve">TFT – 5,7” QVGA touch screen </w:t>
            </w:r>
          </w:p>
          <w:p w14:paraId="075F4179" w14:textId="77777777" w:rsidR="00D839B9" w:rsidRPr="00CC4BBB" w:rsidRDefault="00D839B9" w:rsidP="00D839B9">
            <w:pPr>
              <w:pStyle w:val="MTBullet"/>
            </w:pPr>
            <w:r w:rsidRPr="00CC4BBB">
              <w:t>Stainless steel box</w:t>
            </w:r>
          </w:p>
        </w:tc>
        <w:tc>
          <w:tcPr>
            <w:tcW w:w="2503" w:type="dxa"/>
            <w:hideMark/>
          </w:tcPr>
          <w:p w14:paraId="6C5F7CD8" w14:textId="77777777" w:rsidR="00D839B9" w:rsidRPr="00CC4BBB" w:rsidRDefault="00D839B9" w:rsidP="00D839B9">
            <w:pPr>
              <w:rPr>
                <w:lang w:val="en-GB"/>
              </w:rPr>
            </w:pPr>
            <w:r w:rsidRPr="00CC4BBB">
              <w:rPr>
                <w:noProof/>
                <w:lang w:eastAsia="zh-CN"/>
              </w:rPr>
              <w:drawing>
                <wp:inline distT="0" distB="0" distL="0" distR="0" wp14:anchorId="48F39050" wp14:editId="42F42FE5">
                  <wp:extent cx="1416685" cy="1527175"/>
                  <wp:effectExtent l="0" t="0" r="0" b="0"/>
                  <wp:docPr id="43032" name="Picture 43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416685" cy="1527175"/>
                          </a:xfrm>
                          <a:prstGeom prst="rect">
                            <a:avLst/>
                          </a:prstGeom>
                          <a:noFill/>
                          <a:ln>
                            <a:noFill/>
                          </a:ln>
                        </pic:spPr>
                      </pic:pic>
                    </a:graphicData>
                  </a:graphic>
                </wp:inline>
              </w:drawing>
            </w:r>
          </w:p>
        </w:tc>
        <w:bookmarkEnd w:id="912"/>
      </w:tr>
      <w:tr w:rsidR="00CC4BBB" w:rsidRPr="00CC4BBB" w14:paraId="6A48BE11" w14:textId="77777777" w:rsidTr="00D839B9">
        <w:tc>
          <w:tcPr>
            <w:tcW w:w="6760" w:type="dxa"/>
          </w:tcPr>
          <w:p w14:paraId="504DD7E7" w14:textId="77777777" w:rsidR="00D839B9" w:rsidRPr="00CC4BBB" w:rsidRDefault="00D839B9" w:rsidP="00D839B9">
            <w:pPr>
              <w:pStyle w:val="MTTableHeader"/>
            </w:pPr>
            <w:r w:rsidRPr="00CC4BBB">
              <w:t>Segment Controller Connection Cable:</w:t>
            </w:r>
          </w:p>
          <w:p w14:paraId="55609BD3" w14:textId="77777777" w:rsidR="00D839B9" w:rsidRPr="00CC4BBB" w:rsidRDefault="00D839B9" w:rsidP="00D839B9">
            <w:pPr>
              <w:pStyle w:val="MTTableText"/>
            </w:pPr>
            <w:r w:rsidRPr="00CC4BBB">
              <w:t>Cable with heavy-duty plugs to connect Segment Controller and Segment Cable Harness</w:t>
            </w:r>
          </w:p>
          <w:p w14:paraId="7646BE7F" w14:textId="77777777" w:rsidR="00D839B9" w:rsidRPr="00CC4BBB" w:rsidRDefault="00D839B9" w:rsidP="00D839B9">
            <w:pPr>
              <w:rPr>
                <w:lang w:val="en-GB"/>
              </w:rPr>
            </w:pPr>
            <w:r w:rsidRPr="00CC4BBB">
              <w:rPr>
                <w:lang w:val="en-GB"/>
              </w:rPr>
              <w:t>Protection hose</w:t>
            </w:r>
          </w:p>
          <w:p w14:paraId="13070DF8" w14:textId="77777777" w:rsidR="00D839B9" w:rsidRPr="00CC4BBB" w:rsidRDefault="00D839B9" w:rsidP="00D839B9">
            <w:pPr>
              <w:rPr>
                <w:lang w:val="en-GB"/>
              </w:rPr>
            </w:pPr>
          </w:p>
          <w:p w14:paraId="10AF9214" w14:textId="77777777" w:rsidR="00D839B9" w:rsidRPr="00CC4BBB" w:rsidRDefault="00D839B9" w:rsidP="00D839B9">
            <w:pPr>
              <w:rPr>
                <w:lang w:val="en-GB"/>
              </w:rPr>
            </w:pPr>
          </w:p>
        </w:tc>
        <w:tc>
          <w:tcPr>
            <w:tcW w:w="2503" w:type="dxa"/>
            <w:hideMark/>
          </w:tcPr>
          <w:p w14:paraId="3A83B879" w14:textId="77777777" w:rsidR="00D839B9" w:rsidRPr="00CC4BBB" w:rsidRDefault="00D839B9" w:rsidP="00D839B9">
            <w:pPr>
              <w:rPr>
                <w:lang w:val="en-GB"/>
              </w:rPr>
            </w:pPr>
            <w:r w:rsidRPr="00CC4BBB">
              <w:rPr>
                <w:noProof/>
                <w:lang w:eastAsia="zh-CN"/>
              </w:rPr>
              <w:drawing>
                <wp:inline distT="0" distB="0" distL="0" distR="0" wp14:anchorId="2CDE2E12" wp14:editId="629A461F">
                  <wp:extent cx="1155700" cy="904240"/>
                  <wp:effectExtent l="0" t="0" r="6350" b="0"/>
                  <wp:docPr id="43031" name="Picture 43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155700" cy="904240"/>
                          </a:xfrm>
                          <a:prstGeom prst="rect">
                            <a:avLst/>
                          </a:prstGeom>
                          <a:noFill/>
                          <a:ln>
                            <a:noFill/>
                          </a:ln>
                        </pic:spPr>
                      </pic:pic>
                    </a:graphicData>
                  </a:graphic>
                </wp:inline>
              </w:drawing>
            </w:r>
          </w:p>
        </w:tc>
      </w:tr>
      <w:tr w:rsidR="00D839B9" w:rsidRPr="00CC4BBB" w14:paraId="304C533D" w14:textId="77777777" w:rsidTr="00D839B9">
        <w:tc>
          <w:tcPr>
            <w:tcW w:w="6760" w:type="dxa"/>
            <w:hideMark/>
          </w:tcPr>
          <w:p w14:paraId="03B0704A" w14:textId="77777777" w:rsidR="00D839B9" w:rsidRPr="00CC4BBB" w:rsidRDefault="00D839B9" w:rsidP="00D839B9">
            <w:pPr>
              <w:pStyle w:val="MTTableHeader"/>
            </w:pPr>
            <w:r w:rsidRPr="00CC4BBB">
              <w:t>Control cable:</w:t>
            </w:r>
          </w:p>
          <w:p w14:paraId="22D07FC1" w14:textId="77777777" w:rsidR="00D839B9" w:rsidRPr="00CC4BBB" w:rsidRDefault="00D839B9" w:rsidP="00D839B9">
            <w:pPr>
              <w:pStyle w:val="MTTableText"/>
            </w:pPr>
            <w:r w:rsidRPr="00CC4BBB">
              <w:t>For connection between Segment controller &amp; Enable / Soft-Clamping valve at valve table stand</w:t>
            </w:r>
          </w:p>
        </w:tc>
        <w:tc>
          <w:tcPr>
            <w:tcW w:w="2503" w:type="dxa"/>
          </w:tcPr>
          <w:p w14:paraId="33C1E3C9" w14:textId="77777777" w:rsidR="00D839B9" w:rsidRPr="00CC4BBB" w:rsidRDefault="00D839B9" w:rsidP="00D839B9">
            <w:pPr>
              <w:rPr>
                <w:b/>
                <w:lang w:val="en-GB"/>
              </w:rPr>
            </w:pPr>
          </w:p>
        </w:tc>
      </w:tr>
    </w:tbl>
    <w:p w14:paraId="7B220DFE" w14:textId="77777777" w:rsidR="00D839B9" w:rsidRPr="00CC4BBB" w:rsidRDefault="00D839B9" w:rsidP="00D839B9">
      <w:pPr>
        <w:pStyle w:val="MTStandard"/>
      </w:pPr>
    </w:p>
    <w:p w14:paraId="647FCA5F" w14:textId="77777777" w:rsidR="00D839B9" w:rsidRPr="00CC4BBB" w:rsidRDefault="00D839B9" w:rsidP="00D839B9">
      <w:pPr>
        <w:pStyle w:val="MTStandard"/>
      </w:pPr>
      <w:r w:rsidRPr="00CC4BBB">
        <w:br w:type="page"/>
      </w:r>
    </w:p>
    <w:p w14:paraId="15839D85" w14:textId="77777777" w:rsidR="00D839B9" w:rsidRPr="00CC4BBB" w:rsidRDefault="00D839B9" w:rsidP="00D839B9">
      <w:pPr>
        <w:pStyle w:val="MTStandard"/>
      </w:pPr>
    </w:p>
    <w:tbl>
      <w:tblPr>
        <w:tblW w:w="9210" w:type="dxa"/>
        <w:tblInd w:w="113"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ayout w:type="fixed"/>
        <w:tblLook w:val="01E0" w:firstRow="1" w:lastRow="1" w:firstColumn="1" w:lastColumn="1" w:noHBand="0" w:noVBand="0"/>
      </w:tblPr>
      <w:tblGrid>
        <w:gridCol w:w="6659"/>
        <w:gridCol w:w="2551"/>
      </w:tblGrid>
      <w:tr w:rsidR="00CC4BBB" w:rsidRPr="00CC4BBB" w14:paraId="45CE4A01" w14:textId="77777777" w:rsidTr="00D839B9">
        <w:tc>
          <w:tcPr>
            <w:tcW w:w="6658" w:type="dxa"/>
            <w:hideMark/>
          </w:tcPr>
          <w:p w14:paraId="753EA638" w14:textId="77777777" w:rsidR="00D839B9" w:rsidRPr="00CC4BBB" w:rsidRDefault="00D839B9" w:rsidP="00D839B9">
            <w:pPr>
              <w:pStyle w:val="MTTableHeader"/>
            </w:pPr>
            <w:r w:rsidRPr="00CC4BBB">
              <w:t>Description</w:t>
            </w:r>
          </w:p>
        </w:tc>
        <w:tc>
          <w:tcPr>
            <w:tcW w:w="2551" w:type="dxa"/>
          </w:tcPr>
          <w:p w14:paraId="7F7BA74E" w14:textId="77777777" w:rsidR="00D839B9" w:rsidRPr="00CC4BBB" w:rsidRDefault="00D839B9" w:rsidP="00D839B9">
            <w:pPr>
              <w:pStyle w:val="MTTableHeader"/>
            </w:pPr>
          </w:p>
        </w:tc>
      </w:tr>
      <w:tr w:rsidR="00CC4BBB" w:rsidRPr="00CC4BBB" w14:paraId="3FFBEFBD" w14:textId="77777777" w:rsidTr="00D839B9">
        <w:tc>
          <w:tcPr>
            <w:tcW w:w="6658" w:type="dxa"/>
            <w:hideMark/>
          </w:tcPr>
          <w:p w14:paraId="15F9ED25" w14:textId="77777777" w:rsidR="00D839B9" w:rsidRPr="00CC4BBB" w:rsidRDefault="00D839B9" w:rsidP="00D839B9">
            <w:pPr>
              <w:pStyle w:val="MTTableHeader"/>
            </w:pPr>
            <w:r w:rsidRPr="00CC4BBB">
              <w:t>Maintenance Equipment</w:t>
            </w:r>
          </w:p>
        </w:tc>
        <w:tc>
          <w:tcPr>
            <w:tcW w:w="2551" w:type="dxa"/>
          </w:tcPr>
          <w:p w14:paraId="300B63AF" w14:textId="77777777" w:rsidR="00D839B9" w:rsidRPr="00CC4BBB" w:rsidRDefault="00D839B9" w:rsidP="00D839B9">
            <w:pPr>
              <w:pStyle w:val="MTTableHeader"/>
            </w:pPr>
          </w:p>
        </w:tc>
      </w:tr>
      <w:tr w:rsidR="00CC4BBB" w:rsidRPr="00CC4BBB" w14:paraId="4800C003" w14:textId="77777777" w:rsidTr="00D839B9">
        <w:tc>
          <w:tcPr>
            <w:tcW w:w="6658" w:type="dxa"/>
            <w:hideMark/>
          </w:tcPr>
          <w:p w14:paraId="3F290438" w14:textId="77777777" w:rsidR="00D839B9" w:rsidRPr="00CC4BBB" w:rsidRDefault="00D839B9" w:rsidP="00D839B9">
            <w:pPr>
              <w:pStyle w:val="MTTableHeader"/>
            </w:pPr>
            <w:r w:rsidRPr="00CC4BBB">
              <w:t>Segment Controller:</w:t>
            </w:r>
          </w:p>
          <w:p w14:paraId="2393BB07" w14:textId="77777777" w:rsidR="00D839B9" w:rsidRPr="00CC4BBB" w:rsidRDefault="00D839B9" w:rsidP="00D839B9">
            <w:pPr>
              <w:pStyle w:val="MTBullet"/>
            </w:pPr>
            <w:r w:rsidRPr="00CC4BBB">
              <w:t xml:space="preserve">SIEMENS CPU EDM OEM </w:t>
            </w:r>
          </w:p>
          <w:p w14:paraId="757AB77C" w14:textId="77777777" w:rsidR="00D839B9" w:rsidRPr="00CC4BBB" w:rsidRDefault="00D839B9" w:rsidP="00D839B9">
            <w:pPr>
              <w:pStyle w:val="MTBullet"/>
            </w:pPr>
            <w:r w:rsidRPr="00CC4BBB">
              <w:t>CAN-Bus interface for position transducers</w:t>
            </w:r>
          </w:p>
          <w:p w14:paraId="7FDDF5DF" w14:textId="77777777" w:rsidR="00D839B9" w:rsidRPr="00CC4BBB" w:rsidRDefault="00D839B9" w:rsidP="00D839B9">
            <w:pPr>
              <w:pStyle w:val="MTBullet"/>
            </w:pPr>
            <w:r w:rsidRPr="00CC4BBB">
              <w:t>USB host for software update</w:t>
            </w:r>
          </w:p>
          <w:p w14:paraId="012E6686" w14:textId="77777777" w:rsidR="00D839B9" w:rsidRPr="00CC4BBB" w:rsidRDefault="00D839B9" w:rsidP="00D839B9">
            <w:pPr>
              <w:pStyle w:val="MTBullet"/>
            </w:pPr>
            <w:r w:rsidRPr="00CC4BBB">
              <w:t>Ethernet port</w:t>
            </w:r>
          </w:p>
          <w:p w14:paraId="6C1FD58E" w14:textId="77777777" w:rsidR="00D839B9" w:rsidRPr="00CC4BBB" w:rsidRDefault="00D839B9" w:rsidP="00D839B9">
            <w:pPr>
              <w:pStyle w:val="MTBullet"/>
            </w:pPr>
            <w:r w:rsidRPr="00CC4BBB">
              <w:t>Control and indication devices</w:t>
            </w:r>
          </w:p>
          <w:p w14:paraId="1C508F3E" w14:textId="77777777" w:rsidR="00D839B9" w:rsidRPr="00CC4BBB" w:rsidRDefault="00D839B9" w:rsidP="00D839B9">
            <w:pPr>
              <w:pStyle w:val="MTBullet"/>
            </w:pPr>
            <w:r w:rsidRPr="00CC4BBB">
              <w:t>Power supply unit</w:t>
            </w:r>
          </w:p>
          <w:p w14:paraId="5993F6B1" w14:textId="77777777" w:rsidR="00D839B9" w:rsidRPr="00CC4BBB" w:rsidRDefault="00D839B9" w:rsidP="00D839B9">
            <w:pPr>
              <w:pStyle w:val="MTBullet"/>
            </w:pPr>
            <w:r w:rsidRPr="00CC4BBB">
              <w:t xml:space="preserve">TFT – 5,7” QVGA touch screen </w:t>
            </w:r>
          </w:p>
          <w:p w14:paraId="1C6BD4D8" w14:textId="77777777" w:rsidR="00D839B9" w:rsidRPr="00CC4BBB" w:rsidRDefault="00D839B9" w:rsidP="00D839B9">
            <w:pPr>
              <w:pStyle w:val="MTBullet"/>
            </w:pPr>
            <w:r w:rsidRPr="00CC4BBB">
              <w:t>Stainless steel box</w:t>
            </w:r>
          </w:p>
        </w:tc>
        <w:tc>
          <w:tcPr>
            <w:tcW w:w="2551" w:type="dxa"/>
            <w:hideMark/>
          </w:tcPr>
          <w:p w14:paraId="6FD13590" w14:textId="77777777" w:rsidR="00D839B9" w:rsidRPr="00CC4BBB" w:rsidRDefault="00D839B9" w:rsidP="00D839B9">
            <w:pPr>
              <w:rPr>
                <w:lang w:val="en-GB"/>
              </w:rPr>
            </w:pPr>
            <w:r w:rsidRPr="00CC4BBB">
              <w:rPr>
                <w:noProof/>
                <w:lang w:eastAsia="zh-CN"/>
              </w:rPr>
              <w:drawing>
                <wp:inline distT="0" distB="0" distL="0" distR="0" wp14:anchorId="53810E71" wp14:editId="1913F692">
                  <wp:extent cx="1416685" cy="1527175"/>
                  <wp:effectExtent l="0" t="0" r="0" b="0"/>
                  <wp:docPr id="43030" name="Picture 43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416685" cy="1527175"/>
                          </a:xfrm>
                          <a:prstGeom prst="rect">
                            <a:avLst/>
                          </a:prstGeom>
                          <a:noFill/>
                          <a:ln>
                            <a:noFill/>
                          </a:ln>
                        </pic:spPr>
                      </pic:pic>
                    </a:graphicData>
                  </a:graphic>
                </wp:inline>
              </w:drawing>
            </w:r>
          </w:p>
        </w:tc>
      </w:tr>
      <w:tr w:rsidR="00CC4BBB" w:rsidRPr="00CC4BBB" w14:paraId="02B3B5D0" w14:textId="77777777" w:rsidTr="00D839B9">
        <w:tc>
          <w:tcPr>
            <w:tcW w:w="6658" w:type="dxa"/>
            <w:hideMark/>
          </w:tcPr>
          <w:p w14:paraId="5FD2FFBD" w14:textId="77777777" w:rsidR="00D839B9" w:rsidRPr="00CC4BBB" w:rsidRDefault="00D839B9" w:rsidP="00D839B9">
            <w:pPr>
              <w:pStyle w:val="MTTableHeader"/>
            </w:pPr>
            <w:r w:rsidRPr="00CC4BBB">
              <w:t>Segment Controller Connection Cable Set:</w:t>
            </w:r>
          </w:p>
          <w:p w14:paraId="3CA9EEE5" w14:textId="77777777" w:rsidR="00D839B9" w:rsidRPr="00CC4BBB" w:rsidRDefault="00D839B9" w:rsidP="00D839B9">
            <w:pPr>
              <w:pStyle w:val="MTBullet"/>
            </w:pPr>
            <w:r w:rsidRPr="00CC4BBB">
              <w:t>Connection Cable with heavy-duty plugs to connect Segment Controller and Segment Cable Harness</w:t>
            </w:r>
          </w:p>
          <w:p w14:paraId="5E3E9CFC" w14:textId="77777777" w:rsidR="00D839B9" w:rsidRPr="00CC4BBB" w:rsidRDefault="00D839B9" w:rsidP="00D839B9">
            <w:pPr>
              <w:pStyle w:val="MTBullet"/>
            </w:pPr>
            <w:r w:rsidRPr="00CC4BBB">
              <w:t>Protection hose</w:t>
            </w:r>
          </w:p>
          <w:p w14:paraId="23194890" w14:textId="77777777" w:rsidR="00D839B9" w:rsidRPr="00CC4BBB" w:rsidRDefault="00D839B9" w:rsidP="00D839B9">
            <w:pPr>
              <w:pStyle w:val="MTBullet"/>
            </w:pPr>
            <w:r w:rsidRPr="00CC4BBB">
              <w:t>Sensor service cable</w:t>
            </w:r>
          </w:p>
        </w:tc>
        <w:tc>
          <w:tcPr>
            <w:tcW w:w="2551" w:type="dxa"/>
            <w:hideMark/>
          </w:tcPr>
          <w:p w14:paraId="1C018E10" w14:textId="77777777" w:rsidR="00D839B9" w:rsidRPr="00CC4BBB" w:rsidRDefault="00D839B9" w:rsidP="00D839B9">
            <w:pPr>
              <w:rPr>
                <w:lang w:val="en-GB"/>
              </w:rPr>
            </w:pPr>
            <w:r w:rsidRPr="00CC4BBB">
              <w:rPr>
                <w:noProof/>
                <w:lang w:eastAsia="zh-CN"/>
              </w:rPr>
              <w:drawing>
                <wp:inline distT="0" distB="0" distL="0" distR="0" wp14:anchorId="2DE6F9A2" wp14:editId="11039758">
                  <wp:extent cx="1145540" cy="894080"/>
                  <wp:effectExtent l="0" t="0" r="0" b="1270"/>
                  <wp:docPr id="43014" name="Picture 43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145540" cy="894080"/>
                          </a:xfrm>
                          <a:prstGeom prst="rect">
                            <a:avLst/>
                          </a:prstGeom>
                          <a:noFill/>
                          <a:ln>
                            <a:noFill/>
                          </a:ln>
                        </pic:spPr>
                      </pic:pic>
                    </a:graphicData>
                  </a:graphic>
                </wp:inline>
              </w:drawing>
            </w:r>
          </w:p>
        </w:tc>
      </w:tr>
      <w:tr w:rsidR="00CC4BBB" w:rsidRPr="00CC4BBB" w14:paraId="62E8D982" w14:textId="77777777" w:rsidTr="00D839B9">
        <w:tc>
          <w:tcPr>
            <w:tcW w:w="6658" w:type="dxa"/>
            <w:hideMark/>
          </w:tcPr>
          <w:p w14:paraId="4352904E" w14:textId="77777777" w:rsidR="00D839B9" w:rsidRPr="00CC4BBB" w:rsidRDefault="00D839B9" w:rsidP="00D839B9">
            <w:pPr>
              <w:pStyle w:val="MTTableHeader"/>
            </w:pPr>
            <w:r w:rsidRPr="00CC4BBB">
              <w:t>Control cable:</w:t>
            </w:r>
          </w:p>
          <w:p w14:paraId="5176CC77" w14:textId="77777777" w:rsidR="00D839B9" w:rsidRPr="00CC4BBB" w:rsidRDefault="00D839B9" w:rsidP="00D839B9">
            <w:pPr>
              <w:pStyle w:val="MTTableText"/>
            </w:pPr>
            <w:r w:rsidRPr="00CC4BBB">
              <w:t>For connection between Segment controller &amp; Enable / Soft-Clamping valve</w:t>
            </w:r>
          </w:p>
        </w:tc>
        <w:tc>
          <w:tcPr>
            <w:tcW w:w="2551" w:type="dxa"/>
          </w:tcPr>
          <w:p w14:paraId="558ED0B0" w14:textId="00FCB873" w:rsidR="00D839B9" w:rsidRPr="00CC4BBB" w:rsidRDefault="008C1270" w:rsidP="00D839B9">
            <w:pPr>
              <w:rPr>
                <w:b/>
                <w:bCs/>
                <w:lang w:val="en-GB"/>
              </w:rPr>
            </w:pPr>
            <w:r w:rsidRPr="00CC4BBB">
              <w:rPr>
                <w:b/>
                <w:bCs/>
                <w:lang w:val="en-GB"/>
              </w:rPr>
              <w:t>Buyer’s supply</w:t>
            </w:r>
          </w:p>
        </w:tc>
      </w:tr>
      <w:tr w:rsidR="00D839B9" w:rsidRPr="00CC4BBB" w14:paraId="10EF677A" w14:textId="77777777" w:rsidTr="00D839B9">
        <w:tc>
          <w:tcPr>
            <w:tcW w:w="6658" w:type="dxa"/>
            <w:hideMark/>
          </w:tcPr>
          <w:p w14:paraId="19ED4DCF" w14:textId="77777777" w:rsidR="00D839B9" w:rsidRPr="00CC4BBB" w:rsidRDefault="00D839B9" w:rsidP="00D839B9">
            <w:pPr>
              <w:pStyle w:val="MTTableHeader"/>
            </w:pPr>
            <w:r w:rsidRPr="00CC4BBB">
              <w:t>Gap Checker Set with: (included in mechanical supply)</w:t>
            </w:r>
          </w:p>
          <w:p w14:paraId="3FCEC229" w14:textId="77777777" w:rsidR="00D839B9" w:rsidRPr="00CC4BBB" w:rsidRDefault="00D839B9" w:rsidP="00D839B9">
            <w:pPr>
              <w:pStyle w:val="MTBullet"/>
            </w:pPr>
            <w:r w:rsidRPr="00CC4BBB">
              <w:t>Gap Checker measuring device</w:t>
            </w:r>
          </w:p>
          <w:p w14:paraId="79FB6F11" w14:textId="77777777" w:rsidR="00D839B9" w:rsidRPr="00CC4BBB" w:rsidRDefault="00D839B9" w:rsidP="00D839B9">
            <w:pPr>
              <w:pStyle w:val="MTBullet"/>
            </w:pPr>
            <w:r w:rsidRPr="00CC4BBB">
              <w:t>Measuring range adapter pieces</w:t>
            </w:r>
          </w:p>
          <w:p w14:paraId="3DE0C6A7" w14:textId="77777777" w:rsidR="00D839B9" w:rsidRPr="00CC4BBB" w:rsidRDefault="00D839B9" w:rsidP="00D839B9">
            <w:pPr>
              <w:pStyle w:val="MTBullet"/>
            </w:pPr>
            <w:r w:rsidRPr="00CC4BBB">
              <w:t>Calibration tool</w:t>
            </w:r>
          </w:p>
          <w:p w14:paraId="7331C8A9" w14:textId="77777777" w:rsidR="00D839B9" w:rsidRPr="00CC4BBB" w:rsidRDefault="00D839B9" w:rsidP="00D839B9">
            <w:pPr>
              <w:pStyle w:val="MTBullet"/>
            </w:pPr>
            <w:r w:rsidRPr="00CC4BBB">
              <w:t>Transport case</w:t>
            </w:r>
          </w:p>
        </w:tc>
        <w:tc>
          <w:tcPr>
            <w:tcW w:w="2551" w:type="dxa"/>
            <w:hideMark/>
          </w:tcPr>
          <w:p w14:paraId="57EBECFC" w14:textId="77777777" w:rsidR="00D839B9" w:rsidRPr="00CC4BBB" w:rsidRDefault="00D839B9" w:rsidP="00D839B9">
            <w:pPr>
              <w:rPr>
                <w:lang w:val="en-GB"/>
              </w:rPr>
            </w:pPr>
            <w:r w:rsidRPr="00CC4BBB">
              <w:rPr>
                <w:noProof/>
                <w:lang w:eastAsia="zh-CN"/>
              </w:rPr>
              <w:drawing>
                <wp:inline distT="0" distB="0" distL="0" distR="0" wp14:anchorId="51D1B620" wp14:editId="7544DB70">
                  <wp:extent cx="1045210" cy="1306195"/>
                  <wp:effectExtent l="0" t="0" r="2540"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045210" cy="1306195"/>
                          </a:xfrm>
                          <a:prstGeom prst="rect">
                            <a:avLst/>
                          </a:prstGeom>
                          <a:noFill/>
                          <a:ln>
                            <a:noFill/>
                          </a:ln>
                        </pic:spPr>
                      </pic:pic>
                    </a:graphicData>
                  </a:graphic>
                </wp:inline>
              </w:drawing>
            </w:r>
          </w:p>
        </w:tc>
      </w:tr>
    </w:tbl>
    <w:p w14:paraId="4B616453" w14:textId="77777777" w:rsidR="00D839B9" w:rsidRPr="00CC4BBB" w:rsidRDefault="00D839B9" w:rsidP="00D839B9">
      <w:pPr>
        <w:pStyle w:val="MTStandard"/>
      </w:pPr>
    </w:p>
    <w:p w14:paraId="7252960C" w14:textId="77777777" w:rsidR="00D839B9" w:rsidRPr="00CC4BBB" w:rsidRDefault="00D839B9" w:rsidP="00D839B9">
      <w:pPr>
        <w:pStyle w:val="MTStandard"/>
      </w:pPr>
    </w:p>
    <w:p w14:paraId="655338A7" w14:textId="77777777" w:rsidR="00D839B9" w:rsidRPr="00CC4BBB" w:rsidRDefault="00D839B9" w:rsidP="00D839B9">
      <w:pPr>
        <w:pStyle w:val="MTStandard"/>
      </w:pPr>
    </w:p>
    <w:p w14:paraId="44B146E5" w14:textId="77777777" w:rsidR="00D839B9" w:rsidRPr="00CC4BBB" w:rsidRDefault="00D839B9" w:rsidP="00D839B9">
      <w:pPr>
        <w:pStyle w:val="MTStandard"/>
        <w:rPr>
          <w:sz w:val="24"/>
        </w:rPr>
      </w:pPr>
      <w:r w:rsidRPr="00CC4BBB">
        <w:br w:type="page"/>
      </w:r>
    </w:p>
    <w:p w14:paraId="451DB648" w14:textId="77777777" w:rsidR="00D839B9" w:rsidRPr="00CC4BBB" w:rsidRDefault="00D839B9" w:rsidP="00D839B9">
      <w:pPr>
        <w:pStyle w:val="MTHeadingSCS2"/>
      </w:pPr>
      <w:bookmarkStart w:id="913" w:name="_Toc51247214"/>
      <w:bookmarkStart w:id="914" w:name="_Toc88576370"/>
      <w:r w:rsidRPr="00CC4BBB">
        <w:lastRenderedPageBreak/>
        <w:t xml:space="preserve">CB.27. Withdrawal units &amp; exchange </w:t>
      </w:r>
      <w:bookmarkEnd w:id="899"/>
      <w:bookmarkEnd w:id="900"/>
      <w:bookmarkEnd w:id="901"/>
      <w:bookmarkEnd w:id="902"/>
      <w:bookmarkEnd w:id="903"/>
      <w:bookmarkEnd w:id="904"/>
      <w:r w:rsidRPr="00CC4BBB">
        <w:t>device</w:t>
      </w:r>
      <w:bookmarkEnd w:id="913"/>
      <w:bookmarkEnd w:id="914"/>
    </w:p>
    <w:p w14:paraId="1FE6D3AE" w14:textId="77777777" w:rsidR="00D839B9" w:rsidRPr="00CC4BBB" w:rsidRDefault="00D839B9" w:rsidP="00D839B9">
      <w:pPr>
        <w:pStyle w:val="MTHeadingSCS3"/>
      </w:pPr>
      <w:bookmarkStart w:id="915" w:name="_Toc525968089"/>
      <w:bookmarkStart w:id="916" w:name="_Toc2131721"/>
      <w:bookmarkStart w:id="917" w:name="_Toc17712369"/>
      <w:bookmarkStart w:id="918" w:name="_Toc102895200"/>
      <w:bookmarkStart w:id="919" w:name="_Toc234816083"/>
      <w:bookmarkStart w:id="920" w:name="_Toc240791174"/>
      <w:bookmarkStart w:id="921" w:name="_Toc51247215"/>
      <w:bookmarkStart w:id="922" w:name="_Toc88576371"/>
      <w:r w:rsidRPr="00CC4BBB">
        <w:t>CB.27.1 Drives for driven rollers</w:t>
      </w:r>
      <w:bookmarkEnd w:id="915"/>
      <w:bookmarkEnd w:id="916"/>
      <w:bookmarkEnd w:id="917"/>
      <w:bookmarkEnd w:id="918"/>
      <w:bookmarkEnd w:id="919"/>
      <w:bookmarkEnd w:id="920"/>
      <w:bookmarkEnd w:id="921"/>
      <w:bookmarkEnd w:id="922"/>
    </w:p>
    <w:p w14:paraId="20C52D83" w14:textId="77777777" w:rsidR="00D839B9" w:rsidRPr="00CC4BBB" w:rsidRDefault="00D839B9" w:rsidP="00D839B9">
      <w:pPr>
        <w:pStyle w:val="MTHeading"/>
      </w:pPr>
      <w:r w:rsidRPr="00CC4BBB">
        <w:t>Technical Data</w:t>
      </w:r>
    </w:p>
    <w:tbl>
      <w:tblPr>
        <w:tblW w:w="0" w:type="auto"/>
        <w:tblInd w:w="108"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ayout w:type="fixed"/>
        <w:tblLook w:val="0000" w:firstRow="0" w:lastRow="0" w:firstColumn="0" w:lastColumn="0" w:noHBand="0" w:noVBand="0"/>
      </w:tblPr>
      <w:tblGrid>
        <w:gridCol w:w="3544"/>
        <w:gridCol w:w="992"/>
        <w:gridCol w:w="4961"/>
      </w:tblGrid>
      <w:tr w:rsidR="00CC4BBB" w:rsidRPr="00CC4BBB" w14:paraId="3EE39ECE" w14:textId="77777777" w:rsidTr="00D839B9">
        <w:tc>
          <w:tcPr>
            <w:tcW w:w="3544" w:type="dxa"/>
          </w:tcPr>
          <w:p w14:paraId="476FB3D6" w14:textId="77777777" w:rsidR="00D839B9" w:rsidRPr="00CC4BBB" w:rsidRDefault="00D839B9" w:rsidP="00D839B9">
            <w:pPr>
              <w:pStyle w:val="MTTableText"/>
            </w:pPr>
            <w:r w:rsidRPr="00CC4BBB">
              <w:t>Arrangement of drives:</w:t>
            </w:r>
          </w:p>
        </w:tc>
        <w:tc>
          <w:tcPr>
            <w:tcW w:w="5953" w:type="dxa"/>
            <w:gridSpan w:val="2"/>
          </w:tcPr>
          <w:p w14:paraId="2352E9E4" w14:textId="77777777" w:rsidR="00D839B9" w:rsidRPr="00CC4BBB" w:rsidRDefault="00D839B9" w:rsidP="00D839B9">
            <w:pPr>
              <w:pStyle w:val="MTTableText"/>
            </w:pPr>
          </w:p>
        </w:tc>
      </w:tr>
      <w:tr w:rsidR="00CC4BBB" w:rsidRPr="00CC4BBB" w14:paraId="633BA3CC" w14:textId="77777777" w:rsidTr="00D839B9">
        <w:tc>
          <w:tcPr>
            <w:tcW w:w="3544" w:type="dxa"/>
          </w:tcPr>
          <w:p w14:paraId="3D50098C" w14:textId="77777777" w:rsidR="00D839B9" w:rsidRPr="00CC4BBB" w:rsidRDefault="00D839B9" w:rsidP="00D839B9">
            <w:pPr>
              <w:pStyle w:val="MTTableHeader"/>
            </w:pPr>
            <w:r w:rsidRPr="00CC4BBB">
              <w:t>Segments</w:t>
            </w:r>
          </w:p>
        </w:tc>
        <w:tc>
          <w:tcPr>
            <w:tcW w:w="992" w:type="dxa"/>
          </w:tcPr>
          <w:p w14:paraId="428B08FD" w14:textId="77777777" w:rsidR="00D839B9" w:rsidRPr="00CC4BBB" w:rsidRDefault="00D839B9" w:rsidP="00D839B9">
            <w:pPr>
              <w:pStyle w:val="MTTableHeader"/>
            </w:pPr>
            <w:r w:rsidRPr="00CC4BBB">
              <w:t>inside</w:t>
            </w:r>
          </w:p>
        </w:tc>
        <w:tc>
          <w:tcPr>
            <w:tcW w:w="4961" w:type="dxa"/>
          </w:tcPr>
          <w:p w14:paraId="6AE4B689" w14:textId="77777777" w:rsidR="00D839B9" w:rsidRPr="00CC4BBB" w:rsidRDefault="00D839B9" w:rsidP="00D839B9">
            <w:pPr>
              <w:pStyle w:val="MTTableHeader"/>
            </w:pPr>
            <w:r w:rsidRPr="00CC4BBB">
              <w:t>outside</w:t>
            </w:r>
          </w:p>
        </w:tc>
      </w:tr>
      <w:tr w:rsidR="00CC4BBB" w:rsidRPr="00CC4BBB" w14:paraId="7DCE4FB0" w14:textId="77777777" w:rsidTr="00D839B9">
        <w:tc>
          <w:tcPr>
            <w:tcW w:w="3544" w:type="dxa"/>
          </w:tcPr>
          <w:p w14:paraId="0207B709" w14:textId="77777777" w:rsidR="00D839B9" w:rsidRPr="00CC4BBB" w:rsidRDefault="00D839B9" w:rsidP="00D839B9">
            <w:pPr>
              <w:pStyle w:val="MTTableIndent"/>
            </w:pPr>
            <w:r w:rsidRPr="00CC4BBB">
              <w:t>Bow Nos. 1 and 2</w:t>
            </w:r>
          </w:p>
        </w:tc>
        <w:tc>
          <w:tcPr>
            <w:tcW w:w="992" w:type="dxa"/>
          </w:tcPr>
          <w:p w14:paraId="7D057349" w14:textId="09C6C3CA" w:rsidR="00D839B9" w:rsidRPr="00CC4BBB" w:rsidRDefault="00254159" w:rsidP="00D839B9">
            <w:pPr>
              <w:pStyle w:val="MTTableText"/>
            </w:pPr>
            <w:r w:rsidRPr="00CC4BBB">
              <w:t>1</w:t>
            </w:r>
          </w:p>
        </w:tc>
        <w:tc>
          <w:tcPr>
            <w:tcW w:w="4961" w:type="dxa"/>
          </w:tcPr>
          <w:p w14:paraId="5524BF5E" w14:textId="4EDD5B74" w:rsidR="00D839B9" w:rsidRPr="00CC4BBB" w:rsidRDefault="00254159" w:rsidP="00D839B9">
            <w:pPr>
              <w:pStyle w:val="MTTableText"/>
            </w:pPr>
            <w:r w:rsidRPr="00CC4BBB">
              <w:t>None</w:t>
            </w:r>
          </w:p>
        </w:tc>
      </w:tr>
      <w:tr w:rsidR="00CC4BBB" w:rsidRPr="00CC4BBB" w14:paraId="283489AB" w14:textId="77777777" w:rsidTr="00D839B9">
        <w:tc>
          <w:tcPr>
            <w:tcW w:w="3544" w:type="dxa"/>
          </w:tcPr>
          <w:p w14:paraId="6ED40B45" w14:textId="0F2E8532" w:rsidR="00D839B9" w:rsidRPr="00CC4BBB" w:rsidRDefault="00D839B9" w:rsidP="00D839B9">
            <w:pPr>
              <w:pStyle w:val="MTTableIndent"/>
            </w:pPr>
            <w:r w:rsidRPr="00CC4BBB">
              <w:t xml:space="preserve">Bow Nos. 3 to </w:t>
            </w:r>
            <w:r w:rsidR="00254159" w:rsidRPr="00CC4BBB">
              <w:t>5</w:t>
            </w:r>
          </w:p>
        </w:tc>
        <w:tc>
          <w:tcPr>
            <w:tcW w:w="992" w:type="dxa"/>
          </w:tcPr>
          <w:p w14:paraId="57C14B7A" w14:textId="77777777" w:rsidR="00D839B9" w:rsidRPr="00CC4BBB" w:rsidRDefault="00D839B9" w:rsidP="00D839B9">
            <w:pPr>
              <w:pStyle w:val="MTTableText"/>
            </w:pPr>
            <w:r w:rsidRPr="00CC4BBB">
              <w:t>1</w:t>
            </w:r>
          </w:p>
        </w:tc>
        <w:tc>
          <w:tcPr>
            <w:tcW w:w="4961" w:type="dxa"/>
          </w:tcPr>
          <w:p w14:paraId="2D797970" w14:textId="47AC920C" w:rsidR="00D839B9" w:rsidRPr="00CC4BBB" w:rsidRDefault="00254159" w:rsidP="00D839B9">
            <w:pPr>
              <w:pStyle w:val="MTTableText"/>
            </w:pPr>
            <w:r w:rsidRPr="00CC4BBB">
              <w:t>1</w:t>
            </w:r>
          </w:p>
        </w:tc>
      </w:tr>
      <w:tr w:rsidR="00CC4BBB" w:rsidRPr="00CC4BBB" w14:paraId="2E5FC8A7" w14:textId="77777777" w:rsidTr="00D839B9">
        <w:tc>
          <w:tcPr>
            <w:tcW w:w="3544" w:type="dxa"/>
          </w:tcPr>
          <w:p w14:paraId="02921FA5" w14:textId="77777777" w:rsidR="00D839B9" w:rsidRPr="00CC4BBB" w:rsidRDefault="00D839B9" w:rsidP="00D839B9">
            <w:pPr>
              <w:pStyle w:val="MTTableIndent"/>
            </w:pPr>
            <w:r w:rsidRPr="00CC4BBB">
              <w:t>Straightener Nos. 1 + 2</w:t>
            </w:r>
          </w:p>
        </w:tc>
        <w:tc>
          <w:tcPr>
            <w:tcW w:w="992" w:type="dxa"/>
          </w:tcPr>
          <w:p w14:paraId="3AD4AB19" w14:textId="77777777" w:rsidR="00D839B9" w:rsidRPr="00CC4BBB" w:rsidRDefault="00D839B9" w:rsidP="00D839B9">
            <w:pPr>
              <w:pStyle w:val="MTTableText"/>
            </w:pPr>
            <w:r w:rsidRPr="00CC4BBB">
              <w:t>1</w:t>
            </w:r>
          </w:p>
        </w:tc>
        <w:tc>
          <w:tcPr>
            <w:tcW w:w="4961" w:type="dxa"/>
          </w:tcPr>
          <w:p w14:paraId="0BB4B3BB" w14:textId="77777777" w:rsidR="00D839B9" w:rsidRPr="00CC4BBB" w:rsidRDefault="00D839B9" w:rsidP="00D839B9">
            <w:pPr>
              <w:pStyle w:val="MTTableText"/>
            </w:pPr>
            <w:r w:rsidRPr="00CC4BBB">
              <w:t>1</w:t>
            </w:r>
          </w:p>
        </w:tc>
      </w:tr>
      <w:tr w:rsidR="00CC4BBB" w:rsidRPr="00CC4BBB" w14:paraId="75A72E28" w14:textId="77777777" w:rsidTr="00D839B9">
        <w:tc>
          <w:tcPr>
            <w:tcW w:w="3544" w:type="dxa"/>
          </w:tcPr>
          <w:p w14:paraId="2BA17F98" w14:textId="77777777" w:rsidR="00D839B9" w:rsidRPr="00CC4BBB" w:rsidRDefault="00D839B9" w:rsidP="00D839B9">
            <w:pPr>
              <w:pStyle w:val="MTTableIndent"/>
            </w:pPr>
            <w:r w:rsidRPr="00CC4BBB">
              <w:t>Horizontal Nos. 1 to 3</w:t>
            </w:r>
          </w:p>
        </w:tc>
        <w:tc>
          <w:tcPr>
            <w:tcW w:w="992" w:type="dxa"/>
          </w:tcPr>
          <w:p w14:paraId="6DA8A449" w14:textId="77777777" w:rsidR="00D839B9" w:rsidRPr="00CC4BBB" w:rsidRDefault="00D839B9" w:rsidP="00D839B9">
            <w:pPr>
              <w:pStyle w:val="MTTableText"/>
            </w:pPr>
            <w:r w:rsidRPr="00CC4BBB">
              <w:t>1</w:t>
            </w:r>
          </w:p>
        </w:tc>
        <w:tc>
          <w:tcPr>
            <w:tcW w:w="4961" w:type="dxa"/>
          </w:tcPr>
          <w:p w14:paraId="79B37BF4" w14:textId="77777777" w:rsidR="00D839B9" w:rsidRPr="00CC4BBB" w:rsidRDefault="00D839B9" w:rsidP="00D839B9">
            <w:pPr>
              <w:pStyle w:val="MTTableText"/>
            </w:pPr>
            <w:r w:rsidRPr="00CC4BBB">
              <w:t>1</w:t>
            </w:r>
          </w:p>
        </w:tc>
      </w:tr>
      <w:tr w:rsidR="00CC4BBB" w:rsidRPr="00CC4BBB" w14:paraId="6F4994BA" w14:textId="77777777" w:rsidTr="00D839B9">
        <w:tc>
          <w:tcPr>
            <w:tcW w:w="3544" w:type="dxa"/>
          </w:tcPr>
          <w:p w14:paraId="29A2B1BD" w14:textId="77777777" w:rsidR="00D839B9" w:rsidRPr="00CC4BBB" w:rsidRDefault="00D839B9" w:rsidP="00D839B9">
            <w:pPr>
              <w:pStyle w:val="MTTableText"/>
            </w:pPr>
            <w:r w:rsidRPr="00CC4BBB">
              <w:t>Motor type</w:t>
            </w:r>
          </w:p>
        </w:tc>
        <w:tc>
          <w:tcPr>
            <w:tcW w:w="5953" w:type="dxa"/>
            <w:gridSpan w:val="2"/>
          </w:tcPr>
          <w:p w14:paraId="61896737" w14:textId="77777777" w:rsidR="00D839B9" w:rsidRPr="00CC4BBB" w:rsidRDefault="00D839B9" w:rsidP="00D839B9">
            <w:pPr>
              <w:pStyle w:val="MTTableText"/>
            </w:pPr>
            <w:r w:rsidRPr="00CC4BBB">
              <w:t>electric motor</w:t>
            </w:r>
          </w:p>
        </w:tc>
      </w:tr>
      <w:tr w:rsidR="00CC4BBB" w:rsidRPr="00CC4BBB" w14:paraId="30289A1C" w14:textId="77777777" w:rsidTr="00D839B9">
        <w:tc>
          <w:tcPr>
            <w:tcW w:w="3544" w:type="dxa"/>
          </w:tcPr>
          <w:p w14:paraId="74DB850D" w14:textId="77777777" w:rsidR="00D839B9" w:rsidRPr="00CC4BBB" w:rsidRDefault="00D839B9" w:rsidP="00D839B9">
            <w:pPr>
              <w:pStyle w:val="MTTableText"/>
            </w:pPr>
            <w:r w:rsidRPr="00CC4BBB">
              <w:t>Gear</w:t>
            </w:r>
          </w:p>
        </w:tc>
        <w:tc>
          <w:tcPr>
            <w:tcW w:w="5953" w:type="dxa"/>
            <w:gridSpan w:val="2"/>
          </w:tcPr>
          <w:p w14:paraId="248C29B4" w14:textId="77777777" w:rsidR="00D839B9" w:rsidRPr="00CC4BBB" w:rsidRDefault="00D839B9" w:rsidP="00D839B9">
            <w:pPr>
              <w:pStyle w:val="MTTableText"/>
            </w:pPr>
            <w:r w:rsidRPr="00CC4BBB">
              <w:t>planetary gear</w:t>
            </w:r>
          </w:p>
        </w:tc>
      </w:tr>
      <w:tr w:rsidR="00D839B9" w:rsidRPr="00CC4BBB" w14:paraId="05B1FB3F" w14:textId="77777777" w:rsidTr="00D839B9">
        <w:tc>
          <w:tcPr>
            <w:tcW w:w="3544" w:type="dxa"/>
          </w:tcPr>
          <w:p w14:paraId="20ACF519" w14:textId="77777777" w:rsidR="00D839B9" w:rsidRPr="00CC4BBB" w:rsidRDefault="00D839B9" w:rsidP="00D839B9">
            <w:pPr>
              <w:pStyle w:val="MTTableText"/>
            </w:pPr>
            <w:r w:rsidRPr="00CC4BBB">
              <w:t>Connection to driven roller</w:t>
            </w:r>
          </w:p>
        </w:tc>
        <w:tc>
          <w:tcPr>
            <w:tcW w:w="5953" w:type="dxa"/>
            <w:gridSpan w:val="2"/>
          </w:tcPr>
          <w:p w14:paraId="26437A27" w14:textId="77777777" w:rsidR="00D839B9" w:rsidRPr="00CC4BBB" w:rsidRDefault="00D839B9" w:rsidP="00D839B9">
            <w:pPr>
              <w:pStyle w:val="MTTableText"/>
            </w:pPr>
            <w:r w:rsidRPr="00CC4BBB">
              <w:t>universal joint shaft</w:t>
            </w:r>
          </w:p>
        </w:tc>
      </w:tr>
    </w:tbl>
    <w:p w14:paraId="18004188" w14:textId="77777777" w:rsidR="00D839B9" w:rsidRPr="00CC4BBB" w:rsidRDefault="00D839B9" w:rsidP="00D839B9">
      <w:pPr>
        <w:pStyle w:val="MTStandard"/>
      </w:pPr>
    </w:p>
    <w:p w14:paraId="5CDEC73C" w14:textId="77777777" w:rsidR="00D839B9" w:rsidRPr="00CC4BBB" w:rsidRDefault="00D839B9" w:rsidP="00D839B9">
      <w:pPr>
        <w:pStyle w:val="MTHeading"/>
      </w:pPr>
      <w:r w:rsidRPr="00CC4BBB">
        <w:t>Functional Description</w:t>
      </w:r>
    </w:p>
    <w:p w14:paraId="698E37EA" w14:textId="77777777" w:rsidR="00D839B9" w:rsidRPr="00CC4BBB" w:rsidRDefault="00D839B9" w:rsidP="00D839B9">
      <w:pPr>
        <w:pStyle w:val="MTStandard"/>
      </w:pPr>
      <w:r w:rsidRPr="00CC4BBB">
        <w:t>The drives are provided to transfer the requested casting speed and the withdrawing force required for the hot strand / dummy bar transfer to the driven rollers.</w:t>
      </w:r>
    </w:p>
    <w:p w14:paraId="1003F429" w14:textId="77777777" w:rsidR="00D839B9" w:rsidRPr="00CC4BBB" w:rsidRDefault="00D839B9" w:rsidP="00D839B9">
      <w:pPr>
        <w:pStyle w:val="MTHeading"/>
      </w:pPr>
      <w:r w:rsidRPr="00CC4BBB">
        <w:t>Main Components</w:t>
      </w:r>
    </w:p>
    <w:p w14:paraId="02BA8ECF" w14:textId="77777777" w:rsidR="00D839B9" w:rsidRPr="00CC4BBB" w:rsidRDefault="00D839B9" w:rsidP="00D839B9">
      <w:pPr>
        <w:pStyle w:val="MTBulletIndent"/>
      </w:pPr>
      <w:r w:rsidRPr="00CC4BBB">
        <w:t>Motors (are part of electric equipment)</w:t>
      </w:r>
    </w:p>
    <w:p w14:paraId="4A053A5E" w14:textId="77777777" w:rsidR="00D839B9" w:rsidRPr="00CC4BBB" w:rsidRDefault="00D839B9" w:rsidP="00D839B9">
      <w:pPr>
        <w:pStyle w:val="MTBulletIndent"/>
      </w:pPr>
      <w:r w:rsidRPr="00CC4BBB">
        <w:t>Coupling</w:t>
      </w:r>
    </w:p>
    <w:p w14:paraId="459D1792" w14:textId="77777777" w:rsidR="00D839B9" w:rsidRPr="00CC4BBB" w:rsidRDefault="00D839B9" w:rsidP="00D839B9">
      <w:pPr>
        <w:pStyle w:val="MTBulletIndent"/>
      </w:pPr>
      <w:r w:rsidRPr="00CC4BBB">
        <w:t>Gear</w:t>
      </w:r>
    </w:p>
    <w:p w14:paraId="369E0A57" w14:textId="77777777" w:rsidR="00D839B9" w:rsidRPr="00CC4BBB" w:rsidRDefault="00D839B9" w:rsidP="00D839B9">
      <w:pPr>
        <w:pStyle w:val="MTBulletIndent"/>
      </w:pPr>
      <w:r w:rsidRPr="00CC4BBB">
        <w:t>Universal joint shaft</w:t>
      </w:r>
    </w:p>
    <w:p w14:paraId="67FF7E53" w14:textId="77777777" w:rsidR="00D839B9" w:rsidRPr="00CC4BBB" w:rsidRDefault="00D839B9" w:rsidP="00D839B9">
      <w:pPr>
        <w:pStyle w:val="MTBulletIndent"/>
      </w:pPr>
      <w:r w:rsidRPr="00CC4BBB">
        <w:t>Support structures for segment drives</w:t>
      </w:r>
    </w:p>
    <w:p w14:paraId="4F9E245F" w14:textId="77777777" w:rsidR="00D839B9" w:rsidRPr="00CC4BBB" w:rsidRDefault="00D839B9" w:rsidP="00D839B9">
      <w:pPr>
        <w:pStyle w:val="MTHeading"/>
      </w:pPr>
      <w:r w:rsidRPr="00CC4BBB">
        <w:t>Main Characteristics</w:t>
      </w:r>
    </w:p>
    <w:p w14:paraId="00E631C6" w14:textId="77777777" w:rsidR="00D839B9" w:rsidRPr="00CC4BBB" w:rsidRDefault="00D839B9" w:rsidP="00D839B9">
      <w:pPr>
        <w:pStyle w:val="MTBulletIndent"/>
      </w:pPr>
      <w:r w:rsidRPr="00CC4BBB">
        <w:t>Drives mounted on base frame outside of cooling chamber</w:t>
      </w:r>
    </w:p>
    <w:p w14:paraId="1A102391" w14:textId="77777777" w:rsidR="00D839B9" w:rsidRPr="00CC4BBB" w:rsidRDefault="00D839B9" w:rsidP="00D839B9">
      <w:pPr>
        <w:pStyle w:val="MTHeading"/>
      </w:pPr>
      <w:r w:rsidRPr="00CC4BBB">
        <w:t>Advantages of Design</w:t>
      </w:r>
    </w:p>
    <w:p w14:paraId="783132B6" w14:textId="77777777" w:rsidR="00D839B9" w:rsidRPr="00CC4BBB" w:rsidRDefault="00D839B9" w:rsidP="00D839B9">
      <w:pPr>
        <w:pStyle w:val="MTBulletIndent"/>
      </w:pPr>
      <w:r w:rsidRPr="00CC4BBB">
        <w:t>Very good accessibility of drive components for maintenance and repair work</w:t>
      </w:r>
    </w:p>
    <w:p w14:paraId="12736EF0" w14:textId="77777777" w:rsidR="00D839B9" w:rsidRPr="00CC4BBB" w:rsidRDefault="00D839B9" w:rsidP="00D839B9">
      <w:pPr>
        <w:pStyle w:val="MTBulletIndent"/>
      </w:pPr>
      <w:r w:rsidRPr="00CC4BBB">
        <w:t>Clear arrangement of drive components</w:t>
      </w:r>
    </w:p>
    <w:p w14:paraId="71739DF7" w14:textId="77777777" w:rsidR="00D839B9" w:rsidRPr="00CC4BBB" w:rsidRDefault="00D839B9" w:rsidP="00D839B9">
      <w:pPr>
        <w:pStyle w:val="MTBulletIndent"/>
      </w:pPr>
      <w:r w:rsidRPr="00CC4BBB">
        <w:t>Location outside of the humid area</w:t>
      </w:r>
    </w:p>
    <w:p w14:paraId="7B7FF015" w14:textId="77777777" w:rsidR="00D839B9" w:rsidRPr="00CC4BBB" w:rsidRDefault="00D839B9" w:rsidP="00D839B9">
      <w:pPr>
        <w:pStyle w:val="MTStandard"/>
      </w:pPr>
    </w:p>
    <w:p w14:paraId="762A506F" w14:textId="77777777" w:rsidR="00D839B9" w:rsidRPr="00CC4BBB" w:rsidRDefault="00D839B9" w:rsidP="00D839B9">
      <w:pPr>
        <w:pStyle w:val="MTStandard"/>
        <w:rPr>
          <w:b/>
        </w:rPr>
      </w:pPr>
      <w:r w:rsidRPr="00CC4BBB">
        <w:rPr>
          <w:b/>
        </w:rPr>
        <w:br w:type="page"/>
      </w:r>
    </w:p>
    <w:p w14:paraId="505CA770" w14:textId="77777777" w:rsidR="00D839B9" w:rsidRPr="00CC4BBB" w:rsidRDefault="00D839B9" w:rsidP="00D839B9">
      <w:pPr>
        <w:pStyle w:val="MTHeading"/>
      </w:pPr>
      <w:r w:rsidRPr="00CC4BBB">
        <w:lastRenderedPageBreak/>
        <w:t>Reference Drawing CB.27.1Drives for driven rollers</w:t>
      </w:r>
    </w:p>
    <w:p w14:paraId="45926361" w14:textId="5C424424" w:rsidR="00542B8A" w:rsidRPr="00CC4BBB" w:rsidRDefault="00542B8A" w:rsidP="00D839B9">
      <w:pPr>
        <w:pStyle w:val="MTStandard"/>
        <w:jc w:val="center"/>
        <w:rPr>
          <w:noProof/>
        </w:rPr>
      </w:pPr>
      <w:r w:rsidRPr="00CC4BBB">
        <w:rPr>
          <w:noProof/>
        </w:rPr>
        <w:drawing>
          <wp:inline distT="0" distB="0" distL="0" distR="0" wp14:anchorId="753D123C" wp14:editId="4E5D03F8">
            <wp:extent cx="3348507" cy="2316557"/>
            <wp:effectExtent l="0" t="0" r="4445" b="7620"/>
            <wp:docPr id="1814" name="Picture 1814"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 name="CB.27.1_Drives_for_driven_roller_1.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354930" cy="2321001"/>
                    </a:xfrm>
                    <a:prstGeom prst="rect">
                      <a:avLst/>
                    </a:prstGeom>
                  </pic:spPr>
                </pic:pic>
              </a:graphicData>
            </a:graphic>
          </wp:inline>
        </w:drawing>
      </w:r>
    </w:p>
    <w:p w14:paraId="508CE9D6" w14:textId="77777777" w:rsidR="00542B8A" w:rsidRPr="00CC4BBB" w:rsidRDefault="00542B8A" w:rsidP="00D839B9">
      <w:pPr>
        <w:pStyle w:val="MTStandard"/>
        <w:jc w:val="center"/>
        <w:rPr>
          <w:noProof/>
        </w:rPr>
      </w:pPr>
    </w:p>
    <w:p w14:paraId="0D9049EF" w14:textId="34E028EC" w:rsidR="00D839B9" w:rsidRPr="00CC4BBB" w:rsidRDefault="00542B8A" w:rsidP="00D839B9">
      <w:pPr>
        <w:pStyle w:val="MTStandard"/>
        <w:jc w:val="center"/>
      </w:pPr>
      <w:r w:rsidRPr="00CC4BBB">
        <w:rPr>
          <w:noProof/>
        </w:rPr>
        <w:drawing>
          <wp:inline distT="0" distB="0" distL="0" distR="0" wp14:anchorId="168EB7C9" wp14:editId="067FF0AE">
            <wp:extent cx="5061397" cy="4098453"/>
            <wp:effectExtent l="0" t="0" r="6350" b="0"/>
            <wp:docPr id="1815" name="Picture 1815" descr="Shape,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 name="CB.27.1_Drives_for_driven_roller_2.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066622" cy="4102684"/>
                    </a:xfrm>
                    <a:prstGeom prst="rect">
                      <a:avLst/>
                    </a:prstGeom>
                  </pic:spPr>
                </pic:pic>
              </a:graphicData>
            </a:graphic>
          </wp:inline>
        </w:drawing>
      </w:r>
    </w:p>
    <w:p w14:paraId="52E33C1E" w14:textId="77777777" w:rsidR="00D839B9" w:rsidRPr="00CC4BBB" w:rsidRDefault="00D839B9" w:rsidP="00D839B9">
      <w:pPr>
        <w:pStyle w:val="MTStandard"/>
        <w:jc w:val="center"/>
        <w:rPr>
          <w:b/>
        </w:rPr>
      </w:pPr>
      <w:r w:rsidRPr="00CC4BBB">
        <w:t>- Typical sketch for reference only –</w:t>
      </w:r>
    </w:p>
    <w:p w14:paraId="72862D94" w14:textId="77777777" w:rsidR="00D839B9" w:rsidRPr="00CC4BBB" w:rsidRDefault="00D839B9" w:rsidP="00D839B9">
      <w:pPr>
        <w:pStyle w:val="MTStandard"/>
      </w:pPr>
    </w:p>
    <w:p w14:paraId="208F6913" w14:textId="77777777" w:rsidR="00D839B9" w:rsidRPr="00CC4BBB" w:rsidRDefault="00D839B9" w:rsidP="00D839B9">
      <w:pPr>
        <w:pStyle w:val="MTStandard"/>
      </w:pPr>
      <w:r w:rsidRPr="00CC4BBB">
        <w:br w:type="page"/>
      </w:r>
      <w:bookmarkStart w:id="923" w:name="_Toc525968090"/>
      <w:bookmarkStart w:id="924" w:name="_Toc2131722"/>
      <w:bookmarkStart w:id="925" w:name="_Toc17712370"/>
      <w:bookmarkStart w:id="926" w:name="_Toc102895201"/>
      <w:bookmarkStart w:id="927" w:name="_Toc234816084"/>
      <w:bookmarkStart w:id="928" w:name="_Toc240791175"/>
    </w:p>
    <w:p w14:paraId="38BEBD5E" w14:textId="74FC76CD" w:rsidR="00D839B9" w:rsidRPr="00CC4BBB" w:rsidRDefault="00D839B9" w:rsidP="00D839B9">
      <w:pPr>
        <w:pStyle w:val="MTHeadingSCS3"/>
      </w:pPr>
      <w:bookmarkStart w:id="929" w:name="_Toc51247216"/>
      <w:bookmarkStart w:id="930" w:name="_Toc88576372"/>
      <w:r w:rsidRPr="00CC4BBB">
        <w:lastRenderedPageBreak/>
        <w:t>CB.27.2A Segment manipulator</w:t>
      </w:r>
      <w:bookmarkEnd w:id="923"/>
      <w:bookmarkEnd w:id="924"/>
      <w:bookmarkEnd w:id="925"/>
      <w:bookmarkEnd w:id="926"/>
      <w:bookmarkEnd w:id="927"/>
      <w:bookmarkEnd w:id="928"/>
      <w:r w:rsidRPr="00CC4BBB">
        <w:t xml:space="preserve"> U-shape type</w:t>
      </w:r>
      <w:bookmarkEnd w:id="929"/>
      <w:r w:rsidR="00440A2A" w:rsidRPr="00CC4BBB">
        <w:t xml:space="preserve"> (Existing)</w:t>
      </w:r>
      <w:bookmarkEnd w:id="930"/>
    </w:p>
    <w:p w14:paraId="54E39D8A" w14:textId="77777777" w:rsidR="00D839B9" w:rsidRPr="00CC4BBB" w:rsidRDefault="00D839B9" w:rsidP="00D839B9">
      <w:pPr>
        <w:pStyle w:val="MTHeading"/>
      </w:pPr>
      <w:r w:rsidRPr="00CC4BBB">
        <w:t>Technical Data</w:t>
      </w:r>
    </w:p>
    <w:tbl>
      <w:tblPr>
        <w:tblW w:w="0" w:type="auto"/>
        <w:tblInd w:w="108"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ayout w:type="fixed"/>
        <w:tblLook w:val="0000" w:firstRow="0" w:lastRow="0" w:firstColumn="0" w:lastColumn="0" w:noHBand="0" w:noVBand="0"/>
      </w:tblPr>
      <w:tblGrid>
        <w:gridCol w:w="3544"/>
        <w:gridCol w:w="5953"/>
      </w:tblGrid>
      <w:tr w:rsidR="00CC4BBB" w:rsidRPr="00CC4BBB" w14:paraId="610138D6" w14:textId="77777777" w:rsidTr="00D839B9">
        <w:tc>
          <w:tcPr>
            <w:tcW w:w="3544" w:type="dxa"/>
          </w:tcPr>
          <w:p w14:paraId="3B1F9AF0" w14:textId="77777777" w:rsidR="00D839B9" w:rsidRPr="00CC4BBB" w:rsidRDefault="00D839B9" w:rsidP="00D839B9">
            <w:pPr>
              <w:pStyle w:val="MTTableText"/>
            </w:pPr>
            <w:r w:rsidRPr="00CC4BBB">
              <w:t>Type of design</w:t>
            </w:r>
          </w:p>
        </w:tc>
        <w:tc>
          <w:tcPr>
            <w:tcW w:w="5953" w:type="dxa"/>
          </w:tcPr>
          <w:p w14:paraId="4687C0EE" w14:textId="77777777" w:rsidR="00D839B9" w:rsidRPr="00CC4BBB" w:rsidRDefault="00D839B9" w:rsidP="00D839B9">
            <w:pPr>
              <w:pStyle w:val="MTTableText"/>
            </w:pPr>
            <w:r w:rsidRPr="00CC4BBB">
              <w:t>crosshead with link chain and guides</w:t>
            </w:r>
          </w:p>
        </w:tc>
      </w:tr>
      <w:tr w:rsidR="00D839B9" w:rsidRPr="00CC4BBB" w14:paraId="276ACA15" w14:textId="77777777" w:rsidTr="00D839B9">
        <w:tc>
          <w:tcPr>
            <w:tcW w:w="3544" w:type="dxa"/>
          </w:tcPr>
          <w:p w14:paraId="06EE436F" w14:textId="77777777" w:rsidR="00D839B9" w:rsidRPr="00CC4BBB" w:rsidRDefault="00D839B9" w:rsidP="00D839B9">
            <w:pPr>
              <w:pStyle w:val="MTTableText"/>
            </w:pPr>
            <w:r w:rsidRPr="00CC4BBB">
              <w:t>Carrying capacity</w:t>
            </w:r>
          </w:p>
        </w:tc>
        <w:tc>
          <w:tcPr>
            <w:tcW w:w="5953" w:type="dxa"/>
          </w:tcPr>
          <w:p w14:paraId="7D9DBD0E" w14:textId="77777777" w:rsidR="00D839B9" w:rsidRPr="00CC4BBB" w:rsidRDefault="00D839B9" w:rsidP="00D839B9">
            <w:pPr>
              <w:pStyle w:val="MTTableText"/>
            </w:pPr>
            <w:r w:rsidRPr="00CC4BBB">
              <w:t>limited to 1 segment (heaviest)</w:t>
            </w:r>
          </w:p>
        </w:tc>
      </w:tr>
    </w:tbl>
    <w:p w14:paraId="46D7552E" w14:textId="77777777" w:rsidR="00D839B9" w:rsidRPr="00CC4BBB" w:rsidRDefault="00D839B9" w:rsidP="00D839B9">
      <w:pPr>
        <w:pStyle w:val="MTStandard"/>
      </w:pPr>
    </w:p>
    <w:p w14:paraId="4DEB9F79" w14:textId="77777777" w:rsidR="00D839B9" w:rsidRPr="00CC4BBB" w:rsidRDefault="00D839B9" w:rsidP="00D839B9">
      <w:pPr>
        <w:pStyle w:val="MTHeading"/>
      </w:pPr>
      <w:r w:rsidRPr="00CC4BBB">
        <w:t>Functional Description</w:t>
      </w:r>
    </w:p>
    <w:p w14:paraId="6351D606" w14:textId="77777777" w:rsidR="00D839B9" w:rsidRPr="00CC4BBB" w:rsidRDefault="00D839B9" w:rsidP="00D839B9">
      <w:pPr>
        <w:pStyle w:val="MTStandard"/>
      </w:pPr>
      <w:r w:rsidRPr="00CC4BBB">
        <w:t>The segment manipulator serves for removal and insertion of segments from / to the machine. The manipulator is handled by the overhead cranes above the casting floor.</w:t>
      </w:r>
    </w:p>
    <w:p w14:paraId="558C81B0" w14:textId="77777777" w:rsidR="00D839B9" w:rsidRPr="00CC4BBB" w:rsidRDefault="00D839B9" w:rsidP="00D839B9">
      <w:pPr>
        <w:pStyle w:val="MTHeading"/>
      </w:pPr>
      <w:r w:rsidRPr="00CC4BBB">
        <w:t>Main Components</w:t>
      </w:r>
    </w:p>
    <w:p w14:paraId="0A583128" w14:textId="77777777" w:rsidR="00D839B9" w:rsidRPr="00CC4BBB" w:rsidRDefault="00D839B9" w:rsidP="00D839B9">
      <w:pPr>
        <w:pStyle w:val="MTBulletIndent"/>
      </w:pPr>
      <w:r w:rsidRPr="00CC4BBB">
        <w:t>U-shaped segment holding frame</w:t>
      </w:r>
    </w:p>
    <w:p w14:paraId="74627470" w14:textId="77777777" w:rsidR="00D839B9" w:rsidRPr="00CC4BBB" w:rsidRDefault="00D839B9" w:rsidP="00D839B9">
      <w:pPr>
        <w:pStyle w:val="MTBulletIndent"/>
      </w:pPr>
      <w:r w:rsidRPr="00CC4BBB">
        <w:t>Guide rollers attached to the U-frame</w:t>
      </w:r>
    </w:p>
    <w:p w14:paraId="0019F3A3" w14:textId="77777777" w:rsidR="00D839B9" w:rsidRPr="00CC4BBB" w:rsidRDefault="00D839B9" w:rsidP="00D839B9">
      <w:pPr>
        <w:pStyle w:val="MTBulletIndent"/>
      </w:pPr>
      <w:r w:rsidRPr="00CC4BBB">
        <w:t>Segment guide beams</w:t>
      </w:r>
    </w:p>
    <w:p w14:paraId="7EA46CEF" w14:textId="77777777" w:rsidR="00D839B9" w:rsidRPr="00CC4BBB" w:rsidRDefault="00D839B9" w:rsidP="00D839B9">
      <w:pPr>
        <w:pStyle w:val="MTHeading"/>
      </w:pPr>
      <w:r w:rsidRPr="00CC4BBB">
        <w:t>Main Characteristics</w:t>
      </w:r>
    </w:p>
    <w:p w14:paraId="04F3F9ED" w14:textId="77777777" w:rsidR="00D839B9" w:rsidRPr="00CC4BBB" w:rsidRDefault="00D839B9" w:rsidP="00D839B9">
      <w:pPr>
        <w:pStyle w:val="MTBulletIndent"/>
      </w:pPr>
      <w:r w:rsidRPr="00CC4BBB">
        <w:t>U-shaped supporting frame with lateral guide rollers (the manipulator runs in U-shaped rails)</w:t>
      </w:r>
    </w:p>
    <w:p w14:paraId="1EC7A5FB" w14:textId="77777777" w:rsidR="00D839B9" w:rsidRPr="00CC4BBB" w:rsidRDefault="00D839B9" w:rsidP="00D839B9">
      <w:pPr>
        <w:pStyle w:val="MTBulletIndent"/>
      </w:pPr>
      <w:r w:rsidRPr="00CC4BBB">
        <w:t>Lifting and lowering of manipulator by means of bay crane</w:t>
      </w:r>
    </w:p>
    <w:p w14:paraId="6C376074" w14:textId="77777777" w:rsidR="00D839B9" w:rsidRPr="00CC4BBB" w:rsidRDefault="00D839B9" w:rsidP="00D839B9">
      <w:pPr>
        <w:pStyle w:val="MTHeading"/>
      </w:pPr>
      <w:r w:rsidRPr="00CC4BBB">
        <w:t>Advantages of Design</w:t>
      </w:r>
    </w:p>
    <w:p w14:paraId="237C2CEA" w14:textId="77777777" w:rsidR="00D839B9" w:rsidRPr="00CC4BBB" w:rsidRDefault="00D839B9" w:rsidP="00D839B9">
      <w:pPr>
        <w:pStyle w:val="MTBulletIndent"/>
      </w:pPr>
      <w:r w:rsidRPr="00CC4BBB">
        <w:t>Exact positioning of segments by exact guiding of manipulator in the guide rails</w:t>
      </w:r>
    </w:p>
    <w:p w14:paraId="6DD3E0B3" w14:textId="77777777" w:rsidR="00D839B9" w:rsidRPr="00CC4BBB" w:rsidRDefault="00D839B9" w:rsidP="00D839B9">
      <w:pPr>
        <w:pStyle w:val="MTBulletIndent"/>
      </w:pPr>
      <w:r w:rsidRPr="00CC4BBB">
        <w:t>Easy fixation of segment in the manipulator by pins</w:t>
      </w:r>
    </w:p>
    <w:p w14:paraId="74602F1B" w14:textId="77777777" w:rsidR="00D839B9" w:rsidRPr="00CC4BBB" w:rsidRDefault="00D839B9" w:rsidP="00D839B9">
      <w:pPr>
        <w:pStyle w:val="MTBulletIndent"/>
      </w:pPr>
      <w:r w:rsidRPr="00CC4BBB">
        <w:t>Good lateral accessibility of each segment due to the wide construction of the manipulator</w:t>
      </w:r>
    </w:p>
    <w:p w14:paraId="28FC1738" w14:textId="77777777" w:rsidR="00D839B9" w:rsidRPr="00CC4BBB" w:rsidRDefault="00D839B9" w:rsidP="00D839B9">
      <w:pPr>
        <w:pStyle w:val="MTStandard"/>
      </w:pPr>
    </w:p>
    <w:p w14:paraId="6A139549" w14:textId="77777777" w:rsidR="00D839B9" w:rsidRPr="00CC4BBB" w:rsidRDefault="00D839B9" w:rsidP="00D839B9">
      <w:pPr>
        <w:pStyle w:val="MTStandard"/>
      </w:pPr>
      <w:r w:rsidRPr="00CC4BBB">
        <w:br w:type="page"/>
      </w:r>
    </w:p>
    <w:p w14:paraId="0C52F879" w14:textId="77777777" w:rsidR="00D839B9" w:rsidRPr="00CC4BBB" w:rsidRDefault="00D839B9" w:rsidP="00D839B9">
      <w:pPr>
        <w:pStyle w:val="MTHeading"/>
      </w:pPr>
      <w:r w:rsidRPr="00CC4BBB">
        <w:lastRenderedPageBreak/>
        <w:t>Reference Drawing CB.27.2 Segment manipulator U-shape type</w:t>
      </w:r>
    </w:p>
    <w:p w14:paraId="4EB30287" w14:textId="314A49A5" w:rsidR="00542B8A" w:rsidRPr="00CC4BBB" w:rsidRDefault="00542B8A" w:rsidP="00D839B9">
      <w:pPr>
        <w:pStyle w:val="MTStandard"/>
        <w:jc w:val="center"/>
        <w:rPr>
          <w:noProof/>
        </w:rPr>
      </w:pPr>
      <w:r w:rsidRPr="00CC4BBB">
        <w:rPr>
          <w:noProof/>
        </w:rPr>
        <w:drawing>
          <wp:inline distT="0" distB="0" distL="0" distR="0" wp14:anchorId="09F7FCE9" wp14:editId="0431A006">
            <wp:extent cx="1957589" cy="5190867"/>
            <wp:effectExtent l="0" t="0" r="5080" b="0"/>
            <wp:docPr id="1816" name="Picture 1816" descr="A picture containing bed,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 name="CB.27.2A_Segment_Manipulator_U-Type.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961014" cy="5199949"/>
                    </a:xfrm>
                    <a:prstGeom prst="rect">
                      <a:avLst/>
                    </a:prstGeom>
                  </pic:spPr>
                </pic:pic>
              </a:graphicData>
            </a:graphic>
          </wp:inline>
        </w:drawing>
      </w:r>
    </w:p>
    <w:p w14:paraId="0278A6FA" w14:textId="77777777" w:rsidR="00D839B9" w:rsidRPr="00CC4BBB" w:rsidRDefault="00D839B9" w:rsidP="00D839B9">
      <w:pPr>
        <w:pStyle w:val="MTStandard"/>
        <w:jc w:val="center"/>
        <w:rPr>
          <w:b/>
        </w:rPr>
      </w:pPr>
      <w:r w:rsidRPr="00CC4BBB">
        <w:t>- Typical sketch for reference only –</w:t>
      </w:r>
    </w:p>
    <w:p w14:paraId="69AA87E1" w14:textId="77777777" w:rsidR="00D839B9" w:rsidRPr="00CC4BBB" w:rsidRDefault="00D839B9" w:rsidP="00D839B9">
      <w:pPr>
        <w:pStyle w:val="MTStandard"/>
      </w:pPr>
    </w:p>
    <w:p w14:paraId="4E2BB262" w14:textId="77777777" w:rsidR="00D839B9" w:rsidRPr="00CC4BBB" w:rsidRDefault="00D839B9" w:rsidP="00D839B9">
      <w:pPr>
        <w:pStyle w:val="MTStandard"/>
      </w:pPr>
      <w:r w:rsidRPr="00CC4BBB">
        <w:rPr>
          <w:highlight w:val="cyan"/>
        </w:rPr>
        <w:br w:type="page"/>
      </w:r>
    </w:p>
    <w:p w14:paraId="6A7226EE" w14:textId="77777777" w:rsidR="00D839B9" w:rsidRPr="00CC4BBB" w:rsidRDefault="00D839B9" w:rsidP="00D839B9">
      <w:pPr>
        <w:pStyle w:val="MTHeadingSCS2"/>
      </w:pPr>
      <w:bookmarkStart w:id="931" w:name="_Toc51247219"/>
      <w:bookmarkStart w:id="932" w:name="_Toc88576373"/>
      <w:r w:rsidRPr="00CC4BBB">
        <w:lastRenderedPageBreak/>
        <w:t>CB.28 Safety devices</w:t>
      </w:r>
      <w:bookmarkEnd w:id="931"/>
      <w:bookmarkEnd w:id="932"/>
    </w:p>
    <w:p w14:paraId="384C6110" w14:textId="77777777" w:rsidR="00D839B9" w:rsidRPr="00CC4BBB" w:rsidRDefault="00D839B9" w:rsidP="00D839B9">
      <w:pPr>
        <w:pStyle w:val="MTHeading"/>
      </w:pPr>
      <w:bookmarkStart w:id="933" w:name="_Toc255973185"/>
      <w:r w:rsidRPr="00CC4BBB">
        <w:t>Mechanical Part:</w:t>
      </w:r>
      <w:bookmarkEnd w:id="933"/>
    </w:p>
    <w:p w14:paraId="65346C2A" w14:textId="77777777" w:rsidR="00D839B9" w:rsidRPr="00CC4BBB" w:rsidRDefault="00D839B9" w:rsidP="00D839B9">
      <w:pPr>
        <w:pStyle w:val="MTBullet"/>
      </w:pPr>
      <w:r w:rsidRPr="00CC4BBB">
        <w:t xml:space="preserve">Safety identification plan, showing dangerous areas, escape routes, safety signs and additionally safety information </w:t>
      </w:r>
    </w:p>
    <w:p w14:paraId="272680CB" w14:textId="77777777" w:rsidR="00D839B9" w:rsidRPr="00CC4BBB" w:rsidRDefault="00D839B9" w:rsidP="00D839B9">
      <w:pPr>
        <w:pStyle w:val="MTBullet"/>
      </w:pPr>
      <w:r w:rsidRPr="00CC4BBB">
        <w:t>Safety protection covers, where necessary</w:t>
      </w:r>
    </w:p>
    <w:p w14:paraId="0B27B70D" w14:textId="77777777" w:rsidR="00D839B9" w:rsidRPr="00CC4BBB" w:rsidRDefault="00D839B9" w:rsidP="00D839B9">
      <w:pPr>
        <w:pStyle w:val="MTBullet"/>
      </w:pPr>
      <w:r w:rsidRPr="00CC4BBB">
        <w:t>Guards (fences, railings and safety doors) to prevent access to hazardous areas</w:t>
      </w:r>
    </w:p>
    <w:p w14:paraId="0DA63642" w14:textId="77777777" w:rsidR="00D839B9" w:rsidRPr="00CC4BBB" w:rsidRDefault="00D839B9" w:rsidP="00D839B9">
      <w:pPr>
        <w:pStyle w:val="MTStandard"/>
      </w:pPr>
    </w:p>
    <w:p w14:paraId="097F01B9" w14:textId="50F7BF1A" w:rsidR="001E5294" w:rsidRPr="00CC4BBB" w:rsidRDefault="001E5294" w:rsidP="001E5294">
      <w:pPr>
        <w:pStyle w:val="MTStandard"/>
      </w:pPr>
    </w:p>
    <w:p w14:paraId="4B6B1F49" w14:textId="5D8988C3" w:rsidR="00D839B9" w:rsidRPr="00CC4BBB" w:rsidRDefault="00D839B9">
      <w:pPr>
        <w:rPr>
          <w:lang w:val="en-GB" w:eastAsia="de-AT"/>
        </w:rPr>
      </w:pPr>
      <w:r w:rsidRPr="00CC4BBB">
        <w:br w:type="page"/>
      </w:r>
    </w:p>
    <w:p w14:paraId="73D6E435" w14:textId="77777777" w:rsidR="00D839B9" w:rsidRPr="00CC4BBB" w:rsidRDefault="00D839B9" w:rsidP="00D839B9">
      <w:pPr>
        <w:pStyle w:val="MTHeadingSCS1"/>
      </w:pPr>
      <w:bookmarkStart w:id="934" w:name="_Toc354288800"/>
      <w:bookmarkStart w:id="935" w:name="_Toc362832828"/>
      <w:bookmarkStart w:id="936" w:name="_Toc362832852"/>
      <w:bookmarkStart w:id="937" w:name="_Toc362857685"/>
      <w:bookmarkStart w:id="938" w:name="_Toc362858225"/>
      <w:bookmarkStart w:id="939" w:name="_Toc493572994"/>
      <w:bookmarkStart w:id="940" w:name="_Toc499375434"/>
      <w:bookmarkStart w:id="941" w:name="_Toc499531549"/>
      <w:bookmarkStart w:id="942" w:name="_Toc505135431"/>
      <w:bookmarkStart w:id="943" w:name="_Toc505750804"/>
      <w:bookmarkStart w:id="944" w:name="_Toc510929707"/>
      <w:bookmarkStart w:id="945" w:name="_Toc2493196"/>
      <w:bookmarkStart w:id="946" w:name="_Toc3797427"/>
      <w:bookmarkStart w:id="947" w:name="_Toc65989657"/>
      <w:bookmarkStart w:id="948" w:name="_Toc241288399"/>
      <w:bookmarkStart w:id="949" w:name="_Toc242176164"/>
      <w:bookmarkStart w:id="950" w:name="_Toc47604979"/>
      <w:bookmarkStart w:id="951" w:name="_Toc88576374"/>
      <w:r w:rsidRPr="00CC4BBB">
        <w:lastRenderedPageBreak/>
        <w:t>CB.3. Runout area</w:t>
      </w:r>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p>
    <w:p w14:paraId="15FDC9A8" w14:textId="77777777" w:rsidR="00D839B9" w:rsidRPr="00CC4BBB" w:rsidRDefault="00D839B9" w:rsidP="00D839B9">
      <w:pPr>
        <w:pStyle w:val="MTHeadingSCS2"/>
      </w:pPr>
      <w:bookmarkStart w:id="952" w:name="_Toc354288801"/>
      <w:bookmarkStart w:id="953" w:name="_Toc362832829"/>
      <w:bookmarkStart w:id="954" w:name="_Toc362832853"/>
      <w:bookmarkStart w:id="955" w:name="_Toc362857686"/>
      <w:bookmarkStart w:id="956" w:name="_Toc362858226"/>
      <w:bookmarkStart w:id="957" w:name="_Toc493572995"/>
      <w:bookmarkStart w:id="958" w:name="_Toc499375435"/>
      <w:bookmarkStart w:id="959" w:name="_Toc499531550"/>
      <w:bookmarkStart w:id="960" w:name="_Toc505135432"/>
      <w:bookmarkStart w:id="961" w:name="_Toc505750805"/>
      <w:bookmarkStart w:id="962" w:name="_Toc510929708"/>
      <w:bookmarkStart w:id="963" w:name="_Toc2493197"/>
      <w:bookmarkStart w:id="964" w:name="_Toc3797428"/>
      <w:bookmarkStart w:id="965" w:name="_Toc65989658"/>
      <w:bookmarkStart w:id="966" w:name="_Toc241288400"/>
      <w:bookmarkStart w:id="967" w:name="_Toc242176165"/>
      <w:bookmarkStart w:id="968" w:name="_Toc47604980"/>
      <w:bookmarkStart w:id="969" w:name="_Toc88576375"/>
      <w:r w:rsidRPr="00CC4BBB">
        <w:t xml:space="preserve">CB.31. Dummy bar </w:t>
      </w:r>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r w:rsidRPr="00CC4BBB">
        <w:t>facilities</w:t>
      </w:r>
      <w:bookmarkEnd w:id="968"/>
      <w:bookmarkEnd w:id="969"/>
    </w:p>
    <w:p w14:paraId="442DE402" w14:textId="77777777" w:rsidR="00D839B9" w:rsidRPr="00CC4BBB" w:rsidRDefault="00D839B9" w:rsidP="00D839B9">
      <w:pPr>
        <w:pStyle w:val="MTHeadingSCS3"/>
      </w:pPr>
      <w:bookmarkStart w:id="970" w:name="_Toc354288802"/>
      <w:bookmarkStart w:id="971" w:name="_Toc362832854"/>
      <w:bookmarkStart w:id="972" w:name="_Toc362857687"/>
      <w:bookmarkStart w:id="973" w:name="_Toc362858227"/>
      <w:bookmarkStart w:id="974" w:name="_Toc493572996"/>
      <w:bookmarkStart w:id="975" w:name="_Toc499375436"/>
      <w:bookmarkStart w:id="976" w:name="_Toc499531551"/>
      <w:bookmarkStart w:id="977" w:name="_Toc505135433"/>
      <w:bookmarkStart w:id="978" w:name="_Toc505750806"/>
      <w:bookmarkStart w:id="979" w:name="_Toc510929709"/>
      <w:bookmarkStart w:id="980" w:name="_Toc2493198"/>
      <w:bookmarkStart w:id="981" w:name="_Toc3797429"/>
      <w:bookmarkStart w:id="982" w:name="_Toc65989659"/>
      <w:bookmarkStart w:id="983" w:name="_Toc241288401"/>
      <w:bookmarkStart w:id="984" w:name="_Toc242176166"/>
      <w:bookmarkStart w:id="985" w:name="_Toc47604981"/>
      <w:bookmarkStart w:id="986" w:name="_Toc88576376"/>
      <w:r w:rsidRPr="00CC4BBB">
        <w:t>CB.31.1 Dummy bar</w:t>
      </w:r>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p>
    <w:p w14:paraId="2F91007C" w14:textId="77777777" w:rsidR="00D839B9" w:rsidRPr="00CC4BBB" w:rsidRDefault="00D839B9" w:rsidP="00D839B9">
      <w:pPr>
        <w:pStyle w:val="MTHeading"/>
      </w:pPr>
      <w:r w:rsidRPr="00CC4BBB">
        <w:t>Technical Data</w:t>
      </w:r>
    </w:p>
    <w:tbl>
      <w:tblPr>
        <w:tblW w:w="9497" w:type="dxa"/>
        <w:tblInd w:w="108"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ayout w:type="fixed"/>
        <w:tblLook w:val="0000" w:firstRow="0" w:lastRow="0" w:firstColumn="0" w:lastColumn="0" w:noHBand="0" w:noVBand="0"/>
      </w:tblPr>
      <w:tblGrid>
        <w:gridCol w:w="3544"/>
        <w:gridCol w:w="5953"/>
      </w:tblGrid>
      <w:tr w:rsidR="00CC4BBB" w:rsidRPr="00CC4BBB" w14:paraId="5DD32873" w14:textId="77777777" w:rsidTr="00D839B9">
        <w:tc>
          <w:tcPr>
            <w:tcW w:w="3544" w:type="dxa"/>
          </w:tcPr>
          <w:p w14:paraId="68CC7421" w14:textId="77777777" w:rsidR="00D839B9" w:rsidRPr="00CC4BBB" w:rsidRDefault="00D839B9" w:rsidP="00D839B9">
            <w:pPr>
              <w:pStyle w:val="MTTableText"/>
            </w:pPr>
            <w:r w:rsidRPr="00CC4BBB">
              <w:t>Casting width range: (cold sizes)</w:t>
            </w:r>
          </w:p>
        </w:tc>
        <w:tc>
          <w:tcPr>
            <w:tcW w:w="5953" w:type="dxa"/>
          </w:tcPr>
          <w:p w14:paraId="06900316" w14:textId="77777777" w:rsidR="00D839B9" w:rsidRPr="00CC4BBB" w:rsidRDefault="00D839B9" w:rsidP="00D839B9">
            <w:pPr>
              <w:pStyle w:val="MTTableText"/>
            </w:pPr>
          </w:p>
        </w:tc>
      </w:tr>
      <w:tr w:rsidR="00CC4BBB" w:rsidRPr="00CC4BBB" w14:paraId="514D9C9B" w14:textId="77777777" w:rsidTr="00D839B9">
        <w:tc>
          <w:tcPr>
            <w:tcW w:w="3544" w:type="dxa"/>
          </w:tcPr>
          <w:p w14:paraId="08C3AC3B" w14:textId="77777777" w:rsidR="00D839B9" w:rsidRPr="00CC4BBB" w:rsidRDefault="00D839B9" w:rsidP="00D839B9">
            <w:pPr>
              <w:pStyle w:val="MTTableIndent"/>
            </w:pPr>
            <w:r w:rsidRPr="00CC4BBB">
              <w:t>for dummy bar head 1</w:t>
            </w:r>
          </w:p>
        </w:tc>
        <w:tc>
          <w:tcPr>
            <w:tcW w:w="5953" w:type="dxa"/>
          </w:tcPr>
          <w:p w14:paraId="55B30EDA" w14:textId="42ED441C" w:rsidR="00D839B9" w:rsidRPr="00CC4BBB" w:rsidRDefault="00D839B9" w:rsidP="00D839B9">
            <w:pPr>
              <w:pStyle w:val="MTTableText"/>
            </w:pPr>
            <w:r w:rsidRPr="00CC4BBB">
              <w:t>approx. 8</w:t>
            </w:r>
            <w:r w:rsidR="00002E01" w:rsidRPr="00CC4BBB">
              <w:t>5</w:t>
            </w:r>
            <w:r w:rsidRPr="00CC4BBB">
              <w:t>0 – 1.</w:t>
            </w:r>
            <w:r w:rsidR="00002E01" w:rsidRPr="00CC4BBB">
              <w:t>300</w:t>
            </w:r>
            <w:r w:rsidRPr="00CC4BBB">
              <w:t xml:space="preserve"> mm</w:t>
            </w:r>
          </w:p>
        </w:tc>
      </w:tr>
      <w:tr w:rsidR="00CC4BBB" w:rsidRPr="00CC4BBB" w14:paraId="077DDF0A" w14:textId="77777777" w:rsidTr="00D839B9">
        <w:tc>
          <w:tcPr>
            <w:tcW w:w="3544" w:type="dxa"/>
          </w:tcPr>
          <w:p w14:paraId="297DD73A" w14:textId="77777777" w:rsidR="00D839B9" w:rsidRPr="00CC4BBB" w:rsidRDefault="00D839B9" w:rsidP="00D839B9">
            <w:pPr>
              <w:pStyle w:val="MTTableIndent"/>
            </w:pPr>
            <w:r w:rsidRPr="00CC4BBB">
              <w:t>for dummy bar head 2</w:t>
            </w:r>
          </w:p>
        </w:tc>
        <w:tc>
          <w:tcPr>
            <w:tcW w:w="5953" w:type="dxa"/>
          </w:tcPr>
          <w:p w14:paraId="5BB69BA5" w14:textId="5C3B72D1" w:rsidR="00D839B9" w:rsidRPr="00CC4BBB" w:rsidRDefault="00D839B9" w:rsidP="00D839B9">
            <w:pPr>
              <w:pStyle w:val="MTTableText"/>
            </w:pPr>
            <w:r w:rsidRPr="00CC4BBB">
              <w:t>approx. 1</w:t>
            </w:r>
            <w:r w:rsidR="00002E01" w:rsidRPr="00CC4BBB">
              <w:t>230</w:t>
            </w:r>
            <w:r w:rsidRPr="00CC4BBB">
              <w:t xml:space="preserve"> – 16</w:t>
            </w:r>
            <w:r w:rsidR="00FB4EF7" w:rsidRPr="00CC4BBB">
              <w:t>8</w:t>
            </w:r>
            <w:r w:rsidRPr="00CC4BBB">
              <w:t>0 mm</w:t>
            </w:r>
          </w:p>
        </w:tc>
      </w:tr>
      <w:tr w:rsidR="00CC4BBB" w:rsidRPr="00CC4BBB" w14:paraId="7ABF3F5E" w14:textId="77777777" w:rsidTr="00D839B9">
        <w:tc>
          <w:tcPr>
            <w:tcW w:w="3544" w:type="dxa"/>
          </w:tcPr>
          <w:p w14:paraId="02E22ACC" w14:textId="77777777" w:rsidR="00D839B9" w:rsidRPr="00CC4BBB" w:rsidRDefault="00D839B9" w:rsidP="00D839B9">
            <w:pPr>
              <w:pStyle w:val="MTTableText"/>
            </w:pPr>
            <w:r w:rsidRPr="00CC4BBB">
              <w:t>Casting thickness, equipped</w:t>
            </w:r>
          </w:p>
        </w:tc>
        <w:tc>
          <w:tcPr>
            <w:tcW w:w="5953" w:type="dxa"/>
          </w:tcPr>
          <w:p w14:paraId="3990955F" w14:textId="642481AF" w:rsidR="00D839B9" w:rsidRPr="00CC4BBB" w:rsidRDefault="00002E01" w:rsidP="00D839B9">
            <w:pPr>
              <w:pStyle w:val="MTTableText"/>
            </w:pPr>
            <w:r w:rsidRPr="00CC4BBB">
              <w:t>220</w:t>
            </w:r>
            <w:r w:rsidR="00D839B9" w:rsidRPr="00CC4BBB">
              <w:t xml:space="preserve"> mm</w:t>
            </w:r>
          </w:p>
        </w:tc>
      </w:tr>
      <w:tr w:rsidR="00CC4BBB" w:rsidRPr="00CC4BBB" w14:paraId="15AC227E" w14:textId="77777777" w:rsidTr="00D839B9">
        <w:tc>
          <w:tcPr>
            <w:tcW w:w="3544" w:type="dxa"/>
          </w:tcPr>
          <w:p w14:paraId="15EEF289" w14:textId="77777777" w:rsidR="00D839B9" w:rsidRPr="00CC4BBB" w:rsidRDefault="00D839B9" w:rsidP="00D839B9">
            <w:pPr>
              <w:pStyle w:val="MTTableText"/>
            </w:pPr>
            <w:r w:rsidRPr="00CC4BBB">
              <w:t>Connection to hot strand</w:t>
            </w:r>
          </w:p>
        </w:tc>
        <w:tc>
          <w:tcPr>
            <w:tcW w:w="5953" w:type="dxa"/>
          </w:tcPr>
          <w:p w14:paraId="0ADB2F24" w14:textId="77777777" w:rsidR="00D839B9" w:rsidRPr="00CC4BBB" w:rsidRDefault="00D839B9" w:rsidP="00D839B9">
            <w:pPr>
              <w:pStyle w:val="MTTableText"/>
            </w:pPr>
            <w:r w:rsidRPr="00CC4BBB">
              <w:t>permanent head for automatic disconnection</w:t>
            </w:r>
          </w:p>
        </w:tc>
      </w:tr>
      <w:tr w:rsidR="00CC4BBB" w:rsidRPr="00CC4BBB" w14:paraId="43891CD7" w14:textId="77777777" w:rsidTr="00D839B9">
        <w:tc>
          <w:tcPr>
            <w:tcW w:w="3544" w:type="dxa"/>
          </w:tcPr>
          <w:p w14:paraId="07B3E7E9" w14:textId="77777777" w:rsidR="00D839B9" w:rsidRPr="00CC4BBB" w:rsidRDefault="00D839B9" w:rsidP="00D839B9">
            <w:pPr>
              <w:pStyle w:val="MTTableText"/>
            </w:pPr>
            <w:r w:rsidRPr="00CC4BBB">
              <w:t>Length of dummy bar</w:t>
            </w:r>
          </w:p>
        </w:tc>
        <w:tc>
          <w:tcPr>
            <w:tcW w:w="5953" w:type="dxa"/>
          </w:tcPr>
          <w:p w14:paraId="5D01E60E" w14:textId="315C7461" w:rsidR="00D839B9" w:rsidRPr="00CC4BBB" w:rsidRDefault="00002E01" w:rsidP="00D839B9">
            <w:pPr>
              <w:pStyle w:val="MTTableText"/>
            </w:pPr>
            <w:r w:rsidRPr="00CC4BBB">
              <w:t>approx. 14</w:t>
            </w:r>
            <w:r w:rsidR="00222C45" w:rsidRPr="00CC4BBB">
              <w:t xml:space="preserve">m </w:t>
            </w:r>
            <w:r w:rsidR="00222C45" w:rsidRPr="00CC4BBB">
              <w:rPr>
                <w:vanish/>
              </w:rPr>
              <w:t>(bottom feeding)</w:t>
            </w:r>
          </w:p>
          <w:p w14:paraId="1BD48899" w14:textId="7EBF8D82" w:rsidR="00222C45" w:rsidRPr="00CC4BBB" w:rsidRDefault="00222C45" w:rsidP="00D839B9">
            <w:pPr>
              <w:pStyle w:val="MTTableText"/>
              <w:rPr>
                <w:vanish/>
              </w:rPr>
            </w:pPr>
            <w:r w:rsidRPr="00CC4BBB">
              <w:rPr>
                <w:vanish/>
                <w:highlight w:val="yellow"/>
              </w:rPr>
              <w:t>10,2m (top feeding)</w:t>
            </w:r>
          </w:p>
        </w:tc>
      </w:tr>
      <w:tr w:rsidR="00CC4BBB" w:rsidRPr="00CC4BBB" w14:paraId="48FDD680" w14:textId="77777777" w:rsidTr="00D839B9">
        <w:tc>
          <w:tcPr>
            <w:tcW w:w="3544" w:type="dxa"/>
          </w:tcPr>
          <w:p w14:paraId="7E2433FA" w14:textId="77777777" w:rsidR="00D839B9" w:rsidRPr="00CC4BBB" w:rsidRDefault="00D839B9" w:rsidP="00D839B9">
            <w:pPr>
              <w:pStyle w:val="MTTableText"/>
            </w:pPr>
            <w:r w:rsidRPr="00CC4BBB">
              <w:t>Thickness of chain</w:t>
            </w:r>
          </w:p>
        </w:tc>
        <w:tc>
          <w:tcPr>
            <w:tcW w:w="5953" w:type="dxa"/>
          </w:tcPr>
          <w:p w14:paraId="4DEAEFC9" w14:textId="307C03DB" w:rsidR="00D839B9" w:rsidRPr="00CC4BBB" w:rsidRDefault="001E78CD" w:rsidP="00D839B9">
            <w:pPr>
              <w:pStyle w:val="MTTableText"/>
            </w:pPr>
            <w:r w:rsidRPr="00CC4BBB">
              <w:t>150</w:t>
            </w:r>
            <w:r w:rsidR="00D839B9" w:rsidRPr="00CC4BBB">
              <w:t xml:space="preserve"> mm </w:t>
            </w:r>
            <w:r w:rsidR="00D839B9" w:rsidRPr="00CC4BBB">
              <w:rPr>
                <w:vanish/>
                <w:highlight w:val="yellow"/>
              </w:rPr>
              <w:t>(has to be checked by design group)</w:t>
            </w:r>
          </w:p>
        </w:tc>
      </w:tr>
      <w:tr w:rsidR="00CC4BBB" w:rsidRPr="00CC4BBB" w14:paraId="350E93B1" w14:textId="77777777" w:rsidTr="00D839B9">
        <w:tc>
          <w:tcPr>
            <w:tcW w:w="3544" w:type="dxa"/>
          </w:tcPr>
          <w:p w14:paraId="4D1AB63B" w14:textId="77777777" w:rsidR="00D839B9" w:rsidRPr="00CC4BBB" w:rsidRDefault="00D839B9" w:rsidP="00D839B9">
            <w:pPr>
              <w:pStyle w:val="MTTableText"/>
            </w:pPr>
            <w:r w:rsidRPr="00CC4BBB">
              <w:t>Material:</w:t>
            </w:r>
          </w:p>
        </w:tc>
        <w:tc>
          <w:tcPr>
            <w:tcW w:w="5953" w:type="dxa"/>
          </w:tcPr>
          <w:p w14:paraId="14CDC516" w14:textId="77777777" w:rsidR="00D839B9" w:rsidRPr="00CC4BBB" w:rsidRDefault="00D839B9" w:rsidP="00D839B9">
            <w:pPr>
              <w:pStyle w:val="MTTableText"/>
            </w:pPr>
          </w:p>
        </w:tc>
      </w:tr>
      <w:tr w:rsidR="00CC4BBB" w:rsidRPr="00CC4BBB" w14:paraId="010D46AB" w14:textId="77777777" w:rsidTr="00D839B9">
        <w:tc>
          <w:tcPr>
            <w:tcW w:w="3544" w:type="dxa"/>
          </w:tcPr>
          <w:p w14:paraId="0B44B7B5" w14:textId="77777777" w:rsidR="00D839B9" w:rsidRPr="00CC4BBB" w:rsidRDefault="00D839B9" w:rsidP="00D839B9">
            <w:pPr>
              <w:pStyle w:val="MTTableIndent"/>
            </w:pPr>
            <w:r w:rsidRPr="00CC4BBB">
              <w:t>for dummy bar head</w:t>
            </w:r>
          </w:p>
        </w:tc>
        <w:tc>
          <w:tcPr>
            <w:tcW w:w="5953" w:type="dxa"/>
          </w:tcPr>
          <w:p w14:paraId="66485C64" w14:textId="1A790B89" w:rsidR="00D839B9" w:rsidRPr="00CC4BBB" w:rsidRDefault="00D839B9" w:rsidP="00D839B9">
            <w:pPr>
              <w:pStyle w:val="MTTableText"/>
            </w:pPr>
            <w:r w:rsidRPr="00CC4BBB">
              <w:t>S355 J2</w:t>
            </w:r>
            <w:r w:rsidR="00EA10EE" w:rsidRPr="00CC4BBB">
              <w:t xml:space="preserve"> + N</w:t>
            </w:r>
          </w:p>
        </w:tc>
      </w:tr>
      <w:tr w:rsidR="00D839B9" w:rsidRPr="00CC4BBB" w14:paraId="0A74F639" w14:textId="77777777" w:rsidTr="00D839B9">
        <w:tc>
          <w:tcPr>
            <w:tcW w:w="3544" w:type="dxa"/>
          </w:tcPr>
          <w:p w14:paraId="755CB588" w14:textId="77777777" w:rsidR="00D839B9" w:rsidRPr="00CC4BBB" w:rsidRDefault="00D839B9" w:rsidP="00D839B9">
            <w:pPr>
              <w:pStyle w:val="MTTableIndent"/>
            </w:pPr>
            <w:r w:rsidRPr="00CC4BBB">
              <w:t>for dummy bar chain and transition part</w:t>
            </w:r>
          </w:p>
        </w:tc>
        <w:tc>
          <w:tcPr>
            <w:tcW w:w="5953" w:type="dxa"/>
          </w:tcPr>
          <w:p w14:paraId="00AD1115" w14:textId="77777777" w:rsidR="00D839B9" w:rsidRPr="00CC4BBB" w:rsidRDefault="00D839B9" w:rsidP="00D839B9">
            <w:pPr>
              <w:pStyle w:val="MTTableText"/>
            </w:pPr>
            <w:r w:rsidRPr="00CC4BBB">
              <w:t>42CrMo4V</w:t>
            </w:r>
          </w:p>
        </w:tc>
      </w:tr>
    </w:tbl>
    <w:p w14:paraId="4416A6E6" w14:textId="77777777" w:rsidR="00D839B9" w:rsidRPr="00CC4BBB" w:rsidRDefault="00D839B9" w:rsidP="00D839B9">
      <w:pPr>
        <w:pStyle w:val="MTStandard"/>
      </w:pPr>
    </w:p>
    <w:p w14:paraId="340DA1C1" w14:textId="77777777" w:rsidR="00D839B9" w:rsidRPr="00CC4BBB" w:rsidRDefault="00D839B9" w:rsidP="00D839B9">
      <w:pPr>
        <w:pStyle w:val="MTHeading"/>
      </w:pPr>
      <w:r w:rsidRPr="00CC4BBB">
        <w:t>Functional Description</w:t>
      </w:r>
    </w:p>
    <w:p w14:paraId="0A034355" w14:textId="53ED041E" w:rsidR="00D839B9" w:rsidRPr="00CC4BBB" w:rsidRDefault="00D839B9" w:rsidP="00D839B9">
      <w:pPr>
        <w:pStyle w:val="MTStandard"/>
        <w:rPr>
          <w:lang w:val="en-US"/>
        </w:rPr>
      </w:pPr>
      <w:r w:rsidRPr="00CC4BBB">
        <w:rPr>
          <w:lang w:val="en-US"/>
        </w:rPr>
        <w:t xml:space="preserve">The dummy bar and dummy bar head serve to seal the </w:t>
      </w:r>
      <w:r w:rsidR="009F338F" w:rsidRPr="00CC4BBB">
        <w:rPr>
          <w:lang w:val="en-US"/>
        </w:rPr>
        <w:t>mold</w:t>
      </w:r>
      <w:r w:rsidRPr="00CC4BBB">
        <w:rPr>
          <w:lang w:val="en-US"/>
        </w:rPr>
        <w:t xml:space="preserve"> for start of casting and to withdraw the hot strand during initial casting. The link type design allows only single-directional bending along the casting bow radius to facilitate easy and simple off-line storage.</w:t>
      </w:r>
    </w:p>
    <w:p w14:paraId="3A3ABBAB" w14:textId="77777777" w:rsidR="00D839B9" w:rsidRPr="00CC4BBB" w:rsidRDefault="00D839B9" w:rsidP="00D839B9">
      <w:pPr>
        <w:pStyle w:val="MTHeading"/>
      </w:pPr>
      <w:r w:rsidRPr="00CC4BBB">
        <w:t>Main Components</w:t>
      </w:r>
    </w:p>
    <w:p w14:paraId="7A3E53E7" w14:textId="77777777" w:rsidR="00D839B9" w:rsidRPr="00CC4BBB" w:rsidRDefault="00D839B9" w:rsidP="00D839B9">
      <w:pPr>
        <w:pStyle w:val="MTBulletIndent"/>
        <w:tabs>
          <w:tab w:val="clear" w:pos="1211"/>
          <w:tab w:val="num" w:pos="927"/>
        </w:tabs>
        <w:ind w:left="907"/>
      </w:pPr>
      <w:r w:rsidRPr="00CC4BBB">
        <w:t>Dummy bar chain</w:t>
      </w:r>
    </w:p>
    <w:p w14:paraId="4425BB61" w14:textId="09470605" w:rsidR="00D839B9" w:rsidRPr="00CC4BBB" w:rsidRDefault="00D839B9" w:rsidP="00222C45">
      <w:pPr>
        <w:pStyle w:val="MTBulletIndent"/>
        <w:tabs>
          <w:tab w:val="clear" w:pos="1211"/>
          <w:tab w:val="num" w:pos="927"/>
        </w:tabs>
        <w:ind w:left="907"/>
      </w:pPr>
      <w:r w:rsidRPr="00CC4BBB">
        <w:t xml:space="preserve">Dummy bar </w:t>
      </w:r>
      <w:r w:rsidR="00222C45" w:rsidRPr="00CC4BBB">
        <w:t>transition part</w:t>
      </w:r>
    </w:p>
    <w:p w14:paraId="769258D1" w14:textId="52F78EAF" w:rsidR="00D839B9" w:rsidRPr="00CC4BBB" w:rsidRDefault="00222C45" w:rsidP="00D839B9">
      <w:pPr>
        <w:pStyle w:val="MTBulletIndent"/>
        <w:tabs>
          <w:tab w:val="clear" w:pos="1211"/>
          <w:tab w:val="num" w:pos="927"/>
        </w:tabs>
        <w:ind w:left="907"/>
      </w:pPr>
      <w:r w:rsidRPr="00CC4BBB">
        <w:t>Dummy bar head</w:t>
      </w:r>
    </w:p>
    <w:p w14:paraId="67664F4C" w14:textId="77777777" w:rsidR="00D839B9" w:rsidRPr="00CC4BBB" w:rsidRDefault="00D839B9" w:rsidP="00D839B9">
      <w:pPr>
        <w:pStyle w:val="MTHeading"/>
      </w:pPr>
      <w:r w:rsidRPr="00CC4BBB">
        <w:t>Main Characteristics</w:t>
      </w:r>
    </w:p>
    <w:p w14:paraId="5AFCFCBC" w14:textId="641EA2ED" w:rsidR="00D839B9" w:rsidRPr="00CC4BBB" w:rsidRDefault="00D839B9" w:rsidP="00D839B9">
      <w:pPr>
        <w:pStyle w:val="MTBulletIndent"/>
        <w:tabs>
          <w:tab w:val="clear" w:pos="1211"/>
          <w:tab w:val="num" w:pos="927"/>
        </w:tabs>
        <w:ind w:left="907"/>
        <w:rPr>
          <w:lang w:val="en-US"/>
        </w:rPr>
      </w:pPr>
      <w:r w:rsidRPr="00CC4BBB">
        <w:rPr>
          <w:lang w:val="en-US"/>
        </w:rPr>
        <w:t xml:space="preserve">Dummy bar head designed for cross movement to be centered in the </w:t>
      </w:r>
      <w:r w:rsidR="009F338F" w:rsidRPr="00CC4BBB">
        <w:rPr>
          <w:lang w:val="en-US"/>
        </w:rPr>
        <w:t>mold</w:t>
      </w:r>
    </w:p>
    <w:p w14:paraId="3678A83E" w14:textId="77777777" w:rsidR="00D839B9" w:rsidRPr="00CC4BBB" w:rsidRDefault="00D839B9" w:rsidP="00D839B9">
      <w:pPr>
        <w:pStyle w:val="MTHeading"/>
      </w:pPr>
      <w:r w:rsidRPr="00CC4BBB">
        <w:t>Advantages of Design</w:t>
      </w:r>
    </w:p>
    <w:p w14:paraId="4DDB143C" w14:textId="77777777" w:rsidR="00D839B9" w:rsidRPr="00CC4BBB" w:rsidRDefault="00D839B9" w:rsidP="00D839B9">
      <w:pPr>
        <w:pStyle w:val="MTBulletIndent"/>
        <w:tabs>
          <w:tab w:val="clear" w:pos="1211"/>
          <w:tab w:val="num" w:pos="927"/>
        </w:tabs>
        <w:ind w:left="907"/>
      </w:pPr>
      <w:r w:rsidRPr="00CC4BBB">
        <w:t>Dummy bar head designed for automatic disconnection from hot strand</w:t>
      </w:r>
    </w:p>
    <w:p w14:paraId="68A42719" w14:textId="77777777" w:rsidR="00D839B9" w:rsidRPr="00CC4BBB" w:rsidRDefault="00D839B9" w:rsidP="00D839B9">
      <w:pPr>
        <w:pStyle w:val="MTBulletIndent"/>
        <w:tabs>
          <w:tab w:val="clear" w:pos="1211"/>
          <w:tab w:val="num" w:pos="927"/>
        </w:tabs>
        <w:ind w:left="907"/>
      </w:pPr>
      <w:r w:rsidRPr="00CC4BBB">
        <w:t xml:space="preserve">Dummy bar length sufficient to drive dummy bar head above mold cover for inspection or cleaning purposes </w:t>
      </w:r>
    </w:p>
    <w:p w14:paraId="7C7CDA19" w14:textId="77777777" w:rsidR="00D839B9" w:rsidRPr="00CC4BBB" w:rsidRDefault="00D839B9" w:rsidP="00D839B9">
      <w:pPr>
        <w:pStyle w:val="MTStandard"/>
      </w:pPr>
    </w:p>
    <w:p w14:paraId="5CC7E020" w14:textId="77777777" w:rsidR="00D839B9" w:rsidRPr="00CC4BBB" w:rsidRDefault="00D839B9" w:rsidP="00D839B9">
      <w:pPr>
        <w:rPr>
          <w:b/>
          <w:lang w:val="en-GB" w:eastAsia="de-AT"/>
        </w:rPr>
      </w:pPr>
      <w:r w:rsidRPr="00CC4BBB">
        <w:rPr>
          <w:b/>
        </w:rPr>
        <w:br w:type="page"/>
      </w:r>
    </w:p>
    <w:p w14:paraId="7AEE0CF4" w14:textId="77777777" w:rsidR="00D839B9" w:rsidRPr="00CC4BBB" w:rsidRDefault="00D839B9" w:rsidP="00D839B9">
      <w:pPr>
        <w:pStyle w:val="MTHeading"/>
      </w:pPr>
      <w:r w:rsidRPr="00CC4BBB">
        <w:lastRenderedPageBreak/>
        <w:t>Reference Drawing CB.31.1 Dummy bar</w:t>
      </w:r>
    </w:p>
    <w:p w14:paraId="33BE2BAF" w14:textId="4813434F" w:rsidR="00542B8A" w:rsidRPr="00CC4BBB" w:rsidRDefault="00542B8A" w:rsidP="00D839B9">
      <w:pPr>
        <w:pStyle w:val="MTStandard"/>
        <w:jc w:val="center"/>
        <w:rPr>
          <w:noProof/>
        </w:rPr>
      </w:pPr>
      <w:r w:rsidRPr="00CC4BBB">
        <w:rPr>
          <w:noProof/>
        </w:rPr>
        <w:drawing>
          <wp:inline distT="0" distB="0" distL="0" distR="0" wp14:anchorId="260A0CEF" wp14:editId="72F016CC">
            <wp:extent cx="5151549" cy="3070392"/>
            <wp:effectExtent l="0" t="0" r="0" b="0"/>
            <wp:docPr id="1818" name="Picture 1818"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 name="CB.31.1_Dummy_bar.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159516" cy="3075140"/>
                    </a:xfrm>
                    <a:prstGeom prst="rect">
                      <a:avLst/>
                    </a:prstGeom>
                  </pic:spPr>
                </pic:pic>
              </a:graphicData>
            </a:graphic>
          </wp:inline>
        </w:drawing>
      </w:r>
    </w:p>
    <w:p w14:paraId="0F0A0F87" w14:textId="77777777" w:rsidR="00D839B9" w:rsidRPr="00CC4BBB" w:rsidRDefault="00D839B9" w:rsidP="00D839B9">
      <w:pPr>
        <w:pStyle w:val="MTStandard"/>
        <w:jc w:val="center"/>
      </w:pPr>
      <w:r w:rsidRPr="00CC4BBB">
        <w:t>- Typical sketch for reference only –</w:t>
      </w:r>
    </w:p>
    <w:p w14:paraId="100262F2" w14:textId="77777777" w:rsidR="00D839B9" w:rsidRPr="00CC4BBB" w:rsidRDefault="00D839B9" w:rsidP="00D839B9">
      <w:pPr>
        <w:pStyle w:val="MTStandard"/>
      </w:pPr>
    </w:p>
    <w:p w14:paraId="469A9A88" w14:textId="77777777" w:rsidR="00D839B9" w:rsidRPr="00CC4BBB" w:rsidRDefault="00D839B9" w:rsidP="00D839B9">
      <w:pPr>
        <w:pStyle w:val="MTStandard"/>
        <w:rPr>
          <w:sz w:val="24"/>
        </w:rPr>
      </w:pPr>
      <w:bookmarkStart w:id="987" w:name="_Toc362832855"/>
      <w:bookmarkStart w:id="988" w:name="_Toc362857688"/>
      <w:bookmarkStart w:id="989" w:name="_Toc362858228"/>
      <w:bookmarkStart w:id="990" w:name="_Toc493572997"/>
      <w:bookmarkStart w:id="991" w:name="_Toc499375437"/>
      <w:bookmarkStart w:id="992" w:name="_Toc499531552"/>
      <w:bookmarkStart w:id="993" w:name="_Toc505135434"/>
      <w:bookmarkStart w:id="994" w:name="_Toc505750807"/>
      <w:bookmarkStart w:id="995" w:name="_Toc510929710"/>
      <w:bookmarkStart w:id="996" w:name="_Toc2493200"/>
      <w:bookmarkStart w:id="997" w:name="_Toc3797431"/>
      <w:bookmarkStart w:id="998" w:name="_Toc65989661"/>
      <w:bookmarkStart w:id="999" w:name="_Toc241288402"/>
      <w:bookmarkStart w:id="1000" w:name="_Toc242176167"/>
      <w:r w:rsidRPr="00CC4BBB">
        <w:br w:type="page"/>
      </w:r>
    </w:p>
    <w:p w14:paraId="34272B39" w14:textId="77777777" w:rsidR="00D839B9" w:rsidRPr="00CC4BBB" w:rsidRDefault="00D839B9" w:rsidP="00D839B9">
      <w:pPr>
        <w:pStyle w:val="MTHeadingSCS3"/>
      </w:pPr>
      <w:bookmarkStart w:id="1001" w:name="_Toc47604982"/>
      <w:bookmarkStart w:id="1002" w:name="_Toc88576377"/>
      <w:r w:rsidRPr="00CC4BBB">
        <w:lastRenderedPageBreak/>
        <w:t>CB.31.3 Dummy bar receiver</w:t>
      </w:r>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p>
    <w:p w14:paraId="5DB1FF0D" w14:textId="77777777" w:rsidR="00D839B9" w:rsidRPr="00CC4BBB" w:rsidRDefault="00D839B9" w:rsidP="00D839B9">
      <w:pPr>
        <w:pStyle w:val="MTHeading"/>
      </w:pPr>
      <w:r w:rsidRPr="00CC4BBB">
        <w:t>Technical Data</w:t>
      </w:r>
    </w:p>
    <w:tbl>
      <w:tblPr>
        <w:tblW w:w="9497" w:type="dxa"/>
        <w:tblInd w:w="108"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ayout w:type="fixed"/>
        <w:tblLook w:val="0000" w:firstRow="0" w:lastRow="0" w:firstColumn="0" w:lastColumn="0" w:noHBand="0" w:noVBand="0"/>
      </w:tblPr>
      <w:tblGrid>
        <w:gridCol w:w="3544"/>
        <w:gridCol w:w="5953"/>
      </w:tblGrid>
      <w:tr w:rsidR="00CC4BBB" w:rsidRPr="00CC4BBB" w14:paraId="73EDE12A" w14:textId="77777777" w:rsidTr="00D839B9">
        <w:tc>
          <w:tcPr>
            <w:tcW w:w="3544" w:type="dxa"/>
          </w:tcPr>
          <w:p w14:paraId="10926B4B" w14:textId="77777777" w:rsidR="00D839B9" w:rsidRPr="00CC4BBB" w:rsidRDefault="00D839B9" w:rsidP="00D839B9">
            <w:pPr>
              <w:pStyle w:val="MTTableText"/>
            </w:pPr>
            <w:r w:rsidRPr="00CC4BBB">
              <w:t>Type of design</w:t>
            </w:r>
          </w:p>
        </w:tc>
        <w:tc>
          <w:tcPr>
            <w:tcW w:w="5953" w:type="dxa"/>
          </w:tcPr>
          <w:p w14:paraId="5C2AE05B" w14:textId="77777777" w:rsidR="00D839B9" w:rsidRPr="00CC4BBB" w:rsidRDefault="00D839B9" w:rsidP="00D839B9">
            <w:pPr>
              <w:pStyle w:val="MTTableText"/>
            </w:pPr>
            <w:r w:rsidRPr="00CC4BBB">
              <w:t>bottom feeding system, with car on ramp, depositing area lateral to the roller table</w:t>
            </w:r>
          </w:p>
        </w:tc>
      </w:tr>
      <w:tr w:rsidR="00CC4BBB" w:rsidRPr="00CC4BBB" w14:paraId="03F8F786" w14:textId="77777777" w:rsidTr="00D839B9">
        <w:tc>
          <w:tcPr>
            <w:tcW w:w="3544" w:type="dxa"/>
          </w:tcPr>
          <w:p w14:paraId="07E40DDC" w14:textId="77777777" w:rsidR="00D839B9" w:rsidRPr="00CC4BBB" w:rsidRDefault="00D839B9" w:rsidP="00D839B9">
            <w:pPr>
              <w:pStyle w:val="MTTableText"/>
            </w:pPr>
            <w:r w:rsidRPr="00CC4BBB">
              <w:t>No. of cars</w:t>
            </w:r>
          </w:p>
        </w:tc>
        <w:tc>
          <w:tcPr>
            <w:tcW w:w="5953" w:type="dxa"/>
          </w:tcPr>
          <w:p w14:paraId="52F45F4D" w14:textId="77777777" w:rsidR="00D839B9" w:rsidRPr="00CC4BBB" w:rsidRDefault="00D839B9" w:rsidP="00D839B9">
            <w:pPr>
              <w:pStyle w:val="MTTableText"/>
            </w:pPr>
            <w:r w:rsidRPr="00CC4BBB">
              <w:t>3</w:t>
            </w:r>
          </w:p>
        </w:tc>
      </w:tr>
      <w:tr w:rsidR="00CC4BBB" w:rsidRPr="00CC4BBB" w14:paraId="3B461AE2" w14:textId="77777777" w:rsidTr="00D839B9">
        <w:tc>
          <w:tcPr>
            <w:tcW w:w="3544" w:type="dxa"/>
          </w:tcPr>
          <w:p w14:paraId="013C8E66" w14:textId="77777777" w:rsidR="00D839B9" w:rsidRPr="00CC4BBB" w:rsidRDefault="00D839B9" w:rsidP="00D839B9">
            <w:pPr>
              <w:pStyle w:val="MTTableText"/>
            </w:pPr>
            <w:r w:rsidRPr="00CC4BBB">
              <w:t>Drive</w:t>
            </w:r>
          </w:p>
        </w:tc>
        <w:tc>
          <w:tcPr>
            <w:tcW w:w="5953" w:type="dxa"/>
          </w:tcPr>
          <w:p w14:paraId="0B2F93CF" w14:textId="77777777" w:rsidR="00D839B9" w:rsidRPr="00CC4BBB" w:rsidRDefault="00D839B9" w:rsidP="00D839B9">
            <w:pPr>
              <w:pStyle w:val="MTTableText"/>
            </w:pPr>
            <w:r w:rsidRPr="00CC4BBB">
              <w:t>electromechanical</w:t>
            </w:r>
          </w:p>
        </w:tc>
      </w:tr>
      <w:tr w:rsidR="00D839B9" w:rsidRPr="00CC4BBB" w14:paraId="4B050348" w14:textId="77777777" w:rsidTr="00D839B9">
        <w:tc>
          <w:tcPr>
            <w:tcW w:w="3544" w:type="dxa"/>
          </w:tcPr>
          <w:p w14:paraId="0B82154D" w14:textId="77777777" w:rsidR="00D839B9" w:rsidRPr="00CC4BBB" w:rsidRDefault="00D839B9" w:rsidP="00D839B9">
            <w:pPr>
              <w:pStyle w:val="MTTableText"/>
            </w:pPr>
            <w:r w:rsidRPr="00CC4BBB">
              <w:t>Centering of dummy bar</w:t>
            </w:r>
          </w:p>
        </w:tc>
        <w:tc>
          <w:tcPr>
            <w:tcW w:w="5953" w:type="dxa"/>
          </w:tcPr>
          <w:p w14:paraId="1877E7D1" w14:textId="77777777" w:rsidR="00D839B9" w:rsidRPr="00CC4BBB" w:rsidRDefault="00D839B9" w:rsidP="00D839B9">
            <w:pPr>
              <w:pStyle w:val="MTTableText"/>
            </w:pPr>
            <w:r w:rsidRPr="00CC4BBB">
              <w:t xml:space="preserve">hydraulically operated </w:t>
            </w:r>
            <w:r w:rsidRPr="00CC4BBB">
              <w:rPr>
                <w:lang w:val="en-US"/>
              </w:rPr>
              <w:t>centering</w:t>
            </w:r>
            <w:r w:rsidRPr="00CC4BBB">
              <w:t xml:space="preserve"> device at roller table area</w:t>
            </w:r>
          </w:p>
        </w:tc>
      </w:tr>
    </w:tbl>
    <w:p w14:paraId="1A5BD081" w14:textId="77777777" w:rsidR="00D839B9" w:rsidRPr="00CC4BBB" w:rsidRDefault="00D839B9" w:rsidP="00D839B9">
      <w:pPr>
        <w:pStyle w:val="MTStandard"/>
      </w:pPr>
    </w:p>
    <w:p w14:paraId="4F5A9531" w14:textId="77777777" w:rsidR="00D839B9" w:rsidRPr="00CC4BBB" w:rsidRDefault="00D839B9" w:rsidP="00D839B9">
      <w:pPr>
        <w:pStyle w:val="MTHeading"/>
      </w:pPr>
      <w:r w:rsidRPr="00CC4BBB">
        <w:t>Functional Description</w:t>
      </w:r>
    </w:p>
    <w:p w14:paraId="611A58B5" w14:textId="77777777" w:rsidR="00D839B9" w:rsidRPr="00CC4BBB" w:rsidRDefault="00D839B9" w:rsidP="00D839B9">
      <w:pPr>
        <w:pStyle w:val="MTStandard"/>
      </w:pPr>
      <w:r w:rsidRPr="00CC4BBB">
        <w:t>The dummy bar receiver transports the dummy bar to and from the centerline of the casting machine discharge roller table.  The storage device laterally shifts the complete bar adjacent to the hot strand through an effective „winch and ramp” system.</w:t>
      </w:r>
    </w:p>
    <w:p w14:paraId="4ACA04C6" w14:textId="77777777" w:rsidR="00D839B9" w:rsidRPr="00CC4BBB" w:rsidRDefault="00D839B9" w:rsidP="00D839B9">
      <w:pPr>
        <w:pStyle w:val="MTStandard"/>
      </w:pPr>
      <w:r w:rsidRPr="00CC4BBB">
        <w:t>When feeding the dummy bar, the storage device deposits the bar onto the roller table, which is equipped with a centering device integrally, located at the table.  After centering is complete, the bar is ready to be fed into the casting machine via the segment drive rollers.</w:t>
      </w:r>
    </w:p>
    <w:p w14:paraId="432604C9" w14:textId="77777777" w:rsidR="00D839B9" w:rsidRPr="00CC4BBB" w:rsidRDefault="00D839B9" w:rsidP="00D839B9">
      <w:pPr>
        <w:pStyle w:val="MTHeading"/>
      </w:pPr>
      <w:r w:rsidRPr="00CC4BBB">
        <w:t>Main Components</w:t>
      </w:r>
    </w:p>
    <w:p w14:paraId="2492593B" w14:textId="77777777" w:rsidR="00D839B9" w:rsidRPr="00CC4BBB" w:rsidRDefault="00D839B9" w:rsidP="00D839B9">
      <w:pPr>
        <w:pStyle w:val="MTBulletIndent"/>
        <w:tabs>
          <w:tab w:val="clear" w:pos="1211"/>
          <w:tab w:val="num" w:pos="927"/>
        </w:tabs>
        <w:ind w:left="907"/>
      </w:pPr>
      <w:r w:rsidRPr="00CC4BBB">
        <w:t>Runways</w:t>
      </w:r>
    </w:p>
    <w:p w14:paraId="1D75E77B" w14:textId="77777777" w:rsidR="00D839B9" w:rsidRPr="00CC4BBB" w:rsidRDefault="00D839B9" w:rsidP="00D839B9">
      <w:pPr>
        <w:pStyle w:val="MTBulletIndent"/>
        <w:tabs>
          <w:tab w:val="clear" w:pos="1211"/>
          <w:tab w:val="num" w:pos="927"/>
        </w:tabs>
        <w:ind w:left="907"/>
      </w:pPr>
      <w:r w:rsidRPr="00CC4BBB">
        <w:t>Transfer cars</w:t>
      </w:r>
    </w:p>
    <w:p w14:paraId="4F3E1241" w14:textId="77777777" w:rsidR="00D839B9" w:rsidRPr="00CC4BBB" w:rsidRDefault="00D839B9" w:rsidP="00D839B9">
      <w:pPr>
        <w:pStyle w:val="MTBulletIndent"/>
        <w:tabs>
          <w:tab w:val="clear" w:pos="1211"/>
          <w:tab w:val="num" w:pos="927"/>
        </w:tabs>
        <w:ind w:left="907"/>
      </w:pPr>
      <w:r w:rsidRPr="00CC4BBB">
        <w:t>Drive unit with motor, gear, shaft, chains and chain wheels</w:t>
      </w:r>
    </w:p>
    <w:p w14:paraId="1B4F26C6" w14:textId="77777777" w:rsidR="00D839B9" w:rsidRPr="00CC4BBB" w:rsidRDefault="00D839B9" w:rsidP="00D839B9">
      <w:pPr>
        <w:pStyle w:val="MTBulletIndent"/>
        <w:tabs>
          <w:tab w:val="clear" w:pos="1211"/>
          <w:tab w:val="num" w:pos="927"/>
        </w:tabs>
        <w:ind w:left="907"/>
      </w:pPr>
      <w:r w:rsidRPr="00CC4BBB">
        <w:t>Centering device with hydraulic cylinder</w:t>
      </w:r>
    </w:p>
    <w:p w14:paraId="468F47A1" w14:textId="77777777" w:rsidR="00D839B9" w:rsidRPr="00CC4BBB" w:rsidRDefault="00D839B9" w:rsidP="00D839B9">
      <w:pPr>
        <w:pStyle w:val="MTBulletIndent"/>
        <w:tabs>
          <w:tab w:val="clear" w:pos="1211"/>
          <w:tab w:val="num" w:pos="927"/>
        </w:tabs>
        <w:ind w:left="907"/>
      </w:pPr>
      <w:r w:rsidRPr="00CC4BBB">
        <w:t>Dummy bar head exchange platform</w:t>
      </w:r>
    </w:p>
    <w:p w14:paraId="01BBD331" w14:textId="77777777" w:rsidR="00D839B9" w:rsidRPr="00CC4BBB" w:rsidRDefault="00D839B9" w:rsidP="00D839B9">
      <w:pPr>
        <w:pStyle w:val="MTHeading"/>
      </w:pPr>
      <w:r w:rsidRPr="00CC4BBB">
        <w:t>Main Characteristics</w:t>
      </w:r>
    </w:p>
    <w:p w14:paraId="1DA1C144" w14:textId="77777777" w:rsidR="00D839B9" w:rsidRPr="00CC4BBB" w:rsidRDefault="00D839B9" w:rsidP="00D839B9">
      <w:pPr>
        <w:pStyle w:val="MTBulletIndent"/>
        <w:tabs>
          <w:tab w:val="clear" w:pos="1211"/>
          <w:tab w:val="num" w:pos="927"/>
        </w:tabs>
        <w:ind w:left="907"/>
      </w:pPr>
      <w:r w:rsidRPr="00CC4BBB">
        <w:t>Lifting and lateral movement on inclined runway</w:t>
      </w:r>
    </w:p>
    <w:p w14:paraId="6180059A" w14:textId="77777777" w:rsidR="00D839B9" w:rsidRPr="00CC4BBB" w:rsidRDefault="00D839B9" w:rsidP="00D839B9">
      <w:pPr>
        <w:pStyle w:val="MTHeading"/>
      </w:pPr>
      <w:r w:rsidRPr="00CC4BBB">
        <w:t>Advantage of Design</w:t>
      </w:r>
    </w:p>
    <w:p w14:paraId="0763C2C2" w14:textId="77777777" w:rsidR="00D839B9" w:rsidRPr="00CC4BBB" w:rsidRDefault="00D839B9" w:rsidP="00D839B9">
      <w:pPr>
        <w:pStyle w:val="MTBulletIndent"/>
        <w:tabs>
          <w:tab w:val="clear" w:pos="1211"/>
          <w:tab w:val="num" w:pos="927"/>
        </w:tabs>
        <w:ind w:left="907"/>
      </w:pPr>
      <w:r w:rsidRPr="00CC4BBB">
        <w:t>Dummy bar head exchange to be carried out on side of the roller table</w:t>
      </w:r>
    </w:p>
    <w:p w14:paraId="19334FD7" w14:textId="77777777" w:rsidR="00D839B9" w:rsidRPr="00CC4BBB" w:rsidRDefault="00D839B9" w:rsidP="00D839B9">
      <w:pPr>
        <w:pStyle w:val="MTBulletIndent"/>
        <w:tabs>
          <w:tab w:val="clear" w:pos="1211"/>
          <w:tab w:val="num" w:pos="927"/>
        </w:tabs>
        <w:ind w:left="907"/>
      </w:pPr>
      <w:r w:rsidRPr="00CC4BBB">
        <w:t>Easy maintenance</w:t>
      </w:r>
    </w:p>
    <w:p w14:paraId="608AA9E5" w14:textId="77777777" w:rsidR="00D839B9" w:rsidRPr="00CC4BBB" w:rsidRDefault="00D839B9" w:rsidP="00D839B9">
      <w:pPr>
        <w:pStyle w:val="MTBulletIndent"/>
        <w:tabs>
          <w:tab w:val="clear" w:pos="1211"/>
          <w:tab w:val="num" w:pos="927"/>
        </w:tabs>
        <w:ind w:left="907"/>
      </w:pPr>
      <w:r w:rsidRPr="00CC4BBB">
        <w:t>Good accessibility</w:t>
      </w:r>
    </w:p>
    <w:p w14:paraId="42A49846" w14:textId="77777777" w:rsidR="00D839B9" w:rsidRPr="00CC4BBB" w:rsidRDefault="00D839B9" w:rsidP="00D839B9">
      <w:pPr>
        <w:pStyle w:val="MTStandard"/>
      </w:pPr>
    </w:p>
    <w:p w14:paraId="3F72865A" w14:textId="77777777" w:rsidR="00D839B9" w:rsidRPr="00CC4BBB" w:rsidRDefault="00D839B9" w:rsidP="00D839B9">
      <w:pPr>
        <w:pStyle w:val="MTStandard"/>
      </w:pPr>
      <w:r w:rsidRPr="00CC4BBB">
        <w:br w:type="page"/>
      </w:r>
      <w:bookmarkStart w:id="1003" w:name="_Toc354288804"/>
      <w:bookmarkStart w:id="1004" w:name="_Toc362832856"/>
      <w:bookmarkStart w:id="1005" w:name="_Toc362857689"/>
      <w:bookmarkStart w:id="1006" w:name="_Toc362858229"/>
      <w:bookmarkStart w:id="1007" w:name="_Toc493572998"/>
      <w:bookmarkStart w:id="1008" w:name="_Toc499375438"/>
      <w:bookmarkStart w:id="1009" w:name="_Toc499531553"/>
      <w:bookmarkStart w:id="1010" w:name="_Toc505135435"/>
      <w:bookmarkStart w:id="1011" w:name="_Toc505750808"/>
      <w:bookmarkStart w:id="1012" w:name="_Toc510929711"/>
      <w:bookmarkStart w:id="1013" w:name="_Toc241288403"/>
      <w:bookmarkStart w:id="1014" w:name="_Toc242176168"/>
    </w:p>
    <w:p w14:paraId="43C81FD7" w14:textId="77777777" w:rsidR="00D839B9" w:rsidRPr="00CC4BBB" w:rsidRDefault="00D839B9" w:rsidP="00D839B9">
      <w:pPr>
        <w:pStyle w:val="MTHeadingSCS3"/>
      </w:pPr>
      <w:bookmarkStart w:id="1015" w:name="_Toc47604987"/>
      <w:bookmarkStart w:id="1016" w:name="_Toc88576378"/>
      <w:bookmarkEnd w:id="1003"/>
      <w:bookmarkEnd w:id="1004"/>
      <w:bookmarkEnd w:id="1005"/>
      <w:bookmarkEnd w:id="1006"/>
      <w:bookmarkEnd w:id="1007"/>
      <w:bookmarkEnd w:id="1008"/>
      <w:bookmarkEnd w:id="1009"/>
      <w:bookmarkEnd w:id="1010"/>
      <w:bookmarkEnd w:id="1011"/>
      <w:bookmarkEnd w:id="1012"/>
      <w:bookmarkEnd w:id="1013"/>
      <w:bookmarkEnd w:id="1014"/>
      <w:r w:rsidRPr="00CC4BBB">
        <w:lastRenderedPageBreak/>
        <w:t>CB.31.5 Storage stand for dummy bar head</w:t>
      </w:r>
      <w:bookmarkEnd w:id="1015"/>
      <w:bookmarkEnd w:id="1016"/>
    </w:p>
    <w:p w14:paraId="5F537704" w14:textId="77777777" w:rsidR="00B334DB" w:rsidRPr="00CC4BBB" w:rsidRDefault="00B334DB" w:rsidP="00B334DB">
      <w:pPr>
        <w:pStyle w:val="vaiHeading"/>
        <w:rPr>
          <w:lang w:val="en-US"/>
        </w:rPr>
      </w:pPr>
      <w:r w:rsidRPr="00CC4BBB">
        <w:rPr>
          <w:lang w:val="en-US"/>
        </w:rPr>
        <w:t>Technical Data</w:t>
      </w:r>
    </w:p>
    <w:tbl>
      <w:tblPr>
        <w:tblW w:w="9781" w:type="dxa"/>
        <w:tblInd w:w="108" w:type="dxa"/>
        <w:tblLayout w:type="fixed"/>
        <w:tblLook w:val="0000" w:firstRow="0" w:lastRow="0" w:firstColumn="0" w:lastColumn="0" w:noHBand="0" w:noVBand="0"/>
      </w:tblPr>
      <w:tblGrid>
        <w:gridCol w:w="3544"/>
        <w:gridCol w:w="284"/>
        <w:gridCol w:w="5953"/>
      </w:tblGrid>
      <w:tr w:rsidR="00CC4BBB" w:rsidRPr="00CC4BBB" w14:paraId="6BAAFE53" w14:textId="77777777" w:rsidTr="00E01053">
        <w:tc>
          <w:tcPr>
            <w:tcW w:w="3544" w:type="dxa"/>
          </w:tcPr>
          <w:p w14:paraId="2009B56A" w14:textId="77777777" w:rsidR="00B334DB" w:rsidRPr="00CC4BBB" w:rsidRDefault="00B334DB" w:rsidP="00E01053">
            <w:pPr>
              <w:pStyle w:val="vaiTableText"/>
              <w:rPr>
                <w:lang w:val="en-US"/>
              </w:rPr>
            </w:pPr>
            <w:r w:rsidRPr="00CC4BBB">
              <w:rPr>
                <w:lang w:val="en-US"/>
              </w:rPr>
              <w:t>Type of Construction</w:t>
            </w:r>
          </w:p>
        </w:tc>
        <w:tc>
          <w:tcPr>
            <w:tcW w:w="284" w:type="dxa"/>
          </w:tcPr>
          <w:p w14:paraId="2F8158A2" w14:textId="77777777" w:rsidR="00B334DB" w:rsidRPr="00CC4BBB" w:rsidRDefault="00B334DB" w:rsidP="00E01053">
            <w:pPr>
              <w:pStyle w:val="vaiTableText"/>
              <w:rPr>
                <w:lang w:val="en-US"/>
              </w:rPr>
            </w:pPr>
          </w:p>
        </w:tc>
        <w:tc>
          <w:tcPr>
            <w:tcW w:w="5953" w:type="dxa"/>
          </w:tcPr>
          <w:p w14:paraId="10321060" w14:textId="77777777" w:rsidR="00B334DB" w:rsidRPr="00CC4BBB" w:rsidRDefault="00B334DB" w:rsidP="00E01053">
            <w:pPr>
              <w:pStyle w:val="vaiTableText"/>
              <w:rPr>
                <w:lang w:val="en-US"/>
              </w:rPr>
            </w:pPr>
            <w:r w:rsidRPr="00CC4BBB">
              <w:rPr>
                <w:lang w:val="en-US"/>
              </w:rPr>
              <w:t>Steel Structure</w:t>
            </w:r>
          </w:p>
        </w:tc>
      </w:tr>
      <w:tr w:rsidR="00CC4BBB" w:rsidRPr="00CC4BBB" w14:paraId="57629E09" w14:textId="77777777" w:rsidTr="00E01053">
        <w:tc>
          <w:tcPr>
            <w:tcW w:w="3544" w:type="dxa"/>
          </w:tcPr>
          <w:p w14:paraId="19EBB2FC" w14:textId="77777777" w:rsidR="00B334DB" w:rsidRPr="00CC4BBB" w:rsidRDefault="00B334DB" w:rsidP="00E01053">
            <w:pPr>
              <w:pStyle w:val="vaiTableText"/>
              <w:rPr>
                <w:lang w:val="en-US"/>
              </w:rPr>
            </w:pPr>
            <w:r w:rsidRPr="00CC4BBB">
              <w:rPr>
                <w:lang w:val="en-US"/>
              </w:rPr>
              <w:t>Capacity</w:t>
            </w:r>
          </w:p>
        </w:tc>
        <w:tc>
          <w:tcPr>
            <w:tcW w:w="284" w:type="dxa"/>
          </w:tcPr>
          <w:p w14:paraId="023E38B4" w14:textId="77777777" w:rsidR="00B334DB" w:rsidRPr="00CC4BBB" w:rsidRDefault="00B334DB" w:rsidP="00E01053">
            <w:pPr>
              <w:pStyle w:val="vaiTableText"/>
              <w:rPr>
                <w:lang w:val="en-US"/>
              </w:rPr>
            </w:pPr>
          </w:p>
        </w:tc>
        <w:tc>
          <w:tcPr>
            <w:tcW w:w="5953" w:type="dxa"/>
          </w:tcPr>
          <w:p w14:paraId="28120BFD" w14:textId="77777777" w:rsidR="00B334DB" w:rsidRPr="00CC4BBB" w:rsidRDefault="00B334DB" w:rsidP="00E01053">
            <w:pPr>
              <w:pStyle w:val="vaiTableText"/>
              <w:rPr>
                <w:lang w:val="en-US"/>
              </w:rPr>
            </w:pPr>
            <w:r w:rsidRPr="00CC4BBB">
              <w:rPr>
                <w:lang w:val="en-US"/>
              </w:rPr>
              <w:t xml:space="preserve">All dummy bar heads </w:t>
            </w:r>
          </w:p>
        </w:tc>
      </w:tr>
      <w:tr w:rsidR="00CC4BBB" w:rsidRPr="00CC4BBB" w14:paraId="30FE40A2" w14:textId="77777777" w:rsidTr="00E01053">
        <w:tc>
          <w:tcPr>
            <w:tcW w:w="3544" w:type="dxa"/>
          </w:tcPr>
          <w:p w14:paraId="7D55A7CB" w14:textId="77777777" w:rsidR="00B334DB" w:rsidRPr="00CC4BBB" w:rsidRDefault="00B334DB" w:rsidP="00E01053">
            <w:pPr>
              <w:pStyle w:val="vaiTableText"/>
              <w:rPr>
                <w:lang w:val="en-US"/>
              </w:rPr>
            </w:pPr>
            <w:r w:rsidRPr="00CC4BBB">
              <w:rPr>
                <w:lang w:val="en-US"/>
              </w:rPr>
              <w:t>Location</w:t>
            </w:r>
          </w:p>
        </w:tc>
        <w:tc>
          <w:tcPr>
            <w:tcW w:w="284" w:type="dxa"/>
          </w:tcPr>
          <w:p w14:paraId="5A12FF7F" w14:textId="77777777" w:rsidR="00B334DB" w:rsidRPr="00CC4BBB" w:rsidRDefault="00B334DB" w:rsidP="00E01053">
            <w:pPr>
              <w:pStyle w:val="vaiTableText"/>
              <w:rPr>
                <w:lang w:val="en-US"/>
              </w:rPr>
            </w:pPr>
          </w:p>
        </w:tc>
        <w:tc>
          <w:tcPr>
            <w:tcW w:w="5953" w:type="dxa"/>
          </w:tcPr>
          <w:p w14:paraId="25E08294" w14:textId="77777777" w:rsidR="00B334DB" w:rsidRPr="00CC4BBB" w:rsidRDefault="00B334DB" w:rsidP="00E01053">
            <w:pPr>
              <w:pStyle w:val="vaiTableText"/>
              <w:rPr>
                <w:lang w:val="en-US"/>
              </w:rPr>
            </w:pPr>
            <w:r w:rsidRPr="00CC4BBB">
              <w:rPr>
                <w:lang w:val="en-US"/>
              </w:rPr>
              <w:t>Close to dummy bar receiver</w:t>
            </w:r>
          </w:p>
        </w:tc>
      </w:tr>
    </w:tbl>
    <w:p w14:paraId="25024AAA" w14:textId="77777777" w:rsidR="00B334DB" w:rsidRPr="00CC4BBB" w:rsidRDefault="00B334DB" w:rsidP="00B334DB">
      <w:pPr>
        <w:pStyle w:val="vaiHeading"/>
        <w:rPr>
          <w:lang w:val="en-US"/>
        </w:rPr>
      </w:pPr>
      <w:r w:rsidRPr="00CC4BBB">
        <w:rPr>
          <w:lang w:val="en-US"/>
        </w:rPr>
        <w:t>Functional Description</w:t>
      </w:r>
    </w:p>
    <w:p w14:paraId="63F71DFE" w14:textId="77777777" w:rsidR="00B334DB" w:rsidRPr="00CC4BBB" w:rsidRDefault="00B334DB" w:rsidP="00B334DB">
      <w:pPr>
        <w:pStyle w:val="vaiStandard"/>
        <w:rPr>
          <w:lang w:val="en-US"/>
        </w:rPr>
      </w:pPr>
      <w:r w:rsidRPr="00CC4BBB">
        <w:rPr>
          <w:lang w:val="en-US"/>
        </w:rPr>
        <w:t>The dummy bar head storage stand ensures orderly storage of the numerous dummy bar heads.</w:t>
      </w:r>
    </w:p>
    <w:p w14:paraId="6F7A4BCD" w14:textId="77777777" w:rsidR="00D839B9" w:rsidRPr="00CC4BBB" w:rsidRDefault="00D839B9" w:rsidP="00D839B9">
      <w:pPr>
        <w:pStyle w:val="MTStandard"/>
        <w:rPr>
          <w:lang w:val="en-US"/>
        </w:rPr>
      </w:pPr>
    </w:p>
    <w:p w14:paraId="09F31B62" w14:textId="77777777" w:rsidR="00D839B9" w:rsidRPr="00CC4BBB" w:rsidRDefault="00D839B9" w:rsidP="00D839B9">
      <w:pPr>
        <w:pStyle w:val="MTStandard"/>
      </w:pPr>
      <w:bookmarkStart w:id="1017" w:name="_Toc362832830"/>
      <w:bookmarkStart w:id="1018" w:name="_Toc362832858"/>
      <w:bookmarkStart w:id="1019" w:name="_Toc362857691"/>
      <w:bookmarkStart w:id="1020" w:name="_Toc362858231"/>
      <w:bookmarkStart w:id="1021" w:name="_Toc493573000"/>
      <w:bookmarkStart w:id="1022" w:name="_Toc499375440"/>
      <w:bookmarkStart w:id="1023" w:name="_Toc499531555"/>
      <w:bookmarkStart w:id="1024" w:name="_Toc505135437"/>
      <w:bookmarkStart w:id="1025" w:name="_Toc505750810"/>
      <w:r w:rsidRPr="00CC4BBB">
        <w:br w:type="page"/>
      </w:r>
      <w:bookmarkStart w:id="1026" w:name="_Toc510929713"/>
      <w:bookmarkStart w:id="1027" w:name="_Toc2493201"/>
      <w:bookmarkStart w:id="1028" w:name="_Toc3797432"/>
      <w:bookmarkStart w:id="1029" w:name="_Toc65989662"/>
      <w:bookmarkStart w:id="1030" w:name="_Toc241288404"/>
      <w:bookmarkStart w:id="1031" w:name="_Toc242176169"/>
    </w:p>
    <w:p w14:paraId="4E6E3200" w14:textId="77777777" w:rsidR="00D839B9" w:rsidRPr="00CC4BBB" w:rsidRDefault="00D839B9" w:rsidP="00D839B9">
      <w:pPr>
        <w:pStyle w:val="MTHeadingSCS2"/>
      </w:pPr>
      <w:bookmarkStart w:id="1032" w:name="_Toc47604990"/>
      <w:bookmarkStart w:id="1033" w:name="_Toc88576379"/>
      <w:r w:rsidRPr="00CC4BBB">
        <w:lastRenderedPageBreak/>
        <w:t xml:space="preserve">CB.32. Cutting- &amp; </w:t>
      </w:r>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r w:rsidRPr="00CC4BBB">
        <w:t>scrap facility</w:t>
      </w:r>
      <w:bookmarkEnd w:id="1032"/>
      <w:bookmarkEnd w:id="1033"/>
    </w:p>
    <w:p w14:paraId="74811B10" w14:textId="77777777" w:rsidR="00D839B9" w:rsidRPr="00CC4BBB" w:rsidRDefault="00D839B9" w:rsidP="00D839B9">
      <w:pPr>
        <w:pStyle w:val="MTHeadingSCS3"/>
      </w:pPr>
      <w:bookmarkStart w:id="1034" w:name="_Toc354288807"/>
      <w:bookmarkStart w:id="1035" w:name="_Toc362832859"/>
      <w:bookmarkStart w:id="1036" w:name="_Toc362857692"/>
      <w:bookmarkStart w:id="1037" w:name="_Toc362858232"/>
      <w:bookmarkStart w:id="1038" w:name="_Toc493573001"/>
      <w:bookmarkStart w:id="1039" w:name="_Toc499375441"/>
      <w:bookmarkStart w:id="1040" w:name="_Toc499531556"/>
      <w:bookmarkStart w:id="1041" w:name="_Toc505135438"/>
      <w:bookmarkStart w:id="1042" w:name="_Toc505750811"/>
      <w:bookmarkStart w:id="1043" w:name="_Toc510929714"/>
      <w:bookmarkStart w:id="1044" w:name="_Toc2493202"/>
      <w:bookmarkStart w:id="1045" w:name="_Toc3797433"/>
      <w:bookmarkStart w:id="1046" w:name="_Toc65989663"/>
      <w:bookmarkStart w:id="1047" w:name="_Toc241288405"/>
      <w:bookmarkStart w:id="1048" w:name="_Toc242176170"/>
      <w:bookmarkStart w:id="1049" w:name="_Toc47604991"/>
      <w:bookmarkStart w:id="1050" w:name="_Toc88576380"/>
      <w:r w:rsidRPr="00CC4BBB">
        <w:t>CB.32.1 Torch cutting machine</w:t>
      </w:r>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p>
    <w:p w14:paraId="17F838B0" w14:textId="77777777" w:rsidR="00D839B9" w:rsidRPr="00CC4BBB" w:rsidRDefault="00D839B9" w:rsidP="00D839B9">
      <w:pPr>
        <w:pStyle w:val="MTHeading"/>
      </w:pPr>
      <w:r w:rsidRPr="00CC4BBB">
        <w:t>Technical Data</w:t>
      </w:r>
    </w:p>
    <w:tbl>
      <w:tblPr>
        <w:tblW w:w="9497" w:type="dxa"/>
        <w:tblInd w:w="108"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ayout w:type="fixed"/>
        <w:tblLook w:val="0000" w:firstRow="0" w:lastRow="0" w:firstColumn="0" w:lastColumn="0" w:noHBand="0" w:noVBand="0"/>
      </w:tblPr>
      <w:tblGrid>
        <w:gridCol w:w="3544"/>
        <w:gridCol w:w="5953"/>
      </w:tblGrid>
      <w:tr w:rsidR="00CC4BBB" w:rsidRPr="00CC4BBB" w14:paraId="3B58BE9D" w14:textId="77777777" w:rsidTr="00D839B9">
        <w:tc>
          <w:tcPr>
            <w:tcW w:w="3544" w:type="dxa"/>
          </w:tcPr>
          <w:p w14:paraId="28A385CA" w14:textId="77777777" w:rsidR="00D839B9" w:rsidRPr="00CC4BBB" w:rsidRDefault="00D839B9" w:rsidP="00D839B9">
            <w:pPr>
              <w:pStyle w:val="MTTableText"/>
            </w:pPr>
            <w:r w:rsidRPr="00CC4BBB">
              <w:t>Type of construction</w:t>
            </w:r>
          </w:p>
        </w:tc>
        <w:tc>
          <w:tcPr>
            <w:tcW w:w="5953" w:type="dxa"/>
          </w:tcPr>
          <w:p w14:paraId="245065A9" w14:textId="77777777" w:rsidR="00D839B9" w:rsidRPr="00CC4BBB" w:rsidRDefault="00D839B9" w:rsidP="00D839B9">
            <w:pPr>
              <w:pStyle w:val="MTTableText"/>
            </w:pPr>
            <w:r w:rsidRPr="00CC4BBB">
              <w:t>gantry type</w:t>
            </w:r>
          </w:p>
        </w:tc>
      </w:tr>
      <w:tr w:rsidR="00CC4BBB" w:rsidRPr="00CC4BBB" w14:paraId="78303D34" w14:textId="77777777" w:rsidTr="00D839B9">
        <w:tc>
          <w:tcPr>
            <w:tcW w:w="3544" w:type="dxa"/>
          </w:tcPr>
          <w:p w14:paraId="56956C0B" w14:textId="77777777" w:rsidR="00D839B9" w:rsidRPr="00CC4BBB" w:rsidRDefault="00D839B9" w:rsidP="00D839B9">
            <w:pPr>
              <w:pStyle w:val="MTTableText"/>
            </w:pPr>
            <w:r w:rsidRPr="00CC4BBB">
              <w:t>Location</w:t>
            </w:r>
          </w:p>
        </w:tc>
        <w:tc>
          <w:tcPr>
            <w:tcW w:w="5953" w:type="dxa"/>
          </w:tcPr>
          <w:p w14:paraId="3D5EC820" w14:textId="77777777" w:rsidR="00D839B9" w:rsidRPr="00CC4BBB" w:rsidRDefault="00D839B9" w:rsidP="00D839B9">
            <w:pPr>
              <w:pStyle w:val="MTTableText"/>
            </w:pPr>
            <w:r w:rsidRPr="00CC4BBB">
              <w:t>downstream of strand guide above torch cutting roller table</w:t>
            </w:r>
          </w:p>
        </w:tc>
      </w:tr>
      <w:tr w:rsidR="00CC4BBB" w:rsidRPr="00CC4BBB" w14:paraId="0D0B9AE0" w14:textId="77777777" w:rsidTr="00D839B9">
        <w:tc>
          <w:tcPr>
            <w:tcW w:w="3544" w:type="dxa"/>
          </w:tcPr>
          <w:p w14:paraId="6DA8DBF7" w14:textId="77777777" w:rsidR="00D839B9" w:rsidRPr="00CC4BBB" w:rsidRDefault="00D839B9" w:rsidP="00D839B9">
            <w:pPr>
              <w:pStyle w:val="MTTableText"/>
              <w:rPr>
                <w:vanish/>
              </w:rPr>
            </w:pPr>
            <w:r w:rsidRPr="00CC4BBB">
              <w:t>No. of torches</w:t>
            </w:r>
          </w:p>
        </w:tc>
        <w:tc>
          <w:tcPr>
            <w:tcW w:w="5953" w:type="dxa"/>
          </w:tcPr>
          <w:p w14:paraId="020B781D" w14:textId="77777777" w:rsidR="00D839B9" w:rsidRPr="00CC4BBB" w:rsidRDefault="00D839B9" w:rsidP="00D839B9">
            <w:pPr>
              <w:pStyle w:val="MTTableText"/>
            </w:pPr>
            <w:r w:rsidRPr="00CC4BBB">
              <w:t>2</w:t>
            </w:r>
          </w:p>
        </w:tc>
      </w:tr>
      <w:tr w:rsidR="00CC4BBB" w:rsidRPr="00CC4BBB" w14:paraId="47B4524F" w14:textId="77777777" w:rsidTr="00D839B9">
        <w:tc>
          <w:tcPr>
            <w:tcW w:w="3544" w:type="dxa"/>
          </w:tcPr>
          <w:p w14:paraId="1141288C" w14:textId="77777777" w:rsidR="00D839B9" w:rsidRPr="00CC4BBB" w:rsidRDefault="00D839B9" w:rsidP="00D839B9">
            <w:pPr>
              <w:pStyle w:val="MTTableText"/>
              <w:rPr>
                <w:highlight w:val="yellow"/>
              </w:rPr>
            </w:pPr>
            <w:r w:rsidRPr="00CC4BBB">
              <w:t>Sample torches</w:t>
            </w:r>
            <w:r w:rsidRPr="00CC4BBB">
              <w:rPr>
                <w:vanish/>
                <w:highlight w:val="yellow"/>
              </w:rPr>
              <w:t xml:space="preserve"> (OPTION)</w:t>
            </w:r>
          </w:p>
        </w:tc>
        <w:tc>
          <w:tcPr>
            <w:tcW w:w="5953" w:type="dxa"/>
          </w:tcPr>
          <w:p w14:paraId="0BBD2A91" w14:textId="77777777" w:rsidR="00D839B9" w:rsidRPr="00CC4BBB" w:rsidRDefault="00D839B9" w:rsidP="00D839B9">
            <w:pPr>
              <w:pStyle w:val="MTTableText"/>
            </w:pPr>
            <w:r w:rsidRPr="00CC4BBB">
              <w:t xml:space="preserve">2 </w:t>
            </w:r>
          </w:p>
          <w:p w14:paraId="7316AB3E" w14:textId="77777777" w:rsidR="00D839B9" w:rsidRPr="00CC4BBB" w:rsidRDefault="00D839B9" w:rsidP="00D839B9">
            <w:pPr>
              <w:pStyle w:val="MTTableText"/>
              <w:rPr>
                <w:highlight w:val="yellow"/>
              </w:rPr>
            </w:pPr>
            <w:r w:rsidRPr="00CC4BBB">
              <w:rPr>
                <w:vanish/>
                <w:highlight w:val="yellow"/>
              </w:rPr>
              <w:t>with automatic sample thickness adjustment (80 to 200 mm) and possible emergency torch replacement</w:t>
            </w:r>
          </w:p>
        </w:tc>
      </w:tr>
      <w:tr w:rsidR="00CC4BBB" w:rsidRPr="00CC4BBB" w14:paraId="6A5C53B4" w14:textId="77777777" w:rsidTr="00D839B9">
        <w:tc>
          <w:tcPr>
            <w:tcW w:w="3544" w:type="dxa"/>
          </w:tcPr>
          <w:p w14:paraId="6BC68EC4" w14:textId="77777777" w:rsidR="00D839B9" w:rsidRPr="00CC4BBB" w:rsidRDefault="00D839B9" w:rsidP="00D839B9">
            <w:pPr>
              <w:pStyle w:val="MTTableText"/>
            </w:pPr>
            <w:r w:rsidRPr="00CC4BBB">
              <w:t xml:space="preserve">Cutting range: </w:t>
            </w:r>
          </w:p>
        </w:tc>
        <w:tc>
          <w:tcPr>
            <w:tcW w:w="5953" w:type="dxa"/>
          </w:tcPr>
          <w:p w14:paraId="3B5FEEE3" w14:textId="77777777" w:rsidR="00D839B9" w:rsidRPr="00CC4BBB" w:rsidRDefault="00D839B9" w:rsidP="00D839B9">
            <w:pPr>
              <w:pStyle w:val="MTTableText"/>
              <w:rPr>
                <w:vanish/>
              </w:rPr>
            </w:pPr>
          </w:p>
        </w:tc>
      </w:tr>
      <w:tr w:rsidR="00CC4BBB" w:rsidRPr="00CF1BF7" w14:paraId="675CA95E" w14:textId="77777777" w:rsidTr="00D839B9">
        <w:tc>
          <w:tcPr>
            <w:tcW w:w="3544" w:type="dxa"/>
          </w:tcPr>
          <w:p w14:paraId="7304070A" w14:textId="77777777" w:rsidR="00D839B9" w:rsidRPr="00CC4BBB" w:rsidRDefault="00D839B9" w:rsidP="00D839B9">
            <w:pPr>
              <w:pStyle w:val="MTTableIndent"/>
            </w:pPr>
            <w:r w:rsidRPr="00CC4BBB">
              <w:t>Slab width</w:t>
            </w:r>
          </w:p>
        </w:tc>
        <w:tc>
          <w:tcPr>
            <w:tcW w:w="5953" w:type="dxa"/>
          </w:tcPr>
          <w:p w14:paraId="7C8F04FD" w14:textId="68FB93B3" w:rsidR="00D839B9" w:rsidRPr="00CC4BBB" w:rsidRDefault="00D839B9" w:rsidP="00D839B9">
            <w:pPr>
              <w:pStyle w:val="MTTableText"/>
              <w:rPr>
                <w:vanish/>
                <w:lang w:val="de-AT"/>
              </w:rPr>
            </w:pPr>
            <w:r w:rsidRPr="00CC4BBB">
              <w:rPr>
                <w:lang w:val="de-AT"/>
              </w:rPr>
              <w:t>8</w:t>
            </w:r>
            <w:r w:rsidR="00E01053" w:rsidRPr="00CC4BBB">
              <w:rPr>
                <w:lang w:val="de-AT"/>
              </w:rPr>
              <w:t>5</w:t>
            </w:r>
            <w:r w:rsidRPr="00CC4BBB">
              <w:rPr>
                <w:lang w:val="de-AT"/>
              </w:rPr>
              <w:t>0 – 16</w:t>
            </w:r>
            <w:r w:rsidR="00FB4EF7" w:rsidRPr="00CC4BBB">
              <w:rPr>
                <w:lang w:val="de-AT"/>
              </w:rPr>
              <w:t>8</w:t>
            </w:r>
            <w:r w:rsidRPr="00CC4BBB">
              <w:rPr>
                <w:lang w:val="de-AT"/>
              </w:rPr>
              <w:t xml:space="preserve">0 mm   </w:t>
            </w:r>
            <w:r w:rsidRPr="00CC4BBB">
              <w:rPr>
                <w:vanish/>
                <w:highlight w:val="yellow"/>
                <w:lang w:val="de-AT"/>
              </w:rPr>
              <w:t>(Machine Model N)</w:t>
            </w:r>
          </w:p>
          <w:p w14:paraId="15BF4F94" w14:textId="77777777" w:rsidR="00D839B9" w:rsidRPr="00CC4BBB" w:rsidRDefault="00D839B9" w:rsidP="00D839B9">
            <w:pPr>
              <w:pStyle w:val="MTTableText"/>
              <w:rPr>
                <w:vanish/>
                <w:lang w:val="de-AT"/>
              </w:rPr>
            </w:pPr>
            <w:r w:rsidRPr="00CC4BBB">
              <w:rPr>
                <w:vanish/>
                <w:highlight w:val="yellow"/>
                <w:lang w:val="de-AT"/>
              </w:rPr>
              <w:t>800 – 3.200 mm   (Machine Model L)</w:t>
            </w:r>
          </w:p>
        </w:tc>
      </w:tr>
      <w:tr w:rsidR="00CC4BBB" w:rsidRPr="00CC4BBB" w14:paraId="67F6E9FD" w14:textId="77777777" w:rsidTr="00D839B9">
        <w:tc>
          <w:tcPr>
            <w:tcW w:w="3544" w:type="dxa"/>
          </w:tcPr>
          <w:p w14:paraId="68DA7BB9" w14:textId="77777777" w:rsidR="00D839B9" w:rsidRPr="00CC4BBB" w:rsidRDefault="00D839B9" w:rsidP="00D839B9">
            <w:pPr>
              <w:pStyle w:val="MTTableIndent"/>
            </w:pPr>
            <w:r w:rsidRPr="00CC4BBB">
              <w:t>Slab thickness</w:t>
            </w:r>
          </w:p>
        </w:tc>
        <w:tc>
          <w:tcPr>
            <w:tcW w:w="5953" w:type="dxa"/>
          </w:tcPr>
          <w:p w14:paraId="20C95CB9" w14:textId="7FEA028F" w:rsidR="00D839B9" w:rsidRPr="00CC4BBB" w:rsidRDefault="00D839B9" w:rsidP="00D839B9">
            <w:pPr>
              <w:pStyle w:val="MTTableText"/>
            </w:pPr>
            <w:r w:rsidRPr="00CC4BBB">
              <w:t>1</w:t>
            </w:r>
            <w:r w:rsidR="00E01053" w:rsidRPr="00CC4BBB">
              <w:t>6</w:t>
            </w:r>
            <w:r w:rsidRPr="00CC4BBB">
              <w:t>0 - 2</w:t>
            </w:r>
            <w:r w:rsidR="00E01053" w:rsidRPr="00CC4BBB">
              <w:t>2</w:t>
            </w:r>
            <w:r w:rsidRPr="00CC4BBB">
              <w:t xml:space="preserve">0 mm   </w:t>
            </w:r>
            <w:r w:rsidRPr="00CC4BBB">
              <w:rPr>
                <w:vanish/>
                <w:highlight w:val="yellow"/>
              </w:rPr>
              <w:t>(up to 600 mm design range)</w:t>
            </w:r>
          </w:p>
        </w:tc>
      </w:tr>
      <w:tr w:rsidR="00CC4BBB" w:rsidRPr="00CC4BBB" w14:paraId="7D618DDB" w14:textId="77777777" w:rsidTr="00D839B9">
        <w:tc>
          <w:tcPr>
            <w:tcW w:w="3544" w:type="dxa"/>
          </w:tcPr>
          <w:p w14:paraId="067B8560" w14:textId="77777777" w:rsidR="00D839B9" w:rsidRPr="00CC4BBB" w:rsidRDefault="00D839B9" w:rsidP="00D839B9">
            <w:pPr>
              <w:pStyle w:val="MTTableText"/>
            </w:pPr>
            <w:r w:rsidRPr="00CC4BBB">
              <w:t>Slab length:</w:t>
            </w:r>
          </w:p>
        </w:tc>
        <w:tc>
          <w:tcPr>
            <w:tcW w:w="5953" w:type="dxa"/>
          </w:tcPr>
          <w:p w14:paraId="4BB86E05" w14:textId="4296BBF2" w:rsidR="00D839B9" w:rsidRPr="00CC4BBB" w:rsidRDefault="00D839B9" w:rsidP="00D839B9">
            <w:pPr>
              <w:pStyle w:val="MTTableText"/>
            </w:pPr>
            <w:r w:rsidRPr="00CC4BBB">
              <w:t xml:space="preserve">minimum </w:t>
            </w:r>
            <w:r w:rsidR="00FB4EF7" w:rsidRPr="00CC4BBB">
              <w:t>5.5</w:t>
            </w:r>
            <w:r w:rsidRPr="00CC4BBB">
              <w:t xml:space="preserve"> m</w:t>
            </w:r>
            <w:r w:rsidR="00EE2A29" w:rsidRPr="00CC4BBB">
              <w:t>, maximum 14.0 m</w:t>
            </w:r>
          </w:p>
        </w:tc>
      </w:tr>
      <w:tr w:rsidR="00CC4BBB" w:rsidRPr="00CC4BBB" w14:paraId="79A684C1" w14:textId="77777777" w:rsidTr="00D839B9">
        <w:tc>
          <w:tcPr>
            <w:tcW w:w="3544" w:type="dxa"/>
          </w:tcPr>
          <w:p w14:paraId="228BF4CF" w14:textId="77777777" w:rsidR="00D839B9" w:rsidRPr="00CC4BBB" w:rsidRDefault="00D839B9" w:rsidP="00D839B9">
            <w:pPr>
              <w:pStyle w:val="MTTableText"/>
            </w:pPr>
            <w:r w:rsidRPr="00CC4BBB">
              <w:t>Follow-up distance</w:t>
            </w:r>
          </w:p>
        </w:tc>
        <w:tc>
          <w:tcPr>
            <w:tcW w:w="5953" w:type="dxa"/>
          </w:tcPr>
          <w:p w14:paraId="6E3B728D" w14:textId="77777777" w:rsidR="00D839B9" w:rsidRPr="00CC4BBB" w:rsidRDefault="00D839B9" w:rsidP="00D839B9">
            <w:pPr>
              <w:pStyle w:val="MTTableText"/>
            </w:pPr>
            <w:r w:rsidRPr="00CC4BBB">
              <w:t xml:space="preserve">9.2 m   </w:t>
            </w:r>
            <w:r w:rsidRPr="00CC4BBB">
              <w:rPr>
                <w:vanish/>
                <w:highlight w:val="yellow"/>
              </w:rPr>
              <w:t>(will be optimized in accordance to project requirements)</w:t>
            </w:r>
          </w:p>
        </w:tc>
      </w:tr>
      <w:tr w:rsidR="00CC4BBB" w:rsidRPr="00CC4BBB" w14:paraId="1139EE57" w14:textId="77777777" w:rsidTr="00D839B9">
        <w:tc>
          <w:tcPr>
            <w:tcW w:w="3544" w:type="dxa"/>
          </w:tcPr>
          <w:p w14:paraId="043FD1EF" w14:textId="77777777" w:rsidR="00D839B9" w:rsidRPr="00CC4BBB" w:rsidRDefault="00D839B9" w:rsidP="00D839B9">
            <w:pPr>
              <w:pStyle w:val="MTTableText"/>
            </w:pPr>
            <w:r w:rsidRPr="00CC4BBB">
              <w:t>Ignition:</w:t>
            </w:r>
          </w:p>
        </w:tc>
        <w:tc>
          <w:tcPr>
            <w:tcW w:w="5953" w:type="dxa"/>
          </w:tcPr>
          <w:p w14:paraId="1F656E01" w14:textId="77777777" w:rsidR="00D839B9" w:rsidRPr="00CC4BBB" w:rsidRDefault="00D839B9" w:rsidP="00D839B9">
            <w:pPr>
              <w:pStyle w:val="MTTableText"/>
            </w:pPr>
          </w:p>
        </w:tc>
      </w:tr>
      <w:tr w:rsidR="00CC4BBB" w:rsidRPr="00CC4BBB" w14:paraId="7736C552" w14:textId="77777777" w:rsidTr="00D839B9">
        <w:tc>
          <w:tcPr>
            <w:tcW w:w="3544" w:type="dxa"/>
          </w:tcPr>
          <w:p w14:paraId="76792824" w14:textId="77777777" w:rsidR="00D839B9" w:rsidRPr="00CC4BBB" w:rsidRDefault="00D839B9" w:rsidP="00D839B9">
            <w:pPr>
              <w:pStyle w:val="MTTableIndent"/>
            </w:pPr>
            <w:r w:rsidRPr="00CC4BBB">
              <w:t>for torch</w:t>
            </w:r>
          </w:p>
        </w:tc>
        <w:tc>
          <w:tcPr>
            <w:tcW w:w="5953" w:type="dxa"/>
          </w:tcPr>
          <w:p w14:paraId="2105D12F" w14:textId="77777777" w:rsidR="00D839B9" w:rsidRPr="00CC4BBB" w:rsidRDefault="00D839B9" w:rsidP="00D839B9">
            <w:pPr>
              <w:pStyle w:val="MTTableText"/>
            </w:pPr>
            <w:r w:rsidRPr="00CC4BBB">
              <w:t xml:space="preserve">by integrated ignition flame </w:t>
            </w:r>
          </w:p>
        </w:tc>
      </w:tr>
      <w:tr w:rsidR="00CC4BBB" w:rsidRPr="00CC4BBB" w14:paraId="500D42D9" w14:textId="77777777" w:rsidTr="00D839B9">
        <w:tc>
          <w:tcPr>
            <w:tcW w:w="3544" w:type="dxa"/>
          </w:tcPr>
          <w:p w14:paraId="0B3CE569" w14:textId="77777777" w:rsidR="00D839B9" w:rsidRPr="00CC4BBB" w:rsidRDefault="00D839B9" w:rsidP="00D839B9">
            <w:pPr>
              <w:pStyle w:val="MTTableIndent"/>
            </w:pPr>
            <w:r w:rsidRPr="00CC4BBB">
              <w:t>for ignition flame</w:t>
            </w:r>
          </w:p>
        </w:tc>
        <w:tc>
          <w:tcPr>
            <w:tcW w:w="5953" w:type="dxa"/>
          </w:tcPr>
          <w:p w14:paraId="3A39A21F" w14:textId="3852B506" w:rsidR="00D839B9" w:rsidRPr="00CC4BBB" w:rsidRDefault="007D78CD" w:rsidP="00D839B9">
            <w:pPr>
              <w:pStyle w:val="MTTableText"/>
            </w:pPr>
            <w:r w:rsidRPr="00CC4BBB">
              <w:t xml:space="preserve">By hand match pilot flame </w:t>
            </w:r>
            <w:r w:rsidR="00D839B9" w:rsidRPr="00CC4BBB">
              <w:rPr>
                <w:vanish/>
                <w:highlight w:val="yellow"/>
              </w:rPr>
              <w:t>by electrical ignition</w:t>
            </w:r>
          </w:p>
        </w:tc>
      </w:tr>
      <w:tr w:rsidR="00CC4BBB" w:rsidRPr="00CC4BBB" w14:paraId="28F13CE3" w14:textId="77777777" w:rsidTr="00D839B9">
        <w:trPr>
          <w:hidden/>
        </w:trPr>
        <w:tc>
          <w:tcPr>
            <w:tcW w:w="3544" w:type="dxa"/>
          </w:tcPr>
          <w:p w14:paraId="27CA5287" w14:textId="77777777" w:rsidR="00D839B9" w:rsidRPr="00CC4BBB" w:rsidRDefault="00D839B9" w:rsidP="007D78CD">
            <w:pPr>
              <w:pStyle w:val="MTTableText"/>
              <w:rPr>
                <w:vanish/>
                <w:highlight w:val="yellow"/>
              </w:rPr>
            </w:pPr>
            <w:r w:rsidRPr="00CC4BBB">
              <w:rPr>
                <w:vanish/>
                <w:highlight w:val="yellow"/>
              </w:rPr>
              <w:t>Flame detection</w:t>
            </w:r>
          </w:p>
        </w:tc>
        <w:tc>
          <w:tcPr>
            <w:tcW w:w="5953" w:type="dxa"/>
          </w:tcPr>
          <w:p w14:paraId="17CCDAC4" w14:textId="77777777" w:rsidR="00D839B9" w:rsidRPr="00CC4BBB" w:rsidRDefault="00D839B9" w:rsidP="007D78CD">
            <w:pPr>
              <w:pStyle w:val="MTTableText"/>
              <w:rPr>
                <w:vanish/>
                <w:highlight w:val="yellow"/>
              </w:rPr>
            </w:pPr>
            <w:r w:rsidRPr="00CC4BBB">
              <w:rPr>
                <w:vanish/>
                <w:highlight w:val="yellow"/>
              </w:rPr>
              <w:t>by UV-electrode</w:t>
            </w:r>
          </w:p>
        </w:tc>
      </w:tr>
      <w:tr w:rsidR="00CC4BBB" w:rsidRPr="00CC4BBB" w14:paraId="0CF4EDEA" w14:textId="77777777" w:rsidTr="00D839B9">
        <w:tc>
          <w:tcPr>
            <w:tcW w:w="3544" w:type="dxa"/>
          </w:tcPr>
          <w:p w14:paraId="49B9A655" w14:textId="77777777" w:rsidR="00D839B9" w:rsidRPr="00CC4BBB" w:rsidRDefault="00D839B9" w:rsidP="00D839B9">
            <w:pPr>
              <w:pStyle w:val="MTTableText"/>
            </w:pPr>
            <w:r w:rsidRPr="00CC4BBB">
              <w:t>Granulation</w:t>
            </w:r>
          </w:p>
        </w:tc>
        <w:tc>
          <w:tcPr>
            <w:tcW w:w="5953" w:type="dxa"/>
          </w:tcPr>
          <w:p w14:paraId="722EEADC" w14:textId="77777777" w:rsidR="00D839B9" w:rsidRPr="00CC4BBB" w:rsidRDefault="00D839B9" w:rsidP="00D839B9">
            <w:pPr>
              <w:pStyle w:val="MTTableText"/>
            </w:pPr>
            <w:r w:rsidRPr="00CC4BBB">
              <w:t>with granulation water nozzles in the cutting area, source in accordance to Chapter CB.4.1 CB.8 Fluids</w:t>
            </w:r>
          </w:p>
        </w:tc>
      </w:tr>
      <w:tr w:rsidR="00CC4BBB" w:rsidRPr="00CC4BBB" w14:paraId="09280D2E" w14:textId="77777777" w:rsidTr="00D839B9">
        <w:tc>
          <w:tcPr>
            <w:tcW w:w="3544" w:type="dxa"/>
          </w:tcPr>
          <w:p w14:paraId="2B57E461" w14:textId="77777777" w:rsidR="00D839B9" w:rsidRPr="00CC4BBB" w:rsidRDefault="00D839B9" w:rsidP="00D839B9">
            <w:pPr>
              <w:pStyle w:val="MTTableText"/>
            </w:pPr>
            <w:r w:rsidRPr="00CC4BBB">
              <w:t>Cutting gas</w:t>
            </w:r>
          </w:p>
        </w:tc>
        <w:tc>
          <w:tcPr>
            <w:tcW w:w="5953" w:type="dxa"/>
          </w:tcPr>
          <w:p w14:paraId="65E123D2" w14:textId="2D95C6B2" w:rsidR="00D839B9" w:rsidRPr="00CC4BBB" w:rsidRDefault="007D78CD" w:rsidP="00D839B9">
            <w:pPr>
              <w:pStyle w:val="MTTableText"/>
            </w:pPr>
            <w:r w:rsidRPr="00CC4BBB">
              <w:t xml:space="preserve">LPG, </w:t>
            </w:r>
            <w:r w:rsidR="00D839B9" w:rsidRPr="00CC4BBB">
              <w:t>technical data please refer to Chapter CB 4.1 CB.8 Fluids</w:t>
            </w:r>
          </w:p>
        </w:tc>
      </w:tr>
      <w:tr w:rsidR="00CC4BBB" w:rsidRPr="00CC4BBB" w14:paraId="0F631C33" w14:textId="77777777" w:rsidTr="00D839B9">
        <w:tc>
          <w:tcPr>
            <w:tcW w:w="3544" w:type="dxa"/>
          </w:tcPr>
          <w:p w14:paraId="608E41AD" w14:textId="77777777" w:rsidR="00D839B9" w:rsidRPr="00CC4BBB" w:rsidRDefault="00D839B9" w:rsidP="00D839B9">
            <w:pPr>
              <w:pStyle w:val="MTTableText"/>
            </w:pPr>
            <w:r w:rsidRPr="00CC4BBB">
              <w:t>Cutting oxygen:</w:t>
            </w:r>
          </w:p>
        </w:tc>
        <w:tc>
          <w:tcPr>
            <w:tcW w:w="5953" w:type="dxa"/>
          </w:tcPr>
          <w:p w14:paraId="4C7A6AE1" w14:textId="77777777" w:rsidR="00D839B9" w:rsidRPr="00CC4BBB" w:rsidRDefault="00D839B9" w:rsidP="00D839B9">
            <w:pPr>
              <w:pStyle w:val="MTTableText"/>
            </w:pPr>
            <w:r w:rsidRPr="00CC4BBB">
              <w:t>technical data please refer to Chapter CB 4.1 CB.8 Fluids</w:t>
            </w:r>
          </w:p>
        </w:tc>
      </w:tr>
      <w:tr w:rsidR="00CC4BBB" w:rsidRPr="00CC4BBB" w14:paraId="18AC44D0" w14:textId="77777777" w:rsidTr="00D839B9">
        <w:trPr>
          <w:hidden/>
        </w:trPr>
        <w:tc>
          <w:tcPr>
            <w:tcW w:w="3544" w:type="dxa"/>
          </w:tcPr>
          <w:p w14:paraId="683D7790" w14:textId="77777777" w:rsidR="00D839B9" w:rsidRPr="00CC4BBB" w:rsidRDefault="00D839B9" w:rsidP="00D839B9">
            <w:pPr>
              <w:pStyle w:val="MTTableText"/>
              <w:rPr>
                <w:highlight w:val="yellow"/>
              </w:rPr>
            </w:pPr>
            <w:r w:rsidRPr="00CC4BBB">
              <w:rPr>
                <w:vanish/>
                <w:szCs w:val="22"/>
                <w:highlight w:val="yellow"/>
              </w:rPr>
              <w:t>Utility for powder cutting</w:t>
            </w:r>
          </w:p>
        </w:tc>
        <w:tc>
          <w:tcPr>
            <w:tcW w:w="5953" w:type="dxa"/>
          </w:tcPr>
          <w:p w14:paraId="1920C182" w14:textId="77777777" w:rsidR="00D839B9" w:rsidRPr="00CC4BBB" w:rsidRDefault="00D839B9" w:rsidP="00D839B9">
            <w:pPr>
              <w:pStyle w:val="MTTableText"/>
            </w:pPr>
            <w:r w:rsidRPr="00CC4BBB">
              <w:rPr>
                <w:vanish/>
                <w:szCs w:val="22"/>
                <w:highlight w:val="yellow"/>
              </w:rPr>
              <w:t>instrument air or nitrogen</w:t>
            </w:r>
          </w:p>
        </w:tc>
      </w:tr>
      <w:tr w:rsidR="00CC4BBB" w:rsidRPr="00CC4BBB" w14:paraId="129E8377" w14:textId="77777777" w:rsidTr="00D839B9">
        <w:trPr>
          <w:hidden/>
        </w:trPr>
        <w:tc>
          <w:tcPr>
            <w:tcW w:w="3544" w:type="dxa"/>
          </w:tcPr>
          <w:p w14:paraId="23D895F6" w14:textId="77777777" w:rsidR="00D839B9" w:rsidRPr="00CC4BBB" w:rsidRDefault="00D839B9" w:rsidP="00D839B9">
            <w:pPr>
              <w:pStyle w:val="MTTableText"/>
              <w:rPr>
                <w:highlight w:val="yellow"/>
              </w:rPr>
            </w:pPr>
            <w:r w:rsidRPr="00CC4BBB">
              <w:rPr>
                <w:vanish/>
                <w:szCs w:val="22"/>
                <w:highlight w:val="yellow"/>
              </w:rPr>
              <w:t>Size of cutting powder bin</w:t>
            </w:r>
          </w:p>
        </w:tc>
        <w:tc>
          <w:tcPr>
            <w:tcW w:w="5953" w:type="dxa"/>
          </w:tcPr>
          <w:p w14:paraId="46FDD343" w14:textId="77777777" w:rsidR="00D839B9" w:rsidRPr="00CC4BBB" w:rsidRDefault="00D839B9" w:rsidP="00D839B9">
            <w:pPr>
              <w:pStyle w:val="MTTableText"/>
            </w:pPr>
            <w:r w:rsidRPr="00CC4BBB">
              <w:rPr>
                <w:vanish/>
                <w:szCs w:val="22"/>
                <w:highlight w:val="yellow"/>
              </w:rPr>
              <w:t>50 kg each per burner</w:t>
            </w:r>
          </w:p>
        </w:tc>
      </w:tr>
      <w:tr w:rsidR="00CC4BBB" w:rsidRPr="00CC4BBB" w14:paraId="1B379E9E" w14:textId="77777777" w:rsidTr="00D839B9">
        <w:tc>
          <w:tcPr>
            <w:tcW w:w="3544" w:type="dxa"/>
          </w:tcPr>
          <w:p w14:paraId="662622B4" w14:textId="77777777" w:rsidR="00D839B9" w:rsidRPr="00CC4BBB" w:rsidRDefault="00D839B9" w:rsidP="00D839B9">
            <w:pPr>
              <w:pStyle w:val="MTTableText"/>
            </w:pPr>
            <w:r w:rsidRPr="00CC4BBB">
              <w:t>Length measurement</w:t>
            </w:r>
          </w:p>
        </w:tc>
        <w:tc>
          <w:tcPr>
            <w:tcW w:w="5953" w:type="dxa"/>
          </w:tcPr>
          <w:p w14:paraId="600E2F40" w14:textId="72A733EC" w:rsidR="00D839B9" w:rsidRPr="00CC4BBB" w:rsidRDefault="00D839B9" w:rsidP="00D839B9">
            <w:pPr>
              <w:pStyle w:val="MTTableText"/>
            </w:pPr>
            <w:r w:rsidRPr="00CC4BBB">
              <w:t xml:space="preserve">by measuring roller and </w:t>
            </w:r>
            <w:r w:rsidR="007D78CD" w:rsidRPr="00CC4BBB">
              <w:t xml:space="preserve">position indicator on the torch cutter </w:t>
            </w:r>
            <w:r w:rsidRPr="00CC4BBB">
              <w:rPr>
                <w:vanish/>
                <w:szCs w:val="22"/>
                <w:highlight w:val="yellow"/>
              </w:rPr>
              <w:t>machine position encoder</w:t>
            </w:r>
          </w:p>
        </w:tc>
      </w:tr>
      <w:tr w:rsidR="00D839B9" w:rsidRPr="00CC4BBB" w14:paraId="3FF0AFD4" w14:textId="77777777" w:rsidTr="00D839B9">
        <w:tc>
          <w:tcPr>
            <w:tcW w:w="3544" w:type="dxa"/>
          </w:tcPr>
          <w:p w14:paraId="3FCCCA3F" w14:textId="77777777" w:rsidR="00D839B9" w:rsidRPr="00CC4BBB" w:rsidRDefault="00D839B9" w:rsidP="00D839B9">
            <w:pPr>
              <w:pStyle w:val="MTTableText"/>
            </w:pPr>
            <w:r w:rsidRPr="00CC4BBB">
              <w:t>Mode of operation</w:t>
            </w:r>
          </w:p>
        </w:tc>
        <w:tc>
          <w:tcPr>
            <w:tcW w:w="5953" w:type="dxa"/>
          </w:tcPr>
          <w:p w14:paraId="2E77AB3B" w14:textId="77777777" w:rsidR="00D839B9" w:rsidRPr="00CC4BBB" w:rsidRDefault="00D839B9" w:rsidP="00D839B9">
            <w:pPr>
              <w:pStyle w:val="MTTableText"/>
            </w:pPr>
            <w:r w:rsidRPr="00CC4BBB">
              <w:t>Semi-automatic; automatic</w:t>
            </w:r>
          </w:p>
        </w:tc>
      </w:tr>
    </w:tbl>
    <w:p w14:paraId="0F96371A" w14:textId="77777777" w:rsidR="00D839B9" w:rsidRPr="00CC4BBB" w:rsidRDefault="00D839B9" w:rsidP="00D839B9">
      <w:pPr>
        <w:pStyle w:val="MTStandard"/>
      </w:pPr>
    </w:p>
    <w:p w14:paraId="10CCA72E" w14:textId="77777777" w:rsidR="00D839B9" w:rsidRPr="00CC4BBB" w:rsidRDefault="00D839B9" w:rsidP="00D839B9">
      <w:pPr>
        <w:pStyle w:val="MTHeading"/>
      </w:pPr>
      <w:r w:rsidRPr="00CC4BBB">
        <w:t>Functional Description</w:t>
      </w:r>
    </w:p>
    <w:p w14:paraId="1636552C" w14:textId="77777777" w:rsidR="00D839B9" w:rsidRPr="00CC4BBB" w:rsidRDefault="00D839B9" w:rsidP="00D839B9">
      <w:pPr>
        <w:pStyle w:val="MTStandard"/>
      </w:pPr>
      <w:r w:rsidRPr="00CC4BBB">
        <w:t>The torch cutting machine serves for cutting the strand to the specified final slab lengths. After the specified slab length has been reached, which is accomplished by an encoder and measuring roller, the torch cutting machine clamps to the hot strand and the cutting process begins.</w:t>
      </w:r>
    </w:p>
    <w:p w14:paraId="3D6E3B12" w14:textId="77777777" w:rsidR="00D839B9" w:rsidRPr="00CC4BBB" w:rsidRDefault="00D839B9" w:rsidP="00D839B9">
      <w:pPr>
        <w:pStyle w:val="MTStandard"/>
      </w:pPr>
      <w:r w:rsidRPr="00CC4BBB">
        <w:t>Upon completion of the cutting procedure, the torch cutting machine automatically returns to its home position and is ready to receive the next desired cut length.</w:t>
      </w:r>
    </w:p>
    <w:p w14:paraId="61D53C33" w14:textId="77777777" w:rsidR="00D839B9" w:rsidRPr="00CC4BBB" w:rsidRDefault="00D839B9" w:rsidP="00D839B9">
      <w:pPr>
        <w:pStyle w:val="MTStandard"/>
      </w:pPr>
    </w:p>
    <w:p w14:paraId="4C736172" w14:textId="77777777" w:rsidR="00D839B9" w:rsidRPr="00CC4BBB" w:rsidRDefault="00D839B9" w:rsidP="00D839B9">
      <w:pPr>
        <w:pStyle w:val="MTHeading"/>
      </w:pPr>
      <w:r w:rsidRPr="00CC4BBB">
        <w:lastRenderedPageBreak/>
        <w:t>Main Components</w:t>
      </w:r>
    </w:p>
    <w:p w14:paraId="016E21FE" w14:textId="77777777" w:rsidR="00D839B9" w:rsidRPr="00CC4BBB" w:rsidRDefault="00D839B9" w:rsidP="00D839B9">
      <w:pPr>
        <w:pStyle w:val="MTBulletIndent"/>
        <w:tabs>
          <w:tab w:val="clear" w:pos="1211"/>
          <w:tab w:val="num" w:pos="927"/>
        </w:tabs>
        <w:ind w:left="907"/>
      </w:pPr>
      <w:r w:rsidRPr="00CC4BBB">
        <w:t>Runway</w:t>
      </w:r>
    </w:p>
    <w:p w14:paraId="791ABD00" w14:textId="77777777" w:rsidR="00D839B9" w:rsidRPr="00CC4BBB" w:rsidRDefault="00D839B9" w:rsidP="00D839B9">
      <w:pPr>
        <w:pStyle w:val="MTBulletIndent"/>
        <w:tabs>
          <w:tab w:val="clear" w:pos="1211"/>
          <w:tab w:val="num" w:pos="927"/>
        </w:tabs>
        <w:ind w:left="907"/>
      </w:pPr>
      <w:r w:rsidRPr="00CC4BBB">
        <w:t>Runway girders</w:t>
      </w:r>
    </w:p>
    <w:p w14:paraId="11D19DE4" w14:textId="77777777" w:rsidR="00D839B9" w:rsidRPr="00CC4BBB" w:rsidRDefault="00D839B9" w:rsidP="00D839B9">
      <w:pPr>
        <w:pStyle w:val="MTBulletIndent"/>
        <w:tabs>
          <w:tab w:val="clear" w:pos="1211"/>
          <w:tab w:val="num" w:pos="927"/>
        </w:tabs>
        <w:ind w:left="907"/>
      </w:pPr>
      <w:r w:rsidRPr="00CC4BBB">
        <w:t xml:space="preserve">Machine carriage with travelling drive, position indicator and clamping device </w:t>
      </w:r>
    </w:p>
    <w:p w14:paraId="31A300A1" w14:textId="77777777" w:rsidR="00D839B9" w:rsidRPr="00CC4BBB" w:rsidRDefault="00D839B9" w:rsidP="00D839B9">
      <w:pPr>
        <w:pStyle w:val="MTBulletIndent"/>
        <w:tabs>
          <w:tab w:val="clear" w:pos="1211"/>
          <w:tab w:val="num" w:pos="927"/>
        </w:tabs>
        <w:ind w:left="907"/>
      </w:pPr>
      <w:r w:rsidRPr="00CC4BBB">
        <w:t xml:space="preserve">Torch carriages </w:t>
      </w:r>
    </w:p>
    <w:p w14:paraId="555C014B" w14:textId="77777777" w:rsidR="00D839B9" w:rsidRPr="00CC4BBB" w:rsidRDefault="00D839B9" w:rsidP="00D839B9">
      <w:pPr>
        <w:pStyle w:val="MTBulletIndent"/>
        <w:tabs>
          <w:tab w:val="clear" w:pos="1211"/>
          <w:tab w:val="num" w:pos="927"/>
        </w:tabs>
        <w:ind w:left="907"/>
      </w:pPr>
      <w:r w:rsidRPr="00CC4BBB">
        <w:t>Torches</w:t>
      </w:r>
    </w:p>
    <w:p w14:paraId="45AA8E29" w14:textId="77777777" w:rsidR="00D839B9" w:rsidRPr="00CC4BBB" w:rsidRDefault="00D839B9" w:rsidP="00D839B9">
      <w:pPr>
        <w:pStyle w:val="MTBulletIndent"/>
        <w:tabs>
          <w:tab w:val="clear" w:pos="1211"/>
          <w:tab w:val="num" w:pos="927"/>
        </w:tabs>
        <w:ind w:left="907"/>
      </w:pPr>
      <w:r w:rsidRPr="00CC4BBB">
        <w:t>Cable drag chain including hoses and cables</w:t>
      </w:r>
    </w:p>
    <w:p w14:paraId="3B1C94A9" w14:textId="77777777" w:rsidR="00D839B9" w:rsidRPr="00CC4BBB" w:rsidRDefault="00D839B9" w:rsidP="00D839B9">
      <w:pPr>
        <w:pStyle w:val="MTBulletIndent"/>
        <w:tabs>
          <w:tab w:val="clear" w:pos="1211"/>
          <w:tab w:val="num" w:pos="927"/>
        </w:tabs>
        <w:ind w:left="907"/>
      </w:pPr>
      <w:r w:rsidRPr="00CC4BBB">
        <w:t>Gas control panel for gas and oxygen</w:t>
      </w:r>
    </w:p>
    <w:p w14:paraId="527FE219" w14:textId="77777777" w:rsidR="00D839B9" w:rsidRPr="00CC4BBB" w:rsidRDefault="00D839B9" w:rsidP="00D839B9">
      <w:pPr>
        <w:pStyle w:val="MTBulletIndent"/>
        <w:tabs>
          <w:tab w:val="clear" w:pos="1211"/>
          <w:tab w:val="num" w:pos="927"/>
        </w:tabs>
        <w:ind w:left="907"/>
      </w:pPr>
      <w:r w:rsidRPr="00CC4BBB">
        <w:t xml:space="preserve">Length measuring device </w:t>
      </w:r>
    </w:p>
    <w:p w14:paraId="0F11B699" w14:textId="77777777" w:rsidR="00D839B9" w:rsidRPr="00CC4BBB" w:rsidRDefault="00D839B9" w:rsidP="00D839B9">
      <w:pPr>
        <w:pStyle w:val="MTBulletIndent"/>
        <w:tabs>
          <w:tab w:val="clear" w:pos="1211"/>
          <w:tab w:val="num" w:pos="927"/>
        </w:tabs>
        <w:ind w:left="907"/>
      </w:pPr>
      <w:r w:rsidRPr="00CC4BBB">
        <w:t xml:space="preserve">Granulation device </w:t>
      </w:r>
    </w:p>
    <w:p w14:paraId="3596B312" w14:textId="77777777" w:rsidR="00D839B9" w:rsidRPr="00CC4BBB" w:rsidRDefault="00D839B9" w:rsidP="00D839B9">
      <w:pPr>
        <w:pStyle w:val="MTBulletIndent"/>
        <w:tabs>
          <w:tab w:val="clear" w:pos="1211"/>
          <w:tab w:val="num" w:pos="927"/>
        </w:tabs>
        <w:ind w:left="907"/>
        <w:rPr>
          <w:vanish/>
          <w:highlight w:val="yellow"/>
        </w:rPr>
      </w:pPr>
      <w:r w:rsidRPr="00CC4BBB">
        <w:rPr>
          <w:vanish/>
          <w:highlight w:val="yellow"/>
        </w:rPr>
        <w:t>Iron powder devices for stainless steel cutting (OPTION)</w:t>
      </w:r>
    </w:p>
    <w:p w14:paraId="716088CF" w14:textId="77777777" w:rsidR="00D839B9" w:rsidRPr="00CC4BBB" w:rsidRDefault="00D839B9" w:rsidP="00D839B9">
      <w:pPr>
        <w:pStyle w:val="MTBulletIndent"/>
        <w:tabs>
          <w:tab w:val="clear" w:pos="1211"/>
          <w:tab w:val="num" w:pos="927"/>
        </w:tabs>
        <w:ind w:left="907"/>
      </w:pPr>
      <w:r w:rsidRPr="00CC4BBB">
        <w:t xml:space="preserve">Electrical equipment and software </w:t>
      </w:r>
    </w:p>
    <w:p w14:paraId="1F6D7426" w14:textId="77777777" w:rsidR="00D839B9" w:rsidRPr="00CC4BBB" w:rsidRDefault="00D839B9" w:rsidP="00D839B9">
      <w:pPr>
        <w:pStyle w:val="MTHeading"/>
      </w:pPr>
      <w:r w:rsidRPr="00CC4BBB">
        <w:t>Main Characteristics</w:t>
      </w:r>
    </w:p>
    <w:p w14:paraId="450D8E87" w14:textId="77777777" w:rsidR="00D839B9" w:rsidRPr="00CC4BBB" w:rsidRDefault="00D839B9" w:rsidP="00D839B9">
      <w:pPr>
        <w:pStyle w:val="MTBulletIndent"/>
        <w:tabs>
          <w:tab w:val="clear" w:pos="1211"/>
          <w:tab w:val="num" w:pos="927"/>
        </w:tabs>
        <w:ind w:left="907"/>
      </w:pPr>
      <w:r w:rsidRPr="00CC4BBB">
        <w:t>Cutting machine on rails with runway and runway girders, provided with buffers at the runway ends</w:t>
      </w:r>
    </w:p>
    <w:p w14:paraId="342197C7" w14:textId="77777777" w:rsidR="00D839B9" w:rsidRPr="00CC4BBB" w:rsidRDefault="00D839B9" w:rsidP="00D839B9">
      <w:pPr>
        <w:pStyle w:val="MTBulletIndent"/>
        <w:tabs>
          <w:tab w:val="clear" w:pos="1211"/>
          <w:tab w:val="num" w:pos="927"/>
        </w:tabs>
        <w:ind w:left="907"/>
      </w:pPr>
      <w:r w:rsidRPr="00CC4BBB">
        <w:t>Clamping of cutting machine to the strand prior to start of cutting procedure</w:t>
      </w:r>
    </w:p>
    <w:p w14:paraId="07C872C1" w14:textId="77777777" w:rsidR="00D839B9" w:rsidRPr="00CC4BBB" w:rsidRDefault="00D839B9" w:rsidP="00D839B9">
      <w:pPr>
        <w:pStyle w:val="MTBulletIndent"/>
        <w:tabs>
          <w:tab w:val="clear" w:pos="1211"/>
          <w:tab w:val="num" w:pos="927"/>
        </w:tabs>
        <w:ind w:left="907"/>
      </w:pPr>
      <w:r w:rsidRPr="00CC4BBB">
        <w:t>Automatic start of cutting</w:t>
      </w:r>
    </w:p>
    <w:p w14:paraId="2FE71834" w14:textId="77777777" w:rsidR="00D839B9" w:rsidRPr="00CC4BBB" w:rsidRDefault="00D839B9" w:rsidP="00D839B9">
      <w:pPr>
        <w:pStyle w:val="MTBulletIndent"/>
        <w:tabs>
          <w:tab w:val="clear" w:pos="1211"/>
          <w:tab w:val="num" w:pos="927"/>
        </w:tabs>
        <w:ind w:left="907"/>
      </w:pPr>
      <w:r w:rsidRPr="00CC4BBB">
        <w:t>Interruption of cutting oxygen supply when passing over the rollers of the roller table</w:t>
      </w:r>
    </w:p>
    <w:p w14:paraId="4F983E4F" w14:textId="77777777" w:rsidR="00D839B9" w:rsidRPr="00CC4BBB" w:rsidRDefault="00D839B9" w:rsidP="00D839B9">
      <w:pPr>
        <w:pStyle w:val="MTBulletIndent"/>
        <w:tabs>
          <w:tab w:val="clear" w:pos="1211"/>
          <w:tab w:val="num" w:pos="927"/>
        </w:tabs>
        <w:ind w:left="907"/>
      </w:pPr>
      <w:r w:rsidRPr="00CC4BBB">
        <w:t>Utilities supply via cable drag chain</w:t>
      </w:r>
    </w:p>
    <w:p w14:paraId="1E9B381D" w14:textId="1366F645" w:rsidR="00D839B9" w:rsidRPr="00CC4BBB" w:rsidRDefault="007E1E92" w:rsidP="00D839B9">
      <w:pPr>
        <w:pStyle w:val="MTBulletIndent"/>
        <w:tabs>
          <w:tab w:val="clear" w:pos="1211"/>
          <w:tab w:val="num" w:pos="927"/>
        </w:tabs>
        <w:ind w:left="907"/>
      </w:pPr>
      <w:r w:rsidRPr="00CC4BBB">
        <w:t xml:space="preserve">hand match pilot flame </w:t>
      </w:r>
      <w:r w:rsidR="00D839B9" w:rsidRPr="00CC4BBB">
        <w:rPr>
          <w:vanish/>
          <w:highlight w:val="yellow"/>
        </w:rPr>
        <w:t>Electrical ignition of pilot flames</w:t>
      </w:r>
    </w:p>
    <w:p w14:paraId="43C47B17" w14:textId="77777777" w:rsidR="00D839B9" w:rsidRPr="00CC4BBB" w:rsidRDefault="00D839B9" w:rsidP="00D839B9">
      <w:pPr>
        <w:pStyle w:val="MTHeading"/>
      </w:pPr>
      <w:r w:rsidRPr="00CC4BBB">
        <w:t>Advantages of Design</w:t>
      </w:r>
    </w:p>
    <w:p w14:paraId="63B2F0ED" w14:textId="77777777" w:rsidR="00D839B9" w:rsidRPr="00CC4BBB" w:rsidRDefault="00D839B9" w:rsidP="00D839B9">
      <w:pPr>
        <w:pStyle w:val="MTBulletIndent"/>
        <w:tabs>
          <w:tab w:val="clear" w:pos="1211"/>
          <w:tab w:val="num" w:pos="927"/>
        </w:tabs>
        <w:ind w:left="907"/>
      </w:pPr>
      <w:r w:rsidRPr="00CC4BBB">
        <w:t>Cutting by clamping of torch cutting machine onto the strand</w:t>
      </w:r>
    </w:p>
    <w:p w14:paraId="62D1B08D" w14:textId="77777777" w:rsidR="00D839B9" w:rsidRPr="00CC4BBB" w:rsidRDefault="00D839B9" w:rsidP="00D839B9">
      <w:pPr>
        <w:pStyle w:val="MTBulletIndent"/>
        <w:tabs>
          <w:tab w:val="clear" w:pos="1211"/>
          <w:tab w:val="num" w:pos="927"/>
        </w:tabs>
        <w:ind w:left="907"/>
      </w:pPr>
      <w:r w:rsidRPr="00CC4BBB">
        <w:t>Protection of rollers by switching off cutting oxygen</w:t>
      </w:r>
    </w:p>
    <w:p w14:paraId="216F061D" w14:textId="77777777" w:rsidR="00D839B9" w:rsidRPr="00CC4BBB" w:rsidRDefault="00D839B9" w:rsidP="00D839B9">
      <w:pPr>
        <w:pStyle w:val="MTBulletIndent"/>
        <w:tabs>
          <w:tab w:val="clear" w:pos="1211"/>
          <w:tab w:val="num" w:pos="927"/>
        </w:tabs>
        <w:ind w:left="907"/>
      </w:pPr>
      <w:r w:rsidRPr="00CC4BBB">
        <w:t>Different home positions can be defined</w:t>
      </w:r>
    </w:p>
    <w:p w14:paraId="3B4A47CC" w14:textId="77777777" w:rsidR="00D839B9" w:rsidRPr="00CC4BBB" w:rsidRDefault="00D839B9" w:rsidP="00D839B9">
      <w:pPr>
        <w:pStyle w:val="MTBulletIndent"/>
        <w:tabs>
          <w:tab w:val="clear" w:pos="1211"/>
          <w:tab w:val="num" w:pos="927"/>
        </w:tabs>
        <w:ind w:left="907"/>
      </w:pPr>
      <w:r w:rsidRPr="00CC4BBB">
        <w:t>Ease of maintenance</w:t>
      </w:r>
    </w:p>
    <w:p w14:paraId="2BB13EF8" w14:textId="77777777" w:rsidR="00D839B9" w:rsidRPr="00CC4BBB" w:rsidRDefault="00D839B9" w:rsidP="00D839B9">
      <w:pPr>
        <w:pStyle w:val="MTStandard"/>
      </w:pPr>
    </w:p>
    <w:p w14:paraId="49C96C1C" w14:textId="77777777" w:rsidR="00D839B9" w:rsidRPr="00CC4BBB" w:rsidRDefault="00D839B9" w:rsidP="00D839B9">
      <w:pPr>
        <w:pStyle w:val="MTStandard"/>
      </w:pPr>
      <w:bookmarkStart w:id="1051" w:name="_Toc362832860"/>
      <w:bookmarkStart w:id="1052" w:name="_Toc362857693"/>
      <w:bookmarkStart w:id="1053" w:name="_Toc362858233"/>
      <w:bookmarkStart w:id="1054" w:name="_Toc493573002"/>
      <w:r w:rsidRPr="00CC4BBB">
        <w:br w:type="page"/>
      </w:r>
      <w:bookmarkStart w:id="1055" w:name="_Toc499375442"/>
      <w:bookmarkStart w:id="1056" w:name="_Toc499531557"/>
      <w:bookmarkStart w:id="1057" w:name="_Toc505135439"/>
      <w:bookmarkStart w:id="1058" w:name="_Toc505750812"/>
      <w:bookmarkStart w:id="1059" w:name="_Toc510929715"/>
      <w:bookmarkStart w:id="1060" w:name="_Toc2493203"/>
      <w:bookmarkStart w:id="1061" w:name="_Toc3797434"/>
      <w:bookmarkStart w:id="1062" w:name="_Toc65989664"/>
      <w:bookmarkStart w:id="1063" w:name="_Toc241288406"/>
      <w:bookmarkStart w:id="1064" w:name="_Toc242176171"/>
    </w:p>
    <w:p w14:paraId="4F455AF8" w14:textId="77777777" w:rsidR="00D839B9" w:rsidRPr="00CC4BBB" w:rsidRDefault="00D839B9" w:rsidP="00D839B9">
      <w:pPr>
        <w:pStyle w:val="MTHeadingSCS3"/>
      </w:pPr>
      <w:bookmarkStart w:id="1065" w:name="_Toc47604992"/>
      <w:bookmarkStart w:id="1066" w:name="_Toc88576381"/>
      <w:r w:rsidRPr="00CC4BBB">
        <w:lastRenderedPageBreak/>
        <w:t xml:space="preserve">CB.32.3 Emergency </w:t>
      </w:r>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r w:rsidRPr="00CC4BBB">
        <w:t>cutting equipment</w:t>
      </w:r>
      <w:bookmarkEnd w:id="1065"/>
      <w:bookmarkEnd w:id="1066"/>
    </w:p>
    <w:p w14:paraId="32BFAC0B" w14:textId="77777777" w:rsidR="00D839B9" w:rsidRPr="00CC4BBB" w:rsidRDefault="00D839B9" w:rsidP="00D839B9">
      <w:pPr>
        <w:pStyle w:val="MTHeadingSCS4"/>
      </w:pPr>
      <w:bookmarkStart w:id="1067" w:name="_Toc354288809"/>
      <w:bookmarkStart w:id="1068" w:name="_Toc499531558"/>
      <w:bookmarkStart w:id="1069" w:name="_Toc505135440"/>
      <w:bookmarkStart w:id="1070" w:name="_Toc505750813"/>
      <w:bookmarkStart w:id="1071" w:name="_Toc510929716"/>
      <w:bookmarkStart w:id="1072" w:name="_Toc2493204"/>
      <w:bookmarkStart w:id="1073" w:name="_Toc3797435"/>
      <w:bookmarkStart w:id="1074" w:name="_Toc65989665"/>
      <w:bookmarkStart w:id="1075" w:name="_Toc241288407"/>
      <w:bookmarkStart w:id="1076" w:name="_Toc242176172"/>
      <w:bookmarkStart w:id="1077" w:name="_Toc47604993"/>
      <w:bookmarkStart w:id="1078" w:name="_Toc88576382"/>
      <w:r w:rsidRPr="00CC4BBB">
        <w:t>CB.32.31 Hand torch cutter</w:t>
      </w:r>
      <w:bookmarkEnd w:id="1067"/>
      <w:bookmarkEnd w:id="1068"/>
      <w:bookmarkEnd w:id="1069"/>
      <w:bookmarkEnd w:id="1070"/>
      <w:bookmarkEnd w:id="1071"/>
      <w:bookmarkEnd w:id="1072"/>
      <w:bookmarkEnd w:id="1073"/>
      <w:bookmarkEnd w:id="1074"/>
      <w:bookmarkEnd w:id="1075"/>
      <w:bookmarkEnd w:id="1076"/>
      <w:bookmarkEnd w:id="1077"/>
      <w:bookmarkEnd w:id="1078"/>
    </w:p>
    <w:p w14:paraId="7E37F490" w14:textId="77777777" w:rsidR="00D839B9" w:rsidRPr="00CC4BBB" w:rsidRDefault="00D839B9" w:rsidP="00D839B9">
      <w:pPr>
        <w:pStyle w:val="MTHeading"/>
      </w:pPr>
      <w:r w:rsidRPr="00CC4BBB">
        <w:t>Technical Data</w:t>
      </w:r>
    </w:p>
    <w:tbl>
      <w:tblPr>
        <w:tblW w:w="0" w:type="auto"/>
        <w:tblInd w:w="108"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ayout w:type="fixed"/>
        <w:tblLook w:val="0000" w:firstRow="0" w:lastRow="0" w:firstColumn="0" w:lastColumn="0" w:noHBand="0" w:noVBand="0"/>
      </w:tblPr>
      <w:tblGrid>
        <w:gridCol w:w="3544"/>
        <w:gridCol w:w="5953"/>
      </w:tblGrid>
      <w:tr w:rsidR="00CC4BBB" w:rsidRPr="00CC4BBB" w14:paraId="1370D183" w14:textId="77777777" w:rsidTr="00D839B9">
        <w:tc>
          <w:tcPr>
            <w:tcW w:w="3544" w:type="dxa"/>
          </w:tcPr>
          <w:p w14:paraId="43AE3EF5" w14:textId="77777777" w:rsidR="00D839B9" w:rsidRPr="00CC4BBB" w:rsidRDefault="00D839B9" w:rsidP="00D839B9">
            <w:pPr>
              <w:pStyle w:val="MTTableText"/>
            </w:pPr>
            <w:r w:rsidRPr="00CC4BBB">
              <w:t>Type of construction</w:t>
            </w:r>
          </w:p>
        </w:tc>
        <w:tc>
          <w:tcPr>
            <w:tcW w:w="5953" w:type="dxa"/>
          </w:tcPr>
          <w:p w14:paraId="0EB22695" w14:textId="77777777" w:rsidR="00D839B9" w:rsidRPr="00CC4BBB" w:rsidRDefault="00D839B9" w:rsidP="00D839B9">
            <w:pPr>
              <w:pStyle w:val="MTTableText"/>
            </w:pPr>
            <w:r w:rsidRPr="00CC4BBB">
              <w:t>-one portable, manually operated angular torch cutter with skid to ensure safe cutting in the area of torch cutting machine</w:t>
            </w:r>
          </w:p>
          <w:p w14:paraId="637ED2FB" w14:textId="77777777" w:rsidR="00D839B9" w:rsidRPr="00CC4BBB" w:rsidRDefault="00D839B9" w:rsidP="00D839B9">
            <w:pPr>
              <w:pStyle w:val="MTTableText"/>
            </w:pPr>
            <w:r w:rsidRPr="00CC4BBB">
              <w:t>-one portable, manually operated straight type for cutting in the area of straightener unit and bender/bow segment</w:t>
            </w:r>
          </w:p>
        </w:tc>
      </w:tr>
      <w:tr w:rsidR="00CC4BBB" w:rsidRPr="00CC4BBB" w14:paraId="430463C7" w14:textId="77777777" w:rsidTr="00D839B9">
        <w:tc>
          <w:tcPr>
            <w:tcW w:w="3544" w:type="dxa"/>
          </w:tcPr>
          <w:p w14:paraId="6A223866" w14:textId="77777777" w:rsidR="00D839B9" w:rsidRPr="00CC4BBB" w:rsidRDefault="00D839B9" w:rsidP="00D839B9">
            <w:pPr>
              <w:pStyle w:val="MTTableText"/>
            </w:pPr>
            <w:r w:rsidRPr="00CC4BBB">
              <w:t>Application</w:t>
            </w:r>
          </w:p>
        </w:tc>
        <w:tc>
          <w:tcPr>
            <w:tcW w:w="5953" w:type="dxa"/>
          </w:tcPr>
          <w:p w14:paraId="3DDA8888" w14:textId="77777777" w:rsidR="00D839B9" w:rsidRPr="00CC4BBB" w:rsidRDefault="00D839B9" w:rsidP="00D839B9">
            <w:pPr>
              <w:pStyle w:val="MTTableText"/>
            </w:pPr>
            <w:r w:rsidRPr="00CC4BBB">
              <w:t>at torch cutting roller table area</w:t>
            </w:r>
          </w:p>
          <w:p w14:paraId="03B49D54" w14:textId="77777777" w:rsidR="00D839B9" w:rsidRPr="00CC4BBB" w:rsidRDefault="00D839B9" w:rsidP="00D839B9">
            <w:pPr>
              <w:pStyle w:val="MTTableText"/>
            </w:pPr>
            <w:r w:rsidRPr="00CC4BBB">
              <w:t>at straightener and bender/bow</w:t>
            </w:r>
          </w:p>
        </w:tc>
      </w:tr>
      <w:tr w:rsidR="00CC4BBB" w:rsidRPr="00CC4BBB" w14:paraId="0FBCB4B9" w14:textId="77777777" w:rsidTr="00D839B9">
        <w:tc>
          <w:tcPr>
            <w:tcW w:w="3544" w:type="dxa"/>
          </w:tcPr>
          <w:p w14:paraId="1A748EFB" w14:textId="77777777" w:rsidR="00D839B9" w:rsidRPr="00CC4BBB" w:rsidRDefault="00D839B9" w:rsidP="00D839B9">
            <w:pPr>
              <w:pStyle w:val="MTTableText"/>
            </w:pPr>
            <w:r w:rsidRPr="00CC4BBB">
              <w:t>Length of torch cutter</w:t>
            </w:r>
          </w:p>
        </w:tc>
        <w:tc>
          <w:tcPr>
            <w:tcW w:w="5953" w:type="dxa"/>
          </w:tcPr>
          <w:p w14:paraId="049DE3D1" w14:textId="77777777" w:rsidR="00D839B9" w:rsidRPr="00CC4BBB" w:rsidRDefault="00D839B9" w:rsidP="00D839B9">
            <w:pPr>
              <w:pStyle w:val="MTTableText"/>
            </w:pPr>
            <w:r w:rsidRPr="00CC4BBB">
              <w:t>approx. 3 m for torch cutting area</w:t>
            </w:r>
          </w:p>
          <w:p w14:paraId="383977FB" w14:textId="77777777" w:rsidR="00D839B9" w:rsidRPr="00CC4BBB" w:rsidRDefault="00D839B9" w:rsidP="00D839B9">
            <w:pPr>
              <w:pStyle w:val="MTTableText"/>
            </w:pPr>
            <w:r w:rsidRPr="00CC4BBB">
              <w:t>approx. 2 m for straightener and bender/bow area</w:t>
            </w:r>
          </w:p>
        </w:tc>
      </w:tr>
      <w:tr w:rsidR="00CC4BBB" w:rsidRPr="00CC4BBB" w14:paraId="099EAD05" w14:textId="77777777" w:rsidTr="00D839B9">
        <w:tc>
          <w:tcPr>
            <w:tcW w:w="3544" w:type="dxa"/>
          </w:tcPr>
          <w:p w14:paraId="556DDD32" w14:textId="77777777" w:rsidR="00D839B9" w:rsidRPr="00CC4BBB" w:rsidRDefault="00D839B9" w:rsidP="00D839B9">
            <w:pPr>
              <w:pStyle w:val="MTTableText"/>
            </w:pPr>
            <w:r w:rsidRPr="00CC4BBB">
              <w:t>Utilities supply</w:t>
            </w:r>
          </w:p>
        </w:tc>
        <w:tc>
          <w:tcPr>
            <w:tcW w:w="5953" w:type="dxa"/>
          </w:tcPr>
          <w:p w14:paraId="72CBA5A5" w14:textId="77777777" w:rsidR="00D839B9" w:rsidRPr="00CC4BBB" w:rsidRDefault="00D839B9" w:rsidP="00D839B9">
            <w:pPr>
              <w:pStyle w:val="MTTableText"/>
            </w:pPr>
            <w:r w:rsidRPr="00CC4BBB">
              <w:t>via hoses and pressure control station</w:t>
            </w:r>
          </w:p>
        </w:tc>
      </w:tr>
      <w:tr w:rsidR="00CC4BBB" w:rsidRPr="00CC4BBB" w14:paraId="19EE5065" w14:textId="77777777" w:rsidTr="00D839B9">
        <w:tc>
          <w:tcPr>
            <w:tcW w:w="3544" w:type="dxa"/>
          </w:tcPr>
          <w:p w14:paraId="276058E2" w14:textId="77777777" w:rsidR="00D839B9" w:rsidRPr="00CC4BBB" w:rsidRDefault="00D839B9" w:rsidP="00D839B9">
            <w:pPr>
              <w:pStyle w:val="MTTableText"/>
            </w:pPr>
            <w:r w:rsidRPr="00CC4BBB">
              <w:t>Cutting gas</w:t>
            </w:r>
          </w:p>
        </w:tc>
        <w:tc>
          <w:tcPr>
            <w:tcW w:w="5953" w:type="dxa"/>
          </w:tcPr>
          <w:p w14:paraId="363E9531" w14:textId="77777777" w:rsidR="00D839B9" w:rsidRPr="00CC4BBB" w:rsidRDefault="00D839B9" w:rsidP="00D839B9">
            <w:pPr>
              <w:pStyle w:val="MTTableText"/>
            </w:pPr>
            <w:r w:rsidRPr="00CC4BBB">
              <w:rPr>
                <w:vanish/>
                <w:szCs w:val="22"/>
                <w:highlight w:val="yellow"/>
              </w:rPr>
              <w:t>natural gas,</w:t>
            </w:r>
            <w:r w:rsidRPr="00CC4BBB">
              <w:t xml:space="preserve"> LPG, </w:t>
            </w:r>
            <w:r w:rsidRPr="00CC4BBB">
              <w:rPr>
                <w:vanish/>
                <w:szCs w:val="22"/>
                <w:highlight w:val="yellow"/>
              </w:rPr>
              <w:t>propane</w:t>
            </w:r>
          </w:p>
        </w:tc>
      </w:tr>
      <w:tr w:rsidR="00CC4BBB" w:rsidRPr="00CC4BBB" w14:paraId="729F92B8" w14:textId="77777777" w:rsidTr="00D839B9">
        <w:tc>
          <w:tcPr>
            <w:tcW w:w="3544" w:type="dxa"/>
          </w:tcPr>
          <w:p w14:paraId="668EF321" w14:textId="77777777" w:rsidR="00D839B9" w:rsidRPr="00CC4BBB" w:rsidRDefault="00D839B9" w:rsidP="00D839B9">
            <w:pPr>
              <w:pStyle w:val="MTTableText"/>
            </w:pPr>
            <w:r w:rsidRPr="00CC4BBB">
              <w:t>Cutting oxygen:</w:t>
            </w:r>
          </w:p>
        </w:tc>
        <w:tc>
          <w:tcPr>
            <w:tcW w:w="5953" w:type="dxa"/>
          </w:tcPr>
          <w:p w14:paraId="15121AEC" w14:textId="77777777" w:rsidR="00D839B9" w:rsidRPr="00CC4BBB" w:rsidRDefault="00D839B9" w:rsidP="00D839B9">
            <w:pPr>
              <w:pStyle w:val="MTTableText"/>
            </w:pPr>
            <w:r w:rsidRPr="00CC4BBB">
              <w:t>technical data please refer to Chapter 4.1 CB.8</w:t>
            </w:r>
          </w:p>
        </w:tc>
      </w:tr>
      <w:tr w:rsidR="00CC4BBB" w:rsidRPr="00CC4BBB" w14:paraId="0A06B594" w14:textId="77777777" w:rsidTr="00D839B9">
        <w:trPr>
          <w:hidden/>
        </w:trPr>
        <w:tc>
          <w:tcPr>
            <w:tcW w:w="3544" w:type="dxa"/>
          </w:tcPr>
          <w:p w14:paraId="6ECC8584" w14:textId="77777777" w:rsidR="00D839B9" w:rsidRPr="00CC4BBB" w:rsidRDefault="00D839B9" w:rsidP="00D839B9">
            <w:pPr>
              <w:pStyle w:val="MTTableText"/>
              <w:rPr>
                <w:vanish/>
                <w:highlight w:val="yellow"/>
              </w:rPr>
            </w:pPr>
            <w:r w:rsidRPr="00CC4BBB">
              <w:rPr>
                <w:vanish/>
                <w:szCs w:val="22"/>
                <w:highlight w:val="yellow"/>
              </w:rPr>
              <w:t>Nitrogen or instrument air for powder supply for stainless steel</w:t>
            </w:r>
          </w:p>
        </w:tc>
        <w:tc>
          <w:tcPr>
            <w:tcW w:w="5953" w:type="dxa"/>
          </w:tcPr>
          <w:p w14:paraId="372B0FB7" w14:textId="77777777" w:rsidR="00D839B9" w:rsidRPr="00CC4BBB" w:rsidRDefault="00D839B9" w:rsidP="00D839B9">
            <w:pPr>
              <w:pStyle w:val="MTTableText"/>
              <w:rPr>
                <w:vanish/>
                <w:highlight w:val="yellow"/>
              </w:rPr>
            </w:pPr>
          </w:p>
        </w:tc>
      </w:tr>
      <w:tr w:rsidR="00CC4BBB" w:rsidRPr="00CC4BBB" w14:paraId="3AC54010" w14:textId="77777777" w:rsidTr="00D839B9">
        <w:trPr>
          <w:hidden/>
        </w:trPr>
        <w:tc>
          <w:tcPr>
            <w:tcW w:w="3544" w:type="dxa"/>
          </w:tcPr>
          <w:p w14:paraId="3E7096ED" w14:textId="77777777" w:rsidR="00D839B9" w:rsidRPr="00CC4BBB" w:rsidRDefault="00D839B9" w:rsidP="00D839B9">
            <w:pPr>
              <w:pStyle w:val="MTTableIndent"/>
              <w:rPr>
                <w:vanish/>
                <w:highlight w:val="yellow"/>
              </w:rPr>
            </w:pPr>
            <w:r w:rsidRPr="00CC4BBB">
              <w:rPr>
                <w:vanish/>
                <w:highlight w:val="yellow"/>
              </w:rPr>
              <w:t xml:space="preserve">Dew point </w:t>
            </w:r>
          </w:p>
        </w:tc>
        <w:tc>
          <w:tcPr>
            <w:tcW w:w="5953" w:type="dxa"/>
          </w:tcPr>
          <w:p w14:paraId="005AE9BA" w14:textId="77777777" w:rsidR="00D839B9" w:rsidRPr="00CC4BBB" w:rsidRDefault="00D839B9" w:rsidP="00D839B9">
            <w:pPr>
              <w:pStyle w:val="MTTableText"/>
              <w:rPr>
                <w:highlight w:val="yellow"/>
              </w:rPr>
            </w:pPr>
            <w:r w:rsidRPr="00CC4BBB">
              <w:rPr>
                <w:vanish/>
                <w:sz w:val="20"/>
                <w:highlight w:val="yellow"/>
              </w:rPr>
              <w:t>min. -40°C</w:t>
            </w:r>
          </w:p>
        </w:tc>
      </w:tr>
      <w:tr w:rsidR="00D839B9" w:rsidRPr="00CC4BBB" w14:paraId="34C220B3" w14:textId="77777777" w:rsidTr="00D839B9">
        <w:trPr>
          <w:hidden/>
        </w:trPr>
        <w:tc>
          <w:tcPr>
            <w:tcW w:w="3544" w:type="dxa"/>
          </w:tcPr>
          <w:p w14:paraId="3C378832" w14:textId="77777777" w:rsidR="00D839B9" w:rsidRPr="00CC4BBB" w:rsidRDefault="00D839B9" w:rsidP="00D839B9">
            <w:pPr>
              <w:pStyle w:val="MTTableIndent"/>
              <w:rPr>
                <w:vanish/>
                <w:highlight w:val="yellow"/>
              </w:rPr>
            </w:pPr>
            <w:r w:rsidRPr="00CC4BBB">
              <w:rPr>
                <w:vanish/>
                <w:highlight w:val="yellow"/>
              </w:rPr>
              <w:t>pressure:</w:t>
            </w:r>
          </w:p>
        </w:tc>
        <w:tc>
          <w:tcPr>
            <w:tcW w:w="5953" w:type="dxa"/>
          </w:tcPr>
          <w:p w14:paraId="3970BAFC" w14:textId="77777777" w:rsidR="00D839B9" w:rsidRPr="00CC4BBB" w:rsidRDefault="00D839B9" w:rsidP="00D839B9">
            <w:pPr>
              <w:pStyle w:val="MTTableText"/>
            </w:pPr>
            <w:r w:rsidRPr="00CC4BBB">
              <w:rPr>
                <w:vanish/>
                <w:highlight w:val="yellow"/>
              </w:rPr>
              <w:t>min 0.6 MPa</w:t>
            </w:r>
          </w:p>
        </w:tc>
      </w:tr>
    </w:tbl>
    <w:p w14:paraId="166D53FD" w14:textId="77777777" w:rsidR="00D839B9" w:rsidRPr="00CC4BBB" w:rsidRDefault="00D839B9" w:rsidP="00D839B9">
      <w:pPr>
        <w:pStyle w:val="MTStandard"/>
      </w:pPr>
    </w:p>
    <w:p w14:paraId="7B3BC608" w14:textId="77777777" w:rsidR="00D839B9" w:rsidRPr="00CC4BBB" w:rsidRDefault="00D839B9" w:rsidP="00D839B9">
      <w:pPr>
        <w:pStyle w:val="MTHeading"/>
      </w:pPr>
      <w:r w:rsidRPr="00CC4BBB">
        <w:t>Functional Description</w:t>
      </w:r>
    </w:p>
    <w:p w14:paraId="3F2918CB" w14:textId="77777777" w:rsidR="00D839B9" w:rsidRPr="00CC4BBB" w:rsidRDefault="00D839B9" w:rsidP="00D839B9">
      <w:pPr>
        <w:pStyle w:val="MTStandard"/>
      </w:pPr>
      <w:r w:rsidRPr="00CC4BBB">
        <w:t>The hand torch cutters serve for emergency cutting purposes in the torch cutter area as well as in the cooling chamber (strand sticker).</w:t>
      </w:r>
    </w:p>
    <w:p w14:paraId="26A8EF33" w14:textId="77777777" w:rsidR="00D839B9" w:rsidRPr="00CC4BBB" w:rsidRDefault="00D839B9" w:rsidP="00D839B9">
      <w:pPr>
        <w:pStyle w:val="MTHeading"/>
      </w:pPr>
      <w:r w:rsidRPr="00CC4BBB">
        <w:t>Main Components</w:t>
      </w:r>
    </w:p>
    <w:p w14:paraId="39ED4DFF" w14:textId="77777777" w:rsidR="00D839B9" w:rsidRPr="00CC4BBB" w:rsidRDefault="00D839B9" w:rsidP="00D839B9">
      <w:pPr>
        <w:pStyle w:val="MTBulletIndent"/>
        <w:tabs>
          <w:tab w:val="clear" w:pos="1211"/>
          <w:tab w:val="num" w:pos="927"/>
        </w:tabs>
        <w:ind w:left="907"/>
      </w:pPr>
      <w:r w:rsidRPr="00CC4BBB">
        <w:t>Angular torch cutter/straight torch cutter</w:t>
      </w:r>
    </w:p>
    <w:p w14:paraId="5FD5FAA3" w14:textId="77777777" w:rsidR="00D839B9" w:rsidRPr="00CC4BBB" w:rsidRDefault="00D839B9" w:rsidP="00D839B9">
      <w:pPr>
        <w:pStyle w:val="MTBulletIndent"/>
        <w:tabs>
          <w:tab w:val="clear" w:pos="1211"/>
          <w:tab w:val="num" w:pos="927"/>
        </w:tabs>
        <w:ind w:left="907"/>
      </w:pPr>
      <w:r w:rsidRPr="00CC4BBB">
        <w:t>Gas control panel</w:t>
      </w:r>
    </w:p>
    <w:p w14:paraId="2EFD389A" w14:textId="77777777" w:rsidR="00D839B9" w:rsidRPr="00CC4BBB" w:rsidRDefault="00D839B9" w:rsidP="00D839B9">
      <w:pPr>
        <w:pStyle w:val="MTBulletIndent"/>
        <w:tabs>
          <w:tab w:val="clear" w:pos="1211"/>
          <w:tab w:val="num" w:pos="927"/>
        </w:tabs>
        <w:ind w:left="907"/>
      </w:pPr>
      <w:r w:rsidRPr="00CC4BBB">
        <w:t>Hoses</w:t>
      </w:r>
    </w:p>
    <w:p w14:paraId="43712950" w14:textId="77777777" w:rsidR="00D839B9" w:rsidRPr="00CC4BBB" w:rsidRDefault="00D839B9" w:rsidP="00D839B9">
      <w:pPr>
        <w:pStyle w:val="MTHeading"/>
      </w:pPr>
      <w:r w:rsidRPr="00CC4BBB">
        <w:t>Main Characteristics</w:t>
      </w:r>
    </w:p>
    <w:p w14:paraId="674AB2D5" w14:textId="77777777" w:rsidR="00D839B9" w:rsidRPr="00CC4BBB" w:rsidRDefault="00D839B9" w:rsidP="00D839B9">
      <w:pPr>
        <w:pStyle w:val="MTBulletIndent"/>
        <w:tabs>
          <w:tab w:val="clear" w:pos="1211"/>
          <w:tab w:val="num" w:pos="927"/>
        </w:tabs>
        <w:ind w:left="907"/>
      </w:pPr>
      <w:r w:rsidRPr="00CC4BBB">
        <w:t>Torch nozzle of the same type as used at torch cutting machine</w:t>
      </w:r>
    </w:p>
    <w:p w14:paraId="37BB8E3D" w14:textId="77777777" w:rsidR="00D839B9" w:rsidRPr="00CC4BBB" w:rsidRDefault="00D839B9" w:rsidP="00D839B9">
      <w:pPr>
        <w:pStyle w:val="MTStandard"/>
      </w:pPr>
    </w:p>
    <w:p w14:paraId="314C937A" w14:textId="77777777" w:rsidR="00D839B9" w:rsidRPr="00CC4BBB" w:rsidRDefault="00D839B9" w:rsidP="00D839B9">
      <w:pPr>
        <w:pStyle w:val="MTStandard"/>
      </w:pPr>
      <w:bookmarkStart w:id="1079" w:name="_Toc499531559"/>
      <w:bookmarkStart w:id="1080" w:name="_Toc505135441"/>
      <w:bookmarkStart w:id="1081" w:name="_Toc505750814"/>
      <w:bookmarkStart w:id="1082" w:name="_Toc510929717"/>
      <w:r w:rsidRPr="00CC4BBB">
        <w:br w:type="page"/>
      </w:r>
    </w:p>
    <w:p w14:paraId="00E0F60E" w14:textId="1E678433" w:rsidR="00D839B9" w:rsidRPr="00CC4BBB" w:rsidRDefault="00D839B9" w:rsidP="00D839B9">
      <w:pPr>
        <w:pStyle w:val="MTHeadingSCS3"/>
      </w:pPr>
      <w:bookmarkStart w:id="1083" w:name="_Toc362832862"/>
      <w:bookmarkStart w:id="1084" w:name="_Toc362857695"/>
      <w:bookmarkStart w:id="1085" w:name="_Toc362858235"/>
      <w:bookmarkStart w:id="1086" w:name="_Toc493573004"/>
      <w:bookmarkStart w:id="1087" w:name="_Toc499375444"/>
      <w:bookmarkStart w:id="1088" w:name="_Toc499531561"/>
      <w:bookmarkStart w:id="1089" w:name="_Toc505135443"/>
      <w:bookmarkStart w:id="1090" w:name="_Toc505750816"/>
      <w:bookmarkStart w:id="1091" w:name="_Toc510929719"/>
      <w:bookmarkStart w:id="1092" w:name="_Toc2493206"/>
      <w:bookmarkStart w:id="1093" w:name="_Toc3797437"/>
      <w:bookmarkStart w:id="1094" w:name="_Toc65989667"/>
      <w:bookmarkStart w:id="1095" w:name="_Toc241288409"/>
      <w:bookmarkStart w:id="1096" w:name="_Toc242176174"/>
      <w:bookmarkStart w:id="1097" w:name="_Toc47604996"/>
      <w:bookmarkStart w:id="1098" w:name="_Toc88576383"/>
      <w:bookmarkEnd w:id="1079"/>
      <w:bookmarkEnd w:id="1080"/>
      <w:bookmarkEnd w:id="1081"/>
      <w:bookmarkEnd w:id="1082"/>
      <w:r w:rsidRPr="00CC4BBB">
        <w:lastRenderedPageBreak/>
        <w:t xml:space="preserve">CB.32.5 </w:t>
      </w:r>
      <w:r w:rsidR="0066093B" w:rsidRPr="00CC4BBB">
        <w:t xml:space="preserve">Crop and </w:t>
      </w:r>
      <w:r w:rsidRPr="00CC4BBB">
        <w:t>Scrap removal system</w:t>
      </w:r>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p>
    <w:p w14:paraId="514C34AD" w14:textId="77777777" w:rsidR="00D839B9" w:rsidRPr="00CC4BBB" w:rsidRDefault="00D839B9" w:rsidP="00D839B9">
      <w:pPr>
        <w:pStyle w:val="MTHeading"/>
      </w:pPr>
      <w:r w:rsidRPr="00CC4BBB">
        <w:t>Technical Data</w:t>
      </w:r>
    </w:p>
    <w:tbl>
      <w:tblPr>
        <w:tblW w:w="0" w:type="auto"/>
        <w:tblInd w:w="108"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ayout w:type="fixed"/>
        <w:tblLook w:val="0000" w:firstRow="0" w:lastRow="0" w:firstColumn="0" w:lastColumn="0" w:noHBand="0" w:noVBand="0"/>
      </w:tblPr>
      <w:tblGrid>
        <w:gridCol w:w="3544"/>
        <w:gridCol w:w="5953"/>
      </w:tblGrid>
      <w:tr w:rsidR="00CC4BBB" w:rsidRPr="00CC4BBB" w14:paraId="0190A814" w14:textId="77777777" w:rsidTr="00D839B9">
        <w:tc>
          <w:tcPr>
            <w:tcW w:w="3544" w:type="dxa"/>
          </w:tcPr>
          <w:p w14:paraId="738DB686" w14:textId="77777777" w:rsidR="00D839B9" w:rsidRPr="00CC4BBB" w:rsidRDefault="00D839B9" w:rsidP="00D839B9">
            <w:pPr>
              <w:pStyle w:val="MTTableText"/>
            </w:pPr>
            <w:r w:rsidRPr="00CC4BBB">
              <w:t>Type of construction</w:t>
            </w:r>
          </w:p>
        </w:tc>
        <w:tc>
          <w:tcPr>
            <w:tcW w:w="5953" w:type="dxa"/>
          </w:tcPr>
          <w:p w14:paraId="1EA02AA4" w14:textId="77777777" w:rsidR="00D839B9" w:rsidRPr="00CC4BBB" w:rsidRDefault="00D839B9" w:rsidP="00D839B9">
            <w:pPr>
              <w:pStyle w:val="MTTableText"/>
            </w:pPr>
            <w:r w:rsidRPr="00CC4BBB">
              <w:t>steel structure</w:t>
            </w:r>
          </w:p>
        </w:tc>
      </w:tr>
      <w:tr w:rsidR="00CC4BBB" w:rsidRPr="00CC4BBB" w14:paraId="3D069852" w14:textId="77777777" w:rsidTr="00D839B9">
        <w:tc>
          <w:tcPr>
            <w:tcW w:w="3544" w:type="dxa"/>
          </w:tcPr>
          <w:p w14:paraId="258CBA38" w14:textId="77777777" w:rsidR="00D839B9" w:rsidRPr="00CC4BBB" w:rsidRDefault="00D839B9" w:rsidP="00D839B9">
            <w:pPr>
              <w:pStyle w:val="MTTableText"/>
            </w:pPr>
            <w:r w:rsidRPr="00CC4BBB">
              <w:t>Length of scrap pieces</w:t>
            </w:r>
          </w:p>
        </w:tc>
        <w:tc>
          <w:tcPr>
            <w:tcW w:w="5953" w:type="dxa"/>
          </w:tcPr>
          <w:p w14:paraId="22D0BD9B" w14:textId="1DA9CFF5" w:rsidR="00D839B9" w:rsidRPr="00CC4BBB" w:rsidRDefault="006E1F0F" w:rsidP="00D839B9">
            <w:pPr>
              <w:pStyle w:val="MTTableText"/>
            </w:pPr>
            <w:r w:rsidRPr="00CC4BBB">
              <w:t>up to 1,000 mm</w:t>
            </w:r>
          </w:p>
        </w:tc>
      </w:tr>
      <w:tr w:rsidR="00D839B9" w:rsidRPr="00CC4BBB" w14:paraId="6464119E" w14:textId="77777777" w:rsidTr="00D839B9">
        <w:tc>
          <w:tcPr>
            <w:tcW w:w="3544" w:type="dxa"/>
          </w:tcPr>
          <w:p w14:paraId="410E5C0A" w14:textId="77777777" w:rsidR="00D839B9" w:rsidRPr="00CC4BBB" w:rsidRDefault="00D839B9" w:rsidP="00D839B9">
            <w:pPr>
              <w:pStyle w:val="MTTableText"/>
            </w:pPr>
            <w:r w:rsidRPr="00CC4BBB">
              <w:t>Contents</w:t>
            </w:r>
          </w:p>
        </w:tc>
        <w:tc>
          <w:tcPr>
            <w:tcW w:w="5953" w:type="dxa"/>
          </w:tcPr>
          <w:p w14:paraId="5EEDD07C" w14:textId="77777777" w:rsidR="00D839B9" w:rsidRPr="00CC4BBB" w:rsidRDefault="00D839B9" w:rsidP="00D839B9">
            <w:pPr>
              <w:pStyle w:val="MTTableText"/>
            </w:pPr>
            <w:r w:rsidRPr="00CC4BBB">
              <w:t>approx. 8 t (depending on size of input)</w:t>
            </w:r>
          </w:p>
        </w:tc>
      </w:tr>
    </w:tbl>
    <w:p w14:paraId="6E04BBCD" w14:textId="77777777" w:rsidR="00D839B9" w:rsidRPr="00CC4BBB" w:rsidRDefault="00D839B9" w:rsidP="00D839B9">
      <w:pPr>
        <w:pStyle w:val="MTStandard"/>
      </w:pPr>
    </w:p>
    <w:p w14:paraId="46A5ACC5" w14:textId="77777777" w:rsidR="00D839B9" w:rsidRPr="00CC4BBB" w:rsidRDefault="00D839B9" w:rsidP="00D839B9">
      <w:pPr>
        <w:pStyle w:val="MTHeading"/>
      </w:pPr>
      <w:r w:rsidRPr="00CC4BBB">
        <w:t>Functional Description</w:t>
      </w:r>
    </w:p>
    <w:p w14:paraId="5CE1E0CC" w14:textId="77777777" w:rsidR="00D839B9" w:rsidRPr="00CC4BBB" w:rsidRDefault="00D839B9" w:rsidP="00D839B9">
      <w:pPr>
        <w:pStyle w:val="MTStandard"/>
      </w:pPr>
      <w:r w:rsidRPr="00CC4BBB">
        <w:t xml:space="preserve">The cut scrap ends drop onto the scrap end chute. </w:t>
      </w:r>
    </w:p>
    <w:p w14:paraId="6079ED24" w14:textId="77777777" w:rsidR="00D839B9" w:rsidRPr="00CC4BBB" w:rsidRDefault="00D839B9" w:rsidP="00D839B9">
      <w:pPr>
        <w:pStyle w:val="MTStandard"/>
      </w:pPr>
      <w:r w:rsidRPr="00CC4BBB">
        <w:t>The removal of the scrap container will be carried out by crane.</w:t>
      </w:r>
    </w:p>
    <w:p w14:paraId="408B61A8" w14:textId="77777777" w:rsidR="00D839B9" w:rsidRPr="00CC4BBB" w:rsidRDefault="00D839B9" w:rsidP="00D839B9">
      <w:pPr>
        <w:pStyle w:val="MTStandard"/>
      </w:pPr>
      <w:r w:rsidRPr="00CC4BBB">
        <w:t>The sample pieces are picked up from the container by using a cover plate. The removal of the cover plate will be done by crane.</w:t>
      </w:r>
    </w:p>
    <w:p w14:paraId="3E2E533B" w14:textId="77777777" w:rsidR="00D839B9" w:rsidRPr="00CC4BBB" w:rsidRDefault="00D839B9" w:rsidP="00D839B9">
      <w:pPr>
        <w:pStyle w:val="MTHeading"/>
      </w:pPr>
      <w:r w:rsidRPr="00CC4BBB">
        <w:t>Main Components</w:t>
      </w:r>
    </w:p>
    <w:p w14:paraId="123BD92D" w14:textId="77777777" w:rsidR="00D839B9" w:rsidRPr="00CC4BBB" w:rsidRDefault="00D839B9" w:rsidP="00D839B9">
      <w:pPr>
        <w:pStyle w:val="MTBulletIndent"/>
        <w:tabs>
          <w:tab w:val="clear" w:pos="1211"/>
          <w:tab w:val="num" w:pos="927"/>
        </w:tabs>
        <w:ind w:left="907"/>
      </w:pPr>
      <w:r w:rsidRPr="00CC4BBB">
        <w:t xml:space="preserve">Chute </w:t>
      </w:r>
    </w:p>
    <w:p w14:paraId="1D07458D" w14:textId="77777777" w:rsidR="00D839B9" w:rsidRPr="00CC4BBB" w:rsidRDefault="00D839B9" w:rsidP="00D839B9">
      <w:pPr>
        <w:pStyle w:val="MTBulletIndent"/>
        <w:tabs>
          <w:tab w:val="clear" w:pos="1211"/>
          <w:tab w:val="num" w:pos="927"/>
        </w:tabs>
        <w:ind w:left="907"/>
      </w:pPr>
      <w:r w:rsidRPr="00CC4BBB">
        <w:t>Container with lifting lugs</w:t>
      </w:r>
    </w:p>
    <w:p w14:paraId="3B040086" w14:textId="77777777" w:rsidR="00D839B9" w:rsidRPr="00CC4BBB" w:rsidRDefault="00D839B9" w:rsidP="00D839B9">
      <w:pPr>
        <w:pStyle w:val="MTBulletIndent"/>
        <w:tabs>
          <w:tab w:val="clear" w:pos="1211"/>
          <w:tab w:val="num" w:pos="927"/>
        </w:tabs>
        <w:ind w:left="907"/>
      </w:pPr>
      <w:r w:rsidRPr="00CC4BBB">
        <w:t>Cover plate</w:t>
      </w:r>
    </w:p>
    <w:p w14:paraId="2394E767" w14:textId="77777777" w:rsidR="00D839B9" w:rsidRPr="00CC4BBB" w:rsidRDefault="00D839B9" w:rsidP="00D839B9">
      <w:pPr>
        <w:pStyle w:val="MTHeading"/>
      </w:pPr>
      <w:r w:rsidRPr="00CC4BBB">
        <w:t>Advantages of Design</w:t>
      </w:r>
    </w:p>
    <w:p w14:paraId="227E2247" w14:textId="77777777" w:rsidR="00D839B9" w:rsidRPr="00CC4BBB" w:rsidRDefault="00D839B9" w:rsidP="00D839B9">
      <w:pPr>
        <w:pStyle w:val="MTBulletIndent"/>
        <w:tabs>
          <w:tab w:val="clear" w:pos="1211"/>
          <w:tab w:val="num" w:pos="927"/>
        </w:tabs>
        <w:ind w:left="907"/>
      </w:pPr>
      <w:r w:rsidRPr="00CC4BBB">
        <w:t>Simple design - welded structure</w:t>
      </w:r>
    </w:p>
    <w:p w14:paraId="5BF5B8AF" w14:textId="77777777" w:rsidR="00D839B9" w:rsidRPr="00CC4BBB" w:rsidRDefault="00D839B9" w:rsidP="00D839B9">
      <w:pPr>
        <w:pStyle w:val="MTBulletIndent"/>
        <w:tabs>
          <w:tab w:val="clear" w:pos="1211"/>
          <w:tab w:val="num" w:pos="927"/>
        </w:tabs>
        <w:ind w:left="907"/>
      </w:pPr>
      <w:r w:rsidRPr="00CC4BBB">
        <w:t>No movable parts</w:t>
      </w:r>
    </w:p>
    <w:p w14:paraId="7CBB08EE" w14:textId="77777777" w:rsidR="00D839B9" w:rsidRPr="00CC4BBB" w:rsidRDefault="00D839B9" w:rsidP="00D839B9">
      <w:pPr>
        <w:pStyle w:val="MTBulletIndent"/>
        <w:tabs>
          <w:tab w:val="clear" w:pos="1211"/>
          <w:tab w:val="num" w:pos="927"/>
        </w:tabs>
        <w:ind w:left="907"/>
      </w:pPr>
      <w:r w:rsidRPr="00CC4BBB">
        <w:t>Simple separating and handling of the sample pieces</w:t>
      </w:r>
      <w:bookmarkStart w:id="1099" w:name="_Toc354288814"/>
    </w:p>
    <w:p w14:paraId="2E52A03A" w14:textId="77777777" w:rsidR="00D839B9" w:rsidRPr="00CC4BBB" w:rsidRDefault="00D839B9" w:rsidP="00D839B9">
      <w:pPr>
        <w:pStyle w:val="MTStandard"/>
      </w:pPr>
    </w:p>
    <w:p w14:paraId="32D99E06" w14:textId="77777777" w:rsidR="00D839B9" w:rsidRPr="00CC4BBB" w:rsidRDefault="00D839B9" w:rsidP="00D839B9">
      <w:pPr>
        <w:pStyle w:val="MTStandard"/>
      </w:pPr>
      <w:r w:rsidRPr="00CC4BBB">
        <w:br w:type="page"/>
      </w:r>
      <w:bookmarkStart w:id="1100" w:name="_Toc362832864"/>
      <w:bookmarkStart w:id="1101" w:name="_Toc362857697"/>
      <w:bookmarkStart w:id="1102" w:name="_Toc362858237"/>
      <w:bookmarkStart w:id="1103" w:name="_Toc493573005"/>
      <w:bookmarkStart w:id="1104" w:name="_Toc499375445"/>
      <w:bookmarkStart w:id="1105" w:name="_Toc499531562"/>
      <w:bookmarkStart w:id="1106" w:name="_Toc505135444"/>
      <w:bookmarkStart w:id="1107" w:name="_Toc505750817"/>
      <w:bookmarkStart w:id="1108" w:name="_Toc510929720"/>
      <w:bookmarkEnd w:id="1099"/>
    </w:p>
    <w:p w14:paraId="7099CEF2" w14:textId="77777777" w:rsidR="00D839B9" w:rsidRPr="00CC4BBB" w:rsidRDefault="00D839B9" w:rsidP="00D839B9">
      <w:pPr>
        <w:pStyle w:val="MTHeadingSCS2"/>
      </w:pPr>
      <w:bookmarkStart w:id="1109" w:name="_Toc362832831"/>
      <w:bookmarkStart w:id="1110" w:name="_Toc362832865"/>
      <w:bookmarkStart w:id="1111" w:name="_Toc362857698"/>
      <w:bookmarkStart w:id="1112" w:name="_Toc362858238"/>
      <w:bookmarkStart w:id="1113" w:name="_Toc493573006"/>
      <w:bookmarkStart w:id="1114" w:name="_Toc499375446"/>
      <w:bookmarkStart w:id="1115" w:name="_Toc499531563"/>
      <w:bookmarkStart w:id="1116" w:name="_Toc505135445"/>
      <w:bookmarkStart w:id="1117" w:name="_Toc505750818"/>
      <w:bookmarkStart w:id="1118" w:name="_Toc510929721"/>
      <w:bookmarkStart w:id="1119" w:name="_Toc2493207"/>
      <w:bookmarkStart w:id="1120" w:name="_Toc3797438"/>
      <w:bookmarkStart w:id="1121" w:name="_Toc65989668"/>
      <w:bookmarkStart w:id="1122" w:name="_Toc241288410"/>
      <w:bookmarkStart w:id="1123" w:name="_Toc242176175"/>
      <w:bookmarkStart w:id="1124" w:name="_Toc47604998"/>
      <w:bookmarkStart w:id="1125" w:name="_Toc88576384"/>
      <w:bookmarkEnd w:id="1100"/>
      <w:bookmarkEnd w:id="1101"/>
      <w:bookmarkEnd w:id="1102"/>
      <w:bookmarkEnd w:id="1103"/>
      <w:bookmarkEnd w:id="1104"/>
      <w:bookmarkEnd w:id="1105"/>
      <w:bookmarkEnd w:id="1106"/>
      <w:bookmarkEnd w:id="1107"/>
      <w:bookmarkEnd w:id="1108"/>
      <w:r w:rsidRPr="00CC4BBB">
        <w:lastRenderedPageBreak/>
        <w:t>CB.33. Roller tables</w:t>
      </w:r>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p>
    <w:p w14:paraId="57A50F1A" w14:textId="77777777" w:rsidR="00D839B9" w:rsidRPr="00CC4BBB" w:rsidRDefault="00D839B9" w:rsidP="00D839B9">
      <w:pPr>
        <w:pStyle w:val="MTHeading"/>
      </w:pPr>
      <w:r w:rsidRPr="00CC4BBB">
        <w:t>General Technical Data</w:t>
      </w:r>
    </w:p>
    <w:p w14:paraId="72413594" w14:textId="77777777" w:rsidR="00D839B9" w:rsidRPr="00CC4BBB" w:rsidRDefault="00D839B9" w:rsidP="00D839B9">
      <w:pPr>
        <w:pStyle w:val="MTStandard"/>
      </w:pPr>
      <w:r w:rsidRPr="00CC4BBB">
        <w:t>As far as not specified different at the respective roller table, the data below are applicable:</w:t>
      </w:r>
    </w:p>
    <w:tbl>
      <w:tblPr>
        <w:tblW w:w="9497" w:type="dxa"/>
        <w:tblInd w:w="108"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ayout w:type="fixed"/>
        <w:tblLook w:val="0000" w:firstRow="0" w:lastRow="0" w:firstColumn="0" w:lastColumn="0" w:noHBand="0" w:noVBand="0"/>
      </w:tblPr>
      <w:tblGrid>
        <w:gridCol w:w="3544"/>
        <w:gridCol w:w="5953"/>
      </w:tblGrid>
      <w:tr w:rsidR="00CC4BBB" w:rsidRPr="00CC4BBB" w14:paraId="700AC7B0" w14:textId="77777777" w:rsidTr="00D839B9">
        <w:tc>
          <w:tcPr>
            <w:tcW w:w="3544" w:type="dxa"/>
          </w:tcPr>
          <w:p w14:paraId="4AB16680" w14:textId="77777777" w:rsidR="00D839B9" w:rsidRPr="00CC4BBB" w:rsidRDefault="00D839B9" w:rsidP="00D839B9">
            <w:pPr>
              <w:pStyle w:val="MTTableText"/>
            </w:pPr>
            <w:r w:rsidRPr="00CC4BBB">
              <w:t>Roller type</w:t>
            </w:r>
          </w:p>
        </w:tc>
        <w:tc>
          <w:tcPr>
            <w:tcW w:w="5953" w:type="dxa"/>
          </w:tcPr>
          <w:p w14:paraId="12B62088" w14:textId="77777777" w:rsidR="00D839B9" w:rsidRPr="00CC4BBB" w:rsidRDefault="00D839B9" w:rsidP="00D839B9">
            <w:pPr>
              <w:pStyle w:val="MTTableText"/>
            </w:pPr>
            <w:r w:rsidRPr="00CC4BBB">
              <w:t>full face roller</w:t>
            </w:r>
          </w:p>
        </w:tc>
      </w:tr>
      <w:tr w:rsidR="00CC4BBB" w:rsidRPr="00CC4BBB" w14:paraId="4DCED6C7" w14:textId="77777777" w:rsidTr="00D839B9">
        <w:tc>
          <w:tcPr>
            <w:tcW w:w="3544" w:type="dxa"/>
          </w:tcPr>
          <w:p w14:paraId="689B934F" w14:textId="77777777" w:rsidR="00D839B9" w:rsidRPr="00CC4BBB" w:rsidRDefault="00D839B9" w:rsidP="00D839B9">
            <w:pPr>
              <w:pStyle w:val="MTTableText"/>
            </w:pPr>
            <w:r w:rsidRPr="00CC4BBB">
              <w:t>Roller Diameter</w:t>
            </w:r>
          </w:p>
        </w:tc>
        <w:tc>
          <w:tcPr>
            <w:tcW w:w="5953" w:type="dxa"/>
          </w:tcPr>
          <w:p w14:paraId="336F3EF4" w14:textId="568F583F" w:rsidR="00D839B9" w:rsidRPr="00CC4BBB" w:rsidRDefault="00BC44B6" w:rsidP="00D839B9">
            <w:pPr>
              <w:pStyle w:val="MTTableText"/>
            </w:pPr>
            <w:r w:rsidRPr="00CC4BBB">
              <w:t>320</w:t>
            </w:r>
            <w:r w:rsidR="00D839B9" w:rsidRPr="00CC4BBB">
              <w:t xml:space="preserve"> mm </w:t>
            </w:r>
            <w:r w:rsidR="00D839B9" w:rsidRPr="00CC4BBB">
              <w:rPr>
                <w:vanish/>
                <w:highlight w:val="yellow"/>
              </w:rPr>
              <w:t>(note :up to max 40 t slab weight)</w:t>
            </w:r>
            <w:r w:rsidR="00D839B9" w:rsidRPr="00CC4BBB">
              <w:br/>
            </w:r>
            <w:r w:rsidR="00D839B9" w:rsidRPr="00CC4BBB">
              <w:rPr>
                <w:vanish/>
                <w:highlight w:val="yellow"/>
              </w:rPr>
              <w:t>300 mm for slab width &gt; 1800 mm  &amp; beyond 40 t slab weight</w:t>
            </w:r>
          </w:p>
        </w:tc>
      </w:tr>
      <w:tr w:rsidR="00CC4BBB" w:rsidRPr="00CC4BBB" w14:paraId="15399075" w14:textId="77777777" w:rsidTr="00D839B9">
        <w:tc>
          <w:tcPr>
            <w:tcW w:w="3544" w:type="dxa"/>
          </w:tcPr>
          <w:p w14:paraId="13127CB8" w14:textId="77777777" w:rsidR="00D839B9" w:rsidRPr="00CC4BBB" w:rsidRDefault="00D839B9" w:rsidP="00D839B9">
            <w:pPr>
              <w:pStyle w:val="MTTableText"/>
            </w:pPr>
            <w:r w:rsidRPr="00CC4BBB">
              <w:t>Barrel length</w:t>
            </w:r>
          </w:p>
        </w:tc>
        <w:tc>
          <w:tcPr>
            <w:tcW w:w="5953" w:type="dxa"/>
          </w:tcPr>
          <w:p w14:paraId="47474BF3" w14:textId="77777777" w:rsidR="00D839B9" w:rsidRPr="00CC4BBB" w:rsidRDefault="00D839B9" w:rsidP="00D839B9">
            <w:pPr>
              <w:pStyle w:val="MTTableText"/>
            </w:pPr>
            <w:r w:rsidRPr="00CC4BBB">
              <w:rPr>
                <w:vanish/>
                <w:highlight w:val="yellow"/>
              </w:rPr>
              <w:t>up to max.</w:t>
            </w:r>
            <w:r w:rsidRPr="00CC4BBB">
              <w:rPr>
                <w:vanish/>
              </w:rPr>
              <w:t xml:space="preserve"> </w:t>
            </w:r>
            <w:r w:rsidRPr="00CC4BBB">
              <w:t>1800 mm</w:t>
            </w:r>
          </w:p>
        </w:tc>
      </w:tr>
      <w:tr w:rsidR="00CC4BBB" w:rsidRPr="00CC4BBB" w14:paraId="7385FF47" w14:textId="77777777" w:rsidTr="00D839B9">
        <w:tc>
          <w:tcPr>
            <w:tcW w:w="3544" w:type="dxa"/>
          </w:tcPr>
          <w:p w14:paraId="5C67908D" w14:textId="77777777" w:rsidR="00D839B9" w:rsidRPr="00CC4BBB" w:rsidRDefault="00D839B9" w:rsidP="00D839B9">
            <w:pPr>
              <w:pStyle w:val="MTTableText"/>
            </w:pPr>
            <w:r w:rsidRPr="00CC4BBB">
              <w:t>Roller pitch</w:t>
            </w:r>
          </w:p>
        </w:tc>
        <w:tc>
          <w:tcPr>
            <w:tcW w:w="5953" w:type="dxa"/>
          </w:tcPr>
          <w:p w14:paraId="0C2145F8" w14:textId="77777777" w:rsidR="00D839B9" w:rsidRPr="00CC4BBB" w:rsidRDefault="00D839B9" w:rsidP="00D839B9">
            <w:pPr>
              <w:pStyle w:val="MTTableText"/>
            </w:pPr>
            <w:r w:rsidRPr="00CC4BBB">
              <w:t xml:space="preserve">refer to layout </w:t>
            </w:r>
            <w:r w:rsidRPr="00CC4BBB">
              <w:rPr>
                <w:vanish/>
                <w:highlight w:val="yellow"/>
              </w:rPr>
              <w:t>2,000 mm</w:t>
            </w:r>
          </w:p>
        </w:tc>
      </w:tr>
      <w:tr w:rsidR="00CC4BBB" w:rsidRPr="00CC4BBB" w14:paraId="13FFB19E" w14:textId="77777777" w:rsidTr="00D839B9">
        <w:tc>
          <w:tcPr>
            <w:tcW w:w="3544" w:type="dxa"/>
          </w:tcPr>
          <w:p w14:paraId="769F2BDE" w14:textId="77777777" w:rsidR="00D839B9" w:rsidRPr="00CC4BBB" w:rsidRDefault="00D839B9" w:rsidP="00D839B9">
            <w:pPr>
              <w:pStyle w:val="MTTableText"/>
            </w:pPr>
            <w:r w:rsidRPr="00CC4BBB">
              <w:t>Roller table speed</w:t>
            </w:r>
          </w:p>
        </w:tc>
        <w:tc>
          <w:tcPr>
            <w:tcW w:w="5953" w:type="dxa"/>
          </w:tcPr>
          <w:p w14:paraId="5362E533" w14:textId="77777777" w:rsidR="00D839B9" w:rsidRPr="00CC4BBB" w:rsidRDefault="00D839B9" w:rsidP="00D839B9">
            <w:pPr>
              <w:pStyle w:val="MTTableText"/>
            </w:pPr>
            <w:r w:rsidRPr="00CC4BBB">
              <w:t>approx. 30 m/min</w:t>
            </w:r>
          </w:p>
        </w:tc>
      </w:tr>
      <w:tr w:rsidR="00CC4BBB" w:rsidRPr="00CC4BBB" w14:paraId="50987E85" w14:textId="77777777" w:rsidTr="00D839B9">
        <w:tc>
          <w:tcPr>
            <w:tcW w:w="3544" w:type="dxa"/>
          </w:tcPr>
          <w:p w14:paraId="534DB6F1" w14:textId="77777777" w:rsidR="00D839B9" w:rsidRPr="00CC4BBB" w:rsidRDefault="00D839B9" w:rsidP="00D839B9">
            <w:pPr>
              <w:pStyle w:val="MTTableText"/>
            </w:pPr>
            <w:r w:rsidRPr="00CC4BBB">
              <w:t>Roller cooling</w:t>
            </w:r>
          </w:p>
        </w:tc>
        <w:tc>
          <w:tcPr>
            <w:tcW w:w="5953" w:type="dxa"/>
          </w:tcPr>
          <w:p w14:paraId="67700C65" w14:textId="77777777" w:rsidR="00D839B9" w:rsidRPr="00CC4BBB" w:rsidRDefault="00D839B9" w:rsidP="00D839B9">
            <w:pPr>
              <w:pStyle w:val="MTTableText"/>
              <w:rPr>
                <w:lang w:val="en-US"/>
              </w:rPr>
            </w:pPr>
            <w:r w:rsidRPr="00CC4BBB">
              <w:t>spray cooling up to one maximum slab length after the torch cutting roller table, afterwards none</w:t>
            </w:r>
          </w:p>
        </w:tc>
      </w:tr>
      <w:tr w:rsidR="00CC4BBB" w:rsidRPr="002401FF" w14:paraId="4E8C0D0F" w14:textId="77777777" w:rsidTr="00D839B9">
        <w:tc>
          <w:tcPr>
            <w:tcW w:w="3544" w:type="dxa"/>
          </w:tcPr>
          <w:p w14:paraId="053A8984" w14:textId="77777777" w:rsidR="00D839B9" w:rsidRPr="00CC4BBB" w:rsidRDefault="00D839B9" w:rsidP="00D839B9">
            <w:pPr>
              <w:pStyle w:val="MTTableText"/>
            </w:pPr>
            <w:r w:rsidRPr="00CC4BBB">
              <w:t>Bearing type</w:t>
            </w:r>
          </w:p>
        </w:tc>
        <w:tc>
          <w:tcPr>
            <w:tcW w:w="5953" w:type="dxa"/>
          </w:tcPr>
          <w:p w14:paraId="31BA2E39" w14:textId="77777777" w:rsidR="00D839B9" w:rsidRPr="00CC4BBB" w:rsidRDefault="00D839B9" w:rsidP="00D839B9">
            <w:pPr>
              <w:pStyle w:val="MTTableText"/>
              <w:rPr>
                <w:lang w:val="de-AT"/>
              </w:rPr>
            </w:pPr>
            <w:r w:rsidRPr="00CC4BBB">
              <w:rPr>
                <w:lang w:val="de-AT"/>
              </w:rPr>
              <w:t xml:space="preserve">roller bearing in plummer block </w:t>
            </w:r>
          </w:p>
        </w:tc>
      </w:tr>
      <w:tr w:rsidR="00CC4BBB" w:rsidRPr="00CC4BBB" w14:paraId="7362BBE9" w14:textId="77777777" w:rsidTr="00D839B9">
        <w:tc>
          <w:tcPr>
            <w:tcW w:w="3544" w:type="dxa"/>
          </w:tcPr>
          <w:p w14:paraId="6DDDD5CF" w14:textId="77777777" w:rsidR="00D839B9" w:rsidRPr="00CC4BBB" w:rsidRDefault="00D839B9" w:rsidP="00D839B9">
            <w:pPr>
              <w:pStyle w:val="MTTableText"/>
            </w:pPr>
            <w:r w:rsidRPr="00CC4BBB">
              <w:t>Type of motor</w:t>
            </w:r>
          </w:p>
        </w:tc>
        <w:tc>
          <w:tcPr>
            <w:tcW w:w="5953" w:type="dxa"/>
          </w:tcPr>
          <w:p w14:paraId="72604C79" w14:textId="7EA61234" w:rsidR="00D839B9" w:rsidRPr="00CC4BBB" w:rsidRDefault="00BC44B6" w:rsidP="00D839B9">
            <w:pPr>
              <w:pStyle w:val="MTTableText"/>
            </w:pPr>
            <w:r w:rsidRPr="00CC4BBB">
              <w:t xml:space="preserve">Single roller drive with </w:t>
            </w:r>
            <w:r w:rsidR="00D839B9" w:rsidRPr="00CC4BBB">
              <w:t>electric gear motor</w:t>
            </w:r>
          </w:p>
        </w:tc>
      </w:tr>
      <w:tr w:rsidR="00CC4BBB" w:rsidRPr="00CC4BBB" w14:paraId="6ECDDE14" w14:textId="77777777" w:rsidTr="00D839B9">
        <w:tc>
          <w:tcPr>
            <w:tcW w:w="3544" w:type="dxa"/>
          </w:tcPr>
          <w:p w14:paraId="2DCFC086" w14:textId="77777777" w:rsidR="00D839B9" w:rsidRPr="00CC4BBB" w:rsidRDefault="00D839B9" w:rsidP="00D839B9">
            <w:pPr>
              <w:pStyle w:val="MTTableText"/>
            </w:pPr>
            <w:r w:rsidRPr="00CC4BBB">
              <w:t>No. of motors</w:t>
            </w:r>
          </w:p>
        </w:tc>
        <w:tc>
          <w:tcPr>
            <w:tcW w:w="5953" w:type="dxa"/>
          </w:tcPr>
          <w:p w14:paraId="1619974B" w14:textId="77777777" w:rsidR="00D839B9" w:rsidRPr="00CC4BBB" w:rsidRDefault="00D839B9" w:rsidP="00D839B9">
            <w:pPr>
              <w:pStyle w:val="MTTableText"/>
            </w:pPr>
            <w:r w:rsidRPr="00CC4BBB">
              <w:t>1 per roller</w:t>
            </w:r>
          </w:p>
        </w:tc>
      </w:tr>
      <w:tr w:rsidR="00CC4BBB" w:rsidRPr="00CC4BBB" w14:paraId="04E15FD7" w14:textId="77777777" w:rsidTr="00D839B9">
        <w:tc>
          <w:tcPr>
            <w:tcW w:w="3544" w:type="dxa"/>
          </w:tcPr>
          <w:p w14:paraId="6ACD8A31" w14:textId="77777777" w:rsidR="00D839B9" w:rsidRPr="00CC4BBB" w:rsidRDefault="00D839B9" w:rsidP="00D839B9">
            <w:pPr>
              <w:pStyle w:val="MTTableText"/>
            </w:pPr>
            <w:r w:rsidRPr="00CC4BBB">
              <w:t>Lubrication</w:t>
            </w:r>
          </w:p>
        </w:tc>
        <w:tc>
          <w:tcPr>
            <w:tcW w:w="5953" w:type="dxa"/>
          </w:tcPr>
          <w:p w14:paraId="6A3B6D6A" w14:textId="77777777" w:rsidR="00D839B9" w:rsidRPr="00CC4BBB" w:rsidRDefault="00D839B9" w:rsidP="00D839B9">
            <w:pPr>
              <w:pStyle w:val="MTTableText"/>
            </w:pPr>
            <w:r w:rsidRPr="00CC4BBB">
              <w:t>central grease lubrication</w:t>
            </w:r>
          </w:p>
        </w:tc>
      </w:tr>
      <w:tr w:rsidR="00CC4BBB" w:rsidRPr="00CC4BBB" w14:paraId="4B584ABA" w14:textId="77777777" w:rsidTr="00D839B9">
        <w:tc>
          <w:tcPr>
            <w:tcW w:w="3544" w:type="dxa"/>
          </w:tcPr>
          <w:p w14:paraId="552676E6" w14:textId="77777777" w:rsidR="00D839B9" w:rsidRPr="00CC4BBB" w:rsidRDefault="00D839B9" w:rsidP="00D839B9">
            <w:pPr>
              <w:pStyle w:val="MTTableText"/>
            </w:pPr>
            <w:r w:rsidRPr="00CC4BBB">
              <w:t>Slab length</w:t>
            </w:r>
          </w:p>
        </w:tc>
        <w:tc>
          <w:tcPr>
            <w:tcW w:w="5953" w:type="dxa"/>
          </w:tcPr>
          <w:p w14:paraId="3FAC2D72" w14:textId="230930CC" w:rsidR="00D839B9" w:rsidRPr="00CC4BBB" w:rsidRDefault="00D839B9" w:rsidP="00D839B9">
            <w:pPr>
              <w:pStyle w:val="MTTableText"/>
            </w:pPr>
            <w:r w:rsidRPr="00CC4BBB">
              <w:t>4,</w:t>
            </w:r>
            <w:r w:rsidR="00464C5E" w:rsidRPr="00CC4BBB">
              <w:t>0</w:t>
            </w:r>
            <w:r w:rsidRPr="00CC4BBB">
              <w:t>00 – 1</w:t>
            </w:r>
            <w:r w:rsidR="00464C5E" w:rsidRPr="00CC4BBB">
              <w:t>4</w:t>
            </w:r>
            <w:r w:rsidRPr="00CC4BBB">
              <w:t>,000 mm</w:t>
            </w:r>
          </w:p>
        </w:tc>
      </w:tr>
      <w:tr w:rsidR="00CC4BBB" w:rsidRPr="00CC4BBB" w14:paraId="4DC2C38F" w14:textId="77777777" w:rsidTr="00D839B9">
        <w:tc>
          <w:tcPr>
            <w:tcW w:w="3544" w:type="dxa"/>
          </w:tcPr>
          <w:p w14:paraId="15379305" w14:textId="77777777" w:rsidR="00D839B9" w:rsidRPr="00CC4BBB" w:rsidRDefault="00D839B9" w:rsidP="00D839B9">
            <w:pPr>
              <w:pStyle w:val="MTTableText"/>
            </w:pPr>
            <w:r w:rsidRPr="00CC4BBB">
              <w:t>Slab weight</w:t>
            </w:r>
          </w:p>
        </w:tc>
        <w:tc>
          <w:tcPr>
            <w:tcW w:w="5953" w:type="dxa"/>
          </w:tcPr>
          <w:p w14:paraId="100FEB4E" w14:textId="739C1415" w:rsidR="00D839B9" w:rsidRPr="00CC4BBB" w:rsidRDefault="00D839B9" w:rsidP="00D839B9">
            <w:pPr>
              <w:pStyle w:val="MTTableText"/>
            </w:pPr>
            <w:r w:rsidRPr="00CC4BBB">
              <w:t xml:space="preserve">max. </w:t>
            </w:r>
            <w:r w:rsidR="00464C5E" w:rsidRPr="00CC4BBB">
              <w:t>4</w:t>
            </w:r>
            <w:r w:rsidR="0066093B" w:rsidRPr="00CC4BBB">
              <w:t>1</w:t>
            </w:r>
            <w:r w:rsidRPr="00CC4BBB">
              <w:t>t</w:t>
            </w:r>
          </w:p>
        </w:tc>
      </w:tr>
      <w:tr w:rsidR="00CC4BBB" w:rsidRPr="00CC4BBB" w14:paraId="7598ABB0" w14:textId="77777777" w:rsidTr="00D839B9">
        <w:tc>
          <w:tcPr>
            <w:tcW w:w="3544" w:type="dxa"/>
          </w:tcPr>
          <w:p w14:paraId="43D535F1" w14:textId="77777777" w:rsidR="00D839B9" w:rsidRPr="00CC4BBB" w:rsidRDefault="00D839B9" w:rsidP="00D839B9">
            <w:pPr>
              <w:pStyle w:val="MTTableText"/>
            </w:pPr>
            <w:r w:rsidRPr="00CC4BBB">
              <w:t>Slab temperature</w:t>
            </w:r>
          </w:p>
        </w:tc>
        <w:tc>
          <w:tcPr>
            <w:tcW w:w="5953" w:type="dxa"/>
          </w:tcPr>
          <w:p w14:paraId="65833517" w14:textId="77777777" w:rsidR="00D839B9" w:rsidRPr="00CC4BBB" w:rsidRDefault="00D839B9" w:rsidP="00D839B9">
            <w:pPr>
              <w:pStyle w:val="MTTableText"/>
            </w:pPr>
            <w:r w:rsidRPr="00CC4BBB">
              <w:t>max. 900°C</w:t>
            </w:r>
          </w:p>
        </w:tc>
      </w:tr>
      <w:tr w:rsidR="00D839B9" w:rsidRPr="00CC4BBB" w14:paraId="4703700C" w14:textId="77777777" w:rsidTr="00D839B9">
        <w:trPr>
          <w:hidden/>
        </w:trPr>
        <w:tc>
          <w:tcPr>
            <w:tcW w:w="3544" w:type="dxa"/>
          </w:tcPr>
          <w:p w14:paraId="7CFF7432" w14:textId="77777777" w:rsidR="00D839B9" w:rsidRPr="00CC4BBB" w:rsidRDefault="00D839B9" w:rsidP="00D839B9">
            <w:pPr>
              <w:pStyle w:val="MTTableText"/>
              <w:rPr>
                <w:vanish/>
                <w:highlight w:val="yellow"/>
              </w:rPr>
            </w:pPr>
            <w:r w:rsidRPr="00CC4BBB">
              <w:rPr>
                <w:vanish/>
                <w:highlight w:val="yellow"/>
              </w:rPr>
              <w:t>Slab guides</w:t>
            </w:r>
          </w:p>
        </w:tc>
        <w:tc>
          <w:tcPr>
            <w:tcW w:w="5953" w:type="dxa"/>
          </w:tcPr>
          <w:p w14:paraId="6F19ACB4" w14:textId="77777777" w:rsidR="00D839B9" w:rsidRPr="00CC4BBB" w:rsidRDefault="00D839B9" w:rsidP="00D839B9">
            <w:pPr>
              <w:pStyle w:val="MTTableText"/>
              <w:rPr>
                <w:vanish/>
              </w:rPr>
            </w:pPr>
            <w:r w:rsidRPr="00CC4BBB">
              <w:rPr>
                <w:vanish/>
                <w:highlight w:val="yellow"/>
              </w:rPr>
              <w:t>Lateral guides – where technically possible</w:t>
            </w:r>
          </w:p>
        </w:tc>
      </w:tr>
    </w:tbl>
    <w:p w14:paraId="69EE6389" w14:textId="77777777" w:rsidR="00D839B9" w:rsidRPr="00CC4BBB" w:rsidRDefault="00D839B9" w:rsidP="00D839B9">
      <w:pPr>
        <w:pStyle w:val="MTStandard"/>
      </w:pPr>
    </w:p>
    <w:p w14:paraId="796D5D2D" w14:textId="77777777" w:rsidR="00D839B9" w:rsidRPr="00CC4BBB" w:rsidRDefault="00D839B9" w:rsidP="00D839B9">
      <w:pPr>
        <w:pStyle w:val="MTHeading"/>
      </w:pPr>
      <w:r w:rsidRPr="00CC4BBB">
        <w:t>Main Characteristics</w:t>
      </w:r>
    </w:p>
    <w:p w14:paraId="739C8274" w14:textId="77777777" w:rsidR="00D839B9" w:rsidRPr="00CC4BBB" w:rsidRDefault="00D839B9" w:rsidP="00D839B9">
      <w:pPr>
        <w:pStyle w:val="MTBulletIndent"/>
        <w:tabs>
          <w:tab w:val="clear" w:pos="1211"/>
          <w:tab w:val="num" w:pos="927"/>
        </w:tabs>
        <w:ind w:left="907"/>
      </w:pPr>
      <w:r w:rsidRPr="00CC4BBB">
        <w:t>Interchange ability of rollers</w:t>
      </w:r>
    </w:p>
    <w:p w14:paraId="564586C3" w14:textId="77777777" w:rsidR="00D839B9" w:rsidRPr="00CC4BBB" w:rsidRDefault="00D839B9" w:rsidP="00D839B9">
      <w:pPr>
        <w:pStyle w:val="MTBulletIndent"/>
        <w:tabs>
          <w:tab w:val="clear" w:pos="1211"/>
          <w:tab w:val="num" w:pos="927"/>
        </w:tabs>
        <w:ind w:left="907"/>
      </w:pPr>
      <w:r w:rsidRPr="00CC4BBB">
        <w:t>Roller bearings in rigid plummer blocks</w:t>
      </w:r>
    </w:p>
    <w:p w14:paraId="444FD2F6" w14:textId="77777777" w:rsidR="00D839B9" w:rsidRPr="00CC4BBB" w:rsidRDefault="00D839B9" w:rsidP="00D839B9">
      <w:pPr>
        <w:pStyle w:val="MTHeading"/>
      </w:pPr>
      <w:r w:rsidRPr="00CC4BBB">
        <w:t>Advantages of Design</w:t>
      </w:r>
    </w:p>
    <w:p w14:paraId="455D0554" w14:textId="77777777" w:rsidR="00D839B9" w:rsidRPr="00CC4BBB" w:rsidRDefault="00D839B9" w:rsidP="00D839B9">
      <w:pPr>
        <w:pStyle w:val="MTBulletIndent"/>
        <w:tabs>
          <w:tab w:val="clear" w:pos="1211"/>
          <w:tab w:val="num" w:pos="927"/>
        </w:tabs>
        <w:ind w:left="907"/>
      </w:pPr>
      <w:r w:rsidRPr="00CC4BBB">
        <w:t>Rollers of modular design, thus, low stocking of spare parts</w:t>
      </w:r>
    </w:p>
    <w:p w14:paraId="1CA238D1" w14:textId="77777777" w:rsidR="00D839B9" w:rsidRPr="00CC4BBB" w:rsidRDefault="00D839B9" w:rsidP="00D839B9">
      <w:pPr>
        <w:pStyle w:val="MTBulletIndent"/>
        <w:tabs>
          <w:tab w:val="clear" w:pos="1211"/>
          <w:tab w:val="num" w:pos="927"/>
        </w:tabs>
        <w:ind w:left="907"/>
      </w:pPr>
      <w:r w:rsidRPr="00CC4BBB">
        <w:t>Quick exchange of rollers if necessary due to modular design of rollers, bearing and motor unit</w:t>
      </w:r>
    </w:p>
    <w:p w14:paraId="166A607A" w14:textId="77777777" w:rsidR="00D839B9" w:rsidRPr="00CC4BBB" w:rsidRDefault="00D839B9" w:rsidP="00D839B9">
      <w:pPr>
        <w:pStyle w:val="MTBulletIndent"/>
        <w:tabs>
          <w:tab w:val="clear" w:pos="1211"/>
          <w:tab w:val="num" w:pos="927"/>
        </w:tabs>
        <w:ind w:left="907"/>
      </w:pPr>
      <w:r w:rsidRPr="00CC4BBB">
        <w:t xml:space="preserve">In case of motor failure no interruption of operation due to individual motors </w:t>
      </w:r>
    </w:p>
    <w:p w14:paraId="7A2B0637" w14:textId="77777777" w:rsidR="001F0C90" w:rsidRPr="00CC4BBB" w:rsidRDefault="001F0C90" w:rsidP="001F0C90">
      <w:pPr>
        <w:pStyle w:val="MTStandard"/>
      </w:pPr>
    </w:p>
    <w:p w14:paraId="0A03E4CB" w14:textId="7A85CD89" w:rsidR="001F0C90" w:rsidRPr="00CC4BBB" w:rsidRDefault="001F0C90" w:rsidP="001F0C90">
      <w:pPr>
        <w:pStyle w:val="MTStandard"/>
      </w:pPr>
      <w:r w:rsidRPr="00CC4BBB">
        <w:br w:type="page"/>
      </w:r>
    </w:p>
    <w:p w14:paraId="36575EED" w14:textId="77777777" w:rsidR="00D839B9" w:rsidRPr="00CC4BBB" w:rsidRDefault="00D839B9" w:rsidP="00D839B9">
      <w:pPr>
        <w:pStyle w:val="MTHeadingSCS3"/>
      </w:pPr>
      <w:bookmarkStart w:id="1126" w:name="_Toc354288816"/>
      <w:bookmarkStart w:id="1127" w:name="_Toc362832866"/>
      <w:bookmarkStart w:id="1128" w:name="_Toc362857699"/>
      <w:bookmarkStart w:id="1129" w:name="_Toc362858239"/>
      <w:bookmarkStart w:id="1130" w:name="_Toc493573007"/>
      <w:bookmarkStart w:id="1131" w:name="_Toc499375447"/>
      <w:bookmarkStart w:id="1132" w:name="_Toc499531564"/>
      <w:bookmarkStart w:id="1133" w:name="_Toc505135446"/>
      <w:bookmarkStart w:id="1134" w:name="_Toc505750819"/>
      <w:bookmarkStart w:id="1135" w:name="_Toc510929722"/>
      <w:bookmarkStart w:id="1136" w:name="_Toc2493208"/>
      <w:bookmarkStart w:id="1137" w:name="_Toc3797439"/>
      <w:bookmarkStart w:id="1138" w:name="_Toc65989669"/>
      <w:bookmarkStart w:id="1139" w:name="_Toc241288411"/>
      <w:bookmarkStart w:id="1140" w:name="_Toc242176176"/>
      <w:bookmarkStart w:id="1141" w:name="_Toc47604999"/>
      <w:bookmarkStart w:id="1142" w:name="_Toc88576385"/>
      <w:r w:rsidRPr="00CC4BBB">
        <w:lastRenderedPageBreak/>
        <w:t>CB.33.1 Torch approach roller table</w:t>
      </w:r>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p>
    <w:p w14:paraId="50E17EEA" w14:textId="77777777" w:rsidR="00D839B9" w:rsidRPr="00CC4BBB" w:rsidRDefault="00D839B9" w:rsidP="00D839B9">
      <w:pPr>
        <w:pStyle w:val="MTHeading"/>
      </w:pPr>
      <w:r w:rsidRPr="00CC4BBB">
        <w:t>Technical Data</w:t>
      </w:r>
    </w:p>
    <w:tbl>
      <w:tblPr>
        <w:tblW w:w="9497" w:type="dxa"/>
        <w:tblInd w:w="108"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ayout w:type="fixed"/>
        <w:tblLook w:val="0000" w:firstRow="0" w:lastRow="0" w:firstColumn="0" w:lastColumn="0" w:noHBand="0" w:noVBand="0"/>
      </w:tblPr>
      <w:tblGrid>
        <w:gridCol w:w="3544"/>
        <w:gridCol w:w="5953"/>
      </w:tblGrid>
      <w:tr w:rsidR="00CC4BBB" w:rsidRPr="00CC4BBB" w14:paraId="3B7F51DA" w14:textId="77777777" w:rsidTr="00D839B9">
        <w:tc>
          <w:tcPr>
            <w:tcW w:w="3544" w:type="dxa"/>
          </w:tcPr>
          <w:p w14:paraId="75CEC885" w14:textId="77777777" w:rsidR="00D839B9" w:rsidRPr="00CC4BBB" w:rsidRDefault="00D839B9" w:rsidP="00D839B9">
            <w:pPr>
              <w:pStyle w:val="MTTableText"/>
            </w:pPr>
            <w:r w:rsidRPr="00CC4BBB">
              <w:t>No. of rollers</w:t>
            </w:r>
          </w:p>
        </w:tc>
        <w:tc>
          <w:tcPr>
            <w:tcW w:w="5953" w:type="dxa"/>
          </w:tcPr>
          <w:p w14:paraId="18EF9DA4" w14:textId="77777777" w:rsidR="00D839B9" w:rsidRPr="00CC4BBB" w:rsidRDefault="00D839B9" w:rsidP="00D839B9">
            <w:pPr>
              <w:pStyle w:val="MTTableText"/>
            </w:pPr>
            <w:r w:rsidRPr="00CC4BBB">
              <w:t xml:space="preserve">3 (incl. 1 disconnecting roller) </w:t>
            </w:r>
            <w:r w:rsidRPr="00CC4BBB">
              <w:rPr>
                <w:vanish/>
                <w:highlight w:val="yellow"/>
              </w:rPr>
              <w:t>(for top feeding disconnecting roller is not required!)</w:t>
            </w:r>
          </w:p>
        </w:tc>
      </w:tr>
      <w:tr w:rsidR="00CC4BBB" w:rsidRPr="00CC4BBB" w14:paraId="68E640BD" w14:textId="77777777" w:rsidTr="00D839B9">
        <w:trPr>
          <w:hidden/>
        </w:trPr>
        <w:tc>
          <w:tcPr>
            <w:tcW w:w="3544" w:type="dxa"/>
          </w:tcPr>
          <w:p w14:paraId="1E73F7A8" w14:textId="77777777" w:rsidR="00D839B9" w:rsidRPr="00CC4BBB" w:rsidRDefault="00D839B9" w:rsidP="00D839B9">
            <w:pPr>
              <w:pStyle w:val="MTTableText"/>
              <w:rPr>
                <w:vanish/>
                <w:highlight w:val="yellow"/>
              </w:rPr>
            </w:pPr>
            <w:r w:rsidRPr="00CC4BBB">
              <w:rPr>
                <w:vanish/>
                <w:highlight w:val="yellow"/>
              </w:rPr>
              <w:t>Roller type</w:t>
            </w:r>
          </w:p>
        </w:tc>
        <w:tc>
          <w:tcPr>
            <w:tcW w:w="5953" w:type="dxa"/>
          </w:tcPr>
          <w:p w14:paraId="61F0AB3D" w14:textId="77777777" w:rsidR="00D839B9" w:rsidRPr="00CC4BBB" w:rsidRDefault="00D839B9" w:rsidP="00D839B9">
            <w:pPr>
              <w:pStyle w:val="MTTableText"/>
              <w:rPr>
                <w:vanish/>
              </w:rPr>
            </w:pPr>
            <w:r w:rsidRPr="00CC4BBB">
              <w:rPr>
                <w:vanish/>
                <w:highlight w:val="yellow"/>
              </w:rPr>
              <w:t>full face roller</w:t>
            </w:r>
          </w:p>
        </w:tc>
      </w:tr>
      <w:tr w:rsidR="00CC4BBB" w:rsidRPr="00CC4BBB" w14:paraId="35853D52" w14:textId="77777777" w:rsidTr="00D839B9">
        <w:trPr>
          <w:hidden/>
        </w:trPr>
        <w:tc>
          <w:tcPr>
            <w:tcW w:w="3544" w:type="dxa"/>
          </w:tcPr>
          <w:p w14:paraId="644E7CFB" w14:textId="77777777" w:rsidR="00D839B9" w:rsidRPr="00CC4BBB" w:rsidRDefault="00D839B9" w:rsidP="00D839B9">
            <w:pPr>
              <w:pStyle w:val="MTTableText"/>
              <w:rPr>
                <w:vanish/>
                <w:highlight w:val="yellow"/>
              </w:rPr>
            </w:pPr>
            <w:r w:rsidRPr="00CC4BBB">
              <w:rPr>
                <w:vanish/>
                <w:highlight w:val="yellow"/>
              </w:rPr>
              <w:t>Roller diameter</w:t>
            </w:r>
          </w:p>
        </w:tc>
        <w:tc>
          <w:tcPr>
            <w:tcW w:w="5953" w:type="dxa"/>
          </w:tcPr>
          <w:p w14:paraId="321D9FB9" w14:textId="77777777" w:rsidR="00D839B9" w:rsidRPr="00CC4BBB" w:rsidRDefault="00D839B9" w:rsidP="00D839B9">
            <w:pPr>
              <w:pStyle w:val="MTTableText"/>
              <w:rPr>
                <w:vanish/>
              </w:rPr>
            </w:pPr>
            <w:r w:rsidRPr="00CC4BBB">
              <w:rPr>
                <w:vanish/>
                <w:highlight w:val="yellow"/>
              </w:rPr>
              <w:t>260 mm (valid for all type of roller tables) check</w:t>
            </w:r>
            <w:r w:rsidRPr="00CC4BBB">
              <w:rPr>
                <w:vanish/>
                <w:highlight w:val="yellow"/>
              </w:rPr>
              <w:br/>
              <w:t>300 mm for slab width &gt; 1800 mm</w:t>
            </w:r>
            <w:r w:rsidRPr="00CC4BBB">
              <w:rPr>
                <w:vanish/>
              </w:rPr>
              <w:t xml:space="preserve"> </w:t>
            </w:r>
          </w:p>
        </w:tc>
      </w:tr>
      <w:tr w:rsidR="00CC4BBB" w:rsidRPr="00CC4BBB" w14:paraId="4885E6EC" w14:textId="77777777" w:rsidTr="00D839B9">
        <w:trPr>
          <w:hidden/>
        </w:trPr>
        <w:tc>
          <w:tcPr>
            <w:tcW w:w="3544" w:type="dxa"/>
          </w:tcPr>
          <w:p w14:paraId="538E46B5" w14:textId="77777777" w:rsidR="00D839B9" w:rsidRPr="00CC4BBB" w:rsidRDefault="00D839B9" w:rsidP="00D839B9">
            <w:pPr>
              <w:pStyle w:val="MTTableText"/>
              <w:rPr>
                <w:vanish/>
                <w:highlight w:val="yellow"/>
              </w:rPr>
            </w:pPr>
            <w:r w:rsidRPr="00CC4BBB">
              <w:rPr>
                <w:vanish/>
                <w:highlight w:val="yellow"/>
              </w:rPr>
              <w:t>Barrel length</w:t>
            </w:r>
          </w:p>
        </w:tc>
        <w:tc>
          <w:tcPr>
            <w:tcW w:w="5953" w:type="dxa"/>
          </w:tcPr>
          <w:p w14:paraId="143B7861" w14:textId="77777777" w:rsidR="00D839B9" w:rsidRPr="00CC4BBB" w:rsidRDefault="00D839B9" w:rsidP="00D839B9">
            <w:pPr>
              <w:pStyle w:val="MTTableText"/>
              <w:rPr>
                <w:vanish/>
              </w:rPr>
            </w:pPr>
            <w:r w:rsidRPr="00CC4BBB">
              <w:rPr>
                <w:vanish/>
                <w:highlight w:val="yellow"/>
              </w:rPr>
              <w:t>1800 mm (valid for all type of roller tables) check</w:t>
            </w:r>
          </w:p>
        </w:tc>
      </w:tr>
      <w:tr w:rsidR="00CC4BBB" w:rsidRPr="00CC4BBB" w14:paraId="573E7C72" w14:textId="77777777" w:rsidTr="00D839B9">
        <w:trPr>
          <w:hidden/>
        </w:trPr>
        <w:tc>
          <w:tcPr>
            <w:tcW w:w="3544" w:type="dxa"/>
          </w:tcPr>
          <w:p w14:paraId="53F8C2BA" w14:textId="77777777" w:rsidR="00D839B9" w:rsidRPr="00CC4BBB" w:rsidRDefault="00D839B9" w:rsidP="00D839B9">
            <w:pPr>
              <w:pStyle w:val="MTTableText"/>
              <w:rPr>
                <w:vanish/>
                <w:highlight w:val="yellow"/>
              </w:rPr>
            </w:pPr>
            <w:r w:rsidRPr="00CC4BBB">
              <w:rPr>
                <w:vanish/>
                <w:highlight w:val="yellow"/>
              </w:rPr>
              <w:t>Roller pitch</w:t>
            </w:r>
          </w:p>
        </w:tc>
        <w:tc>
          <w:tcPr>
            <w:tcW w:w="5953" w:type="dxa"/>
          </w:tcPr>
          <w:p w14:paraId="09532EFE" w14:textId="77777777" w:rsidR="00D839B9" w:rsidRPr="00CC4BBB" w:rsidRDefault="00D839B9" w:rsidP="00D839B9">
            <w:pPr>
              <w:pStyle w:val="MTTableText"/>
              <w:rPr>
                <w:vanish/>
              </w:rPr>
            </w:pPr>
            <w:r w:rsidRPr="00CC4BBB">
              <w:rPr>
                <w:vanish/>
                <w:highlight w:val="yellow"/>
              </w:rPr>
              <w:t>2000 mm</w:t>
            </w:r>
          </w:p>
        </w:tc>
      </w:tr>
      <w:tr w:rsidR="00CC4BBB" w:rsidRPr="00CC4BBB" w14:paraId="297EE3A7" w14:textId="77777777" w:rsidTr="00D839B9">
        <w:trPr>
          <w:hidden/>
        </w:trPr>
        <w:tc>
          <w:tcPr>
            <w:tcW w:w="3544" w:type="dxa"/>
          </w:tcPr>
          <w:p w14:paraId="133907C5" w14:textId="77777777" w:rsidR="00D839B9" w:rsidRPr="00CC4BBB" w:rsidRDefault="00D839B9" w:rsidP="00D839B9">
            <w:pPr>
              <w:pStyle w:val="MTTableText"/>
              <w:rPr>
                <w:vanish/>
                <w:highlight w:val="yellow"/>
              </w:rPr>
            </w:pPr>
            <w:r w:rsidRPr="00CC4BBB">
              <w:rPr>
                <w:vanish/>
                <w:highlight w:val="yellow"/>
              </w:rPr>
              <w:t>Roller table speed</w:t>
            </w:r>
          </w:p>
        </w:tc>
        <w:tc>
          <w:tcPr>
            <w:tcW w:w="5953" w:type="dxa"/>
          </w:tcPr>
          <w:p w14:paraId="0DEBC8B1" w14:textId="77777777" w:rsidR="00D839B9" w:rsidRPr="00CC4BBB" w:rsidRDefault="00D839B9" w:rsidP="00D839B9">
            <w:pPr>
              <w:pStyle w:val="MTTableText"/>
              <w:rPr>
                <w:vanish/>
              </w:rPr>
            </w:pPr>
            <w:r w:rsidRPr="00CC4BBB">
              <w:rPr>
                <w:vanish/>
                <w:highlight w:val="yellow"/>
              </w:rPr>
              <w:t>maximum 30 m/min</w:t>
            </w:r>
          </w:p>
        </w:tc>
      </w:tr>
      <w:tr w:rsidR="00CC4BBB" w:rsidRPr="00CC4BBB" w14:paraId="0383F18F" w14:textId="77777777" w:rsidTr="00D839B9">
        <w:tc>
          <w:tcPr>
            <w:tcW w:w="3544" w:type="dxa"/>
          </w:tcPr>
          <w:p w14:paraId="03F03DBC" w14:textId="77777777" w:rsidR="00D839B9" w:rsidRPr="00CC4BBB" w:rsidRDefault="00D839B9" w:rsidP="00D839B9">
            <w:pPr>
              <w:pStyle w:val="MTTableText"/>
            </w:pPr>
            <w:r w:rsidRPr="00CC4BBB">
              <w:t>Lifting drive for disconnecting roller</w:t>
            </w:r>
          </w:p>
        </w:tc>
        <w:tc>
          <w:tcPr>
            <w:tcW w:w="5953" w:type="dxa"/>
          </w:tcPr>
          <w:p w14:paraId="327D1463" w14:textId="77777777" w:rsidR="00D839B9" w:rsidRPr="00CC4BBB" w:rsidRDefault="00D839B9" w:rsidP="00D839B9">
            <w:pPr>
              <w:pStyle w:val="MTTableText"/>
            </w:pPr>
            <w:r w:rsidRPr="00CC4BBB">
              <w:t xml:space="preserve">hydraulic cylinder </w:t>
            </w:r>
            <w:r w:rsidRPr="00CC4BBB">
              <w:rPr>
                <w:vanish/>
                <w:highlight w:val="yellow"/>
              </w:rPr>
              <w:t>(only for bottom feeding)</w:t>
            </w:r>
          </w:p>
        </w:tc>
      </w:tr>
      <w:tr w:rsidR="00CC4BBB" w:rsidRPr="00396691" w14:paraId="3612889E" w14:textId="77777777" w:rsidTr="00D839B9">
        <w:trPr>
          <w:hidden/>
        </w:trPr>
        <w:tc>
          <w:tcPr>
            <w:tcW w:w="3544" w:type="dxa"/>
          </w:tcPr>
          <w:p w14:paraId="77D6BB62" w14:textId="77777777" w:rsidR="00D839B9" w:rsidRPr="00CC4BBB" w:rsidRDefault="00D839B9" w:rsidP="00D839B9">
            <w:pPr>
              <w:pStyle w:val="MTTableText"/>
              <w:rPr>
                <w:vanish/>
                <w:highlight w:val="yellow"/>
              </w:rPr>
            </w:pPr>
            <w:r w:rsidRPr="00CC4BBB">
              <w:rPr>
                <w:vanish/>
                <w:highlight w:val="yellow"/>
              </w:rPr>
              <w:t>Bearing type</w:t>
            </w:r>
          </w:p>
        </w:tc>
        <w:tc>
          <w:tcPr>
            <w:tcW w:w="5953" w:type="dxa"/>
          </w:tcPr>
          <w:p w14:paraId="03DFA6E6" w14:textId="77777777" w:rsidR="00D839B9" w:rsidRPr="00CC4BBB" w:rsidRDefault="00D839B9" w:rsidP="00D839B9">
            <w:pPr>
              <w:pStyle w:val="MTTableText"/>
              <w:rPr>
                <w:vanish/>
                <w:lang w:val="de-AT"/>
              </w:rPr>
            </w:pPr>
            <w:r w:rsidRPr="00CC4BBB">
              <w:rPr>
                <w:vanish/>
                <w:highlight w:val="yellow"/>
                <w:lang w:val="de-AT"/>
              </w:rPr>
              <w:t>roller bearing in plummer block</w:t>
            </w:r>
            <w:r w:rsidRPr="00CC4BBB">
              <w:rPr>
                <w:vanish/>
                <w:lang w:val="de-AT"/>
              </w:rPr>
              <w:t xml:space="preserve"> </w:t>
            </w:r>
          </w:p>
        </w:tc>
      </w:tr>
      <w:tr w:rsidR="00CC4BBB" w:rsidRPr="00CC4BBB" w14:paraId="22B102EF" w14:textId="77777777" w:rsidTr="00D839B9">
        <w:trPr>
          <w:hidden/>
        </w:trPr>
        <w:tc>
          <w:tcPr>
            <w:tcW w:w="3544" w:type="dxa"/>
          </w:tcPr>
          <w:p w14:paraId="000FDEAF" w14:textId="77777777" w:rsidR="00D839B9" w:rsidRPr="00CC4BBB" w:rsidRDefault="00D839B9" w:rsidP="00D839B9">
            <w:pPr>
              <w:pStyle w:val="MTTableText"/>
              <w:rPr>
                <w:vanish/>
                <w:highlight w:val="yellow"/>
              </w:rPr>
            </w:pPr>
            <w:r w:rsidRPr="00CC4BBB">
              <w:rPr>
                <w:vanish/>
                <w:highlight w:val="yellow"/>
              </w:rPr>
              <w:t>Type of motor</w:t>
            </w:r>
          </w:p>
        </w:tc>
        <w:tc>
          <w:tcPr>
            <w:tcW w:w="5953" w:type="dxa"/>
          </w:tcPr>
          <w:p w14:paraId="7BDE8569" w14:textId="77777777" w:rsidR="00D839B9" w:rsidRPr="00CC4BBB" w:rsidRDefault="00D839B9" w:rsidP="00D839B9">
            <w:pPr>
              <w:pStyle w:val="MTTableText"/>
              <w:rPr>
                <w:vanish/>
              </w:rPr>
            </w:pPr>
            <w:r w:rsidRPr="00CC4BBB">
              <w:rPr>
                <w:vanish/>
                <w:highlight w:val="yellow"/>
              </w:rPr>
              <w:t>electric gear motor</w:t>
            </w:r>
          </w:p>
        </w:tc>
      </w:tr>
      <w:tr w:rsidR="00CC4BBB" w:rsidRPr="00CC4BBB" w14:paraId="7A97962F" w14:textId="77777777" w:rsidTr="00D839B9">
        <w:tc>
          <w:tcPr>
            <w:tcW w:w="3544" w:type="dxa"/>
          </w:tcPr>
          <w:p w14:paraId="7BCA60C3" w14:textId="77777777" w:rsidR="00D839B9" w:rsidRPr="00CC4BBB" w:rsidRDefault="00D839B9" w:rsidP="00D839B9">
            <w:pPr>
              <w:pStyle w:val="MTTableText"/>
            </w:pPr>
            <w:r w:rsidRPr="00CC4BBB">
              <w:t>No. of motors</w:t>
            </w:r>
          </w:p>
        </w:tc>
        <w:tc>
          <w:tcPr>
            <w:tcW w:w="5953" w:type="dxa"/>
          </w:tcPr>
          <w:p w14:paraId="1DEF2628" w14:textId="77777777" w:rsidR="00D839B9" w:rsidRPr="00CC4BBB" w:rsidRDefault="00D839B9" w:rsidP="00D839B9">
            <w:pPr>
              <w:pStyle w:val="MTTableText"/>
            </w:pPr>
            <w:r w:rsidRPr="00CC4BBB">
              <w:t>2, disconnecting roller is non-driven</w:t>
            </w:r>
          </w:p>
        </w:tc>
      </w:tr>
      <w:tr w:rsidR="00CC4BBB" w:rsidRPr="00CC4BBB" w14:paraId="010CC767" w14:textId="77777777" w:rsidTr="00D839B9">
        <w:tc>
          <w:tcPr>
            <w:tcW w:w="3544" w:type="dxa"/>
          </w:tcPr>
          <w:p w14:paraId="2469781F" w14:textId="77777777" w:rsidR="00D839B9" w:rsidRPr="00CC4BBB" w:rsidRDefault="00D839B9" w:rsidP="00D839B9">
            <w:pPr>
              <w:pStyle w:val="MTTableText"/>
            </w:pPr>
            <w:r w:rsidRPr="00CC4BBB">
              <w:t>Roller cooling</w:t>
            </w:r>
          </w:p>
        </w:tc>
        <w:tc>
          <w:tcPr>
            <w:tcW w:w="5953" w:type="dxa"/>
          </w:tcPr>
          <w:p w14:paraId="7D31F83A" w14:textId="77777777" w:rsidR="00D839B9" w:rsidRPr="00CC4BBB" w:rsidRDefault="00D839B9" w:rsidP="00D839B9">
            <w:pPr>
              <w:pStyle w:val="MTTableText"/>
            </w:pPr>
            <w:r w:rsidRPr="00CC4BBB">
              <w:t>spray cooling on surface</w:t>
            </w:r>
          </w:p>
        </w:tc>
      </w:tr>
      <w:tr w:rsidR="00D839B9" w:rsidRPr="00CC4BBB" w14:paraId="0F76E426" w14:textId="77777777" w:rsidTr="00D839B9">
        <w:trPr>
          <w:hidden/>
        </w:trPr>
        <w:tc>
          <w:tcPr>
            <w:tcW w:w="3544" w:type="dxa"/>
          </w:tcPr>
          <w:p w14:paraId="624A777C" w14:textId="77777777" w:rsidR="00D839B9" w:rsidRPr="00CC4BBB" w:rsidRDefault="00D839B9" w:rsidP="00D839B9">
            <w:pPr>
              <w:pStyle w:val="MTTableText"/>
              <w:rPr>
                <w:vanish/>
                <w:highlight w:val="yellow"/>
              </w:rPr>
            </w:pPr>
            <w:r w:rsidRPr="00CC4BBB">
              <w:rPr>
                <w:vanish/>
                <w:highlight w:val="yellow"/>
              </w:rPr>
              <w:t>Lubrication</w:t>
            </w:r>
          </w:p>
        </w:tc>
        <w:tc>
          <w:tcPr>
            <w:tcW w:w="5953" w:type="dxa"/>
          </w:tcPr>
          <w:p w14:paraId="5DD6AB4F" w14:textId="77777777" w:rsidR="00D839B9" w:rsidRPr="00CC4BBB" w:rsidRDefault="00D839B9" w:rsidP="00D839B9">
            <w:pPr>
              <w:pStyle w:val="MTTableText"/>
              <w:rPr>
                <w:vanish/>
              </w:rPr>
            </w:pPr>
            <w:r w:rsidRPr="00CC4BBB">
              <w:rPr>
                <w:vanish/>
                <w:highlight w:val="yellow"/>
              </w:rPr>
              <w:t>central grease lubrication</w:t>
            </w:r>
          </w:p>
        </w:tc>
      </w:tr>
    </w:tbl>
    <w:p w14:paraId="5F1B2F3D" w14:textId="77777777" w:rsidR="00D839B9" w:rsidRPr="00CC4BBB" w:rsidRDefault="00D839B9" w:rsidP="00D839B9">
      <w:pPr>
        <w:pStyle w:val="MTStandard"/>
      </w:pPr>
    </w:p>
    <w:p w14:paraId="30F02229" w14:textId="77777777" w:rsidR="00D839B9" w:rsidRPr="00CC4BBB" w:rsidRDefault="00D839B9" w:rsidP="00D839B9">
      <w:pPr>
        <w:pStyle w:val="MTHeading"/>
      </w:pPr>
      <w:r w:rsidRPr="00CC4BBB">
        <w:t>Functional Description</w:t>
      </w:r>
    </w:p>
    <w:p w14:paraId="075B410F" w14:textId="77777777" w:rsidR="00D839B9" w:rsidRPr="00CC4BBB" w:rsidRDefault="00D839B9" w:rsidP="00D839B9">
      <w:pPr>
        <w:pStyle w:val="MTStandard"/>
      </w:pPr>
      <w:r w:rsidRPr="00CC4BBB">
        <w:t>The torch approach roller table serves to support the dummy bar and hot strand down to the discharge area.</w:t>
      </w:r>
    </w:p>
    <w:p w14:paraId="52DB9ED6" w14:textId="77777777" w:rsidR="00D839B9" w:rsidRPr="00CC4BBB" w:rsidRDefault="00D839B9" w:rsidP="00D839B9">
      <w:pPr>
        <w:pStyle w:val="MTStandard"/>
      </w:pPr>
      <w:r w:rsidRPr="00CC4BBB">
        <w:t>During casting the rollers are idle.</w:t>
      </w:r>
    </w:p>
    <w:p w14:paraId="4E694F08" w14:textId="77777777" w:rsidR="00D839B9" w:rsidRPr="00CC4BBB" w:rsidRDefault="00D839B9" w:rsidP="00D839B9">
      <w:pPr>
        <w:pStyle w:val="MTStandard"/>
        <w:rPr>
          <w:vanish/>
        </w:rPr>
      </w:pPr>
      <w:r w:rsidRPr="00CC4BBB">
        <w:t xml:space="preserve">Disconnection of dummy bar from hot strand is accomplished by means of disconnecting roller. </w:t>
      </w:r>
      <w:r w:rsidRPr="00CC4BBB">
        <w:rPr>
          <w:vanish/>
          <w:highlight w:val="yellow"/>
        </w:rPr>
        <w:t>(Only for bottom feeding, no disconnecting roller for top feeding)</w:t>
      </w:r>
    </w:p>
    <w:p w14:paraId="3909D733" w14:textId="77777777" w:rsidR="00D839B9" w:rsidRPr="00CC4BBB" w:rsidRDefault="00D839B9" w:rsidP="00D839B9">
      <w:pPr>
        <w:pStyle w:val="MTHeading"/>
      </w:pPr>
      <w:r w:rsidRPr="00CC4BBB">
        <w:t>Main Components</w:t>
      </w:r>
    </w:p>
    <w:p w14:paraId="49918B94" w14:textId="77777777" w:rsidR="00D839B9" w:rsidRPr="00CC4BBB" w:rsidRDefault="00D839B9" w:rsidP="00D839B9">
      <w:pPr>
        <w:pStyle w:val="MTBulletIndent"/>
        <w:tabs>
          <w:tab w:val="clear" w:pos="1211"/>
          <w:tab w:val="num" w:pos="927"/>
        </w:tabs>
        <w:ind w:left="907"/>
      </w:pPr>
      <w:r w:rsidRPr="00CC4BBB">
        <w:t>Roller table frame</w:t>
      </w:r>
    </w:p>
    <w:p w14:paraId="6FA4949D" w14:textId="77777777" w:rsidR="00D839B9" w:rsidRPr="00CC4BBB" w:rsidRDefault="00D839B9" w:rsidP="00D839B9">
      <w:pPr>
        <w:pStyle w:val="MTBulletIndent"/>
        <w:tabs>
          <w:tab w:val="clear" w:pos="1211"/>
          <w:tab w:val="num" w:pos="927"/>
        </w:tabs>
        <w:ind w:left="907"/>
      </w:pPr>
      <w:r w:rsidRPr="00CC4BBB">
        <w:t>Rollers with bearings</w:t>
      </w:r>
    </w:p>
    <w:p w14:paraId="17E641CD" w14:textId="77777777" w:rsidR="00D839B9" w:rsidRPr="00CC4BBB" w:rsidRDefault="00D839B9" w:rsidP="00D839B9">
      <w:pPr>
        <w:pStyle w:val="MTBulletIndent"/>
        <w:tabs>
          <w:tab w:val="clear" w:pos="1211"/>
          <w:tab w:val="num" w:pos="927"/>
        </w:tabs>
        <w:ind w:left="907"/>
      </w:pPr>
      <w:r w:rsidRPr="00CC4BBB">
        <w:t>Motor unit per driven roller</w:t>
      </w:r>
    </w:p>
    <w:p w14:paraId="77770533" w14:textId="77777777" w:rsidR="00D839B9" w:rsidRPr="00CC4BBB" w:rsidRDefault="00D839B9" w:rsidP="00D839B9">
      <w:pPr>
        <w:pStyle w:val="MTBulletIndent"/>
        <w:tabs>
          <w:tab w:val="clear" w:pos="1211"/>
          <w:tab w:val="num" w:pos="927"/>
        </w:tabs>
        <w:ind w:left="907"/>
      </w:pPr>
      <w:r w:rsidRPr="00CC4BBB">
        <w:t>Dummy bar disconnecting device</w:t>
      </w:r>
    </w:p>
    <w:p w14:paraId="66724C22" w14:textId="77777777" w:rsidR="00D839B9" w:rsidRPr="00CC4BBB" w:rsidRDefault="00D839B9" w:rsidP="00D839B9">
      <w:pPr>
        <w:pStyle w:val="MTBulletIndent"/>
        <w:tabs>
          <w:tab w:val="clear" w:pos="1211"/>
          <w:tab w:val="num" w:pos="927"/>
        </w:tabs>
        <w:ind w:left="907"/>
      </w:pPr>
      <w:r w:rsidRPr="00CC4BBB">
        <w:t>Machine attached piping for all utilities</w:t>
      </w:r>
    </w:p>
    <w:p w14:paraId="49DF9635" w14:textId="77777777" w:rsidR="00D839B9" w:rsidRPr="00CC4BBB" w:rsidRDefault="00D839B9" w:rsidP="00D839B9">
      <w:pPr>
        <w:pStyle w:val="MTHeading"/>
        <w:rPr>
          <w:vanish/>
          <w:highlight w:val="yellow"/>
        </w:rPr>
      </w:pPr>
      <w:r w:rsidRPr="00CC4BBB">
        <w:rPr>
          <w:vanish/>
          <w:highlight w:val="yellow"/>
        </w:rPr>
        <w:t>Main Characteristics</w:t>
      </w:r>
    </w:p>
    <w:p w14:paraId="219251A3" w14:textId="77777777" w:rsidR="00D839B9" w:rsidRPr="00CC4BBB" w:rsidRDefault="00D839B9" w:rsidP="00D839B9">
      <w:pPr>
        <w:pStyle w:val="MTBulletIndent"/>
        <w:tabs>
          <w:tab w:val="clear" w:pos="1211"/>
          <w:tab w:val="num" w:pos="927"/>
        </w:tabs>
        <w:ind w:left="907"/>
        <w:rPr>
          <w:vanish/>
          <w:highlight w:val="yellow"/>
        </w:rPr>
      </w:pPr>
      <w:r w:rsidRPr="00CC4BBB">
        <w:rPr>
          <w:vanish/>
          <w:highlight w:val="yellow"/>
        </w:rPr>
        <w:t>Interchange ability of rollers</w:t>
      </w:r>
    </w:p>
    <w:p w14:paraId="0552A0A7" w14:textId="77777777" w:rsidR="00D839B9" w:rsidRPr="00CC4BBB" w:rsidRDefault="00D839B9" w:rsidP="00D839B9">
      <w:pPr>
        <w:pStyle w:val="MTBulletIndent"/>
        <w:tabs>
          <w:tab w:val="clear" w:pos="1211"/>
          <w:tab w:val="num" w:pos="927"/>
        </w:tabs>
        <w:ind w:left="907"/>
        <w:rPr>
          <w:vanish/>
          <w:highlight w:val="yellow"/>
        </w:rPr>
      </w:pPr>
      <w:r w:rsidRPr="00CC4BBB">
        <w:rPr>
          <w:vanish/>
          <w:highlight w:val="yellow"/>
        </w:rPr>
        <w:t>Roller bearings in solid plummer blocks</w:t>
      </w:r>
    </w:p>
    <w:p w14:paraId="4DE9D041" w14:textId="77777777" w:rsidR="00D839B9" w:rsidRPr="00CC4BBB" w:rsidRDefault="00D839B9" w:rsidP="00D839B9">
      <w:pPr>
        <w:pStyle w:val="MTHeading"/>
        <w:rPr>
          <w:vanish/>
          <w:highlight w:val="yellow"/>
        </w:rPr>
      </w:pPr>
      <w:r w:rsidRPr="00CC4BBB">
        <w:rPr>
          <w:vanish/>
          <w:highlight w:val="yellow"/>
        </w:rPr>
        <w:t>Advantages of Design</w:t>
      </w:r>
    </w:p>
    <w:p w14:paraId="1DE72030" w14:textId="77777777" w:rsidR="00D839B9" w:rsidRPr="00CC4BBB" w:rsidRDefault="00D839B9" w:rsidP="00D839B9">
      <w:pPr>
        <w:pStyle w:val="MTBulletIndent"/>
        <w:tabs>
          <w:tab w:val="clear" w:pos="1211"/>
          <w:tab w:val="num" w:pos="927"/>
        </w:tabs>
        <w:ind w:left="907"/>
        <w:rPr>
          <w:vanish/>
          <w:highlight w:val="yellow"/>
        </w:rPr>
      </w:pPr>
      <w:r w:rsidRPr="00CC4BBB">
        <w:rPr>
          <w:vanish/>
          <w:highlight w:val="yellow"/>
        </w:rPr>
        <w:t>Rollers of modular design, thus, min. stocking of spare parts</w:t>
      </w:r>
    </w:p>
    <w:p w14:paraId="46CA8B5B" w14:textId="77777777" w:rsidR="00D839B9" w:rsidRPr="00CC4BBB" w:rsidRDefault="00D839B9" w:rsidP="00D839B9">
      <w:pPr>
        <w:pStyle w:val="MTBulletIndent"/>
        <w:tabs>
          <w:tab w:val="clear" w:pos="1211"/>
          <w:tab w:val="num" w:pos="927"/>
        </w:tabs>
        <w:ind w:left="907"/>
        <w:rPr>
          <w:vanish/>
          <w:highlight w:val="yellow"/>
        </w:rPr>
      </w:pPr>
      <w:r w:rsidRPr="00CC4BBB">
        <w:rPr>
          <w:vanish/>
          <w:highlight w:val="yellow"/>
        </w:rPr>
        <w:t>Quick exchange of rollers if necessary due to modular design of rollers, bearing and motor unit</w:t>
      </w:r>
    </w:p>
    <w:p w14:paraId="63510B8E" w14:textId="77777777" w:rsidR="00D839B9" w:rsidRPr="00CC4BBB" w:rsidRDefault="00D839B9" w:rsidP="00D839B9">
      <w:pPr>
        <w:pStyle w:val="MTBulletIndent"/>
        <w:tabs>
          <w:tab w:val="clear" w:pos="1211"/>
          <w:tab w:val="num" w:pos="927"/>
        </w:tabs>
        <w:ind w:left="907"/>
        <w:rPr>
          <w:vanish/>
          <w:highlight w:val="yellow"/>
        </w:rPr>
      </w:pPr>
      <w:r w:rsidRPr="00CC4BBB">
        <w:rPr>
          <w:vanish/>
          <w:highlight w:val="yellow"/>
        </w:rPr>
        <w:t xml:space="preserve">In case of motor failure no interruption of operation due to individual motors </w:t>
      </w:r>
    </w:p>
    <w:p w14:paraId="4875B520" w14:textId="77777777" w:rsidR="00E73604" w:rsidRPr="00CC4BBB" w:rsidRDefault="00E73604" w:rsidP="00D839B9">
      <w:pPr>
        <w:pStyle w:val="MTStandard"/>
        <w:rPr>
          <w:highlight w:val="yellow"/>
        </w:rPr>
      </w:pPr>
    </w:p>
    <w:p w14:paraId="1079959D" w14:textId="78B9531F" w:rsidR="00D839B9" w:rsidRPr="00CC4BBB" w:rsidRDefault="00D839B9" w:rsidP="00D839B9">
      <w:pPr>
        <w:pStyle w:val="MTHeading"/>
      </w:pPr>
      <w:r w:rsidRPr="00CC4BBB">
        <w:t>Reference Drawing CB.33.1 Torch approach roller table</w:t>
      </w:r>
    </w:p>
    <w:p w14:paraId="78B6CA96" w14:textId="77777777" w:rsidR="00165647" w:rsidRPr="00CC4BBB" w:rsidRDefault="00165647" w:rsidP="00165647">
      <w:pPr>
        <w:pStyle w:val="MTStandard"/>
        <w:rPr>
          <w:highlight w:val="yellow"/>
        </w:rPr>
      </w:pPr>
    </w:p>
    <w:p w14:paraId="236D5179" w14:textId="615BAFAD" w:rsidR="00D839B9" w:rsidRPr="00CC4BBB" w:rsidRDefault="00165647" w:rsidP="00D839B9">
      <w:pPr>
        <w:pStyle w:val="MTStandard"/>
        <w:jc w:val="center"/>
        <w:rPr>
          <w:highlight w:val="yellow"/>
        </w:rPr>
      </w:pPr>
      <w:r w:rsidRPr="00CC4BBB">
        <w:rPr>
          <w:noProof/>
        </w:rPr>
        <w:drawing>
          <wp:inline distT="0" distB="0" distL="0" distR="0" wp14:anchorId="08E35B5D" wp14:editId="7C51514C">
            <wp:extent cx="4657725" cy="2704564"/>
            <wp:effectExtent l="0" t="0" r="0" b="635"/>
            <wp:docPr id="12" name="Picture 12"/>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51">
                      <a:clrChange>
                        <a:clrFrom>
                          <a:srgbClr val="FFFFFF"/>
                        </a:clrFrom>
                        <a:clrTo>
                          <a:srgbClr val="FFFFFF">
                            <a:alpha val="0"/>
                          </a:srgbClr>
                        </a:clrTo>
                      </a:clrChange>
                    </a:blip>
                    <a:srcRect b="30813"/>
                    <a:stretch/>
                  </pic:blipFill>
                  <pic:spPr bwMode="auto">
                    <a:xfrm>
                      <a:off x="0" y="0"/>
                      <a:ext cx="4657725" cy="2704564"/>
                    </a:xfrm>
                    <a:prstGeom prst="rect">
                      <a:avLst/>
                    </a:prstGeom>
                    <a:ln>
                      <a:noFill/>
                    </a:ln>
                    <a:extLst>
                      <a:ext uri="{53640926-AAD7-44D8-BBD7-CCE9431645EC}">
                        <a14:shadowObscured xmlns:a14="http://schemas.microsoft.com/office/drawing/2010/main"/>
                      </a:ext>
                    </a:extLst>
                  </pic:spPr>
                </pic:pic>
              </a:graphicData>
            </a:graphic>
          </wp:inline>
        </w:drawing>
      </w:r>
    </w:p>
    <w:p w14:paraId="4DD561FD" w14:textId="4EEB408F" w:rsidR="00D839B9" w:rsidRDefault="00D839B9" w:rsidP="00EC2047">
      <w:pPr>
        <w:pStyle w:val="MTStandard"/>
        <w:jc w:val="center"/>
      </w:pPr>
      <w:r w:rsidRPr="00CC4BBB">
        <w:t>- Typical picture for reference only -</w:t>
      </w:r>
      <w:r w:rsidRPr="00CC4BBB">
        <w:br w:type="page"/>
      </w:r>
      <w:bookmarkStart w:id="1143" w:name="_Toc362832867"/>
      <w:bookmarkStart w:id="1144" w:name="_Toc362857700"/>
      <w:bookmarkStart w:id="1145" w:name="_Toc362858240"/>
      <w:bookmarkStart w:id="1146" w:name="_Toc493573008"/>
      <w:bookmarkStart w:id="1147" w:name="_Toc499375448"/>
      <w:bookmarkStart w:id="1148" w:name="_Toc499531565"/>
      <w:bookmarkStart w:id="1149" w:name="_Toc505135447"/>
      <w:bookmarkStart w:id="1150" w:name="_Toc505750820"/>
      <w:bookmarkStart w:id="1151" w:name="_Toc510929723"/>
      <w:bookmarkStart w:id="1152" w:name="_Toc2493209"/>
      <w:bookmarkStart w:id="1153" w:name="_Toc3797440"/>
      <w:bookmarkStart w:id="1154" w:name="_Toc65989670"/>
      <w:bookmarkStart w:id="1155" w:name="_Toc241288412"/>
      <w:bookmarkStart w:id="1156" w:name="_Toc242176177"/>
    </w:p>
    <w:p w14:paraId="74568ECD" w14:textId="77777777" w:rsidR="00396691" w:rsidRPr="00B82FCB" w:rsidRDefault="00396691" w:rsidP="00396691">
      <w:pPr>
        <w:pStyle w:val="MTHeadingSCS3"/>
        <w:rPr>
          <w:color w:val="FF0000"/>
          <w:lang w:val="en-US"/>
        </w:rPr>
      </w:pPr>
      <w:bookmarkStart w:id="1157" w:name="_Toc500314696"/>
      <w:bookmarkStart w:id="1158" w:name="_Toc88576386"/>
      <w:r w:rsidRPr="00B82FCB">
        <w:rPr>
          <w:color w:val="FF0000"/>
          <w:lang w:val="en-US"/>
        </w:rPr>
        <w:lastRenderedPageBreak/>
        <w:t>CB.33.1</w:t>
      </w:r>
      <w:r>
        <w:rPr>
          <w:color w:val="FF0000"/>
          <w:lang w:val="en-US"/>
        </w:rPr>
        <w:t>A</w:t>
      </w:r>
      <w:r w:rsidRPr="00B82FCB">
        <w:rPr>
          <w:color w:val="FF0000"/>
          <w:lang w:val="en-US"/>
        </w:rPr>
        <w:t xml:space="preserve"> Torch Approach Table (Extension)</w:t>
      </w:r>
      <w:bookmarkEnd w:id="1157"/>
      <w:bookmarkEnd w:id="1158"/>
    </w:p>
    <w:p w14:paraId="37B13739" w14:textId="77777777" w:rsidR="00396691" w:rsidRPr="00B82FCB" w:rsidRDefault="00396691" w:rsidP="00396691">
      <w:pPr>
        <w:pStyle w:val="MTHeading"/>
        <w:rPr>
          <w:color w:val="FF0000"/>
          <w:lang w:val="en-US"/>
        </w:rPr>
      </w:pPr>
      <w:r w:rsidRPr="00B82FCB">
        <w:rPr>
          <w:color w:val="FF0000"/>
          <w:lang w:val="en-US"/>
        </w:rPr>
        <w:t>Technical Data</w:t>
      </w:r>
    </w:p>
    <w:tbl>
      <w:tblPr>
        <w:tblW w:w="9781" w:type="dxa"/>
        <w:tblInd w:w="108" w:type="dxa"/>
        <w:tblLayout w:type="fixed"/>
        <w:tblLook w:val="0000" w:firstRow="0" w:lastRow="0" w:firstColumn="0" w:lastColumn="0" w:noHBand="0" w:noVBand="0"/>
      </w:tblPr>
      <w:tblGrid>
        <w:gridCol w:w="3544"/>
        <w:gridCol w:w="284"/>
        <w:gridCol w:w="5953"/>
      </w:tblGrid>
      <w:tr w:rsidR="00396691" w:rsidRPr="00B82FCB" w14:paraId="3ECE72D9" w14:textId="77777777" w:rsidTr="00396691">
        <w:tc>
          <w:tcPr>
            <w:tcW w:w="3544" w:type="dxa"/>
          </w:tcPr>
          <w:p w14:paraId="24A05D26" w14:textId="77777777" w:rsidR="00396691" w:rsidRPr="00B82FCB" w:rsidRDefault="00396691" w:rsidP="00396691">
            <w:pPr>
              <w:pStyle w:val="MTTableText"/>
              <w:rPr>
                <w:color w:val="FF0000"/>
                <w:lang w:val="en-US"/>
              </w:rPr>
            </w:pPr>
            <w:r w:rsidRPr="00B82FCB">
              <w:rPr>
                <w:color w:val="FF0000"/>
                <w:lang w:val="en-US"/>
              </w:rPr>
              <w:t>No. of rollers</w:t>
            </w:r>
          </w:p>
        </w:tc>
        <w:tc>
          <w:tcPr>
            <w:tcW w:w="284" w:type="dxa"/>
          </w:tcPr>
          <w:p w14:paraId="372253AC" w14:textId="77777777" w:rsidR="00396691" w:rsidRPr="00B82FCB" w:rsidRDefault="00396691" w:rsidP="00396691">
            <w:pPr>
              <w:pStyle w:val="MTTableText"/>
              <w:rPr>
                <w:color w:val="FF0000"/>
                <w:lang w:val="en-US"/>
              </w:rPr>
            </w:pPr>
          </w:p>
        </w:tc>
        <w:tc>
          <w:tcPr>
            <w:tcW w:w="5953" w:type="dxa"/>
          </w:tcPr>
          <w:p w14:paraId="3AF0B14C" w14:textId="4A7E72E9" w:rsidR="00396691" w:rsidRPr="00B82FCB" w:rsidRDefault="00396691" w:rsidP="00396691">
            <w:pPr>
              <w:pStyle w:val="MTTableText"/>
              <w:rPr>
                <w:color w:val="FF0000"/>
                <w:lang w:val="en-US"/>
              </w:rPr>
            </w:pPr>
            <w:r>
              <w:rPr>
                <w:color w:val="FF0000"/>
                <w:lang w:val="en-US"/>
              </w:rPr>
              <w:t>3 (each with drive)</w:t>
            </w:r>
          </w:p>
        </w:tc>
      </w:tr>
    </w:tbl>
    <w:p w14:paraId="1118B831" w14:textId="77777777" w:rsidR="00396691" w:rsidRPr="00B82FCB" w:rsidRDefault="00396691" w:rsidP="00396691">
      <w:pPr>
        <w:pStyle w:val="MTHeading"/>
        <w:rPr>
          <w:color w:val="FF0000"/>
          <w:lang w:val="en-US"/>
        </w:rPr>
      </w:pPr>
      <w:r w:rsidRPr="00B82FCB">
        <w:rPr>
          <w:color w:val="FF0000"/>
          <w:lang w:val="en-US"/>
        </w:rPr>
        <w:t>Functional Description</w:t>
      </w:r>
    </w:p>
    <w:p w14:paraId="7C5EDC9B" w14:textId="4BE855FF" w:rsidR="00396691" w:rsidRPr="00B82FCB" w:rsidRDefault="00396691" w:rsidP="00396691">
      <w:pPr>
        <w:pStyle w:val="MTStandard"/>
        <w:rPr>
          <w:color w:val="FF0000"/>
          <w:lang w:val="en-US"/>
        </w:rPr>
      </w:pPr>
      <w:r w:rsidRPr="00B82FCB">
        <w:rPr>
          <w:color w:val="FF0000"/>
          <w:lang w:val="en-US"/>
        </w:rPr>
        <w:t xml:space="preserve">The torch approach roller table extension serves to support the dummy bar </w:t>
      </w:r>
      <w:r>
        <w:rPr>
          <w:color w:val="FF0000"/>
          <w:lang w:val="en-US"/>
        </w:rPr>
        <w:t>in the area of the future additional horizontal segments</w:t>
      </w:r>
      <w:r w:rsidRPr="00B82FCB">
        <w:rPr>
          <w:color w:val="FF0000"/>
          <w:lang w:val="en-US"/>
        </w:rPr>
        <w:t>.</w:t>
      </w:r>
      <w:r>
        <w:rPr>
          <w:color w:val="FF0000"/>
          <w:lang w:val="en-US"/>
        </w:rPr>
        <w:t xml:space="preserve"> This roller table will be designed to fit on the </w:t>
      </w:r>
      <w:r w:rsidR="00784D8A">
        <w:rPr>
          <w:color w:val="FF0000"/>
          <w:lang w:val="en-US"/>
        </w:rPr>
        <w:t xml:space="preserve">extended </w:t>
      </w:r>
      <w:r>
        <w:rPr>
          <w:color w:val="FF0000"/>
          <w:lang w:val="en-US"/>
        </w:rPr>
        <w:t>segment support structure.</w:t>
      </w:r>
    </w:p>
    <w:p w14:paraId="5E4217F9" w14:textId="77777777" w:rsidR="00396691" w:rsidRPr="00B82FCB" w:rsidRDefault="00396691" w:rsidP="00396691">
      <w:pPr>
        <w:pStyle w:val="MTHeading"/>
        <w:rPr>
          <w:color w:val="FF0000"/>
          <w:lang w:val="en-US"/>
        </w:rPr>
      </w:pPr>
      <w:r w:rsidRPr="00B82FCB">
        <w:rPr>
          <w:color w:val="FF0000"/>
          <w:lang w:val="en-US"/>
        </w:rPr>
        <w:t>Main Components</w:t>
      </w:r>
    </w:p>
    <w:p w14:paraId="289E9A6D" w14:textId="77777777" w:rsidR="00396691" w:rsidRPr="00B82FCB" w:rsidRDefault="00396691" w:rsidP="00396691">
      <w:pPr>
        <w:pStyle w:val="MTBulletIndent"/>
        <w:tabs>
          <w:tab w:val="clear" w:pos="1211"/>
          <w:tab w:val="num" w:pos="927"/>
        </w:tabs>
        <w:ind w:left="907"/>
        <w:rPr>
          <w:color w:val="FF0000"/>
          <w:lang w:val="en-US"/>
        </w:rPr>
      </w:pPr>
      <w:r w:rsidRPr="00B82FCB">
        <w:rPr>
          <w:color w:val="FF0000"/>
          <w:lang w:val="en-US"/>
        </w:rPr>
        <w:t>Roller table frame</w:t>
      </w:r>
    </w:p>
    <w:p w14:paraId="679721CF" w14:textId="77777777" w:rsidR="00396691" w:rsidRPr="00B82FCB" w:rsidRDefault="00396691" w:rsidP="00396691">
      <w:pPr>
        <w:pStyle w:val="MTBulletIndent"/>
        <w:tabs>
          <w:tab w:val="clear" w:pos="1211"/>
          <w:tab w:val="num" w:pos="927"/>
        </w:tabs>
        <w:ind w:left="907"/>
        <w:rPr>
          <w:color w:val="FF0000"/>
          <w:lang w:val="en-US"/>
        </w:rPr>
      </w:pPr>
      <w:r w:rsidRPr="00B82FCB">
        <w:rPr>
          <w:color w:val="FF0000"/>
          <w:lang w:val="en-US"/>
        </w:rPr>
        <w:t>Rollers with bearings</w:t>
      </w:r>
    </w:p>
    <w:p w14:paraId="0A61ECB7" w14:textId="77777777" w:rsidR="00784D8A" w:rsidRDefault="00396691" w:rsidP="00396691">
      <w:pPr>
        <w:pStyle w:val="MTBulletIndent"/>
        <w:tabs>
          <w:tab w:val="clear" w:pos="1211"/>
          <w:tab w:val="num" w:pos="927"/>
        </w:tabs>
        <w:ind w:left="907"/>
        <w:rPr>
          <w:color w:val="FF0000"/>
          <w:lang w:val="en-US"/>
        </w:rPr>
      </w:pPr>
      <w:r>
        <w:rPr>
          <w:color w:val="FF0000"/>
          <w:lang w:val="en-US"/>
        </w:rPr>
        <w:t>Drive unit</w:t>
      </w:r>
    </w:p>
    <w:p w14:paraId="321889D0" w14:textId="0DB8ECD2" w:rsidR="00396691" w:rsidRPr="00784D8A" w:rsidRDefault="00396691" w:rsidP="00396691">
      <w:pPr>
        <w:pStyle w:val="MTBulletIndent"/>
        <w:tabs>
          <w:tab w:val="clear" w:pos="1211"/>
          <w:tab w:val="num" w:pos="927"/>
        </w:tabs>
        <w:ind w:left="907"/>
        <w:rPr>
          <w:color w:val="FF0000"/>
          <w:lang w:val="en-US"/>
        </w:rPr>
      </w:pPr>
      <w:r w:rsidRPr="00784D8A">
        <w:rPr>
          <w:color w:val="FF0000"/>
          <w:lang w:val="en-US"/>
        </w:rPr>
        <w:t>Machine attached piping for all utilities</w:t>
      </w:r>
    </w:p>
    <w:p w14:paraId="1509733A" w14:textId="69DF892E" w:rsidR="00396691" w:rsidRDefault="00396691">
      <w:pPr>
        <w:rPr>
          <w:color w:val="FF0000"/>
          <w:lang w:eastAsia="de-AT"/>
        </w:rPr>
      </w:pPr>
      <w:r>
        <w:rPr>
          <w:color w:val="FF0000"/>
        </w:rPr>
        <w:br w:type="page"/>
      </w:r>
    </w:p>
    <w:p w14:paraId="0E1CFE35" w14:textId="77777777" w:rsidR="00D839B9" w:rsidRPr="00CC4BBB" w:rsidRDefault="00D839B9" w:rsidP="00D839B9">
      <w:pPr>
        <w:pStyle w:val="MTHeadingSCS3"/>
      </w:pPr>
      <w:bookmarkStart w:id="1159" w:name="_Toc47605000"/>
      <w:bookmarkStart w:id="1160" w:name="_Toc88576387"/>
      <w:r w:rsidRPr="00CC4BBB">
        <w:lastRenderedPageBreak/>
        <w:t>CB.33.2A Torch cutting roller table</w:t>
      </w:r>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9"/>
      <w:bookmarkEnd w:id="1160"/>
    </w:p>
    <w:p w14:paraId="0950EA35" w14:textId="77777777" w:rsidR="00D839B9" w:rsidRPr="00CC4BBB" w:rsidRDefault="00D839B9" w:rsidP="00D839B9">
      <w:pPr>
        <w:pStyle w:val="MTHeading"/>
      </w:pPr>
      <w:r w:rsidRPr="00CC4BBB">
        <w:t>Technical Data</w:t>
      </w:r>
    </w:p>
    <w:tbl>
      <w:tblPr>
        <w:tblW w:w="9497" w:type="dxa"/>
        <w:tblInd w:w="108"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ayout w:type="fixed"/>
        <w:tblLook w:val="0000" w:firstRow="0" w:lastRow="0" w:firstColumn="0" w:lastColumn="0" w:noHBand="0" w:noVBand="0"/>
      </w:tblPr>
      <w:tblGrid>
        <w:gridCol w:w="3544"/>
        <w:gridCol w:w="5953"/>
      </w:tblGrid>
      <w:tr w:rsidR="00CC4BBB" w:rsidRPr="00CC4BBB" w14:paraId="612EB7D5" w14:textId="77777777" w:rsidTr="00D839B9">
        <w:tc>
          <w:tcPr>
            <w:tcW w:w="3544" w:type="dxa"/>
          </w:tcPr>
          <w:p w14:paraId="0035BA84" w14:textId="77777777" w:rsidR="00D839B9" w:rsidRPr="00CC4BBB" w:rsidRDefault="00D839B9" w:rsidP="00D839B9">
            <w:pPr>
              <w:pStyle w:val="MTTableText"/>
            </w:pPr>
            <w:r w:rsidRPr="00CC4BBB">
              <w:t>Type of construction</w:t>
            </w:r>
          </w:p>
        </w:tc>
        <w:tc>
          <w:tcPr>
            <w:tcW w:w="5953" w:type="dxa"/>
          </w:tcPr>
          <w:p w14:paraId="28410377" w14:textId="77777777" w:rsidR="00D839B9" w:rsidRPr="00CC4BBB" w:rsidRDefault="00D839B9" w:rsidP="00D839B9">
            <w:pPr>
              <w:pStyle w:val="MTTableText"/>
            </w:pPr>
            <w:r w:rsidRPr="00CC4BBB">
              <w:t>shift able roller table</w:t>
            </w:r>
          </w:p>
        </w:tc>
      </w:tr>
      <w:tr w:rsidR="00CC4BBB" w:rsidRPr="00CC4BBB" w14:paraId="21D70E70" w14:textId="77777777" w:rsidTr="00D839B9">
        <w:tc>
          <w:tcPr>
            <w:tcW w:w="3544" w:type="dxa"/>
          </w:tcPr>
          <w:p w14:paraId="584F592B" w14:textId="77777777" w:rsidR="00D839B9" w:rsidRPr="00CC4BBB" w:rsidRDefault="00D839B9" w:rsidP="00D839B9">
            <w:pPr>
              <w:pStyle w:val="MTTableText"/>
            </w:pPr>
            <w:r w:rsidRPr="00CC4BBB">
              <w:t>No. of rollers</w:t>
            </w:r>
          </w:p>
        </w:tc>
        <w:tc>
          <w:tcPr>
            <w:tcW w:w="5953" w:type="dxa"/>
          </w:tcPr>
          <w:p w14:paraId="771CAAF2" w14:textId="659E80A9" w:rsidR="00D839B9" w:rsidRPr="00CC4BBB" w:rsidRDefault="00CD3668" w:rsidP="00D839B9">
            <w:pPr>
              <w:pStyle w:val="MTTableText"/>
            </w:pPr>
            <w:r w:rsidRPr="00CC4BBB">
              <w:t>5</w:t>
            </w:r>
            <w:r w:rsidR="0066093B" w:rsidRPr="00CC4BBB">
              <w:t>, driven</w:t>
            </w:r>
          </w:p>
        </w:tc>
      </w:tr>
      <w:tr w:rsidR="00CC4BBB" w:rsidRPr="00CC4BBB" w14:paraId="3985647A" w14:textId="77777777" w:rsidTr="00D839B9">
        <w:trPr>
          <w:hidden/>
        </w:trPr>
        <w:tc>
          <w:tcPr>
            <w:tcW w:w="3544" w:type="dxa"/>
          </w:tcPr>
          <w:p w14:paraId="5251905D" w14:textId="77777777" w:rsidR="00D839B9" w:rsidRPr="00CC4BBB" w:rsidRDefault="00D839B9" w:rsidP="00D839B9">
            <w:pPr>
              <w:pStyle w:val="MTTableText"/>
              <w:rPr>
                <w:vanish/>
                <w:highlight w:val="yellow"/>
              </w:rPr>
            </w:pPr>
            <w:r w:rsidRPr="00CC4BBB">
              <w:rPr>
                <w:vanish/>
                <w:highlight w:val="yellow"/>
              </w:rPr>
              <w:t>Roller type</w:t>
            </w:r>
          </w:p>
        </w:tc>
        <w:tc>
          <w:tcPr>
            <w:tcW w:w="5953" w:type="dxa"/>
          </w:tcPr>
          <w:p w14:paraId="1E1C2A09" w14:textId="77777777" w:rsidR="00D839B9" w:rsidRPr="00CC4BBB" w:rsidRDefault="00D839B9" w:rsidP="00D839B9">
            <w:pPr>
              <w:pStyle w:val="MTTableText"/>
              <w:rPr>
                <w:vanish/>
                <w:highlight w:val="yellow"/>
              </w:rPr>
            </w:pPr>
            <w:r w:rsidRPr="00CC4BBB">
              <w:rPr>
                <w:vanish/>
                <w:highlight w:val="yellow"/>
              </w:rPr>
              <w:t>full face roller</w:t>
            </w:r>
          </w:p>
        </w:tc>
      </w:tr>
      <w:tr w:rsidR="00CC4BBB" w:rsidRPr="00CC4BBB" w14:paraId="332CD822" w14:textId="77777777" w:rsidTr="00D839B9">
        <w:trPr>
          <w:hidden/>
        </w:trPr>
        <w:tc>
          <w:tcPr>
            <w:tcW w:w="3544" w:type="dxa"/>
          </w:tcPr>
          <w:p w14:paraId="4D6C618E" w14:textId="77777777" w:rsidR="00D839B9" w:rsidRPr="00CC4BBB" w:rsidRDefault="00D839B9" w:rsidP="00D839B9">
            <w:pPr>
              <w:pStyle w:val="MTTableText"/>
              <w:rPr>
                <w:vanish/>
                <w:highlight w:val="yellow"/>
              </w:rPr>
            </w:pPr>
            <w:r w:rsidRPr="00CC4BBB">
              <w:rPr>
                <w:vanish/>
                <w:highlight w:val="yellow"/>
              </w:rPr>
              <w:t>Roller pitch</w:t>
            </w:r>
          </w:p>
        </w:tc>
        <w:tc>
          <w:tcPr>
            <w:tcW w:w="5953" w:type="dxa"/>
          </w:tcPr>
          <w:p w14:paraId="51E75821" w14:textId="77777777" w:rsidR="00D839B9" w:rsidRPr="00CC4BBB" w:rsidRDefault="00D839B9" w:rsidP="00D839B9">
            <w:pPr>
              <w:pStyle w:val="MTTableText"/>
              <w:rPr>
                <w:vanish/>
                <w:highlight w:val="yellow"/>
              </w:rPr>
            </w:pPr>
            <w:r w:rsidRPr="00CC4BBB">
              <w:rPr>
                <w:vanish/>
                <w:highlight w:val="yellow"/>
              </w:rPr>
              <w:t>2000 mm</w:t>
            </w:r>
          </w:p>
        </w:tc>
      </w:tr>
      <w:tr w:rsidR="00CC4BBB" w:rsidRPr="00CC4BBB" w14:paraId="248F95B1" w14:textId="77777777" w:rsidTr="00D839B9">
        <w:trPr>
          <w:hidden/>
        </w:trPr>
        <w:tc>
          <w:tcPr>
            <w:tcW w:w="3544" w:type="dxa"/>
          </w:tcPr>
          <w:p w14:paraId="5A6C6AA4" w14:textId="77777777" w:rsidR="00D839B9" w:rsidRPr="00CC4BBB" w:rsidRDefault="00D839B9" w:rsidP="00D839B9">
            <w:pPr>
              <w:pStyle w:val="MTTableText"/>
              <w:rPr>
                <w:vanish/>
                <w:highlight w:val="yellow"/>
              </w:rPr>
            </w:pPr>
            <w:r w:rsidRPr="00CC4BBB">
              <w:rPr>
                <w:vanish/>
                <w:highlight w:val="yellow"/>
              </w:rPr>
              <w:t>Roller table speed</w:t>
            </w:r>
          </w:p>
        </w:tc>
        <w:tc>
          <w:tcPr>
            <w:tcW w:w="5953" w:type="dxa"/>
          </w:tcPr>
          <w:p w14:paraId="0C43EAB3" w14:textId="77777777" w:rsidR="00D839B9" w:rsidRPr="00CC4BBB" w:rsidRDefault="00D839B9" w:rsidP="00D839B9">
            <w:pPr>
              <w:pStyle w:val="MTTableText"/>
              <w:rPr>
                <w:vanish/>
                <w:highlight w:val="yellow"/>
              </w:rPr>
            </w:pPr>
            <w:r w:rsidRPr="00CC4BBB">
              <w:rPr>
                <w:vanish/>
                <w:highlight w:val="yellow"/>
              </w:rPr>
              <w:t>maximum 30 m/min</w:t>
            </w:r>
          </w:p>
        </w:tc>
      </w:tr>
      <w:tr w:rsidR="00CC4BBB" w:rsidRPr="00396691" w14:paraId="0269D1D0" w14:textId="77777777" w:rsidTr="00D839B9">
        <w:trPr>
          <w:hidden/>
        </w:trPr>
        <w:tc>
          <w:tcPr>
            <w:tcW w:w="3544" w:type="dxa"/>
          </w:tcPr>
          <w:p w14:paraId="336E77C6" w14:textId="77777777" w:rsidR="00D839B9" w:rsidRPr="00CC4BBB" w:rsidRDefault="00D839B9" w:rsidP="00D839B9">
            <w:pPr>
              <w:pStyle w:val="MTTableText"/>
              <w:rPr>
                <w:vanish/>
                <w:highlight w:val="yellow"/>
              </w:rPr>
            </w:pPr>
            <w:r w:rsidRPr="00CC4BBB">
              <w:rPr>
                <w:vanish/>
                <w:highlight w:val="yellow"/>
              </w:rPr>
              <w:t>Bearing type</w:t>
            </w:r>
          </w:p>
        </w:tc>
        <w:tc>
          <w:tcPr>
            <w:tcW w:w="5953" w:type="dxa"/>
          </w:tcPr>
          <w:p w14:paraId="2FF5C3EB" w14:textId="77777777" w:rsidR="00D839B9" w:rsidRPr="00CC4BBB" w:rsidRDefault="00D839B9" w:rsidP="00D839B9">
            <w:pPr>
              <w:pStyle w:val="MTTableText"/>
              <w:rPr>
                <w:vanish/>
                <w:highlight w:val="yellow"/>
                <w:lang w:val="de-AT"/>
              </w:rPr>
            </w:pPr>
            <w:r w:rsidRPr="00CC4BBB">
              <w:rPr>
                <w:vanish/>
                <w:highlight w:val="yellow"/>
                <w:lang w:val="de-AT"/>
              </w:rPr>
              <w:t>roller bearing in plummer block</w:t>
            </w:r>
          </w:p>
        </w:tc>
      </w:tr>
      <w:tr w:rsidR="00CC4BBB" w:rsidRPr="00CC4BBB" w14:paraId="32095F08" w14:textId="77777777" w:rsidTr="00D839B9">
        <w:trPr>
          <w:hidden/>
        </w:trPr>
        <w:tc>
          <w:tcPr>
            <w:tcW w:w="3544" w:type="dxa"/>
          </w:tcPr>
          <w:p w14:paraId="30A2B7F5" w14:textId="77777777" w:rsidR="00D839B9" w:rsidRPr="00CC4BBB" w:rsidRDefault="00D839B9" w:rsidP="00D839B9">
            <w:pPr>
              <w:pStyle w:val="MTTableText"/>
              <w:rPr>
                <w:vanish/>
                <w:highlight w:val="yellow"/>
              </w:rPr>
            </w:pPr>
            <w:r w:rsidRPr="00CC4BBB">
              <w:rPr>
                <w:vanish/>
                <w:highlight w:val="yellow"/>
              </w:rPr>
              <w:t>Type of motor</w:t>
            </w:r>
          </w:p>
        </w:tc>
        <w:tc>
          <w:tcPr>
            <w:tcW w:w="5953" w:type="dxa"/>
          </w:tcPr>
          <w:p w14:paraId="6D780FF7" w14:textId="77777777" w:rsidR="00D839B9" w:rsidRPr="00CC4BBB" w:rsidRDefault="00D839B9" w:rsidP="00D839B9">
            <w:pPr>
              <w:pStyle w:val="MTTableText"/>
              <w:rPr>
                <w:vanish/>
                <w:highlight w:val="yellow"/>
              </w:rPr>
            </w:pPr>
            <w:r w:rsidRPr="00CC4BBB">
              <w:rPr>
                <w:vanish/>
                <w:highlight w:val="yellow"/>
              </w:rPr>
              <w:t>electric gear motor</w:t>
            </w:r>
          </w:p>
        </w:tc>
      </w:tr>
      <w:tr w:rsidR="00CC4BBB" w:rsidRPr="00CC4BBB" w14:paraId="542C5596" w14:textId="77777777" w:rsidTr="00D839B9">
        <w:trPr>
          <w:hidden/>
        </w:trPr>
        <w:tc>
          <w:tcPr>
            <w:tcW w:w="3544" w:type="dxa"/>
          </w:tcPr>
          <w:p w14:paraId="2C8F89C1" w14:textId="77777777" w:rsidR="00D839B9" w:rsidRPr="00CC4BBB" w:rsidRDefault="00D839B9" w:rsidP="00D839B9">
            <w:pPr>
              <w:pStyle w:val="MTTableText"/>
              <w:rPr>
                <w:vanish/>
                <w:highlight w:val="yellow"/>
              </w:rPr>
            </w:pPr>
            <w:r w:rsidRPr="00CC4BBB">
              <w:rPr>
                <w:vanish/>
                <w:highlight w:val="yellow"/>
              </w:rPr>
              <w:t>No. of motors</w:t>
            </w:r>
          </w:p>
        </w:tc>
        <w:tc>
          <w:tcPr>
            <w:tcW w:w="5953" w:type="dxa"/>
          </w:tcPr>
          <w:p w14:paraId="19A46E68" w14:textId="77777777" w:rsidR="00D839B9" w:rsidRPr="00CC4BBB" w:rsidRDefault="00D839B9" w:rsidP="00D839B9">
            <w:pPr>
              <w:pStyle w:val="MTTableText"/>
              <w:rPr>
                <w:vanish/>
              </w:rPr>
            </w:pPr>
            <w:r w:rsidRPr="00CC4BBB">
              <w:rPr>
                <w:vanish/>
                <w:highlight w:val="yellow"/>
              </w:rPr>
              <w:t>4</w:t>
            </w:r>
          </w:p>
        </w:tc>
      </w:tr>
      <w:tr w:rsidR="00CC4BBB" w:rsidRPr="00CC4BBB" w14:paraId="1EB16451" w14:textId="77777777" w:rsidTr="00D839B9">
        <w:tc>
          <w:tcPr>
            <w:tcW w:w="3544" w:type="dxa"/>
          </w:tcPr>
          <w:p w14:paraId="43DC321C" w14:textId="77777777" w:rsidR="00D839B9" w:rsidRPr="00CC4BBB" w:rsidRDefault="00D839B9" w:rsidP="00D839B9">
            <w:pPr>
              <w:pStyle w:val="MTTableText"/>
            </w:pPr>
            <w:r w:rsidRPr="00CC4BBB">
              <w:t>Shifting drive</w:t>
            </w:r>
          </w:p>
        </w:tc>
        <w:tc>
          <w:tcPr>
            <w:tcW w:w="5953" w:type="dxa"/>
          </w:tcPr>
          <w:p w14:paraId="717B351C" w14:textId="77777777" w:rsidR="00D839B9" w:rsidRPr="00CC4BBB" w:rsidRDefault="00D839B9" w:rsidP="00D839B9">
            <w:pPr>
              <w:pStyle w:val="MTTableText"/>
            </w:pPr>
            <w:r w:rsidRPr="00CC4BBB">
              <w:t>hydraulic cylinder</w:t>
            </w:r>
          </w:p>
        </w:tc>
      </w:tr>
      <w:tr w:rsidR="00CC4BBB" w:rsidRPr="00CC4BBB" w14:paraId="6F89577F" w14:textId="77777777" w:rsidTr="00D839B9">
        <w:tc>
          <w:tcPr>
            <w:tcW w:w="3544" w:type="dxa"/>
          </w:tcPr>
          <w:p w14:paraId="166235B2" w14:textId="77777777" w:rsidR="00D839B9" w:rsidRPr="00CC4BBB" w:rsidRDefault="00D839B9" w:rsidP="00D839B9">
            <w:pPr>
              <w:pStyle w:val="MTTableText"/>
            </w:pPr>
            <w:r w:rsidRPr="00CC4BBB">
              <w:t>Shifting distance</w:t>
            </w:r>
          </w:p>
        </w:tc>
        <w:tc>
          <w:tcPr>
            <w:tcW w:w="5953" w:type="dxa"/>
          </w:tcPr>
          <w:p w14:paraId="50B29EF7" w14:textId="77777777" w:rsidR="00D839B9" w:rsidRPr="00CC4BBB" w:rsidRDefault="00D839B9" w:rsidP="00D839B9">
            <w:pPr>
              <w:pStyle w:val="MTTableText"/>
            </w:pPr>
            <w:r w:rsidRPr="00CC4BBB">
              <w:t>600 mm</w:t>
            </w:r>
          </w:p>
        </w:tc>
      </w:tr>
      <w:tr w:rsidR="00CC4BBB" w:rsidRPr="00CC4BBB" w14:paraId="3746F364" w14:textId="77777777" w:rsidTr="00D839B9">
        <w:tc>
          <w:tcPr>
            <w:tcW w:w="3544" w:type="dxa"/>
          </w:tcPr>
          <w:p w14:paraId="02EEA750" w14:textId="77777777" w:rsidR="00D839B9" w:rsidRPr="00CC4BBB" w:rsidRDefault="00D839B9" w:rsidP="00D839B9">
            <w:pPr>
              <w:pStyle w:val="MTTableText"/>
            </w:pPr>
            <w:r w:rsidRPr="00CC4BBB">
              <w:t>Roller cooling</w:t>
            </w:r>
          </w:p>
        </w:tc>
        <w:tc>
          <w:tcPr>
            <w:tcW w:w="5953" w:type="dxa"/>
          </w:tcPr>
          <w:p w14:paraId="18956B6D" w14:textId="77777777" w:rsidR="00D839B9" w:rsidRPr="00CC4BBB" w:rsidRDefault="00D839B9" w:rsidP="00D839B9">
            <w:pPr>
              <w:pStyle w:val="MTTableText"/>
            </w:pPr>
            <w:r w:rsidRPr="00CC4BBB">
              <w:t>spray cooling</w:t>
            </w:r>
          </w:p>
        </w:tc>
      </w:tr>
      <w:tr w:rsidR="00D839B9" w:rsidRPr="00CC4BBB" w14:paraId="2BFBE706" w14:textId="77777777" w:rsidTr="00D839B9">
        <w:trPr>
          <w:hidden/>
        </w:trPr>
        <w:tc>
          <w:tcPr>
            <w:tcW w:w="3544" w:type="dxa"/>
          </w:tcPr>
          <w:p w14:paraId="37F4160D" w14:textId="77777777" w:rsidR="00D839B9" w:rsidRPr="00CC4BBB" w:rsidRDefault="00D839B9" w:rsidP="00D839B9">
            <w:pPr>
              <w:pStyle w:val="MTTableText"/>
              <w:rPr>
                <w:vanish/>
                <w:highlight w:val="yellow"/>
              </w:rPr>
            </w:pPr>
            <w:r w:rsidRPr="00CC4BBB">
              <w:rPr>
                <w:vanish/>
                <w:highlight w:val="yellow"/>
              </w:rPr>
              <w:t>Lubrication</w:t>
            </w:r>
          </w:p>
        </w:tc>
        <w:tc>
          <w:tcPr>
            <w:tcW w:w="5953" w:type="dxa"/>
          </w:tcPr>
          <w:p w14:paraId="29FEB895" w14:textId="77777777" w:rsidR="00D839B9" w:rsidRPr="00CC4BBB" w:rsidRDefault="00D839B9" w:rsidP="00D839B9">
            <w:pPr>
              <w:pStyle w:val="MTTableText"/>
              <w:rPr>
                <w:vanish/>
              </w:rPr>
            </w:pPr>
            <w:r w:rsidRPr="00CC4BBB">
              <w:rPr>
                <w:vanish/>
                <w:highlight w:val="yellow"/>
              </w:rPr>
              <w:t>central grease lubrication</w:t>
            </w:r>
          </w:p>
        </w:tc>
      </w:tr>
    </w:tbl>
    <w:p w14:paraId="79DAA22D" w14:textId="77777777" w:rsidR="00D839B9" w:rsidRPr="00CC4BBB" w:rsidRDefault="00D839B9" w:rsidP="00D839B9">
      <w:pPr>
        <w:pStyle w:val="MTStandard"/>
      </w:pPr>
    </w:p>
    <w:p w14:paraId="538C7FBF" w14:textId="77777777" w:rsidR="00D839B9" w:rsidRPr="00CC4BBB" w:rsidRDefault="00D839B9" w:rsidP="00D839B9">
      <w:pPr>
        <w:pStyle w:val="MTHeading"/>
      </w:pPr>
      <w:r w:rsidRPr="00CC4BBB">
        <w:t>Functional Description</w:t>
      </w:r>
    </w:p>
    <w:p w14:paraId="500DB5B3" w14:textId="77777777" w:rsidR="00D839B9" w:rsidRPr="00CC4BBB" w:rsidRDefault="00D839B9" w:rsidP="00D839B9">
      <w:pPr>
        <w:pStyle w:val="MTStandard"/>
      </w:pPr>
      <w:r w:rsidRPr="00CC4BBB">
        <w:t>The torch cutting roller table serves to transfer the dummy bar and hot strand to the torch cutting area.</w:t>
      </w:r>
    </w:p>
    <w:p w14:paraId="390082C6" w14:textId="77777777" w:rsidR="00D839B9" w:rsidRPr="00CC4BBB" w:rsidRDefault="00D839B9" w:rsidP="00D839B9">
      <w:pPr>
        <w:pStyle w:val="MTStandard"/>
      </w:pPr>
      <w:r w:rsidRPr="00CC4BBB">
        <w:t>When the torch arrives at the roller area the roller table is shifted and the cutting oxygen supply of the torch cutter is shut off at the same time.</w:t>
      </w:r>
    </w:p>
    <w:p w14:paraId="63A5AB3D" w14:textId="77777777" w:rsidR="00D839B9" w:rsidRPr="00CC4BBB" w:rsidRDefault="00D839B9" w:rsidP="00D839B9">
      <w:pPr>
        <w:pStyle w:val="MTStandard"/>
      </w:pPr>
      <w:r w:rsidRPr="00CC4BBB">
        <w:t>The driven rollers run synchronously to the casting speed (free running) or at roller table speed (roller motor) upon completion of cutting.</w:t>
      </w:r>
    </w:p>
    <w:p w14:paraId="65A71DAC" w14:textId="77777777" w:rsidR="00D839B9" w:rsidRPr="00CC4BBB" w:rsidRDefault="00D839B9" w:rsidP="00D839B9">
      <w:pPr>
        <w:pStyle w:val="MTHeading"/>
      </w:pPr>
      <w:r w:rsidRPr="00CC4BBB">
        <w:t>Main Components</w:t>
      </w:r>
    </w:p>
    <w:p w14:paraId="572A3982" w14:textId="77777777" w:rsidR="00D839B9" w:rsidRPr="00CC4BBB" w:rsidRDefault="00D839B9" w:rsidP="00D839B9">
      <w:pPr>
        <w:pStyle w:val="MTBulletIndent"/>
        <w:tabs>
          <w:tab w:val="clear" w:pos="1211"/>
          <w:tab w:val="num" w:pos="927"/>
        </w:tabs>
        <w:ind w:left="907"/>
      </w:pPr>
      <w:r w:rsidRPr="00CC4BBB">
        <w:t>Shift able roller table frame</w:t>
      </w:r>
    </w:p>
    <w:p w14:paraId="09ED0AE5" w14:textId="77777777" w:rsidR="00D839B9" w:rsidRPr="00CC4BBB" w:rsidRDefault="00D839B9" w:rsidP="00D839B9">
      <w:pPr>
        <w:pStyle w:val="MTBulletIndent"/>
        <w:tabs>
          <w:tab w:val="clear" w:pos="1211"/>
          <w:tab w:val="num" w:pos="927"/>
        </w:tabs>
        <w:ind w:left="907"/>
      </w:pPr>
      <w:r w:rsidRPr="00CC4BBB">
        <w:t>Stationary guide rollers with supporting structure</w:t>
      </w:r>
    </w:p>
    <w:p w14:paraId="65C79E6C" w14:textId="77777777" w:rsidR="00D839B9" w:rsidRPr="00CC4BBB" w:rsidRDefault="00D839B9" w:rsidP="00D839B9">
      <w:pPr>
        <w:pStyle w:val="MTBulletIndent"/>
        <w:tabs>
          <w:tab w:val="clear" w:pos="1211"/>
          <w:tab w:val="num" w:pos="927"/>
        </w:tabs>
        <w:ind w:left="907"/>
      </w:pPr>
      <w:r w:rsidRPr="00CC4BBB">
        <w:t>Shifting mechanism</w:t>
      </w:r>
    </w:p>
    <w:p w14:paraId="36158E05" w14:textId="77777777" w:rsidR="00D839B9" w:rsidRPr="00CC4BBB" w:rsidRDefault="00D839B9" w:rsidP="00D839B9">
      <w:pPr>
        <w:pStyle w:val="MTBulletIndent"/>
        <w:tabs>
          <w:tab w:val="clear" w:pos="1211"/>
          <w:tab w:val="num" w:pos="927"/>
        </w:tabs>
        <w:ind w:left="907"/>
      </w:pPr>
      <w:r w:rsidRPr="00CC4BBB">
        <w:t>Rollers with bearings</w:t>
      </w:r>
    </w:p>
    <w:p w14:paraId="73F62829" w14:textId="77777777" w:rsidR="00D839B9" w:rsidRPr="00CC4BBB" w:rsidRDefault="00D839B9" w:rsidP="00D839B9">
      <w:pPr>
        <w:pStyle w:val="MTBulletIndent"/>
        <w:tabs>
          <w:tab w:val="clear" w:pos="1211"/>
          <w:tab w:val="num" w:pos="927"/>
        </w:tabs>
        <w:ind w:left="907"/>
      </w:pPr>
      <w:r w:rsidRPr="00CC4BBB">
        <w:t>Motor unit</w:t>
      </w:r>
    </w:p>
    <w:p w14:paraId="456F9EA3" w14:textId="77777777" w:rsidR="00D839B9" w:rsidRPr="00CC4BBB" w:rsidRDefault="00D839B9" w:rsidP="00D839B9">
      <w:pPr>
        <w:pStyle w:val="MTBulletIndent"/>
        <w:tabs>
          <w:tab w:val="clear" w:pos="1211"/>
          <w:tab w:val="num" w:pos="927"/>
        </w:tabs>
        <w:ind w:left="907"/>
      </w:pPr>
      <w:r w:rsidRPr="00CC4BBB">
        <w:t>Machine attached piping for all utilities</w:t>
      </w:r>
    </w:p>
    <w:p w14:paraId="6625A2DD" w14:textId="7738D7FE" w:rsidR="00D839B9" w:rsidRPr="00CC4BBB" w:rsidRDefault="00D839B9" w:rsidP="00D839B9">
      <w:pPr>
        <w:pStyle w:val="MTBulletIndent"/>
        <w:tabs>
          <w:tab w:val="clear" w:pos="1211"/>
          <w:tab w:val="num" w:pos="927"/>
        </w:tabs>
        <w:ind w:left="907"/>
      </w:pPr>
      <w:r w:rsidRPr="00CC4BBB">
        <w:t>Spray protection</w:t>
      </w:r>
    </w:p>
    <w:p w14:paraId="5AC32F12" w14:textId="5BB846E8" w:rsidR="00CD3668" w:rsidRPr="00CC4BBB" w:rsidRDefault="00CD3668" w:rsidP="00CD3668">
      <w:pPr>
        <w:pStyle w:val="MTBulletIndent"/>
        <w:tabs>
          <w:tab w:val="clear" w:pos="1211"/>
          <w:tab w:val="num" w:pos="927"/>
        </w:tabs>
        <w:ind w:left="907"/>
      </w:pPr>
      <w:r w:rsidRPr="00CC4BBB">
        <w:t xml:space="preserve">Cutting slag collection chute </w:t>
      </w:r>
    </w:p>
    <w:p w14:paraId="4CE5D558" w14:textId="77777777" w:rsidR="00D839B9" w:rsidRPr="00CC4BBB" w:rsidRDefault="00D839B9" w:rsidP="00D839B9">
      <w:pPr>
        <w:pStyle w:val="MTHeading"/>
      </w:pPr>
      <w:r w:rsidRPr="00CC4BBB">
        <w:t>Main Characteristics</w:t>
      </w:r>
    </w:p>
    <w:p w14:paraId="283681BD" w14:textId="77777777" w:rsidR="00D839B9" w:rsidRPr="00CC4BBB" w:rsidRDefault="00D839B9" w:rsidP="00D839B9">
      <w:pPr>
        <w:pStyle w:val="MTBulletIndent"/>
        <w:tabs>
          <w:tab w:val="clear" w:pos="1211"/>
          <w:tab w:val="num" w:pos="927"/>
        </w:tabs>
        <w:ind w:left="907"/>
      </w:pPr>
      <w:r w:rsidRPr="00CC4BBB">
        <w:t>Shift able roller table to prevent roller damage</w:t>
      </w:r>
    </w:p>
    <w:p w14:paraId="4E1BF14C" w14:textId="77777777" w:rsidR="00D839B9" w:rsidRPr="00CC4BBB" w:rsidRDefault="00D839B9" w:rsidP="00D839B9">
      <w:pPr>
        <w:pStyle w:val="MTBulletIndent"/>
        <w:tabs>
          <w:tab w:val="clear" w:pos="1211"/>
          <w:tab w:val="num" w:pos="927"/>
        </w:tabs>
        <w:ind w:left="907"/>
        <w:rPr>
          <w:vanish/>
          <w:highlight w:val="yellow"/>
        </w:rPr>
      </w:pPr>
      <w:r w:rsidRPr="00CC4BBB">
        <w:rPr>
          <w:vanish/>
          <w:highlight w:val="yellow"/>
        </w:rPr>
        <w:t>Interchange ability of rollers</w:t>
      </w:r>
    </w:p>
    <w:p w14:paraId="2104CEF2" w14:textId="77777777" w:rsidR="00D839B9" w:rsidRPr="00CC4BBB" w:rsidRDefault="00D839B9" w:rsidP="00D839B9">
      <w:pPr>
        <w:pStyle w:val="MTHeading"/>
        <w:rPr>
          <w:vanish/>
          <w:highlight w:val="yellow"/>
        </w:rPr>
      </w:pPr>
      <w:r w:rsidRPr="00CC4BBB">
        <w:rPr>
          <w:vanish/>
          <w:highlight w:val="yellow"/>
        </w:rPr>
        <w:t>Advantages of Design</w:t>
      </w:r>
    </w:p>
    <w:p w14:paraId="5083E7B0" w14:textId="77777777" w:rsidR="00D839B9" w:rsidRPr="00CC4BBB" w:rsidRDefault="00D839B9" w:rsidP="00D839B9">
      <w:pPr>
        <w:pStyle w:val="MTBulletIndent"/>
        <w:tabs>
          <w:tab w:val="clear" w:pos="1211"/>
          <w:tab w:val="num" w:pos="927"/>
        </w:tabs>
        <w:ind w:left="907"/>
        <w:rPr>
          <w:vanish/>
          <w:highlight w:val="yellow"/>
        </w:rPr>
      </w:pPr>
      <w:r w:rsidRPr="00CC4BBB">
        <w:rPr>
          <w:vanish/>
          <w:highlight w:val="yellow"/>
        </w:rPr>
        <w:t>Rollers of modular design, thus, min. stocking of spare parts</w:t>
      </w:r>
    </w:p>
    <w:p w14:paraId="6F5C399B" w14:textId="77777777" w:rsidR="00D839B9" w:rsidRPr="00CC4BBB" w:rsidRDefault="00D839B9" w:rsidP="00D839B9">
      <w:pPr>
        <w:pStyle w:val="MTBulletIndent"/>
        <w:tabs>
          <w:tab w:val="clear" w:pos="1211"/>
          <w:tab w:val="num" w:pos="927"/>
        </w:tabs>
        <w:ind w:left="907"/>
        <w:rPr>
          <w:vanish/>
          <w:highlight w:val="yellow"/>
        </w:rPr>
      </w:pPr>
      <w:r w:rsidRPr="00CC4BBB">
        <w:rPr>
          <w:vanish/>
          <w:highlight w:val="yellow"/>
        </w:rPr>
        <w:t>Quick exchange of rollers if necessary due to modular design of rollers, bearing and motor unit</w:t>
      </w:r>
    </w:p>
    <w:p w14:paraId="401AD403" w14:textId="77777777" w:rsidR="00D839B9" w:rsidRPr="00CC4BBB" w:rsidRDefault="00D839B9" w:rsidP="00D839B9">
      <w:pPr>
        <w:pStyle w:val="MTBulletIndent"/>
        <w:tabs>
          <w:tab w:val="clear" w:pos="1211"/>
          <w:tab w:val="num" w:pos="927"/>
        </w:tabs>
        <w:ind w:left="907"/>
        <w:rPr>
          <w:vanish/>
          <w:highlight w:val="yellow"/>
        </w:rPr>
      </w:pPr>
      <w:r w:rsidRPr="00CC4BBB">
        <w:rPr>
          <w:vanish/>
          <w:highlight w:val="yellow"/>
        </w:rPr>
        <w:t xml:space="preserve">In case of motor failure no interruption of operation due to individual motors </w:t>
      </w:r>
    </w:p>
    <w:p w14:paraId="604455B9" w14:textId="77777777" w:rsidR="00D839B9" w:rsidRPr="00CC4BBB" w:rsidRDefault="00D839B9" w:rsidP="00D839B9">
      <w:pPr>
        <w:pStyle w:val="MTStandard"/>
        <w:rPr>
          <w:highlight w:val="yellow"/>
        </w:rPr>
      </w:pPr>
    </w:p>
    <w:p w14:paraId="389983DB" w14:textId="77777777" w:rsidR="00D839B9" w:rsidRPr="00CC4BBB" w:rsidRDefault="00D839B9" w:rsidP="00D839B9">
      <w:pPr>
        <w:pStyle w:val="MTHeading"/>
        <w:rPr>
          <w:highlight w:val="yellow"/>
        </w:rPr>
      </w:pPr>
      <w:r w:rsidRPr="00CC4BBB">
        <w:lastRenderedPageBreak/>
        <w:t>Reference Drawing CB.33.2A Torch cutting roller table</w:t>
      </w:r>
    </w:p>
    <w:p w14:paraId="2C5390C4" w14:textId="237F2FD4" w:rsidR="001F0C90" w:rsidRPr="00CC4BBB" w:rsidRDefault="001F0C90" w:rsidP="001F0C90">
      <w:pPr>
        <w:pStyle w:val="MTStandard"/>
        <w:jc w:val="center"/>
        <w:rPr>
          <w:noProof/>
        </w:rPr>
      </w:pPr>
      <w:r w:rsidRPr="00CC4BBB">
        <w:rPr>
          <w:noProof/>
        </w:rPr>
        <w:drawing>
          <wp:inline distT="0" distB="0" distL="0" distR="0" wp14:anchorId="615A94DB" wp14:editId="3332C098">
            <wp:extent cx="5563673" cy="3252734"/>
            <wp:effectExtent l="0" t="0" r="0" b="5080"/>
            <wp:docPr id="1823" name="Picture 1823" descr="A picture containing toy,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 name="CB.33.2A_Torch cutting roller table.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571684" cy="3257417"/>
                    </a:xfrm>
                    <a:prstGeom prst="rect">
                      <a:avLst/>
                    </a:prstGeom>
                  </pic:spPr>
                </pic:pic>
              </a:graphicData>
            </a:graphic>
          </wp:inline>
        </w:drawing>
      </w:r>
    </w:p>
    <w:p w14:paraId="45FACD3A" w14:textId="77777777" w:rsidR="00D839B9" w:rsidRPr="00CC4BBB" w:rsidRDefault="00D839B9" w:rsidP="001F0C90">
      <w:pPr>
        <w:pStyle w:val="MTStandard"/>
        <w:jc w:val="center"/>
      </w:pPr>
      <w:r w:rsidRPr="00CC4BBB">
        <w:t>- Typical picture for reference only -</w:t>
      </w:r>
    </w:p>
    <w:p w14:paraId="419FFA9E" w14:textId="77777777" w:rsidR="00D839B9" w:rsidRPr="00CC4BBB" w:rsidRDefault="00D839B9" w:rsidP="001F0C90">
      <w:pPr>
        <w:pStyle w:val="MTStandard"/>
        <w:jc w:val="center"/>
        <w:rPr>
          <w:highlight w:val="yellow"/>
        </w:rPr>
      </w:pPr>
    </w:p>
    <w:p w14:paraId="315E635B" w14:textId="77777777" w:rsidR="00D839B9" w:rsidRPr="00CC4BBB" w:rsidRDefault="00D839B9" w:rsidP="00D839B9">
      <w:pPr>
        <w:pStyle w:val="MTStandard"/>
      </w:pPr>
      <w:r w:rsidRPr="00CC4BBB">
        <w:br w:type="page"/>
      </w:r>
      <w:bookmarkStart w:id="1161" w:name="_Toc459182429"/>
      <w:bookmarkStart w:id="1162" w:name="_Toc504274043"/>
      <w:bookmarkStart w:id="1163" w:name="_Toc510929724"/>
    </w:p>
    <w:p w14:paraId="71D0FB25" w14:textId="77777777" w:rsidR="00D839B9" w:rsidRPr="00CC4BBB" w:rsidRDefault="00D839B9" w:rsidP="00D839B9">
      <w:pPr>
        <w:pStyle w:val="MTHeadingSCS3"/>
      </w:pPr>
      <w:bookmarkStart w:id="1164" w:name="_Toc362832868"/>
      <w:bookmarkStart w:id="1165" w:name="_Toc362857701"/>
      <w:bookmarkStart w:id="1166" w:name="_Toc362858241"/>
      <w:bookmarkStart w:id="1167" w:name="_Toc493573009"/>
      <w:bookmarkStart w:id="1168" w:name="_Toc499375449"/>
      <w:bookmarkStart w:id="1169" w:name="_Toc499531566"/>
      <w:bookmarkStart w:id="1170" w:name="_Toc505135448"/>
      <w:bookmarkStart w:id="1171" w:name="_Toc505750821"/>
      <w:bookmarkStart w:id="1172" w:name="_Toc510929725"/>
      <w:bookmarkStart w:id="1173" w:name="_Toc2493210"/>
      <w:bookmarkStart w:id="1174" w:name="_Toc3797441"/>
      <w:bookmarkStart w:id="1175" w:name="_Toc65989671"/>
      <w:bookmarkStart w:id="1176" w:name="_Toc241288413"/>
      <w:bookmarkStart w:id="1177" w:name="_Toc242176178"/>
      <w:bookmarkStart w:id="1178" w:name="_Toc47605002"/>
      <w:bookmarkStart w:id="1179" w:name="_Toc88576388"/>
      <w:bookmarkEnd w:id="1161"/>
      <w:bookmarkEnd w:id="1162"/>
      <w:bookmarkEnd w:id="1163"/>
      <w:r w:rsidRPr="00CC4BBB">
        <w:lastRenderedPageBreak/>
        <w:t>CB.33.3 Runout roller table</w:t>
      </w:r>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p>
    <w:p w14:paraId="793FB279" w14:textId="77777777" w:rsidR="00D839B9" w:rsidRPr="00CC4BBB" w:rsidRDefault="00D839B9" w:rsidP="00D839B9">
      <w:pPr>
        <w:pStyle w:val="MTHeading"/>
      </w:pPr>
      <w:r w:rsidRPr="00CC4BBB">
        <w:t>Technical Data</w:t>
      </w:r>
    </w:p>
    <w:tbl>
      <w:tblPr>
        <w:tblW w:w="9497" w:type="dxa"/>
        <w:tblInd w:w="108"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ayout w:type="fixed"/>
        <w:tblLook w:val="0000" w:firstRow="0" w:lastRow="0" w:firstColumn="0" w:lastColumn="0" w:noHBand="0" w:noVBand="0"/>
      </w:tblPr>
      <w:tblGrid>
        <w:gridCol w:w="3544"/>
        <w:gridCol w:w="5953"/>
      </w:tblGrid>
      <w:tr w:rsidR="00CC4BBB" w:rsidRPr="00CC4BBB" w14:paraId="054D5661" w14:textId="77777777" w:rsidTr="00D839B9">
        <w:tc>
          <w:tcPr>
            <w:tcW w:w="3544" w:type="dxa"/>
          </w:tcPr>
          <w:p w14:paraId="1BAECBDD" w14:textId="77777777" w:rsidR="00D839B9" w:rsidRPr="00CC4BBB" w:rsidRDefault="00D839B9" w:rsidP="00D839B9">
            <w:pPr>
              <w:pStyle w:val="MTTableText"/>
            </w:pPr>
            <w:r w:rsidRPr="00CC4BBB">
              <w:t xml:space="preserve">No. of rollers </w:t>
            </w:r>
          </w:p>
        </w:tc>
        <w:tc>
          <w:tcPr>
            <w:tcW w:w="5953" w:type="dxa"/>
          </w:tcPr>
          <w:p w14:paraId="1BCF9329" w14:textId="77777777" w:rsidR="00D839B9" w:rsidRPr="00CC4BBB" w:rsidRDefault="00D839B9" w:rsidP="00D839B9">
            <w:pPr>
              <w:pStyle w:val="MTTableText"/>
            </w:pPr>
            <w:r w:rsidRPr="00CC4BBB">
              <w:t>please refer to layout</w:t>
            </w:r>
          </w:p>
        </w:tc>
      </w:tr>
      <w:tr w:rsidR="00CC4BBB" w:rsidRPr="00CC4BBB" w14:paraId="6E02DEB4" w14:textId="77777777" w:rsidTr="00D839B9">
        <w:trPr>
          <w:hidden/>
        </w:trPr>
        <w:tc>
          <w:tcPr>
            <w:tcW w:w="3544" w:type="dxa"/>
          </w:tcPr>
          <w:p w14:paraId="02F7697C" w14:textId="77777777" w:rsidR="00D839B9" w:rsidRPr="00CC4BBB" w:rsidRDefault="00D839B9" w:rsidP="00D839B9">
            <w:pPr>
              <w:pStyle w:val="MTTableText"/>
              <w:rPr>
                <w:vanish/>
                <w:highlight w:val="yellow"/>
              </w:rPr>
            </w:pPr>
            <w:r w:rsidRPr="00CC4BBB">
              <w:rPr>
                <w:vanish/>
                <w:highlight w:val="yellow"/>
              </w:rPr>
              <w:t>Roller type</w:t>
            </w:r>
          </w:p>
        </w:tc>
        <w:tc>
          <w:tcPr>
            <w:tcW w:w="5953" w:type="dxa"/>
          </w:tcPr>
          <w:p w14:paraId="68966DE5" w14:textId="77777777" w:rsidR="00D839B9" w:rsidRPr="00CC4BBB" w:rsidRDefault="00D839B9" w:rsidP="00D839B9">
            <w:pPr>
              <w:pStyle w:val="MTTableText"/>
              <w:rPr>
                <w:vanish/>
                <w:highlight w:val="yellow"/>
              </w:rPr>
            </w:pPr>
            <w:r w:rsidRPr="00CC4BBB">
              <w:rPr>
                <w:vanish/>
                <w:highlight w:val="yellow"/>
              </w:rPr>
              <w:t>full face roller</w:t>
            </w:r>
          </w:p>
        </w:tc>
      </w:tr>
      <w:tr w:rsidR="00CC4BBB" w:rsidRPr="00CC4BBB" w14:paraId="6C8CB451" w14:textId="77777777" w:rsidTr="00D839B9">
        <w:trPr>
          <w:hidden/>
        </w:trPr>
        <w:tc>
          <w:tcPr>
            <w:tcW w:w="3544" w:type="dxa"/>
          </w:tcPr>
          <w:p w14:paraId="7F26A18A" w14:textId="77777777" w:rsidR="00D839B9" w:rsidRPr="00CC4BBB" w:rsidRDefault="00D839B9" w:rsidP="00D839B9">
            <w:pPr>
              <w:pStyle w:val="MTTableText"/>
              <w:rPr>
                <w:vanish/>
                <w:highlight w:val="yellow"/>
              </w:rPr>
            </w:pPr>
            <w:r w:rsidRPr="00CC4BBB">
              <w:rPr>
                <w:vanish/>
                <w:highlight w:val="yellow"/>
              </w:rPr>
              <w:t>Roller pitch</w:t>
            </w:r>
          </w:p>
        </w:tc>
        <w:tc>
          <w:tcPr>
            <w:tcW w:w="5953" w:type="dxa"/>
          </w:tcPr>
          <w:p w14:paraId="0810189B" w14:textId="77777777" w:rsidR="00D839B9" w:rsidRPr="00CC4BBB" w:rsidRDefault="00D839B9" w:rsidP="00D839B9">
            <w:pPr>
              <w:pStyle w:val="MTTableText"/>
              <w:rPr>
                <w:vanish/>
                <w:highlight w:val="yellow"/>
              </w:rPr>
            </w:pPr>
            <w:r w:rsidRPr="00CC4BBB">
              <w:rPr>
                <w:vanish/>
                <w:highlight w:val="yellow"/>
              </w:rPr>
              <w:t>2000 mm</w:t>
            </w:r>
          </w:p>
        </w:tc>
      </w:tr>
      <w:tr w:rsidR="00CC4BBB" w:rsidRPr="00CC4BBB" w14:paraId="66F147EF" w14:textId="77777777" w:rsidTr="00D839B9">
        <w:trPr>
          <w:hidden/>
        </w:trPr>
        <w:tc>
          <w:tcPr>
            <w:tcW w:w="3544" w:type="dxa"/>
          </w:tcPr>
          <w:p w14:paraId="6CEE889A" w14:textId="77777777" w:rsidR="00D839B9" w:rsidRPr="00CC4BBB" w:rsidRDefault="00D839B9" w:rsidP="00D839B9">
            <w:pPr>
              <w:pStyle w:val="MTTableText"/>
              <w:rPr>
                <w:vanish/>
                <w:highlight w:val="yellow"/>
              </w:rPr>
            </w:pPr>
            <w:r w:rsidRPr="00CC4BBB">
              <w:rPr>
                <w:vanish/>
                <w:highlight w:val="yellow"/>
              </w:rPr>
              <w:t>Roller table speed</w:t>
            </w:r>
          </w:p>
        </w:tc>
        <w:tc>
          <w:tcPr>
            <w:tcW w:w="5953" w:type="dxa"/>
          </w:tcPr>
          <w:p w14:paraId="15FB5B7B" w14:textId="77777777" w:rsidR="00D839B9" w:rsidRPr="00CC4BBB" w:rsidRDefault="00D839B9" w:rsidP="00D839B9">
            <w:pPr>
              <w:pStyle w:val="MTTableText"/>
              <w:rPr>
                <w:vanish/>
                <w:highlight w:val="yellow"/>
              </w:rPr>
            </w:pPr>
            <w:r w:rsidRPr="00CC4BBB">
              <w:rPr>
                <w:vanish/>
                <w:highlight w:val="yellow"/>
              </w:rPr>
              <w:t>approx. 30 m/min</w:t>
            </w:r>
          </w:p>
        </w:tc>
      </w:tr>
      <w:tr w:rsidR="00CC4BBB" w:rsidRPr="00396691" w14:paraId="22B5770B" w14:textId="77777777" w:rsidTr="00D839B9">
        <w:trPr>
          <w:hidden/>
        </w:trPr>
        <w:tc>
          <w:tcPr>
            <w:tcW w:w="3544" w:type="dxa"/>
          </w:tcPr>
          <w:p w14:paraId="51619C40" w14:textId="77777777" w:rsidR="00D839B9" w:rsidRPr="00CC4BBB" w:rsidRDefault="00D839B9" w:rsidP="00D839B9">
            <w:pPr>
              <w:pStyle w:val="MTTableText"/>
              <w:rPr>
                <w:vanish/>
                <w:highlight w:val="yellow"/>
              </w:rPr>
            </w:pPr>
            <w:r w:rsidRPr="00CC4BBB">
              <w:rPr>
                <w:vanish/>
                <w:highlight w:val="yellow"/>
              </w:rPr>
              <w:t>Bearing type</w:t>
            </w:r>
          </w:p>
        </w:tc>
        <w:tc>
          <w:tcPr>
            <w:tcW w:w="5953" w:type="dxa"/>
          </w:tcPr>
          <w:p w14:paraId="28B429D4" w14:textId="77777777" w:rsidR="00D839B9" w:rsidRPr="00CC4BBB" w:rsidRDefault="00D839B9" w:rsidP="00D839B9">
            <w:pPr>
              <w:pStyle w:val="MTTableText"/>
              <w:rPr>
                <w:vanish/>
                <w:highlight w:val="yellow"/>
                <w:lang w:val="de-AT"/>
              </w:rPr>
            </w:pPr>
            <w:r w:rsidRPr="00CC4BBB">
              <w:rPr>
                <w:vanish/>
                <w:highlight w:val="yellow"/>
                <w:lang w:val="de-AT"/>
              </w:rPr>
              <w:t xml:space="preserve">roller bearing in plummer block </w:t>
            </w:r>
          </w:p>
        </w:tc>
      </w:tr>
      <w:tr w:rsidR="00CC4BBB" w:rsidRPr="00CC4BBB" w14:paraId="10435435" w14:textId="77777777" w:rsidTr="00D839B9">
        <w:trPr>
          <w:hidden/>
        </w:trPr>
        <w:tc>
          <w:tcPr>
            <w:tcW w:w="3544" w:type="dxa"/>
          </w:tcPr>
          <w:p w14:paraId="26A4B059" w14:textId="77777777" w:rsidR="00D839B9" w:rsidRPr="00CC4BBB" w:rsidRDefault="00D839B9" w:rsidP="00D839B9">
            <w:pPr>
              <w:pStyle w:val="MTTableText"/>
              <w:rPr>
                <w:vanish/>
                <w:highlight w:val="yellow"/>
              </w:rPr>
            </w:pPr>
            <w:r w:rsidRPr="00CC4BBB">
              <w:rPr>
                <w:vanish/>
                <w:highlight w:val="yellow"/>
              </w:rPr>
              <w:t>Type of motor</w:t>
            </w:r>
          </w:p>
        </w:tc>
        <w:tc>
          <w:tcPr>
            <w:tcW w:w="5953" w:type="dxa"/>
          </w:tcPr>
          <w:p w14:paraId="170E0786" w14:textId="77777777" w:rsidR="00D839B9" w:rsidRPr="00CC4BBB" w:rsidRDefault="00D839B9" w:rsidP="00D839B9">
            <w:pPr>
              <w:pStyle w:val="MTTableText"/>
              <w:rPr>
                <w:vanish/>
                <w:highlight w:val="yellow"/>
              </w:rPr>
            </w:pPr>
            <w:r w:rsidRPr="00CC4BBB">
              <w:rPr>
                <w:vanish/>
                <w:highlight w:val="yellow"/>
              </w:rPr>
              <w:t>electric gear motor</w:t>
            </w:r>
          </w:p>
        </w:tc>
      </w:tr>
      <w:tr w:rsidR="00CC4BBB" w:rsidRPr="00CC4BBB" w14:paraId="58997E39" w14:textId="77777777" w:rsidTr="00D839B9">
        <w:trPr>
          <w:hidden/>
        </w:trPr>
        <w:tc>
          <w:tcPr>
            <w:tcW w:w="3544" w:type="dxa"/>
          </w:tcPr>
          <w:p w14:paraId="02023566" w14:textId="77777777" w:rsidR="00D839B9" w:rsidRPr="00CC4BBB" w:rsidRDefault="00D839B9" w:rsidP="00D839B9">
            <w:pPr>
              <w:pStyle w:val="MTTableText"/>
              <w:rPr>
                <w:vanish/>
                <w:highlight w:val="yellow"/>
              </w:rPr>
            </w:pPr>
            <w:r w:rsidRPr="00CC4BBB">
              <w:rPr>
                <w:vanish/>
                <w:highlight w:val="yellow"/>
              </w:rPr>
              <w:t>No. of motors</w:t>
            </w:r>
          </w:p>
        </w:tc>
        <w:tc>
          <w:tcPr>
            <w:tcW w:w="5953" w:type="dxa"/>
          </w:tcPr>
          <w:p w14:paraId="29C729C0" w14:textId="77777777" w:rsidR="00D839B9" w:rsidRPr="00CC4BBB" w:rsidRDefault="00D839B9" w:rsidP="00D839B9">
            <w:pPr>
              <w:pStyle w:val="MTTableText"/>
              <w:rPr>
                <w:vanish/>
                <w:highlight w:val="yellow"/>
              </w:rPr>
            </w:pPr>
            <w:r w:rsidRPr="00CC4BBB">
              <w:rPr>
                <w:vanish/>
                <w:highlight w:val="yellow"/>
              </w:rPr>
              <w:t>1 per roller</w:t>
            </w:r>
          </w:p>
        </w:tc>
      </w:tr>
      <w:tr w:rsidR="00CC4BBB" w:rsidRPr="00CC4BBB" w14:paraId="035225C0" w14:textId="77777777" w:rsidTr="00D839B9">
        <w:tc>
          <w:tcPr>
            <w:tcW w:w="3544" w:type="dxa"/>
          </w:tcPr>
          <w:p w14:paraId="138C2887" w14:textId="77777777" w:rsidR="00D839B9" w:rsidRPr="00CC4BBB" w:rsidRDefault="00D839B9" w:rsidP="00D839B9">
            <w:pPr>
              <w:pStyle w:val="MTTableText"/>
            </w:pPr>
            <w:r w:rsidRPr="00CC4BBB">
              <w:t>Roller cooling</w:t>
            </w:r>
          </w:p>
        </w:tc>
        <w:tc>
          <w:tcPr>
            <w:tcW w:w="5953" w:type="dxa"/>
          </w:tcPr>
          <w:p w14:paraId="02FB7207" w14:textId="77777777" w:rsidR="00D839B9" w:rsidRPr="00CC4BBB" w:rsidRDefault="00D839B9" w:rsidP="00D839B9">
            <w:pPr>
              <w:pStyle w:val="MTTableText"/>
            </w:pPr>
            <w:r w:rsidRPr="00CC4BBB">
              <w:t>spray cooling up to one maximum slab length after the torch cutting roller table</w:t>
            </w:r>
          </w:p>
        </w:tc>
      </w:tr>
      <w:tr w:rsidR="00CC4BBB" w:rsidRPr="00CC4BBB" w14:paraId="3D2F6472" w14:textId="77777777" w:rsidTr="00D839B9">
        <w:trPr>
          <w:hidden/>
        </w:trPr>
        <w:tc>
          <w:tcPr>
            <w:tcW w:w="3544" w:type="dxa"/>
          </w:tcPr>
          <w:p w14:paraId="017EFADE" w14:textId="77777777" w:rsidR="00D839B9" w:rsidRPr="00CC4BBB" w:rsidRDefault="00D839B9" w:rsidP="00D839B9">
            <w:pPr>
              <w:pStyle w:val="MTTableText"/>
              <w:rPr>
                <w:vanish/>
                <w:highlight w:val="yellow"/>
              </w:rPr>
            </w:pPr>
            <w:r w:rsidRPr="00CC4BBB">
              <w:rPr>
                <w:vanish/>
                <w:highlight w:val="yellow"/>
              </w:rPr>
              <w:t>Lubrication of roller bearings</w:t>
            </w:r>
          </w:p>
        </w:tc>
        <w:tc>
          <w:tcPr>
            <w:tcW w:w="5953" w:type="dxa"/>
          </w:tcPr>
          <w:p w14:paraId="7F6ABF07" w14:textId="77777777" w:rsidR="00D839B9" w:rsidRPr="00CC4BBB" w:rsidRDefault="00D839B9" w:rsidP="00D839B9">
            <w:pPr>
              <w:pStyle w:val="MTTableText"/>
              <w:rPr>
                <w:vanish/>
                <w:highlight w:val="yellow"/>
              </w:rPr>
            </w:pPr>
            <w:r w:rsidRPr="00CC4BBB">
              <w:rPr>
                <w:vanish/>
                <w:highlight w:val="yellow"/>
              </w:rPr>
              <w:t>central grease lubrication (first 6 rollers) / all others manually greased</w:t>
            </w:r>
          </w:p>
        </w:tc>
      </w:tr>
      <w:tr w:rsidR="00D839B9" w:rsidRPr="00CC4BBB" w14:paraId="00D2F17B" w14:textId="77777777" w:rsidTr="00D839B9">
        <w:trPr>
          <w:hidden/>
        </w:trPr>
        <w:tc>
          <w:tcPr>
            <w:tcW w:w="3544" w:type="dxa"/>
          </w:tcPr>
          <w:p w14:paraId="5E2D4D24" w14:textId="77777777" w:rsidR="00D839B9" w:rsidRPr="00CC4BBB" w:rsidRDefault="00D839B9" w:rsidP="00D839B9">
            <w:pPr>
              <w:pStyle w:val="MTTableText"/>
              <w:rPr>
                <w:vanish/>
                <w:highlight w:val="yellow"/>
              </w:rPr>
            </w:pPr>
            <w:r w:rsidRPr="00CC4BBB">
              <w:rPr>
                <w:vanish/>
                <w:highlight w:val="yellow"/>
              </w:rPr>
              <w:t>Slab temperature</w:t>
            </w:r>
          </w:p>
        </w:tc>
        <w:tc>
          <w:tcPr>
            <w:tcW w:w="5953" w:type="dxa"/>
          </w:tcPr>
          <w:p w14:paraId="0AF55538" w14:textId="77777777" w:rsidR="00D839B9" w:rsidRPr="00CC4BBB" w:rsidRDefault="00D839B9" w:rsidP="00D839B9">
            <w:pPr>
              <w:pStyle w:val="MTTableText"/>
              <w:rPr>
                <w:vanish/>
              </w:rPr>
            </w:pPr>
            <w:r w:rsidRPr="00CC4BBB">
              <w:rPr>
                <w:vanish/>
                <w:highlight w:val="yellow"/>
              </w:rPr>
              <w:t>max. 900°C</w:t>
            </w:r>
          </w:p>
        </w:tc>
      </w:tr>
    </w:tbl>
    <w:p w14:paraId="3786AEA3" w14:textId="77777777" w:rsidR="00D839B9" w:rsidRPr="00CC4BBB" w:rsidRDefault="00D839B9" w:rsidP="00D839B9">
      <w:pPr>
        <w:pStyle w:val="MTStandard"/>
      </w:pPr>
    </w:p>
    <w:p w14:paraId="44E66A79" w14:textId="77777777" w:rsidR="00D839B9" w:rsidRPr="00CC4BBB" w:rsidRDefault="00D839B9" w:rsidP="00D839B9">
      <w:pPr>
        <w:pStyle w:val="MTHeading"/>
      </w:pPr>
      <w:r w:rsidRPr="00CC4BBB">
        <w:t>Functional Description</w:t>
      </w:r>
    </w:p>
    <w:p w14:paraId="568F7F4B" w14:textId="77777777" w:rsidR="00D839B9" w:rsidRPr="00CC4BBB" w:rsidRDefault="00D839B9" w:rsidP="00D839B9">
      <w:pPr>
        <w:pStyle w:val="MTStandard"/>
      </w:pPr>
      <w:r w:rsidRPr="00CC4BBB">
        <w:t>The run out roller table split into several groups serves to support and transport the hot strand to the final discharge area.</w:t>
      </w:r>
    </w:p>
    <w:p w14:paraId="5A134A32" w14:textId="77777777" w:rsidR="00D839B9" w:rsidRPr="00CC4BBB" w:rsidRDefault="00D839B9" w:rsidP="00D839B9">
      <w:pPr>
        <w:pStyle w:val="MTStandard"/>
      </w:pPr>
      <w:r w:rsidRPr="00CC4BBB">
        <w:t>The driven rollers are operated at the roller table speed specified.</w:t>
      </w:r>
    </w:p>
    <w:p w14:paraId="311233DC" w14:textId="77777777" w:rsidR="00D839B9" w:rsidRPr="00CC4BBB" w:rsidRDefault="00D839B9" w:rsidP="00D839B9">
      <w:pPr>
        <w:pStyle w:val="MTHeading"/>
      </w:pPr>
      <w:r w:rsidRPr="00CC4BBB">
        <w:t>Main Components</w:t>
      </w:r>
    </w:p>
    <w:p w14:paraId="225C54A4" w14:textId="77777777" w:rsidR="00D839B9" w:rsidRPr="00CC4BBB" w:rsidRDefault="00D839B9" w:rsidP="00D839B9">
      <w:pPr>
        <w:pStyle w:val="MTBulletIndent"/>
        <w:tabs>
          <w:tab w:val="clear" w:pos="1211"/>
          <w:tab w:val="num" w:pos="927"/>
        </w:tabs>
        <w:ind w:left="907"/>
      </w:pPr>
      <w:r w:rsidRPr="00CC4BBB">
        <w:t>Roller table frame</w:t>
      </w:r>
    </w:p>
    <w:p w14:paraId="4B27E9A0" w14:textId="77777777" w:rsidR="00D839B9" w:rsidRPr="00CC4BBB" w:rsidRDefault="00D839B9" w:rsidP="00D839B9">
      <w:pPr>
        <w:pStyle w:val="MTBulletIndent"/>
        <w:tabs>
          <w:tab w:val="clear" w:pos="1211"/>
          <w:tab w:val="num" w:pos="927"/>
        </w:tabs>
        <w:ind w:left="907"/>
      </w:pPr>
      <w:r w:rsidRPr="00CC4BBB">
        <w:t>Rollers with bearings</w:t>
      </w:r>
    </w:p>
    <w:p w14:paraId="553A74FE" w14:textId="77777777" w:rsidR="00D839B9" w:rsidRPr="00CC4BBB" w:rsidRDefault="00D839B9" w:rsidP="00D839B9">
      <w:pPr>
        <w:pStyle w:val="MTBulletIndent"/>
        <w:tabs>
          <w:tab w:val="clear" w:pos="1211"/>
          <w:tab w:val="num" w:pos="927"/>
        </w:tabs>
        <w:ind w:left="907"/>
      </w:pPr>
      <w:r w:rsidRPr="00CC4BBB">
        <w:t>Motor unit per roller</w:t>
      </w:r>
    </w:p>
    <w:p w14:paraId="3EA71442" w14:textId="77777777" w:rsidR="00D839B9" w:rsidRPr="00CC4BBB" w:rsidRDefault="00D839B9" w:rsidP="00D839B9">
      <w:pPr>
        <w:pStyle w:val="MTHeading"/>
        <w:rPr>
          <w:vanish/>
          <w:highlight w:val="yellow"/>
        </w:rPr>
      </w:pPr>
      <w:r w:rsidRPr="00CC4BBB">
        <w:rPr>
          <w:vanish/>
          <w:highlight w:val="yellow"/>
        </w:rPr>
        <w:t>Main Characteristics</w:t>
      </w:r>
    </w:p>
    <w:p w14:paraId="2AC0F59B" w14:textId="77777777" w:rsidR="00D839B9" w:rsidRPr="00CC4BBB" w:rsidRDefault="00D839B9" w:rsidP="00D839B9">
      <w:pPr>
        <w:pStyle w:val="MTBulletIndent"/>
        <w:tabs>
          <w:tab w:val="clear" w:pos="1211"/>
          <w:tab w:val="num" w:pos="927"/>
        </w:tabs>
        <w:ind w:left="907"/>
        <w:rPr>
          <w:vanish/>
          <w:highlight w:val="yellow"/>
        </w:rPr>
      </w:pPr>
      <w:r w:rsidRPr="00CC4BBB">
        <w:rPr>
          <w:vanish/>
          <w:highlight w:val="yellow"/>
        </w:rPr>
        <w:t>Interchange ability of rollers</w:t>
      </w:r>
    </w:p>
    <w:p w14:paraId="479AF5AD" w14:textId="77777777" w:rsidR="00D839B9" w:rsidRPr="00CC4BBB" w:rsidRDefault="00D839B9" w:rsidP="00D839B9">
      <w:pPr>
        <w:pStyle w:val="MTBulletIndent"/>
        <w:tabs>
          <w:tab w:val="clear" w:pos="1211"/>
          <w:tab w:val="num" w:pos="927"/>
        </w:tabs>
        <w:ind w:left="907"/>
        <w:rPr>
          <w:vanish/>
          <w:highlight w:val="yellow"/>
        </w:rPr>
      </w:pPr>
      <w:r w:rsidRPr="00CC4BBB">
        <w:rPr>
          <w:vanish/>
          <w:highlight w:val="yellow"/>
        </w:rPr>
        <w:t>Roller bearings in rigid plummer blocks</w:t>
      </w:r>
    </w:p>
    <w:p w14:paraId="1ECFDACC" w14:textId="77777777" w:rsidR="00D839B9" w:rsidRPr="00CC4BBB" w:rsidRDefault="00D839B9" w:rsidP="00D839B9">
      <w:pPr>
        <w:pStyle w:val="MTHeading"/>
        <w:rPr>
          <w:vanish/>
          <w:highlight w:val="yellow"/>
        </w:rPr>
      </w:pPr>
      <w:r w:rsidRPr="00CC4BBB">
        <w:rPr>
          <w:vanish/>
          <w:highlight w:val="yellow"/>
        </w:rPr>
        <w:t>Advantages of Design</w:t>
      </w:r>
    </w:p>
    <w:p w14:paraId="27097BA2" w14:textId="77777777" w:rsidR="00D839B9" w:rsidRPr="00CC4BBB" w:rsidRDefault="00D839B9" w:rsidP="00D839B9">
      <w:pPr>
        <w:pStyle w:val="MTBulletIndent"/>
        <w:tabs>
          <w:tab w:val="clear" w:pos="1211"/>
          <w:tab w:val="num" w:pos="927"/>
        </w:tabs>
        <w:ind w:left="907"/>
        <w:rPr>
          <w:vanish/>
          <w:highlight w:val="yellow"/>
        </w:rPr>
      </w:pPr>
      <w:r w:rsidRPr="00CC4BBB">
        <w:rPr>
          <w:vanish/>
          <w:highlight w:val="yellow"/>
        </w:rPr>
        <w:t>Rollers of modular design, thus, low stocking of spare parts</w:t>
      </w:r>
    </w:p>
    <w:p w14:paraId="31D8C02E" w14:textId="77777777" w:rsidR="00D839B9" w:rsidRPr="00CC4BBB" w:rsidRDefault="00D839B9" w:rsidP="00D839B9">
      <w:pPr>
        <w:pStyle w:val="MTBulletIndent"/>
        <w:tabs>
          <w:tab w:val="clear" w:pos="1211"/>
          <w:tab w:val="num" w:pos="927"/>
        </w:tabs>
        <w:ind w:left="907"/>
        <w:rPr>
          <w:vanish/>
          <w:highlight w:val="yellow"/>
        </w:rPr>
      </w:pPr>
      <w:r w:rsidRPr="00CC4BBB">
        <w:rPr>
          <w:vanish/>
          <w:highlight w:val="yellow"/>
        </w:rPr>
        <w:t>Quick exchange of rollers if necessary due to modular design of rollers, bearing and motor unit</w:t>
      </w:r>
    </w:p>
    <w:p w14:paraId="635185BE" w14:textId="77777777" w:rsidR="00D839B9" w:rsidRPr="00CC4BBB" w:rsidRDefault="00D839B9" w:rsidP="00D839B9">
      <w:pPr>
        <w:pStyle w:val="MTBulletIndent"/>
        <w:tabs>
          <w:tab w:val="clear" w:pos="1211"/>
          <w:tab w:val="num" w:pos="927"/>
        </w:tabs>
        <w:ind w:left="907"/>
        <w:rPr>
          <w:vanish/>
          <w:highlight w:val="yellow"/>
        </w:rPr>
      </w:pPr>
      <w:r w:rsidRPr="00CC4BBB">
        <w:rPr>
          <w:vanish/>
          <w:highlight w:val="yellow"/>
        </w:rPr>
        <w:t xml:space="preserve">In case of motor failure no interruption of operation due to individual motors </w:t>
      </w:r>
    </w:p>
    <w:p w14:paraId="4984AC7B" w14:textId="77777777" w:rsidR="00D839B9" w:rsidRPr="00CC4BBB" w:rsidRDefault="00D839B9" w:rsidP="00D839B9">
      <w:pPr>
        <w:pStyle w:val="MTStandard"/>
        <w:rPr>
          <w:highlight w:val="yellow"/>
        </w:rPr>
      </w:pPr>
    </w:p>
    <w:p w14:paraId="01D9B817" w14:textId="77777777" w:rsidR="00D839B9" w:rsidRPr="00CC4BBB" w:rsidRDefault="00D839B9" w:rsidP="00D839B9">
      <w:pPr>
        <w:pStyle w:val="MTStandard"/>
      </w:pPr>
      <w:bookmarkStart w:id="1180" w:name="_Toc532010746"/>
      <w:bookmarkStart w:id="1181" w:name="_Toc2493211"/>
      <w:bookmarkStart w:id="1182" w:name="_Toc3797442"/>
      <w:bookmarkStart w:id="1183" w:name="_Toc65989672"/>
      <w:bookmarkStart w:id="1184" w:name="_Toc241288414"/>
      <w:bookmarkStart w:id="1185" w:name="_Toc242176179"/>
      <w:r w:rsidRPr="00CC4BBB">
        <w:br w:type="page"/>
      </w:r>
    </w:p>
    <w:p w14:paraId="2153DB66" w14:textId="77777777" w:rsidR="00D839B9" w:rsidRPr="00CC4BBB" w:rsidRDefault="00D839B9" w:rsidP="00D839B9">
      <w:pPr>
        <w:pStyle w:val="MTHeadingSCS3"/>
        <w:rPr>
          <w:highlight w:val="yellow"/>
        </w:rPr>
      </w:pPr>
      <w:bookmarkStart w:id="1186" w:name="_Toc530910898"/>
      <w:bookmarkStart w:id="1187" w:name="_Toc532010747"/>
      <w:bookmarkStart w:id="1188" w:name="_Toc88576389"/>
      <w:bookmarkStart w:id="1189" w:name="_Toc47605004"/>
      <w:bookmarkEnd w:id="1180"/>
      <w:bookmarkEnd w:id="1181"/>
      <w:bookmarkEnd w:id="1182"/>
      <w:bookmarkEnd w:id="1183"/>
      <w:bookmarkEnd w:id="1184"/>
      <w:bookmarkEnd w:id="1185"/>
      <w:r w:rsidRPr="00CC4BBB">
        <w:lastRenderedPageBreak/>
        <w:t>CB.33.4 Weighing roller table with weighing grid</w:t>
      </w:r>
      <w:bookmarkEnd w:id="1186"/>
      <w:bookmarkEnd w:id="1187"/>
      <w:bookmarkEnd w:id="1188"/>
      <w:r w:rsidRPr="00CC4BBB">
        <w:t xml:space="preserve"> </w:t>
      </w:r>
      <w:r w:rsidRPr="00CC4BBB">
        <w:rPr>
          <w:vanish/>
          <w:highlight w:val="yellow"/>
        </w:rPr>
        <w:t>(ALTERNATIVE)</w:t>
      </w:r>
      <w:bookmarkEnd w:id="1189"/>
    </w:p>
    <w:p w14:paraId="291493ED" w14:textId="77777777" w:rsidR="00D839B9" w:rsidRPr="00CC4BBB" w:rsidRDefault="00D839B9" w:rsidP="00D839B9">
      <w:pPr>
        <w:pStyle w:val="MTHeading"/>
      </w:pPr>
      <w:r w:rsidRPr="00CC4BBB">
        <w:t>Technical Data</w:t>
      </w:r>
    </w:p>
    <w:tbl>
      <w:tblPr>
        <w:tblW w:w="9497" w:type="dxa"/>
        <w:tblInd w:w="108"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ayout w:type="fixed"/>
        <w:tblLook w:val="0000" w:firstRow="0" w:lastRow="0" w:firstColumn="0" w:lastColumn="0" w:noHBand="0" w:noVBand="0"/>
      </w:tblPr>
      <w:tblGrid>
        <w:gridCol w:w="3544"/>
        <w:gridCol w:w="5953"/>
      </w:tblGrid>
      <w:tr w:rsidR="00CC4BBB" w:rsidRPr="00CC4BBB" w14:paraId="03114BF8" w14:textId="77777777" w:rsidTr="00D839B9">
        <w:tc>
          <w:tcPr>
            <w:tcW w:w="3544" w:type="dxa"/>
          </w:tcPr>
          <w:p w14:paraId="157BA399" w14:textId="77777777" w:rsidR="00D839B9" w:rsidRPr="00CC4BBB" w:rsidRDefault="00D839B9" w:rsidP="00D839B9">
            <w:pPr>
              <w:pStyle w:val="MTTableText"/>
            </w:pPr>
            <w:r w:rsidRPr="00CC4BBB">
              <w:t>Type</w:t>
            </w:r>
          </w:p>
        </w:tc>
        <w:tc>
          <w:tcPr>
            <w:tcW w:w="5953" w:type="dxa"/>
          </w:tcPr>
          <w:p w14:paraId="433FD669" w14:textId="77777777" w:rsidR="00D839B9" w:rsidRPr="00CC4BBB" w:rsidRDefault="00D839B9" w:rsidP="00D839B9">
            <w:pPr>
              <w:pStyle w:val="MTTableText"/>
            </w:pPr>
            <w:r w:rsidRPr="00CC4BBB">
              <w:t>hydraulically operated weighing grid</w:t>
            </w:r>
          </w:p>
        </w:tc>
      </w:tr>
      <w:tr w:rsidR="00CC4BBB" w:rsidRPr="00CC4BBB" w14:paraId="16EF50D5" w14:textId="77777777" w:rsidTr="00D839B9">
        <w:tc>
          <w:tcPr>
            <w:tcW w:w="3544" w:type="dxa"/>
          </w:tcPr>
          <w:p w14:paraId="499C2A0E" w14:textId="77777777" w:rsidR="00D839B9" w:rsidRPr="00CC4BBB" w:rsidRDefault="00D839B9" w:rsidP="00D839B9">
            <w:pPr>
              <w:pStyle w:val="MTTableText"/>
            </w:pPr>
            <w:r w:rsidRPr="00CC4BBB">
              <w:t>Max.slab weight</w:t>
            </w:r>
          </w:p>
        </w:tc>
        <w:tc>
          <w:tcPr>
            <w:tcW w:w="5953" w:type="dxa"/>
          </w:tcPr>
          <w:p w14:paraId="07064770" w14:textId="3BE0333A" w:rsidR="00D839B9" w:rsidRPr="00CC4BBB" w:rsidRDefault="00D839B9" w:rsidP="00D839B9">
            <w:pPr>
              <w:pStyle w:val="MTTableText"/>
            </w:pPr>
            <w:r w:rsidRPr="00CC4BBB">
              <w:t>approx.</w:t>
            </w:r>
            <w:r w:rsidRPr="00750DC7">
              <w:rPr>
                <w:color w:val="FF0000"/>
              </w:rPr>
              <w:t>4</w:t>
            </w:r>
            <w:r w:rsidR="00750DC7" w:rsidRPr="00750DC7">
              <w:rPr>
                <w:color w:val="FF0000"/>
              </w:rPr>
              <w:t>1</w:t>
            </w:r>
            <w:r w:rsidRPr="00750DC7">
              <w:rPr>
                <w:color w:val="FF0000"/>
              </w:rPr>
              <w:t xml:space="preserve"> t</w:t>
            </w:r>
          </w:p>
        </w:tc>
      </w:tr>
      <w:tr w:rsidR="00CC4BBB" w:rsidRPr="00CC4BBB" w14:paraId="0184D9BB" w14:textId="77777777" w:rsidTr="00D839B9">
        <w:tc>
          <w:tcPr>
            <w:tcW w:w="3544" w:type="dxa"/>
          </w:tcPr>
          <w:p w14:paraId="75FCB73E" w14:textId="77777777" w:rsidR="00D839B9" w:rsidRPr="00CC4BBB" w:rsidRDefault="00D839B9" w:rsidP="00D839B9">
            <w:pPr>
              <w:pStyle w:val="MTTableText"/>
            </w:pPr>
            <w:r w:rsidRPr="00CC4BBB">
              <w:t>Lifting stroke</w:t>
            </w:r>
          </w:p>
        </w:tc>
        <w:tc>
          <w:tcPr>
            <w:tcW w:w="5953" w:type="dxa"/>
          </w:tcPr>
          <w:p w14:paraId="7B0ECABE" w14:textId="7F0D5C0A" w:rsidR="00D839B9" w:rsidRPr="00CC4BBB" w:rsidRDefault="00D839B9" w:rsidP="00D839B9">
            <w:pPr>
              <w:pStyle w:val="MTTableText"/>
            </w:pPr>
            <w:r w:rsidRPr="00CC4BBB">
              <w:t>approx. 1</w:t>
            </w:r>
            <w:r w:rsidR="00BD7EE8" w:rsidRPr="00CC4BBB">
              <w:t>4</w:t>
            </w:r>
            <w:r w:rsidRPr="00CC4BBB">
              <w:t>0 mm</w:t>
            </w:r>
          </w:p>
        </w:tc>
      </w:tr>
      <w:tr w:rsidR="00CC4BBB" w:rsidRPr="00CC4BBB" w14:paraId="3E290508" w14:textId="77777777" w:rsidTr="00D839B9">
        <w:tc>
          <w:tcPr>
            <w:tcW w:w="3544" w:type="dxa"/>
          </w:tcPr>
          <w:p w14:paraId="60A19467" w14:textId="77777777" w:rsidR="00D839B9" w:rsidRPr="00CC4BBB" w:rsidRDefault="00D839B9" w:rsidP="00D839B9">
            <w:pPr>
              <w:pStyle w:val="MTTableText"/>
            </w:pPr>
            <w:r w:rsidRPr="00CC4BBB">
              <w:t>Lifting drive</w:t>
            </w:r>
          </w:p>
        </w:tc>
        <w:tc>
          <w:tcPr>
            <w:tcW w:w="5953" w:type="dxa"/>
          </w:tcPr>
          <w:p w14:paraId="31C71979" w14:textId="77777777" w:rsidR="00D839B9" w:rsidRPr="00CC4BBB" w:rsidRDefault="00D839B9" w:rsidP="00D839B9">
            <w:pPr>
              <w:pStyle w:val="MTTableText"/>
            </w:pPr>
            <w:r w:rsidRPr="00CC4BBB">
              <w:t>hydraulic cylinder</w:t>
            </w:r>
          </w:p>
        </w:tc>
      </w:tr>
      <w:tr w:rsidR="00CC4BBB" w:rsidRPr="00CC4BBB" w14:paraId="0470BFC1" w14:textId="77777777" w:rsidTr="00D839B9">
        <w:tc>
          <w:tcPr>
            <w:tcW w:w="3544" w:type="dxa"/>
          </w:tcPr>
          <w:p w14:paraId="46B2E816" w14:textId="77777777" w:rsidR="00D839B9" w:rsidRPr="00CC4BBB" w:rsidRDefault="00D839B9" w:rsidP="00D839B9">
            <w:pPr>
              <w:pStyle w:val="MTTableText"/>
            </w:pPr>
            <w:r w:rsidRPr="00CC4BBB">
              <w:t>No. of rollers</w:t>
            </w:r>
          </w:p>
        </w:tc>
        <w:tc>
          <w:tcPr>
            <w:tcW w:w="5953" w:type="dxa"/>
          </w:tcPr>
          <w:p w14:paraId="587E6836" w14:textId="77777777" w:rsidR="00D839B9" w:rsidRPr="00CC4BBB" w:rsidRDefault="00D839B9" w:rsidP="00D839B9">
            <w:pPr>
              <w:pStyle w:val="MTTableText"/>
            </w:pPr>
            <w:r w:rsidRPr="00CC4BBB">
              <w:t xml:space="preserve">6 </w:t>
            </w:r>
          </w:p>
        </w:tc>
      </w:tr>
      <w:tr w:rsidR="00CC4BBB" w:rsidRPr="00CC4BBB" w14:paraId="69BD93FE" w14:textId="77777777" w:rsidTr="00D839B9">
        <w:tc>
          <w:tcPr>
            <w:tcW w:w="3544" w:type="dxa"/>
          </w:tcPr>
          <w:p w14:paraId="7479044F" w14:textId="77777777" w:rsidR="00D839B9" w:rsidRPr="00CC4BBB" w:rsidRDefault="00D839B9" w:rsidP="00D839B9">
            <w:pPr>
              <w:pStyle w:val="MTTableText"/>
            </w:pPr>
            <w:r w:rsidRPr="00CC4BBB">
              <w:t>Roller type</w:t>
            </w:r>
          </w:p>
        </w:tc>
        <w:tc>
          <w:tcPr>
            <w:tcW w:w="5953" w:type="dxa"/>
          </w:tcPr>
          <w:p w14:paraId="61A7498D" w14:textId="77777777" w:rsidR="00D839B9" w:rsidRPr="00CC4BBB" w:rsidRDefault="00D839B9" w:rsidP="00D839B9">
            <w:pPr>
              <w:pStyle w:val="MTTableText"/>
            </w:pPr>
            <w:r w:rsidRPr="00CC4BBB">
              <w:t>full face roller</w:t>
            </w:r>
          </w:p>
        </w:tc>
      </w:tr>
      <w:tr w:rsidR="00CC4BBB" w:rsidRPr="00CC4BBB" w14:paraId="2D6891DA" w14:textId="77777777" w:rsidTr="00D839B9">
        <w:tc>
          <w:tcPr>
            <w:tcW w:w="3544" w:type="dxa"/>
          </w:tcPr>
          <w:p w14:paraId="28E35516" w14:textId="77777777" w:rsidR="00D839B9" w:rsidRPr="00CC4BBB" w:rsidRDefault="00D839B9" w:rsidP="00D839B9">
            <w:pPr>
              <w:pStyle w:val="MTTableText"/>
            </w:pPr>
            <w:r w:rsidRPr="00CC4BBB">
              <w:t>Scale</w:t>
            </w:r>
          </w:p>
        </w:tc>
        <w:tc>
          <w:tcPr>
            <w:tcW w:w="5953" w:type="dxa"/>
          </w:tcPr>
          <w:p w14:paraId="3443F05B" w14:textId="77777777" w:rsidR="00D839B9" w:rsidRPr="00CC4BBB" w:rsidRDefault="00D839B9" w:rsidP="00D839B9">
            <w:pPr>
              <w:pStyle w:val="MTTableText"/>
            </w:pPr>
            <w:r w:rsidRPr="00CC4BBB">
              <w:t>via load cells (see electric part)</w:t>
            </w:r>
          </w:p>
        </w:tc>
      </w:tr>
      <w:tr w:rsidR="00CC4BBB" w:rsidRPr="00CC4BBB" w14:paraId="234132E5" w14:textId="77777777" w:rsidTr="00D839B9">
        <w:trPr>
          <w:hidden/>
        </w:trPr>
        <w:tc>
          <w:tcPr>
            <w:tcW w:w="3544" w:type="dxa"/>
          </w:tcPr>
          <w:p w14:paraId="1FB013EA" w14:textId="77777777" w:rsidR="00D839B9" w:rsidRPr="00CC4BBB" w:rsidRDefault="00D839B9" w:rsidP="00D839B9">
            <w:pPr>
              <w:pStyle w:val="MTTableText"/>
              <w:rPr>
                <w:vanish/>
                <w:highlight w:val="yellow"/>
              </w:rPr>
            </w:pPr>
            <w:r w:rsidRPr="00CC4BBB">
              <w:rPr>
                <w:vanish/>
                <w:highlight w:val="yellow"/>
              </w:rPr>
              <w:t>Roller pitch</w:t>
            </w:r>
          </w:p>
        </w:tc>
        <w:tc>
          <w:tcPr>
            <w:tcW w:w="5953" w:type="dxa"/>
          </w:tcPr>
          <w:p w14:paraId="40F8C8EE" w14:textId="77777777" w:rsidR="00D839B9" w:rsidRPr="00CC4BBB" w:rsidRDefault="00D839B9" w:rsidP="00D839B9">
            <w:pPr>
              <w:pStyle w:val="MTTableText"/>
              <w:rPr>
                <w:vanish/>
                <w:highlight w:val="yellow"/>
              </w:rPr>
            </w:pPr>
            <w:r w:rsidRPr="00CC4BBB">
              <w:rPr>
                <w:vanish/>
                <w:highlight w:val="yellow"/>
              </w:rPr>
              <w:t>2000 mm</w:t>
            </w:r>
          </w:p>
        </w:tc>
      </w:tr>
      <w:tr w:rsidR="00CC4BBB" w:rsidRPr="00CC4BBB" w14:paraId="32C1D2F3" w14:textId="77777777" w:rsidTr="00D839B9">
        <w:trPr>
          <w:hidden/>
        </w:trPr>
        <w:tc>
          <w:tcPr>
            <w:tcW w:w="3544" w:type="dxa"/>
          </w:tcPr>
          <w:p w14:paraId="174A4C44" w14:textId="77777777" w:rsidR="00D839B9" w:rsidRPr="00CC4BBB" w:rsidRDefault="00D839B9" w:rsidP="00D839B9">
            <w:pPr>
              <w:pStyle w:val="MTTableText"/>
              <w:rPr>
                <w:vanish/>
                <w:highlight w:val="yellow"/>
              </w:rPr>
            </w:pPr>
            <w:r w:rsidRPr="00CC4BBB">
              <w:rPr>
                <w:vanish/>
                <w:highlight w:val="yellow"/>
              </w:rPr>
              <w:t>Roller table speed</w:t>
            </w:r>
          </w:p>
        </w:tc>
        <w:tc>
          <w:tcPr>
            <w:tcW w:w="5953" w:type="dxa"/>
          </w:tcPr>
          <w:p w14:paraId="185C94B6" w14:textId="77777777" w:rsidR="00D839B9" w:rsidRPr="00CC4BBB" w:rsidRDefault="00D839B9" w:rsidP="00D839B9">
            <w:pPr>
              <w:pStyle w:val="MTTableText"/>
              <w:rPr>
                <w:vanish/>
                <w:highlight w:val="yellow"/>
              </w:rPr>
            </w:pPr>
            <w:r w:rsidRPr="00CC4BBB">
              <w:rPr>
                <w:vanish/>
                <w:highlight w:val="yellow"/>
              </w:rPr>
              <w:t>approx. 30 m/min</w:t>
            </w:r>
          </w:p>
        </w:tc>
      </w:tr>
      <w:tr w:rsidR="00CC4BBB" w:rsidRPr="009F4C51" w14:paraId="4051F95C" w14:textId="77777777" w:rsidTr="00D839B9">
        <w:trPr>
          <w:hidden/>
        </w:trPr>
        <w:tc>
          <w:tcPr>
            <w:tcW w:w="3544" w:type="dxa"/>
          </w:tcPr>
          <w:p w14:paraId="50C67D08" w14:textId="77777777" w:rsidR="00D839B9" w:rsidRPr="00CC4BBB" w:rsidRDefault="00D839B9" w:rsidP="00D839B9">
            <w:pPr>
              <w:pStyle w:val="MTTableText"/>
              <w:rPr>
                <w:vanish/>
                <w:highlight w:val="yellow"/>
              </w:rPr>
            </w:pPr>
            <w:r w:rsidRPr="00CC4BBB">
              <w:rPr>
                <w:vanish/>
                <w:highlight w:val="yellow"/>
              </w:rPr>
              <w:t>Bearing type</w:t>
            </w:r>
          </w:p>
        </w:tc>
        <w:tc>
          <w:tcPr>
            <w:tcW w:w="5953" w:type="dxa"/>
          </w:tcPr>
          <w:p w14:paraId="69B7840E" w14:textId="77777777" w:rsidR="00D839B9" w:rsidRPr="009F4C51" w:rsidRDefault="00D839B9" w:rsidP="00D839B9">
            <w:pPr>
              <w:pStyle w:val="MTTableText"/>
              <w:rPr>
                <w:vanish/>
                <w:highlight w:val="yellow"/>
                <w:lang w:val="en-US"/>
              </w:rPr>
            </w:pPr>
            <w:r w:rsidRPr="009F4C51">
              <w:rPr>
                <w:vanish/>
                <w:highlight w:val="yellow"/>
                <w:lang w:val="en-US"/>
              </w:rPr>
              <w:t xml:space="preserve">roller bearing in plummer block </w:t>
            </w:r>
          </w:p>
        </w:tc>
      </w:tr>
      <w:tr w:rsidR="00CC4BBB" w:rsidRPr="00CC4BBB" w14:paraId="30DBF81C" w14:textId="77777777" w:rsidTr="00D839B9">
        <w:trPr>
          <w:hidden/>
        </w:trPr>
        <w:tc>
          <w:tcPr>
            <w:tcW w:w="3544" w:type="dxa"/>
          </w:tcPr>
          <w:p w14:paraId="23D803F5" w14:textId="77777777" w:rsidR="00D839B9" w:rsidRPr="00CC4BBB" w:rsidRDefault="00D839B9" w:rsidP="00D839B9">
            <w:pPr>
              <w:pStyle w:val="MTTableText"/>
              <w:rPr>
                <w:vanish/>
                <w:highlight w:val="yellow"/>
              </w:rPr>
            </w:pPr>
            <w:r w:rsidRPr="00CC4BBB">
              <w:rPr>
                <w:vanish/>
                <w:highlight w:val="yellow"/>
              </w:rPr>
              <w:t>Type of motor</w:t>
            </w:r>
          </w:p>
        </w:tc>
        <w:tc>
          <w:tcPr>
            <w:tcW w:w="5953" w:type="dxa"/>
          </w:tcPr>
          <w:p w14:paraId="311C970F" w14:textId="77777777" w:rsidR="00D839B9" w:rsidRPr="00CC4BBB" w:rsidRDefault="00D839B9" w:rsidP="00D839B9">
            <w:pPr>
              <w:pStyle w:val="MTTableText"/>
              <w:rPr>
                <w:vanish/>
                <w:highlight w:val="yellow"/>
              </w:rPr>
            </w:pPr>
            <w:r w:rsidRPr="00CC4BBB">
              <w:rPr>
                <w:vanish/>
                <w:highlight w:val="yellow"/>
              </w:rPr>
              <w:t>electric gear motor</w:t>
            </w:r>
          </w:p>
        </w:tc>
      </w:tr>
      <w:tr w:rsidR="00CC4BBB" w:rsidRPr="00CC4BBB" w14:paraId="1A84CB64" w14:textId="77777777" w:rsidTr="00D839B9">
        <w:trPr>
          <w:hidden/>
        </w:trPr>
        <w:tc>
          <w:tcPr>
            <w:tcW w:w="3544" w:type="dxa"/>
          </w:tcPr>
          <w:p w14:paraId="01CA25F7" w14:textId="77777777" w:rsidR="00D839B9" w:rsidRPr="00CC4BBB" w:rsidRDefault="00D839B9" w:rsidP="00D839B9">
            <w:pPr>
              <w:pStyle w:val="MTTableText"/>
              <w:rPr>
                <w:vanish/>
                <w:highlight w:val="yellow"/>
              </w:rPr>
            </w:pPr>
            <w:r w:rsidRPr="00CC4BBB">
              <w:rPr>
                <w:vanish/>
                <w:highlight w:val="yellow"/>
              </w:rPr>
              <w:t>No. of motors</w:t>
            </w:r>
          </w:p>
        </w:tc>
        <w:tc>
          <w:tcPr>
            <w:tcW w:w="5953" w:type="dxa"/>
          </w:tcPr>
          <w:p w14:paraId="431F1566" w14:textId="77777777" w:rsidR="00D839B9" w:rsidRPr="00CC4BBB" w:rsidRDefault="00D839B9" w:rsidP="00D839B9">
            <w:pPr>
              <w:pStyle w:val="MTTableText"/>
              <w:rPr>
                <w:vanish/>
                <w:highlight w:val="yellow"/>
              </w:rPr>
            </w:pPr>
            <w:r w:rsidRPr="00CC4BBB">
              <w:rPr>
                <w:vanish/>
                <w:highlight w:val="yellow"/>
              </w:rPr>
              <w:t>1 per roller</w:t>
            </w:r>
          </w:p>
        </w:tc>
      </w:tr>
      <w:tr w:rsidR="00CC4BBB" w:rsidRPr="00CC4BBB" w14:paraId="4DCF47C8" w14:textId="77777777" w:rsidTr="00D839B9">
        <w:trPr>
          <w:hidden/>
        </w:trPr>
        <w:tc>
          <w:tcPr>
            <w:tcW w:w="3544" w:type="dxa"/>
          </w:tcPr>
          <w:p w14:paraId="737B83EE" w14:textId="77777777" w:rsidR="00D839B9" w:rsidRPr="00CC4BBB" w:rsidRDefault="00D839B9" w:rsidP="00D839B9">
            <w:pPr>
              <w:pStyle w:val="MTTableText"/>
              <w:rPr>
                <w:vanish/>
                <w:highlight w:val="yellow"/>
              </w:rPr>
            </w:pPr>
            <w:r w:rsidRPr="00CC4BBB">
              <w:rPr>
                <w:vanish/>
                <w:highlight w:val="yellow"/>
              </w:rPr>
              <w:t>Lubrication of roller bearings</w:t>
            </w:r>
          </w:p>
        </w:tc>
        <w:tc>
          <w:tcPr>
            <w:tcW w:w="5953" w:type="dxa"/>
          </w:tcPr>
          <w:p w14:paraId="64814209" w14:textId="77777777" w:rsidR="00D839B9" w:rsidRPr="00CC4BBB" w:rsidRDefault="00D839B9" w:rsidP="00D839B9">
            <w:pPr>
              <w:pStyle w:val="MTTableText"/>
              <w:rPr>
                <w:vanish/>
                <w:highlight w:val="yellow"/>
              </w:rPr>
            </w:pPr>
            <w:r w:rsidRPr="00CC4BBB">
              <w:rPr>
                <w:vanish/>
                <w:highlight w:val="yellow"/>
              </w:rPr>
              <w:t>manually greased</w:t>
            </w:r>
          </w:p>
        </w:tc>
      </w:tr>
      <w:tr w:rsidR="00D839B9" w:rsidRPr="00CC4BBB" w14:paraId="4AAA8555" w14:textId="77777777" w:rsidTr="00D839B9">
        <w:trPr>
          <w:hidden/>
        </w:trPr>
        <w:tc>
          <w:tcPr>
            <w:tcW w:w="3544" w:type="dxa"/>
          </w:tcPr>
          <w:p w14:paraId="2401AECE" w14:textId="77777777" w:rsidR="00D839B9" w:rsidRPr="00CC4BBB" w:rsidRDefault="00D839B9" w:rsidP="00D839B9">
            <w:pPr>
              <w:pStyle w:val="MTTableText"/>
              <w:rPr>
                <w:vanish/>
                <w:highlight w:val="yellow"/>
              </w:rPr>
            </w:pPr>
            <w:r w:rsidRPr="00CC4BBB">
              <w:rPr>
                <w:vanish/>
                <w:highlight w:val="yellow"/>
              </w:rPr>
              <w:t>Slab temperature</w:t>
            </w:r>
          </w:p>
        </w:tc>
        <w:tc>
          <w:tcPr>
            <w:tcW w:w="5953" w:type="dxa"/>
          </w:tcPr>
          <w:p w14:paraId="6F9BE4EF" w14:textId="77777777" w:rsidR="00D839B9" w:rsidRPr="00CC4BBB" w:rsidRDefault="00D839B9" w:rsidP="00D839B9">
            <w:pPr>
              <w:pStyle w:val="MTTableText"/>
              <w:rPr>
                <w:vanish/>
                <w:highlight w:val="yellow"/>
              </w:rPr>
            </w:pPr>
            <w:r w:rsidRPr="00CC4BBB">
              <w:rPr>
                <w:vanish/>
                <w:highlight w:val="yellow"/>
              </w:rPr>
              <w:t>max. 900°C</w:t>
            </w:r>
          </w:p>
        </w:tc>
      </w:tr>
    </w:tbl>
    <w:p w14:paraId="0AC9E5EC" w14:textId="77777777" w:rsidR="00D839B9" w:rsidRPr="00CC4BBB" w:rsidRDefault="00D839B9" w:rsidP="00D839B9">
      <w:pPr>
        <w:pStyle w:val="MTStandard"/>
      </w:pPr>
    </w:p>
    <w:p w14:paraId="7E86529E" w14:textId="77777777" w:rsidR="00D839B9" w:rsidRPr="00CC4BBB" w:rsidRDefault="00D839B9" w:rsidP="00D839B9">
      <w:pPr>
        <w:pStyle w:val="MTHeading"/>
      </w:pPr>
      <w:r w:rsidRPr="00CC4BBB">
        <w:t>Functional Description</w:t>
      </w:r>
    </w:p>
    <w:p w14:paraId="021C66F9" w14:textId="77777777" w:rsidR="00D839B9" w:rsidRPr="00CC4BBB" w:rsidRDefault="00D839B9" w:rsidP="00D839B9">
      <w:pPr>
        <w:pStyle w:val="MTStandard"/>
      </w:pPr>
      <w:r w:rsidRPr="00CC4BBB">
        <w:t>The slabs are transferred from the run out table to weighing roller table to weighing position.. The weighing grid lifts the slabs by hydraulic cylinder for weighing. After the system becomes still the weight of the slabs is recorded and the grid lowers the slabs onto the weighing roller table for further transportation.</w:t>
      </w:r>
    </w:p>
    <w:p w14:paraId="16A6FD68" w14:textId="77777777" w:rsidR="00D839B9" w:rsidRPr="00CC4BBB" w:rsidRDefault="00D839B9" w:rsidP="00D839B9">
      <w:pPr>
        <w:pStyle w:val="MTHeading"/>
      </w:pPr>
      <w:r w:rsidRPr="00CC4BBB">
        <w:t>Main Components</w:t>
      </w:r>
    </w:p>
    <w:p w14:paraId="1F5432F0" w14:textId="77777777" w:rsidR="00D839B9" w:rsidRPr="00CC4BBB" w:rsidRDefault="00D839B9" w:rsidP="00D839B9">
      <w:pPr>
        <w:pStyle w:val="MTBulletIndent"/>
        <w:tabs>
          <w:tab w:val="clear" w:pos="1211"/>
          <w:tab w:val="num" w:pos="927"/>
        </w:tabs>
        <w:ind w:left="907"/>
      </w:pPr>
      <w:r w:rsidRPr="00CC4BBB">
        <w:t>Base frame</w:t>
      </w:r>
    </w:p>
    <w:p w14:paraId="7C32D57C" w14:textId="77777777" w:rsidR="00D839B9" w:rsidRPr="00CC4BBB" w:rsidRDefault="00D839B9" w:rsidP="00D839B9">
      <w:pPr>
        <w:pStyle w:val="MTBulletIndent"/>
        <w:tabs>
          <w:tab w:val="clear" w:pos="1211"/>
          <w:tab w:val="num" w:pos="927"/>
        </w:tabs>
        <w:ind w:left="907"/>
      </w:pPr>
      <w:r w:rsidRPr="00CC4BBB">
        <w:t>Weighing grid</w:t>
      </w:r>
    </w:p>
    <w:p w14:paraId="4534EE02" w14:textId="77777777" w:rsidR="00D839B9" w:rsidRPr="00CC4BBB" w:rsidRDefault="00D839B9" w:rsidP="00D839B9">
      <w:pPr>
        <w:pStyle w:val="MTBulletIndent"/>
        <w:tabs>
          <w:tab w:val="clear" w:pos="1211"/>
          <w:tab w:val="num" w:pos="927"/>
        </w:tabs>
        <w:ind w:left="907"/>
      </w:pPr>
      <w:r w:rsidRPr="00CC4BBB">
        <w:t>Grid lifting mechanism</w:t>
      </w:r>
    </w:p>
    <w:p w14:paraId="1A9B953A" w14:textId="77777777" w:rsidR="00D839B9" w:rsidRPr="00CC4BBB" w:rsidRDefault="00D839B9" w:rsidP="00D839B9">
      <w:pPr>
        <w:pStyle w:val="MTBulletIndent"/>
        <w:tabs>
          <w:tab w:val="clear" w:pos="1211"/>
          <w:tab w:val="num" w:pos="927"/>
        </w:tabs>
        <w:ind w:left="907"/>
      </w:pPr>
      <w:r w:rsidRPr="00CC4BBB">
        <w:t>Hydraulic cylinder</w:t>
      </w:r>
    </w:p>
    <w:p w14:paraId="5DB88505" w14:textId="77777777" w:rsidR="00D839B9" w:rsidRPr="00CC4BBB" w:rsidRDefault="00D839B9" w:rsidP="00D839B9">
      <w:pPr>
        <w:pStyle w:val="MTBulletIndent"/>
        <w:tabs>
          <w:tab w:val="clear" w:pos="1211"/>
          <w:tab w:val="num" w:pos="927"/>
        </w:tabs>
        <w:ind w:left="907"/>
      </w:pPr>
      <w:r w:rsidRPr="00CC4BBB">
        <w:t>Load cells</w:t>
      </w:r>
    </w:p>
    <w:p w14:paraId="0AD3FE71" w14:textId="77777777" w:rsidR="00D839B9" w:rsidRPr="00CC4BBB" w:rsidRDefault="00D839B9" w:rsidP="00D839B9">
      <w:pPr>
        <w:pStyle w:val="MTBulletIndent"/>
        <w:tabs>
          <w:tab w:val="clear" w:pos="1211"/>
          <w:tab w:val="num" w:pos="927"/>
        </w:tabs>
        <w:ind w:left="907"/>
      </w:pPr>
      <w:r w:rsidRPr="00CC4BBB">
        <w:t>Roller table frame</w:t>
      </w:r>
    </w:p>
    <w:p w14:paraId="01D4DE91" w14:textId="77777777" w:rsidR="00D839B9" w:rsidRPr="00CC4BBB" w:rsidRDefault="00D839B9" w:rsidP="00D839B9">
      <w:pPr>
        <w:pStyle w:val="MTBulletIndent"/>
        <w:tabs>
          <w:tab w:val="clear" w:pos="1211"/>
          <w:tab w:val="num" w:pos="927"/>
        </w:tabs>
        <w:ind w:left="907"/>
      </w:pPr>
      <w:r w:rsidRPr="00CC4BBB">
        <w:t>Rollers with bearings</w:t>
      </w:r>
    </w:p>
    <w:p w14:paraId="5E6B05EA" w14:textId="77777777" w:rsidR="00D839B9" w:rsidRPr="00CC4BBB" w:rsidRDefault="00D839B9" w:rsidP="00D839B9">
      <w:pPr>
        <w:pStyle w:val="MTBulletIndent"/>
        <w:tabs>
          <w:tab w:val="clear" w:pos="1211"/>
          <w:tab w:val="num" w:pos="927"/>
        </w:tabs>
        <w:ind w:left="907"/>
      </w:pPr>
      <w:r w:rsidRPr="00CC4BBB">
        <w:t>Motor unit per roller</w:t>
      </w:r>
    </w:p>
    <w:p w14:paraId="4ACEC66A" w14:textId="77777777" w:rsidR="00D839B9" w:rsidRPr="00CC4BBB" w:rsidRDefault="00D839B9" w:rsidP="00D839B9">
      <w:pPr>
        <w:pStyle w:val="MTHeading"/>
      </w:pPr>
      <w:r w:rsidRPr="00CC4BBB">
        <w:t>Main Characteristics</w:t>
      </w:r>
    </w:p>
    <w:p w14:paraId="799EAA45" w14:textId="77777777" w:rsidR="00D839B9" w:rsidRPr="00CC4BBB" w:rsidRDefault="00D839B9" w:rsidP="00D839B9">
      <w:pPr>
        <w:pStyle w:val="MTBulletIndent"/>
        <w:tabs>
          <w:tab w:val="clear" w:pos="1211"/>
          <w:tab w:val="num" w:pos="927"/>
        </w:tabs>
        <w:ind w:left="907"/>
      </w:pPr>
      <w:r w:rsidRPr="00CC4BBB">
        <w:t>Lifting the slabs from roller table for weighing</w:t>
      </w:r>
    </w:p>
    <w:p w14:paraId="56F70A22" w14:textId="77777777" w:rsidR="00D839B9" w:rsidRPr="00CC4BBB" w:rsidRDefault="00D839B9" w:rsidP="00D839B9">
      <w:pPr>
        <w:pStyle w:val="MTHeading"/>
      </w:pPr>
      <w:r w:rsidRPr="00CC4BBB">
        <w:t>Advantages of Design</w:t>
      </w:r>
    </w:p>
    <w:p w14:paraId="5E4C97EF" w14:textId="77777777" w:rsidR="00D839B9" w:rsidRPr="00CC4BBB" w:rsidRDefault="00D839B9" w:rsidP="00D839B9">
      <w:pPr>
        <w:pStyle w:val="MTBulletIndent"/>
        <w:tabs>
          <w:tab w:val="clear" w:pos="1211"/>
          <w:tab w:val="num" w:pos="927"/>
        </w:tabs>
        <w:ind w:left="907"/>
      </w:pPr>
      <w:r w:rsidRPr="00CC4BBB">
        <w:t>Lower load for load cells</w:t>
      </w:r>
      <w:bookmarkStart w:id="1190" w:name="_Toc2493212"/>
      <w:bookmarkStart w:id="1191" w:name="_Toc3797443"/>
      <w:bookmarkStart w:id="1192" w:name="_Toc65989673"/>
      <w:bookmarkStart w:id="1193" w:name="_Toc241288415"/>
      <w:bookmarkStart w:id="1194" w:name="_Toc242176180"/>
    </w:p>
    <w:p w14:paraId="3B6DA702" w14:textId="77777777" w:rsidR="00D839B9" w:rsidRPr="00CC4BBB" w:rsidRDefault="00D839B9" w:rsidP="00D839B9">
      <w:pPr>
        <w:pStyle w:val="MTStandard"/>
      </w:pPr>
    </w:p>
    <w:p w14:paraId="78ACC2E0" w14:textId="07FC2F2C" w:rsidR="00D839B9" w:rsidRPr="00CC4BBB" w:rsidRDefault="00D839B9" w:rsidP="00D839B9">
      <w:pPr>
        <w:pStyle w:val="MTStandard"/>
      </w:pPr>
      <w:r w:rsidRPr="00CC4BBB">
        <w:br w:type="page"/>
      </w:r>
    </w:p>
    <w:p w14:paraId="16BD12B3" w14:textId="77777777" w:rsidR="00D839B9" w:rsidRPr="00CC4BBB" w:rsidRDefault="00D839B9" w:rsidP="00D839B9">
      <w:pPr>
        <w:pStyle w:val="MTHeadingSCS3"/>
        <w:rPr>
          <w:highlight w:val="yellow"/>
        </w:rPr>
      </w:pPr>
      <w:bookmarkStart w:id="1195" w:name="_Toc88576390"/>
      <w:bookmarkStart w:id="1196" w:name="_Toc47605005"/>
      <w:r w:rsidRPr="00CC4BBB">
        <w:lastRenderedPageBreak/>
        <w:t>CB.33.5 Discharge roller table</w:t>
      </w:r>
      <w:bookmarkEnd w:id="1195"/>
      <w:r w:rsidRPr="00CC4BBB">
        <w:t xml:space="preserve"> </w:t>
      </w:r>
      <w:bookmarkEnd w:id="1190"/>
      <w:bookmarkEnd w:id="1191"/>
      <w:bookmarkEnd w:id="1192"/>
      <w:bookmarkEnd w:id="1193"/>
      <w:bookmarkEnd w:id="1194"/>
      <w:r w:rsidRPr="00CC4BBB">
        <w:rPr>
          <w:vanish/>
          <w:highlight w:val="yellow"/>
        </w:rPr>
        <w:t>(ALTERNATIVE)</w:t>
      </w:r>
      <w:bookmarkEnd w:id="1196"/>
    </w:p>
    <w:p w14:paraId="6E83124D" w14:textId="77777777" w:rsidR="00D839B9" w:rsidRPr="00CC4BBB" w:rsidRDefault="00D839B9" w:rsidP="00D839B9">
      <w:pPr>
        <w:pStyle w:val="MTHeading"/>
      </w:pPr>
      <w:r w:rsidRPr="00CC4BBB">
        <w:t>Technical Data</w:t>
      </w:r>
    </w:p>
    <w:tbl>
      <w:tblPr>
        <w:tblW w:w="9497" w:type="dxa"/>
        <w:tblInd w:w="108"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ayout w:type="fixed"/>
        <w:tblLook w:val="0000" w:firstRow="0" w:lastRow="0" w:firstColumn="0" w:lastColumn="0" w:noHBand="0" w:noVBand="0"/>
      </w:tblPr>
      <w:tblGrid>
        <w:gridCol w:w="3544"/>
        <w:gridCol w:w="5953"/>
      </w:tblGrid>
      <w:tr w:rsidR="00CC4BBB" w:rsidRPr="00CC4BBB" w14:paraId="59219ABA" w14:textId="77777777" w:rsidTr="00D839B9">
        <w:tc>
          <w:tcPr>
            <w:tcW w:w="3544" w:type="dxa"/>
          </w:tcPr>
          <w:p w14:paraId="3561F36F" w14:textId="77777777" w:rsidR="00D839B9" w:rsidRPr="00CC4BBB" w:rsidRDefault="00D839B9" w:rsidP="00D839B9">
            <w:pPr>
              <w:pStyle w:val="MTTableText"/>
            </w:pPr>
            <w:r w:rsidRPr="00CC4BBB">
              <w:t xml:space="preserve">No. of rollers </w:t>
            </w:r>
          </w:p>
        </w:tc>
        <w:tc>
          <w:tcPr>
            <w:tcW w:w="5953" w:type="dxa"/>
          </w:tcPr>
          <w:p w14:paraId="09C4ACB0" w14:textId="56E54F5C" w:rsidR="00D839B9" w:rsidRPr="00CC4BBB" w:rsidRDefault="00BD7EE8" w:rsidP="00D839B9">
            <w:pPr>
              <w:pStyle w:val="MTTableText"/>
            </w:pPr>
            <w:r w:rsidRPr="00CC4BBB">
              <w:t>please refer to layout</w:t>
            </w:r>
          </w:p>
        </w:tc>
      </w:tr>
      <w:tr w:rsidR="00CC4BBB" w:rsidRPr="00CC4BBB" w14:paraId="6A412749" w14:textId="77777777" w:rsidTr="00D839B9">
        <w:trPr>
          <w:hidden/>
        </w:trPr>
        <w:tc>
          <w:tcPr>
            <w:tcW w:w="3544" w:type="dxa"/>
          </w:tcPr>
          <w:p w14:paraId="7939B3A6" w14:textId="77777777" w:rsidR="00D839B9" w:rsidRPr="00CC4BBB" w:rsidRDefault="00D839B9" w:rsidP="00D839B9">
            <w:pPr>
              <w:pStyle w:val="MTTableText"/>
              <w:rPr>
                <w:vanish/>
                <w:highlight w:val="yellow"/>
              </w:rPr>
            </w:pPr>
            <w:r w:rsidRPr="00CC4BBB">
              <w:rPr>
                <w:vanish/>
                <w:highlight w:val="yellow"/>
              </w:rPr>
              <w:t>Roller type</w:t>
            </w:r>
          </w:p>
        </w:tc>
        <w:tc>
          <w:tcPr>
            <w:tcW w:w="5953" w:type="dxa"/>
          </w:tcPr>
          <w:p w14:paraId="35ADDE97" w14:textId="77777777" w:rsidR="00D839B9" w:rsidRPr="00CC4BBB" w:rsidRDefault="00D839B9" w:rsidP="00D839B9">
            <w:pPr>
              <w:pStyle w:val="MTTableText"/>
              <w:rPr>
                <w:vanish/>
                <w:highlight w:val="yellow"/>
              </w:rPr>
            </w:pPr>
            <w:r w:rsidRPr="00CC4BBB">
              <w:rPr>
                <w:vanish/>
                <w:highlight w:val="yellow"/>
              </w:rPr>
              <w:t>full face roller</w:t>
            </w:r>
          </w:p>
        </w:tc>
      </w:tr>
      <w:tr w:rsidR="00CC4BBB" w:rsidRPr="00CC4BBB" w14:paraId="7A31A67D" w14:textId="77777777" w:rsidTr="00D839B9">
        <w:trPr>
          <w:hidden/>
        </w:trPr>
        <w:tc>
          <w:tcPr>
            <w:tcW w:w="3544" w:type="dxa"/>
          </w:tcPr>
          <w:p w14:paraId="608D12F4" w14:textId="77777777" w:rsidR="00D839B9" w:rsidRPr="00CC4BBB" w:rsidRDefault="00D839B9" w:rsidP="00D839B9">
            <w:pPr>
              <w:pStyle w:val="MTTableText"/>
              <w:rPr>
                <w:vanish/>
                <w:highlight w:val="yellow"/>
              </w:rPr>
            </w:pPr>
            <w:r w:rsidRPr="00CC4BBB">
              <w:rPr>
                <w:vanish/>
                <w:highlight w:val="yellow"/>
              </w:rPr>
              <w:t>Roller diameter</w:t>
            </w:r>
          </w:p>
        </w:tc>
        <w:tc>
          <w:tcPr>
            <w:tcW w:w="5953" w:type="dxa"/>
          </w:tcPr>
          <w:p w14:paraId="1F1D0903" w14:textId="77777777" w:rsidR="00D839B9" w:rsidRPr="00CC4BBB" w:rsidRDefault="00D839B9" w:rsidP="00D839B9">
            <w:pPr>
              <w:pStyle w:val="MTTableText"/>
              <w:rPr>
                <w:vanish/>
                <w:highlight w:val="yellow"/>
              </w:rPr>
            </w:pPr>
            <w:r w:rsidRPr="00CC4BBB">
              <w:rPr>
                <w:vanish/>
                <w:highlight w:val="yellow"/>
              </w:rPr>
              <w:t>260 mm</w:t>
            </w:r>
            <w:r w:rsidRPr="00CC4BBB">
              <w:rPr>
                <w:vanish/>
                <w:highlight w:val="yellow"/>
              </w:rPr>
              <w:br/>
              <w:t xml:space="preserve">300 mm for slab width &gt; 1800 mm </w:t>
            </w:r>
          </w:p>
          <w:p w14:paraId="37EF80EC" w14:textId="77777777" w:rsidR="00D839B9" w:rsidRPr="00CC4BBB" w:rsidRDefault="00D839B9" w:rsidP="00D839B9">
            <w:pPr>
              <w:pStyle w:val="MTTableText"/>
              <w:rPr>
                <w:vanish/>
                <w:highlight w:val="yellow"/>
              </w:rPr>
            </w:pPr>
            <w:r w:rsidRPr="00CC4BBB">
              <w:rPr>
                <w:vanish/>
                <w:highlight w:val="yellow"/>
              </w:rPr>
              <w:t>or for slab width &lt; 1800 mm in case of crane pick up</w:t>
            </w:r>
          </w:p>
        </w:tc>
      </w:tr>
      <w:tr w:rsidR="00CC4BBB" w:rsidRPr="00CC4BBB" w14:paraId="52C7FAFB" w14:textId="77777777" w:rsidTr="00D839B9">
        <w:trPr>
          <w:hidden/>
        </w:trPr>
        <w:tc>
          <w:tcPr>
            <w:tcW w:w="3544" w:type="dxa"/>
          </w:tcPr>
          <w:p w14:paraId="5DCCF18F" w14:textId="77777777" w:rsidR="00D839B9" w:rsidRPr="00CC4BBB" w:rsidRDefault="00D839B9" w:rsidP="00D839B9">
            <w:pPr>
              <w:pStyle w:val="MTTableText"/>
              <w:rPr>
                <w:vanish/>
                <w:highlight w:val="yellow"/>
              </w:rPr>
            </w:pPr>
            <w:r w:rsidRPr="00CC4BBB">
              <w:rPr>
                <w:vanish/>
                <w:highlight w:val="yellow"/>
              </w:rPr>
              <w:t>Roller pitch</w:t>
            </w:r>
          </w:p>
        </w:tc>
        <w:tc>
          <w:tcPr>
            <w:tcW w:w="5953" w:type="dxa"/>
          </w:tcPr>
          <w:p w14:paraId="1A5BE760" w14:textId="77777777" w:rsidR="00D839B9" w:rsidRPr="00CC4BBB" w:rsidRDefault="00D839B9" w:rsidP="00D839B9">
            <w:pPr>
              <w:pStyle w:val="MTTableText"/>
              <w:rPr>
                <w:vanish/>
                <w:highlight w:val="yellow"/>
              </w:rPr>
            </w:pPr>
            <w:r w:rsidRPr="00CC4BBB">
              <w:rPr>
                <w:vanish/>
                <w:highlight w:val="yellow"/>
              </w:rPr>
              <w:t>2000 mm</w:t>
            </w:r>
          </w:p>
        </w:tc>
      </w:tr>
      <w:tr w:rsidR="00CC4BBB" w:rsidRPr="00CC4BBB" w14:paraId="71FAF11F" w14:textId="77777777" w:rsidTr="00D839B9">
        <w:trPr>
          <w:hidden/>
        </w:trPr>
        <w:tc>
          <w:tcPr>
            <w:tcW w:w="3544" w:type="dxa"/>
          </w:tcPr>
          <w:p w14:paraId="5CF4565C" w14:textId="77777777" w:rsidR="00D839B9" w:rsidRPr="00CC4BBB" w:rsidRDefault="00D839B9" w:rsidP="00D839B9">
            <w:pPr>
              <w:pStyle w:val="MTTableText"/>
              <w:rPr>
                <w:vanish/>
                <w:highlight w:val="yellow"/>
              </w:rPr>
            </w:pPr>
            <w:r w:rsidRPr="00CC4BBB">
              <w:rPr>
                <w:vanish/>
                <w:highlight w:val="yellow"/>
              </w:rPr>
              <w:t>Roller table speed</w:t>
            </w:r>
          </w:p>
        </w:tc>
        <w:tc>
          <w:tcPr>
            <w:tcW w:w="5953" w:type="dxa"/>
          </w:tcPr>
          <w:p w14:paraId="24A1E5D5" w14:textId="77777777" w:rsidR="00D839B9" w:rsidRPr="00CC4BBB" w:rsidRDefault="00D839B9" w:rsidP="00D839B9">
            <w:pPr>
              <w:pStyle w:val="MTTableText"/>
              <w:rPr>
                <w:vanish/>
                <w:highlight w:val="yellow"/>
              </w:rPr>
            </w:pPr>
            <w:r w:rsidRPr="00CC4BBB">
              <w:rPr>
                <w:vanish/>
                <w:highlight w:val="yellow"/>
              </w:rPr>
              <w:t>approx. 30 m/min</w:t>
            </w:r>
          </w:p>
        </w:tc>
      </w:tr>
      <w:tr w:rsidR="00CC4BBB" w:rsidRPr="00396691" w14:paraId="50583CA5" w14:textId="77777777" w:rsidTr="00D839B9">
        <w:trPr>
          <w:hidden/>
        </w:trPr>
        <w:tc>
          <w:tcPr>
            <w:tcW w:w="3544" w:type="dxa"/>
          </w:tcPr>
          <w:p w14:paraId="43011CCF" w14:textId="77777777" w:rsidR="00D839B9" w:rsidRPr="00CC4BBB" w:rsidRDefault="00D839B9" w:rsidP="00D839B9">
            <w:pPr>
              <w:pStyle w:val="MTTableText"/>
              <w:rPr>
                <w:vanish/>
                <w:highlight w:val="yellow"/>
              </w:rPr>
            </w:pPr>
            <w:r w:rsidRPr="00CC4BBB">
              <w:rPr>
                <w:vanish/>
                <w:highlight w:val="yellow"/>
              </w:rPr>
              <w:t>Bearing type</w:t>
            </w:r>
          </w:p>
        </w:tc>
        <w:tc>
          <w:tcPr>
            <w:tcW w:w="5953" w:type="dxa"/>
          </w:tcPr>
          <w:p w14:paraId="1CBB166E" w14:textId="77777777" w:rsidR="00D839B9" w:rsidRPr="00CC4BBB" w:rsidRDefault="00D839B9" w:rsidP="00D839B9">
            <w:pPr>
              <w:pStyle w:val="MTTableText"/>
              <w:rPr>
                <w:vanish/>
                <w:highlight w:val="yellow"/>
                <w:lang w:val="de-AT"/>
              </w:rPr>
            </w:pPr>
            <w:r w:rsidRPr="00CC4BBB">
              <w:rPr>
                <w:vanish/>
                <w:highlight w:val="yellow"/>
                <w:lang w:val="de-AT"/>
              </w:rPr>
              <w:t xml:space="preserve">roller bearing in plummer block </w:t>
            </w:r>
          </w:p>
        </w:tc>
      </w:tr>
      <w:tr w:rsidR="00CC4BBB" w:rsidRPr="00CC4BBB" w14:paraId="1C3937F4" w14:textId="77777777" w:rsidTr="00D839B9">
        <w:trPr>
          <w:hidden/>
        </w:trPr>
        <w:tc>
          <w:tcPr>
            <w:tcW w:w="3544" w:type="dxa"/>
          </w:tcPr>
          <w:p w14:paraId="641B791B" w14:textId="77777777" w:rsidR="00D839B9" w:rsidRPr="00CC4BBB" w:rsidRDefault="00D839B9" w:rsidP="00D839B9">
            <w:pPr>
              <w:pStyle w:val="MTTableText"/>
              <w:rPr>
                <w:vanish/>
                <w:highlight w:val="yellow"/>
              </w:rPr>
            </w:pPr>
            <w:r w:rsidRPr="00CC4BBB">
              <w:rPr>
                <w:vanish/>
                <w:highlight w:val="yellow"/>
              </w:rPr>
              <w:t>Type of motor</w:t>
            </w:r>
          </w:p>
        </w:tc>
        <w:tc>
          <w:tcPr>
            <w:tcW w:w="5953" w:type="dxa"/>
          </w:tcPr>
          <w:p w14:paraId="0D01E19F" w14:textId="77777777" w:rsidR="00D839B9" w:rsidRPr="00CC4BBB" w:rsidRDefault="00D839B9" w:rsidP="00D839B9">
            <w:pPr>
              <w:pStyle w:val="MTTableText"/>
              <w:rPr>
                <w:vanish/>
                <w:highlight w:val="yellow"/>
              </w:rPr>
            </w:pPr>
            <w:r w:rsidRPr="00CC4BBB">
              <w:rPr>
                <w:vanish/>
                <w:highlight w:val="yellow"/>
              </w:rPr>
              <w:t>electric gear motor</w:t>
            </w:r>
          </w:p>
        </w:tc>
      </w:tr>
      <w:tr w:rsidR="00CC4BBB" w:rsidRPr="00CC4BBB" w14:paraId="1DFED78A" w14:textId="77777777" w:rsidTr="00D839B9">
        <w:trPr>
          <w:hidden/>
        </w:trPr>
        <w:tc>
          <w:tcPr>
            <w:tcW w:w="3544" w:type="dxa"/>
          </w:tcPr>
          <w:p w14:paraId="5A243F0A" w14:textId="77777777" w:rsidR="00D839B9" w:rsidRPr="00CC4BBB" w:rsidRDefault="00D839B9" w:rsidP="00D839B9">
            <w:pPr>
              <w:pStyle w:val="MTTableText"/>
              <w:rPr>
                <w:vanish/>
                <w:highlight w:val="yellow"/>
              </w:rPr>
            </w:pPr>
            <w:r w:rsidRPr="00CC4BBB">
              <w:rPr>
                <w:vanish/>
                <w:highlight w:val="yellow"/>
              </w:rPr>
              <w:t>No. of motors</w:t>
            </w:r>
          </w:p>
        </w:tc>
        <w:tc>
          <w:tcPr>
            <w:tcW w:w="5953" w:type="dxa"/>
          </w:tcPr>
          <w:p w14:paraId="3B9353B3" w14:textId="77777777" w:rsidR="00D839B9" w:rsidRPr="00CC4BBB" w:rsidRDefault="00D839B9" w:rsidP="00D839B9">
            <w:pPr>
              <w:pStyle w:val="MTTableText"/>
              <w:rPr>
                <w:vanish/>
                <w:highlight w:val="yellow"/>
              </w:rPr>
            </w:pPr>
            <w:r w:rsidRPr="00CC4BBB">
              <w:rPr>
                <w:vanish/>
                <w:highlight w:val="yellow"/>
              </w:rPr>
              <w:t>1 per roller</w:t>
            </w:r>
          </w:p>
        </w:tc>
      </w:tr>
      <w:tr w:rsidR="00CC4BBB" w:rsidRPr="00CC4BBB" w14:paraId="2B4228E0" w14:textId="77777777" w:rsidTr="00D839B9">
        <w:trPr>
          <w:hidden/>
        </w:trPr>
        <w:tc>
          <w:tcPr>
            <w:tcW w:w="3544" w:type="dxa"/>
          </w:tcPr>
          <w:p w14:paraId="549F96FB" w14:textId="77777777" w:rsidR="00D839B9" w:rsidRPr="00CC4BBB" w:rsidRDefault="00D839B9" w:rsidP="00D839B9">
            <w:pPr>
              <w:pStyle w:val="MTTableText"/>
              <w:rPr>
                <w:vanish/>
                <w:highlight w:val="yellow"/>
              </w:rPr>
            </w:pPr>
            <w:r w:rsidRPr="00CC4BBB">
              <w:rPr>
                <w:vanish/>
                <w:highlight w:val="yellow"/>
              </w:rPr>
              <w:t>Lubrication of roller bearings</w:t>
            </w:r>
          </w:p>
        </w:tc>
        <w:tc>
          <w:tcPr>
            <w:tcW w:w="5953" w:type="dxa"/>
          </w:tcPr>
          <w:p w14:paraId="097010D3" w14:textId="77777777" w:rsidR="00D839B9" w:rsidRPr="00CC4BBB" w:rsidRDefault="00D839B9" w:rsidP="00D839B9">
            <w:pPr>
              <w:pStyle w:val="MTTableText"/>
              <w:rPr>
                <w:vanish/>
                <w:highlight w:val="yellow"/>
              </w:rPr>
            </w:pPr>
            <w:r w:rsidRPr="00CC4BBB">
              <w:rPr>
                <w:vanish/>
                <w:highlight w:val="yellow"/>
              </w:rPr>
              <w:t>manually greased</w:t>
            </w:r>
          </w:p>
        </w:tc>
      </w:tr>
      <w:tr w:rsidR="00D839B9" w:rsidRPr="00CC4BBB" w14:paraId="2F28E07F" w14:textId="77777777" w:rsidTr="00D839B9">
        <w:trPr>
          <w:hidden/>
        </w:trPr>
        <w:tc>
          <w:tcPr>
            <w:tcW w:w="3544" w:type="dxa"/>
          </w:tcPr>
          <w:p w14:paraId="2426D206" w14:textId="77777777" w:rsidR="00D839B9" w:rsidRPr="00CC4BBB" w:rsidRDefault="00D839B9" w:rsidP="00D839B9">
            <w:pPr>
              <w:pStyle w:val="MTTableText"/>
              <w:rPr>
                <w:vanish/>
                <w:highlight w:val="yellow"/>
              </w:rPr>
            </w:pPr>
            <w:r w:rsidRPr="00CC4BBB">
              <w:rPr>
                <w:vanish/>
                <w:highlight w:val="yellow"/>
              </w:rPr>
              <w:t>Slab temperature</w:t>
            </w:r>
          </w:p>
        </w:tc>
        <w:tc>
          <w:tcPr>
            <w:tcW w:w="5953" w:type="dxa"/>
          </w:tcPr>
          <w:p w14:paraId="0053EFF3" w14:textId="77777777" w:rsidR="00D839B9" w:rsidRPr="00CC4BBB" w:rsidRDefault="00D839B9" w:rsidP="00D839B9">
            <w:pPr>
              <w:pStyle w:val="MTTableText"/>
              <w:rPr>
                <w:vanish/>
                <w:highlight w:val="yellow"/>
              </w:rPr>
            </w:pPr>
            <w:r w:rsidRPr="00CC4BBB">
              <w:rPr>
                <w:vanish/>
                <w:highlight w:val="yellow"/>
              </w:rPr>
              <w:t>max. 900°C</w:t>
            </w:r>
          </w:p>
        </w:tc>
      </w:tr>
    </w:tbl>
    <w:p w14:paraId="4E3929DA" w14:textId="77777777" w:rsidR="00D839B9" w:rsidRPr="00CC4BBB" w:rsidRDefault="00D839B9" w:rsidP="00D839B9">
      <w:pPr>
        <w:pStyle w:val="MTStandard"/>
      </w:pPr>
    </w:p>
    <w:p w14:paraId="02075D87" w14:textId="77777777" w:rsidR="00D839B9" w:rsidRPr="00CC4BBB" w:rsidRDefault="00D839B9" w:rsidP="00D839B9">
      <w:pPr>
        <w:pStyle w:val="MTHeading"/>
      </w:pPr>
      <w:r w:rsidRPr="00CC4BBB">
        <w:t>Functional Description</w:t>
      </w:r>
    </w:p>
    <w:p w14:paraId="6F9BA289" w14:textId="77777777" w:rsidR="00D839B9" w:rsidRPr="00CC4BBB" w:rsidRDefault="00D839B9" w:rsidP="00D839B9">
      <w:pPr>
        <w:pStyle w:val="MTStandard"/>
      </w:pPr>
      <w:r w:rsidRPr="00CC4BBB">
        <w:t>The discharge roller table serves to support and transport the hot strand from the run out area to the final roller table area e.g. for crane pick up of the slab.</w:t>
      </w:r>
    </w:p>
    <w:p w14:paraId="40B75F34" w14:textId="77777777" w:rsidR="00D839B9" w:rsidRPr="00CC4BBB" w:rsidRDefault="00D839B9" w:rsidP="00D839B9">
      <w:pPr>
        <w:pStyle w:val="MTStandard"/>
      </w:pPr>
      <w:r w:rsidRPr="00CC4BBB">
        <w:t>The driven rollers are operated at the roller table speed specified.</w:t>
      </w:r>
    </w:p>
    <w:p w14:paraId="55CC1AFE" w14:textId="77777777" w:rsidR="00D839B9" w:rsidRPr="00CC4BBB" w:rsidRDefault="00D839B9" w:rsidP="00D839B9">
      <w:pPr>
        <w:pStyle w:val="MTHeading"/>
      </w:pPr>
      <w:r w:rsidRPr="00CC4BBB">
        <w:t>Main Components</w:t>
      </w:r>
    </w:p>
    <w:p w14:paraId="12345898" w14:textId="77777777" w:rsidR="00D839B9" w:rsidRPr="00CC4BBB" w:rsidRDefault="00D839B9" w:rsidP="00D839B9">
      <w:pPr>
        <w:pStyle w:val="MTBulletIndent"/>
        <w:tabs>
          <w:tab w:val="clear" w:pos="1211"/>
          <w:tab w:val="num" w:pos="927"/>
        </w:tabs>
        <w:ind w:left="907"/>
      </w:pPr>
      <w:r w:rsidRPr="00CC4BBB">
        <w:t>Roller table frame</w:t>
      </w:r>
    </w:p>
    <w:p w14:paraId="7D377C48" w14:textId="77777777" w:rsidR="00D839B9" w:rsidRPr="00CC4BBB" w:rsidRDefault="00D839B9" w:rsidP="00D839B9">
      <w:pPr>
        <w:pStyle w:val="MTBulletIndent"/>
        <w:tabs>
          <w:tab w:val="clear" w:pos="1211"/>
          <w:tab w:val="num" w:pos="927"/>
        </w:tabs>
        <w:ind w:left="907"/>
      </w:pPr>
      <w:r w:rsidRPr="00CC4BBB">
        <w:t>Rollers with bearings</w:t>
      </w:r>
    </w:p>
    <w:p w14:paraId="54A7D7C8" w14:textId="77777777" w:rsidR="00D839B9" w:rsidRPr="00CC4BBB" w:rsidRDefault="00D839B9" w:rsidP="00D839B9">
      <w:pPr>
        <w:pStyle w:val="MTBulletIndent"/>
        <w:tabs>
          <w:tab w:val="clear" w:pos="1211"/>
          <w:tab w:val="num" w:pos="927"/>
        </w:tabs>
        <w:ind w:left="907"/>
      </w:pPr>
      <w:r w:rsidRPr="00CC4BBB">
        <w:t>Motor unit per roller</w:t>
      </w:r>
    </w:p>
    <w:p w14:paraId="460DF6C9" w14:textId="77777777" w:rsidR="00D839B9" w:rsidRPr="00CC4BBB" w:rsidRDefault="00D839B9" w:rsidP="00D839B9">
      <w:pPr>
        <w:pStyle w:val="MTHeading"/>
        <w:rPr>
          <w:vanish/>
          <w:highlight w:val="yellow"/>
        </w:rPr>
      </w:pPr>
      <w:r w:rsidRPr="00CC4BBB">
        <w:rPr>
          <w:vanish/>
          <w:highlight w:val="yellow"/>
        </w:rPr>
        <w:t>Main Characteristics</w:t>
      </w:r>
    </w:p>
    <w:p w14:paraId="20C162C6" w14:textId="77777777" w:rsidR="00D839B9" w:rsidRPr="00CC4BBB" w:rsidRDefault="00D839B9" w:rsidP="00D839B9">
      <w:pPr>
        <w:pStyle w:val="MTBulletIndent"/>
        <w:tabs>
          <w:tab w:val="clear" w:pos="1211"/>
          <w:tab w:val="num" w:pos="927"/>
        </w:tabs>
        <w:ind w:left="907"/>
        <w:rPr>
          <w:vanish/>
          <w:highlight w:val="yellow"/>
        </w:rPr>
      </w:pPr>
      <w:r w:rsidRPr="00CC4BBB">
        <w:rPr>
          <w:vanish/>
          <w:highlight w:val="yellow"/>
        </w:rPr>
        <w:t>Interchange ability of rollers</w:t>
      </w:r>
    </w:p>
    <w:p w14:paraId="35F71308" w14:textId="77777777" w:rsidR="00D839B9" w:rsidRPr="00CC4BBB" w:rsidRDefault="00D839B9" w:rsidP="00D839B9">
      <w:pPr>
        <w:pStyle w:val="MTBulletIndent"/>
        <w:tabs>
          <w:tab w:val="clear" w:pos="1211"/>
          <w:tab w:val="num" w:pos="927"/>
        </w:tabs>
        <w:ind w:left="907"/>
        <w:rPr>
          <w:vanish/>
          <w:highlight w:val="yellow"/>
        </w:rPr>
      </w:pPr>
      <w:r w:rsidRPr="00CC4BBB">
        <w:rPr>
          <w:vanish/>
          <w:highlight w:val="yellow"/>
        </w:rPr>
        <w:t>Roller bearings in rigid plummer blocks</w:t>
      </w:r>
    </w:p>
    <w:p w14:paraId="62A1F039" w14:textId="77777777" w:rsidR="00D839B9" w:rsidRPr="00CC4BBB" w:rsidRDefault="00D839B9" w:rsidP="00D839B9">
      <w:pPr>
        <w:pStyle w:val="MTHeading"/>
        <w:rPr>
          <w:vanish/>
          <w:highlight w:val="yellow"/>
        </w:rPr>
      </w:pPr>
      <w:r w:rsidRPr="00CC4BBB">
        <w:rPr>
          <w:vanish/>
          <w:highlight w:val="yellow"/>
        </w:rPr>
        <w:t>Advantages of Design</w:t>
      </w:r>
    </w:p>
    <w:p w14:paraId="79899E22" w14:textId="77777777" w:rsidR="00D839B9" w:rsidRPr="00CC4BBB" w:rsidRDefault="00D839B9" w:rsidP="00D839B9">
      <w:pPr>
        <w:pStyle w:val="MTBulletIndent"/>
        <w:tabs>
          <w:tab w:val="clear" w:pos="1211"/>
          <w:tab w:val="num" w:pos="927"/>
        </w:tabs>
        <w:ind w:left="907"/>
        <w:rPr>
          <w:vanish/>
          <w:highlight w:val="yellow"/>
        </w:rPr>
      </w:pPr>
      <w:r w:rsidRPr="00CC4BBB">
        <w:rPr>
          <w:vanish/>
          <w:highlight w:val="yellow"/>
        </w:rPr>
        <w:t>Rollers of modular design, thus, low stocking of spare parts</w:t>
      </w:r>
    </w:p>
    <w:p w14:paraId="2F847FFB" w14:textId="77777777" w:rsidR="00D839B9" w:rsidRPr="00CC4BBB" w:rsidRDefault="00D839B9" w:rsidP="00D839B9">
      <w:pPr>
        <w:pStyle w:val="MTBulletIndent"/>
        <w:tabs>
          <w:tab w:val="clear" w:pos="1211"/>
          <w:tab w:val="num" w:pos="927"/>
        </w:tabs>
        <w:ind w:left="907"/>
        <w:rPr>
          <w:vanish/>
          <w:highlight w:val="yellow"/>
        </w:rPr>
      </w:pPr>
      <w:r w:rsidRPr="00CC4BBB">
        <w:rPr>
          <w:vanish/>
          <w:highlight w:val="yellow"/>
        </w:rPr>
        <w:t>Quick exchange of rollers if necessary due to modular design of rollers, bearing and motor unit</w:t>
      </w:r>
    </w:p>
    <w:p w14:paraId="092E7CF4" w14:textId="77777777" w:rsidR="00D839B9" w:rsidRPr="00CC4BBB" w:rsidRDefault="00D839B9" w:rsidP="00D839B9">
      <w:pPr>
        <w:pStyle w:val="MTBulletIndent"/>
        <w:tabs>
          <w:tab w:val="clear" w:pos="1211"/>
          <w:tab w:val="num" w:pos="927"/>
        </w:tabs>
        <w:ind w:left="907"/>
        <w:rPr>
          <w:vanish/>
          <w:highlight w:val="yellow"/>
        </w:rPr>
      </w:pPr>
      <w:r w:rsidRPr="00CC4BBB">
        <w:rPr>
          <w:vanish/>
          <w:highlight w:val="yellow"/>
        </w:rPr>
        <w:t xml:space="preserve">In case of motor failure no interruption of operation due to individual motors </w:t>
      </w:r>
    </w:p>
    <w:p w14:paraId="577C5C07" w14:textId="77777777" w:rsidR="00D839B9" w:rsidRPr="00CC4BBB" w:rsidRDefault="00D839B9" w:rsidP="00D839B9">
      <w:pPr>
        <w:pStyle w:val="MTStandard"/>
      </w:pPr>
    </w:p>
    <w:p w14:paraId="58E36C02" w14:textId="77777777" w:rsidR="00D839B9" w:rsidRPr="00CC4BBB" w:rsidRDefault="00D839B9" w:rsidP="00D839B9">
      <w:pPr>
        <w:pStyle w:val="MTStandard"/>
      </w:pPr>
      <w:r w:rsidRPr="00CC4BBB">
        <w:br w:type="page"/>
      </w:r>
    </w:p>
    <w:p w14:paraId="27B35F0C" w14:textId="77777777" w:rsidR="00D839B9" w:rsidRPr="00CC4BBB" w:rsidRDefault="00D839B9" w:rsidP="00D839B9">
      <w:pPr>
        <w:pStyle w:val="MTHeading"/>
        <w:rPr>
          <w:highlight w:val="yellow"/>
        </w:rPr>
      </w:pPr>
      <w:r w:rsidRPr="00CC4BBB">
        <w:lastRenderedPageBreak/>
        <w:t>Reference Drawing CB.33.5 Discharge roller table</w:t>
      </w:r>
    </w:p>
    <w:p w14:paraId="7F62BB91" w14:textId="7B256822" w:rsidR="001F0C90" w:rsidRPr="00CC4BBB" w:rsidRDefault="001F0C90" w:rsidP="00D839B9">
      <w:pPr>
        <w:pStyle w:val="MTStandard"/>
        <w:jc w:val="center"/>
        <w:rPr>
          <w:noProof/>
        </w:rPr>
      </w:pPr>
      <w:r w:rsidRPr="00CC4BBB">
        <w:rPr>
          <w:noProof/>
        </w:rPr>
        <w:drawing>
          <wp:inline distT="0" distB="0" distL="0" distR="0" wp14:anchorId="6518CBB9" wp14:editId="53D57AA6">
            <wp:extent cx="4574436" cy="2820473"/>
            <wp:effectExtent l="0" t="0" r="0" b="0"/>
            <wp:docPr id="191" name="Picture 191" descr="A picture containing circuit, key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CB.33.3_Deburring_roller_table.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585752" cy="2827450"/>
                    </a:xfrm>
                    <a:prstGeom prst="rect">
                      <a:avLst/>
                    </a:prstGeom>
                  </pic:spPr>
                </pic:pic>
              </a:graphicData>
            </a:graphic>
          </wp:inline>
        </w:drawing>
      </w:r>
    </w:p>
    <w:p w14:paraId="11B38CDD" w14:textId="77777777" w:rsidR="00D839B9" w:rsidRPr="00CC4BBB" w:rsidRDefault="00D839B9" w:rsidP="00D839B9">
      <w:pPr>
        <w:pStyle w:val="MTStandard"/>
        <w:jc w:val="center"/>
      </w:pPr>
      <w:r w:rsidRPr="00CC4BBB">
        <w:t>- Typical picture for reference only -</w:t>
      </w:r>
    </w:p>
    <w:p w14:paraId="302FB6E7" w14:textId="77777777" w:rsidR="00D839B9" w:rsidRPr="00CC4BBB" w:rsidRDefault="00D839B9" w:rsidP="00D839B9">
      <w:pPr>
        <w:pStyle w:val="MTStandard"/>
      </w:pPr>
    </w:p>
    <w:p w14:paraId="318893BC" w14:textId="77777777" w:rsidR="00D839B9" w:rsidRPr="00CC4BBB" w:rsidRDefault="00D839B9" w:rsidP="00D839B9">
      <w:pPr>
        <w:pStyle w:val="MTStandard"/>
      </w:pPr>
      <w:r w:rsidRPr="00CC4BBB">
        <w:br w:type="page"/>
      </w:r>
      <w:bookmarkStart w:id="1197" w:name="_Toc532010748"/>
      <w:bookmarkStart w:id="1198" w:name="_Toc2493213"/>
      <w:bookmarkStart w:id="1199" w:name="_Toc3797444"/>
      <w:bookmarkStart w:id="1200" w:name="_Toc65989674"/>
      <w:bookmarkStart w:id="1201" w:name="_Toc241288416"/>
      <w:bookmarkStart w:id="1202" w:name="_Toc242176181"/>
    </w:p>
    <w:p w14:paraId="71A57929" w14:textId="77777777" w:rsidR="00D839B9" w:rsidRPr="00CC4BBB" w:rsidRDefault="00D839B9" w:rsidP="00D839B9">
      <w:pPr>
        <w:pStyle w:val="MTHeadingSCS2"/>
      </w:pPr>
      <w:bookmarkStart w:id="1203" w:name="_Toc362832832"/>
      <w:bookmarkStart w:id="1204" w:name="_Toc362832869"/>
      <w:bookmarkStart w:id="1205" w:name="_Toc362857702"/>
      <w:bookmarkStart w:id="1206" w:name="_Toc362858242"/>
      <w:bookmarkStart w:id="1207" w:name="_Toc493573011"/>
      <w:bookmarkStart w:id="1208" w:name="_Toc499375451"/>
      <w:bookmarkStart w:id="1209" w:name="_Toc499531568"/>
      <w:bookmarkStart w:id="1210" w:name="_Toc505135450"/>
      <w:bookmarkStart w:id="1211" w:name="_Toc505750823"/>
      <w:bookmarkStart w:id="1212" w:name="_Toc510929727"/>
      <w:bookmarkStart w:id="1213" w:name="_Toc2493215"/>
      <w:bookmarkStart w:id="1214" w:name="_Toc3797446"/>
      <w:bookmarkStart w:id="1215" w:name="_Toc65989676"/>
      <w:bookmarkStart w:id="1216" w:name="_Toc241288418"/>
      <w:bookmarkStart w:id="1217" w:name="_Toc242176183"/>
      <w:bookmarkStart w:id="1218" w:name="_Toc47605008"/>
      <w:bookmarkStart w:id="1219" w:name="_Toc88576391"/>
      <w:bookmarkEnd w:id="1197"/>
      <w:bookmarkEnd w:id="1198"/>
      <w:bookmarkEnd w:id="1199"/>
      <w:bookmarkEnd w:id="1200"/>
      <w:bookmarkEnd w:id="1201"/>
      <w:bookmarkEnd w:id="1202"/>
      <w:r w:rsidRPr="00CC4BBB">
        <w:lastRenderedPageBreak/>
        <w:t>CB.34. Roller table auxiliaries</w:t>
      </w:r>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p>
    <w:p w14:paraId="7425FBE6" w14:textId="28D8C74C" w:rsidR="00D839B9" w:rsidRPr="00CC4BBB" w:rsidRDefault="00D839B9" w:rsidP="00D839B9">
      <w:pPr>
        <w:pStyle w:val="MTHeadingSCS3"/>
        <w:rPr>
          <w:vanish/>
          <w:highlight w:val="yellow"/>
        </w:rPr>
      </w:pPr>
      <w:bookmarkStart w:id="1220" w:name="_Toc354288820"/>
      <w:bookmarkStart w:id="1221" w:name="_Toc362832870"/>
      <w:bookmarkStart w:id="1222" w:name="_Toc362857703"/>
      <w:bookmarkStart w:id="1223" w:name="_Toc362858243"/>
      <w:bookmarkStart w:id="1224" w:name="_Toc493573012"/>
      <w:bookmarkStart w:id="1225" w:name="_Toc499375452"/>
      <w:bookmarkStart w:id="1226" w:name="_Toc499531569"/>
      <w:bookmarkStart w:id="1227" w:name="_Toc505135451"/>
      <w:bookmarkStart w:id="1228" w:name="_Toc505750824"/>
      <w:bookmarkStart w:id="1229" w:name="_Toc510929728"/>
      <w:bookmarkStart w:id="1230" w:name="_Toc2493216"/>
      <w:bookmarkStart w:id="1231" w:name="_Toc3797447"/>
      <w:bookmarkStart w:id="1232" w:name="_Toc65989677"/>
      <w:bookmarkStart w:id="1233" w:name="_Toc47605009"/>
      <w:r w:rsidRPr="00CC4BBB">
        <w:rPr>
          <w:vanish/>
        </w:rPr>
        <w:t>CB.34.1 Movable stop</w:t>
      </w:r>
      <w:bookmarkEnd w:id="1220"/>
      <w:bookmarkEnd w:id="1221"/>
      <w:bookmarkEnd w:id="1222"/>
      <w:bookmarkEnd w:id="1223"/>
      <w:bookmarkEnd w:id="1224"/>
      <w:bookmarkEnd w:id="1225"/>
      <w:bookmarkEnd w:id="1226"/>
      <w:bookmarkEnd w:id="1227"/>
      <w:bookmarkEnd w:id="1228"/>
      <w:bookmarkEnd w:id="1229"/>
      <w:bookmarkEnd w:id="1230"/>
      <w:bookmarkEnd w:id="1231"/>
      <w:bookmarkEnd w:id="1232"/>
      <w:r w:rsidRPr="00CC4BBB">
        <w:rPr>
          <w:vanish/>
        </w:rPr>
        <w:t xml:space="preserve"> (</w:t>
      </w:r>
      <w:r w:rsidRPr="00CC4BBB">
        <w:rPr>
          <w:vanish/>
          <w:highlight w:val="yellow"/>
        </w:rPr>
        <w:t>ALTERNATIVE</w:t>
      </w:r>
      <w:r w:rsidRPr="00CC4BBB">
        <w:rPr>
          <w:vanish/>
        </w:rPr>
        <w:t>)</w:t>
      </w:r>
      <w:bookmarkEnd w:id="1233"/>
    </w:p>
    <w:p w14:paraId="703D96DF" w14:textId="77777777" w:rsidR="00D839B9" w:rsidRPr="00CC4BBB" w:rsidRDefault="00D839B9" w:rsidP="00D839B9">
      <w:pPr>
        <w:pStyle w:val="MTStandard"/>
        <w:rPr>
          <w:vanish/>
          <w:highlight w:val="yellow"/>
        </w:rPr>
      </w:pPr>
      <w:r w:rsidRPr="00CC4BBB">
        <w:rPr>
          <w:vanish/>
          <w:highlight w:val="yellow"/>
        </w:rPr>
        <w:t>Will be done only with light barriers</w:t>
      </w:r>
    </w:p>
    <w:p w14:paraId="05D1CDA5" w14:textId="77777777" w:rsidR="00D839B9" w:rsidRPr="00CC4BBB" w:rsidRDefault="00D839B9" w:rsidP="00D839B9">
      <w:pPr>
        <w:pStyle w:val="MTHeading"/>
        <w:rPr>
          <w:vanish/>
        </w:rPr>
      </w:pPr>
      <w:r w:rsidRPr="00CC4BBB">
        <w:rPr>
          <w:vanish/>
        </w:rPr>
        <w:t>Technical Data</w:t>
      </w:r>
    </w:p>
    <w:tbl>
      <w:tblPr>
        <w:tblW w:w="0" w:type="auto"/>
        <w:tblInd w:w="108"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ayout w:type="fixed"/>
        <w:tblLook w:val="0000" w:firstRow="0" w:lastRow="0" w:firstColumn="0" w:lastColumn="0" w:noHBand="0" w:noVBand="0"/>
      </w:tblPr>
      <w:tblGrid>
        <w:gridCol w:w="3544"/>
        <w:gridCol w:w="5953"/>
      </w:tblGrid>
      <w:tr w:rsidR="00CC4BBB" w:rsidRPr="00CC4BBB" w14:paraId="6E61E0F2" w14:textId="77777777" w:rsidTr="00D839B9">
        <w:trPr>
          <w:hidden/>
        </w:trPr>
        <w:tc>
          <w:tcPr>
            <w:tcW w:w="3544" w:type="dxa"/>
          </w:tcPr>
          <w:p w14:paraId="5CCAE451" w14:textId="77777777" w:rsidR="00D839B9" w:rsidRPr="00CC4BBB" w:rsidRDefault="00D839B9" w:rsidP="00D839B9">
            <w:pPr>
              <w:pStyle w:val="MTTableText"/>
              <w:rPr>
                <w:vanish/>
              </w:rPr>
            </w:pPr>
            <w:r w:rsidRPr="00CC4BBB">
              <w:rPr>
                <w:vanish/>
              </w:rPr>
              <w:t>Max. slab weight</w:t>
            </w:r>
          </w:p>
        </w:tc>
        <w:tc>
          <w:tcPr>
            <w:tcW w:w="5953" w:type="dxa"/>
          </w:tcPr>
          <w:p w14:paraId="6EA5EC29" w14:textId="77777777" w:rsidR="00D839B9" w:rsidRPr="00CC4BBB" w:rsidRDefault="00D839B9" w:rsidP="00D839B9">
            <w:pPr>
              <w:pStyle w:val="MTTableText"/>
              <w:rPr>
                <w:vanish/>
              </w:rPr>
            </w:pPr>
            <w:r w:rsidRPr="00CC4BBB">
              <w:rPr>
                <w:vanish/>
              </w:rPr>
              <w:t>approx. 40 t</w:t>
            </w:r>
          </w:p>
        </w:tc>
      </w:tr>
      <w:tr w:rsidR="00CC4BBB" w:rsidRPr="00CC4BBB" w14:paraId="113DD273" w14:textId="77777777" w:rsidTr="00D839B9">
        <w:trPr>
          <w:hidden/>
        </w:trPr>
        <w:tc>
          <w:tcPr>
            <w:tcW w:w="3544" w:type="dxa"/>
          </w:tcPr>
          <w:p w14:paraId="3BFF8E17" w14:textId="77777777" w:rsidR="00D839B9" w:rsidRPr="00CC4BBB" w:rsidRDefault="00D839B9" w:rsidP="00D839B9">
            <w:pPr>
              <w:pStyle w:val="MTTableText"/>
              <w:rPr>
                <w:vanish/>
              </w:rPr>
            </w:pPr>
            <w:r w:rsidRPr="00CC4BBB">
              <w:rPr>
                <w:vanish/>
              </w:rPr>
              <w:t>Max. impact speed</w:t>
            </w:r>
          </w:p>
        </w:tc>
        <w:tc>
          <w:tcPr>
            <w:tcW w:w="5953" w:type="dxa"/>
          </w:tcPr>
          <w:p w14:paraId="55FACAAA" w14:textId="77777777" w:rsidR="00D839B9" w:rsidRPr="00CC4BBB" w:rsidRDefault="00D839B9" w:rsidP="00D839B9">
            <w:pPr>
              <w:pStyle w:val="MTTableText"/>
              <w:rPr>
                <w:vanish/>
              </w:rPr>
            </w:pPr>
            <w:r w:rsidRPr="00CC4BBB">
              <w:rPr>
                <w:vanish/>
              </w:rPr>
              <w:t>30 m/min</w:t>
            </w:r>
          </w:p>
        </w:tc>
      </w:tr>
      <w:tr w:rsidR="00CC4BBB" w:rsidRPr="00CC4BBB" w14:paraId="3120EDA8" w14:textId="77777777" w:rsidTr="00D839B9">
        <w:trPr>
          <w:hidden/>
        </w:trPr>
        <w:tc>
          <w:tcPr>
            <w:tcW w:w="3544" w:type="dxa"/>
          </w:tcPr>
          <w:p w14:paraId="0BBF2E78" w14:textId="77777777" w:rsidR="00D839B9" w:rsidRPr="00CC4BBB" w:rsidRDefault="00D839B9" w:rsidP="00D839B9">
            <w:pPr>
              <w:pStyle w:val="MTTableText"/>
              <w:rPr>
                <w:vanish/>
              </w:rPr>
            </w:pPr>
            <w:r w:rsidRPr="00CC4BBB">
              <w:rPr>
                <w:vanish/>
              </w:rPr>
              <w:t>Stroke</w:t>
            </w:r>
          </w:p>
        </w:tc>
        <w:tc>
          <w:tcPr>
            <w:tcW w:w="5953" w:type="dxa"/>
          </w:tcPr>
          <w:p w14:paraId="406656E9" w14:textId="77777777" w:rsidR="00D839B9" w:rsidRPr="00CC4BBB" w:rsidRDefault="00D839B9" w:rsidP="00D839B9">
            <w:pPr>
              <w:pStyle w:val="MTTableText"/>
              <w:rPr>
                <w:vanish/>
              </w:rPr>
            </w:pPr>
            <w:r w:rsidRPr="00CC4BBB">
              <w:rPr>
                <w:vanish/>
              </w:rPr>
              <w:t>hydraulic cylinder</w:t>
            </w:r>
          </w:p>
        </w:tc>
      </w:tr>
      <w:tr w:rsidR="00CC4BBB" w:rsidRPr="00CC4BBB" w14:paraId="5D180FA7" w14:textId="77777777" w:rsidTr="00D839B9">
        <w:trPr>
          <w:hidden/>
        </w:trPr>
        <w:tc>
          <w:tcPr>
            <w:tcW w:w="3544" w:type="dxa"/>
          </w:tcPr>
          <w:p w14:paraId="574A04AC" w14:textId="77777777" w:rsidR="00D839B9" w:rsidRPr="00CC4BBB" w:rsidRDefault="00D839B9" w:rsidP="00D839B9">
            <w:pPr>
              <w:pStyle w:val="MTTableText"/>
              <w:rPr>
                <w:vanish/>
              </w:rPr>
            </w:pPr>
            <w:r w:rsidRPr="00CC4BBB">
              <w:rPr>
                <w:vanish/>
              </w:rPr>
              <w:t>Stop</w:t>
            </w:r>
          </w:p>
        </w:tc>
        <w:tc>
          <w:tcPr>
            <w:tcW w:w="5953" w:type="dxa"/>
          </w:tcPr>
          <w:p w14:paraId="4DA20EA1" w14:textId="77777777" w:rsidR="00D839B9" w:rsidRPr="00CC4BBB" w:rsidRDefault="00D839B9" w:rsidP="00D839B9">
            <w:pPr>
              <w:pStyle w:val="MTTableText"/>
              <w:rPr>
                <w:vanish/>
              </w:rPr>
            </w:pPr>
            <w:r w:rsidRPr="00CC4BBB">
              <w:rPr>
                <w:vanish/>
              </w:rPr>
              <w:t>continuous beam</w:t>
            </w:r>
          </w:p>
        </w:tc>
      </w:tr>
      <w:tr w:rsidR="00D839B9" w:rsidRPr="00CC4BBB" w14:paraId="3BF45B6B" w14:textId="77777777" w:rsidTr="00D839B9">
        <w:trPr>
          <w:hidden/>
        </w:trPr>
        <w:tc>
          <w:tcPr>
            <w:tcW w:w="3544" w:type="dxa"/>
          </w:tcPr>
          <w:p w14:paraId="7F1D5959" w14:textId="77777777" w:rsidR="00D839B9" w:rsidRPr="00CC4BBB" w:rsidRDefault="00D839B9" w:rsidP="00D839B9">
            <w:pPr>
              <w:pStyle w:val="MTTableText"/>
              <w:rPr>
                <w:vanish/>
              </w:rPr>
            </w:pPr>
            <w:r w:rsidRPr="00CC4BBB">
              <w:rPr>
                <w:vanish/>
              </w:rPr>
              <w:t>Impact absorption</w:t>
            </w:r>
          </w:p>
        </w:tc>
        <w:tc>
          <w:tcPr>
            <w:tcW w:w="5953" w:type="dxa"/>
          </w:tcPr>
          <w:p w14:paraId="23F9A9D0" w14:textId="77777777" w:rsidR="00D839B9" w:rsidRPr="00CC4BBB" w:rsidRDefault="00D839B9" w:rsidP="00D839B9">
            <w:pPr>
              <w:pStyle w:val="MTTableText"/>
              <w:rPr>
                <w:vanish/>
              </w:rPr>
            </w:pPr>
            <w:r w:rsidRPr="00CC4BBB">
              <w:rPr>
                <w:vanish/>
              </w:rPr>
              <w:t>spring assembly</w:t>
            </w:r>
          </w:p>
        </w:tc>
      </w:tr>
    </w:tbl>
    <w:p w14:paraId="2863DCF5" w14:textId="77777777" w:rsidR="00D839B9" w:rsidRPr="00CC4BBB" w:rsidRDefault="00D839B9" w:rsidP="00D839B9">
      <w:pPr>
        <w:pStyle w:val="MTStandard"/>
        <w:rPr>
          <w:vanish/>
        </w:rPr>
      </w:pPr>
    </w:p>
    <w:p w14:paraId="1A20689D" w14:textId="77777777" w:rsidR="00D839B9" w:rsidRPr="00CC4BBB" w:rsidRDefault="00D839B9" w:rsidP="00D839B9">
      <w:pPr>
        <w:pStyle w:val="MTHeading"/>
        <w:rPr>
          <w:vanish/>
        </w:rPr>
      </w:pPr>
      <w:r w:rsidRPr="00CC4BBB">
        <w:rPr>
          <w:vanish/>
        </w:rPr>
        <w:t>Functional Description</w:t>
      </w:r>
    </w:p>
    <w:p w14:paraId="685A1F0E" w14:textId="77777777" w:rsidR="00D839B9" w:rsidRPr="00CC4BBB" w:rsidRDefault="00D839B9" w:rsidP="00D839B9">
      <w:pPr>
        <w:pStyle w:val="MTStandard"/>
        <w:rPr>
          <w:vanish/>
        </w:rPr>
      </w:pPr>
      <w:r w:rsidRPr="00CC4BBB">
        <w:rPr>
          <w:vanish/>
        </w:rPr>
        <w:t>The movable stop serves to position the dummy bar at the depositing area and the slabs in the discharge area.</w:t>
      </w:r>
    </w:p>
    <w:p w14:paraId="64665BFD" w14:textId="77777777" w:rsidR="00D839B9" w:rsidRPr="00CC4BBB" w:rsidRDefault="00D839B9" w:rsidP="00D839B9">
      <w:pPr>
        <w:pStyle w:val="MTStandard"/>
        <w:rPr>
          <w:vanish/>
        </w:rPr>
      </w:pPr>
      <w:r w:rsidRPr="00CC4BBB">
        <w:rPr>
          <w:vanish/>
        </w:rPr>
        <w:t>The stop is lifted by hydraulic cylinder into the top end position.</w:t>
      </w:r>
    </w:p>
    <w:p w14:paraId="45E3D512" w14:textId="77777777" w:rsidR="00D839B9" w:rsidRPr="00CC4BBB" w:rsidRDefault="00D839B9" w:rsidP="00D839B9">
      <w:pPr>
        <w:pStyle w:val="MTStandard"/>
        <w:rPr>
          <w:vanish/>
        </w:rPr>
      </w:pPr>
      <w:r w:rsidRPr="00CC4BBB">
        <w:rPr>
          <w:vanish/>
        </w:rPr>
        <w:t>The stop is lowered before transport of slabs is continued.</w:t>
      </w:r>
    </w:p>
    <w:p w14:paraId="5071FD69" w14:textId="77777777" w:rsidR="00D839B9" w:rsidRPr="00CC4BBB" w:rsidRDefault="00D839B9" w:rsidP="00D839B9">
      <w:pPr>
        <w:pStyle w:val="MTHeading"/>
        <w:rPr>
          <w:vanish/>
        </w:rPr>
      </w:pPr>
      <w:r w:rsidRPr="00CC4BBB">
        <w:rPr>
          <w:vanish/>
        </w:rPr>
        <w:t>Main Components</w:t>
      </w:r>
    </w:p>
    <w:p w14:paraId="4013983C" w14:textId="77777777" w:rsidR="00D839B9" w:rsidRPr="00CC4BBB" w:rsidRDefault="00D839B9" w:rsidP="00D839B9">
      <w:pPr>
        <w:pStyle w:val="MTBulletIndent"/>
        <w:tabs>
          <w:tab w:val="clear" w:pos="1211"/>
          <w:tab w:val="num" w:pos="927"/>
        </w:tabs>
        <w:ind w:left="907"/>
        <w:rPr>
          <w:vanish/>
        </w:rPr>
      </w:pPr>
      <w:r w:rsidRPr="00CC4BBB">
        <w:rPr>
          <w:vanish/>
        </w:rPr>
        <w:t>Base frame with stop beam and spring assemblies</w:t>
      </w:r>
    </w:p>
    <w:p w14:paraId="4AC40FA3" w14:textId="77777777" w:rsidR="00D839B9" w:rsidRPr="00CC4BBB" w:rsidRDefault="00D839B9" w:rsidP="00D839B9">
      <w:pPr>
        <w:pStyle w:val="MTBulletIndent"/>
        <w:tabs>
          <w:tab w:val="clear" w:pos="1211"/>
          <w:tab w:val="num" w:pos="927"/>
        </w:tabs>
        <w:ind w:left="907"/>
        <w:rPr>
          <w:vanish/>
        </w:rPr>
      </w:pPr>
      <w:r w:rsidRPr="00CC4BBB">
        <w:rPr>
          <w:vanish/>
        </w:rPr>
        <w:t>Hydraulic lifting device</w:t>
      </w:r>
    </w:p>
    <w:p w14:paraId="5E98B1E3" w14:textId="77777777" w:rsidR="00D839B9" w:rsidRPr="00CC4BBB" w:rsidRDefault="00D839B9" w:rsidP="00D839B9">
      <w:pPr>
        <w:pStyle w:val="MTHeading"/>
        <w:rPr>
          <w:vanish/>
        </w:rPr>
      </w:pPr>
      <w:r w:rsidRPr="00CC4BBB">
        <w:rPr>
          <w:vanish/>
        </w:rPr>
        <w:t>Main Characteristics</w:t>
      </w:r>
    </w:p>
    <w:p w14:paraId="7C55AFD3" w14:textId="6F596CCE" w:rsidR="00EC2047" w:rsidRPr="00CC4BBB" w:rsidRDefault="00D839B9" w:rsidP="00EC2047">
      <w:pPr>
        <w:pStyle w:val="MTBulletIndent"/>
        <w:tabs>
          <w:tab w:val="clear" w:pos="1211"/>
          <w:tab w:val="num" w:pos="927"/>
        </w:tabs>
        <w:ind w:left="907"/>
        <w:rPr>
          <w:vanish/>
        </w:rPr>
      </w:pPr>
      <w:r w:rsidRPr="00CC4BBB">
        <w:rPr>
          <w:vanish/>
        </w:rPr>
        <w:t xml:space="preserve">The design of the stop is for the max. impact energy specified </w:t>
      </w:r>
    </w:p>
    <w:p w14:paraId="6100AF27" w14:textId="77777777" w:rsidR="00EC2047" w:rsidRPr="00CC4BBB" w:rsidRDefault="00EC2047">
      <w:pPr>
        <w:rPr>
          <w:b/>
          <w:vanish/>
          <w:lang w:val="en-GB" w:eastAsia="de-AT"/>
        </w:rPr>
      </w:pPr>
      <w:r w:rsidRPr="00CC4BBB">
        <w:rPr>
          <w:vanish/>
        </w:rPr>
        <w:br w:type="page"/>
      </w:r>
    </w:p>
    <w:p w14:paraId="1068BC79" w14:textId="6BE8E75C" w:rsidR="001F0C90" w:rsidRPr="00CC4BBB" w:rsidRDefault="00D839B9" w:rsidP="00711E7B">
      <w:pPr>
        <w:pStyle w:val="MTHeading"/>
        <w:rPr>
          <w:noProof/>
          <w:vanish/>
        </w:rPr>
      </w:pPr>
      <w:r w:rsidRPr="00CC4BBB">
        <w:rPr>
          <w:vanish/>
        </w:rPr>
        <w:t>Reference Drawing CB.34.1 Movable stop</w:t>
      </w:r>
    </w:p>
    <w:p w14:paraId="495EDF09" w14:textId="4D0567C8" w:rsidR="00D839B9" w:rsidRPr="00CC4BBB" w:rsidRDefault="007B702E" w:rsidP="00D839B9">
      <w:pPr>
        <w:pStyle w:val="MTStandard"/>
        <w:jc w:val="center"/>
        <w:rPr>
          <w:vanish/>
        </w:rPr>
      </w:pPr>
      <w:r w:rsidRPr="00CC4BBB">
        <w:rPr>
          <w:noProof/>
          <w:vanish/>
        </w:rPr>
        <w:drawing>
          <wp:inline distT="0" distB="0" distL="0" distR="0" wp14:anchorId="2E140057" wp14:editId="5F9E5ACB">
            <wp:extent cx="3220189" cy="2840097"/>
            <wp:effectExtent l="0" t="0" r="0" b="0"/>
            <wp:docPr id="3" name="Picture 3" descr="A picture containing to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B.34.1_Movable_stop_white.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236302" cy="2854308"/>
                    </a:xfrm>
                    <a:prstGeom prst="rect">
                      <a:avLst/>
                    </a:prstGeom>
                  </pic:spPr>
                </pic:pic>
              </a:graphicData>
            </a:graphic>
          </wp:inline>
        </w:drawing>
      </w:r>
    </w:p>
    <w:p w14:paraId="510496A2" w14:textId="1C99C9CA" w:rsidR="00D839B9" w:rsidRPr="00CC4BBB" w:rsidRDefault="00D839B9" w:rsidP="002974A4">
      <w:pPr>
        <w:pStyle w:val="MTStandard"/>
        <w:jc w:val="center"/>
        <w:rPr>
          <w:vanish/>
        </w:rPr>
      </w:pPr>
      <w:r w:rsidRPr="00CC4BBB">
        <w:rPr>
          <w:vanish/>
        </w:rPr>
        <w:t>- Typical picture for reference only -</w:t>
      </w:r>
      <w:r w:rsidRPr="00CC4BBB">
        <w:rPr>
          <w:vanish/>
        </w:rPr>
        <w:br w:type="page"/>
      </w:r>
      <w:bookmarkStart w:id="1234" w:name="_Toc362832871"/>
      <w:bookmarkStart w:id="1235" w:name="_Toc362857704"/>
      <w:bookmarkStart w:id="1236" w:name="_Toc362858244"/>
      <w:bookmarkStart w:id="1237" w:name="_Toc493573013"/>
      <w:bookmarkStart w:id="1238" w:name="_Toc499375453"/>
      <w:bookmarkStart w:id="1239" w:name="_Toc499531570"/>
      <w:bookmarkStart w:id="1240" w:name="_Toc505135452"/>
      <w:bookmarkStart w:id="1241" w:name="_Toc505750825"/>
      <w:bookmarkStart w:id="1242" w:name="_Toc510929729"/>
      <w:bookmarkStart w:id="1243" w:name="_Toc2493217"/>
      <w:bookmarkStart w:id="1244" w:name="_Toc3797448"/>
      <w:bookmarkStart w:id="1245" w:name="_Toc65989678"/>
      <w:bookmarkStart w:id="1246" w:name="_Toc241288419"/>
      <w:bookmarkStart w:id="1247" w:name="_Toc242176184"/>
    </w:p>
    <w:p w14:paraId="3813B099" w14:textId="77777777" w:rsidR="00D839B9" w:rsidRPr="00CC4BBB" w:rsidRDefault="00D839B9" w:rsidP="00D839B9">
      <w:pPr>
        <w:pStyle w:val="MTHeadingSCS3"/>
      </w:pPr>
      <w:bookmarkStart w:id="1248" w:name="_Toc47605010"/>
      <w:bookmarkStart w:id="1249" w:name="_Toc88576392"/>
      <w:r w:rsidRPr="00CC4BBB">
        <w:t>CB.34.2 Fixed stop</w:t>
      </w:r>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p>
    <w:p w14:paraId="666ABF10" w14:textId="77777777" w:rsidR="00D839B9" w:rsidRPr="00CC4BBB" w:rsidRDefault="00D839B9" w:rsidP="00D839B9">
      <w:pPr>
        <w:pStyle w:val="MTHeading"/>
      </w:pPr>
      <w:r w:rsidRPr="00CC4BBB">
        <w:t>Technical Data</w:t>
      </w:r>
    </w:p>
    <w:tbl>
      <w:tblPr>
        <w:tblW w:w="0" w:type="auto"/>
        <w:tblInd w:w="108"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ayout w:type="fixed"/>
        <w:tblLook w:val="0000" w:firstRow="0" w:lastRow="0" w:firstColumn="0" w:lastColumn="0" w:noHBand="0" w:noVBand="0"/>
      </w:tblPr>
      <w:tblGrid>
        <w:gridCol w:w="3544"/>
        <w:gridCol w:w="5953"/>
      </w:tblGrid>
      <w:tr w:rsidR="00CC4BBB" w:rsidRPr="00CC4BBB" w14:paraId="43FB2564" w14:textId="77777777" w:rsidTr="00D839B9">
        <w:tc>
          <w:tcPr>
            <w:tcW w:w="3544" w:type="dxa"/>
          </w:tcPr>
          <w:p w14:paraId="2830AEB7" w14:textId="77777777" w:rsidR="00D839B9" w:rsidRPr="00CC4BBB" w:rsidRDefault="00D839B9" w:rsidP="00D839B9">
            <w:pPr>
              <w:pStyle w:val="MTTableText"/>
            </w:pPr>
            <w:r w:rsidRPr="00CC4BBB">
              <w:t>Max. slab weight</w:t>
            </w:r>
          </w:p>
        </w:tc>
        <w:tc>
          <w:tcPr>
            <w:tcW w:w="5953" w:type="dxa"/>
          </w:tcPr>
          <w:p w14:paraId="6EAB7D84" w14:textId="6D8ADED9" w:rsidR="00D839B9" w:rsidRPr="00CC4BBB" w:rsidRDefault="00D839B9" w:rsidP="00D839B9">
            <w:pPr>
              <w:pStyle w:val="MTTableText"/>
            </w:pPr>
            <w:r w:rsidRPr="00CC4BBB">
              <w:t xml:space="preserve">approx. </w:t>
            </w:r>
            <w:r w:rsidR="00440A2A" w:rsidRPr="00CC4BBB">
              <w:t>41</w:t>
            </w:r>
            <w:r w:rsidRPr="00CC4BBB">
              <w:t>t</w:t>
            </w:r>
          </w:p>
        </w:tc>
      </w:tr>
      <w:tr w:rsidR="00CC4BBB" w:rsidRPr="00CC4BBB" w14:paraId="23341555" w14:textId="77777777" w:rsidTr="00D839B9">
        <w:tc>
          <w:tcPr>
            <w:tcW w:w="3544" w:type="dxa"/>
          </w:tcPr>
          <w:p w14:paraId="14D651A9" w14:textId="77777777" w:rsidR="00D839B9" w:rsidRPr="00CC4BBB" w:rsidRDefault="00D839B9" w:rsidP="00D839B9">
            <w:pPr>
              <w:pStyle w:val="MTTableText"/>
            </w:pPr>
            <w:r w:rsidRPr="00CC4BBB">
              <w:t>Max. impact speed</w:t>
            </w:r>
          </w:p>
        </w:tc>
        <w:tc>
          <w:tcPr>
            <w:tcW w:w="5953" w:type="dxa"/>
          </w:tcPr>
          <w:p w14:paraId="7D077C2F" w14:textId="77777777" w:rsidR="00D839B9" w:rsidRPr="00CC4BBB" w:rsidRDefault="00D839B9" w:rsidP="00D839B9">
            <w:pPr>
              <w:pStyle w:val="MTTableText"/>
            </w:pPr>
            <w:r w:rsidRPr="00CC4BBB">
              <w:t>30 m/min</w:t>
            </w:r>
          </w:p>
        </w:tc>
      </w:tr>
      <w:tr w:rsidR="00CC4BBB" w:rsidRPr="00CC4BBB" w14:paraId="546C6C9B" w14:textId="77777777" w:rsidTr="00D839B9">
        <w:tc>
          <w:tcPr>
            <w:tcW w:w="3544" w:type="dxa"/>
          </w:tcPr>
          <w:p w14:paraId="202313E8" w14:textId="77777777" w:rsidR="00D839B9" w:rsidRPr="00CC4BBB" w:rsidRDefault="00D839B9" w:rsidP="00D839B9">
            <w:pPr>
              <w:pStyle w:val="MTTableText"/>
            </w:pPr>
            <w:r w:rsidRPr="00CC4BBB">
              <w:t>Impact absorption</w:t>
            </w:r>
          </w:p>
        </w:tc>
        <w:tc>
          <w:tcPr>
            <w:tcW w:w="5953" w:type="dxa"/>
          </w:tcPr>
          <w:p w14:paraId="7CBF5D54" w14:textId="77777777" w:rsidR="00D839B9" w:rsidRPr="00CC4BBB" w:rsidRDefault="00D839B9" w:rsidP="00D839B9">
            <w:pPr>
              <w:pStyle w:val="MTTableText"/>
            </w:pPr>
            <w:r w:rsidRPr="00CC4BBB">
              <w:t>spring assembly</w:t>
            </w:r>
          </w:p>
        </w:tc>
      </w:tr>
      <w:tr w:rsidR="00D839B9" w:rsidRPr="00CC4BBB" w14:paraId="514726F6" w14:textId="77777777" w:rsidTr="00D839B9">
        <w:tc>
          <w:tcPr>
            <w:tcW w:w="3544" w:type="dxa"/>
          </w:tcPr>
          <w:p w14:paraId="5E8F5158" w14:textId="77777777" w:rsidR="00D839B9" w:rsidRPr="00CC4BBB" w:rsidRDefault="00D839B9" w:rsidP="00D839B9">
            <w:pPr>
              <w:pStyle w:val="MTTableText"/>
            </w:pPr>
            <w:r w:rsidRPr="00CC4BBB">
              <w:t>Stop</w:t>
            </w:r>
          </w:p>
        </w:tc>
        <w:tc>
          <w:tcPr>
            <w:tcW w:w="5953" w:type="dxa"/>
          </w:tcPr>
          <w:p w14:paraId="3B309168" w14:textId="77777777" w:rsidR="00D839B9" w:rsidRPr="00CC4BBB" w:rsidRDefault="00D839B9" w:rsidP="00D839B9">
            <w:pPr>
              <w:pStyle w:val="MTTableText"/>
            </w:pPr>
            <w:r w:rsidRPr="00CC4BBB">
              <w:t>continuous stop beam</w:t>
            </w:r>
          </w:p>
        </w:tc>
      </w:tr>
    </w:tbl>
    <w:p w14:paraId="31AE7F96" w14:textId="77777777" w:rsidR="00D839B9" w:rsidRPr="00CC4BBB" w:rsidRDefault="00D839B9" w:rsidP="00D839B9">
      <w:pPr>
        <w:pStyle w:val="MTStandard"/>
      </w:pPr>
    </w:p>
    <w:p w14:paraId="0E617DA1" w14:textId="77777777" w:rsidR="00D839B9" w:rsidRPr="00CC4BBB" w:rsidRDefault="00D839B9" w:rsidP="00D839B9">
      <w:pPr>
        <w:pStyle w:val="MTHeading"/>
      </w:pPr>
      <w:r w:rsidRPr="00CC4BBB">
        <w:t>Functional Description</w:t>
      </w:r>
    </w:p>
    <w:p w14:paraId="4D1D3EB0" w14:textId="77777777" w:rsidR="00D839B9" w:rsidRPr="00CC4BBB" w:rsidRDefault="00D839B9" w:rsidP="00D839B9">
      <w:pPr>
        <w:pStyle w:val="MTStandard"/>
      </w:pPr>
      <w:r w:rsidRPr="00CC4BBB">
        <w:t>The fixed stop is located at the end of the roller table and stops the slab at roller table end.</w:t>
      </w:r>
    </w:p>
    <w:p w14:paraId="75FABE6D" w14:textId="77777777" w:rsidR="00D839B9" w:rsidRPr="00CC4BBB" w:rsidRDefault="00D839B9" w:rsidP="00D839B9">
      <w:pPr>
        <w:pStyle w:val="MTHeading"/>
      </w:pPr>
      <w:r w:rsidRPr="00CC4BBB">
        <w:t>Main Components</w:t>
      </w:r>
    </w:p>
    <w:p w14:paraId="2F68494B" w14:textId="77777777" w:rsidR="00D839B9" w:rsidRPr="00CC4BBB" w:rsidRDefault="00D839B9" w:rsidP="00D839B9">
      <w:pPr>
        <w:pStyle w:val="MTBulletIndent"/>
        <w:tabs>
          <w:tab w:val="clear" w:pos="1211"/>
          <w:tab w:val="num" w:pos="927"/>
        </w:tabs>
        <w:ind w:left="907"/>
      </w:pPr>
      <w:r w:rsidRPr="00CC4BBB">
        <w:t>Base frame with stop beam and spring assemblies</w:t>
      </w:r>
    </w:p>
    <w:p w14:paraId="4ED09916" w14:textId="77777777" w:rsidR="00D839B9" w:rsidRPr="00CC4BBB" w:rsidRDefault="00D839B9" w:rsidP="00D839B9">
      <w:pPr>
        <w:pStyle w:val="MTHeading"/>
      </w:pPr>
      <w:r w:rsidRPr="00CC4BBB">
        <w:t>Main Characteristics</w:t>
      </w:r>
    </w:p>
    <w:p w14:paraId="338DCED7" w14:textId="77777777" w:rsidR="00D839B9" w:rsidRPr="00CC4BBB" w:rsidRDefault="00D839B9" w:rsidP="00D839B9">
      <w:pPr>
        <w:pStyle w:val="MTBulletIndent"/>
        <w:tabs>
          <w:tab w:val="clear" w:pos="1211"/>
          <w:tab w:val="num" w:pos="927"/>
        </w:tabs>
        <w:ind w:left="907"/>
      </w:pPr>
      <w:r w:rsidRPr="00CC4BBB">
        <w:t xml:space="preserve">The design of the stop is for the max. impact energy specified </w:t>
      </w:r>
    </w:p>
    <w:p w14:paraId="6244CC85" w14:textId="77777777" w:rsidR="00D839B9" w:rsidRPr="00CC4BBB" w:rsidRDefault="00D839B9" w:rsidP="00D839B9">
      <w:pPr>
        <w:pStyle w:val="MTStandard"/>
      </w:pPr>
    </w:p>
    <w:p w14:paraId="67593316" w14:textId="24CA8A50" w:rsidR="001F0C90" w:rsidRPr="00CC4BBB" w:rsidRDefault="00D839B9" w:rsidP="0015093A">
      <w:pPr>
        <w:pStyle w:val="MTHeading"/>
        <w:rPr>
          <w:noProof/>
        </w:rPr>
      </w:pPr>
      <w:r w:rsidRPr="00CC4BBB">
        <w:t>Reference Drawing CB.34.2 Fixed stop</w:t>
      </w:r>
    </w:p>
    <w:p w14:paraId="7C0EEFE5" w14:textId="4922A4BF" w:rsidR="00D839B9" w:rsidRPr="00CC4BBB" w:rsidRDefault="007B702E" w:rsidP="00D839B9">
      <w:pPr>
        <w:pStyle w:val="MTStandard"/>
        <w:jc w:val="center"/>
      </w:pPr>
      <w:r w:rsidRPr="00CC4BBB">
        <w:rPr>
          <w:noProof/>
        </w:rPr>
        <w:drawing>
          <wp:inline distT="0" distB="0" distL="0" distR="0" wp14:anchorId="5B9EF385" wp14:editId="5BDDB354">
            <wp:extent cx="3758814" cy="2349749"/>
            <wp:effectExtent l="0" t="0" r="0" b="0"/>
            <wp:docPr id="4" name="Picture 4"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B.34.2_Fixed_stop_white.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766690" cy="2354673"/>
                    </a:xfrm>
                    <a:prstGeom prst="rect">
                      <a:avLst/>
                    </a:prstGeom>
                  </pic:spPr>
                </pic:pic>
              </a:graphicData>
            </a:graphic>
          </wp:inline>
        </w:drawing>
      </w:r>
    </w:p>
    <w:p w14:paraId="6416291D" w14:textId="77777777" w:rsidR="00D839B9" w:rsidRPr="00CC4BBB" w:rsidRDefault="00D839B9" w:rsidP="00D839B9">
      <w:pPr>
        <w:pStyle w:val="MTStandard"/>
        <w:jc w:val="center"/>
      </w:pPr>
      <w:r w:rsidRPr="00CC4BBB">
        <w:t>- Typical picture for reference only -</w:t>
      </w:r>
    </w:p>
    <w:p w14:paraId="4134205E" w14:textId="77777777" w:rsidR="00D839B9" w:rsidRPr="00CC4BBB" w:rsidRDefault="00D839B9" w:rsidP="00D839B9">
      <w:pPr>
        <w:pStyle w:val="MTStandard"/>
      </w:pPr>
    </w:p>
    <w:p w14:paraId="07CA8008" w14:textId="77777777" w:rsidR="00D839B9" w:rsidRPr="00CC4BBB" w:rsidRDefault="00D839B9" w:rsidP="00D839B9">
      <w:pPr>
        <w:pStyle w:val="MTStandard"/>
      </w:pPr>
      <w:r w:rsidRPr="00CC4BBB">
        <w:br w:type="page"/>
      </w:r>
      <w:bookmarkStart w:id="1250" w:name="_Toc2493218"/>
      <w:bookmarkStart w:id="1251" w:name="_Toc3797449"/>
      <w:bookmarkStart w:id="1252" w:name="_Toc65989679"/>
      <w:bookmarkStart w:id="1253" w:name="_Toc241288420"/>
      <w:bookmarkStart w:id="1254" w:name="_Toc242176185"/>
    </w:p>
    <w:p w14:paraId="102EC934" w14:textId="77777777" w:rsidR="00D839B9" w:rsidRPr="00CC4BBB" w:rsidRDefault="00D839B9" w:rsidP="00D839B9">
      <w:pPr>
        <w:pStyle w:val="MTHeadingSCS3"/>
      </w:pPr>
      <w:bookmarkStart w:id="1255" w:name="_Toc241288421"/>
      <w:bookmarkStart w:id="1256" w:name="_Toc242176186"/>
      <w:bookmarkStart w:id="1257" w:name="_Toc47605013"/>
      <w:bookmarkStart w:id="1258" w:name="_Toc88576393"/>
      <w:bookmarkEnd w:id="1250"/>
      <w:bookmarkEnd w:id="1251"/>
      <w:bookmarkEnd w:id="1252"/>
      <w:bookmarkEnd w:id="1253"/>
      <w:bookmarkEnd w:id="1254"/>
      <w:r w:rsidRPr="00CC4BBB">
        <w:lastRenderedPageBreak/>
        <w:t>CB.34.5 Strand tracking systems</w:t>
      </w:r>
      <w:bookmarkEnd w:id="1255"/>
      <w:bookmarkEnd w:id="1256"/>
      <w:bookmarkEnd w:id="1257"/>
      <w:bookmarkEnd w:id="1258"/>
    </w:p>
    <w:p w14:paraId="6DE97786" w14:textId="77777777" w:rsidR="00D839B9" w:rsidRPr="00CC4BBB" w:rsidRDefault="00D839B9" w:rsidP="00D839B9">
      <w:pPr>
        <w:pStyle w:val="MTStandard"/>
      </w:pPr>
      <w:r w:rsidRPr="00CC4BBB">
        <w:t>The Strand Tracking System consists of support structure, protection plates and piping for cooling of the light barriers.</w:t>
      </w:r>
    </w:p>
    <w:p w14:paraId="309B5341" w14:textId="77777777" w:rsidR="00D839B9" w:rsidRPr="00CC4BBB" w:rsidRDefault="00D839B9" w:rsidP="00D839B9">
      <w:pPr>
        <w:pStyle w:val="MTStandard"/>
      </w:pPr>
      <w:r w:rsidRPr="00CC4BBB">
        <w:t>For the Functional description of Strand Tracking Systems please refer to CB.9 Electric, Instrumentation and Automation.</w:t>
      </w:r>
    </w:p>
    <w:p w14:paraId="51D5BCF4" w14:textId="77777777" w:rsidR="00D839B9" w:rsidRPr="00CC4BBB" w:rsidRDefault="00D839B9" w:rsidP="00D839B9">
      <w:pPr>
        <w:pStyle w:val="MTStandard"/>
      </w:pPr>
    </w:p>
    <w:p w14:paraId="77051675" w14:textId="77777777" w:rsidR="00D839B9" w:rsidRPr="00CC4BBB" w:rsidRDefault="00D839B9" w:rsidP="00D839B9">
      <w:pPr>
        <w:pStyle w:val="MTStandard"/>
        <w:rPr>
          <w:sz w:val="24"/>
        </w:rPr>
      </w:pPr>
      <w:r w:rsidRPr="00CC4BBB">
        <w:br w:type="page"/>
      </w:r>
    </w:p>
    <w:p w14:paraId="4FB6462D" w14:textId="77777777" w:rsidR="00D839B9" w:rsidRPr="00CC4BBB" w:rsidRDefault="00D839B9" w:rsidP="00D839B9">
      <w:pPr>
        <w:pStyle w:val="MTHeadingSCS2"/>
      </w:pPr>
      <w:bookmarkStart w:id="1259" w:name="_Toc362832833"/>
      <w:bookmarkStart w:id="1260" w:name="_Toc362832872"/>
      <w:bookmarkStart w:id="1261" w:name="_Toc362857705"/>
      <w:bookmarkStart w:id="1262" w:name="_Toc362858245"/>
      <w:bookmarkStart w:id="1263" w:name="_Toc493573014"/>
      <w:bookmarkStart w:id="1264" w:name="_Toc499375454"/>
      <w:bookmarkStart w:id="1265" w:name="_Toc499531571"/>
      <w:bookmarkStart w:id="1266" w:name="_Toc505135453"/>
      <w:bookmarkStart w:id="1267" w:name="_Toc505750826"/>
      <w:bookmarkStart w:id="1268" w:name="_Toc510929730"/>
      <w:bookmarkStart w:id="1269" w:name="_Toc2493219"/>
      <w:bookmarkStart w:id="1270" w:name="_Toc3797450"/>
      <w:bookmarkStart w:id="1271" w:name="_Toc65989680"/>
      <w:bookmarkStart w:id="1272" w:name="_Toc241288422"/>
      <w:bookmarkStart w:id="1273" w:name="_Toc242176187"/>
      <w:bookmarkStart w:id="1274" w:name="_Toc47605018"/>
      <w:bookmarkStart w:id="1275" w:name="_Toc88576394"/>
      <w:r w:rsidRPr="00CC4BBB">
        <w:lastRenderedPageBreak/>
        <w:t>CB.35. Deburring</w:t>
      </w:r>
      <w:bookmarkEnd w:id="1259"/>
      <w:bookmarkEnd w:id="1260"/>
      <w:bookmarkEnd w:id="1261"/>
      <w:bookmarkEnd w:id="1262"/>
      <w:bookmarkEnd w:id="1263"/>
      <w:bookmarkEnd w:id="1264"/>
      <w:bookmarkEnd w:id="1265"/>
      <w:bookmarkEnd w:id="1266"/>
      <w:bookmarkEnd w:id="1267"/>
      <w:bookmarkEnd w:id="1268"/>
      <w:bookmarkEnd w:id="1269"/>
      <w:bookmarkEnd w:id="1270"/>
      <w:bookmarkEnd w:id="1271"/>
      <w:r w:rsidRPr="00CC4BBB">
        <w:t>- &amp; marking</w:t>
      </w:r>
      <w:bookmarkEnd w:id="1272"/>
      <w:bookmarkEnd w:id="1273"/>
      <w:r w:rsidRPr="00CC4BBB">
        <w:t xml:space="preserve"> facilities</w:t>
      </w:r>
      <w:bookmarkEnd w:id="1274"/>
      <w:bookmarkEnd w:id="1275"/>
    </w:p>
    <w:p w14:paraId="1EAEFC13" w14:textId="77777777" w:rsidR="00D839B9" w:rsidRPr="00CC4BBB" w:rsidRDefault="00D839B9" w:rsidP="00D839B9">
      <w:pPr>
        <w:pStyle w:val="MTHeadingSCS3"/>
        <w:rPr>
          <w:highlight w:val="yellow"/>
        </w:rPr>
      </w:pPr>
      <w:bookmarkStart w:id="1276" w:name="_Toc354288823"/>
      <w:bookmarkStart w:id="1277" w:name="_Toc362832873"/>
      <w:bookmarkStart w:id="1278" w:name="_Toc362857706"/>
      <w:bookmarkStart w:id="1279" w:name="_Toc362858246"/>
      <w:bookmarkStart w:id="1280" w:name="_Toc493573015"/>
      <w:bookmarkStart w:id="1281" w:name="_Toc88576395"/>
      <w:bookmarkStart w:id="1282" w:name="_Toc499375455"/>
      <w:bookmarkStart w:id="1283" w:name="_Toc499531572"/>
      <w:bookmarkStart w:id="1284" w:name="_Toc505135454"/>
      <w:bookmarkStart w:id="1285" w:name="_Toc505750827"/>
      <w:bookmarkStart w:id="1286" w:name="_Toc510929731"/>
      <w:bookmarkStart w:id="1287" w:name="_Toc2493220"/>
      <w:bookmarkStart w:id="1288" w:name="_Toc3797451"/>
      <w:bookmarkStart w:id="1289" w:name="_Toc65989681"/>
      <w:bookmarkStart w:id="1290" w:name="_Toc241288423"/>
      <w:bookmarkStart w:id="1291" w:name="_Toc242176188"/>
      <w:bookmarkStart w:id="1292" w:name="_Toc47605019"/>
      <w:r w:rsidRPr="00CC4BBB">
        <w:t>CB.35.1A Rotary type deburr</w:t>
      </w:r>
      <w:bookmarkEnd w:id="1276"/>
      <w:bookmarkEnd w:id="1277"/>
      <w:bookmarkEnd w:id="1278"/>
      <w:bookmarkEnd w:id="1279"/>
      <w:bookmarkEnd w:id="1280"/>
      <w:r w:rsidRPr="00CC4BBB">
        <w:t>er</w:t>
      </w:r>
      <w:bookmarkEnd w:id="1281"/>
      <w:r w:rsidRPr="00CC4BBB">
        <w:t xml:space="preserve"> </w:t>
      </w:r>
      <w:bookmarkEnd w:id="1282"/>
      <w:bookmarkEnd w:id="1283"/>
      <w:bookmarkEnd w:id="1284"/>
      <w:bookmarkEnd w:id="1285"/>
      <w:bookmarkEnd w:id="1286"/>
      <w:bookmarkEnd w:id="1287"/>
      <w:bookmarkEnd w:id="1288"/>
      <w:bookmarkEnd w:id="1289"/>
      <w:bookmarkEnd w:id="1290"/>
      <w:bookmarkEnd w:id="1291"/>
      <w:r w:rsidRPr="00CC4BBB">
        <w:rPr>
          <w:vanish/>
          <w:highlight w:val="yellow"/>
        </w:rPr>
        <w:t>(OPTION)</w:t>
      </w:r>
      <w:bookmarkEnd w:id="1292"/>
    </w:p>
    <w:p w14:paraId="3A092292" w14:textId="77777777" w:rsidR="00D839B9" w:rsidRPr="00CC4BBB" w:rsidRDefault="00D839B9" w:rsidP="00D839B9">
      <w:pPr>
        <w:pStyle w:val="MTHeading"/>
      </w:pPr>
      <w:r w:rsidRPr="00CC4BBB">
        <w:t>Technical Data</w:t>
      </w:r>
    </w:p>
    <w:tbl>
      <w:tblPr>
        <w:tblW w:w="9497" w:type="dxa"/>
        <w:tblInd w:w="108"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ayout w:type="fixed"/>
        <w:tblLook w:val="0000" w:firstRow="0" w:lastRow="0" w:firstColumn="0" w:lastColumn="0" w:noHBand="0" w:noVBand="0"/>
      </w:tblPr>
      <w:tblGrid>
        <w:gridCol w:w="3544"/>
        <w:gridCol w:w="5953"/>
      </w:tblGrid>
      <w:tr w:rsidR="00CC4BBB" w:rsidRPr="00CC4BBB" w14:paraId="77E41911" w14:textId="77777777" w:rsidTr="00D839B9">
        <w:tc>
          <w:tcPr>
            <w:tcW w:w="3544" w:type="dxa"/>
          </w:tcPr>
          <w:p w14:paraId="0B800153" w14:textId="77777777" w:rsidR="00D839B9" w:rsidRPr="00CC4BBB" w:rsidRDefault="00D839B9" w:rsidP="00D839B9">
            <w:pPr>
              <w:pStyle w:val="MTTableText"/>
            </w:pPr>
            <w:r w:rsidRPr="00CC4BBB">
              <w:t>Type of construction</w:t>
            </w:r>
          </w:p>
        </w:tc>
        <w:tc>
          <w:tcPr>
            <w:tcW w:w="5953" w:type="dxa"/>
          </w:tcPr>
          <w:p w14:paraId="48BF8F2A" w14:textId="77777777" w:rsidR="00D839B9" w:rsidRPr="00CC4BBB" w:rsidRDefault="00D839B9" w:rsidP="00D839B9">
            <w:pPr>
              <w:pStyle w:val="MTTableText"/>
            </w:pPr>
            <w:r w:rsidRPr="00CC4BBB">
              <w:t>mechanical operated - rotary type</w:t>
            </w:r>
          </w:p>
        </w:tc>
      </w:tr>
      <w:tr w:rsidR="00CC4BBB" w:rsidRPr="00CC4BBB" w14:paraId="13F32E99" w14:textId="77777777" w:rsidTr="00D839B9">
        <w:tc>
          <w:tcPr>
            <w:tcW w:w="3544" w:type="dxa"/>
          </w:tcPr>
          <w:p w14:paraId="04A2A714" w14:textId="77777777" w:rsidR="00D839B9" w:rsidRPr="00CC4BBB" w:rsidRDefault="00D839B9" w:rsidP="00D839B9">
            <w:pPr>
              <w:pStyle w:val="MTTableText"/>
            </w:pPr>
            <w:r w:rsidRPr="00CC4BBB">
              <w:t>Deburring</w:t>
            </w:r>
          </w:p>
        </w:tc>
        <w:tc>
          <w:tcPr>
            <w:tcW w:w="5953" w:type="dxa"/>
          </w:tcPr>
          <w:p w14:paraId="6EF04E27" w14:textId="77777777" w:rsidR="00D839B9" w:rsidRPr="00CC4BBB" w:rsidRDefault="00D839B9" w:rsidP="00D839B9">
            <w:pPr>
              <w:pStyle w:val="MTTableText"/>
            </w:pPr>
            <w:r w:rsidRPr="00CC4BBB">
              <w:t>during passing at roller table speed</w:t>
            </w:r>
          </w:p>
        </w:tc>
      </w:tr>
      <w:tr w:rsidR="00CC4BBB" w:rsidRPr="00CC4BBB" w14:paraId="48E61FFF" w14:textId="77777777" w:rsidTr="00D839B9">
        <w:tc>
          <w:tcPr>
            <w:tcW w:w="3544" w:type="dxa"/>
          </w:tcPr>
          <w:p w14:paraId="734F63F1" w14:textId="77777777" w:rsidR="00D839B9" w:rsidRPr="00CC4BBB" w:rsidRDefault="00D839B9" w:rsidP="00D839B9">
            <w:pPr>
              <w:pStyle w:val="MTTableText"/>
            </w:pPr>
            <w:r w:rsidRPr="00CC4BBB">
              <w:t>Drive:</w:t>
            </w:r>
          </w:p>
        </w:tc>
        <w:tc>
          <w:tcPr>
            <w:tcW w:w="5953" w:type="dxa"/>
          </w:tcPr>
          <w:p w14:paraId="47BA15E0" w14:textId="77777777" w:rsidR="00D839B9" w:rsidRPr="00CC4BBB" w:rsidRDefault="00D839B9" w:rsidP="00D839B9">
            <w:pPr>
              <w:pStyle w:val="MTTableText"/>
            </w:pPr>
          </w:p>
        </w:tc>
      </w:tr>
      <w:tr w:rsidR="00CC4BBB" w:rsidRPr="00CC4BBB" w14:paraId="083E2635" w14:textId="77777777" w:rsidTr="00D839B9">
        <w:tc>
          <w:tcPr>
            <w:tcW w:w="3544" w:type="dxa"/>
          </w:tcPr>
          <w:p w14:paraId="3F664983" w14:textId="77777777" w:rsidR="00D839B9" w:rsidRPr="00CC4BBB" w:rsidRDefault="00D839B9" w:rsidP="00D839B9">
            <w:pPr>
              <w:pStyle w:val="MTTableIndent"/>
            </w:pPr>
            <w:r w:rsidRPr="00CC4BBB">
              <w:t>rotor drive</w:t>
            </w:r>
          </w:p>
        </w:tc>
        <w:tc>
          <w:tcPr>
            <w:tcW w:w="5953" w:type="dxa"/>
          </w:tcPr>
          <w:p w14:paraId="521EF231" w14:textId="77777777" w:rsidR="00D839B9" w:rsidRPr="00CC4BBB" w:rsidRDefault="00D839B9" w:rsidP="00D839B9">
            <w:pPr>
              <w:pStyle w:val="MTTableText"/>
            </w:pPr>
            <w:r w:rsidRPr="00CC4BBB">
              <w:t>by electric motor</w:t>
            </w:r>
          </w:p>
        </w:tc>
      </w:tr>
      <w:tr w:rsidR="00CC4BBB" w:rsidRPr="00CC4BBB" w14:paraId="4E301265" w14:textId="77777777" w:rsidTr="00D839B9">
        <w:tc>
          <w:tcPr>
            <w:tcW w:w="3544" w:type="dxa"/>
          </w:tcPr>
          <w:p w14:paraId="534C8204" w14:textId="77777777" w:rsidR="00D839B9" w:rsidRPr="00CC4BBB" w:rsidRDefault="00D839B9" w:rsidP="00D839B9">
            <w:pPr>
              <w:pStyle w:val="MTTableIndent"/>
            </w:pPr>
            <w:r w:rsidRPr="00CC4BBB">
              <w:t>rotor lifting</w:t>
            </w:r>
          </w:p>
        </w:tc>
        <w:tc>
          <w:tcPr>
            <w:tcW w:w="5953" w:type="dxa"/>
          </w:tcPr>
          <w:p w14:paraId="3924A739" w14:textId="77777777" w:rsidR="00D839B9" w:rsidRPr="00CC4BBB" w:rsidRDefault="00D839B9" w:rsidP="00D839B9">
            <w:pPr>
              <w:pStyle w:val="MTTableText"/>
            </w:pPr>
            <w:r w:rsidRPr="00CC4BBB">
              <w:t>hydraulically</w:t>
            </w:r>
          </w:p>
        </w:tc>
      </w:tr>
      <w:tr w:rsidR="00CC4BBB" w:rsidRPr="00CC4BBB" w14:paraId="46FAD10A" w14:textId="77777777" w:rsidTr="00D839B9">
        <w:tc>
          <w:tcPr>
            <w:tcW w:w="3544" w:type="dxa"/>
          </w:tcPr>
          <w:p w14:paraId="253E7A9E" w14:textId="77777777" w:rsidR="00D839B9" w:rsidRPr="00CC4BBB" w:rsidRDefault="00D839B9" w:rsidP="00D839B9">
            <w:pPr>
              <w:pStyle w:val="MTTableText"/>
            </w:pPr>
            <w:r w:rsidRPr="00CC4BBB">
              <w:t>Slab temperature</w:t>
            </w:r>
          </w:p>
        </w:tc>
        <w:tc>
          <w:tcPr>
            <w:tcW w:w="5953" w:type="dxa"/>
          </w:tcPr>
          <w:p w14:paraId="68F2D5A4" w14:textId="77777777" w:rsidR="00D839B9" w:rsidRPr="00CC4BBB" w:rsidRDefault="00D839B9" w:rsidP="00D839B9">
            <w:pPr>
              <w:pStyle w:val="MTTableText"/>
            </w:pPr>
            <w:r w:rsidRPr="00CC4BBB">
              <w:t>500 - 900°C</w:t>
            </w:r>
          </w:p>
        </w:tc>
      </w:tr>
      <w:tr w:rsidR="00CC4BBB" w:rsidRPr="00CC4BBB" w14:paraId="43F6D2C9" w14:textId="77777777" w:rsidTr="00D839B9">
        <w:tc>
          <w:tcPr>
            <w:tcW w:w="3544" w:type="dxa"/>
          </w:tcPr>
          <w:p w14:paraId="1F324C05" w14:textId="77777777" w:rsidR="00D839B9" w:rsidRPr="00CC4BBB" w:rsidRDefault="00D839B9" w:rsidP="00D839B9">
            <w:pPr>
              <w:pStyle w:val="MTTableText"/>
            </w:pPr>
            <w:r w:rsidRPr="00CC4BBB">
              <w:t>Burr disposal</w:t>
            </w:r>
          </w:p>
        </w:tc>
        <w:tc>
          <w:tcPr>
            <w:tcW w:w="5953" w:type="dxa"/>
          </w:tcPr>
          <w:p w14:paraId="679B180F" w14:textId="77777777" w:rsidR="00D839B9" w:rsidRPr="00CC4BBB" w:rsidRDefault="00D839B9" w:rsidP="00D839B9">
            <w:pPr>
              <w:pStyle w:val="MTTableText"/>
            </w:pPr>
            <w:r w:rsidRPr="00CC4BBB">
              <w:t>collecting box via chute</w:t>
            </w:r>
          </w:p>
        </w:tc>
      </w:tr>
      <w:tr w:rsidR="00D839B9" w:rsidRPr="00CC4BBB" w14:paraId="3775662D" w14:textId="77777777" w:rsidTr="00D839B9">
        <w:tc>
          <w:tcPr>
            <w:tcW w:w="3544" w:type="dxa"/>
          </w:tcPr>
          <w:p w14:paraId="6F0152F7" w14:textId="77777777" w:rsidR="00D839B9" w:rsidRPr="00CC4BBB" w:rsidRDefault="00D839B9" w:rsidP="00D839B9">
            <w:pPr>
              <w:pStyle w:val="MTTableText"/>
            </w:pPr>
            <w:r w:rsidRPr="00CC4BBB">
              <w:t>Utility supply</w:t>
            </w:r>
          </w:p>
        </w:tc>
        <w:tc>
          <w:tcPr>
            <w:tcW w:w="5953" w:type="dxa"/>
          </w:tcPr>
          <w:p w14:paraId="20D8C7CA" w14:textId="77777777" w:rsidR="00D839B9" w:rsidRPr="00CC4BBB" w:rsidRDefault="00D839B9" w:rsidP="00D839B9">
            <w:pPr>
              <w:pStyle w:val="MTTableText"/>
            </w:pPr>
            <w:r w:rsidRPr="00CC4BBB">
              <w:t>hydraulic</w:t>
            </w:r>
          </w:p>
        </w:tc>
      </w:tr>
    </w:tbl>
    <w:p w14:paraId="2DDDA55D" w14:textId="77777777" w:rsidR="00D839B9" w:rsidRPr="00CC4BBB" w:rsidRDefault="00D839B9" w:rsidP="00D839B9">
      <w:pPr>
        <w:pStyle w:val="MTStandard"/>
      </w:pPr>
    </w:p>
    <w:p w14:paraId="2B1DB289" w14:textId="77777777" w:rsidR="00D839B9" w:rsidRPr="00CC4BBB" w:rsidRDefault="00D839B9" w:rsidP="00D839B9">
      <w:pPr>
        <w:pStyle w:val="MTHeading"/>
      </w:pPr>
      <w:r w:rsidRPr="00CC4BBB">
        <w:t>Functional Description</w:t>
      </w:r>
    </w:p>
    <w:p w14:paraId="2D56EBC4" w14:textId="77777777" w:rsidR="00D839B9" w:rsidRPr="00CC4BBB" w:rsidRDefault="00D839B9" w:rsidP="00D839B9">
      <w:pPr>
        <w:pStyle w:val="MTStandard"/>
      </w:pPr>
      <w:r w:rsidRPr="00CC4BBB">
        <w:t>The deburrer serves to remove the burr at the head end and tail end of each slab. The rotor is lifted and the hammers hit the bottom side of the slab, so that the burr is removed during passing.</w:t>
      </w:r>
    </w:p>
    <w:p w14:paraId="7A9F884E" w14:textId="77777777" w:rsidR="00D839B9" w:rsidRPr="00CC4BBB" w:rsidRDefault="00D839B9" w:rsidP="00D839B9">
      <w:pPr>
        <w:pStyle w:val="MTHeading"/>
      </w:pPr>
      <w:r w:rsidRPr="00CC4BBB">
        <w:t>Main Components</w:t>
      </w:r>
    </w:p>
    <w:p w14:paraId="553D0AD3" w14:textId="77777777" w:rsidR="00D839B9" w:rsidRPr="00CC4BBB" w:rsidRDefault="00D839B9" w:rsidP="00D839B9">
      <w:pPr>
        <w:pStyle w:val="MTBulletIndent"/>
        <w:tabs>
          <w:tab w:val="clear" w:pos="1211"/>
          <w:tab w:val="num" w:pos="927"/>
        </w:tabs>
        <w:ind w:left="907"/>
      </w:pPr>
      <w:r w:rsidRPr="00CC4BBB">
        <w:t>Base frame with lifting device</w:t>
      </w:r>
    </w:p>
    <w:p w14:paraId="21D52F79" w14:textId="77777777" w:rsidR="00D839B9" w:rsidRPr="00CC4BBB" w:rsidRDefault="00D839B9" w:rsidP="00D839B9">
      <w:pPr>
        <w:pStyle w:val="MTBulletIndent"/>
        <w:tabs>
          <w:tab w:val="clear" w:pos="1211"/>
          <w:tab w:val="num" w:pos="927"/>
        </w:tabs>
        <w:ind w:left="907"/>
      </w:pPr>
      <w:r w:rsidRPr="00CC4BBB">
        <w:t>Rotor with hammers</w:t>
      </w:r>
      <w:r w:rsidRPr="00CC4BBB">
        <w:rPr>
          <w:i/>
        </w:rPr>
        <w:t xml:space="preserve"> </w:t>
      </w:r>
    </w:p>
    <w:p w14:paraId="0A8B013D" w14:textId="77777777" w:rsidR="00D839B9" w:rsidRPr="00CC4BBB" w:rsidRDefault="00D839B9" w:rsidP="00D839B9">
      <w:pPr>
        <w:pStyle w:val="MTBulletIndent"/>
        <w:tabs>
          <w:tab w:val="clear" w:pos="1211"/>
          <w:tab w:val="num" w:pos="927"/>
        </w:tabs>
        <w:ind w:left="907"/>
      </w:pPr>
      <w:r w:rsidRPr="00CC4BBB">
        <w:t>Component piping</w:t>
      </w:r>
    </w:p>
    <w:p w14:paraId="11BB3131" w14:textId="77777777" w:rsidR="00D839B9" w:rsidRPr="00CC4BBB" w:rsidRDefault="00D839B9" w:rsidP="00D839B9">
      <w:pPr>
        <w:pStyle w:val="MTBulletIndent"/>
        <w:tabs>
          <w:tab w:val="clear" w:pos="1211"/>
          <w:tab w:val="num" w:pos="927"/>
        </w:tabs>
        <w:ind w:left="907"/>
      </w:pPr>
      <w:r w:rsidRPr="00CC4BBB">
        <w:t>Housing</w:t>
      </w:r>
      <w:r w:rsidRPr="00CC4BBB">
        <w:rPr>
          <w:rFonts w:cs="Arial"/>
          <w:sz w:val="20"/>
        </w:rPr>
        <w:t xml:space="preserve"> </w:t>
      </w:r>
      <w:r w:rsidRPr="00CC4BBB">
        <w:rPr>
          <w:rFonts w:cs="Arial"/>
          <w:szCs w:val="22"/>
        </w:rPr>
        <w:t xml:space="preserve">of deburrer </w:t>
      </w:r>
    </w:p>
    <w:p w14:paraId="555AE8D6" w14:textId="77777777" w:rsidR="00D839B9" w:rsidRPr="00CC4BBB" w:rsidRDefault="00D839B9" w:rsidP="00D839B9">
      <w:pPr>
        <w:pStyle w:val="MTHeading"/>
      </w:pPr>
      <w:r w:rsidRPr="00CC4BBB">
        <w:t>Main Characteristics</w:t>
      </w:r>
    </w:p>
    <w:p w14:paraId="1BA330E3" w14:textId="77777777" w:rsidR="00D839B9" w:rsidRPr="00CC4BBB" w:rsidRDefault="00D839B9" w:rsidP="00D839B9">
      <w:pPr>
        <w:pStyle w:val="MTBulletIndent"/>
        <w:tabs>
          <w:tab w:val="clear" w:pos="1211"/>
          <w:tab w:val="num" w:pos="927"/>
        </w:tabs>
        <w:ind w:left="907"/>
      </w:pPr>
      <w:r w:rsidRPr="00CC4BBB">
        <w:t>Hydraulic adjustment of rotor</w:t>
      </w:r>
    </w:p>
    <w:p w14:paraId="5E973174" w14:textId="77777777" w:rsidR="00D839B9" w:rsidRPr="00CC4BBB" w:rsidRDefault="00D839B9" w:rsidP="00D839B9">
      <w:pPr>
        <w:pStyle w:val="MTBulletIndent"/>
        <w:tabs>
          <w:tab w:val="clear" w:pos="1211"/>
          <w:tab w:val="num" w:pos="927"/>
        </w:tabs>
        <w:ind w:left="907"/>
      </w:pPr>
      <w:r w:rsidRPr="00CC4BBB">
        <w:t>Deburring during passing at roller table speed</w:t>
      </w:r>
    </w:p>
    <w:p w14:paraId="695129CC" w14:textId="77777777" w:rsidR="00D839B9" w:rsidRPr="00CC4BBB" w:rsidRDefault="00D839B9" w:rsidP="00D839B9">
      <w:pPr>
        <w:pStyle w:val="MTHeading"/>
      </w:pPr>
      <w:r w:rsidRPr="00CC4BBB">
        <w:t>Advantages of Design</w:t>
      </w:r>
    </w:p>
    <w:p w14:paraId="69BD5E35" w14:textId="77777777" w:rsidR="00D839B9" w:rsidRPr="00CC4BBB" w:rsidRDefault="00D839B9" w:rsidP="00D839B9">
      <w:pPr>
        <w:pStyle w:val="MTBulletIndent"/>
        <w:tabs>
          <w:tab w:val="clear" w:pos="1211"/>
          <w:tab w:val="num" w:pos="927"/>
        </w:tabs>
        <w:ind w:left="907"/>
      </w:pPr>
      <w:r w:rsidRPr="00CC4BBB">
        <w:t xml:space="preserve">On-line deburring </w:t>
      </w:r>
    </w:p>
    <w:p w14:paraId="20D41510" w14:textId="77777777" w:rsidR="00D839B9" w:rsidRPr="00CC4BBB" w:rsidRDefault="00D839B9" w:rsidP="00D839B9">
      <w:pPr>
        <w:pStyle w:val="MTStandard"/>
      </w:pPr>
    </w:p>
    <w:p w14:paraId="0338B951" w14:textId="77777777" w:rsidR="00D839B9" w:rsidRPr="00CC4BBB" w:rsidRDefault="00D839B9" w:rsidP="00D839B9">
      <w:pPr>
        <w:pStyle w:val="MTStandard"/>
      </w:pPr>
      <w:bookmarkStart w:id="1293" w:name="_Toc362832874"/>
      <w:bookmarkStart w:id="1294" w:name="_Toc362857707"/>
      <w:bookmarkStart w:id="1295" w:name="_Toc362858247"/>
      <w:bookmarkStart w:id="1296" w:name="_Toc493573016"/>
      <w:r w:rsidRPr="00CC4BBB">
        <w:br w:type="page"/>
      </w:r>
      <w:bookmarkStart w:id="1297" w:name="_Toc279053025"/>
      <w:bookmarkStart w:id="1298" w:name="_Toc499375456"/>
      <w:bookmarkStart w:id="1299" w:name="_Toc499531573"/>
      <w:bookmarkStart w:id="1300" w:name="_Toc505135455"/>
      <w:bookmarkStart w:id="1301" w:name="_Toc505750828"/>
      <w:bookmarkStart w:id="1302" w:name="_Toc510929732"/>
      <w:bookmarkStart w:id="1303" w:name="_Toc2493221"/>
      <w:bookmarkStart w:id="1304" w:name="_Toc3797452"/>
      <w:bookmarkStart w:id="1305" w:name="_Toc65989682"/>
      <w:bookmarkStart w:id="1306" w:name="_Toc241288424"/>
      <w:bookmarkStart w:id="1307" w:name="_Toc242176189"/>
    </w:p>
    <w:p w14:paraId="64EC0275" w14:textId="66EB03E0" w:rsidR="00D839B9" w:rsidRPr="00CC4BBB" w:rsidRDefault="00D839B9" w:rsidP="00D839B9">
      <w:pPr>
        <w:pStyle w:val="MTHeadingSCS3"/>
        <w:rPr>
          <w:highlight w:val="yellow"/>
          <w:lang w:val="fr-FR"/>
        </w:rPr>
      </w:pPr>
      <w:bookmarkStart w:id="1308" w:name="_Toc88576396"/>
      <w:bookmarkStart w:id="1309" w:name="_Toc47605021"/>
      <w:bookmarkEnd w:id="1297"/>
      <w:r w:rsidRPr="00CC4BBB">
        <w:rPr>
          <w:lang w:val="fr-FR"/>
        </w:rPr>
        <w:lastRenderedPageBreak/>
        <w:t xml:space="preserve">CB.35.2 Burr discharge </w:t>
      </w:r>
      <w:bookmarkEnd w:id="1293"/>
      <w:bookmarkEnd w:id="1294"/>
      <w:bookmarkEnd w:id="1295"/>
      <w:bookmarkEnd w:id="1296"/>
      <w:r w:rsidR="002974A4" w:rsidRPr="00CC4BBB">
        <w:rPr>
          <w:lang w:val="fr-FR"/>
        </w:rPr>
        <w:t>chute</w:t>
      </w:r>
      <w:bookmarkEnd w:id="1298"/>
      <w:bookmarkEnd w:id="1299"/>
      <w:bookmarkEnd w:id="1300"/>
      <w:bookmarkEnd w:id="1301"/>
      <w:bookmarkEnd w:id="1302"/>
      <w:bookmarkEnd w:id="1303"/>
      <w:bookmarkEnd w:id="1304"/>
      <w:bookmarkEnd w:id="1305"/>
      <w:bookmarkEnd w:id="1306"/>
      <w:bookmarkEnd w:id="1307"/>
      <w:bookmarkEnd w:id="1308"/>
      <w:r w:rsidR="002974A4" w:rsidRPr="00CC4BBB">
        <w:rPr>
          <w:lang w:val="fr-FR"/>
        </w:rPr>
        <w:t xml:space="preserve"> </w:t>
      </w:r>
      <w:r w:rsidRPr="00CC4BBB">
        <w:rPr>
          <w:vanish/>
          <w:highlight w:val="yellow"/>
          <w:lang w:val="fr-FR"/>
        </w:rPr>
        <w:t>(OPTION)</w:t>
      </w:r>
      <w:bookmarkEnd w:id="1309"/>
    </w:p>
    <w:p w14:paraId="4D273BAA" w14:textId="77777777" w:rsidR="00D839B9" w:rsidRPr="00CC4BBB" w:rsidRDefault="00D839B9" w:rsidP="00D839B9">
      <w:pPr>
        <w:pStyle w:val="MTHeading"/>
      </w:pPr>
      <w:r w:rsidRPr="00CC4BBB">
        <w:t>Technical Data</w:t>
      </w:r>
    </w:p>
    <w:tbl>
      <w:tblPr>
        <w:tblW w:w="9497" w:type="dxa"/>
        <w:tblInd w:w="108"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ayout w:type="fixed"/>
        <w:tblLook w:val="0000" w:firstRow="0" w:lastRow="0" w:firstColumn="0" w:lastColumn="0" w:noHBand="0" w:noVBand="0"/>
      </w:tblPr>
      <w:tblGrid>
        <w:gridCol w:w="3544"/>
        <w:gridCol w:w="5953"/>
      </w:tblGrid>
      <w:tr w:rsidR="00D839B9" w:rsidRPr="00CC4BBB" w14:paraId="45387E26" w14:textId="77777777" w:rsidTr="00D839B9">
        <w:tc>
          <w:tcPr>
            <w:tcW w:w="3544" w:type="dxa"/>
          </w:tcPr>
          <w:p w14:paraId="7528B794" w14:textId="77777777" w:rsidR="00D839B9" w:rsidRPr="00CC4BBB" w:rsidRDefault="00D839B9" w:rsidP="00D839B9">
            <w:pPr>
              <w:pStyle w:val="MTTableText"/>
            </w:pPr>
            <w:r w:rsidRPr="00CC4BBB">
              <w:t>Type of construction</w:t>
            </w:r>
          </w:p>
        </w:tc>
        <w:tc>
          <w:tcPr>
            <w:tcW w:w="5953" w:type="dxa"/>
          </w:tcPr>
          <w:p w14:paraId="3617AC44" w14:textId="77777777" w:rsidR="00D839B9" w:rsidRPr="00CC4BBB" w:rsidRDefault="00D839B9" w:rsidP="00D839B9">
            <w:pPr>
              <w:pStyle w:val="MTTableText"/>
            </w:pPr>
            <w:r w:rsidRPr="00CC4BBB">
              <w:t>chute with container</w:t>
            </w:r>
          </w:p>
        </w:tc>
      </w:tr>
    </w:tbl>
    <w:p w14:paraId="234C62A8" w14:textId="77777777" w:rsidR="00D839B9" w:rsidRPr="00CC4BBB" w:rsidRDefault="00D839B9" w:rsidP="00D839B9">
      <w:pPr>
        <w:pStyle w:val="MTStandard"/>
      </w:pPr>
    </w:p>
    <w:p w14:paraId="44717B42" w14:textId="77777777" w:rsidR="00D839B9" w:rsidRPr="00CC4BBB" w:rsidRDefault="00D839B9" w:rsidP="00D839B9">
      <w:pPr>
        <w:pStyle w:val="MTHeading"/>
      </w:pPr>
      <w:r w:rsidRPr="00CC4BBB">
        <w:t>Functional Description</w:t>
      </w:r>
    </w:p>
    <w:p w14:paraId="50925D9B" w14:textId="77777777" w:rsidR="00D839B9" w:rsidRPr="00CC4BBB" w:rsidRDefault="00D839B9" w:rsidP="00D839B9">
      <w:pPr>
        <w:pStyle w:val="MTStandard"/>
      </w:pPr>
      <w:r w:rsidRPr="00CC4BBB">
        <w:t>The burr drops via chute into the container located beneath the burr remover.</w:t>
      </w:r>
    </w:p>
    <w:p w14:paraId="1A1DD9DA" w14:textId="77777777" w:rsidR="00D839B9" w:rsidRPr="00CC4BBB" w:rsidRDefault="00D839B9" w:rsidP="00D839B9">
      <w:pPr>
        <w:pStyle w:val="MTHeading"/>
      </w:pPr>
      <w:r w:rsidRPr="00CC4BBB">
        <w:t>Main Components</w:t>
      </w:r>
    </w:p>
    <w:p w14:paraId="063B522C" w14:textId="77777777" w:rsidR="00D839B9" w:rsidRPr="00CC4BBB" w:rsidRDefault="00D839B9" w:rsidP="00D839B9">
      <w:pPr>
        <w:pStyle w:val="MTBulletIndent"/>
        <w:tabs>
          <w:tab w:val="clear" w:pos="1211"/>
          <w:tab w:val="num" w:pos="927"/>
        </w:tabs>
        <w:ind w:left="907"/>
      </w:pPr>
      <w:r w:rsidRPr="00CC4BBB">
        <w:t>Chute</w:t>
      </w:r>
    </w:p>
    <w:p w14:paraId="2CCC0A86" w14:textId="77777777" w:rsidR="00D839B9" w:rsidRPr="00CC4BBB" w:rsidRDefault="00D839B9" w:rsidP="00D839B9">
      <w:pPr>
        <w:pStyle w:val="MTBulletIndent"/>
        <w:tabs>
          <w:tab w:val="clear" w:pos="1211"/>
          <w:tab w:val="num" w:pos="927"/>
        </w:tabs>
        <w:ind w:left="907"/>
      </w:pPr>
      <w:r w:rsidRPr="00CC4BBB">
        <w:t>Container</w:t>
      </w:r>
    </w:p>
    <w:p w14:paraId="2ABC746C" w14:textId="77777777" w:rsidR="00D839B9" w:rsidRPr="00CC4BBB" w:rsidRDefault="00D839B9" w:rsidP="00D839B9">
      <w:pPr>
        <w:pStyle w:val="MTStandard"/>
      </w:pPr>
    </w:p>
    <w:p w14:paraId="1F886731" w14:textId="77777777" w:rsidR="00D839B9" w:rsidRPr="00CC4BBB" w:rsidRDefault="00D839B9" w:rsidP="00D839B9">
      <w:pPr>
        <w:pStyle w:val="MTStandard"/>
      </w:pPr>
      <w:r w:rsidRPr="00CC4BBB">
        <w:br w:type="page"/>
      </w:r>
      <w:bookmarkStart w:id="1310" w:name="_Toc362832875"/>
      <w:bookmarkStart w:id="1311" w:name="_Toc362857708"/>
      <w:bookmarkStart w:id="1312" w:name="_Toc362858248"/>
      <w:bookmarkStart w:id="1313" w:name="_Toc493573017"/>
      <w:bookmarkStart w:id="1314" w:name="_Toc499375457"/>
      <w:bookmarkStart w:id="1315" w:name="_Toc499531574"/>
      <w:bookmarkStart w:id="1316" w:name="_Toc505135456"/>
      <w:bookmarkStart w:id="1317" w:name="_Toc505750829"/>
      <w:bookmarkStart w:id="1318" w:name="_Toc510929733"/>
      <w:bookmarkStart w:id="1319" w:name="_Toc2493222"/>
      <w:bookmarkStart w:id="1320" w:name="_Toc3797453"/>
      <w:bookmarkStart w:id="1321" w:name="_Toc65989683"/>
      <w:bookmarkStart w:id="1322" w:name="_Toc241288425"/>
      <w:bookmarkStart w:id="1323" w:name="_Toc242176190"/>
    </w:p>
    <w:p w14:paraId="086F7796" w14:textId="07AB40CF" w:rsidR="00D839B9" w:rsidRPr="00CC4BBB" w:rsidRDefault="00D839B9" w:rsidP="00D839B9">
      <w:pPr>
        <w:pStyle w:val="MTHeadingSCS3"/>
        <w:rPr>
          <w:vanish/>
          <w:highlight w:val="yellow"/>
        </w:rPr>
      </w:pPr>
      <w:bookmarkStart w:id="1324" w:name="_Toc88576397"/>
      <w:bookmarkStart w:id="1325" w:name="_Toc362832877"/>
      <w:bookmarkStart w:id="1326" w:name="_Toc362857710"/>
      <w:bookmarkStart w:id="1327" w:name="_Toc362858250"/>
      <w:bookmarkStart w:id="1328" w:name="_Toc493573019"/>
      <w:bookmarkStart w:id="1329" w:name="_Toc499531576"/>
      <w:bookmarkStart w:id="1330" w:name="_Toc505135458"/>
      <w:bookmarkStart w:id="1331" w:name="_Toc505750831"/>
      <w:bookmarkStart w:id="1332" w:name="_Toc510929735"/>
      <w:bookmarkStart w:id="1333" w:name="_Toc47605024"/>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r w:rsidRPr="00CC4BBB">
        <w:lastRenderedPageBreak/>
        <w:t xml:space="preserve">CB.35.4B Metal </w:t>
      </w:r>
      <w:r w:rsidR="00955FD5" w:rsidRPr="00CC4BBB">
        <w:t xml:space="preserve">wire/ </w:t>
      </w:r>
      <w:r w:rsidRPr="00CC4BBB">
        <w:t>powder marking machine</w:t>
      </w:r>
      <w:bookmarkEnd w:id="1324"/>
      <w:r w:rsidRPr="00CC4BBB">
        <w:t xml:space="preserve"> </w:t>
      </w:r>
      <w:r w:rsidRPr="00CC4BBB">
        <w:rPr>
          <w:vanish/>
          <w:highlight w:val="yellow"/>
        </w:rPr>
        <w:t>(OPTION)</w:t>
      </w:r>
      <w:bookmarkEnd w:id="1325"/>
      <w:bookmarkEnd w:id="1326"/>
      <w:bookmarkEnd w:id="1327"/>
      <w:bookmarkEnd w:id="1328"/>
      <w:bookmarkEnd w:id="1329"/>
      <w:bookmarkEnd w:id="1330"/>
      <w:bookmarkEnd w:id="1331"/>
      <w:bookmarkEnd w:id="1332"/>
      <w:bookmarkEnd w:id="1333"/>
    </w:p>
    <w:p w14:paraId="374B7675" w14:textId="77777777" w:rsidR="00D839B9" w:rsidRPr="00CC4BBB" w:rsidRDefault="00D839B9" w:rsidP="00D839B9">
      <w:pPr>
        <w:pStyle w:val="MTHeading"/>
      </w:pPr>
      <w:r w:rsidRPr="00CC4BBB">
        <w:t>Technical Data</w:t>
      </w:r>
    </w:p>
    <w:tbl>
      <w:tblPr>
        <w:tblW w:w="0" w:type="auto"/>
        <w:tblInd w:w="108"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ayout w:type="fixed"/>
        <w:tblLook w:val="0000" w:firstRow="0" w:lastRow="0" w:firstColumn="0" w:lastColumn="0" w:noHBand="0" w:noVBand="0"/>
      </w:tblPr>
      <w:tblGrid>
        <w:gridCol w:w="3544"/>
        <w:gridCol w:w="5953"/>
      </w:tblGrid>
      <w:tr w:rsidR="00CC4BBB" w:rsidRPr="00CC4BBB" w14:paraId="4AB86CF1" w14:textId="77777777" w:rsidTr="00D839B9">
        <w:tc>
          <w:tcPr>
            <w:tcW w:w="3544" w:type="dxa"/>
          </w:tcPr>
          <w:p w14:paraId="650C2C7C" w14:textId="77777777" w:rsidR="00D839B9" w:rsidRPr="00CC4BBB" w:rsidRDefault="00D839B9" w:rsidP="00D839B9">
            <w:pPr>
              <w:pStyle w:val="MTTableText"/>
            </w:pPr>
            <w:r w:rsidRPr="00CC4BBB">
              <w:t xml:space="preserve">Type </w:t>
            </w:r>
          </w:p>
        </w:tc>
        <w:tc>
          <w:tcPr>
            <w:tcW w:w="5953" w:type="dxa"/>
          </w:tcPr>
          <w:p w14:paraId="1F1383EA" w14:textId="1C472F70" w:rsidR="00D839B9" w:rsidRPr="00CC4BBB" w:rsidRDefault="00955FD5" w:rsidP="00D839B9">
            <w:pPr>
              <w:pStyle w:val="MTTableText"/>
            </w:pPr>
            <w:r w:rsidRPr="00CC4BBB">
              <w:t xml:space="preserve">Wire / </w:t>
            </w:r>
            <w:r w:rsidR="00D839B9" w:rsidRPr="00CC4BBB">
              <w:t>powder-spray marking machine</w:t>
            </w:r>
            <w:r w:rsidRPr="00CC4BBB">
              <w:t xml:space="preserve"> (to be confirmed during detail engineering)</w:t>
            </w:r>
          </w:p>
        </w:tc>
      </w:tr>
      <w:tr w:rsidR="00CC4BBB" w:rsidRPr="00CC4BBB" w14:paraId="0AE8E445" w14:textId="77777777" w:rsidTr="00D839B9">
        <w:tc>
          <w:tcPr>
            <w:tcW w:w="3544" w:type="dxa"/>
          </w:tcPr>
          <w:p w14:paraId="20383797" w14:textId="77777777" w:rsidR="00D839B9" w:rsidRPr="00CC4BBB" w:rsidRDefault="00D839B9" w:rsidP="00D839B9">
            <w:pPr>
              <w:pStyle w:val="MTTableText"/>
            </w:pPr>
            <w:r w:rsidRPr="00CC4BBB">
              <w:t>Marking position</w:t>
            </w:r>
          </w:p>
        </w:tc>
        <w:tc>
          <w:tcPr>
            <w:tcW w:w="5953" w:type="dxa"/>
          </w:tcPr>
          <w:p w14:paraId="27B94DC2" w14:textId="77777777" w:rsidR="00D839B9" w:rsidRPr="00CC4BBB" w:rsidRDefault="00D839B9" w:rsidP="00D839B9">
            <w:pPr>
              <w:pStyle w:val="MTTableText"/>
            </w:pPr>
            <w:r w:rsidRPr="00CC4BBB">
              <w:t xml:space="preserve">on slab narrow side  </w:t>
            </w:r>
            <w:r w:rsidRPr="00CC4BBB">
              <w:rPr>
                <w:vanish/>
              </w:rPr>
              <w:t>/ on slab front face (but not for SS!)</w:t>
            </w:r>
          </w:p>
        </w:tc>
      </w:tr>
      <w:tr w:rsidR="00CC4BBB" w:rsidRPr="00CC4BBB" w14:paraId="1F779B59" w14:textId="77777777" w:rsidTr="00D839B9">
        <w:tc>
          <w:tcPr>
            <w:tcW w:w="3544" w:type="dxa"/>
          </w:tcPr>
          <w:p w14:paraId="2389E7E9" w14:textId="77777777" w:rsidR="00D839B9" w:rsidRPr="00CC4BBB" w:rsidRDefault="00D839B9" w:rsidP="00D839B9">
            <w:pPr>
              <w:pStyle w:val="MTTableText"/>
            </w:pPr>
            <w:r w:rsidRPr="00CC4BBB">
              <w:t>Symbol size</w:t>
            </w:r>
          </w:p>
        </w:tc>
        <w:tc>
          <w:tcPr>
            <w:tcW w:w="5953" w:type="dxa"/>
          </w:tcPr>
          <w:p w14:paraId="7C929C00" w14:textId="77777777" w:rsidR="00D839B9" w:rsidRPr="00CC4BBB" w:rsidRDefault="00D839B9" w:rsidP="00D839B9">
            <w:pPr>
              <w:pStyle w:val="MTTableText"/>
            </w:pPr>
            <w:r w:rsidRPr="00CC4BBB">
              <w:t>60 - 150 mm possible, however equipment supply only for one size, which has to be defined later</w:t>
            </w:r>
          </w:p>
        </w:tc>
      </w:tr>
      <w:tr w:rsidR="00CC4BBB" w:rsidRPr="00CC4BBB" w14:paraId="47628EC6" w14:textId="77777777" w:rsidTr="00D839B9">
        <w:tc>
          <w:tcPr>
            <w:tcW w:w="3544" w:type="dxa"/>
          </w:tcPr>
          <w:p w14:paraId="4A8F55CF" w14:textId="77777777" w:rsidR="00D839B9" w:rsidRPr="00CC4BBB" w:rsidRDefault="00D839B9" w:rsidP="00D839B9">
            <w:pPr>
              <w:pStyle w:val="MTTableText"/>
            </w:pPr>
            <w:r w:rsidRPr="00CC4BBB">
              <w:t>No. of symbols</w:t>
            </w:r>
          </w:p>
        </w:tc>
        <w:tc>
          <w:tcPr>
            <w:tcW w:w="5953" w:type="dxa"/>
          </w:tcPr>
          <w:p w14:paraId="77DBD40A" w14:textId="084A8CD4" w:rsidR="00D839B9" w:rsidRPr="00CC4BBB" w:rsidRDefault="00955FD5" w:rsidP="00D839B9">
            <w:pPr>
              <w:pStyle w:val="MTTableText"/>
              <w:rPr>
                <w:highlight w:val="yellow"/>
              </w:rPr>
            </w:pPr>
            <w:r w:rsidRPr="009F6C8A">
              <w:rPr>
                <w:color w:val="FF0000"/>
              </w:rPr>
              <w:t>1</w:t>
            </w:r>
            <w:r w:rsidR="009F6C8A" w:rsidRPr="009F6C8A">
              <w:rPr>
                <w:color w:val="FF0000"/>
              </w:rPr>
              <w:t>6</w:t>
            </w:r>
            <w:r w:rsidRPr="009F6C8A">
              <w:rPr>
                <w:color w:val="FF0000"/>
              </w:rPr>
              <w:t xml:space="preserve"> </w:t>
            </w:r>
            <w:r w:rsidRPr="00CC4BBB">
              <w:t>minimum (max</w:t>
            </w:r>
            <w:r w:rsidR="009F6C8A">
              <w:t xml:space="preserve"> </w:t>
            </w:r>
            <w:r w:rsidRPr="00CC4BBB">
              <w:t>to be confirmed)</w:t>
            </w:r>
          </w:p>
        </w:tc>
      </w:tr>
      <w:tr w:rsidR="00CC4BBB" w:rsidRPr="00CC4BBB" w14:paraId="33472647" w14:textId="77777777" w:rsidTr="00D839B9">
        <w:tc>
          <w:tcPr>
            <w:tcW w:w="3544" w:type="dxa"/>
          </w:tcPr>
          <w:p w14:paraId="2B0C279C" w14:textId="77777777" w:rsidR="00D839B9" w:rsidRPr="00CC4BBB" w:rsidRDefault="00D839B9" w:rsidP="00D839B9">
            <w:pPr>
              <w:pStyle w:val="MTTableText"/>
            </w:pPr>
            <w:r w:rsidRPr="00CC4BBB">
              <w:t>Marking time</w:t>
            </w:r>
          </w:p>
        </w:tc>
        <w:tc>
          <w:tcPr>
            <w:tcW w:w="5953" w:type="dxa"/>
          </w:tcPr>
          <w:p w14:paraId="0C5851CF" w14:textId="77777777" w:rsidR="00D839B9" w:rsidRPr="00CC4BBB" w:rsidRDefault="00D839B9" w:rsidP="00D839B9">
            <w:pPr>
              <w:pStyle w:val="MTTableText"/>
            </w:pPr>
            <w:r w:rsidRPr="00CC4BBB">
              <w:t>6 sec per symbol</w:t>
            </w:r>
          </w:p>
        </w:tc>
      </w:tr>
      <w:tr w:rsidR="00CC4BBB" w:rsidRPr="00CC4BBB" w14:paraId="2FF9A19A" w14:textId="77777777" w:rsidTr="00D839B9">
        <w:tc>
          <w:tcPr>
            <w:tcW w:w="3544" w:type="dxa"/>
          </w:tcPr>
          <w:p w14:paraId="4B942E7C" w14:textId="77777777" w:rsidR="00D839B9" w:rsidRPr="00CC4BBB" w:rsidRDefault="00D839B9" w:rsidP="00D839B9">
            <w:pPr>
              <w:pStyle w:val="MTTableText"/>
            </w:pPr>
            <w:r w:rsidRPr="00CC4BBB">
              <w:t>Possible symbols</w:t>
            </w:r>
          </w:p>
        </w:tc>
        <w:tc>
          <w:tcPr>
            <w:tcW w:w="5953" w:type="dxa"/>
          </w:tcPr>
          <w:p w14:paraId="0EC829D6" w14:textId="77777777" w:rsidR="00D839B9" w:rsidRPr="00CC4BBB" w:rsidRDefault="00D839B9" w:rsidP="00D839B9">
            <w:pPr>
              <w:pStyle w:val="MTTableText"/>
            </w:pPr>
            <w:r w:rsidRPr="00CC4BBB">
              <w:t>alphanumeric</w:t>
            </w:r>
          </w:p>
        </w:tc>
      </w:tr>
      <w:tr w:rsidR="00CC4BBB" w:rsidRPr="00CC4BBB" w14:paraId="43E94760" w14:textId="77777777" w:rsidTr="00D839B9">
        <w:tc>
          <w:tcPr>
            <w:tcW w:w="3544" w:type="dxa"/>
          </w:tcPr>
          <w:p w14:paraId="16B966E4" w14:textId="77777777" w:rsidR="00D839B9" w:rsidRPr="00CC4BBB" w:rsidRDefault="00D839B9" w:rsidP="00D839B9">
            <w:pPr>
              <w:pStyle w:val="MTTableText"/>
            </w:pPr>
            <w:r w:rsidRPr="00CC4BBB">
              <w:t>Surface descaling</w:t>
            </w:r>
          </w:p>
        </w:tc>
        <w:tc>
          <w:tcPr>
            <w:tcW w:w="5953" w:type="dxa"/>
          </w:tcPr>
          <w:p w14:paraId="61ACF96A" w14:textId="77777777" w:rsidR="00D839B9" w:rsidRPr="00CC4BBB" w:rsidRDefault="00D839B9" w:rsidP="00D839B9">
            <w:pPr>
              <w:pStyle w:val="MTTableText"/>
            </w:pPr>
            <w:r w:rsidRPr="00CC4BBB">
              <w:t>mechanical</w:t>
            </w:r>
          </w:p>
        </w:tc>
      </w:tr>
      <w:tr w:rsidR="00CC4BBB" w:rsidRPr="00CC4BBB" w14:paraId="7A47D5F3" w14:textId="77777777" w:rsidTr="00D839B9">
        <w:tc>
          <w:tcPr>
            <w:tcW w:w="3544" w:type="dxa"/>
          </w:tcPr>
          <w:p w14:paraId="67640EFB" w14:textId="77777777" w:rsidR="00D839B9" w:rsidRPr="00CC4BBB" w:rsidRDefault="00D839B9" w:rsidP="00D839B9">
            <w:pPr>
              <w:pStyle w:val="MTTableText"/>
            </w:pPr>
            <w:r w:rsidRPr="00CC4BBB">
              <w:t>Slab temperature</w:t>
            </w:r>
          </w:p>
        </w:tc>
        <w:tc>
          <w:tcPr>
            <w:tcW w:w="5953" w:type="dxa"/>
          </w:tcPr>
          <w:p w14:paraId="049F9C9D" w14:textId="4A14FB33" w:rsidR="00D839B9" w:rsidRPr="00CC4BBB" w:rsidRDefault="00D839B9" w:rsidP="00D839B9">
            <w:pPr>
              <w:pStyle w:val="MTTableText"/>
            </w:pPr>
            <w:r w:rsidRPr="00CC4BBB">
              <w:t>500 – 1200°C</w:t>
            </w:r>
            <w:r w:rsidR="00955FD5" w:rsidRPr="00CC4BBB">
              <w:t xml:space="preserve"> (depending on final chosen type)</w:t>
            </w:r>
          </w:p>
        </w:tc>
      </w:tr>
      <w:tr w:rsidR="00CC4BBB" w:rsidRPr="00CC4BBB" w14:paraId="2EC5B738" w14:textId="77777777" w:rsidTr="00D839B9">
        <w:tc>
          <w:tcPr>
            <w:tcW w:w="3544" w:type="dxa"/>
          </w:tcPr>
          <w:p w14:paraId="30E7BDD8" w14:textId="77777777" w:rsidR="00D839B9" w:rsidRPr="00CC4BBB" w:rsidRDefault="00D839B9" w:rsidP="00D839B9">
            <w:pPr>
              <w:pStyle w:val="MTTableText"/>
            </w:pPr>
            <w:r w:rsidRPr="00CC4BBB">
              <w:t>Marking material</w:t>
            </w:r>
          </w:p>
        </w:tc>
        <w:tc>
          <w:tcPr>
            <w:tcW w:w="5953" w:type="dxa"/>
          </w:tcPr>
          <w:p w14:paraId="6F776F34" w14:textId="77777777" w:rsidR="00D839B9" w:rsidRPr="00CC4BBB" w:rsidRDefault="00955FD5" w:rsidP="00D839B9">
            <w:pPr>
              <w:pStyle w:val="MTTableText"/>
            </w:pPr>
            <w:r w:rsidRPr="00CC4BBB">
              <w:rPr>
                <w:lang w:val="en-US"/>
              </w:rPr>
              <w:t xml:space="preserve">aluminium wire / </w:t>
            </w:r>
            <w:r w:rsidR="00D839B9" w:rsidRPr="00CC4BBB">
              <w:t>aluminium oxide powder (Al</w:t>
            </w:r>
            <w:r w:rsidR="00D839B9" w:rsidRPr="00CC4BBB">
              <w:rPr>
                <w:vertAlign w:val="subscript"/>
              </w:rPr>
              <w:t>2</w:t>
            </w:r>
            <w:r w:rsidR="00D839B9" w:rsidRPr="00CC4BBB">
              <w:t>O</w:t>
            </w:r>
            <w:r w:rsidR="00D839B9" w:rsidRPr="00CC4BBB">
              <w:rPr>
                <w:vertAlign w:val="subscript"/>
              </w:rPr>
              <w:t>3</w:t>
            </w:r>
            <w:r w:rsidR="00D839B9" w:rsidRPr="00CC4BBB">
              <w:t>)</w:t>
            </w:r>
          </w:p>
          <w:p w14:paraId="456AD6F8" w14:textId="02EB7EC0" w:rsidR="00955FD5" w:rsidRPr="00CC4BBB" w:rsidRDefault="00955FD5" w:rsidP="00D839B9">
            <w:pPr>
              <w:pStyle w:val="MTTableText"/>
            </w:pPr>
            <w:r w:rsidRPr="00CC4BBB">
              <w:t>(depending on final chosen type)</w:t>
            </w:r>
          </w:p>
        </w:tc>
      </w:tr>
      <w:tr w:rsidR="00D839B9" w:rsidRPr="00CC4BBB" w14:paraId="73E8F06B" w14:textId="77777777" w:rsidTr="00D839B9">
        <w:tc>
          <w:tcPr>
            <w:tcW w:w="3544" w:type="dxa"/>
          </w:tcPr>
          <w:p w14:paraId="7212B1FD" w14:textId="77777777" w:rsidR="00D839B9" w:rsidRPr="00CC4BBB" w:rsidRDefault="00D839B9" w:rsidP="00D839B9">
            <w:pPr>
              <w:pStyle w:val="MTTableText"/>
            </w:pPr>
            <w:r w:rsidRPr="00CC4BBB">
              <w:t>Utility</w:t>
            </w:r>
          </w:p>
        </w:tc>
        <w:tc>
          <w:tcPr>
            <w:tcW w:w="5953" w:type="dxa"/>
          </w:tcPr>
          <w:p w14:paraId="52431E29" w14:textId="77777777" w:rsidR="00D839B9" w:rsidRPr="00CC4BBB" w:rsidRDefault="00D839B9" w:rsidP="00D839B9">
            <w:pPr>
              <w:pStyle w:val="MTTableText"/>
            </w:pPr>
            <w:r w:rsidRPr="00CC4BBB">
              <w:t xml:space="preserve">oxygen, compressed air and gas </w:t>
            </w:r>
          </w:p>
        </w:tc>
      </w:tr>
    </w:tbl>
    <w:p w14:paraId="4A5C3DCB" w14:textId="77777777" w:rsidR="00D839B9" w:rsidRPr="00CC4BBB" w:rsidRDefault="00D839B9" w:rsidP="00D839B9">
      <w:pPr>
        <w:pStyle w:val="MTStandard"/>
      </w:pPr>
    </w:p>
    <w:p w14:paraId="4FBB7793" w14:textId="77777777" w:rsidR="00D839B9" w:rsidRPr="00CC4BBB" w:rsidRDefault="00D839B9" w:rsidP="00D839B9">
      <w:pPr>
        <w:pStyle w:val="MTHeading"/>
      </w:pPr>
      <w:r w:rsidRPr="00CC4BBB">
        <w:t>Functional Description</w:t>
      </w:r>
    </w:p>
    <w:p w14:paraId="65E732A5" w14:textId="77777777" w:rsidR="00D839B9" w:rsidRPr="00CC4BBB" w:rsidRDefault="00D839B9" w:rsidP="00D839B9">
      <w:pPr>
        <w:pStyle w:val="MTStandard"/>
      </w:pPr>
      <w:r w:rsidRPr="00CC4BBB">
        <w:t>The marking machine serves to mark the slabs for identification purposes.</w:t>
      </w:r>
    </w:p>
    <w:p w14:paraId="718EC186" w14:textId="77777777" w:rsidR="00D839B9" w:rsidRPr="00CC4BBB" w:rsidRDefault="00D839B9" w:rsidP="00D839B9">
      <w:pPr>
        <w:pStyle w:val="MTStandard"/>
      </w:pPr>
      <w:r w:rsidRPr="00CC4BBB">
        <w:t>The marking machine approaches the slab and descales the slab surface. Subsequently, the number/letter codes pre-set by the computer or by the operator are sprayed onto the slab.</w:t>
      </w:r>
    </w:p>
    <w:p w14:paraId="0CA32CDE" w14:textId="77777777" w:rsidR="00D839B9" w:rsidRPr="00CC4BBB" w:rsidRDefault="00D839B9" w:rsidP="00D839B9">
      <w:pPr>
        <w:pStyle w:val="MTHeading"/>
      </w:pPr>
      <w:r w:rsidRPr="00CC4BBB">
        <w:t>Main Components</w:t>
      </w:r>
    </w:p>
    <w:p w14:paraId="6AFCE570" w14:textId="77777777" w:rsidR="00D839B9" w:rsidRPr="00CC4BBB" w:rsidRDefault="00D839B9" w:rsidP="00D839B9">
      <w:pPr>
        <w:pStyle w:val="MTBulletIndent"/>
        <w:tabs>
          <w:tab w:val="clear" w:pos="1211"/>
          <w:tab w:val="num" w:pos="927"/>
        </w:tabs>
        <w:ind w:left="907"/>
      </w:pPr>
      <w:r w:rsidRPr="00CC4BBB">
        <w:t>Frame</w:t>
      </w:r>
    </w:p>
    <w:p w14:paraId="02FADAA6" w14:textId="77777777" w:rsidR="00D839B9" w:rsidRPr="00CC4BBB" w:rsidRDefault="00D839B9" w:rsidP="00D839B9">
      <w:pPr>
        <w:pStyle w:val="MTBulletIndent"/>
        <w:tabs>
          <w:tab w:val="clear" w:pos="1211"/>
          <w:tab w:val="num" w:pos="927"/>
        </w:tabs>
        <w:ind w:left="907"/>
      </w:pPr>
      <w:r w:rsidRPr="00CC4BBB">
        <w:t>Descaling unit</w:t>
      </w:r>
    </w:p>
    <w:p w14:paraId="6CA2C794" w14:textId="77777777" w:rsidR="00D839B9" w:rsidRPr="00CC4BBB" w:rsidRDefault="00D839B9" w:rsidP="00D839B9">
      <w:pPr>
        <w:pStyle w:val="MTBulletIndent"/>
        <w:tabs>
          <w:tab w:val="clear" w:pos="1211"/>
          <w:tab w:val="num" w:pos="927"/>
        </w:tabs>
        <w:ind w:left="907"/>
      </w:pPr>
      <w:r w:rsidRPr="00CC4BBB">
        <w:t>Marking unit</w:t>
      </w:r>
    </w:p>
    <w:p w14:paraId="3BCF583A" w14:textId="77777777" w:rsidR="00D839B9" w:rsidRPr="00CC4BBB" w:rsidRDefault="00D839B9" w:rsidP="00D839B9">
      <w:pPr>
        <w:pStyle w:val="MTBulletIndent"/>
        <w:tabs>
          <w:tab w:val="clear" w:pos="1211"/>
          <w:tab w:val="num" w:pos="927"/>
        </w:tabs>
        <w:ind w:left="907"/>
      </w:pPr>
      <w:r w:rsidRPr="00CC4BBB">
        <w:t>Utility supply piping</w:t>
      </w:r>
    </w:p>
    <w:p w14:paraId="1C78835D" w14:textId="77777777" w:rsidR="00D839B9" w:rsidRPr="00CC4BBB" w:rsidRDefault="00D839B9" w:rsidP="00D839B9">
      <w:pPr>
        <w:pStyle w:val="MTHeading"/>
      </w:pPr>
      <w:r w:rsidRPr="00CC4BBB">
        <w:t>Main Characteristics</w:t>
      </w:r>
    </w:p>
    <w:p w14:paraId="5654358A" w14:textId="77777777" w:rsidR="00D839B9" w:rsidRPr="00CC4BBB" w:rsidRDefault="00D839B9" w:rsidP="00D839B9">
      <w:pPr>
        <w:pStyle w:val="MTBulletIndent"/>
        <w:tabs>
          <w:tab w:val="clear" w:pos="1211"/>
          <w:tab w:val="num" w:pos="927"/>
        </w:tabs>
        <w:ind w:left="907"/>
      </w:pPr>
      <w:r w:rsidRPr="00CC4BBB">
        <w:t>Automatic positioning at the slab face</w:t>
      </w:r>
    </w:p>
    <w:p w14:paraId="7796D628" w14:textId="77777777" w:rsidR="00D839B9" w:rsidRPr="00CC4BBB" w:rsidRDefault="00D839B9" w:rsidP="00D839B9">
      <w:pPr>
        <w:pStyle w:val="MTBulletIndent"/>
        <w:tabs>
          <w:tab w:val="clear" w:pos="1211"/>
          <w:tab w:val="num" w:pos="927"/>
        </w:tabs>
        <w:ind w:left="907"/>
      </w:pPr>
      <w:r w:rsidRPr="00CC4BBB">
        <w:t>Mechanical descaling</w:t>
      </w:r>
    </w:p>
    <w:p w14:paraId="70A2B35D" w14:textId="77777777" w:rsidR="00D839B9" w:rsidRPr="00CC4BBB" w:rsidRDefault="00D839B9" w:rsidP="00D839B9">
      <w:pPr>
        <w:pStyle w:val="MTHeading"/>
      </w:pPr>
      <w:r w:rsidRPr="00CC4BBB">
        <w:t>Advantages of Design</w:t>
      </w:r>
    </w:p>
    <w:p w14:paraId="2CC7FA49" w14:textId="77777777" w:rsidR="00D839B9" w:rsidRPr="00CC4BBB" w:rsidRDefault="00D839B9" w:rsidP="00D839B9">
      <w:pPr>
        <w:pStyle w:val="MTBulletIndent"/>
        <w:tabs>
          <w:tab w:val="clear" w:pos="1211"/>
          <w:tab w:val="num" w:pos="927"/>
        </w:tabs>
        <w:ind w:left="907"/>
        <w:rPr>
          <w:vanish/>
        </w:rPr>
      </w:pPr>
      <w:r w:rsidRPr="00CC4BBB">
        <w:t>Large marking symbols and therefore, readability from a greater distance</w:t>
      </w:r>
    </w:p>
    <w:p w14:paraId="0ED993F8" w14:textId="77777777" w:rsidR="00D839B9" w:rsidRPr="00CC4BBB" w:rsidRDefault="00D839B9" w:rsidP="00D839B9">
      <w:pPr>
        <w:pStyle w:val="MTStandard"/>
      </w:pPr>
    </w:p>
    <w:p w14:paraId="4C0E5594" w14:textId="77777777" w:rsidR="00D839B9" w:rsidRPr="00CC4BBB" w:rsidRDefault="00D839B9" w:rsidP="00D839B9">
      <w:pPr>
        <w:pStyle w:val="MTStandard"/>
      </w:pPr>
      <w:bookmarkStart w:id="1334" w:name="_Toc354288828"/>
      <w:r w:rsidRPr="00CC4BBB">
        <w:br w:type="page"/>
      </w:r>
      <w:bookmarkStart w:id="1335" w:name="_Toc362832878"/>
      <w:bookmarkStart w:id="1336" w:name="_Toc362857711"/>
      <w:bookmarkStart w:id="1337" w:name="_Toc362858251"/>
      <w:bookmarkStart w:id="1338" w:name="_Toc493573020"/>
      <w:bookmarkStart w:id="1339" w:name="_Toc499531577"/>
      <w:bookmarkStart w:id="1340" w:name="_Toc505135459"/>
      <w:bookmarkStart w:id="1341" w:name="_Toc505750832"/>
      <w:bookmarkStart w:id="1342" w:name="_Toc510929736"/>
      <w:bookmarkEnd w:id="1334"/>
    </w:p>
    <w:p w14:paraId="5D102A64" w14:textId="3C8683EA" w:rsidR="00D839B9" w:rsidRPr="00CC4BBB" w:rsidRDefault="00D839B9" w:rsidP="00D839B9">
      <w:pPr>
        <w:pStyle w:val="MTHeadingSCS2"/>
        <w:rPr>
          <w:lang w:val="en-US"/>
        </w:rPr>
      </w:pPr>
      <w:bookmarkStart w:id="1343" w:name="_Toc223486499"/>
      <w:bookmarkStart w:id="1344" w:name="_Toc241288426"/>
      <w:bookmarkStart w:id="1345" w:name="_Toc242176191"/>
      <w:bookmarkStart w:id="1346" w:name="_Toc88576398"/>
      <w:bookmarkStart w:id="1347" w:name="_Toc47605029"/>
      <w:bookmarkStart w:id="1348" w:name="_Toc2493223"/>
      <w:bookmarkStart w:id="1349" w:name="_Toc3797454"/>
      <w:bookmarkStart w:id="1350" w:name="_Toc65989684"/>
      <w:bookmarkEnd w:id="1335"/>
      <w:bookmarkEnd w:id="1336"/>
      <w:bookmarkEnd w:id="1337"/>
      <w:bookmarkEnd w:id="1338"/>
      <w:bookmarkEnd w:id="1339"/>
      <w:bookmarkEnd w:id="1340"/>
      <w:bookmarkEnd w:id="1341"/>
      <w:bookmarkEnd w:id="1342"/>
      <w:r w:rsidRPr="00CC4BBB">
        <w:rPr>
          <w:lang w:val="en-US"/>
        </w:rPr>
        <w:lastRenderedPageBreak/>
        <w:t xml:space="preserve">CB.36. Piling &amp; transfer </w:t>
      </w:r>
      <w:bookmarkEnd w:id="1343"/>
      <w:bookmarkEnd w:id="1344"/>
      <w:bookmarkEnd w:id="1345"/>
      <w:r w:rsidRPr="00CC4BBB">
        <w:rPr>
          <w:lang w:val="en-US"/>
        </w:rPr>
        <w:t>facilities</w:t>
      </w:r>
      <w:bookmarkEnd w:id="1346"/>
      <w:r w:rsidR="00440A2A" w:rsidRPr="00CC4BBB">
        <w:rPr>
          <w:lang w:val="en-US"/>
        </w:rPr>
        <w:t xml:space="preserve"> </w:t>
      </w:r>
      <w:r w:rsidRPr="00CC4BBB">
        <w:rPr>
          <w:vanish/>
          <w:highlight w:val="yellow"/>
          <w:lang w:val="en-US"/>
        </w:rPr>
        <w:t>(OPTION)</w:t>
      </w:r>
      <w:bookmarkEnd w:id="1347"/>
    </w:p>
    <w:p w14:paraId="50373431" w14:textId="77777777" w:rsidR="00D839B9" w:rsidRPr="00CC4BBB" w:rsidRDefault="00D839B9" w:rsidP="00D839B9">
      <w:pPr>
        <w:pStyle w:val="MTStandard"/>
        <w:rPr>
          <w:vanish/>
          <w:lang w:val="de-AT"/>
        </w:rPr>
      </w:pPr>
      <w:r w:rsidRPr="00CC4BBB">
        <w:rPr>
          <w:vanish/>
          <w:highlight w:val="yellow"/>
          <w:lang w:val="de-AT"/>
        </w:rPr>
        <w:t>Bemerkung :  361A bis 364A : “Standardausführung” mit hydraulischem Gleichlauf</w:t>
      </w:r>
    </w:p>
    <w:p w14:paraId="70DA0AEC" w14:textId="2F21D58D" w:rsidR="00D839B9" w:rsidRPr="00CC4BBB" w:rsidRDefault="00D839B9" w:rsidP="00D839B9">
      <w:pPr>
        <w:pStyle w:val="MTHeadingSCS3"/>
        <w:rPr>
          <w:highlight w:val="yellow"/>
        </w:rPr>
      </w:pPr>
      <w:bookmarkStart w:id="1351" w:name="_Toc532010759"/>
      <w:bookmarkStart w:id="1352" w:name="_Toc2493224"/>
      <w:bookmarkStart w:id="1353" w:name="_Toc3797455"/>
      <w:bookmarkStart w:id="1354" w:name="_Toc65989685"/>
      <w:bookmarkStart w:id="1355" w:name="_Toc223486500"/>
      <w:bookmarkStart w:id="1356" w:name="_Toc241288427"/>
      <w:bookmarkStart w:id="1357" w:name="_Toc242176192"/>
      <w:bookmarkStart w:id="1358" w:name="_Toc88576399"/>
      <w:bookmarkStart w:id="1359" w:name="_Toc47605030"/>
      <w:r w:rsidRPr="00CC4BBB">
        <w:t>CB.36.1A Piler pusher</w:t>
      </w:r>
      <w:bookmarkEnd w:id="1351"/>
      <w:bookmarkEnd w:id="1352"/>
      <w:bookmarkEnd w:id="1353"/>
      <w:bookmarkEnd w:id="1354"/>
      <w:bookmarkEnd w:id="1355"/>
      <w:bookmarkEnd w:id="1356"/>
      <w:bookmarkEnd w:id="1357"/>
      <w:r w:rsidR="00440A2A" w:rsidRPr="00CC4BBB">
        <w:t xml:space="preserve"> (Option)</w:t>
      </w:r>
      <w:bookmarkEnd w:id="1358"/>
      <w:r w:rsidRPr="00CC4BBB">
        <w:rPr>
          <w:vanish/>
        </w:rPr>
        <w:t xml:space="preserve"> </w:t>
      </w:r>
      <w:r w:rsidRPr="00CC4BBB">
        <w:rPr>
          <w:vanish/>
          <w:highlight w:val="yellow"/>
        </w:rPr>
        <w:t>(hydr. Synchronism / OPTION)</w:t>
      </w:r>
      <w:bookmarkEnd w:id="1359"/>
    </w:p>
    <w:p w14:paraId="77E1F8BE" w14:textId="77777777" w:rsidR="00D839B9" w:rsidRPr="00CC4BBB" w:rsidRDefault="00D839B9" w:rsidP="00D839B9">
      <w:pPr>
        <w:pStyle w:val="MTHeading"/>
      </w:pPr>
      <w:r w:rsidRPr="00CC4BBB">
        <w:t>Technical data</w:t>
      </w:r>
    </w:p>
    <w:tbl>
      <w:tblPr>
        <w:tblW w:w="9497" w:type="dxa"/>
        <w:tblInd w:w="108"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ayout w:type="fixed"/>
        <w:tblLook w:val="0000" w:firstRow="0" w:lastRow="0" w:firstColumn="0" w:lastColumn="0" w:noHBand="0" w:noVBand="0"/>
      </w:tblPr>
      <w:tblGrid>
        <w:gridCol w:w="3544"/>
        <w:gridCol w:w="5953"/>
      </w:tblGrid>
      <w:tr w:rsidR="00CC4BBB" w:rsidRPr="00CC4BBB" w14:paraId="2205F196" w14:textId="77777777" w:rsidTr="00D839B9">
        <w:tc>
          <w:tcPr>
            <w:tcW w:w="3544" w:type="dxa"/>
          </w:tcPr>
          <w:p w14:paraId="3310785A" w14:textId="77777777" w:rsidR="00D839B9" w:rsidRPr="00CC4BBB" w:rsidRDefault="00D839B9" w:rsidP="00D839B9">
            <w:pPr>
              <w:pStyle w:val="MTTableText"/>
            </w:pPr>
            <w:r w:rsidRPr="00CC4BBB">
              <w:t>Type</w:t>
            </w:r>
          </w:p>
        </w:tc>
        <w:tc>
          <w:tcPr>
            <w:tcW w:w="5953" w:type="dxa"/>
          </w:tcPr>
          <w:p w14:paraId="19E5DAC2" w14:textId="77777777" w:rsidR="00D839B9" w:rsidRPr="00CC4BBB" w:rsidRDefault="00D839B9" w:rsidP="00D839B9">
            <w:pPr>
              <w:pStyle w:val="MTTableText"/>
            </w:pPr>
            <w:r w:rsidRPr="00CC4BBB">
              <w:t xml:space="preserve">hydraulically operated </w:t>
            </w:r>
          </w:p>
        </w:tc>
      </w:tr>
      <w:tr w:rsidR="00CC4BBB" w:rsidRPr="00CC4BBB" w14:paraId="5FC71221" w14:textId="77777777" w:rsidTr="00D839B9">
        <w:tc>
          <w:tcPr>
            <w:tcW w:w="3544" w:type="dxa"/>
          </w:tcPr>
          <w:p w14:paraId="5911C84E" w14:textId="77777777" w:rsidR="00D839B9" w:rsidRPr="00CC4BBB" w:rsidRDefault="00D839B9" w:rsidP="00D839B9">
            <w:pPr>
              <w:pStyle w:val="MTTableText"/>
            </w:pPr>
            <w:r w:rsidRPr="00CC4BBB">
              <w:t>Slab Length</w:t>
            </w:r>
          </w:p>
        </w:tc>
        <w:tc>
          <w:tcPr>
            <w:tcW w:w="5953" w:type="dxa"/>
          </w:tcPr>
          <w:p w14:paraId="1A3E36C0" w14:textId="5F4E4BFD" w:rsidR="00D839B9" w:rsidRPr="00CC4BBB" w:rsidRDefault="00784D8A" w:rsidP="00D839B9">
            <w:pPr>
              <w:pStyle w:val="MTTableText"/>
            </w:pPr>
            <w:r w:rsidRPr="00784D8A">
              <w:rPr>
                <w:color w:val="FF0000"/>
              </w:rPr>
              <w:t>55</w:t>
            </w:r>
            <w:r w:rsidR="00D839B9" w:rsidRPr="00784D8A">
              <w:rPr>
                <w:color w:val="FF0000"/>
              </w:rPr>
              <w:t>00</w:t>
            </w:r>
            <w:r w:rsidR="00D839B9" w:rsidRPr="00CC4BBB">
              <w:t xml:space="preserve"> - 1</w:t>
            </w:r>
            <w:r w:rsidR="00EF47CD" w:rsidRPr="00CC4BBB">
              <w:t>4</w:t>
            </w:r>
            <w:r w:rsidR="00D839B9" w:rsidRPr="00CC4BBB">
              <w:t>000 mm</w:t>
            </w:r>
          </w:p>
        </w:tc>
      </w:tr>
      <w:tr w:rsidR="00CC4BBB" w:rsidRPr="00CC4BBB" w14:paraId="3BBEB205" w14:textId="77777777" w:rsidTr="00D839B9">
        <w:tc>
          <w:tcPr>
            <w:tcW w:w="3544" w:type="dxa"/>
          </w:tcPr>
          <w:p w14:paraId="730F6689" w14:textId="77777777" w:rsidR="00D839B9" w:rsidRPr="00CC4BBB" w:rsidRDefault="00D839B9" w:rsidP="00D839B9">
            <w:pPr>
              <w:pStyle w:val="MTTableText"/>
            </w:pPr>
            <w:r w:rsidRPr="00CC4BBB">
              <w:t>Slab weight</w:t>
            </w:r>
          </w:p>
        </w:tc>
        <w:tc>
          <w:tcPr>
            <w:tcW w:w="5953" w:type="dxa"/>
          </w:tcPr>
          <w:p w14:paraId="30DD7AD9" w14:textId="03071FFC" w:rsidR="00D839B9" w:rsidRPr="00CC4BBB" w:rsidRDefault="00D839B9" w:rsidP="00D839B9">
            <w:pPr>
              <w:pStyle w:val="MTTableText"/>
            </w:pPr>
            <w:r w:rsidRPr="00CC4BBB">
              <w:t xml:space="preserve">max. </w:t>
            </w:r>
            <w:r w:rsidR="00EF47CD" w:rsidRPr="00750DC7">
              <w:rPr>
                <w:color w:val="FF0000"/>
              </w:rPr>
              <w:t>4</w:t>
            </w:r>
            <w:r w:rsidR="00750DC7" w:rsidRPr="00750DC7">
              <w:rPr>
                <w:color w:val="FF0000"/>
              </w:rPr>
              <w:t>1</w:t>
            </w:r>
            <w:r w:rsidRPr="00750DC7">
              <w:rPr>
                <w:color w:val="FF0000"/>
              </w:rPr>
              <w:t xml:space="preserve"> t</w:t>
            </w:r>
          </w:p>
        </w:tc>
      </w:tr>
      <w:tr w:rsidR="00CC4BBB" w:rsidRPr="00CC4BBB" w14:paraId="22E6E3EA" w14:textId="77777777" w:rsidTr="00D839B9">
        <w:tc>
          <w:tcPr>
            <w:tcW w:w="3544" w:type="dxa"/>
          </w:tcPr>
          <w:p w14:paraId="1DC045D5" w14:textId="77777777" w:rsidR="00D839B9" w:rsidRPr="00CC4BBB" w:rsidRDefault="00D839B9" w:rsidP="00D839B9">
            <w:pPr>
              <w:pStyle w:val="MTTableText"/>
            </w:pPr>
            <w:r w:rsidRPr="00CC4BBB">
              <w:t>Pushing stroke</w:t>
            </w:r>
          </w:p>
        </w:tc>
        <w:tc>
          <w:tcPr>
            <w:tcW w:w="5953" w:type="dxa"/>
          </w:tcPr>
          <w:p w14:paraId="7443B1F3" w14:textId="0B7EB6F6" w:rsidR="00D839B9" w:rsidRPr="00CC4BBB" w:rsidRDefault="00D839B9" w:rsidP="00D839B9">
            <w:pPr>
              <w:pStyle w:val="MTTableText"/>
            </w:pPr>
            <w:r w:rsidRPr="00CC4BBB">
              <w:t xml:space="preserve">approx. 3000 mm (for Slab </w:t>
            </w:r>
            <w:r w:rsidRPr="00750DC7">
              <w:rPr>
                <w:color w:val="FF0000"/>
              </w:rPr>
              <w:t>16</w:t>
            </w:r>
            <w:r w:rsidR="00750DC7" w:rsidRPr="00750DC7">
              <w:rPr>
                <w:color w:val="FF0000"/>
              </w:rPr>
              <w:t>8</w:t>
            </w:r>
            <w:r w:rsidRPr="00750DC7">
              <w:rPr>
                <w:color w:val="FF0000"/>
              </w:rPr>
              <w:t xml:space="preserve">0 mm </w:t>
            </w:r>
            <w:r w:rsidRPr="00CC4BBB">
              <w:t>wide)</w:t>
            </w:r>
          </w:p>
          <w:p w14:paraId="640EB29C" w14:textId="77777777" w:rsidR="00D839B9" w:rsidRPr="00CC4BBB" w:rsidRDefault="00D839B9" w:rsidP="00D839B9">
            <w:pPr>
              <w:pStyle w:val="MTTableText"/>
            </w:pPr>
            <w:r w:rsidRPr="00CC4BBB">
              <w:rPr>
                <w:vanish/>
              </w:rPr>
              <w:t>approx. 3600 mm (for Slab 2200 mm wide)</w:t>
            </w:r>
          </w:p>
        </w:tc>
      </w:tr>
      <w:tr w:rsidR="00CC4BBB" w:rsidRPr="00CC4BBB" w14:paraId="48CC8889" w14:textId="77777777" w:rsidTr="00D839B9">
        <w:tc>
          <w:tcPr>
            <w:tcW w:w="3544" w:type="dxa"/>
          </w:tcPr>
          <w:p w14:paraId="0EC2484D" w14:textId="77777777" w:rsidR="00D839B9" w:rsidRPr="00CC4BBB" w:rsidRDefault="00D839B9" w:rsidP="00D839B9">
            <w:pPr>
              <w:pStyle w:val="MTTableText"/>
            </w:pPr>
            <w:r w:rsidRPr="00CC4BBB">
              <w:t>Number of pusher carriages</w:t>
            </w:r>
          </w:p>
        </w:tc>
        <w:tc>
          <w:tcPr>
            <w:tcW w:w="5953" w:type="dxa"/>
          </w:tcPr>
          <w:p w14:paraId="4E5C5F9A" w14:textId="77777777" w:rsidR="00D839B9" w:rsidRPr="00CC4BBB" w:rsidRDefault="00D839B9" w:rsidP="00D839B9">
            <w:pPr>
              <w:pStyle w:val="MTTableText"/>
            </w:pPr>
            <w:r w:rsidRPr="00CC4BBB">
              <w:t>2 (connected by a pusher rod)</w:t>
            </w:r>
          </w:p>
        </w:tc>
      </w:tr>
      <w:tr w:rsidR="00CC4BBB" w:rsidRPr="00CC4BBB" w14:paraId="7172C7CD" w14:textId="77777777" w:rsidTr="00D839B9">
        <w:tc>
          <w:tcPr>
            <w:tcW w:w="3544" w:type="dxa"/>
          </w:tcPr>
          <w:p w14:paraId="699ED7B1" w14:textId="77777777" w:rsidR="00D839B9" w:rsidRPr="00CC4BBB" w:rsidRDefault="00D839B9" w:rsidP="00D839B9">
            <w:pPr>
              <w:pStyle w:val="MTTableText"/>
            </w:pPr>
            <w:r w:rsidRPr="00CC4BBB">
              <w:t>No. of hydraulic cylinder</w:t>
            </w:r>
          </w:p>
        </w:tc>
        <w:tc>
          <w:tcPr>
            <w:tcW w:w="5953" w:type="dxa"/>
          </w:tcPr>
          <w:p w14:paraId="0DC59F09" w14:textId="77777777" w:rsidR="00D839B9" w:rsidRPr="00CC4BBB" w:rsidRDefault="00D839B9" w:rsidP="00D839B9">
            <w:pPr>
              <w:pStyle w:val="MTTableText"/>
            </w:pPr>
            <w:r w:rsidRPr="00CC4BBB">
              <w:t xml:space="preserve">2 </w:t>
            </w:r>
          </w:p>
        </w:tc>
      </w:tr>
      <w:tr w:rsidR="00CC4BBB" w:rsidRPr="00CC4BBB" w14:paraId="108C4CD7" w14:textId="77777777" w:rsidTr="00D839B9">
        <w:trPr>
          <w:hidden/>
        </w:trPr>
        <w:tc>
          <w:tcPr>
            <w:tcW w:w="3544" w:type="dxa"/>
          </w:tcPr>
          <w:p w14:paraId="5B67F1C4" w14:textId="77777777" w:rsidR="00D839B9" w:rsidRPr="00CC4BBB" w:rsidRDefault="00D839B9" w:rsidP="00D839B9">
            <w:pPr>
              <w:pStyle w:val="MTTableText"/>
              <w:rPr>
                <w:vanish/>
              </w:rPr>
            </w:pPr>
            <w:r w:rsidRPr="00CC4BBB">
              <w:rPr>
                <w:vanish/>
              </w:rPr>
              <w:t>Hydraulic cylinder stroke</w:t>
            </w:r>
          </w:p>
        </w:tc>
        <w:tc>
          <w:tcPr>
            <w:tcW w:w="5953" w:type="dxa"/>
          </w:tcPr>
          <w:p w14:paraId="3DB2D46E" w14:textId="77777777" w:rsidR="00D839B9" w:rsidRPr="00CC4BBB" w:rsidRDefault="00D839B9" w:rsidP="00D839B9">
            <w:pPr>
              <w:pStyle w:val="MTTableText"/>
              <w:rPr>
                <w:vanish/>
              </w:rPr>
            </w:pPr>
            <w:r w:rsidRPr="00CC4BBB">
              <w:rPr>
                <w:vanish/>
              </w:rPr>
              <w:t>approx. 1500 mm</w:t>
            </w:r>
          </w:p>
        </w:tc>
      </w:tr>
      <w:tr w:rsidR="00CC4BBB" w:rsidRPr="00CC4BBB" w14:paraId="3477F187" w14:textId="77777777" w:rsidTr="00D839B9">
        <w:trPr>
          <w:hidden/>
        </w:trPr>
        <w:tc>
          <w:tcPr>
            <w:tcW w:w="3544" w:type="dxa"/>
          </w:tcPr>
          <w:p w14:paraId="716C9584" w14:textId="77777777" w:rsidR="00D839B9" w:rsidRPr="00CC4BBB" w:rsidRDefault="00D839B9" w:rsidP="00D839B9">
            <w:pPr>
              <w:pStyle w:val="MTTableText"/>
              <w:rPr>
                <w:vanish/>
              </w:rPr>
            </w:pPr>
            <w:r w:rsidRPr="00CC4BBB">
              <w:rPr>
                <w:vanish/>
              </w:rPr>
              <w:t>Pushing speed</w:t>
            </w:r>
          </w:p>
        </w:tc>
        <w:tc>
          <w:tcPr>
            <w:tcW w:w="5953" w:type="dxa"/>
          </w:tcPr>
          <w:p w14:paraId="6DB0D8BE" w14:textId="77777777" w:rsidR="00D839B9" w:rsidRPr="00CC4BBB" w:rsidRDefault="00D839B9" w:rsidP="00D839B9">
            <w:pPr>
              <w:pStyle w:val="MTTableText"/>
              <w:rPr>
                <w:vanish/>
              </w:rPr>
            </w:pPr>
            <w:r w:rsidRPr="00CC4BBB">
              <w:rPr>
                <w:vanish/>
              </w:rPr>
              <w:t>forward/backward approx. 120 mm/sec.</w:t>
            </w:r>
          </w:p>
        </w:tc>
      </w:tr>
      <w:tr w:rsidR="00CC4BBB" w:rsidRPr="00CC4BBB" w14:paraId="173FEC96" w14:textId="77777777" w:rsidTr="00D839B9">
        <w:trPr>
          <w:hidden/>
        </w:trPr>
        <w:tc>
          <w:tcPr>
            <w:tcW w:w="3544" w:type="dxa"/>
          </w:tcPr>
          <w:p w14:paraId="78798F4C" w14:textId="77777777" w:rsidR="00D839B9" w:rsidRPr="00CC4BBB" w:rsidRDefault="00D839B9" w:rsidP="00D839B9">
            <w:pPr>
              <w:pStyle w:val="MTTableText"/>
              <w:rPr>
                <w:vanish/>
              </w:rPr>
            </w:pPr>
            <w:r w:rsidRPr="00CC4BBB">
              <w:rPr>
                <w:vanish/>
              </w:rPr>
              <w:t>Cylinder speed</w:t>
            </w:r>
          </w:p>
        </w:tc>
        <w:tc>
          <w:tcPr>
            <w:tcW w:w="5953" w:type="dxa"/>
          </w:tcPr>
          <w:p w14:paraId="6A7B4CD8" w14:textId="77777777" w:rsidR="00D839B9" w:rsidRPr="00CC4BBB" w:rsidRDefault="00D839B9" w:rsidP="00D839B9">
            <w:pPr>
              <w:pStyle w:val="MTTableText"/>
              <w:rPr>
                <w:vanish/>
              </w:rPr>
            </w:pPr>
            <w:r w:rsidRPr="00CC4BBB">
              <w:rPr>
                <w:vanish/>
              </w:rPr>
              <w:t>forward/backward approx. 60 mm/sec.</w:t>
            </w:r>
          </w:p>
        </w:tc>
      </w:tr>
      <w:tr w:rsidR="00D839B9" w:rsidRPr="00CC4BBB" w14:paraId="05FC9AD8" w14:textId="77777777" w:rsidTr="00D839B9">
        <w:tc>
          <w:tcPr>
            <w:tcW w:w="3544" w:type="dxa"/>
          </w:tcPr>
          <w:p w14:paraId="0A640279" w14:textId="77777777" w:rsidR="00D839B9" w:rsidRPr="00CC4BBB" w:rsidRDefault="00D839B9" w:rsidP="00D839B9">
            <w:pPr>
              <w:pStyle w:val="MTTableText"/>
            </w:pPr>
            <w:r w:rsidRPr="00CC4BBB">
              <w:t>Slab Temperature</w:t>
            </w:r>
          </w:p>
        </w:tc>
        <w:tc>
          <w:tcPr>
            <w:tcW w:w="5953" w:type="dxa"/>
          </w:tcPr>
          <w:p w14:paraId="39BF967A" w14:textId="77777777" w:rsidR="00D839B9" w:rsidRPr="00CC4BBB" w:rsidRDefault="00D839B9" w:rsidP="00D839B9">
            <w:pPr>
              <w:pStyle w:val="MTTableText"/>
            </w:pPr>
            <w:r w:rsidRPr="00CC4BBB">
              <w:t>max. 900 °C</w:t>
            </w:r>
          </w:p>
        </w:tc>
      </w:tr>
    </w:tbl>
    <w:p w14:paraId="46CCFFC0" w14:textId="77777777" w:rsidR="00D839B9" w:rsidRPr="00CC4BBB" w:rsidRDefault="00D839B9" w:rsidP="00D839B9">
      <w:pPr>
        <w:pStyle w:val="MTStandard"/>
      </w:pPr>
    </w:p>
    <w:p w14:paraId="417C33D4" w14:textId="77777777" w:rsidR="00D839B9" w:rsidRPr="00CC4BBB" w:rsidRDefault="00D839B9" w:rsidP="00D839B9">
      <w:pPr>
        <w:pStyle w:val="MTHeading"/>
      </w:pPr>
      <w:r w:rsidRPr="00CC4BBB">
        <w:t>Functional Description</w:t>
      </w:r>
    </w:p>
    <w:p w14:paraId="54DD2601" w14:textId="77777777" w:rsidR="00D839B9" w:rsidRPr="00CC4BBB" w:rsidRDefault="00D839B9" w:rsidP="00D839B9">
      <w:pPr>
        <w:pStyle w:val="MTStandard"/>
      </w:pPr>
      <w:r w:rsidRPr="00CC4BBB">
        <w:t xml:space="preserve">The slab pusher serves for pushing the slabs from roller table to the piler table.  The runways for guiding the pusher carriage are mounted on the roller table. The pusher carriages are connected by a pusher rod. </w:t>
      </w:r>
    </w:p>
    <w:p w14:paraId="4307D3F9" w14:textId="77777777" w:rsidR="00D839B9" w:rsidRPr="00CC4BBB" w:rsidRDefault="00D839B9" w:rsidP="00D839B9">
      <w:pPr>
        <w:pStyle w:val="MTHeading"/>
      </w:pPr>
      <w:r w:rsidRPr="00CC4BBB">
        <w:t>Main Components</w:t>
      </w:r>
    </w:p>
    <w:p w14:paraId="1E5BC89B" w14:textId="77777777" w:rsidR="00D839B9" w:rsidRPr="00CC4BBB" w:rsidRDefault="00D839B9" w:rsidP="00D839B9">
      <w:pPr>
        <w:pStyle w:val="MTBulletIndent"/>
        <w:tabs>
          <w:tab w:val="clear" w:pos="1211"/>
          <w:tab w:val="num" w:pos="927"/>
        </w:tabs>
        <w:ind w:left="907"/>
      </w:pPr>
      <w:r w:rsidRPr="00CC4BBB">
        <w:t>Base frame</w:t>
      </w:r>
    </w:p>
    <w:p w14:paraId="422BB149" w14:textId="77777777" w:rsidR="00D839B9" w:rsidRPr="00CC4BBB" w:rsidRDefault="00D839B9" w:rsidP="00D839B9">
      <w:pPr>
        <w:pStyle w:val="MTBulletIndent"/>
        <w:tabs>
          <w:tab w:val="clear" w:pos="1211"/>
          <w:tab w:val="num" w:pos="927"/>
        </w:tabs>
        <w:ind w:left="907"/>
      </w:pPr>
      <w:r w:rsidRPr="00CC4BBB">
        <w:t xml:space="preserve">Runways </w:t>
      </w:r>
    </w:p>
    <w:p w14:paraId="213D023B" w14:textId="77777777" w:rsidR="00D839B9" w:rsidRPr="00CC4BBB" w:rsidRDefault="00D839B9" w:rsidP="00D839B9">
      <w:pPr>
        <w:pStyle w:val="MTBulletIndent"/>
        <w:tabs>
          <w:tab w:val="clear" w:pos="1211"/>
          <w:tab w:val="num" w:pos="927"/>
        </w:tabs>
        <w:ind w:left="907"/>
      </w:pPr>
      <w:r w:rsidRPr="00CC4BBB">
        <w:t>Levers with pusher carriages</w:t>
      </w:r>
    </w:p>
    <w:p w14:paraId="3C8B5A90" w14:textId="77777777" w:rsidR="00D839B9" w:rsidRPr="00CC4BBB" w:rsidRDefault="00D839B9" w:rsidP="00D839B9">
      <w:pPr>
        <w:pStyle w:val="MTBulletIndent"/>
        <w:tabs>
          <w:tab w:val="clear" w:pos="1211"/>
          <w:tab w:val="num" w:pos="927"/>
        </w:tabs>
        <w:ind w:left="907"/>
      </w:pPr>
      <w:r w:rsidRPr="00CC4BBB">
        <w:t>Hydraulic cylinders</w:t>
      </w:r>
    </w:p>
    <w:p w14:paraId="491E2AF1" w14:textId="77777777" w:rsidR="00D839B9" w:rsidRPr="00CC4BBB" w:rsidRDefault="00D839B9" w:rsidP="00D839B9">
      <w:pPr>
        <w:pStyle w:val="MTBulletIndent"/>
        <w:tabs>
          <w:tab w:val="clear" w:pos="1211"/>
          <w:tab w:val="num" w:pos="927"/>
        </w:tabs>
        <w:ind w:left="907"/>
      </w:pPr>
      <w:r w:rsidRPr="00CC4BBB">
        <w:t>Heat protection covers</w:t>
      </w:r>
    </w:p>
    <w:p w14:paraId="25623738" w14:textId="77777777" w:rsidR="00D839B9" w:rsidRPr="00CC4BBB" w:rsidRDefault="00D839B9" w:rsidP="00D839B9">
      <w:pPr>
        <w:pStyle w:val="MTBulletIndent"/>
        <w:tabs>
          <w:tab w:val="clear" w:pos="1211"/>
          <w:tab w:val="num" w:pos="927"/>
        </w:tabs>
        <w:ind w:left="907"/>
      </w:pPr>
      <w:r w:rsidRPr="00CC4BBB">
        <w:t>Electrical and hydraulic control system</w:t>
      </w:r>
    </w:p>
    <w:p w14:paraId="43ED26C0" w14:textId="77777777" w:rsidR="00D839B9" w:rsidRPr="00CC4BBB" w:rsidRDefault="00D839B9" w:rsidP="00D839B9">
      <w:pPr>
        <w:pStyle w:val="MTBulletIndent"/>
        <w:tabs>
          <w:tab w:val="clear" w:pos="1211"/>
          <w:tab w:val="num" w:pos="927"/>
        </w:tabs>
        <w:ind w:left="907"/>
      </w:pPr>
      <w:r w:rsidRPr="00CC4BBB">
        <w:t>Utility supply piping</w:t>
      </w:r>
    </w:p>
    <w:p w14:paraId="7BF4718F" w14:textId="77777777" w:rsidR="00D839B9" w:rsidRPr="00CC4BBB" w:rsidRDefault="00D839B9" w:rsidP="00D839B9">
      <w:pPr>
        <w:pStyle w:val="MTHeading"/>
      </w:pPr>
      <w:r w:rsidRPr="00CC4BBB">
        <w:t>Main Characteristics</w:t>
      </w:r>
    </w:p>
    <w:p w14:paraId="6BB564AC" w14:textId="77777777" w:rsidR="00D839B9" w:rsidRPr="00CC4BBB" w:rsidRDefault="00D839B9" w:rsidP="00D839B9">
      <w:pPr>
        <w:pStyle w:val="MTBulletIndent"/>
        <w:tabs>
          <w:tab w:val="clear" w:pos="1211"/>
          <w:tab w:val="num" w:pos="927"/>
        </w:tabs>
        <w:ind w:left="907"/>
      </w:pPr>
      <w:r w:rsidRPr="00CC4BBB">
        <w:t>Two hydraulically driven pusher carriages</w:t>
      </w:r>
    </w:p>
    <w:p w14:paraId="28E3FFB7" w14:textId="77777777" w:rsidR="00D839B9" w:rsidRPr="00CC4BBB" w:rsidRDefault="00D839B9" w:rsidP="00D839B9">
      <w:pPr>
        <w:pStyle w:val="MTTableHeader"/>
      </w:pPr>
      <w:r w:rsidRPr="00CC4BBB">
        <w:t>Advantages of Design</w:t>
      </w:r>
    </w:p>
    <w:p w14:paraId="4DD5D23E" w14:textId="77777777" w:rsidR="00D839B9" w:rsidRPr="00CC4BBB" w:rsidRDefault="00D839B9" w:rsidP="00D839B9">
      <w:pPr>
        <w:pStyle w:val="MTBulletIndent"/>
        <w:tabs>
          <w:tab w:val="clear" w:pos="1211"/>
          <w:tab w:val="num" w:pos="927"/>
        </w:tabs>
        <w:ind w:left="907"/>
      </w:pPr>
      <w:r w:rsidRPr="00CC4BBB">
        <w:t>Overload protection by hydraulic excess pressure protection</w:t>
      </w:r>
    </w:p>
    <w:p w14:paraId="1EEF684C" w14:textId="77777777" w:rsidR="00D839B9" w:rsidRPr="00CC4BBB" w:rsidRDefault="00D839B9" w:rsidP="00D839B9">
      <w:pPr>
        <w:pStyle w:val="MTBulletIndent"/>
        <w:tabs>
          <w:tab w:val="clear" w:pos="1211"/>
          <w:tab w:val="num" w:pos="927"/>
        </w:tabs>
        <w:ind w:left="907"/>
      </w:pPr>
      <w:r w:rsidRPr="00CC4BBB">
        <w:t xml:space="preserve">Arrangement of a pusher rod allows for operating of short, as well as long slabs </w:t>
      </w:r>
    </w:p>
    <w:p w14:paraId="6180E1EE" w14:textId="77777777" w:rsidR="00D839B9" w:rsidRPr="00CC4BBB" w:rsidRDefault="00D839B9" w:rsidP="00D839B9">
      <w:pPr>
        <w:pStyle w:val="MTStandard"/>
      </w:pPr>
    </w:p>
    <w:p w14:paraId="28685BC0" w14:textId="77777777" w:rsidR="00D839B9" w:rsidRPr="00CC4BBB" w:rsidRDefault="00D839B9" w:rsidP="00D839B9">
      <w:pPr>
        <w:pStyle w:val="MTHeading"/>
        <w:rPr>
          <w:highlight w:val="yellow"/>
        </w:rPr>
      </w:pPr>
      <w:r w:rsidRPr="00CC4BBB">
        <w:t>Reference Drawing CB.36.1A Piler pusher</w:t>
      </w:r>
    </w:p>
    <w:p w14:paraId="44EB44F0" w14:textId="77777777" w:rsidR="001F0C90" w:rsidRPr="00CC4BBB" w:rsidRDefault="001F0C90" w:rsidP="00D839B9">
      <w:pPr>
        <w:pStyle w:val="MTStandard"/>
        <w:jc w:val="center"/>
        <w:rPr>
          <w:noProof/>
        </w:rPr>
      </w:pPr>
    </w:p>
    <w:p w14:paraId="16E7083B" w14:textId="048EEF5C" w:rsidR="001F0C90" w:rsidRPr="00CC4BBB" w:rsidRDefault="007B702E" w:rsidP="00D839B9">
      <w:pPr>
        <w:pStyle w:val="MTStandard"/>
        <w:jc w:val="center"/>
        <w:rPr>
          <w:noProof/>
        </w:rPr>
      </w:pPr>
      <w:r w:rsidRPr="00CC4BBB">
        <w:rPr>
          <w:noProof/>
        </w:rPr>
        <w:lastRenderedPageBreak/>
        <w:drawing>
          <wp:inline distT="0" distB="0" distL="0" distR="0" wp14:anchorId="1C336B2B" wp14:editId="6814FB1D">
            <wp:extent cx="4320000" cy="3383594"/>
            <wp:effectExtent l="0" t="0" r="4445" b="7620"/>
            <wp:docPr id="13" name="Picture 13" descr="A picture containing to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B.36.1A_Piler_pusher_hydr._syncronism_white.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320000" cy="3383594"/>
                    </a:xfrm>
                    <a:prstGeom prst="rect">
                      <a:avLst/>
                    </a:prstGeom>
                  </pic:spPr>
                </pic:pic>
              </a:graphicData>
            </a:graphic>
          </wp:inline>
        </w:drawing>
      </w:r>
    </w:p>
    <w:p w14:paraId="4694AAFE" w14:textId="65501A00" w:rsidR="00D839B9" w:rsidRPr="00CC4BBB" w:rsidRDefault="00D839B9" w:rsidP="00D839B9">
      <w:pPr>
        <w:pStyle w:val="MTStandard"/>
        <w:jc w:val="center"/>
      </w:pPr>
    </w:p>
    <w:p w14:paraId="5070AEBC" w14:textId="77777777" w:rsidR="00D839B9" w:rsidRPr="00CC4BBB" w:rsidRDefault="00D839B9" w:rsidP="00D839B9">
      <w:pPr>
        <w:pStyle w:val="MTStandard"/>
        <w:jc w:val="center"/>
      </w:pPr>
      <w:r w:rsidRPr="00CC4BBB">
        <w:t>- Typical picture for reference only -</w:t>
      </w:r>
    </w:p>
    <w:p w14:paraId="0DEC41AF" w14:textId="77777777" w:rsidR="00D839B9" w:rsidRPr="00CC4BBB" w:rsidRDefault="00D839B9" w:rsidP="00D839B9">
      <w:pPr>
        <w:pStyle w:val="MTStandard"/>
      </w:pPr>
    </w:p>
    <w:p w14:paraId="3BA092D1" w14:textId="77777777" w:rsidR="00D839B9" w:rsidRPr="00CC4BBB" w:rsidRDefault="00D839B9" w:rsidP="00D839B9">
      <w:pPr>
        <w:pStyle w:val="MTStandard"/>
      </w:pPr>
      <w:r w:rsidRPr="00CC4BBB">
        <w:br w:type="page"/>
      </w:r>
      <w:bookmarkStart w:id="1360" w:name="_Toc532010760"/>
      <w:bookmarkStart w:id="1361" w:name="_Toc2493225"/>
      <w:bookmarkStart w:id="1362" w:name="_Toc3797456"/>
      <w:bookmarkStart w:id="1363" w:name="_Toc65989686"/>
      <w:bookmarkStart w:id="1364" w:name="_Toc223486501"/>
      <w:bookmarkStart w:id="1365" w:name="_Toc241288428"/>
      <w:bookmarkStart w:id="1366" w:name="_Toc242176193"/>
    </w:p>
    <w:p w14:paraId="1A2D3744" w14:textId="40E82E62" w:rsidR="00D839B9" w:rsidRPr="00CC4BBB" w:rsidRDefault="00D839B9" w:rsidP="00D839B9">
      <w:pPr>
        <w:pStyle w:val="MTHeadingSCS3"/>
        <w:rPr>
          <w:highlight w:val="yellow"/>
        </w:rPr>
      </w:pPr>
      <w:bookmarkStart w:id="1367" w:name="_Toc88576400"/>
      <w:bookmarkStart w:id="1368" w:name="_Toc47605031"/>
      <w:r w:rsidRPr="00CC4BBB">
        <w:lastRenderedPageBreak/>
        <w:t>CB.36.2A Piler table</w:t>
      </w:r>
      <w:bookmarkEnd w:id="1360"/>
      <w:bookmarkEnd w:id="1361"/>
      <w:bookmarkEnd w:id="1362"/>
      <w:bookmarkEnd w:id="1363"/>
      <w:bookmarkEnd w:id="1364"/>
      <w:bookmarkEnd w:id="1365"/>
      <w:bookmarkEnd w:id="1366"/>
      <w:r w:rsidRPr="00CC4BBB">
        <w:t xml:space="preserve"> </w:t>
      </w:r>
      <w:r w:rsidR="00560C67" w:rsidRPr="00CC4BBB">
        <w:t>(Option)</w:t>
      </w:r>
      <w:bookmarkEnd w:id="1367"/>
      <w:r w:rsidR="00560C67" w:rsidRPr="00CC4BBB">
        <w:rPr>
          <w:vanish/>
        </w:rPr>
        <w:t xml:space="preserve"> </w:t>
      </w:r>
      <w:r w:rsidR="00560C67" w:rsidRPr="00CC4BBB">
        <w:rPr>
          <w:vanish/>
          <w:highlight w:val="yellow"/>
        </w:rPr>
        <w:t>(hydr. Synchronism / OPTION)</w:t>
      </w:r>
      <w:r w:rsidRPr="00CC4BBB">
        <w:rPr>
          <w:vanish/>
          <w:highlight w:val="yellow"/>
        </w:rPr>
        <w:t>(hydr. Synchronism / OPTION)</w:t>
      </w:r>
      <w:bookmarkEnd w:id="1368"/>
    </w:p>
    <w:p w14:paraId="53ADEF4A" w14:textId="77777777" w:rsidR="00D839B9" w:rsidRPr="00CC4BBB" w:rsidRDefault="00D839B9" w:rsidP="00D839B9">
      <w:pPr>
        <w:pStyle w:val="MTHeading"/>
      </w:pPr>
      <w:r w:rsidRPr="00CC4BBB">
        <w:t>Technical Data</w:t>
      </w:r>
    </w:p>
    <w:tbl>
      <w:tblPr>
        <w:tblW w:w="9497" w:type="dxa"/>
        <w:tblInd w:w="108"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ayout w:type="fixed"/>
        <w:tblLook w:val="0000" w:firstRow="0" w:lastRow="0" w:firstColumn="0" w:lastColumn="0" w:noHBand="0" w:noVBand="0"/>
      </w:tblPr>
      <w:tblGrid>
        <w:gridCol w:w="3544"/>
        <w:gridCol w:w="5953"/>
      </w:tblGrid>
      <w:tr w:rsidR="00CC4BBB" w:rsidRPr="00CC4BBB" w14:paraId="2EEFE318" w14:textId="77777777" w:rsidTr="00D839B9">
        <w:tc>
          <w:tcPr>
            <w:tcW w:w="3544" w:type="dxa"/>
          </w:tcPr>
          <w:p w14:paraId="52C1BD94" w14:textId="77777777" w:rsidR="00D839B9" w:rsidRPr="00CC4BBB" w:rsidRDefault="00D839B9" w:rsidP="00D839B9">
            <w:pPr>
              <w:pStyle w:val="MTTableText"/>
            </w:pPr>
            <w:r w:rsidRPr="00CC4BBB">
              <w:t>Type</w:t>
            </w:r>
          </w:p>
        </w:tc>
        <w:tc>
          <w:tcPr>
            <w:tcW w:w="5953" w:type="dxa"/>
          </w:tcPr>
          <w:p w14:paraId="6D92AC7B" w14:textId="77777777" w:rsidR="00D839B9" w:rsidRPr="00CC4BBB" w:rsidRDefault="00D839B9" w:rsidP="00D839B9">
            <w:pPr>
              <w:pStyle w:val="MTTableText"/>
            </w:pPr>
            <w:r w:rsidRPr="00CC4BBB">
              <w:t>hydraulically operated lifting table</w:t>
            </w:r>
          </w:p>
        </w:tc>
      </w:tr>
      <w:tr w:rsidR="00CC4BBB" w:rsidRPr="00CC4BBB" w14:paraId="04BCFED7" w14:textId="77777777" w:rsidTr="00D839B9">
        <w:tc>
          <w:tcPr>
            <w:tcW w:w="3544" w:type="dxa"/>
          </w:tcPr>
          <w:p w14:paraId="43E7E5A9" w14:textId="77777777" w:rsidR="00D839B9" w:rsidRPr="00CC4BBB" w:rsidRDefault="00D839B9" w:rsidP="00D839B9">
            <w:pPr>
              <w:pStyle w:val="MTTableText"/>
            </w:pPr>
            <w:r w:rsidRPr="00CC4BBB">
              <w:t>Slab Length</w:t>
            </w:r>
          </w:p>
        </w:tc>
        <w:tc>
          <w:tcPr>
            <w:tcW w:w="5953" w:type="dxa"/>
          </w:tcPr>
          <w:p w14:paraId="32626B59" w14:textId="32DDE8D0" w:rsidR="00D839B9" w:rsidRPr="00CC4BBB" w:rsidRDefault="00784D8A" w:rsidP="00D839B9">
            <w:pPr>
              <w:pStyle w:val="MTTableText"/>
            </w:pPr>
            <w:r w:rsidRPr="00784D8A">
              <w:rPr>
                <w:color w:val="FF0000"/>
              </w:rPr>
              <w:t>55</w:t>
            </w:r>
            <w:r w:rsidR="00D839B9" w:rsidRPr="00784D8A">
              <w:rPr>
                <w:color w:val="FF0000"/>
              </w:rPr>
              <w:t>00 -</w:t>
            </w:r>
            <w:r w:rsidR="00D839B9" w:rsidRPr="00CC4BBB">
              <w:t xml:space="preserve"> 1</w:t>
            </w:r>
            <w:r w:rsidR="00030B7B" w:rsidRPr="00CC4BBB">
              <w:t>4</w:t>
            </w:r>
            <w:r w:rsidR="00D839B9" w:rsidRPr="00CC4BBB">
              <w:t>000 mm</w:t>
            </w:r>
          </w:p>
        </w:tc>
      </w:tr>
      <w:tr w:rsidR="00CC4BBB" w:rsidRPr="00CC4BBB" w14:paraId="64009B41" w14:textId="77777777" w:rsidTr="00D839B9">
        <w:tc>
          <w:tcPr>
            <w:tcW w:w="3544" w:type="dxa"/>
          </w:tcPr>
          <w:p w14:paraId="618938D9" w14:textId="77777777" w:rsidR="00D839B9" w:rsidRPr="00CC4BBB" w:rsidRDefault="00D839B9" w:rsidP="00D839B9">
            <w:pPr>
              <w:pStyle w:val="MTTableText"/>
            </w:pPr>
            <w:r w:rsidRPr="00CC4BBB">
              <w:t>Pile weight</w:t>
            </w:r>
          </w:p>
        </w:tc>
        <w:tc>
          <w:tcPr>
            <w:tcW w:w="5953" w:type="dxa"/>
          </w:tcPr>
          <w:p w14:paraId="6856C641" w14:textId="3AF94F3E" w:rsidR="00D839B9" w:rsidRPr="00CC4BBB" w:rsidRDefault="00D839B9" w:rsidP="00D839B9">
            <w:pPr>
              <w:pStyle w:val="MTTableText"/>
            </w:pPr>
            <w:r w:rsidRPr="00CC4BBB">
              <w:t>max. 1</w:t>
            </w:r>
            <w:r w:rsidR="00560C67" w:rsidRPr="00CC4BBB">
              <w:t>1</w:t>
            </w:r>
            <w:r w:rsidRPr="00CC4BBB">
              <w:t>0 t (</w:t>
            </w:r>
            <w:r w:rsidR="00030B7B" w:rsidRPr="00CC4BBB">
              <w:t xml:space="preserve">to be </w:t>
            </w:r>
            <w:r w:rsidR="00560C67" w:rsidRPr="00CC4BBB">
              <w:t>confirmed by JSL, de</w:t>
            </w:r>
            <w:r w:rsidRPr="00CC4BBB">
              <w:t>pends on bay tong crane)</w:t>
            </w:r>
          </w:p>
        </w:tc>
      </w:tr>
      <w:tr w:rsidR="00CC4BBB" w:rsidRPr="00CC4BBB" w14:paraId="60CDA1DE" w14:textId="77777777" w:rsidTr="00D839B9">
        <w:tc>
          <w:tcPr>
            <w:tcW w:w="3544" w:type="dxa"/>
          </w:tcPr>
          <w:p w14:paraId="0650FF2F" w14:textId="77777777" w:rsidR="00D839B9" w:rsidRPr="00CC4BBB" w:rsidRDefault="00D839B9" w:rsidP="00D839B9">
            <w:pPr>
              <w:pStyle w:val="MTTableText"/>
            </w:pPr>
            <w:r w:rsidRPr="00CC4BBB">
              <w:t>Lifting stroke</w:t>
            </w:r>
          </w:p>
        </w:tc>
        <w:tc>
          <w:tcPr>
            <w:tcW w:w="5953" w:type="dxa"/>
          </w:tcPr>
          <w:p w14:paraId="6C5A5722" w14:textId="374FCFE1" w:rsidR="00D839B9" w:rsidRPr="00CC4BBB" w:rsidRDefault="00D839B9" w:rsidP="00D839B9">
            <w:pPr>
              <w:pStyle w:val="MTTableText"/>
            </w:pPr>
            <w:r w:rsidRPr="00CC4BBB">
              <w:t>900 mm</w:t>
            </w:r>
            <w:r w:rsidRPr="00CC4BBB">
              <w:rPr>
                <w:vanish/>
                <w:highlight w:val="yellow"/>
              </w:rPr>
              <w:t>(3 x Slab thickn.+ warpage + 100mm)</w:t>
            </w:r>
          </w:p>
        </w:tc>
      </w:tr>
      <w:tr w:rsidR="00CC4BBB" w:rsidRPr="00CC4BBB" w14:paraId="786F2769" w14:textId="77777777" w:rsidTr="00D839B9">
        <w:tc>
          <w:tcPr>
            <w:tcW w:w="3544" w:type="dxa"/>
          </w:tcPr>
          <w:p w14:paraId="4BC7BEDA" w14:textId="77777777" w:rsidR="00D839B9" w:rsidRPr="00CC4BBB" w:rsidRDefault="00D839B9" w:rsidP="00D839B9">
            <w:pPr>
              <w:pStyle w:val="MTTableText"/>
            </w:pPr>
            <w:r w:rsidRPr="00CC4BBB">
              <w:t>Number of slabs to be piled</w:t>
            </w:r>
          </w:p>
        </w:tc>
        <w:tc>
          <w:tcPr>
            <w:tcW w:w="5953" w:type="dxa"/>
          </w:tcPr>
          <w:p w14:paraId="48F19F0A" w14:textId="77777777" w:rsidR="00D839B9" w:rsidRPr="00CC4BBB" w:rsidRDefault="00D839B9" w:rsidP="00D839B9">
            <w:pPr>
              <w:pStyle w:val="MTTableText"/>
            </w:pPr>
            <w:r w:rsidRPr="00CC4BBB">
              <w:t xml:space="preserve">max. 3 </w:t>
            </w:r>
          </w:p>
        </w:tc>
      </w:tr>
      <w:tr w:rsidR="00CC4BBB" w:rsidRPr="00CC4BBB" w14:paraId="03D80F92" w14:textId="77777777" w:rsidTr="00D839B9">
        <w:tc>
          <w:tcPr>
            <w:tcW w:w="3544" w:type="dxa"/>
          </w:tcPr>
          <w:p w14:paraId="5B47CCBF" w14:textId="77777777" w:rsidR="00D839B9" w:rsidRPr="00CC4BBB" w:rsidRDefault="00D839B9" w:rsidP="00D839B9">
            <w:pPr>
              <w:pStyle w:val="MTTableText"/>
            </w:pPr>
            <w:r w:rsidRPr="00CC4BBB">
              <w:t>Number of hydraulic cylinder</w:t>
            </w:r>
          </w:p>
        </w:tc>
        <w:tc>
          <w:tcPr>
            <w:tcW w:w="5953" w:type="dxa"/>
          </w:tcPr>
          <w:p w14:paraId="6C86A0EA" w14:textId="77777777" w:rsidR="00D839B9" w:rsidRPr="00CC4BBB" w:rsidRDefault="00D839B9" w:rsidP="00D839B9">
            <w:pPr>
              <w:pStyle w:val="MTTableText"/>
            </w:pPr>
            <w:r w:rsidRPr="00CC4BBB">
              <w:t>2</w:t>
            </w:r>
          </w:p>
        </w:tc>
      </w:tr>
      <w:tr w:rsidR="00CC4BBB" w:rsidRPr="00CC4BBB" w14:paraId="7B0E8A64" w14:textId="77777777" w:rsidTr="00D839B9">
        <w:tc>
          <w:tcPr>
            <w:tcW w:w="3544" w:type="dxa"/>
          </w:tcPr>
          <w:p w14:paraId="12DA1082" w14:textId="77777777" w:rsidR="00D839B9" w:rsidRPr="00CC4BBB" w:rsidRDefault="00D839B9" w:rsidP="00D839B9">
            <w:pPr>
              <w:pStyle w:val="MTTableText"/>
            </w:pPr>
            <w:r w:rsidRPr="00CC4BBB">
              <w:t>Lifting / lowering speed</w:t>
            </w:r>
          </w:p>
        </w:tc>
        <w:tc>
          <w:tcPr>
            <w:tcW w:w="5953" w:type="dxa"/>
          </w:tcPr>
          <w:p w14:paraId="52B8151B" w14:textId="77777777" w:rsidR="00D839B9" w:rsidRPr="00CC4BBB" w:rsidRDefault="00D839B9" w:rsidP="00D839B9">
            <w:pPr>
              <w:pStyle w:val="MTTableText"/>
            </w:pPr>
            <w:r w:rsidRPr="00CC4BBB">
              <w:t>approx. 30 mm/sec</w:t>
            </w:r>
          </w:p>
        </w:tc>
      </w:tr>
      <w:tr w:rsidR="00D839B9" w:rsidRPr="00CC4BBB" w14:paraId="7E61370D" w14:textId="77777777" w:rsidTr="00D839B9">
        <w:tc>
          <w:tcPr>
            <w:tcW w:w="3544" w:type="dxa"/>
          </w:tcPr>
          <w:p w14:paraId="77E01982" w14:textId="77777777" w:rsidR="00D839B9" w:rsidRPr="00CC4BBB" w:rsidRDefault="00D839B9" w:rsidP="00D839B9">
            <w:pPr>
              <w:pStyle w:val="MTTableText"/>
            </w:pPr>
            <w:r w:rsidRPr="00CC4BBB">
              <w:t>Slab temperature</w:t>
            </w:r>
          </w:p>
        </w:tc>
        <w:tc>
          <w:tcPr>
            <w:tcW w:w="5953" w:type="dxa"/>
          </w:tcPr>
          <w:p w14:paraId="6B3F81BE" w14:textId="77777777" w:rsidR="00D839B9" w:rsidRPr="00CC4BBB" w:rsidRDefault="00D839B9" w:rsidP="00D839B9">
            <w:pPr>
              <w:pStyle w:val="MTTableText"/>
            </w:pPr>
            <w:r w:rsidRPr="00CC4BBB">
              <w:t>max. 900 °C</w:t>
            </w:r>
          </w:p>
        </w:tc>
      </w:tr>
    </w:tbl>
    <w:p w14:paraId="7289F69D" w14:textId="77777777" w:rsidR="00D839B9" w:rsidRPr="00CC4BBB" w:rsidRDefault="00D839B9" w:rsidP="00D839B9">
      <w:pPr>
        <w:pStyle w:val="MTStandard"/>
      </w:pPr>
    </w:p>
    <w:p w14:paraId="31C6DFD8" w14:textId="77777777" w:rsidR="00D839B9" w:rsidRPr="00CC4BBB" w:rsidRDefault="00D839B9" w:rsidP="00D839B9">
      <w:pPr>
        <w:pStyle w:val="MTHeading"/>
      </w:pPr>
      <w:r w:rsidRPr="00CC4BBB">
        <w:t>Functional Description</w:t>
      </w:r>
    </w:p>
    <w:p w14:paraId="35863038" w14:textId="156DC8A5" w:rsidR="00D839B9" w:rsidRPr="00CC4BBB" w:rsidRDefault="00D839B9" w:rsidP="00D839B9">
      <w:pPr>
        <w:pStyle w:val="MTStandard"/>
      </w:pPr>
      <w:r w:rsidRPr="00CC4BBB">
        <w:t>The piler table serves for piling a pile of hot slabs pushed out from the roller table by piler pusher. After one slab is pushed onto the piler table the table is lowered by one slab thickness, until the top surface of the slab is detected. Stroke control is done by light barriers in combination with a distance transducer. After piling is finished, the piler is lifted to the top position and the bay tong crane picks up the pile, and the next piling sequence can be started</w:t>
      </w:r>
    </w:p>
    <w:p w14:paraId="77F4AA82" w14:textId="77777777" w:rsidR="00D839B9" w:rsidRPr="00CC4BBB" w:rsidRDefault="00D839B9" w:rsidP="00D839B9">
      <w:pPr>
        <w:pStyle w:val="MTHeading"/>
      </w:pPr>
      <w:r w:rsidRPr="00CC4BBB">
        <w:t>Main Components</w:t>
      </w:r>
    </w:p>
    <w:p w14:paraId="003E3916" w14:textId="77777777" w:rsidR="00D839B9" w:rsidRPr="00CC4BBB" w:rsidRDefault="00D839B9" w:rsidP="00D839B9">
      <w:pPr>
        <w:pStyle w:val="MTBulletIndent"/>
        <w:tabs>
          <w:tab w:val="clear" w:pos="1211"/>
          <w:tab w:val="num" w:pos="927"/>
        </w:tabs>
        <w:ind w:left="907"/>
      </w:pPr>
      <w:r w:rsidRPr="00CC4BBB">
        <w:t>Base frame</w:t>
      </w:r>
    </w:p>
    <w:p w14:paraId="6E20BE35" w14:textId="77777777" w:rsidR="00D839B9" w:rsidRPr="00CC4BBB" w:rsidRDefault="00D839B9" w:rsidP="00D839B9">
      <w:pPr>
        <w:pStyle w:val="MTBulletIndent"/>
        <w:tabs>
          <w:tab w:val="clear" w:pos="1211"/>
          <w:tab w:val="num" w:pos="927"/>
        </w:tabs>
        <w:ind w:left="907"/>
      </w:pPr>
      <w:r w:rsidRPr="00CC4BBB">
        <w:t>Table frame with vertical guidance system</w:t>
      </w:r>
    </w:p>
    <w:p w14:paraId="792DE074" w14:textId="77777777" w:rsidR="00D839B9" w:rsidRPr="00CC4BBB" w:rsidRDefault="00D839B9" w:rsidP="00D839B9">
      <w:pPr>
        <w:pStyle w:val="MTBulletIndent"/>
        <w:tabs>
          <w:tab w:val="clear" w:pos="1211"/>
          <w:tab w:val="num" w:pos="927"/>
        </w:tabs>
        <w:ind w:left="907"/>
      </w:pPr>
      <w:r w:rsidRPr="00CC4BBB">
        <w:t>Hydraulic cylinders</w:t>
      </w:r>
    </w:p>
    <w:p w14:paraId="7008AB43" w14:textId="77777777" w:rsidR="00D839B9" w:rsidRPr="00CC4BBB" w:rsidRDefault="00D839B9" w:rsidP="00D839B9">
      <w:pPr>
        <w:pStyle w:val="MTBulletIndent"/>
        <w:tabs>
          <w:tab w:val="clear" w:pos="1211"/>
          <w:tab w:val="num" w:pos="927"/>
        </w:tabs>
        <w:ind w:left="907"/>
      </w:pPr>
      <w:r w:rsidRPr="00CC4BBB">
        <w:t>Heat protection covers</w:t>
      </w:r>
    </w:p>
    <w:p w14:paraId="179F238D" w14:textId="77777777" w:rsidR="00D839B9" w:rsidRPr="00CC4BBB" w:rsidRDefault="00D839B9" w:rsidP="00D839B9">
      <w:pPr>
        <w:pStyle w:val="MTBulletIndent"/>
        <w:tabs>
          <w:tab w:val="clear" w:pos="1211"/>
          <w:tab w:val="num" w:pos="927"/>
        </w:tabs>
        <w:ind w:left="907"/>
      </w:pPr>
      <w:r w:rsidRPr="00CC4BBB">
        <w:t>Electric and hydraulic control system</w:t>
      </w:r>
    </w:p>
    <w:p w14:paraId="4F239597" w14:textId="77777777" w:rsidR="00D839B9" w:rsidRPr="00CC4BBB" w:rsidRDefault="00D839B9" w:rsidP="00D839B9">
      <w:pPr>
        <w:pStyle w:val="MTBulletIndent"/>
        <w:tabs>
          <w:tab w:val="clear" w:pos="1211"/>
          <w:tab w:val="num" w:pos="927"/>
        </w:tabs>
        <w:ind w:left="907"/>
      </w:pPr>
      <w:r w:rsidRPr="00CC4BBB">
        <w:t>Utility supply piping</w:t>
      </w:r>
    </w:p>
    <w:p w14:paraId="232E92A1" w14:textId="77777777" w:rsidR="00D839B9" w:rsidRPr="00CC4BBB" w:rsidRDefault="00D839B9" w:rsidP="00D839B9">
      <w:pPr>
        <w:pStyle w:val="MTHeading"/>
      </w:pPr>
      <w:r w:rsidRPr="00CC4BBB">
        <w:t>Main Characteristics</w:t>
      </w:r>
    </w:p>
    <w:p w14:paraId="4CBBFCFC" w14:textId="77777777" w:rsidR="00D839B9" w:rsidRPr="00CC4BBB" w:rsidRDefault="00D839B9" w:rsidP="00D839B9">
      <w:pPr>
        <w:pStyle w:val="MTBulletIndent"/>
        <w:tabs>
          <w:tab w:val="clear" w:pos="1211"/>
          <w:tab w:val="num" w:pos="927"/>
        </w:tabs>
        <w:ind w:left="907"/>
      </w:pPr>
      <w:r w:rsidRPr="00CC4BBB">
        <w:t>Automatic positioning of stroke movement by light barriers in combination with a distance transducer</w:t>
      </w:r>
    </w:p>
    <w:p w14:paraId="62E528DC" w14:textId="77777777" w:rsidR="00D839B9" w:rsidRPr="00CC4BBB" w:rsidRDefault="00D839B9" w:rsidP="00D839B9">
      <w:pPr>
        <w:pStyle w:val="MTHeading"/>
      </w:pPr>
      <w:r w:rsidRPr="00CC4BBB">
        <w:t>Advantages of Design</w:t>
      </w:r>
    </w:p>
    <w:p w14:paraId="0C5D6D8C" w14:textId="77777777" w:rsidR="00D839B9" w:rsidRPr="00CC4BBB" w:rsidRDefault="00D839B9" w:rsidP="00D839B9">
      <w:pPr>
        <w:pStyle w:val="MTBulletIndent"/>
        <w:tabs>
          <w:tab w:val="clear" w:pos="1211"/>
          <w:tab w:val="num" w:pos="927"/>
        </w:tabs>
        <w:ind w:left="907"/>
      </w:pPr>
      <w:r w:rsidRPr="00CC4BBB">
        <w:t>Operation independent of the slab thickness and slab shape</w:t>
      </w:r>
    </w:p>
    <w:p w14:paraId="77403D5E" w14:textId="77777777" w:rsidR="00D839B9" w:rsidRPr="00CC4BBB" w:rsidRDefault="00D839B9" w:rsidP="00D839B9">
      <w:pPr>
        <w:pStyle w:val="MTBulletIndent"/>
        <w:tabs>
          <w:tab w:val="clear" w:pos="1211"/>
          <w:tab w:val="num" w:pos="927"/>
        </w:tabs>
        <w:ind w:left="907"/>
      </w:pPr>
      <w:r w:rsidRPr="00CC4BBB">
        <w:t>Overload protection by hydraulic excess pressure protection</w:t>
      </w:r>
    </w:p>
    <w:p w14:paraId="767F311D" w14:textId="77777777" w:rsidR="00D839B9" w:rsidRPr="00CC4BBB" w:rsidRDefault="00D839B9" w:rsidP="00D839B9">
      <w:pPr>
        <w:pStyle w:val="MTStandard"/>
        <w:rPr>
          <w:b/>
        </w:rPr>
      </w:pPr>
    </w:p>
    <w:p w14:paraId="088C0A05" w14:textId="77777777" w:rsidR="00D839B9" w:rsidRPr="00CC4BBB" w:rsidRDefault="00D839B9" w:rsidP="00D839B9">
      <w:pPr>
        <w:pStyle w:val="MTHeading"/>
        <w:rPr>
          <w:highlight w:val="yellow"/>
        </w:rPr>
      </w:pPr>
      <w:r w:rsidRPr="00CC4BBB">
        <w:lastRenderedPageBreak/>
        <w:t>Reference Drawing CB.36.2A Piler table</w:t>
      </w:r>
    </w:p>
    <w:p w14:paraId="34BD9E1E" w14:textId="7A813E49" w:rsidR="001F0C90" w:rsidRPr="00CC4BBB" w:rsidRDefault="007B702E" w:rsidP="00D839B9">
      <w:pPr>
        <w:pStyle w:val="MTStandard"/>
        <w:jc w:val="center"/>
        <w:rPr>
          <w:noProof/>
        </w:rPr>
      </w:pPr>
      <w:r w:rsidRPr="00CC4BBB">
        <w:rPr>
          <w:noProof/>
        </w:rPr>
        <w:drawing>
          <wp:inline distT="0" distB="0" distL="0" distR="0" wp14:anchorId="187FFD69" wp14:editId="1040E139">
            <wp:extent cx="4320000" cy="3423269"/>
            <wp:effectExtent l="0" t="0" r="4445" b="6350"/>
            <wp:docPr id="19" name="Picture 19" descr="A picture containing to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B.36.2A_Piler_table_hydr._synchronism_white.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320000" cy="3423269"/>
                    </a:xfrm>
                    <a:prstGeom prst="rect">
                      <a:avLst/>
                    </a:prstGeom>
                  </pic:spPr>
                </pic:pic>
              </a:graphicData>
            </a:graphic>
          </wp:inline>
        </w:drawing>
      </w:r>
    </w:p>
    <w:p w14:paraId="7F690541" w14:textId="4C6BB1D6" w:rsidR="00D839B9" w:rsidRPr="00CC4BBB" w:rsidRDefault="00D839B9" w:rsidP="00D839B9">
      <w:pPr>
        <w:pStyle w:val="MTStandard"/>
        <w:jc w:val="center"/>
      </w:pPr>
    </w:p>
    <w:p w14:paraId="7AFB8B97" w14:textId="77777777" w:rsidR="00D839B9" w:rsidRPr="00CC4BBB" w:rsidRDefault="00D839B9" w:rsidP="00D839B9">
      <w:pPr>
        <w:pStyle w:val="MTStandard"/>
        <w:jc w:val="center"/>
      </w:pPr>
      <w:r w:rsidRPr="00CC4BBB">
        <w:t>- Typical picture for reference only -</w:t>
      </w:r>
    </w:p>
    <w:p w14:paraId="1F271F29" w14:textId="77777777" w:rsidR="00D839B9" w:rsidRPr="00CC4BBB" w:rsidRDefault="00D839B9" w:rsidP="00D839B9">
      <w:pPr>
        <w:pStyle w:val="MTStandard"/>
      </w:pPr>
    </w:p>
    <w:p w14:paraId="3AE332C0" w14:textId="77777777" w:rsidR="00D839B9" w:rsidRPr="00CC4BBB" w:rsidRDefault="00D839B9" w:rsidP="00D839B9">
      <w:pPr>
        <w:pStyle w:val="MTStandard"/>
      </w:pPr>
      <w:r w:rsidRPr="00CC4BBB">
        <w:br w:type="page"/>
      </w:r>
      <w:bookmarkStart w:id="1369" w:name="_Toc532010761"/>
      <w:bookmarkStart w:id="1370" w:name="_Toc2493226"/>
      <w:bookmarkStart w:id="1371" w:name="_Toc3797457"/>
      <w:bookmarkStart w:id="1372" w:name="_Toc65989687"/>
      <w:bookmarkStart w:id="1373" w:name="_Toc223486502"/>
      <w:bookmarkStart w:id="1374" w:name="_Toc241288429"/>
      <w:bookmarkStart w:id="1375" w:name="_Toc242176194"/>
    </w:p>
    <w:p w14:paraId="765B59D4" w14:textId="77777777" w:rsidR="00D839B9" w:rsidRPr="00CC4BBB" w:rsidRDefault="00D839B9" w:rsidP="00D839B9">
      <w:pPr>
        <w:pStyle w:val="MTHeadingSCS2"/>
      </w:pPr>
      <w:bookmarkStart w:id="1376" w:name="_Toc254768831"/>
      <w:bookmarkStart w:id="1377" w:name="_Toc47605048"/>
      <w:bookmarkStart w:id="1378" w:name="_Toc88576401"/>
      <w:bookmarkEnd w:id="1348"/>
      <w:bookmarkEnd w:id="1349"/>
      <w:bookmarkEnd w:id="1350"/>
      <w:bookmarkEnd w:id="1369"/>
      <w:bookmarkEnd w:id="1370"/>
      <w:bookmarkEnd w:id="1371"/>
      <w:bookmarkEnd w:id="1372"/>
      <w:bookmarkEnd w:id="1373"/>
      <w:bookmarkEnd w:id="1374"/>
      <w:bookmarkEnd w:id="1375"/>
      <w:r w:rsidRPr="00CC4BBB">
        <w:lastRenderedPageBreak/>
        <w:t>CB.38 Safety</w:t>
      </w:r>
      <w:bookmarkEnd w:id="1376"/>
      <w:r w:rsidRPr="00CC4BBB">
        <w:t xml:space="preserve"> devices</w:t>
      </w:r>
      <w:bookmarkEnd w:id="1377"/>
      <w:bookmarkEnd w:id="1378"/>
    </w:p>
    <w:p w14:paraId="29921FC4" w14:textId="77777777" w:rsidR="00D839B9" w:rsidRPr="00CC4BBB" w:rsidRDefault="00D839B9" w:rsidP="00D839B9">
      <w:pPr>
        <w:pStyle w:val="MTHeading"/>
      </w:pPr>
      <w:r w:rsidRPr="00CC4BBB">
        <w:t>Mechanical Part:</w:t>
      </w:r>
    </w:p>
    <w:p w14:paraId="65D95E85" w14:textId="77777777" w:rsidR="00D839B9" w:rsidRPr="00CC4BBB" w:rsidRDefault="00D839B9" w:rsidP="00D839B9">
      <w:pPr>
        <w:pStyle w:val="MTBullet"/>
      </w:pPr>
      <w:r w:rsidRPr="00CC4BBB">
        <w:t xml:space="preserve">Safety identification plan, showing dangerous areas, escape routes, safety signs and additionally safety information </w:t>
      </w:r>
    </w:p>
    <w:p w14:paraId="5F0BF69F" w14:textId="77777777" w:rsidR="00D839B9" w:rsidRPr="00CC4BBB" w:rsidRDefault="00D839B9" w:rsidP="00D839B9">
      <w:pPr>
        <w:pStyle w:val="MTBullet"/>
      </w:pPr>
      <w:r w:rsidRPr="00CC4BBB">
        <w:t>Safety protection covers, where necessary</w:t>
      </w:r>
    </w:p>
    <w:p w14:paraId="69011796" w14:textId="77777777" w:rsidR="00D839B9" w:rsidRPr="00CC4BBB" w:rsidRDefault="00D839B9" w:rsidP="00D839B9">
      <w:pPr>
        <w:pStyle w:val="MTBullet"/>
      </w:pPr>
      <w:r w:rsidRPr="00CC4BBB">
        <w:t>Guards (fences, railings and safety doors) to prevent access to hazardous areas</w:t>
      </w:r>
    </w:p>
    <w:p w14:paraId="69F2CFEC" w14:textId="77777777" w:rsidR="00D839B9" w:rsidRPr="00CC4BBB" w:rsidRDefault="00D839B9" w:rsidP="00D839B9">
      <w:pPr>
        <w:pStyle w:val="MTStandard"/>
      </w:pPr>
    </w:p>
    <w:p w14:paraId="0050962F" w14:textId="2F367DC9" w:rsidR="00D839B9" w:rsidRPr="00CC4BBB" w:rsidRDefault="00D839B9" w:rsidP="001E5294">
      <w:pPr>
        <w:pStyle w:val="MTStandard"/>
      </w:pPr>
    </w:p>
    <w:p w14:paraId="588457BE" w14:textId="710B29DB" w:rsidR="00D839B9" w:rsidRPr="00CC4BBB" w:rsidRDefault="00D839B9">
      <w:pPr>
        <w:rPr>
          <w:lang w:val="en-GB" w:eastAsia="de-AT"/>
        </w:rPr>
      </w:pPr>
      <w:r w:rsidRPr="00CC4BBB">
        <w:br w:type="page"/>
      </w:r>
    </w:p>
    <w:p w14:paraId="18F33BB0" w14:textId="30CBABFA" w:rsidR="00D839B9" w:rsidRPr="00CC4BBB" w:rsidRDefault="00D839B9" w:rsidP="00D839B9">
      <w:pPr>
        <w:pStyle w:val="MTHeadingSCS1"/>
      </w:pPr>
      <w:bookmarkStart w:id="1379" w:name="_Toc2333739"/>
      <w:bookmarkStart w:id="1380" w:name="_Toc3107611"/>
      <w:bookmarkStart w:id="1381" w:name="_Toc65989735"/>
      <w:bookmarkStart w:id="1382" w:name="_Toc226190116"/>
      <w:bookmarkStart w:id="1383" w:name="_Toc242177444"/>
      <w:bookmarkStart w:id="1384" w:name="_Toc53131422"/>
      <w:bookmarkStart w:id="1385" w:name="_Toc88576402"/>
      <w:r w:rsidRPr="00CC4BBB">
        <w:lastRenderedPageBreak/>
        <w:t>CB.4. Slab handling</w:t>
      </w:r>
      <w:bookmarkEnd w:id="1379"/>
      <w:bookmarkEnd w:id="1380"/>
      <w:bookmarkEnd w:id="1381"/>
      <w:bookmarkEnd w:id="1382"/>
      <w:bookmarkEnd w:id="1383"/>
      <w:bookmarkEnd w:id="1384"/>
      <w:bookmarkEnd w:id="1385"/>
    </w:p>
    <w:p w14:paraId="212FCE24" w14:textId="77777777" w:rsidR="00D839B9" w:rsidRPr="00CC4BBB" w:rsidRDefault="00D839B9" w:rsidP="00D839B9">
      <w:pPr>
        <w:pStyle w:val="MTHeadingSCS2"/>
      </w:pPr>
      <w:bookmarkStart w:id="1386" w:name="_Toc533389091"/>
      <w:bookmarkStart w:id="1387" w:name="_Toc2333757"/>
      <w:bookmarkStart w:id="1388" w:name="_Toc3107629"/>
      <w:bookmarkStart w:id="1389" w:name="_Toc65989753"/>
      <w:bookmarkStart w:id="1390" w:name="_Toc226190134"/>
      <w:bookmarkStart w:id="1391" w:name="_Toc242177462"/>
      <w:bookmarkStart w:id="1392" w:name="_Toc53131433"/>
      <w:bookmarkStart w:id="1393" w:name="_Toc88576403"/>
      <w:r w:rsidRPr="00CC4BBB">
        <w:t xml:space="preserve">CB.42. Inspection </w:t>
      </w:r>
      <w:bookmarkEnd w:id="1386"/>
      <w:bookmarkEnd w:id="1387"/>
      <w:bookmarkEnd w:id="1388"/>
      <w:bookmarkEnd w:id="1389"/>
      <w:bookmarkEnd w:id="1390"/>
      <w:bookmarkEnd w:id="1391"/>
      <w:r w:rsidRPr="00CC4BBB">
        <w:t>facilities</w:t>
      </w:r>
      <w:bookmarkEnd w:id="1392"/>
      <w:bookmarkEnd w:id="1393"/>
    </w:p>
    <w:p w14:paraId="42040110" w14:textId="77777777" w:rsidR="00D839B9" w:rsidRPr="00CC4BBB" w:rsidRDefault="00D839B9" w:rsidP="00D839B9">
      <w:pPr>
        <w:pStyle w:val="MTHeading"/>
      </w:pPr>
      <w:bookmarkStart w:id="1394" w:name="_Toc528579208"/>
      <w:r w:rsidRPr="00CC4BBB">
        <w:t>General description</w:t>
      </w:r>
      <w:bookmarkEnd w:id="1394"/>
    </w:p>
    <w:p w14:paraId="2EA98F51" w14:textId="77777777" w:rsidR="00D839B9" w:rsidRPr="00CC4BBB" w:rsidRDefault="00D839B9" w:rsidP="00D839B9">
      <w:pPr>
        <w:pStyle w:val="MTStandard"/>
      </w:pPr>
      <w:r w:rsidRPr="00CC4BBB">
        <w:t>A small part of slab production which deviates from the production conditions (defined as not hot chargeable) and/or are first slabs of a sequence and/or quality change slabs have to be cooled down to inspection /hand scarfing/hand grinding temperature.</w:t>
      </w:r>
    </w:p>
    <w:p w14:paraId="39EBDB5C" w14:textId="77777777" w:rsidR="00D839B9" w:rsidRPr="00CC4BBB" w:rsidRDefault="00D839B9" w:rsidP="00D839B9">
      <w:pPr>
        <w:pStyle w:val="MTStandard"/>
      </w:pPr>
      <w:r w:rsidRPr="00CC4BBB">
        <w:t xml:space="preserve">Inspection slab temperature max. 200° C. Slab cooling will be done </w:t>
      </w:r>
      <w:bookmarkStart w:id="1395" w:name="_Toc533389092"/>
      <w:bookmarkStart w:id="1396" w:name="_Toc2333758"/>
      <w:bookmarkStart w:id="1397" w:name="_Toc3107630"/>
      <w:bookmarkStart w:id="1398" w:name="_Toc65989754"/>
      <w:bookmarkStart w:id="1399" w:name="_Toc226190135"/>
      <w:bookmarkStart w:id="1400" w:name="_Toc242177463"/>
      <w:r w:rsidRPr="00CC4BBB">
        <w:t>mostly by air cooling in piles.</w:t>
      </w:r>
    </w:p>
    <w:p w14:paraId="284B3675" w14:textId="77777777" w:rsidR="00D839B9" w:rsidRPr="00CC4BBB" w:rsidRDefault="00D839B9" w:rsidP="00D839B9">
      <w:pPr>
        <w:pStyle w:val="MTStandard"/>
      </w:pPr>
    </w:p>
    <w:p w14:paraId="6874FEC4" w14:textId="77777777" w:rsidR="00D839B9" w:rsidRPr="00CC4BBB" w:rsidRDefault="00D839B9" w:rsidP="00D839B9">
      <w:pPr>
        <w:pStyle w:val="MTHeadingSCS3"/>
      </w:pPr>
      <w:bookmarkStart w:id="1401" w:name="_Toc53131434"/>
      <w:bookmarkStart w:id="1402" w:name="_Toc88576404"/>
      <w:r w:rsidRPr="00CC4BBB">
        <w:t>CB.42.1 Inspection grate</w:t>
      </w:r>
      <w:bookmarkEnd w:id="1395"/>
      <w:bookmarkEnd w:id="1396"/>
      <w:bookmarkEnd w:id="1397"/>
      <w:bookmarkEnd w:id="1398"/>
      <w:bookmarkEnd w:id="1399"/>
      <w:bookmarkEnd w:id="1400"/>
      <w:bookmarkEnd w:id="1401"/>
      <w:bookmarkEnd w:id="1402"/>
    </w:p>
    <w:p w14:paraId="6B5EA45B" w14:textId="77777777" w:rsidR="00D839B9" w:rsidRPr="00CC4BBB" w:rsidRDefault="00D839B9" w:rsidP="00D839B9">
      <w:pPr>
        <w:pStyle w:val="MTHeading"/>
      </w:pPr>
      <w:r w:rsidRPr="00CC4BBB">
        <w:t>Technical Data</w:t>
      </w:r>
    </w:p>
    <w:tbl>
      <w:tblPr>
        <w:tblW w:w="0" w:type="auto"/>
        <w:tblInd w:w="108"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ayout w:type="fixed"/>
        <w:tblLook w:val="0000" w:firstRow="0" w:lastRow="0" w:firstColumn="0" w:lastColumn="0" w:noHBand="0" w:noVBand="0"/>
      </w:tblPr>
      <w:tblGrid>
        <w:gridCol w:w="3544"/>
        <w:gridCol w:w="5244"/>
      </w:tblGrid>
      <w:tr w:rsidR="00CC4BBB" w:rsidRPr="00CC4BBB" w14:paraId="66CB53CA" w14:textId="77777777" w:rsidTr="00D839B9">
        <w:tc>
          <w:tcPr>
            <w:tcW w:w="3544" w:type="dxa"/>
          </w:tcPr>
          <w:p w14:paraId="28D41A44" w14:textId="77777777" w:rsidR="00D839B9" w:rsidRPr="00CC4BBB" w:rsidRDefault="00D839B9" w:rsidP="00D839B9">
            <w:pPr>
              <w:pStyle w:val="MTTableText"/>
            </w:pPr>
            <w:r w:rsidRPr="00CC4BBB">
              <w:t>Type of design</w:t>
            </w:r>
          </w:p>
        </w:tc>
        <w:tc>
          <w:tcPr>
            <w:tcW w:w="5244" w:type="dxa"/>
          </w:tcPr>
          <w:p w14:paraId="6C00690F" w14:textId="77777777" w:rsidR="00D839B9" w:rsidRPr="00CC4BBB" w:rsidRDefault="00D839B9" w:rsidP="00D839B9">
            <w:pPr>
              <w:pStyle w:val="MTTableText"/>
            </w:pPr>
            <w:r w:rsidRPr="00CC4BBB">
              <w:t>bottom grate inspection grate</w:t>
            </w:r>
          </w:p>
        </w:tc>
      </w:tr>
      <w:tr w:rsidR="00CC4BBB" w:rsidRPr="00CC4BBB" w14:paraId="7EE80104" w14:textId="77777777" w:rsidTr="00D839B9">
        <w:tc>
          <w:tcPr>
            <w:tcW w:w="3544" w:type="dxa"/>
          </w:tcPr>
          <w:p w14:paraId="215A6997" w14:textId="77777777" w:rsidR="00D839B9" w:rsidRPr="00CC4BBB" w:rsidRDefault="00D839B9" w:rsidP="00D839B9">
            <w:pPr>
              <w:pStyle w:val="MTTableText"/>
            </w:pPr>
            <w:r w:rsidRPr="00CC4BBB">
              <w:t>Material</w:t>
            </w:r>
          </w:p>
        </w:tc>
        <w:tc>
          <w:tcPr>
            <w:tcW w:w="5244" w:type="dxa"/>
          </w:tcPr>
          <w:p w14:paraId="24918D57" w14:textId="77777777" w:rsidR="00D839B9" w:rsidRPr="00CC4BBB" w:rsidRDefault="00D839B9" w:rsidP="00D839B9">
            <w:pPr>
              <w:pStyle w:val="MTTableText"/>
            </w:pPr>
            <w:r w:rsidRPr="00CC4BBB">
              <w:t>scrap slabs (customer supply)</w:t>
            </w:r>
          </w:p>
        </w:tc>
      </w:tr>
      <w:tr w:rsidR="00CC4BBB" w:rsidRPr="00CC4BBB" w14:paraId="39CA2F9D" w14:textId="77777777" w:rsidTr="00D839B9">
        <w:trPr>
          <w:hidden/>
        </w:trPr>
        <w:tc>
          <w:tcPr>
            <w:tcW w:w="3544" w:type="dxa"/>
          </w:tcPr>
          <w:p w14:paraId="257C026C" w14:textId="77777777" w:rsidR="00D839B9" w:rsidRPr="00CC4BBB" w:rsidRDefault="00D839B9" w:rsidP="00D839B9">
            <w:pPr>
              <w:pStyle w:val="MTTableText"/>
              <w:rPr>
                <w:vanish/>
              </w:rPr>
            </w:pPr>
            <w:r w:rsidRPr="00CC4BBB">
              <w:rPr>
                <w:vanish/>
              </w:rPr>
              <w:t>Length</w:t>
            </w:r>
          </w:p>
        </w:tc>
        <w:tc>
          <w:tcPr>
            <w:tcW w:w="5244" w:type="dxa"/>
          </w:tcPr>
          <w:p w14:paraId="2175A867" w14:textId="77777777" w:rsidR="00D839B9" w:rsidRPr="00CC4BBB" w:rsidRDefault="00D839B9" w:rsidP="00D839B9">
            <w:pPr>
              <w:pStyle w:val="MTTableText"/>
              <w:rPr>
                <w:vanish/>
              </w:rPr>
            </w:pPr>
            <w:r w:rsidRPr="00CC4BBB">
              <w:rPr>
                <w:vanish/>
              </w:rPr>
              <w:t>approx. 15,000 mm</w:t>
            </w:r>
          </w:p>
        </w:tc>
      </w:tr>
      <w:tr w:rsidR="00CC4BBB" w:rsidRPr="00CC4BBB" w14:paraId="4F29B6D9" w14:textId="77777777" w:rsidTr="00D839B9">
        <w:trPr>
          <w:hidden/>
        </w:trPr>
        <w:tc>
          <w:tcPr>
            <w:tcW w:w="3544" w:type="dxa"/>
          </w:tcPr>
          <w:p w14:paraId="1C917CB8" w14:textId="77777777" w:rsidR="00D839B9" w:rsidRPr="00CC4BBB" w:rsidRDefault="00D839B9" w:rsidP="00D839B9">
            <w:pPr>
              <w:pStyle w:val="MTTableText"/>
              <w:rPr>
                <w:vanish/>
              </w:rPr>
            </w:pPr>
            <w:r w:rsidRPr="00CC4BBB">
              <w:rPr>
                <w:vanish/>
              </w:rPr>
              <w:t>Width</w:t>
            </w:r>
          </w:p>
        </w:tc>
        <w:tc>
          <w:tcPr>
            <w:tcW w:w="5244" w:type="dxa"/>
          </w:tcPr>
          <w:p w14:paraId="146A5ACA" w14:textId="77777777" w:rsidR="00D839B9" w:rsidRPr="00CC4BBB" w:rsidRDefault="00D839B9" w:rsidP="00D839B9">
            <w:pPr>
              <w:pStyle w:val="MTTableText"/>
              <w:rPr>
                <w:vanish/>
              </w:rPr>
            </w:pPr>
            <w:r w:rsidRPr="00CC4BBB">
              <w:rPr>
                <w:vanish/>
              </w:rPr>
              <w:t>approx. 6,000 mm</w:t>
            </w:r>
          </w:p>
        </w:tc>
      </w:tr>
      <w:tr w:rsidR="00CC4BBB" w:rsidRPr="00CC4BBB" w14:paraId="227F9257" w14:textId="77777777" w:rsidTr="00D839B9">
        <w:trPr>
          <w:hidden/>
        </w:trPr>
        <w:tc>
          <w:tcPr>
            <w:tcW w:w="3544" w:type="dxa"/>
          </w:tcPr>
          <w:p w14:paraId="0E5876E8" w14:textId="77777777" w:rsidR="00D839B9" w:rsidRPr="00CC4BBB" w:rsidRDefault="00D839B9" w:rsidP="00D839B9">
            <w:pPr>
              <w:pStyle w:val="MTTableText"/>
              <w:rPr>
                <w:vanish/>
              </w:rPr>
            </w:pPr>
            <w:r w:rsidRPr="00CC4BBB">
              <w:rPr>
                <w:vanish/>
              </w:rPr>
              <w:t>No of slab places</w:t>
            </w:r>
          </w:p>
        </w:tc>
        <w:tc>
          <w:tcPr>
            <w:tcW w:w="5244" w:type="dxa"/>
          </w:tcPr>
          <w:p w14:paraId="72D64E1D" w14:textId="77777777" w:rsidR="00D839B9" w:rsidRPr="00CC4BBB" w:rsidRDefault="00D839B9" w:rsidP="00D839B9">
            <w:pPr>
              <w:pStyle w:val="MTTableText"/>
              <w:rPr>
                <w:vanish/>
              </w:rPr>
            </w:pPr>
            <w:r w:rsidRPr="00CC4BBB">
              <w:rPr>
                <w:vanish/>
              </w:rPr>
              <w:t>4</w:t>
            </w:r>
          </w:p>
        </w:tc>
      </w:tr>
      <w:tr w:rsidR="00CC4BBB" w:rsidRPr="00CC4BBB" w14:paraId="42FB9071" w14:textId="77777777" w:rsidTr="00D839B9">
        <w:trPr>
          <w:hidden/>
        </w:trPr>
        <w:tc>
          <w:tcPr>
            <w:tcW w:w="3544" w:type="dxa"/>
          </w:tcPr>
          <w:p w14:paraId="131DEB59" w14:textId="77777777" w:rsidR="00D839B9" w:rsidRPr="00CC4BBB" w:rsidRDefault="00D839B9" w:rsidP="00D839B9">
            <w:pPr>
              <w:pStyle w:val="MTTableText"/>
              <w:rPr>
                <w:vanish/>
              </w:rPr>
            </w:pPr>
            <w:r w:rsidRPr="00CC4BBB">
              <w:rPr>
                <w:vanish/>
              </w:rPr>
              <w:t>Scale discharge/cleaning</w:t>
            </w:r>
          </w:p>
        </w:tc>
        <w:tc>
          <w:tcPr>
            <w:tcW w:w="5244" w:type="dxa"/>
          </w:tcPr>
          <w:p w14:paraId="7DDA83B4" w14:textId="77777777" w:rsidR="00D839B9" w:rsidRPr="00CC4BBB" w:rsidRDefault="00D839B9" w:rsidP="00D839B9">
            <w:pPr>
              <w:pStyle w:val="MTTableText"/>
              <w:rPr>
                <w:vanish/>
              </w:rPr>
            </w:pPr>
            <w:r w:rsidRPr="00CC4BBB">
              <w:rPr>
                <w:vanish/>
              </w:rPr>
              <w:t>manually by hand or by crane magnet device</w:t>
            </w:r>
          </w:p>
        </w:tc>
      </w:tr>
      <w:tr w:rsidR="00D839B9" w:rsidRPr="00CC4BBB" w14:paraId="6303980D" w14:textId="77777777" w:rsidTr="00D839B9">
        <w:tc>
          <w:tcPr>
            <w:tcW w:w="3544" w:type="dxa"/>
          </w:tcPr>
          <w:p w14:paraId="47E12939" w14:textId="77777777" w:rsidR="00D839B9" w:rsidRPr="00CC4BBB" w:rsidRDefault="00D839B9" w:rsidP="00D839B9">
            <w:pPr>
              <w:pStyle w:val="MTTableText"/>
            </w:pPr>
            <w:r w:rsidRPr="00CC4BBB">
              <w:t>Slab turning over for inspection lower slab surface</w:t>
            </w:r>
          </w:p>
        </w:tc>
        <w:tc>
          <w:tcPr>
            <w:tcW w:w="5244" w:type="dxa"/>
          </w:tcPr>
          <w:p w14:paraId="23F7584F" w14:textId="77777777" w:rsidR="00D839B9" w:rsidRPr="00CC4BBB" w:rsidRDefault="00D839B9" w:rsidP="00D839B9">
            <w:pPr>
              <w:pStyle w:val="MTTableText"/>
            </w:pPr>
            <w:r w:rsidRPr="00CC4BBB">
              <w:t xml:space="preserve">by bay magnet crane or slab turnover device </w:t>
            </w:r>
          </w:p>
        </w:tc>
      </w:tr>
    </w:tbl>
    <w:p w14:paraId="1BED2442" w14:textId="77777777" w:rsidR="00D839B9" w:rsidRPr="00CC4BBB" w:rsidRDefault="00D839B9" w:rsidP="00D839B9">
      <w:pPr>
        <w:pStyle w:val="MTStandard"/>
      </w:pPr>
    </w:p>
    <w:p w14:paraId="7394C347" w14:textId="77777777" w:rsidR="00D839B9" w:rsidRPr="00CC4BBB" w:rsidRDefault="00D839B9" w:rsidP="00D839B9">
      <w:pPr>
        <w:pStyle w:val="MTHeading"/>
      </w:pPr>
      <w:r w:rsidRPr="00CC4BBB">
        <w:t>Functional Description</w:t>
      </w:r>
    </w:p>
    <w:p w14:paraId="2D1469B0" w14:textId="77777777" w:rsidR="00D839B9" w:rsidRPr="00CC4BBB" w:rsidRDefault="00D839B9" w:rsidP="00D839B9">
      <w:pPr>
        <w:pStyle w:val="MTStandard"/>
      </w:pPr>
      <w:r w:rsidRPr="00CC4BBB">
        <w:t>The inspection grate is made of scrap slabs and is used for slab inspection.</w:t>
      </w:r>
    </w:p>
    <w:p w14:paraId="03275830" w14:textId="77777777" w:rsidR="00D839B9" w:rsidRPr="00CC4BBB" w:rsidRDefault="00D839B9" w:rsidP="00D839B9">
      <w:pPr>
        <w:pStyle w:val="MTStandard"/>
      </w:pPr>
    </w:p>
    <w:p w14:paraId="176ED559" w14:textId="77777777" w:rsidR="00D839B9" w:rsidRPr="00CC4BBB" w:rsidRDefault="00D839B9" w:rsidP="00D839B9">
      <w:pPr>
        <w:pStyle w:val="MTStandard"/>
      </w:pPr>
      <w:r w:rsidRPr="00CC4BBB">
        <w:br w:type="page"/>
      </w:r>
      <w:bookmarkStart w:id="1403" w:name="_Toc533389093"/>
      <w:bookmarkStart w:id="1404" w:name="_Toc2333759"/>
      <w:bookmarkStart w:id="1405" w:name="_Toc3107631"/>
      <w:bookmarkStart w:id="1406" w:name="_Toc65989755"/>
      <w:bookmarkStart w:id="1407" w:name="_Toc226190136"/>
      <w:bookmarkStart w:id="1408" w:name="_Toc242177464"/>
    </w:p>
    <w:p w14:paraId="11FB7BBF" w14:textId="77777777" w:rsidR="00D839B9" w:rsidRPr="00CC4BBB" w:rsidRDefault="00D839B9" w:rsidP="00D839B9">
      <w:pPr>
        <w:pStyle w:val="MTHeadingSCS3"/>
        <w:rPr>
          <w:vanish/>
        </w:rPr>
      </w:pPr>
      <w:bookmarkStart w:id="1409" w:name="_Toc53131435"/>
      <w:r w:rsidRPr="00CC4BBB">
        <w:rPr>
          <w:vanish/>
        </w:rPr>
        <w:lastRenderedPageBreak/>
        <w:t>CB.42.2 Inspection steel structur</w:t>
      </w:r>
      <w:bookmarkEnd w:id="1403"/>
      <w:bookmarkEnd w:id="1404"/>
      <w:bookmarkEnd w:id="1405"/>
      <w:bookmarkEnd w:id="1406"/>
      <w:bookmarkEnd w:id="1407"/>
      <w:bookmarkEnd w:id="1408"/>
      <w:r w:rsidRPr="00CC4BBB">
        <w:rPr>
          <w:vanish/>
        </w:rPr>
        <w:t>e</w:t>
      </w:r>
      <w:bookmarkEnd w:id="1409"/>
    </w:p>
    <w:p w14:paraId="77C712A5" w14:textId="77777777" w:rsidR="00D839B9" w:rsidRPr="00CC4BBB" w:rsidRDefault="00D839B9" w:rsidP="00D839B9">
      <w:pPr>
        <w:pStyle w:val="MTHeading"/>
        <w:rPr>
          <w:vanish/>
        </w:rPr>
      </w:pPr>
      <w:r w:rsidRPr="00CC4BBB">
        <w:rPr>
          <w:vanish/>
        </w:rPr>
        <w:t>Technical Data:</w:t>
      </w:r>
    </w:p>
    <w:tbl>
      <w:tblPr>
        <w:tblW w:w="0" w:type="auto"/>
        <w:tblInd w:w="108"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ayout w:type="fixed"/>
        <w:tblLook w:val="0000" w:firstRow="0" w:lastRow="0" w:firstColumn="0" w:lastColumn="0" w:noHBand="0" w:noVBand="0"/>
      </w:tblPr>
      <w:tblGrid>
        <w:gridCol w:w="3544"/>
        <w:gridCol w:w="5244"/>
      </w:tblGrid>
      <w:tr w:rsidR="00CC4BBB" w:rsidRPr="00CC4BBB" w14:paraId="6E77DA13" w14:textId="77777777" w:rsidTr="00D839B9">
        <w:trPr>
          <w:hidden/>
        </w:trPr>
        <w:tc>
          <w:tcPr>
            <w:tcW w:w="3544" w:type="dxa"/>
          </w:tcPr>
          <w:p w14:paraId="2B232FFD" w14:textId="77777777" w:rsidR="00D839B9" w:rsidRPr="00CC4BBB" w:rsidRDefault="00D839B9" w:rsidP="00D839B9">
            <w:pPr>
              <w:pStyle w:val="MTTableText"/>
              <w:rPr>
                <w:vanish/>
              </w:rPr>
            </w:pPr>
            <w:r w:rsidRPr="00CC4BBB">
              <w:rPr>
                <w:vanish/>
              </w:rPr>
              <w:t>Type of design</w:t>
            </w:r>
          </w:p>
        </w:tc>
        <w:tc>
          <w:tcPr>
            <w:tcW w:w="5244" w:type="dxa"/>
          </w:tcPr>
          <w:p w14:paraId="7FF4D40C" w14:textId="77777777" w:rsidR="00D839B9" w:rsidRPr="00CC4BBB" w:rsidRDefault="00D839B9" w:rsidP="00D839B9">
            <w:pPr>
              <w:pStyle w:val="MTTableText"/>
              <w:rPr>
                <w:vanish/>
              </w:rPr>
            </w:pPr>
            <w:r w:rsidRPr="00CC4BBB">
              <w:rPr>
                <w:vanish/>
              </w:rPr>
              <w:t>steel structure protection wall</w:t>
            </w:r>
          </w:p>
        </w:tc>
      </w:tr>
      <w:tr w:rsidR="00CC4BBB" w:rsidRPr="00CC4BBB" w14:paraId="3F904BD1" w14:textId="77777777" w:rsidTr="00D839B9">
        <w:trPr>
          <w:hidden/>
        </w:trPr>
        <w:tc>
          <w:tcPr>
            <w:tcW w:w="3544" w:type="dxa"/>
          </w:tcPr>
          <w:p w14:paraId="06F605B7" w14:textId="77777777" w:rsidR="00D839B9" w:rsidRPr="00CC4BBB" w:rsidRDefault="00D839B9" w:rsidP="00D839B9">
            <w:pPr>
              <w:pStyle w:val="MTTableText"/>
              <w:rPr>
                <w:vanish/>
              </w:rPr>
            </w:pPr>
            <w:r w:rsidRPr="00CC4BBB">
              <w:rPr>
                <w:vanish/>
              </w:rPr>
              <w:t>Height</w:t>
            </w:r>
          </w:p>
        </w:tc>
        <w:tc>
          <w:tcPr>
            <w:tcW w:w="5244" w:type="dxa"/>
          </w:tcPr>
          <w:p w14:paraId="2745E5DE" w14:textId="77777777" w:rsidR="00D839B9" w:rsidRPr="00CC4BBB" w:rsidRDefault="00D839B9" w:rsidP="00D839B9">
            <w:pPr>
              <w:pStyle w:val="MTTableText"/>
              <w:rPr>
                <w:vanish/>
              </w:rPr>
            </w:pPr>
            <w:r w:rsidRPr="00CC4BBB">
              <w:rPr>
                <w:vanish/>
              </w:rPr>
              <w:t xml:space="preserve">approx. </w:t>
            </w:r>
            <w:r w:rsidRPr="00CC4BBB">
              <w:rPr>
                <w:vanish/>
                <w:highlight w:val="yellow"/>
              </w:rPr>
              <w:t>2,500</w:t>
            </w:r>
            <w:r w:rsidRPr="00CC4BBB">
              <w:rPr>
                <w:vanish/>
              </w:rPr>
              <w:t xml:space="preserve"> mm</w:t>
            </w:r>
          </w:p>
        </w:tc>
      </w:tr>
      <w:tr w:rsidR="00CC4BBB" w:rsidRPr="00CC4BBB" w14:paraId="1084171C" w14:textId="77777777" w:rsidTr="00D839B9">
        <w:trPr>
          <w:hidden/>
        </w:trPr>
        <w:tc>
          <w:tcPr>
            <w:tcW w:w="3544" w:type="dxa"/>
          </w:tcPr>
          <w:p w14:paraId="1DB9666C" w14:textId="77777777" w:rsidR="00D839B9" w:rsidRPr="00CC4BBB" w:rsidRDefault="00D839B9" w:rsidP="00D839B9">
            <w:pPr>
              <w:pStyle w:val="MTTableText"/>
              <w:rPr>
                <w:vanish/>
              </w:rPr>
            </w:pPr>
            <w:r w:rsidRPr="00CC4BBB">
              <w:rPr>
                <w:vanish/>
              </w:rPr>
              <w:t>Length</w:t>
            </w:r>
          </w:p>
        </w:tc>
        <w:tc>
          <w:tcPr>
            <w:tcW w:w="5244" w:type="dxa"/>
          </w:tcPr>
          <w:p w14:paraId="6C9AFA60" w14:textId="77777777" w:rsidR="00D839B9" w:rsidRPr="00CC4BBB" w:rsidRDefault="00D839B9" w:rsidP="00D839B9">
            <w:pPr>
              <w:pStyle w:val="MTTableText"/>
              <w:rPr>
                <w:vanish/>
              </w:rPr>
            </w:pPr>
            <w:r w:rsidRPr="00CC4BBB">
              <w:rPr>
                <w:vanish/>
              </w:rPr>
              <w:t xml:space="preserve">approx. </w:t>
            </w:r>
            <w:r w:rsidRPr="00CC4BBB">
              <w:rPr>
                <w:vanish/>
                <w:highlight w:val="yellow"/>
              </w:rPr>
              <w:t>15,000</w:t>
            </w:r>
            <w:r w:rsidRPr="00CC4BBB">
              <w:rPr>
                <w:vanish/>
              </w:rPr>
              <w:t xml:space="preserve"> mm</w:t>
            </w:r>
          </w:p>
        </w:tc>
      </w:tr>
      <w:tr w:rsidR="00CC4BBB" w:rsidRPr="00CC4BBB" w14:paraId="68BEFDC6" w14:textId="77777777" w:rsidTr="00D839B9">
        <w:trPr>
          <w:hidden/>
        </w:trPr>
        <w:tc>
          <w:tcPr>
            <w:tcW w:w="3544" w:type="dxa"/>
          </w:tcPr>
          <w:p w14:paraId="367745BE" w14:textId="77777777" w:rsidR="00D839B9" w:rsidRPr="00CC4BBB" w:rsidRDefault="00D839B9" w:rsidP="00D839B9">
            <w:pPr>
              <w:pStyle w:val="MTTableText"/>
              <w:rPr>
                <w:vanish/>
              </w:rPr>
            </w:pPr>
            <w:r w:rsidRPr="00CC4BBB">
              <w:rPr>
                <w:vanish/>
              </w:rPr>
              <w:t>Media supply</w:t>
            </w:r>
          </w:p>
        </w:tc>
        <w:tc>
          <w:tcPr>
            <w:tcW w:w="5244" w:type="dxa"/>
          </w:tcPr>
          <w:p w14:paraId="18BB692F" w14:textId="77777777" w:rsidR="00D839B9" w:rsidRPr="00CC4BBB" w:rsidRDefault="00D839B9" w:rsidP="00D839B9">
            <w:pPr>
              <w:pStyle w:val="MTTableText"/>
              <w:rPr>
                <w:vanish/>
              </w:rPr>
            </w:pPr>
            <w:r w:rsidRPr="00CC4BBB">
              <w:rPr>
                <w:vanish/>
              </w:rPr>
              <w:t>oxygen and gas for hand scarfing</w:t>
            </w:r>
            <w:r w:rsidRPr="00CC4BBB">
              <w:rPr>
                <w:vanish/>
              </w:rPr>
              <w:br/>
              <w:t>electricity for hand grinding</w:t>
            </w:r>
          </w:p>
        </w:tc>
      </w:tr>
      <w:tr w:rsidR="00D839B9" w:rsidRPr="00CC4BBB" w14:paraId="2F3A7C53" w14:textId="77777777" w:rsidTr="00D839B9">
        <w:trPr>
          <w:trHeight w:val="427"/>
          <w:hidden/>
        </w:trPr>
        <w:tc>
          <w:tcPr>
            <w:tcW w:w="3544" w:type="dxa"/>
          </w:tcPr>
          <w:p w14:paraId="021A7CA2" w14:textId="77777777" w:rsidR="00D839B9" w:rsidRPr="00CC4BBB" w:rsidRDefault="00D839B9" w:rsidP="00D839B9">
            <w:pPr>
              <w:pStyle w:val="MTTableText"/>
              <w:rPr>
                <w:vanish/>
              </w:rPr>
            </w:pPr>
            <w:r w:rsidRPr="00CC4BBB">
              <w:rPr>
                <w:vanish/>
              </w:rPr>
              <w:t>Take over point</w:t>
            </w:r>
          </w:p>
        </w:tc>
        <w:tc>
          <w:tcPr>
            <w:tcW w:w="5244" w:type="dxa"/>
          </w:tcPr>
          <w:p w14:paraId="4D2C1550" w14:textId="77777777" w:rsidR="00D839B9" w:rsidRPr="00CC4BBB" w:rsidRDefault="00D839B9" w:rsidP="00D839B9">
            <w:pPr>
              <w:pStyle w:val="MTTableText"/>
              <w:rPr>
                <w:vanish/>
              </w:rPr>
            </w:pPr>
            <w:r w:rsidRPr="00CC4BBB">
              <w:rPr>
                <w:vanish/>
              </w:rPr>
              <w:t>next column</w:t>
            </w:r>
          </w:p>
        </w:tc>
      </w:tr>
    </w:tbl>
    <w:p w14:paraId="71C059F6" w14:textId="77777777" w:rsidR="00D839B9" w:rsidRPr="00CC4BBB" w:rsidRDefault="00D839B9" w:rsidP="00D839B9">
      <w:pPr>
        <w:pStyle w:val="MTStandard"/>
        <w:rPr>
          <w:vanish/>
        </w:rPr>
      </w:pPr>
    </w:p>
    <w:p w14:paraId="7B481C16" w14:textId="77777777" w:rsidR="00D839B9" w:rsidRPr="00CC4BBB" w:rsidRDefault="00D839B9" w:rsidP="00D839B9">
      <w:pPr>
        <w:pStyle w:val="MTHeading"/>
        <w:rPr>
          <w:vanish/>
        </w:rPr>
      </w:pPr>
      <w:r w:rsidRPr="00CC4BBB">
        <w:rPr>
          <w:vanish/>
        </w:rPr>
        <w:t>Main Components:</w:t>
      </w:r>
    </w:p>
    <w:p w14:paraId="186A8396" w14:textId="15CB0ADB" w:rsidR="00D839B9" w:rsidRPr="00CC4BBB" w:rsidRDefault="00D839B9" w:rsidP="00D839B9">
      <w:pPr>
        <w:pStyle w:val="MTBulletIndent"/>
        <w:tabs>
          <w:tab w:val="clear" w:pos="1211"/>
          <w:tab w:val="num" w:pos="927"/>
        </w:tabs>
        <w:ind w:left="907"/>
        <w:rPr>
          <w:vanish/>
        </w:rPr>
      </w:pPr>
      <w:r w:rsidRPr="00CC4BBB">
        <w:rPr>
          <w:vanish/>
        </w:rPr>
        <w:t xml:space="preserve">Protection wall for protection of </w:t>
      </w:r>
      <w:r w:rsidR="00AE6697" w:rsidRPr="00CC4BBB">
        <w:rPr>
          <w:vanish/>
        </w:rPr>
        <w:t xml:space="preserve">surrounding </w:t>
      </w:r>
      <w:r w:rsidRPr="00CC4BBB">
        <w:rPr>
          <w:vanish/>
        </w:rPr>
        <w:t>equipment and bay wall / columns.</w:t>
      </w:r>
    </w:p>
    <w:p w14:paraId="4946D441" w14:textId="77777777" w:rsidR="00D839B9" w:rsidRPr="00CC4BBB" w:rsidRDefault="00D839B9" w:rsidP="00D839B9">
      <w:pPr>
        <w:pStyle w:val="MTBulletIndent"/>
        <w:tabs>
          <w:tab w:val="clear" w:pos="1211"/>
          <w:tab w:val="num" w:pos="927"/>
        </w:tabs>
        <w:ind w:left="907"/>
        <w:rPr>
          <w:vanish/>
        </w:rPr>
      </w:pPr>
      <w:r w:rsidRPr="00CC4BBB">
        <w:rPr>
          <w:vanish/>
        </w:rPr>
        <w:t>Base frame steel structure for gas regulation stations for hand scarfer</w:t>
      </w:r>
    </w:p>
    <w:p w14:paraId="3D499562" w14:textId="77777777" w:rsidR="00D839B9" w:rsidRPr="00CC4BBB" w:rsidRDefault="00D839B9" w:rsidP="00D839B9">
      <w:pPr>
        <w:pStyle w:val="MTBulletIndent"/>
        <w:tabs>
          <w:tab w:val="clear" w:pos="1211"/>
          <w:tab w:val="num" w:pos="927"/>
        </w:tabs>
        <w:ind w:left="907"/>
        <w:rPr>
          <w:vanish/>
        </w:rPr>
      </w:pPr>
      <w:r w:rsidRPr="00CC4BBB">
        <w:rPr>
          <w:vanish/>
        </w:rPr>
        <w:t>Interconnecting piping for media or cabling for hand grinding</w:t>
      </w:r>
    </w:p>
    <w:p w14:paraId="4AF4AD4A" w14:textId="77777777" w:rsidR="00D839B9" w:rsidRPr="00CC4BBB" w:rsidRDefault="00D839B9" w:rsidP="00D839B9">
      <w:pPr>
        <w:pStyle w:val="MTStandard"/>
        <w:rPr>
          <w:vanish/>
        </w:rPr>
      </w:pPr>
    </w:p>
    <w:p w14:paraId="27A8BDCF" w14:textId="77777777" w:rsidR="00D839B9" w:rsidRPr="00CC4BBB" w:rsidRDefault="00D839B9" w:rsidP="00D839B9">
      <w:pPr>
        <w:pStyle w:val="MTStandard"/>
        <w:rPr>
          <w:vanish/>
        </w:rPr>
      </w:pPr>
      <w:r w:rsidRPr="00CC4BBB">
        <w:rPr>
          <w:vanish/>
        </w:rPr>
        <w:br w:type="page"/>
      </w:r>
      <w:bookmarkStart w:id="1410" w:name="_Toc528579209"/>
      <w:bookmarkStart w:id="1411" w:name="_Toc533389094"/>
      <w:bookmarkStart w:id="1412" w:name="_Toc2333760"/>
      <w:bookmarkStart w:id="1413" w:name="_Toc3107632"/>
      <w:bookmarkStart w:id="1414" w:name="_Toc65989756"/>
      <w:bookmarkStart w:id="1415" w:name="_Toc226190137"/>
      <w:bookmarkStart w:id="1416" w:name="_Toc242177465"/>
    </w:p>
    <w:p w14:paraId="0F868472" w14:textId="5BF77113" w:rsidR="00D839B9" w:rsidRPr="00CC4BBB" w:rsidRDefault="00D839B9" w:rsidP="00D839B9">
      <w:pPr>
        <w:pStyle w:val="MTHeadingSCS3"/>
      </w:pPr>
      <w:bookmarkStart w:id="1417" w:name="_Toc53131436"/>
      <w:bookmarkStart w:id="1418" w:name="_Toc88576405"/>
      <w:r w:rsidRPr="00CC4BBB">
        <w:t xml:space="preserve">CB.42.3 Hand scarfing </w:t>
      </w:r>
      <w:bookmarkEnd w:id="1410"/>
      <w:r w:rsidRPr="00CC4BBB">
        <w:t>device</w:t>
      </w:r>
      <w:bookmarkEnd w:id="1411"/>
      <w:bookmarkEnd w:id="1412"/>
      <w:bookmarkEnd w:id="1413"/>
      <w:bookmarkEnd w:id="1414"/>
      <w:bookmarkEnd w:id="1415"/>
      <w:bookmarkEnd w:id="1416"/>
      <w:bookmarkEnd w:id="1417"/>
      <w:r w:rsidR="009F622F" w:rsidRPr="00CC4BBB">
        <w:t xml:space="preserve"> (Existing)</w:t>
      </w:r>
      <w:bookmarkEnd w:id="1418"/>
    </w:p>
    <w:p w14:paraId="3693BF83" w14:textId="77777777" w:rsidR="00D839B9" w:rsidRPr="00CC4BBB" w:rsidRDefault="00D839B9" w:rsidP="00D839B9">
      <w:pPr>
        <w:pStyle w:val="MTHeading"/>
        <w:rPr>
          <w:vanish/>
        </w:rPr>
      </w:pPr>
      <w:r w:rsidRPr="00CC4BBB">
        <w:rPr>
          <w:vanish/>
        </w:rPr>
        <w:t>Technical Data</w:t>
      </w:r>
    </w:p>
    <w:tbl>
      <w:tblPr>
        <w:tblW w:w="0" w:type="auto"/>
        <w:tblInd w:w="108"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ayout w:type="fixed"/>
        <w:tblLook w:val="0000" w:firstRow="0" w:lastRow="0" w:firstColumn="0" w:lastColumn="0" w:noHBand="0" w:noVBand="0"/>
      </w:tblPr>
      <w:tblGrid>
        <w:gridCol w:w="3544"/>
        <w:gridCol w:w="5244"/>
      </w:tblGrid>
      <w:tr w:rsidR="00CC4BBB" w:rsidRPr="00CC4BBB" w14:paraId="25FD0327" w14:textId="77777777" w:rsidTr="00D839B9">
        <w:trPr>
          <w:hidden/>
        </w:trPr>
        <w:tc>
          <w:tcPr>
            <w:tcW w:w="3544" w:type="dxa"/>
          </w:tcPr>
          <w:p w14:paraId="5D26E3F9" w14:textId="77777777" w:rsidR="00D839B9" w:rsidRPr="00CC4BBB" w:rsidRDefault="00D839B9" w:rsidP="00D839B9">
            <w:pPr>
              <w:pStyle w:val="MTTableText"/>
              <w:rPr>
                <w:vanish/>
              </w:rPr>
            </w:pPr>
            <w:r w:rsidRPr="00CC4BBB">
              <w:rPr>
                <w:vanish/>
              </w:rPr>
              <w:t>Type</w:t>
            </w:r>
          </w:p>
        </w:tc>
        <w:tc>
          <w:tcPr>
            <w:tcW w:w="5244" w:type="dxa"/>
          </w:tcPr>
          <w:p w14:paraId="3804AA10" w14:textId="77777777" w:rsidR="00D839B9" w:rsidRPr="00CC4BBB" w:rsidRDefault="00D839B9" w:rsidP="00D839B9">
            <w:pPr>
              <w:pStyle w:val="MTTableText"/>
              <w:rPr>
                <w:vanish/>
              </w:rPr>
            </w:pPr>
            <w:r w:rsidRPr="00CC4BBB">
              <w:rPr>
                <w:vanish/>
              </w:rPr>
              <w:t>hand-operated with flow regulating valve</w:t>
            </w:r>
          </w:p>
        </w:tc>
      </w:tr>
      <w:tr w:rsidR="00CC4BBB" w:rsidRPr="00CC4BBB" w14:paraId="3003FFFE" w14:textId="77777777" w:rsidTr="00D839B9">
        <w:trPr>
          <w:hidden/>
        </w:trPr>
        <w:tc>
          <w:tcPr>
            <w:tcW w:w="3544" w:type="dxa"/>
          </w:tcPr>
          <w:p w14:paraId="766EB2C0" w14:textId="77777777" w:rsidR="00D839B9" w:rsidRPr="00CC4BBB" w:rsidRDefault="00D839B9" w:rsidP="00D839B9">
            <w:pPr>
              <w:pStyle w:val="MTTableText"/>
              <w:rPr>
                <w:vanish/>
              </w:rPr>
            </w:pPr>
            <w:r w:rsidRPr="00CC4BBB">
              <w:rPr>
                <w:vanish/>
              </w:rPr>
              <w:t>Scarfing width</w:t>
            </w:r>
          </w:p>
        </w:tc>
        <w:tc>
          <w:tcPr>
            <w:tcW w:w="5244" w:type="dxa"/>
          </w:tcPr>
          <w:p w14:paraId="0FCC69D0" w14:textId="77777777" w:rsidR="00D839B9" w:rsidRPr="00CC4BBB" w:rsidRDefault="00D839B9" w:rsidP="00D839B9">
            <w:pPr>
              <w:pStyle w:val="MTTableText"/>
              <w:rPr>
                <w:vanish/>
              </w:rPr>
            </w:pPr>
            <w:r w:rsidRPr="00CC4BBB">
              <w:rPr>
                <w:vanish/>
              </w:rPr>
              <w:t>100 to 150 mm</w:t>
            </w:r>
          </w:p>
        </w:tc>
      </w:tr>
      <w:tr w:rsidR="00CC4BBB" w:rsidRPr="00CC4BBB" w14:paraId="038E34DA" w14:textId="77777777" w:rsidTr="00D839B9">
        <w:trPr>
          <w:hidden/>
        </w:trPr>
        <w:tc>
          <w:tcPr>
            <w:tcW w:w="3544" w:type="dxa"/>
          </w:tcPr>
          <w:p w14:paraId="24808C4A" w14:textId="77777777" w:rsidR="00D839B9" w:rsidRPr="00CC4BBB" w:rsidRDefault="00D839B9" w:rsidP="00D839B9">
            <w:pPr>
              <w:pStyle w:val="MTTableText"/>
              <w:rPr>
                <w:vanish/>
              </w:rPr>
            </w:pPr>
            <w:r w:rsidRPr="00CC4BBB">
              <w:rPr>
                <w:vanish/>
              </w:rPr>
              <w:t>Scarfing depth</w:t>
            </w:r>
          </w:p>
        </w:tc>
        <w:tc>
          <w:tcPr>
            <w:tcW w:w="5244" w:type="dxa"/>
          </w:tcPr>
          <w:p w14:paraId="7292C4A0" w14:textId="77777777" w:rsidR="00D839B9" w:rsidRPr="00CC4BBB" w:rsidRDefault="00D839B9" w:rsidP="00D839B9">
            <w:pPr>
              <w:pStyle w:val="MTTableText"/>
              <w:rPr>
                <w:vanish/>
              </w:rPr>
            </w:pPr>
            <w:r w:rsidRPr="00CC4BBB">
              <w:rPr>
                <w:vanish/>
              </w:rPr>
              <w:t>2 - 5 mm</w:t>
            </w:r>
          </w:p>
        </w:tc>
      </w:tr>
      <w:tr w:rsidR="00CC4BBB" w:rsidRPr="00CC4BBB" w14:paraId="16DDD8AB" w14:textId="77777777" w:rsidTr="00D839B9">
        <w:trPr>
          <w:hidden/>
        </w:trPr>
        <w:tc>
          <w:tcPr>
            <w:tcW w:w="3544" w:type="dxa"/>
          </w:tcPr>
          <w:p w14:paraId="018E3317" w14:textId="77777777" w:rsidR="00D839B9" w:rsidRPr="00CC4BBB" w:rsidRDefault="00D839B9" w:rsidP="00D839B9">
            <w:pPr>
              <w:pStyle w:val="MTTableText"/>
              <w:rPr>
                <w:vanish/>
              </w:rPr>
            </w:pPr>
            <w:r w:rsidRPr="00CC4BBB">
              <w:rPr>
                <w:vanish/>
              </w:rPr>
              <w:t>Length of blow pipe</w:t>
            </w:r>
          </w:p>
        </w:tc>
        <w:tc>
          <w:tcPr>
            <w:tcW w:w="5244" w:type="dxa"/>
          </w:tcPr>
          <w:p w14:paraId="474AAD0E" w14:textId="77777777" w:rsidR="00D839B9" w:rsidRPr="00CC4BBB" w:rsidRDefault="00D839B9" w:rsidP="00D839B9">
            <w:pPr>
              <w:pStyle w:val="MTTableText"/>
              <w:rPr>
                <w:vanish/>
              </w:rPr>
            </w:pPr>
            <w:r w:rsidRPr="00CC4BBB">
              <w:rPr>
                <w:vanish/>
              </w:rPr>
              <w:t>approx. 1,200 mm</w:t>
            </w:r>
          </w:p>
        </w:tc>
      </w:tr>
      <w:tr w:rsidR="00CC4BBB" w:rsidRPr="00CC4BBB" w14:paraId="58ECEAF8" w14:textId="77777777" w:rsidTr="00D839B9">
        <w:trPr>
          <w:hidden/>
        </w:trPr>
        <w:tc>
          <w:tcPr>
            <w:tcW w:w="3544" w:type="dxa"/>
          </w:tcPr>
          <w:p w14:paraId="57CDCA3F" w14:textId="77777777" w:rsidR="00D839B9" w:rsidRPr="00CC4BBB" w:rsidRDefault="00D839B9" w:rsidP="00D839B9">
            <w:pPr>
              <w:pStyle w:val="MTTableText"/>
              <w:rPr>
                <w:vanish/>
              </w:rPr>
            </w:pPr>
            <w:r w:rsidRPr="00CC4BBB">
              <w:rPr>
                <w:vanish/>
              </w:rPr>
              <w:t>Length of hoses</w:t>
            </w:r>
          </w:p>
        </w:tc>
        <w:tc>
          <w:tcPr>
            <w:tcW w:w="5244" w:type="dxa"/>
          </w:tcPr>
          <w:p w14:paraId="0CD4C096" w14:textId="77777777" w:rsidR="00D839B9" w:rsidRPr="00CC4BBB" w:rsidRDefault="00D839B9" w:rsidP="00D839B9">
            <w:pPr>
              <w:pStyle w:val="MTTableText"/>
              <w:rPr>
                <w:vanish/>
              </w:rPr>
            </w:pPr>
            <w:r w:rsidRPr="00CC4BBB">
              <w:rPr>
                <w:vanish/>
              </w:rPr>
              <w:t xml:space="preserve">approx. </w:t>
            </w:r>
            <w:r w:rsidRPr="00CC4BBB">
              <w:rPr>
                <w:vanish/>
                <w:highlight w:val="yellow"/>
              </w:rPr>
              <w:t>14</w:t>
            </w:r>
            <w:r w:rsidRPr="00CC4BBB">
              <w:rPr>
                <w:vanish/>
              </w:rPr>
              <w:t xml:space="preserve"> m</w:t>
            </w:r>
          </w:p>
        </w:tc>
      </w:tr>
      <w:tr w:rsidR="00D839B9" w:rsidRPr="00CC4BBB" w14:paraId="6C331955" w14:textId="77777777" w:rsidTr="00D839B9">
        <w:trPr>
          <w:hidden/>
        </w:trPr>
        <w:tc>
          <w:tcPr>
            <w:tcW w:w="3544" w:type="dxa"/>
          </w:tcPr>
          <w:p w14:paraId="13FF19F1" w14:textId="77777777" w:rsidR="00D839B9" w:rsidRPr="00CC4BBB" w:rsidRDefault="00D839B9" w:rsidP="00D839B9">
            <w:pPr>
              <w:pStyle w:val="MTTableText"/>
              <w:rPr>
                <w:vanish/>
              </w:rPr>
            </w:pPr>
            <w:r w:rsidRPr="00CC4BBB">
              <w:rPr>
                <w:vanish/>
              </w:rPr>
              <w:t>Scarfing ignition</w:t>
            </w:r>
          </w:p>
        </w:tc>
        <w:tc>
          <w:tcPr>
            <w:tcW w:w="5244" w:type="dxa"/>
          </w:tcPr>
          <w:p w14:paraId="3C92F0F7" w14:textId="77777777" w:rsidR="00D839B9" w:rsidRPr="00CC4BBB" w:rsidRDefault="00D839B9" w:rsidP="00D839B9">
            <w:pPr>
              <w:pStyle w:val="MTTableText"/>
              <w:rPr>
                <w:vanish/>
              </w:rPr>
            </w:pPr>
            <w:r w:rsidRPr="00CC4BBB">
              <w:rPr>
                <w:vanish/>
              </w:rPr>
              <w:t>automatically by starting wire</w:t>
            </w:r>
          </w:p>
        </w:tc>
      </w:tr>
    </w:tbl>
    <w:p w14:paraId="7F5FB767" w14:textId="77777777" w:rsidR="00D839B9" w:rsidRPr="00CC4BBB" w:rsidRDefault="00D839B9" w:rsidP="00D839B9">
      <w:pPr>
        <w:pStyle w:val="MTStandard"/>
        <w:rPr>
          <w:vanish/>
        </w:rPr>
      </w:pPr>
    </w:p>
    <w:p w14:paraId="160BEF6B" w14:textId="77777777" w:rsidR="00D839B9" w:rsidRPr="00CC4BBB" w:rsidRDefault="00D839B9" w:rsidP="00D839B9">
      <w:pPr>
        <w:pStyle w:val="MTHeading"/>
        <w:rPr>
          <w:vanish/>
        </w:rPr>
      </w:pPr>
      <w:r w:rsidRPr="00CC4BBB">
        <w:rPr>
          <w:vanish/>
        </w:rPr>
        <w:t>Utilities consumption (peak consumption/scarfing burner):</w:t>
      </w:r>
    </w:p>
    <w:tbl>
      <w:tblPr>
        <w:tblW w:w="0" w:type="auto"/>
        <w:tblInd w:w="108"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ayout w:type="fixed"/>
        <w:tblLook w:val="0000" w:firstRow="0" w:lastRow="0" w:firstColumn="0" w:lastColumn="0" w:noHBand="0" w:noVBand="0"/>
      </w:tblPr>
      <w:tblGrid>
        <w:gridCol w:w="3544"/>
        <w:gridCol w:w="5244"/>
      </w:tblGrid>
      <w:tr w:rsidR="00CC4BBB" w:rsidRPr="00CC4BBB" w14:paraId="2A1C7F93" w14:textId="77777777" w:rsidTr="00D839B9">
        <w:trPr>
          <w:hidden/>
        </w:trPr>
        <w:tc>
          <w:tcPr>
            <w:tcW w:w="3544" w:type="dxa"/>
          </w:tcPr>
          <w:p w14:paraId="62EC9F3B" w14:textId="77777777" w:rsidR="00D839B9" w:rsidRPr="00CC4BBB" w:rsidRDefault="00D839B9" w:rsidP="00D839B9">
            <w:pPr>
              <w:pStyle w:val="MTTableText"/>
              <w:rPr>
                <w:vanish/>
              </w:rPr>
            </w:pPr>
            <w:r w:rsidRPr="00CC4BBB">
              <w:rPr>
                <w:vanish/>
              </w:rPr>
              <w:t>Oxygen (min. 12 bar)</w:t>
            </w:r>
          </w:p>
        </w:tc>
        <w:tc>
          <w:tcPr>
            <w:tcW w:w="5244" w:type="dxa"/>
          </w:tcPr>
          <w:p w14:paraId="2AA57F97" w14:textId="77777777" w:rsidR="00D839B9" w:rsidRPr="00CC4BBB" w:rsidRDefault="00D839B9" w:rsidP="00D839B9">
            <w:pPr>
              <w:pStyle w:val="MTTableText"/>
              <w:rPr>
                <w:vanish/>
              </w:rPr>
            </w:pPr>
            <w:r w:rsidRPr="00CC4BBB">
              <w:rPr>
                <w:vanish/>
              </w:rPr>
              <w:t>150 – 190 Nm³/h</w:t>
            </w:r>
          </w:p>
        </w:tc>
      </w:tr>
      <w:tr w:rsidR="00D839B9" w:rsidRPr="00CC4BBB" w14:paraId="27CF6E91" w14:textId="77777777" w:rsidTr="00D839B9">
        <w:trPr>
          <w:hidden/>
        </w:trPr>
        <w:tc>
          <w:tcPr>
            <w:tcW w:w="3544" w:type="dxa"/>
          </w:tcPr>
          <w:p w14:paraId="2256FB54" w14:textId="77777777" w:rsidR="00D839B9" w:rsidRPr="00CC4BBB" w:rsidRDefault="00D839B9" w:rsidP="00D839B9">
            <w:pPr>
              <w:pStyle w:val="MTTableText"/>
              <w:rPr>
                <w:vanish/>
              </w:rPr>
            </w:pPr>
            <w:smartTag w:uri="urn:schemas-microsoft-com:office:smarttags" w:element="stockticker">
              <w:r w:rsidRPr="00CC4BBB">
                <w:rPr>
                  <w:vanish/>
                </w:rPr>
                <w:t>COG</w:t>
              </w:r>
            </w:smartTag>
            <w:r w:rsidRPr="00CC4BBB">
              <w:rPr>
                <w:vanish/>
              </w:rPr>
              <w:t xml:space="preserve"> (purified)</w:t>
            </w:r>
          </w:p>
        </w:tc>
        <w:tc>
          <w:tcPr>
            <w:tcW w:w="5244" w:type="dxa"/>
          </w:tcPr>
          <w:p w14:paraId="7DF47F95" w14:textId="77777777" w:rsidR="00D839B9" w:rsidRPr="00CC4BBB" w:rsidRDefault="00D839B9" w:rsidP="00D839B9">
            <w:pPr>
              <w:pStyle w:val="MTTableText"/>
              <w:rPr>
                <w:vanish/>
              </w:rPr>
            </w:pPr>
            <w:r w:rsidRPr="00CC4BBB">
              <w:rPr>
                <w:vanish/>
              </w:rPr>
              <w:t>approx. 10 Nm³/h</w:t>
            </w:r>
          </w:p>
        </w:tc>
      </w:tr>
    </w:tbl>
    <w:p w14:paraId="5BD178D5" w14:textId="77777777" w:rsidR="00D839B9" w:rsidRPr="00CC4BBB" w:rsidRDefault="00D839B9" w:rsidP="00D839B9">
      <w:pPr>
        <w:pStyle w:val="MTStandard"/>
        <w:rPr>
          <w:vanish/>
        </w:rPr>
      </w:pPr>
    </w:p>
    <w:p w14:paraId="0E155A26" w14:textId="77777777" w:rsidR="00D839B9" w:rsidRPr="00CC4BBB" w:rsidRDefault="00D839B9" w:rsidP="00D839B9">
      <w:pPr>
        <w:pStyle w:val="MTHeading"/>
        <w:rPr>
          <w:vanish/>
        </w:rPr>
      </w:pPr>
      <w:r w:rsidRPr="00CC4BBB">
        <w:rPr>
          <w:vanish/>
        </w:rPr>
        <w:t>Functional Description</w:t>
      </w:r>
    </w:p>
    <w:p w14:paraId="64302451" w14:textId="77777777" w:rsidR="00D839B9" w:rsidRPr="00CC4BBB" w:rsidRDefault="00D839B9" w:rsidP="00D839B9">
      <w:pPr>
        <w:pStyle w:val="MTStandard"/>
        <w:rPr>
          <w:vanish/>
        </w:rPr>
      </w:pPr>
      <w:r w:rsidRPr="00CC4BBB">
        <w:rPr>
          <w:vanish/>
        </w:rPr>
        <w:t>The hand scarfers are used in the inspection and conditioning area for removing the small slab surface defects.</w:t>
      </w:r>
    </w:p>
    <w:p w14:paraId="25EE2054" w14:textId="77777777" w:rsidR="00D839B9" w:rsidRPr="00CC4BBB" w:rsidRDefault="00D839B9" w:rsidP="00D839B9">
      <w:pPr>
        <w:pStyle w:val="MTHeading"/>
        <w:rPr>
          <w:vanish/>
        </w:rPr>
      </w:pPr>
      <w:r w:rsidRPr="00CC4BBB">
        <w:rPr>
          <w:vanish/>
        </w:rPr>
        <w:t>Main Components</w:t>
      </w:r>
    </w:p>
    <w:p w14:paraId="3B5AF562" w14:textId="77777777" w:rsidR="00D839B9" w:rsidRPr="00CC4BBB" w:rsidRDefault="00D839B9" w:rsidP="00D839B9">
      <w:pPr>
        <w:pStyle w:val="MTBulletIndent"/>
        <w:tabs>
          <w:tab w:val="clear" w:pos="1211"/>
          <w:tab w:val="num" w:pos="927"/>
        </w:tabs>
        <w:ind w:left="907"/>
        <w:rPr>
          <w:vanish/>
        </w:rPr>
      </w:pPr>
      <w:r w:rsidRPr="00CC4BBB">
        <w:rPr>
          <w:vanish/>
        </w:rPr>
        <w:t>Hand scarfing torch with hoses</w:t>
      </w:r>
    </w:p>
    <w:p w14:paraId="2B84734A" w14:textId="77777777" w:rsidR="00D839B9" w:rsidRPr="00CC4BBB" w:rsidRDefault="00D839B9" w:rsidP="00D839B9">
      <w:pPr>
        <w:pStyle w:val="MTBulletIndent"/>
        <w:tabs>
          <w:tab w:val="clear" w:pos="1211"/>
          <w:tab w:val="num" w:pos="927"/>
        </w:tabs>
        <w:ind w:left="907"/>
        <w:rPr>
          <w:vanish/>
        </w:rPr>
      </w:pPr>
      <w:r w:rsidRPr="00CC4BBB">
        <w:rPr>
          <w:vanish/>
        </w:rPr>
        <w:t>Gas regulation station</w:t>
      </w:r>
    </w:p>
    <w:p w14:paraId="1347AAB0" w14:textId="77777777" w:rsidR="00D839B9" w:rsidRPr="00CC4BBB" w:rsidRDefault="00D839B9" w:rsidP="00D839B9">
      <w:pPr>
        <w:pStyle w:val="MTStandard"/>
        <w:rPr>
          <w:vanish/>
        </w:rPr>
      </w:pPr>
    </w:p>
    <w:p w14:paraId="3F6BDC62" w14:textId="77777777" w:rsidR="00D839B9" w:rsidRPr="00CC4BBB" w:rsidRDefault="00D839B9" w:rsidP="00D839B9">
      <w:pPr>
        <w:pStyle w:val="MTStandard"/>
        <w:rPr>
          <w:vanish/>
        </w:rPr>
      </w:pPr>
      <w:r w:rsidRPr="00CC4BBB">
        <w:rPr>
          <w:vanish/>
        </w:rPr>
        <w:br w:type="page"/>
      </w:r>
      <w:bookmarkStart w:id="1419" w:name="_Toc533389095"/>
      <w:bookmarkStart w:id="1420" w:name="_Toc2333761"/>
      <w:bookmarkStart w:id="1421" w:name="_Toc3107633"/>
      <w:bookmarkStart w:id="1422" w:name="_Toc65989757"/>
      <w:bookmarkStart w:id="1423" w:name="_Toc226190138"/>
      <w:bookmarkStart w:id="1424" w:name="_Toc242177466"/>
    </w:p>
    <w:p w14:paraId="27F26927" w14:textId="1D4D9506" w:rsidR="00D839B9" w:rsidRPr="00CC4BBB" w:rsidRDefault="00D839B9" w:rsidP="00D839B9">
      <w:pPr>
        <w:pStyle w:val="MTHeadingSCS3"/>
      </w:pPr>
      <w:bookmarkStart w:id="1425" w:name="_Toc53131437"/>
      <w:bookmarkStart w:id="1426" w:name="_Toc88576406"/>
      <w:r w:rsidRPr="00CC4BBB">
        <w:t>CB.42.4 Hand grinding device</w:t>
      </w:r>
      <w:bookmarkEnd w:id="1419"/>
      <w:bookmarkEnd w:id="1420"/>
      <w:bookmarkEnd w:id="1421"/>
      <w:bookmarkEnd w:id="1422"/>
      <w:bookmarkEnd w:id="1423"/>
      <w:bookmarkEnd w:id="1424"/>
      <w:bookmarkEnd w:id="1425"/>
      <w:r w:rsidR="009F622F" w:rsidRPr="00CC4BBB">
        <w:t xml:space="preserve"> (Existing)</w:t>
      </w:r>
      <w:bookmarkEnd w:id="1426"/>
    </w:p>
    <w:p w14:paraId="19B8D6EF" w14:textId="77777777" w:rsidR="00D839B9" w:rsidRPr="00CC4BBB" w:rsidRDefault="00D839B9" w:rsidP="00D839B9">
      <w:pPr>
        <w:pStyle w:val="MTHeading"/>
        <w:rPr>
          <w:vanish/>
        </w:rPr>
      </w:pPr>
      <w:r w:rsidRPr="00CC4BBB">
        <w:rPr>
          <w:vanish/>
        </w:rPr>
        <w:t>Technical Data</w:t>
      </w:r>
    </w:p>
    <w:tbl>
      <w:tblPr>
        <w:tblW w:w="0" w:type="auto"/>
        <w:tblInd w:w="108"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ayout w:type="fixed"/>
        <w:tblLook w:val="0000" w:firstRow="0" w:lastRow="0" w:firstColumn="0" w:lastColumn="0" w:noHBand="0" w:noVBand="0"/>
      </w:tblPr>
      <w:tblGrid>
        <w:gridCol w:w="3544"/>
        <w:gridCol w:w="5244"/>
      </w:tblGrid>
      <w:tr w:rsidR="00CC4BBB" w:rsidRPr="00CC4BBB" w14:paraId="0A1CAE71" w14:textId="77777777" w:rsidTr="00D839B9">
        <w:trPr>
          <w:hidden/>
        </w:trPr>
        <w:tc>
          <w:tcPr>
            <w:tcW w:w="3544" w:type="dxa"/>
          </w:tcPr>
          <w:p w14:paraId="631A5987" w14:textId="77777777" w:rsidR="00D839B9" w:rsidRPr="00CC4BBB" w:rsidRDefault="00D839B9" w:rsidP="00D839B9">
            <w:pPr>
              <w:pStyle w:val="MTTableText"/>
              <w:rPr>
                <w:vanish/>
              </w:rPr>
            </w:pPr>
            <w:r w:rsidRPr="00CC4BBB">
              <w:rPr>
                <w:vanish/>
              </w:rPr>
              <w:t>Type of design</w:t>
            </w:r>
          </w:p>
        </w:tc>
        <w:tc>
          <w:tcPr>
            <w:tcW w:w="5244" w:type="dxa"/>
          </w:tcPr>
          <w:p w14:paraId="04E96D8F" w14:textId="77777777" w:rsidR="00D839B9" w:rsidRPr="00CC4BBB" w:rsidRDefault="00D839B9" w:rsidP="00D839B9">
            <w:pPr>
              <w:pStyle w:val="MTTableText"/>
              <w:rPr>
                <w:vanish/>
              </w:rPr>
            </w:pPr>
            <w:r w:rsidRPr="00CC4BBB">
              <w:rPr>
                <w:vanish/>
              </w:rPr>
              <w:t>hand held grinding unit</w:t>
            </w:r>
          </w:p>
        </w:tc>
      </w:tr>
      <w:tr w:rsidR="00D839B9" w:rsidRPr="00CC4BBB" w14:paraId="2E86E74A" w14:textId="77777777" w:rsidTr="00D839B9">
        <w:trPr>
          <w:hidden/>
        </w:trPr>
        <w:tc>
          <w:tcPr>
            <w:tcW w:w="3544" w:type="dxa"/>
          </w:tcPr>
          <w:p w14:paraId="095CCDF7" w14:textId="77777777" w:rsidR="00D839B9" w:rsidRPr="00CC4BBB" w:rsidRDefault="00D839B9" w:rsidP="00D839B9">
            <w:pPr>
              <w:pStyle w:val="MTTableText"/>
              <w:rPr>
                <w:vanish/>
              </w:rPr>
            </w:pPr>
            <w:r w:rsidRPr="00CC4BBB">
              <w:rPr>
                <w:vanish/>
              </w:rPr>
              <w:t>Drive</w:t>
            </w:r>
          </w:p>
        </w:tc>
        <w:tc>
          <w:tcPr>
            <w:tcW w:w="5244" w:type="dxa"/>
          </w:tcPr>
          <w:p w14:paraId="485636F3" w14:textId="77777777" w:rsidR="00D839B9" w:rsidRPr="00CC4BBB" w:rsidRDefault="00D839B9" w:rsidP="00D839B9">
            <w:pPr>
              <w:pStyle w:val="MTTableText"/>
              <w:rPr>
                <w:vanish/>
              </w:rPr>
            </w:pPr>
            <w:r w:rsidRPr="00CC4BBB">
              <w:rPr>
                <w:vanish/>
              </w:rPr>
              <w:t>electrically or pneumatically</w:t>
            </w:r>
          </w:p>
        </w:tc>
      </w:tr>
    </w:tbl>
    <w:p w14:paraId="0863C1A7" w14:textId="77777777" w:rsidR="00D839B9" w:rsidRPr="00CC4BBB" w:rsidRDefault="00D839B9" w:rsidP="00D839B9">
      <w:pPr>
        <w:pStyle w:val="MTStandard"/>
        <w:rPr>
          <w:vanish/>
        </w:rPr>
      </w:pPr>
    </w:p>
    <w:p w14:paraId="7608C6E2" w14:textId="77777777" w:rsidR="00D839B9" w:rsidRPr="00CC4BBB" w:rsidRDefault="00D839B9" w:rsidP="00D839B9">
      <w:pPr>
        <w:pStyle w:val="MTHeading"/>
        <w:rPr>
          <w:vanish/>
        </w:rPr>
      </w:pPr>
      <w:r w:rsidRPr="00CC4BBB">
        <w:rPr>
          <w:vanish/>
        </w:rPr>
        <w:t>Functional Description</w:t>
      </w:r>
    </w:p>
    <w:p w14:paraId="49C2B42D" w14:textId="77777777" w:rsidR="00D839B9" w:rsidRPr="00CC4BBB" w:rsidRDefault="00D839B9" w:rsidP="00D839B9">
      <w:pPr>
        <w:pStyle w:val="MTStandard"/>
        <w:rPr>
          <w:vanish/>
        </w:rPr>
      </w:pPr>
      <w:r w:rsidRPr="00CC4BBB">
        <w:rPr>
          <w:vanish/>
        </w:rPr>
        <w:t>The hand held grinding units are used in the inspection and conditioning area for removing small slab surface defects.</w:t>
      </w:r>
    </w:p>
    <w:p w14:paraId="4D8707BA" w14:textId="77777777" w:rsidR="00D839B9" w:rsidRPr="00CC4BBB" w:rsidRDefault="00D839B9" w:rsidP="00D839B9">
      <w:pPr>
        <w:pStyle w:val="MTHeading"/>
        <w:rPr>
          <w:vanish/>
        </w:rPr>
      </w:pPr>
      <w:r w:rsidRPr="00CC4BBB">
        <w:rPr>
          <w:vanish/>
        </w:rPr>
        <w:t>Main Components</w:t>
      </w:r>
    </w:p>
    <w:p w14:paraId="50403B31" w14:textId="77777777" w:rsidR="00D839B9" w:rsidRPr="00CC4BBB" w:rsidRDefault="00D839B9" w:rsidP="00D839B9">
      <w:pPr>
        <w:pStyle w:val="MTBulletIndent"/>
        <w:tabs>
          <w:tab w:val="clear" w:pos="1211"/>
          <w:tab w:val="num" w:pos="927"/>
        </w:tabs>
        <w:ind w:left="907"/>
        <w:rPr>
          <w:vanish/>
        </w:rPr>
      </w:pPr>
      <w:r w:rsidRPr="00CC4BBB">
        <w:rPr>
          <w:vanish/>
        </w:rPr>
        <w:t>Hand grinding units</w:t>
      </w:r>
    </w:p>
    <w:p w14:paraId="4B2BB1B9" w14:textId="77777777" w:rsidR="00D839B9" w:rsidRPr="00CC4BBB" w:rsidRDefault="00D839B9" w:rsidP="00D839B9">
      <w:pPr>
        <w:pStyle w:val="MTBulletIndent"/>
        <w:tabs>
          <w:tab w:val="clear" w:pos="1211"/>
          <w:tab w:val="num" w:pos="927"/>
        </w:tabs>
        <w:ind w:left="907"/>
        <w:rPr>
          <w:vanish/>
        </w:rPr>
      </w:pPr>
      <w:r w:rsidRPr="00CC4BBB">
        <w:rPr>
          <w:vanish/>
        </w:rPr>
        <w:t xml:space="preserve">Cables / Hoses </w:t>
      </w:r>
    </w:p>
    <w:p w14:paraId="664DE7C3" w14:textId="77777777" w:rsidR="00D839B9" w:rsidRPr="00CC4BBB" w:rsidRDefault="00D839B9" w:rsidP="00D839B9">
      <w:pPr>
        <w:pStyle w:val="MTStandard"/>
        <w:rPr>
          <w:vanish/>
        </w:rPr>
      </w:pPr>
    </w:p>
    <w:p w14:paraId="55C110B6" w14:textId="77777777" w:rsidR="00D839B9" w:rsidRPr="00CC4BBB" w:rsidRDefault="00D839B9" w:rsidP="00D839B9">
      <w:pPr>
        <w:pStyle w:val="MTStandard"/>
        <w:rPr>
          <w:vanish/>
        </w:rPr>
      </w:pPr>
      <w:r w:rsidRPr="00CC4BBB">
        <w:rPr>
          <w:vanish/>
        </w:rPr>
        <w:br w:type="page"/>
      </w:r>
      <w:bookmarkStart w:id="1427" w:name="_Toc533389096"/>
      <w:bookmarkStart w:id="1428" w:name="_Toc2333762"/>
      <w:bookmarkStart w:id="1429" w:name="_Toc3107634"/>
      <w:bookmarkStart w:id="1430" w:name="_Toc65989758"/>
      <w:bookmarkStart w:id="1431" w:name="_Toc226190139"/>
      <w:bookmarkStart w:id="1432" w:name="_Toc242177467"/>
    </w:p>
    <w:p w14:paraId="6AAAED08" w14:textId="7CD0E320" w:rsidR="00D839B9" w:rsidRPr="00CC4BBB" w:rsidRDefault="00D839B9" w:rsidP="00D839B9">
      <w:pPr>
        <w:pStyle w:val="MTHeadingSCS3"/>
      </w:pPr>
      <w:bookmarkStart w:id="1433" w:name="_Toc53131438"/>
      <w:bookmarkStart w:id="1434" w:name="_Toc88576407"/>
      <w:r w:rsidRPr="00CC4BBB">
        <w:t>CB.42.5 Slab turning device</w:t>
      </w:r>
      <w:bookmarkEnd w:id="1427"/>
      <w:bookmarkEnd w:id="1428"/>
      <w:bookmarkEnd w:id="1429"/>
      <w:bookmarkEnd w:id="1430"/>
      <w:bookmarkEnd w:id="1431"/>
      <w:bookmarkEnd w:id="1432"/>
      <w:bookmarkEnd w:id="1433"/>
      <w:r w:rsidR="009F622F" w:rsidRPr="00CC4BBB">
        <w:t xml:space="preserve"> (Existing)</w:t>
      </w:r>
      <w:bookmarkEnd w:id="1434"/>
    </w:p>
    <w:p w14:paraId="3A5440B8" w14:textId="77777777" w:rsidR="00D839B9" w:rsidRPr="00CC4BBB" w:rsidRDefault="00D839B9" w:rsidP="00D839B9">
      <w:pPr>
        <w:pStyle w:val="MTHeading"/>
        <w:rPr>
          <w:vanish/>
        </w:rPr>
      </w:pPr>
      <w:r w:rsidRPr="00CC4BBB">
        <w:rPr>
          <w:vanish/>
        </w:rPr>
        <w:t>Technical Data</w:t>
      </w:r>
    </w:p>
    <w:tbl>
      <w:tblPr>
        <w:tblW w:w="0" w:type="auto"/>
        <w:tblInd w:w="108"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ayout w:type="fixed"/>
        <w:tblLook w:val="0000" w:firstRow="0" w:lastRow="0" w:firstColumn="0" w:lastColumn="0" w:noHBand="0" w:noVBand="0"/>
      </w:tblPr>
      <w:tblGrid>
        <w:gridCol w:w="3544"/>
        <w:gridCol w:w="5244"/>
      </w:tblGrid>
      <w:tr w:rsidR="00CC4BBB" w:rsidRPr="00CC4BBB" w14:paraId="6B0CF953" w14:textId="77777777" w:rsidTr="00D839B9">
        <w:trPr>
          <w:hidden/>
        </w:trPr>
        <w:tc>
          <w:tcPr>
            <w:tcW w:w="3544" w:type="dxa"/>
          </w:tcPr>
          <w:p w14:paraId="4D43B380" w14:textId="77777777" w:rsidR="00D839B9" w:rsidRPr="00CC4BBB" w:rsidRDefault="00D839B9" w:rsidP="00D839B9">
            <w:pPr>
              <w:pStyle w:val="MTTableText"/>
              <w:rPr>
                <w:vanish/>
              </w:rPr>
            </w:pPr>
            <w:r w:rsidRPr="00CC4BBB">
              <w:rPr>
                <w:vanish/>
              </w:rPr>
              <w:t>Type</w:t>
            </w:r>
          </w:p>
        </w:tc>
        <w:tc>
          <w:tcPr>
            <w:tcW w:w="5244" w:type="dxa"/>
          </w:tcPr>
          <w:p w14:paraId="394A1B7A" w14:textId="77777777" w:rsidR="00D839B9" w:rsidRPr="00CC4BBB" w:rsidRDefault="00D839B9" w:rsidP="00D839B9">
            <w:pPr>
              <w:pStyle w:val="MTTableText"/>
              <w:rPr>
                <w:vanish/>
              </w:rPr>
            </w:pPr>
            <w:r w:rsidRPr="00CC4BBB">
              <w:rPr>
                <w:vanish/>
              </w:rPr>
              <w:t>hydraulically actuated 2 shaft turnover</w:t>
            </w:r>
          </w:p>
        </w:tc>
      </w:tr>
      <w:tr w:rsidR="00CC4BBB" w:rsidRPr="00CC4BBB" w14:paraId="2221FF73" w14:textId="77777777" w:rsidTr="00D839B9">
        <w:trPr>
          <w:hidden/>
        </w:trPr>
        <w:tc>
          <w:tcPr>
            <w:tcW w:w="3544" w:type="dxa"/>
          </w:tcPr>
          <w:p w14:paraId="6BC5D578" w14:textId="77777777" w:rsidR="00D839B9" w:rsidRPr="00CC4BBB" w:rsidRDefault="00D839B9" w:rsidP="00D839B9">
            <w:pPr>
              <w:pStyle w:val="MTTableText"/>
              <w:rPr>
                <w:vanish/>
              </w:rPr>
            </w:pPr>
            <w:r w:rsidRPr="00CC4BBB">
              <w:rPr>
                <w:vanish/>
              </w:rPr>
              <w:t>No. of turning arms</w:t>
            </w:r>
          </w:p>
        </w:tc>
        <w:tc>
          <w:tcPr>
            <w:tcW w:w="5244" w:type="dxa"/>
          </w:tcPr>
          <w:p w14:paraId="1F9B413A" w14:textId="77777777" w:rsidR="00D839B9" w:rsidRPr="00CC4BBB" w:rsidRDefault="00D839B9" w:rsidP="00D839B9">
            <w:pPr>
              <w:pStyle w:val="MTTableText"/>
              <w:rPr>
                <w:vanish/>
              </w:rPr>
            </w:pPr>
            <w:r w:rsidRPr="00CC4BBB">
              <w:rPr>
                <w:vanish/>
              </w:rPr>
              <w:t>2 x 4</w:t>
            </w:r>
          </w:p>
        </w:tc>
      </w:tr>
      <w:tr w:rsidR="00CC4BBB" w:rsidRPr="00CC4BBB" w14:paraId="0C17DDA9" w14:textId="77777777" w:rsidTr="00D839B9">
        <w:trPr>
          <w:hidden/>
        </w:trPr>
        <w:tc>
          <w:tcPr>
            <w:tcW w:w="3544" w:type="dxa"/>
          </w:tcPr>
          <w:p w14:paraId="0D51AD28" w14:textId="77777777" w:rsidR="00D839B9" w:rsidRPr="00CC4BBB" w:rsidRDefault="00D839B9" w:rsidP="00D839B9">
            <w:pPr>
              <w:pStyle w:val="MTTableText"/>
              <w:rPr>
                <w:vanish/>
              </w:rPr>
            </w:pPr>
            <w:r w:rsidRPr="00CC4BBB">
              <w:rPr>
                <w:vanish/>
              </w:rPr>
              <w:t>No. of depositing grates</w:t>
            </w:r>
          </w:p>
        </w:tc>
        <w:tc>
          <w:tcPr>
            <w:tcW w:w="5244" w:type="dxa"/>
          </w:tcPr>
          <w:p w14:paraId="116C8ADC" w14:textId="77777777" w:rsidR="00D839B9" w:rsidRPr="00CC4BBB" w:rsidRDefault="00D839B9" w:rsidP="00D839B9">
            <w:pPr>
              <w:pStyle w:val="MTTableText"/>
              <w:rPr>
                <w:vanish/>
              </w:rPr>
            </w:pPr>
            <w:r w:rsidRPr="00CC4BBB">
              <w:rPr>
                <w:vanish/>
              </w:rPr>
              <w:t>2 x 4</w:t>
            </w:r>
          </w:p>
        </w:tc>
      </w:tr>
      <w:tr w:rsidR="00CC4BBB" w:rsidRPr="00CC4BBB" w14:paraId="09DDEA99" w14:textId="77777777" w:rsidTr="00D839B9">
        <w:trPr>
          <w:hidden/>
        </w:trPr>
        <w:tc>
          <w:tcPr>
            <w:tcW w:w="3544" w:type="dxa"/>
          </w:tcPr>
          <w:p w14:paraId="0A9F57AB" w14:textId="77777777" w:rsidR="00D839B9" w:rsidRPr="00CC4BBB" w:rsidRDefault="00D839B9" w:rsidP="00D839B9">
            <w:pPr>
              <w:pStyle w:val="MTTableText"/>
              <w:rPr>
                <w:vanish/>
              </w:rPr>
            </w:pPr>
            <w:r w:rsidRPr="00CC4BBB">
              <w:rPr>
                <w:vanish/>
              </w:rPr>
              <w:t xml:space="preserve">No. of hydraulic cylinders </w:t>
            </w:r>
          </w:p>
        </w:tc>
        <w:tc>
          <w:tcPr>
            <w:tcW w:w="5244" w:type="dxa"/>
          </w:tcPr>
          <w:p w14:paraId="1DF2E23C" w14:textId="77777777" w:rsidR="00D839B9" w:rsidRPr="00CC4BBB" w:rsidRDefault="00D839B9" w:rsidP="00D839B9">
            <w:pPr>
              <w:pStyle w:val="MTTableText"/>
              <w:rPr>
                <w:vanish/>
              </w:rPr>
            </w:pPr>
            <w:r w:rsidRPr="00CC4BBB">
              <w:rPr>
                <w:vanish/>
              </w:rPr>
              <w:t>2 x 2</w:t>
            </w:r>
          </w:p>
        </w:tc>
      </w:tr>
      <w:tr w:rsidR="00CC4BBB" w:rsidRPr="00CC4BBB" w14:paraId="039DD8BA" w14:textId="77777777" w:rsidTr="00D839B9">
        <w:trPr>
          <w:hidden/>
        </w:trPr>
        <w:tc>
          <w:tcPr>
            <w:tcW w:w="3544" w:type="dxa"/>
          </w:tcPr>
          <w:p w14:paraId="217D980C" w14:textId="77777777" w:rsidR="00D839B9" w:rsidRPr="00CC4BBB" w:rsidRDefault="00D839B9" w:rsidP="00D839B9">
            <w:pPr>
              <w:pStyle w:val="MTTableText"/>
              <w:rPr>
                <w:vanish/>
              </w:rPr>
            </w:pPr>
            <w:r w:rsidRPr="00CC4BBB">
              <w:rPr>
                <w:vanish/>
              </w:rPr>
              <w:t>Turning direction</w:t>
            </w:r>
          </w:p>
        </w:tc>
        <w:tc>
          <w:tcPr>
            <w:tcW w:w="5244" w:type="dxa"/>
          </w:tcPr>
          <w:p w14:paraId="6A3EBB21" w14:textId="77777777" w:rsidR="00D839B9" w:rsidRPr="00CC4BBB" w:rsidRDefault="00D839B9" w:rsidP="00D839B9">
            <w:pPr>
              <w:pStyle w:val="MTTableText"/>
              <w:rPr>
                <w:vanish/>
              </w:rPr>
            </w:pPr>
            <w:r w:rsidRPr="00CC4BBB">
              <w:rPr>
                <w:vanish/>
              </w:rPr>
              <w:t>forward  grate 1 to grate 2</w:t>
            </w:r>
          </w:p>
        </w:tc>
      </w:tr>
      <w:tr w:rsidR="00CC4BBB" w:rsidRPr="00CC4BBB" w14:paraId="32E482A5" w14:textId="77777777" w:rsidTr="00D839B9">
        <w:trPr>
          <w:hidden/>
        </w:trPr>
        <w:tc>
          <w:tcPr>
            <w:tcW w:w="3544" w:type="dxa"/>
          </w:tcPr>
          <w:p w14:paraId="59901516" w14:textId="77777777" w:rsidR="00D839B9" w:rsidRPr="00CC4BBB" w:rsidRDefault="00D839B9" w:rsidP="00D839B9">
            <w:pPr>
              <w:pStyle w:val="MTTableText"/>
              <w:rPr>
                <w:vanish/>
              </w:rPr>
            </w:pPr>
            <w:r w:rsidRPr="00CC4BBB">
              <w:rPr>
                <w:vanish/>
                <w:highlight w:val="yellow"/>
              </w:rPr>
              <w:t>Turning time</w:t>
            </w:r>
          </w:p>
        </w:tc>
        <w:tc>
          <w:tcPr>
            <w:tcW w:w="5244" w:type="dxa"/>
          </w:tcPr>
          <w:p w14:paraId="0785CBB5" w14:textId="77777777" w:rsidR="00D839B9" w:rsidRPr="00CC4BBB" w:rsidRDefault="00D839B9" w:rsidP="00D839B9">
            <w:pPr>
              <w:pStyle w:val="MTTableText"/>
              <w:rPr>
                <w:vanish/>
              </w:rPr>
            </w:pPr>
            <w:r w:rsidRPr="00CC4BBB">
              <w:rPr>
                <w:vanish/>
              </w:rPr>
              <w:t xml:space="preserve">min. </w:t>
            </w:r>
            <w:r w:rsidRPr="00CC4BBB">
              <w:rPr>
                <w:vanish/>
                <w:highlight w:val="yellow"/>
              </w:rPr>
              <w:t>180</w:t>
            </w:r>
            <w:r w:rsidRPr="00CC4BBB">
              <w:rPr>
                <w:vanish/>
              </w:rPr>
              <w:t xml:space="preserve"> sec.</w:t>
            </w:r>
          </w:p>
        </w:tc>
      </w:tr>
      <w:tr w:rsidR="00CC4BBB" w:rsidRPr="00CC4BBB" w14:paraId="03820495" w14:textId="77777777" w:rsidTr="00D839B9">
        <w:trPr>
          <w:hidden/>
        </w:trPr>
        <w:tc>
          <w:tcPr>
            <w:tcW w:w="3544" w:type="dxa"/>
          </w:tcPr>
          <w:p w14:paraId="0374CE02" w14:textId="77777777" w:rsidR="00D839B9" w:rsidRPr="00CC4BBB" w:rsidRDefault="00D839B9" w:rsidP="00D839B9">
            <w:pPr>
              <w:pStyle w:val="MTTableText"/>
              <w:rPr>
                <w:vanish/>
              </w:rPr>
            </w:pPr>
            <w:r w:rsidRPr="00CC4BBB">
              <w:rPr>
                <w:vanish/>
              </w:rPr>
              <w:t>Slab weight</w:t>
            </w:r>
          </w:p>
        </w:tc>
        <w:tc>
          <w:tcPr>
            <w:tcW w:w="5244" w:type="dxa"/>
          </w:tcPr>
          <w:p w14:paraId="330FE2F1" w14:textId="77777777" w:rsidR="00D839B9" w:rsidRPr="00CC4BBB" w:rsidRDefault="00D839B9" w:rsidP="00D839B9">
            <w:pPr>
              <w:pStyle w:val="MTTableText"/>
              <w:rPr>
                <w:vanish/>
                <w:highlight w:val="yellow"/>
              </w:rPr>
            </w:pPr>
            <w:r w:rsidRPr="00CC4BBB">
              <w:rPr>
                <w:vanish/>
              </w:rPr>
              <w:t xml:space="preserve">max. </w:t>
            </w:r>
            <w:r w:rsidRPr="00CC4BBB">
              <w:rPr>
                <w:vanish/>
                <w:highlight w:val="yellow"/>
              </w:rPr>
              <w:t>40</w:t>
            </w:r>
            <w:r w:rsidRPr="00CC4BBB">
              <w:rPr>
                <w:vanish/>
              </w:rPr>
              <w:t xml:space="preserve"> t</w:t>
            </w:r>
          </w:p>
        </w:tc>
      </w:tr>
      <w:tr w:rsidR="00CC4BBB" w:rsidRPr="00CC4BBB" w14:paraId="56C01FE1" w14:textId="77777777" w:rsidTr="00D839B9">
        <w:trPr>
          <w:hidden/>
        </w:trPr>
        <w:tc>
          <w:tcPr>
            <w:tcW w:w="3544" w:type="dxa"/>
          </w:tcPr>
          <w:p w14:paraId="2DF6711E" w14:textId="77777777" w:rsidR="00D839B9" w:rsidRPr="00CC4BBB" w:rsidRDefault="00D839B9" w:rsidP="00D839B9">
            <w:pPr>
              <w:pStyle w:val="MTTableText"/>
              <w:rPr>
                <w:vanish/>
              </w:rPr>
            </w:pPr>
            <w:r w:rsidRPr="00CC4BBB">
              <w:rPr>
                <w:vanish/>
              </w:rPr>
              <w:t>Slab length</w:t>
            </w:r>
          </w:p>
        </w:tc>
        <w:tc>
          <w:tcPr>
            <w:tcW w:w="5244" w:type="dxa"/>
          </w:tcPr>
          <w:p w14:paraId="625E4D16" w14:textId="77777777" w:rsidR="00D839B9" w:rsidRPr="00CC4BBB" w:rsidRDefault="00D839B9" w:rsidP="00D839B9">
            <w:pPr>
              <w:pStyle w:val="MTTableText"/>
              <w:rPr>
                <w:vanish/>
              </w:rPr>
            </w:pPr>
            <w:r w:rsidRPr="00CC4BBB">
              <w:rPr>
                <w:vanish/>
                <w:highlight w:val="yellow"/>
              </w:rPr>
              <w:t>5,000</w:t>
            </w:r>
            <w:r w:rsidRPr="00CC4BBB">
              <w:rPr>
                <w:vanish/>
              </w:rPr>
              <w:t xml:space="preserve"> – </w:t>
            </w:r>
            <w:r w:rsidRPr="00CC4BBB">
              <w:rPr>
                <w:vanish/>
                <w:highlight w:val="yellow"/>
              </w:rPr>
              <w:t>12,000</w:t>
            </w:r>
            <w:r w:rsidRPr="00CC4BBB">
              <w:rPr>
                <w:vanish/>
              </w:rPr>
              <w:t xml:space="preserve"> mm</w:t>
            </w:r>
          </w:p>
        </w:tc>
      </w:tr>
      <w:tr w:rsidR="00D839B9" w:rsidRPr="00CC4BBB" w14:paraId="33BFA09A" w14:textId="77777777" w:rsidTr="00D839B9">
        <w:trPr>
          <w:hidden/>
        </w:trPr>
        <w:tc>
          <w:tcPr>
            <w:tcW w:w="3544" w:type="dxa"/>
          </w:tcPr>
          <w:p w14:paraId="2393E13E" w14:textId="77777777" w:rsidR="00D839B9" w:rsidRPr="00CC4BBB" w:rsidRDefault="00D839B9" w:rsidP="00D839B9">
            <w:pPr>
              <w:pStyle w:val="MTTableText"/>
              <w:rPr>
                <w:vanish/>
              </w:rPr>
            </w:pPr>
            <w:r w:rsidRPr="00CC4BBB">
              <w:rPr>
                <w:vanish/>
              </w:rPr>
              <w:t>Slab temperature</w:t>
            </w:r>
          </w:p>
        </w:tc>
        <w:tc>
          <w:tcPr>
            <w:tcW w:w="5244" w:type="dxa"/>
          </w:tcPr>
          <w:p w14:paraId="7B34CD94" w14:textId="77777777" w:rsidR="00D839B9" w:rsidRPr="00CC4BBB" w:rsidRDefault="00D839B9" w:rsidP="00D839B9">
            <w:pPr>
              <w:pStyle w:val="MTTableText"/>
              <w:rPr>
                <w:vanish/>
              </w:rPr>
            </w:pPr>
            <w:r w:rsidRPr="00CC4BBB">
              <w:rPr>
                <w:vanish/>
              </w:rPr>
              <w:t>max. 900 °C</w:t>
            </w:r>
          </w:p>
        </w:tc>
      </w:tr>
    </w:tbl>
    <w:p w14:paraId="5980F4E8" w14:textId="77777777" w:rsidR="00D839B9" w:rsidRPr="00CC4BBB" w:rsidRDefault="00D839B9" w:rsidP="00D839B9">
      <w:pPr>
        <w:pStyle w:val="MTStandard"/>
        <w:rPr>
          <w:vanish/>
        </w:rPr>
      </w:pPr>
    </w:p>
    <w:p w14:paraId="434054A1" w14:textId="77777777" w:rsidR="00D839B9" w:rsidRPr="00CC4BBB" w:rsidRDefault="00D839B9" w:rsidP="00D839B9">
      <w:pPr>
        <w:pStyle w:val="MTHeading"/>
        <w:rPr>
          <w:vanish/>
        </w:rPr>
      </w:pPr>
      <w:r w:rsidRPr="00CC4BBB">
        <w:rPr>
          <w:vanish/>
        </w:rPr>
        <w:t>Functional Description</w:t>
      </w:r>
    </w:p>
    <w:p w14:paraId="15FB70FE" w14:textId="77777777" w:rsidR="00D839B9" w:rsidRPr="00CC4BBB" w:rsidRDefault="00D839B9" w:rsidP="00D839B9">
      <w:pPr>
        <w:pStyle w:val="MTStandard"/>
        <w:rPr>
          <w:vanish/>
        </w:rPr>
      </w:pPr>
      <w:r w:rsidRPr="00CC4BBB">
        <w:rPr>
          <w:vanish/>
        </w:rPr>
        <w:t>The slab turnover tilts the slab by 180° for slab inspection of lower wide side slab surface. Slabs, which have to be tilted, are placed on the depositing grate No.1 by bay crane (or by magnet crane for cold slabs). The turnover tilts the slab automatically from grate 1 to grate 2. After turning, the slab can be picked up by bay tong crane.</w:t>
      </w:r>
    </w:p>
    <w:p w14:paraId="6A2A8535" w14:textId="77777777" w:rsidR="00D839B9" w:rsidRPr="00CC4BBB" w:rsidRDefault="00D839B9" w:rsidP="00D839B9">
      <w:pPr>
        <w:pStyle w:val="MTHeading"/>
        <w:rPr>
          <w:vanish/>
        </w:rPr>
      </w:pPr>
      <w:r w:rsidRPr="00CC4BBB">
        <w:rPr>
          <w:vanish/>
        </w:rPr>
        <w:t>Main Components</w:t>
      </w:r>
    </w:p>
    <w:p w14:paraId="7C452049" w14:textId="77777777" w:rsidR="00D839B9" w:rsidRPr="00CC4BBB" w:rsidRDefault="00D839B9" w:rsidP="00D839B9">
      <w:pPr>
        <w:pStyle w:val="MTBulletIndent"/>
        <w:tabs>
          <w:tab w:val="clear" w:pos="1211"/>
          <w:tab w:val="num" w:pos="927"/>
        </w:tabs>
        <w:ind w:left="907"/>
        <w:rPr>
          <w:vanish/>
        </w:rPr>
      </w:pPr>
      <w:r w:rsidRPr="00CC4BBB">
        <w:rPr>
          <w:vanish/>
        </w:rPr>
        <w:t>Base frame</w:t>
      </w:r>
    </w:p>
    <w:p w14:paraId="02F48F27" w14:textId="77777777" w:rsidR="00D839B9" w:rsidRPr="00CC4BBB" w:rsidRDefault="00D839B9" w:rsidP="00D839B9">
      <w:pPr>
        <w:pStyle w:val="MTBulletIndent"/>
        <w:tabs>
          <w:tab w:val="clear" w:pos="1211"/>
          <w:tab w:val="num" w:pos="927"/>
        </w:tabs>
        <w:ind w:left="907"/>
        <w:rPr>
          <w:vanish/>
        </w:rPr>
      </w:pPr>
      <w:r w:rsidRPr="00CC4BBB">
        <w:rPr>
          <w:vanish/>
        </w:rPr>
        <w:t>Connection shafts with turning arms and buffers</w:t>
      </w:r>
    </w:p>
    <w:p w14:paraId="7B247DBE" w14:textId="77777777" w:rsidR="00D839B9" w:rsidRPr="00CC4BBB" w:rsidRDefault="00D839B9" w:rsidP="00D839B9">
      <w:pPr>
        <w:pStyle w:val="MTBulletIndent"/>
        <w:tabs>
          <w:tab w:val="clear" w:pos="1211"/>
          <w:tab w:val="num" w:pos="927"/>
        </w:tabs>
        <w:ind w:left="907"/>
        <w:rPr>
          <w:vanish/>
        </w:rPr>
      </w:pPr>
      <w:r w:rsidRPr="00CC4BBB">
        <w:rPr>
          <w:vanish/>
        </w:rPr>
        <w:t>Depositing / pick up grates</w:t>
      </w:r>
    </w:p>
    <w:p w14:paraId="41F8D32B" w14:textId="77777777" w:rsidR="00D839B9" w:rsidRPr="00CC4BBB" w:rsidRDefault="00D839B9" w:rsidP="00D839B9">
      <w:pPr>
        <w:pStyle w:val="MTBulletIndent"/>
        <w:tabs>
          <w:tab w:val="clear" w:pos="1211"/>
          <w:tab w:val="num" w:pos="927"/>
        </w:tabs>
        <w:ind w:left="907"/>
        <w:rPr>
          <w:vanish/>
        </w:rPr>
      </w:pPr>
      <w:r w:rsidRPr="00CC4BBB">
        <w:rPr>
          <w:vanish/>
        </w:rPr>
        <w:t>Hydraulic cylinders</w:t>
      </w:r>
    </w:p>
    <w:p w14:paraId="01C9EDD2" w14:textId="77777777" w:rsidR="00D839B9" w:rsidRPr="00CC4BBB" w:rsidRDefault="00D839B9" w:rsidP="00D839B9">
      <w:pPr>
        <w:pStyle w:val="MTBulletIndent"/>
        <w:tabs>
          <w:tab w:val="clear" w:pos="1211"/>
          <w:tab w:val="num" w:pos="927"/>
        </w:tabs>
        <w:ind w:left="907"/>
        <w:rPr>
          <w:vanish/>
        </w:rPr>
      </w:pPr>
      <w:r w:rsidRPr="00CC4BBB">
        <w:rPr>
          <w:vanish/>
        </w:rPr>
        <w:t>Heat protection covers</w:t>
      </w:r>
    </w:p>
    <w:p w14:paraId="3AB5328F" w14:textId="77777777" w:rsidR="00D839B9" w:rsidRPr="00CC4BBB" w:rsidRDefault="00D839B9" w:rsidP="00D839B9">
      <w:pPr>
        <w:pStyle w:val="MTBulletIndent"/>
        <w:tabs>
          <w:tab w:val="clear" w:pos="1211"/>
          <w:tab w:val="num" w:pos="927"/>
        </w:tabs>
        <w:ind w:left="907"/>
        <w:rPr>
          <w:vanish/>
        </w:rPr>
      </w:pPr>
      <w:r w:rsidRPr="00CC4BBB">
        <w:rPr>
          <w:vanish/>
        </w:rPr>
        <w:t>Hydraulic control system</w:t>
      </w:r>
    </w:p>
    <w:p w14:paraId="5461644D" w14:textId="77777777" w:rsidR="00D839B9" w:rsidRPr="00CC4BBB" w:rsidRDefault="00D839B9" w:rsidP="00D839B9">
      <w:pPr>
        <w:pStyle w:val="MTBulletIndent"/>
        <w:tabs>
          <w:tab w:val="clear" w:pos="1211"/>
          <w:tab w:val="num" w:pos="927"/>
        </w:tabs>
        <w:ind w:left="907"/>
        <w:rPr>
          <w:vanish/>
        </w:rPr>
      </w:pPr>
      <w:r w:rsidRPr="00CC4BBB">
        <w:rPr>
          <w:vanish/>
        </w:rPr>
        <w:t>Interconnecting piping</w:t>
      </w:r>
    </w:p>
    <w:p w14:paraId="3751D256" w14:textId="77777777" w:rsidR="00D839B9" w:rsidRPr="00CC4BBB" w:rsidRDefault="00D839B9" w:rsidP="00D839B9">
      <w:pPr>
        <w:pStyle w:val="MTBulletIndent"/>
        <w:tabs>
          <w:tab w:val="clear" w:pos="1211"/>
          <w:tab w:val="num" w:pos="927"/>
        </w:tabs>
        <w:ind w:left="907"/>
        <w:rPr>
          <w:vanish/>
        </w:rPr>
      </w:pPr>
      <w:r w:rsidRPr="00CC4BBB">
        <w:rPr>
          <w:vanish/>
        </w:rPr>
        <w:t xml:space="preserve">Central lubrication and media piping </w:t>
      </w:r>
    </w:p>
    <w:p w14:paraId="58FF0A74" w14:textId="77777777" w:rsidR="00D839B9" w:rsidRPr="00CC4BBB" w:rsidRDefault="00D839B9" w:rsidP="00D839B9">
      <w:pPr>
        <w:pStyle w:val="MTBulletIndent"/>
        <w:tabs>
          <w:tab w:val="clear" w:pos="1211"/>
          <w:tab w:val="num" w:pos="927"/>
        </w:tabs>
        <w:ind w:left="907"/>
        <w:rPr>
          <w:vanish/>
        </w:rPr>
      </w:pPr>
      <w:r w:rsidRPr="00CC4BBB">
        <w:rPr>
          <w:vanish/>
        </w:rPr>
        <w:t>Electrical control system (see electrical part)</w:t>
      </w:r>
    </w:p>
    <w:p w14:paraId="4B40DC7B" w14:textId="77777777" w:rsidR="00D839B9" w:rsidRPr="00CC4BBB" w:rsidRDefault="00D839B9" w:rsidP="00D839B9">
      <w:pPr>
        <w:pStyle w:val="MTHeading"/>
        <w:rPr>
          <w:vanish/>
        </w:rPr>
      </w:pPr>
      <w:r w:rsidRPr="00CC4BBB">
        <w:rPr>
          <w:vanish/>
        </w:rPr>
        <w:t>Main Characteristics</w:t>
      </w:r>
    </w:p>
    <w:p w14:paraId="12573A72" w14:textId="77777777" w:rsidR="00D839B9" w:rsidRPr="00CC4BBB" w:rsidRDefault="00D839B9" w:rsidP="00D839B9">
      <w:pPr>
        <w:pStyle w:val="MTBulletIndent"/>
        <w:tabs>
          <w:tab w:val="clear" w:pos="1211"/>
          <w:tab w:val="num" w:pos="927"/>
        </w:tabs>
        <w:ind w:left="907"/>
        <w:rPr>
          <w:vanish/>
        </w:rPr>
      </w:pPr>
      <w:r w:rsidRPr="00CC4BBB">
        <w:rPr>
          <w:vanish/>
        </w:rPr>
        <w:t xml:space="preserve">Automatically slab turning </w:t>
      </w:r>
    </w:p>
    <w:p w14:paraId="3769E023" w14:textId="77777777" w:rsidR="00D839B9" w:rsidRPr="00CC4BBB" w:rsidRDefault="00D839B9" w:rsidP="00D839B9">
      <w:pPr>
        <w:pStyle w:val="MTHeading"/>
        <w:rPr>
          <w:vanish/>
        </w:rPr>
      </w:pPr>
      <w:r w:rsidRPr="00CC4BBB">
        <w:rPr>
          <w:vanish/>
        </w:rPr>
        <w:t>Advantages of Design</w:t>
      </w:r>
    </w:p>
    <w:p w14:paraId="73C86572" w14:textId="77777777" w:rsidR="00D839B9" w:rsidRPr="00CC4BBB" w:rsidRDefault="00D839B9" w:rsidP="00D839B9">
      <w:pPr>
        <w:pStyle w:val="MTBulletIndent"/>
        <w:tabs>
          <w:tab w:val="clear" w:pos="1211"/>
          <w:tab w:val="num" w:pos="927"/>
        </w:tabs>
        <w:ind w:left="907"/>
        <w:rPr>
          <w:vanish/>
        </w:rPr>
      </w:pPr>
      <w:r w:rsidRPr="00CC4BBB">
        <w:rPr>
          <w:vanish/>
        </w:rPr>
        <w:t>Mechanical synchronization of turnover arms by shaft.</w:t>
      </w:r>
    </w:p>
    <w:p w14:paraId="69E8B23C" w14:textId="77777777" w:rsidR="00D839B9" w:rsidRPr="00CC4BBB" w:rsidRDefault="00D839B9" w:rsidP="00D839B9">
      <w:pPr>
        <w:pStyle w:val="MTBulletIndent"/>
        <w:tabs>
          <w:tab w:val="clear" w:pos="1211"/>
          <w:tab w:val="num" w:pos="927"/>
        </w:tabs>
        <w:ind w:left="907"/>
        <w:rPr>
          <w:vanish/>
        </w:rPr>
      </w:pPr>
      <w:r w:rsidRPr="00CC4BBB">
        <w:rPr>
          <w:vanish/>
        </w:rPr>
        <w:t>Shock less turnover operation with low noise</w:t>
      </w:r>
    </w:p>
    <w:p w14:paraId="1F0A9053" w14:textId="77777777" w:rsidR="00D839B9" w:rsidRPr="00CC4BBB" w:rsidRDefault="00D839B9" w:rsidP="00D839B9">
      <w:pPr>
        <w:pStyle w:val="MTStandard"/>
        <w:rPr>
          <w:vanish/>
        </w:rPr>
      </w:pPr>
    </w:p>
    <w:p w14:paraId="734F8289" w14:textId="77777777" w:rsidR="00D839B9" w:rsidRPr="00CC4BBB" w:rsidRDefault="00D839B9" w:rsidP="00D839B9">
      <w:pPr>
        <w:pStyle w:val="MTStandard"/>
        <w:rPr>
          <w:vanish/>
        </w:rPr>
      </w:pPr>
      <w:r w:rsidRPr="00CC4BBB">
        <w:rPr>
          <w:vanish/>
        </w:rPr>
        <w:br w:type="page"/>
      </w:r>
      <w:bookmarkStart w:id="1435" w:name="_Toc533389074"/>
      <w:bookmarkStart w:id="1436" w:name="_Toc2333740"/>
      <w:bookmarkStart w:id="1437" w:name="_Toc3107612"/>
      <w:bookmarkStart w:id="1438" w:name="_Toc65989736"/>
      <w:bookmarkStart w:id="1439" w:name="_Toc226190117"/>
      <w:bookmarkStart w:id="1440" w:name="_Toc242177445"/>
    </w:p>
    <w:p w14:paraId="335E269E" w14:textId="77777777" w:rsidR="00D839B9" w:rsidRPr="00CC4BBB" w:rsidRDefault="00D839B9" w:rsidP="00D839B9">
      <w:pPr>
        <w:pStyle w:val="MTHeadingSCS2"/>
      </w:pPr>
      <w:bookmarkStart w:id="1441" w:name="_Toc53131517"/>
      <w:bookmarkStart w:id="1442" w:name="_Toc88576408"/>
      <w:bookmarkEnd w:id="1435"/>
      <w:bookmarkEnd w:id="1436"/>
      <w:bookmarkEnd w:id="1437"/>
      <w:bookmarkEnd w:id="1438"/>
      <w:bookmarkEnd w:id="1439"/>
      <w:bookmarkEnd w:id="1440"/>
      <w:r w:rsidRPr="00CC4BBB">
        <w:t>CB.48 Safety devices</w:t>
      </w:r>
      <w:bookmarkEnd w:id="1441"/>
      <w:bookmarkEnd w:id="1442"/>
    </w:p>
    <w:p w14:paraId="3DFC3F22" w14:textId="77777777" w:rsidR="00D839B9" w:rsidRPr="00CC4BBB" w:rsidRDefault="00D839B9" w:rsidP="00D839B9">
      <w:pPr>
        <w:pStyle w:val="MTHeading"/>
      </w:pPr>
      <w:r w:rsidRPr="00CC4BBB">
        <w:t>Mechanical Part:</w:t>
      </w:r>
    </w:p>
    <w:p w14:paraId="110EDCFC" w14:textId="77777777" w:rsidR="00D839B9" w:rsidRPr="00CC4BBB" w:rsidRDefault="00D839B9" w:rsidP="00D839B9">
      <w:pPr>
        <w:pStyle w:val="MTBullet"/>
      </w:pPr>
      <w:r w:rsidRPr="00CC4BBB">
        <w:t xml:space="preserve">Safety identification plan, showing dangerous areas, escape routes, safety signs and additionally safety information </w:t>
      </w:r>
    </w:p>
    <w:p w14:paraId="02407D07" w14:textId="77777777" w:rsidR="00D839B9" w:rsidRPr="00CC4BBB" w:rsidRDefault="00D839B9" w:rsidP="00D839B9">
      <w:pPr>
        <w:pStyle w:val="MTBullet"/>
      </w:pPr>
      <w:r w:rsidRPr="00CC4BBB">
        <w:t>Safety protection covers, where necessary</w:t>
      </w:r>
    </w:p>
    <w:p w14:paraId="7F0921F9" w14:textId="77777777" w:rsidR="00D839B9" w:rsidRPr="00CC4BBB" w:rsidRDefault="00D839B9" w:rsidP="00D839B9">
      <w:pPr>
        <w:pStyle w:val="MTBullet"/>
      </w:pPr>
      <w:r w:rsidRPr="00CC4BBB">
        <w:t>Guards (fences, railings and safety doors) to prevent access to hazardous areas</w:t>
      </w:r>
    </w:p>
    <w:p w14:paraId="1C6942A6" w14:textId="77777777" w:rsidR="00D839B9" w:rsidRPr="00CC4BBB" w:rsidRDefault="00D839B9" w:rsidP="00D839B9">
      <w:pPr>
        <w:pStyle w:val="MTStandard"/>
      </w:pPr>
    </w:p>
    <w:p w14:paraId="5451B2B7" w14:textId="282BCCB3" w:rsidR="00D839B9" w:rsidRPr="00CC4BBB" w:rsidRDefault="00D839B9" w:rsidP="001E5294">
      <w:pPr>
        <w:pStyle w:val="MTStandard"/>
      </w:pPr>
    </w:p>
    <w:p w14:paraId="3358BA55" w14:textId="77189843" w:rsidR="00D839B9" w:rsidRPr="00CC4BBB" w:rsidRDefault="00D839B9">
      <w:pPr>
        <w:rPr>
          <w:lang w:val="en-GB" w:eastAsia="de-AT"/>
        </w:rPr>
      </w:pPr>
      <w:r w:rsidRPr="00CC4BBB">
        <w:br w:type="page"/>
      </w:r>
    </w:p>
    <w:p w14:paraId="33914CE0" w14:textId="77777777" w:rsidR="00D839B9" w:rsidRPr="00CC4BBB" w:rsidRDefault="00D839B9" w:rsidP="00D839B9">
      <w:pPr>
        <w:pStyle w:val="MTHeadingSCS1"/>
      </w:pPr>
      <w:bookmarkStart w:id="1443" w:name="_Toc362833807"/>
      <w:bookmarkStart w:id="1444" w:name="_Toc362833826"/>
      <w:bookmarkStart w:id="1445" w:name="_Toc362858504"/>
      <w:bookmarkStart w:id="1446" w:name="_Toc363527561"/>
      <w:bookmarkStart w:id="1447" w:name="_Toc386513305"/>
      <w:bookmarkStart w:id="1448" w:name="_Toc421614499"/>
      <w:bookmarkStart w:id="1449" w:name="_Toc431095607"/>
      <w:bookmarkStart w:id="1450" w:name="_Toc481391174"/>
      <w:bookmarkStart w:id="1451" w:name="_Toc499541971"/>
      <w:bookmarkStart w:id="1452" w:name="_Toc500053282"/>
      <w:bookmarkStart w:id="1453" w:name="_Toc506862819"/>
      <w:bookmarkStart w:id="1454" w:name="_Toc510846549"/>
      <w:bookmarkStart w:id="1455" w:name="_Toc536413604"/>
      <w:bookmarkStart w:id="1456" w:name="_Toc3108172"/>
      <w:bookmarkStart w:id="1457" w:name="_Toc65989838"/>
      <w:bookmarkStart w:id="1458" w:name="_Toc227575886"/>
      <w:bookmarkStart w:id="1459" w:name="_Toc242177766"/>
      <w:bookmarkStart w:id="1460" w:name="_Toc53052428"/>
      <w:bookmarkStart w:id="1461" w:name="_Toc88576409"/>
      <w:r w:rsidRPr="00CC4BBB">
        <w:lastRenderedPageBreak/>
        <w:t>CB.5. Peripheral Facilities</w:t>
      </w:r>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p>
    <w:p w14:paraId="683F027E" w14:textId="77777777" w:rsidR="00D839B9" w:rsidRPr="00CC4BBB" w:rsidRDefault="00D839B9" w:rsidP="00D839B9">
      <w:pPr>
        <w:pStyle w:val="MTHeadingSCS2"/>
      </w:pPr>
      <w:bookmarkStart w:id="1462" w:name="_Toc362833808"/>
      <w:bookmarkStart w:id="1463" w:name="_Toc362833827"/>
      <w:bookmarkStart w:id="1464" w:name="_Toc362858505"/>
      <w:bookmarkStart w:id="1465" w:name="_Toc363527562"/>
      <w:bookmarkStart w:id="1466" w:name="_Toc386513306"/>
      <w:bookmarkStart w:id="1467" w:name="_Toc421614500"/>
      <w:bookmarkStart w:id="1468" w:name="_Toc431095608"/>
      <w:bookmarkStart w:id="1469" w:name="_Toc481391175"/>
      <w:bookmarkStart w:id="1470" w:name="_Toc499541972"/>
      <w:bookmarkStart w:id="1471" w:name="_Toc500053283"/>
      <w:bookmarkStart w:id="1472" w:name="_Toc506862820"/>
      <w:bookmarkStart w:id="1473" w:name="_Toc510846550"/>
      <w:bookmarkStart w:id="1474" w:name="_Toc536413605"/>
      <w:bookmarkStart w:id="1475" w:name="_Toc3108173"/>
      <w:bookmarkStart w:id="1476" w:name="_Toc65989839"/>
      <w:bookmarkStart w:id="1477" w:name="_Toc227575887"/>
      <w:bookmarkStart w:id="1478" w:name="_Toc242177767"/>
      <w:bookmarkStart w:id="1479" w:name="_Toc53052429"/>
      <w:bookmarkStart w:id="1480" w:name="_Toc88576410"/>
      <w:r w:rsidRPr="00CC4BBB">
        <w:t>CB.51. Maintenance stands</w:t>
      </w:r>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p>
    <w:p w14:paraId="544F82CD" w14:textId="77777777" w:rsidR="00D839B9" w:rsidRPr="00CC4BBB" w:rsidRDefault="00D839B9" w:rsidP="00D839B9">
      <w:pPr>
        <w:pStyle w:val="MTHeading"/>
      </w:pPr>
      <w:r w:rsidRPr="00CC4BBB">
        <w:t>General Description of Maintenance Facilities</w:t>
      </w:r>
    </w:p>
    <w:p w14:paraId="0959C2F3" w14:textId="2361A279" w:rsidR="00D839B9" w:rsidRPr="00CC4BBB" w:rsidRDefault="00D839B9" w:rsidP="00D839B9">
      <w:pPr>
        <w:pStyle w:val="MTHeading"/>
      </w:pPr>
      <w:r w:rsidRPr="00CC4BBB">
        <w:t>Mold Maintenance</w:t>
      </w:r>
      <w:r w:rsidR="00560C67" w:rsidRPr="00CC4BBB">
        <w:t xml:space="preserve"> </w:t>
      </w:r>
    </w:p>
    <w:p w14:paraId="53989AE6" w14:textId="77777777" w:rsidR="00D839B9" w:rsidRPr="00CC4BBB" w:rsidRDefault="00D839B9" w:rsidP="00D839B9">
      <w:pPr>
        <w:pStyle w:val="MTStandard"/>
      </w:pPr>
      <w:r w:rsidRPr="00CC4BBB">
        <w:t xml:space="preserve">Mold maintenance, alignment and testing are carried out at the </w:t>
      </w:r>
      <w:r w:rsidRPr="00CC4BBB">
        <w:rPr>
          <w:b/>
        </w:rPr>
        <w:t>Mold Alignment Stand</w:t>
      </w:r>
      <w:r w:rsidRPr="00CC4BBB">
        <w:t xml:space="preserve">. </w:t>
      </w:r>
    </w:p>
    <w:p w14:paraId="207B535B" w14:textId="77777777" w:rsidR="00D839B9" w:rsidRPr="00CC4BBB" w:rsidRDefault="00D839B9" w:rsidP="00D839B9">
      <w:pPr>
        <w:pStyle w:val="MTStandard"/>
      </w:pPr>
      <w:r w:rsidRPr="00CC4BBB">
        <w:t>Prior to installation in the casting machine, each of the molds have to be maintained to ensure proper alignment and function.</w:t>
      </w:r>
    </w:p>
    <w:p w14:paraId="36398FD1" w14:textId="77777777" w:rsidR="00D839B9" w:rsidRPr="00CC4BBB" w:rsidRDefault="00D839B9" w:rsidP="00D839B9">
      <w:pPr>
        <w:pStyle w:val="MTStandard"/>
      </w:pPr>
      <w:r w:rsidRPr="00CC4BBB">
        <w:t>The maintenance work is carried out in following steps:</w:t>
      </w:r>
    </w:p>
    <w:p w14:paraId="594F22E2" w14:textId="77777777" w:rsidR="00D839B9" w:rsidRPr="00CC4BBB" w:rsidRDefault="00D839B9" w:rsidP="00D839B9">
      <w:pPr>
        <w:pStyle w:val="MTBullet"/>
      </w:pPr>
      <w:r w:rsidRPr="00CC4BBB">
        <w:t xml:space="preserve">Assembly / disassembly, repair work </w:t>
      </w:r>
    </w:p>
    <w:p w14:paraId="4BFA2FC3" w14:textId="77777777" w:rsidR="00D839B9" w:rsidRPr="00CC4BBB" w:rsidRDefault="00D839B9" w:rsidP="00D839B9">
      <w:pPr>
        <w:pStyle w:val="MTBullet"/>
      </w:pPr>
      <w:r w:rsidRPr="00CC4BBB">
        <w:t>Alignment of copper plates and foot rollers</w:t>
      </w:r>
    </w:p>
    <w:p w14:paraId="580728C0" w14:textId="77777777" w:rsidR="00D839B9" w:rsidRPr="00CC4BBB" w:rsidRDefault="00D839B9" w:rsidP="00D839B9">
      <w:pPr>
        <w:pStyle w:val="MTBullet"/>
      </w:pPr>
      <w:r w:rsidRPr="00CC4BBB">
        <w:t>Water pressure test, test of hydraulic functions and lubrication check</w:t>
      </w:r>
    </w:p>
    <w:p w14:paraId="25B33095" w14:textId="77777777" w:rsidR="00D839B9" w:rsidRPr="00CC4BBB" w:rsidRDefault="00D839B9" w:rsidP="00D839B9">
      <w:pPr>
        <w:pStyle w:val="MTBullet"/>
      </w:pPr>
      <w:r w:rsidRPr="00CC4BBB">
        <w:t>Calibration of narrow side adjustment device</w:t>
      </w:r>
    </w:p>
    <w:p w14:paraId="665B8E02" w14:textId="77777777" w:rsidR="00D839B9" w:rsidRPr="00CC4BBB" w:rsidRDefault="00D839B9" w:rsidP="00D839B9">
      <w:pPr>
        <w:pStyle w:val="MTStandard"/>
      </w:pPr>
      <w:r w:rsidRPr="00CC4BBB">
        <w:t>After maintenance the mold is stored at the ground floor.</w:t>
      </w:r>
    </w:p>
    <w:p w14:paraId="6163C04F" w14:textId="77777777" w:rsidR="00D839B9" w:rsidRPr="00CC4BBB" w:rsidRDefault="00D839B9" w:rsidP="00D839B9">
      <w:pPr>
        <w:pStyle w:val="MTHeading"/>
      </w:pPr>
      <w:r w:rsidRPr="00CC4BBB">
        <w:t>Mold Oscillator Maintenance</w:t>
      </w:r>
    </w:p>
    <w:p w14:paraId="4AD591E2" w14:textId="77777777" w:rsidR="00D839B9" w:rsidRPr="00CC4BBB" w:rsidRDefault="00D839B9" w:rsidP="00D839B9">
      <w:pPr>
        <w:pStyle w:val="MTStandard"/>
      </w:pPr>
      <w:r w:rsidRPr="00CC4BBB">
        <w:t xml:space="preserve">Mold oscillator maintenance, alignment and testing is carried out at the </w:t>
      </w:r>
      <w:r w:rsidRPr="00CC4BBB">
        <w:rPr>
          <w:b/>
        </w:rPr>
        <w:t>Maintenance Stand for Oscillator</w:t>
      </w:r>
      <w:r w:rsidRPr="00CC4BBB">
        <w:t>.</w:t>
      </w:r>
    </w:p>
    <w:p w14:paraId="7E4A5640" w14:textId="77777777" w:rsidR="00D839B9" w:rsidRPr="00CC4BBB" w:rsidRDefault="00D839B9" w:rsidP="00D839B9">
      <w:pPr>
        <w:pStyle w:val="MTStandard"/>
      </w:pPr>
      <w:r w:rsidRPr="00CC4BBB">
        <w:t>Prior to installation in the casting machine, the oscillator unit has to be maintained to ensure proper alignment and function.</w:t>
      </w:r>
    </w:p>
    <w:p w14:paraId="04DBDC93" w14:textId="77777777" w:rsidR="00D839B9" w:rsidRPr="00CC4BBB" w:rsidRDefault="00D839B9" w:rsidP="00D839B9">
      <w:pPr>
        <w:pStyle w:val="MTStandard"/>
      </w:pPr>
      <w:r w:rsidRPr="00CC4BBB">
        <w:t>The maintenance work is carried out in following steps:</w:t>
      </w:r>
    </w:p>
    <w:p w14:paraId="01A9A8AE" w14:textId="77777777" w:rsidR="00D839B9" w:rsidRPr="00CC4BBB" w:rsidRDefault="00D839B9" w:rsidP="00D839B9">
      <w:pPr>
        <w:pStyle w:val="MTBullet"/>
      </w:pPr>
      <w:r w:rsidRPr="00CC4BBB">
        <w:t>Assembly / disassembly, repair work</w:t>
      </w:r>
    </w:p>
    <w:p w14:paraId="64B8D44E" w14:textId="77777777" w:rsidR="00D839B9" w:rsidRPr="00CC4BBB" w:rsidRDefault="00D839B9" w:rsidP="00D839B9">
      <w:pPr>
        <w:pStyle w:val="MTBullet"/>
      </w:pPr>
      <w:r w:rsidRPr="00CC4BBB">
        <w:t>Alignment of mold table</w:t>
      </w:r>
    </w:p>
    <w:p w14:paraId="21B59DEA" w14:textId="77777777" w:rsidR="00D839B9" w:rsidRPr="00CC4BBB" w:rsidRDefault="00D839B9" w:rsidP="00D839B9">
      <w:pPr>
        <w:pStyle w:val="MTBullet"/>
      </w:pPr>
      <w:r w:rsidRPr="00CC4BBB">
        <w:t>Test of oscillation movement</w:t>
      </w:r>
    </w:p>
    <w:p w14:paraId="4F77D653" w14:textId="77777777" w:rsidR="00D839B9" w:rsidRPr="00CC4BBB" w:rsidRDefault="00D839B9" w:rsidP="00D839B9">
      <w:pPr>
        <w:pStyle w:val="MTBullet"/>
      </w:pPr>
      <w:r w:rsidRPr="00CC4BBB">
        <w:t>Water pressure test</w:t>
      </w:r>
    </w:p>
    <w:p w14:paraId="43661075" w14:textId="77777777" w:rsidR="00D839B9" w:rsidRPr="00CC4BBB" w:rsidRDefault="00D839B9" w:rsidP="00D839B9">
      <w:pPr>
        <w:pStyle w:val="MTStandard"/>
        <w:rPr>
          <w:b/>
        </w:rPr>
      </w:pPr>
      <w:r w:rsidRPr="00CC4BBB">
        <w:t xml:space="preserve">After maintenance the oscillator unit is stored at the </w:t>
      </w:r>
      <w:r w:rsidRPr="00CC4BBB">
        <w:rPr>
          <w:b/>
        </w:rPr>
        <w:t>Storage Stand for Oscillator</w:t>
      </w:r>
    </w:p>
    <w:p w14:paraId="3D923E55" w14:textId="77777777" w:rsidR="00D839B9" w:rsidRPr="00CC4BBB" w:rsidRDefault="00D839B9" w:rsidP="00D839B9">
      <w:pPr>
        <w:pStyle w:val="MTStandard"/>
      </w:pPr>
    </w:p>
    <w:p w14:paraId="2E6E16F3" w14:textId="77777777" w:rsidR="00D839B9" w:rsidRPr="00CC4BBB" w:rsidRDefault="00D839B9" w:rsidP="00D839B9">
      <w:pPr>
        <w:pStyle w:val="MTStandard"/>
      </w:pPr>
      <w:r w:rsidRPr="00CC4BBB">
        <w:br w:type="page"/>
      </w:r>
    </w:p>
    <w:p w14:paraId="50733A79" w14:textId="77777777" w:rsidR="00D839B9" w:rsidRPr="00CC4BBB" w:rsidRDefault="00D839B9" w:rsidP="00D839B9">
      <w:pPr>
        <w:pStyle w:val="MTHeading"/>
      </w:pPr>
      <w:r w:rsidRPr="00CC4BBB">
        <w:lastRenderedPageBreak/>
        <w:t>Bender Maintenance</w:t>
      </w:r>
    </w:p>
    <w:p w14:paraId="6F9717C2" w14:textId="77777777" w:rsidR="00D839B9" w:rsidRPr="00CC4BBB" w:rsidRDefault="00D839B9" w:rsidP="00D839B9">
      <w:pPr>
        <w:pStyle w:val="MTStandard"/>
      </w:pPr>
      <w:r w:rsidRPr="00CC4BBB">
        <w:t xml:space="preserve">Bender maintenance, alignment and testing is carried out at the </w:t>
      </w:r>
      <w:r w:rsidRPr="00CC4BBB">
        <w:rPr>
          <w:b/>
        </w:rPr>
        <w:t>Bender Alignment Stand</w:t>
      </w:r>
      <w:r w:rsidRPr="00CC4BBB">
        <w:t xml:space="preserve">.  </w:t>
      </w:r>
    </w:p>
    <w:p w14:paraId="12776B96" w14:textId="77777777" w:rsidR="00D839B9" w:rsidRPr="00CC4BBB" w:rsidRDefault="00D839B9" w:rsidP="00D839B9">
      <w:pPr>
        <w:pStyle w:val="MTStandard"/>
      </w:pPr>
      <w:r w:rsidRPr="00CC4BBB">
        <w:t>Prior to installation in the casting machine, each of the benders have to be maintained to ensure proper alignment and function.</w:t>
      </w:r>
    </w:p>
    <w:p w14:paraId="0A670195" w14:textId="77777777" w:rsidR="00D839B9" w:rsidRPr="00CC4BBB" w:rsidRDefault="00D839B9" w:rsidP="00D839B9">
      <w:pPr>
        <w:pStyle w:val="MTStandard"/>
      </w:pPr>
      <w:r w:rsidRPr="00CC4BBB">
        <w:t>The maintenance work is carried out in following steps:</w:t>
      </w:r>
    </w:p>
    <w:p w14:paraId="2CB46B6D" w14:textId="77777777" w:rsidR="00D839B9" w:rsidRPr="00CC4BBB" w:rsidRDefault="00D839B9" w:rsidP="00D839B9">
      <w:pPr>
        <w:pStyle w:val="MTBullet"/>
      </w:pPr>
      <w:r w:rsidRPr="00CC4BBB">
        <w:t>Turning of the bender from vertical to horizontal by bender turning stand</w:t>
      </w:r>
    </w:p>
    <w:p w14:paraId="2089F437" w14:textId="77777777" w:rsidR="00D839B9" w:rsidRPr="00CC4BBB" w:rsidRDefault="00D839B9" w:rsidP="00D839B9">
      <w:pPr>
        <w:pStyle w:val="MTBullet"/>
      </w:pPr>
      <w:r w:rsidRPr="00CC4BBB">
        <w:t>The Bender is transferred to the Bender Maintenance &amp; Aligning Stand</w:t>
      </w:r>
    </w:p>
    <w:p w14:paraId="676A9D9F" w14:textId="77777777" w:rsidR="00D839B9" w:rsidRPr="00CC4BBB" w:rsidRDefault="00D839B9" w:rsidP="00D839B9">
      <w:pPr>
        <w:pStyle w:val="MTBullet"/>
      </w:pPr>
      <w:r w:rsidRPr="00CC4BBB">
        <w:t>Disassembly of inner bow from outer bow at the Bender Maintenance &amp; Aligning Stand</w:t>
      </w:r>
    </w:p>
    <w:p w14:paraId="002DCD15" w14:textId="77777777" w:rsidR="00D839B9" w:rsidRPr="00CC4BBB" w:rsidRDefault="00D839B9" w:rsidP="00D839B9">
      <w:pPr>
        <w:pStyle w:val="MTBullet"/>
      </w:pPr>
      <w:r w:rsidRPr="00CC4BBB">
        <w:t>The inner bow is transferred to and tilted at  Bender Turning Stand</w:t>
      </w:r>
    </w:p>
    <w:p w14:paraId="78215CD1" w14:textId="77777777" w:rsidR="00D839B9" w:rsidRPr="00CC4BBB" w:rsidRDefault="00D839B9" w:rsidP="00D839B9">
      <w:pPr>
        <w:pStyle w:val="MTBullet"/>
      </w:pPr>
      <w:r w:rsidRPr="00CC4BBB">
        <w:t xml:space="preserve">Disassembly / assembly and alignment of inner and outer bow rollers at the </w:t>
      </w:r>
      <w:r w:rsidRPr="00CC4BBB">
        <w:rPr>
          <w:b/>
        </w:rPr>
        <w:t>Bender Alignment Stand</w:t>
      </w:r>
    </w:p>
    <w:p w14:paraId="32F2B4FD" w14:textId="77777777" w:rsidR="00D839B9" w:rsidRPr="00CC4BBB" w:rsidRDefault="00D839B9" w:rsidP="00D839B9">
      <w:pPr>
        <w:pStyle w:val="MTBullet"/>
      </w:pPr>
      <w:r w:rsidRPr="00CC4BBB">
        <w:t xml:space="preserve">Reassembly of bender and check the roller gap at the </w:t>
      </w:r>
      <w:r w:rsidRPr="00CC4BBB">
        <w:rPr>
          <w:b/>
        </w:rPr>
        <w:t>Bender Alignment Stand</w:t>
      </w:r>
    </w:p>
    <w:p w14:paraId="241627E7" w14:textId="77777777" w:rsidR="00D839B9" w:rsidRPr="00CC4BBB" w:rsidRDefault="00D839B9" w:rsidP="00D839B9">
      <w:pPr>
        <w:pStyle w:val="MTBullet"/>
      </w:pPr>
      <w:r w:rsidRPr="00CC4BBB">
        <w:t>Turning of the reassembled bender from horizontal to vertical by bender turning stand</w:t>
      </w:r>
    </w:p>
    <w:p w14:paraId="0105822B" w14:textId="77777777" w:rsidR="00D839B9" w:rsidRPr="00CC4BBB" w:rsidRDefault="00D839B9" w:rsidP="00D839B9">
      <w:pPr>
        <w:pStyle w:val="MTBullet"/>
      </w:pPr>
      <w:r w:rsidRPr="00CC4BBB">
        <w:t xml:space="preserve">Nozzle spray test at the </w:t>
      </w:r>
      <w:r w:rsidRPr="00CC4BBB">
        <w:rPr>
          <w:b/>
        </w:rPr>
        <w:t>Water Test Stand</w:t>
      </w:r>
    </w:p>
    <w:p w14:paraId="4B5F5668" w14:textId="77777777" w:rsidR="00D839B9" w:rsidRPr="00CC4BBB" w:rsidRDefault="00D839B9" w:rsidP="00D839B9">
      <w:pPr>
        <w:pStyle w:val="MTStandard"/>
      </w:pPr>
      <w:r w:rsidRPr="00CC4BBB">
        <w:t>After maintenance the bender is stored at the ground floor.</w:t>
      </w:r>
    </w:p>
    <w:p w14:paraId="2382A2C2" w14:textId="77777777" w:rsidR="00D839B9" w:rsidRPr="00CC4BBB" w:rsidRDefault="00D839B9" w:rsidP="00D839B9">
      <w:pPr>
        <w:pStyle w:val="MTStandard"/>
      </w:pPr>
    </w:p>
    <w:p w14:paraId="65AABCA6" w14:textId="77777777" w:rsidR="00D839B9" w:rsidRPr="00CC4BBB" w:rsidRDefault="00D839B9" w:rsidP="00D839B9">
      <w:pPr>
        <w:pStyle w:val="MTHeading"/>
      </w:pPr>
      <w:r w:rsidRPr="00CC4BBB">
        <w:t>Smart Segment Maintenance</w:t>
      </w:r>
    </w:p>
    <w:p w14:paraId="621413C7" w14:textId="77777777" w:rsidR="00D839B9" w:rsidRPr="00CC4BBB" w:rsidRDefault="00D839B9" w:rsidP="00D839B9">
      <w:pPr>
        <w:pStyle w:val="MTStandard"/>
      </w:pPr>
      <w:r w:rsidRPr="00CC4BBB">
        <w:t xml:space="preserve">Smart Segment maintenance, alignment and testing is carried out at the </w:t>
      </w:r>
      <w:r w:rsidRPr="00CC4BBB">
        <w:rPr>
          <w:b/>
        </w:rPr>
        <w:t>Segment Alignment Stand for Entire Segment</w:t>
      </w:r>
      <w:r w:rsidRPr="00CC4BBB">
        <w:t>.</w:t>
      </w:r>
    </w:p>
    <w:p w14:paraId="3747B394" w14:textId="77777777" w:rsidR="00D839B9" w:rsidRPr="00CC4BBB" w:rsidRDefault="00D839B9" w:rsidP="00D839B9">
      <w:pPr>
        <w:pStyle w:val="MTStandard"/>
      </w:pPr>
      <w:r w:rsidRPr="00CC4BBB">
        <w:t>Prior to installation in the casting machine, each of the segments have to be maintained to ensure proper alignment and function.</w:t>
      </w:r>
    </w:p>
    <w:p w14:paraId="54C0F906" w14:textId="77777777" w:rsidR="00D839B9" w:rsidRPr="00CC4BBB" w:rsidRDefault="00D839B9" w:rsidP="00D839B9">
      <w:pPr>
        <w:pStyle w:val="MTStandard"/>
      </w:pPr>
      <w:r w:rsidRPr="00CC4BBB">
        <w:t>The maintenance work is carried out in following steps:</w:t>
      </w:r>
    </w:p>
    <w:p w14:paraId="0A1E473B" w14:textId="77777777" w:rsidR="00D839B9" w:rsidRPr="00CC4BBB" w:rsidRDefault="00D839B9" w:rsidP="00D839B9">
      <w:pPr>
        <w:pStyle w:val="MTBullet"/>
      </w:pPr>
      <w:r w:rsidRPr="00CC4BBB">
        <w:t xml:space="preserve">Disassembling / assembly of segment inner bow at the </w:t>
      </w:r>
      <w:r w:rsidRPr="00CC4BBB">
        <w:rPr>
          <w:b/>
        </w:rPr>
        <w:t>Segment Alignment Stand for Entire Segment</w:t>
      </w:r>
    </w:p>
    <w:p w14:paraId="469F5310" w14:textId="77777777" w:rsidR="00D839B9" w:rsidRPr="00CC4BBB" w:rsidRDefault="00D839B9" w:rsidP="00D839B9">
      <w:pPr>
        <w:pStyle w:val="MTBullet"/>
      </w:pPr>
      <w:r w:rsidRPr="00CC4BBB">
        <w:t xml:space="preserve">Turning of the segment inner bow by 180 degree at the </w:t>
      </w:r>
      <w:r w:rsidRPr="00CC4BBB">
        <w:rPr>
          <w:b/>
        </w:rPr>
        <w:t>Segment Inner Bow Turning Stand</w:t>
      </w:r>
    </w:p>
    <w:p w14:paraId="6942623B" w14:textId="77777777" w:rsidR="00D839B9" w:rsidRPr="00CC4BBB" w:rsidRDefault="00D839B9" w:rsidP="00D839B9">
      <w:pPr>
        <w:pStyle w:val="MTBullet"/>
      </w:pPr>
      <w:r w:rsidRPr="00CC4BBB">
        <w:t xml:space="preserve">Disassembly / assembly and alignment of the inner bow rollers at the </w:t>
      </w:r>
      <w:r w:rsidRPr="00CC4BBB">
        <w:rPr>
          <w:b/>
        </w:rPr>
        <w:t>Segment Alignment Stand for Inner Bow</w:t>
      </w:r>
    </w:p>
    <w:p w14:paraId="32BF4DF9" w14:textId="77777777" w:rsidR="00D839B9" w:rsidRPr="00CC4BBB" w:rsidRDefault="00D839B9" w:rsidP="00D839B9">
      <w:pPr>
        <w:pStyle w:val="MTBullet"/>
      </w:pPr>
      <w:r w:rsidRPr="00CC4BBB">
        <w:t xml:space="preserve">Disassembly / assembly, alignment of outer bow rollers at the </w:t>
      </w:r>
      <w:r w:rsidRPr="00CC4BBB">
        <w:rPr>
          <w:b/>
        </w:rPr>
        <w:t>Segment Alignment Stand for Entire Segment</w:t>
      </w:r>
    </w:p>
    <w:p w14:paraId="701F0971" w14:textId="77777777" w:rsidR="00D839B9" w:rsidRPr="00CC4BBB" w:rsidRDefault="00D839B9" w:rsidP="00D839B9">
      <w:pPr>
        <w:pStyle w:val="MTBullet"/>
      </w:pPr>
      <w:r w:rsidRPr="00CC4BBB">
        <w:t xml:space="preserve">Reassembly of outer and inner bow, check of roller gap, test of hydraulic functions and lubrication at the </w:t>
      </w:r>
      <w:r w:rsidRPr="00CC4BBB">
        <w:rPr>
          <w:b/>
        </w:rPr>
        <w:t>Segment Alignment Stand for Entire Segment</w:t>
      </w:r>
      <w:r w:rsidRPr="00CC4BBB">
        <w:t xml:space="preserve"> via the</w:t>
      </w:r>
      <w:r w:rsidRPr="00CC4BBB">
        <w:rPr>
          <w:b/>
        </w:rPr>
        <w:t xml:space="preserve"> Inner Bow Turning Stand</w:t>
      </w:r>
    </w:p>
    <w:p w14:paraId="71BA38E5" w14:textId="77777777" w:rsidR="00D839B9" w:rsidRPr="00CC4BBB" w:rsidRDefault="00D839B9" w:rsidP="00D839B9">
      <w:pPr>
        <w:pStyle w:val="MTBullet"/>
      </w:pPr>
      <w:r w:rsidRPr="00CC4BBB">
        <w:t xml:space="preserve">Water pressure test and nozzle spray test at the </w:t>
      </w:r>
      <w:r w:rsidRPr="00CC4BBB">
        <w:rPr>
          <w:b/>
        </w:rPr>
        <w:t>Water Test Stand</w:t>
      </w:r>
    </w:p>
    <w:p w14:paraId="1025AB58" w14:textId="77777777" w:rsidR="00D839B9" w:rsidRPr="00CC4BBB" w:rsidRDefault="00D839B9" w:rsidP="00D839B9">
      <w:pPr>
        <w:pStyle w:val="MTStandard"/>
      </w:pPr>
      <w:r w:rsidRPr="00CC4BBB">
        <w:t>After maintenance the segment is stored at the ground floor.</w:t>
      </w:r>
    </w:p>
    <w:p w14:paraId="102B1614" w14:textId="77777777" w:rsidR="00D839B9" w:rsidRPr="00CC4BBB" w:rsidRDefault="00D839B9" w:rsidP="00D839B9">
      <w:pPr>
        <w:pStyle w:val="MTStandard"/>
      </w:pPr>
    </w:p>
    <w:p w14:paraId="5FFABF33" w14:textId="77777777" w:rsidR="00D839B9" w:rsidRPr="00CC4BBB" w:rsidRDefault="00D839B9" w:rsidP="00D839B9">
      <w:pPr>
        <w:pStyle w:val="MTStandard"/>
      </w:pPr>
      <w:r w:rsidRPr="00CC4BBB">
        <w:br w:type="page"/>
      </w:r>
    </w:p>
    <w:p w14:paraId="2C41E00A" w14:textId="77777777" w:rsidR="00D839B9" w:rsidRPr="00CC4BBB" w:rsidRDefault="00D839B9" w:rsidP="00D839B9">
      <w:pPr>
        <w:pStyle w:val="MTHeadingSCS3"/>
      </w:pPr>
      <w:bookmarkStart w:id="1481" w:name="_Toc65989840"/>
      <w:bookmarkStart w:id="1482" w:name="_Toc227575888"/>
      <w:bookmarkStart w:id="1483" w:name="_Toc242177768"/>
      <w:bookmarkStart w:id="1484" w:name="_Toc53052430"/>
      <w:bookmarkStart w:id="1485" w:name="_Toc88576411"/>
      <w:bookmarkStart w:id="1486" w:name="_Toc362833829"/>
      <w:bookmarkStart w:id="1487" w:name="_Toc362858507"/>
      <w:bookmarkStart w:id="1488" w:name="_Toc363527564"/>
      <w:bookmarkStart w:id="1489" w:name="_Toc386513308"/>
      <w:bookmarkStart w:id="1490" w:name="_Toc421614502"/>
      <w:bookmarkStart w:id="1491" w:name="_Toc431095610"/>
      <w:bookmarkStart w:id="1492" w:name="_Toc481391177"/>
      <w:bookmarkStart w:id="1493" w:name="_Toc499541973"/>
      <w:bookmarkStart w:id="1494" w:name="_Toc500053284"/>
      <w:bookmarkStart w:id="1495" w:name="_Toc506862821"/>
      <w:bookmarkStart w:id="1496" w:name="_Toc510846551"/>
      <w:bookmarkStart w:id="1497" w:name="_Toc536413606"/>
      <w:bookmarkStart w:id="1498" w:name="_Toc3108174"/>
      <w:r w:rsidRPr="00CC4BBB">
        <w:lastRenderedPageBreak/>
        <w:t>CB.51.1 Alignment stands</w:t>
      </w:r>
      <w:bookmarkEnd w:id="1481"/>
      <w:bookmarkEnd w:id="1482"/>
      <w:bookmarkEnd w:id="1483"/>
      <w:bookmarkEnd w:id="1484"/>
      <w:bookmarkEnd w:id="1485"/>
    </w:p>
    <w:p w14:paraId="763C99C6" w14:textId="13D821B6" w:rsidR="00D839B9" w:rsidRPr="00CC4BBB" w:rsidRDefault="00D839B9" w:rsidP="00D839B9">
      <w:pPr>
        <w:pStyle w:val="MTHeadingSCS4"/>
      </w:pPr>
      <w:bookmarkStart w:id="1499" w:name="_Toc65989841"/>
      <w:bookmarkStart w:id="1500" w:name="_Toc227575889"/>
      <w:bookmarkStart w:id="1501" w:name="_Toc242177769"/>
      <w:bookmarkStart w:id="1502" w:name="_Toc53052431"/>
      <w:bookmarkStart w:id="1503" w:name="_Toc88576412"/>
      <w:r w:rsidRPr="00CC4BBB">
        <w:t>CB.51.11 Mold alignment stand</w:t>
      </w:r>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r w:rsidR="00560C67" w:rsidRPr="00CC4BBB">
        <w:t xml:space="preserve"> (Existing)</w:t>
      </w:r>
      <w:bookmarkEnd w:id="1503"/>
    </w:p>
    <w:p w14:paraId="0DE43F56" w14:textId="77777777" w:rsidR="00D839B9" w:rsidRPr="00CC4BBB" w:rsidRDefault="00D839B9" w:rsidP="00D839B9">
      <w:pPr>
        <w:pStyle w:val="MTHeading"/>
      </w:pPr>
      <w:r w:rsidRPr="00CC4BBB">
        <w:t>Technical Data</w:t>
      </w:r>
    </w:p>
    <w:tbl>
      <w:tblPr>
        <w:tblW w:w="9497" w:type="dxa"/>
        <w:tblInd w:w="108"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ayout w:type="fixed"/>
        <w:tblLook w:val="0000" w:firstRow="0" w:lastRow="0" w:firstColumn="0" w:lastColumn="0" w:noHBand="0" w:noVBand="0"/>
      </w:tblPr>
      <w:tblGrid>
        <w:gridCol w:w="3544"/>
        <w:gridCol w:w="5953"/>
      </w:tblGrid>
      <w:tr w:rsidR="00CC4BBB" w:rsidRPr="00CC4BBB" w14:paraId="54A9F64A" w14:textId="77777777" w:rsidTr="00D839B9">
        <w:tc>
          <w:tcPr>
            <w:tcW w:w="3544" w:type="dxa"/>
          </w:tcPr>
          <w:p w14:paraId="085E8A35" w14:textId="77777777" w:rsidR="00D839B9" w:rsidRPr="00CC4BBB" w:rsidRDefault="00D839B9" w:rsidP="00D839B9">
            <w:pPr>
              <w:pStyle w:val="MTTableText"/>
            </w:pPr>
            <w:r w:rsidRPr="00CC4BBB">
              <w:t>Stand capacity</w:t>
            </w:r>
          </w:p>
        </w:tc>
        <w:tc>
          <w:tcPr>
            <w:tcW w:w="5953" w:type="dxa"/>
          </w:tcPr>
          <w:p w14:paraId="2DE8BD11" w14:textId="77777777" w:rsidR="00D839B9" w:rsidRPr="00CC4BBB" w:rsidRDefault="00D839B9" w:rsidP="00D839B9">
            <w:pPr>
              <w:pStyle w:val="MTTableText"/>
            </w:pPr>
            <w:r w:rsidRPr="00CC4BBB">
              <w:t>1 mold</w:t>
            </w:r>
          </w:p>
        </w:tc>
      </w:tr>
      <w:tr w:rsidR="00CC4BBB" w:rsidRPr="00CC4BBB" w14:paraId="292743C4" w14:textId="77777777" w:rsidTr="00D839B9">
        <w:tc>
          <w:tcPr>
            <w:tcW w:w="3544" w:type="dxa"/>
          </w:tcPr>
          <w:p w14:paraId="175A48CE" w14:textId="77777777" w:rsidR="00D839B9" w:rsidRPr="00CC4BBB" w:rsidRDefault="00D839B9" w:rsidP="00D839B9">
            <w:pPr>
              <w:pStyle w:val="MTTableText"/>
            </w:pPr>
            <w:r w:rsidRPr="00CC4BBB">
              <w:t>Water supply</w:t>
            </w:r>
          </w:p>
        </w:tc>
        <w:tc>
          <w:tcPr>
            <w:tcW w:w="5953" w:type="dxa"/>
          </w:tcPr>
          <w:p w14:paraId="7DA7CB18" w14:textId="77777777" w:rsidR="00D839B9" w:rsidRPr="00CC4BBB" w:rsidRDefault="00D839B9" w:rsidP="00D839B9">
            <w:pPr>
              <w:pStyle w:val="MTTableText"/>
            </w:pPr>
            <w:r w:rsidRPr="00CC4BBB">
              <w:t>from service water system</w:t>
            </w:r>
          </w:p>
        </w:tc>
      </w:tr>
      <w:tr w:rsidR="00CC4BBB" w:rsidRPr="00CC4BBB" w14:paraId="4D82E072" w14:textId="77777777" w:rsidTr="00D839B9">
        <w:tc>
          <w:tcPr>
            <w:tcW w:w="3544" w:type="dxa"/>
          </w:tcPr>
          <w:p w14:paraId="625F8D58" w14:textId="77777777" w:rsidR="00D839B9" w:rsidRPr="00CC4BBB" w:rsidRDefault="00D839B9" w:rsidP="00D839B9">
            <w:pPr>
              <w:pStyle w:val="MTTableText"/>
            </w:pPr>
            <w:r w:rsidRPr="00CC4BBB">
              <w:t>Test pressure</w:t>
            </w:r>
          </w:p>
        </w:tc>
        <w:tc>
          <w:tcPr>
            <w:tcW w:w="5953" w:type="dxa"/>
          </w:tcPr>
          <w:p w14:paraId="06BE4C54" w14:textId="77777777" w:rsidR="00D839B9" w:rsidRPr="00CC4BBB" w:rsidRDefault="00D839B9" w:rsidP="00D839B9">
            <w:pPr>
              <w:pStyle w:val="MTTableText"/>
            </w:pPr>
          </w:p>
        </w:tc>
      </w:tr>
      <w:tr w:rsidR="00CC4BBB" w:rsidRPr="00CC4BBB" w14:paraId="21B4FA8F" w14:textId="77777777" w:rsidTr="00D839B9">
        <w:tc>
          <w:tcPr>
            <w:tcW w:w="3544" w:type="dxa"/>
          </w:tcPr>
          <w:p w14:paraId="30E95C84" w14:textId="77777777" w:rsidR="00D839B9" w:rsidRPr="00CC4BBB" w:rsidRDefault="00D839B9" w:rsidP="00D839B9">
            <w:pPr>
              <w:pStyle w:val="MTTableIndent"/>
            </w:pPr>
            <w:r w:rsidRPr="00CC4BBB">
              <w:t>spray test</w:t>
            </w:r>
          </w:p>
        </w:tc>
        <w:tc>
          <w:tcPr>
            <w:tcW w:w="5953" w:type="dxa"/>
          </w:tcPr>
          <w:p w14:paraId="038F0B66" w14:textId="77777777" w:rsidR="00D839B9" w:rsidRPr="00CC4BBB" w:rsidRDefault="00D839B9" w:rsidP="00D839B9">
            <w:pPr>
              <w:pStyle w:val="MTTableText"/>
            </w:pPr>
            <w:r w:rsidRPr="00CC4BBB">
              <w:t xml:space="preserve">max. 0.6 MPa </w:t>
            </w:r>
          </w:p>
        </w:tc>
      </w:tr>
      <w:tr w:rsidR="00CC4BBB" w:rsidRPr="00CC4BBB" w14:paraId="6970529E" w14:textId="77777777" w:rsidTr="00D839B9">
        <w:tc>
          <w:tcPr>
            <w:tcW w:w="3544" w:type="dxa"/>
          </w:tcPr>
          <w:p w14:paraId="36FD03C3" w14:textId="77777777" w:rsidR="00D839B9" w:rsidRPr="00CC4BBB" w:rsidRDefault="00D839B9" w:rsidP="00D839B9">
            <w:pPr>
              <w:pStyle w:val="MTTableIndent"/>
            </w:pPr>
            <w:r w:rsidRPr="00CC4BBB">
              <w:t>tightness test</w:t>
            </w:r>
          </w:p>
        </w:tc>
        <w:tc>
          <w:tcPr>
            <w:tcW w:w="5953" w:type="dxa"/>
          </w:tcPr>
          <w:p w14:paraId="23861214" w14:textId="77777777" w:rsidR="00D839B9" w:rsidRPr="00CC4BBB" w:rsidRDefault="00D839B9" w:rsidP="00D839B9">
            <w:pPr>
              <w:pStyle w:val="MTTableText"/>
            </w:pPr>
            <w:r w:rsidRPr="00CC4BBB">
              <w:t>max. 1.2 MPa</w:t>
            </w:r>
          </w:p>
        </w:tc>
      </w:tr>
      <w:tr w:rsidR="00D839B9" w:rsidRPr="00CC4BBB" w14:paraId="50785685" w14:textId="77777777" w:rsidTr="00D839B9">
        <w:tc>
          <w:tcPr>
            <w:tcW w:w="3544" w:type="dxa"/>
          </w:tcPr>
          <w:p w14:paraId="151E70EF" w14:textId="77777777" w:rsidR="00D839B9" w:rsidRPr="00CC4BBB" w:rsidRDefault="00D839B9" w:rsidP="00D839B9">
            <w:pPr>
              <w:pStyle w:val="MTTableText"/>
            </w:pPr>
            <w:r w:rsidRPr="00CC4BBB">
              <w:t>Hydraulic supply</w:t>
            </w:r>
          </w:p>
        </w:tc>
        <w:tc>
          <w:tcPr>
            <w:tcW w:w="5953" w:type="dxa"/>
          </w:tcPr>
          <w:p w14:paraId="4BDF4C20" w14:textId="77777777" w:rsidR="00D839B9" w:rsidRPr="00CC4BBB" w:rsidRDefault="00D839B9" w:rsidP="00D839B9">
            <w:pPr>
              <w:pStyle w:val="MTTableText"/>
            </w:pPr>
            <w:r w:rsidRPr="00CC4BBB">
              <w:t>via hydraulic power unit for machine maintenance</w:t>
            </w:r>
          </w:p>
        </w:tc>
      </w:tr>
    </w:tbl>
    <w:p w14:paraId="339BFF90" w14:textId="77777777" w:rsidR="00D839B9" w:rsidRPr="00CC4BBB" w:rsidRDefault="00D839B9" w:rsidP="00D839B9">
      <w:pPr>
        <w:pStyle w:val="MTStandard"/>
      </w:pPr>
    </w:p>
    <w:p w14:paraId="02A80996" w14:textId="77777777" w:rsidR="00D839B9" w:rsidRPr="00CC4BBB" w:rsidRDefault="00D839B9" w:rsidP="00D839B9">
      <w:pPr>
        <w:pStyle w:val="MTHeading"/>
      </w:pPr>
      <w:r w:rsidRPr="00CC4BBB">
        <w:t>Functional Description</w:t>
      </w:r>
    </w:p>
    <w:p w14:paraId="038483E8" w14:textId="77777777" w:rsidR="00D839B9" w:rsidRPr="00CC4BBB" w:rsidRDefault="00D839B9" w:rsidP="00D839B9">
      <w:pPr>
        <w:pStyle w:val="MTStandard"/>
      </w:pPr>
      <w:r w:rsidRPr="00CC4BBB">
        <w:t xml:space="preserve">The stand serves for </w:t>
      </w:r>
    </w:p>
    <w:p w14:paraId="0DC5088B" w14:textId="77777777" w:rsidR="00D839B9" w:rsidRPr="00CC4BBB" w:rsidRDefault="00D839B9" w:rsidP="00D839B9">
      <w:pPr>
        <w:pStyle w:val="MTBulletIndent"/>
        <w:tabs>
          <w:tab w:val="clear" w:pos="1211"/>
          <w:tab w:val="num" w:pos="927"/>
        </w:tabs>
        <w:ind w:left="907"/>
      </w:pPr>
      <w:r w:rsidRPr="00CC4BBB">
        <w:t>Test of tightness of water system</w:t>
      </w:r>
    </w:p>
    <w:p w14:paraId="5AE57BE0" w14:textId="77777777" w:rsidR="00D839B9" w:rsidRPr="00CC4BBB" w:rsidRDefault="00D839B9" w:rsidP="00D839B9">
      <w:pPr>
        <w:pStyle w:val="MTBulletIndent"/>
        <w:tabs>
          <w:tab w:val="clear" w:pos="1211"/>
          <w:tab w:val="num" w:pos="927"/>
        </w:tabs>
        <w:ind w:left="907"/>
      </w:pPr>
      <w:r w:rsidRPr="00CC4BBB">
        <w:t>Spray nozzle test</w:t>
      </w:r>
    </w:p>
    <w:p w14:paraId="30CE2498" w14:textId="77777777" w:rsidR="00D839B9" w:rsidRPr="00CC4BBB" w:rsidRDefault="00D839B9" w:rsidP="00D839B9">
      <w:pPr>
        <w:pStyle w:val="MTBulletIndent"/>
        <w:tabs>
          <w:tab w:val="clear" w:pos="1211"/>
          <w:tab w:val="num" w:pos="927"/>
        </w:tabs>
        <w:ind w:left="907"/>
      </w:pPr>
      <w:r w:rsidRPr="00CC4BBB">
        <w:t>Test of wide side unclamping</w:t>
      </w:r>
    </w:p>
    <w:p w14:paraId="6F5E9FB3" w14:textId="77777777" w:rsidR="00D839B9" w:rsidRPr="00CC4BBB" w:rsidRDefault="00D839B9" w:rsidP="00D839B9">
      <w:pPr>
        <w:pStyle w:val="MTBulletIndent"/>
        <w:tabs>
          <w:tab w:val="clear" w:pos="1211"/>
          <w:tab w:val="num" w:pos="927"/>
        </w:tabs>
        <w:ind w:left="907"/>
      </w:pPr>
      <w:r w:rsidRPr="00CC4BBB">
        <w:t>Test of narrow side adjustment</w:t>
      </w:r>
    </w:p>
    <w:p w14:paraId="1C2196FB" w14:textId="77777777" w:rsidR="00D839B9" w:rsidRPr="00CC4BBB" w:rsidRDefault="00D839B9" w:rsidP="00D839B9">
      <w:pPr>
        <w:pStyle w:val="MTBulletIndent"/>
        <w:tabs>
          <w:tab w:val="clear" w:pos="1211"/>
          <w:tab w:val="num" w:pos="927"/>
        </w:tabs>
        <w:ind w:left="907"/>
      </w:pPr>
      <w:r w:rsidRPr="00CC4BBB">
        <w:t>Repair and assembly work (Cu plate set, foot and lateral strand guide rollers), as well as for adjusting and checking work.</w:t>
      </w:r>
    </w:p>
    <w:p w14:paraId="4FA9E5E3" w14:textId="77777777" w:rsidR="00D839B9" w:rsidRPr="00CC4BBB" w:rsidRDefault="00D839B9" w:rsidP="00D839B9">
      <w:pPr>
        <w:pStyle w:val="MTBulletIndent"/>
        <w:tabs>
          <w:tab w:val="clear" w:pos="1211"/>
          <w:tab w:val="num" w:pos="927"/>
        </w:tabs>
        <w:ind w:left="907"/>
      </w:pPr>
      <w:r w:rsidRPr="00CC4BBB">
        <w:t xml:space="preserve">Calibration of narrow side adjustment device </w:t>
      </w:r>
    </w:p>
    <w:p w14:paraId="43E512FA" w14:textId="77777777" w:rsidR="00D839B9" w:rsidRPr="00CC4BBB" w:rsidRDefault="00D839B9" w:rsidP="00D839B9">
      <w:pPr>
        <w:pStyle w:val="MTHeading"/>
      </w:pPr>
      <w:r w:rsidRPr="00CC4BBB">
        <w:t>Main Components</w:t>
      </w:r>
    </w:p>
    <w:p w14:paraId="4615CEAC" w14:textId="77777777" w:rsidR="00D839B9" w:rsidRPr="00CC4BBB" w:rsidRDefault="00D839B9" w:rsidP="00D839B9">
      <w:pPr>
        <w:pStyle w:val="MTBulletIndent"/>
        <w:tabs>
          <w:tab w:val="clear" w:pos="1211"/>
          <w:tab w:val="num" w:pos="927"/>
        </w:tabs>
        <w:ind w:left="907"/>
      </w:pPr>
      <w:r w:rsidRPr="00CC4BBB">
        <w:t>Mold supporting frame with water supply, centering and fixing device (for simulation of mold table)</w:t>
      </w:r>
    </w:p>
    <w:p w14:paraId="4DA66BC2" w14:textId="77777777" w:rsidR="00D839B9" w:rsidRPr="00CC4BBB" w:rsidRDefault="00D839B9" w:rsidP="00D839B9">
      <w:pPr>
        <w:pStyle w:val="MTBulletIndent"/>
        <w:tabs>
          <w:tab w:val="clear" w:pos="1211"/>
          <w:tab w:val="num" w:pos="927"/>
        </w:tabs>
        <w:ind w:left="907"/>
      </w:pPr>
      <w:r w:rsidRPr="00CC4BBB">
        <w:t>Reference surface for pre-setting of transition mold foot roller to bender</w:t>
      </w:r>
    </w:p>
    <w:p w14:paraId="0480D210" w14:textId="77777777" w:rsidR="00D839B9" w:rsidRPr="00CC4BBB" w:rsidRDefault="00D839B9" w:rsidP="00D839B9">
      <w:pPr>
        <w:pStyle w:val="MTBulletIndent"/>
        <w:tabs>
          <w:tab w:val="clear" w:pos="1211"/>
          <w:tab w:val="num" w:pos="927"/>
        </w:tabs>
        <w:ind w:left="907"/>
        <w:rPr>
          <w:vanish/>
          <w:highlight w:val="yellow"/>
        </w:rPr>
      </w:pPr>
      <w:r w:rsidRPr="00CC4BBB">
        <w:rPr>
          <w:vanish/>
          <w:highlight w:val="yellow"/>
        </w:rPr>
        <w:t>Measuring surface (CB.51.112/possible installation of an additional unit on the casting platform in the area close to the mold)</w:t>
      </w:r>
    </w:p>
    <w:p w14:paraId="5D076875" w14:textId="77777777" w:rsidR="00D839B9" w:rsidRPr="00CC4BBB" w:rsidRDefault="00D839B9" w:rsidP="00D839B9">
      <w:pPr>
        <w:pStyle w:val="MTBulletIndent"/>
        <w:tabs>
          <w:tab w:val="clear" w:pos="1211"/>
          <w:tab w:val="num" w:pos="927"/>
        </w:tabs>
        <w:ind w:left="907"/>
      </w:pPr>
      <w:r w:rsidRPr="00CC4BBB">
        <w:t>Platforms, railings, stairs</w:t>
      </w:r>
    </w:p>
    <w:p w14:paraId="003F36A3" w14:textId="77777777" w:rsidR="00D839B9" w:rsidRPr="00CC4BBB" w:rsidRDefault="00D839B9" w:rsidP="00D839B9">
      <w:pPr>
        <w:pStyle w:val="MTBulletIndent"/>
        <w:tabs>
          <w:tab w:val="clear" w:pos="1211"/>
          <w:tab w:val="num" w:pos="927"/>
        </w:tabs>
        <w:ind w:left="907"/>
      </w:pPr>
      <w:r w:rsidRPr="00CC4BBB">
        <w:t xml:space="preserve">Electrical pressure test pump (please refer to Chapter 4.1 CB. 8) </w:t>
      </w:r>
    </w:p>
    <w:p w14:paraId="141FAE6F" w14:textId="77777777" w:rsidR="00D839B9" w:rsidRPr="00CC4BBB" w:rsidRDefault="00D839B9" w:rsidP="00D839B9">
      <w:pPr>
        <w:pStyle w:val="MTBulletIndent"/>
        <w:tabs>
          <w:tab w:val="clear" w:pos="1211"/>
          <w:tab w:val="num" w:pos="927"/>
        </w:tabs>
        <w:ind w:left="907"/>
      </w:pPr>
      <w:r w:rsidRPr="00CC4BBB">
        <w:t>Test unit (WAMBoy) for narrow side adjustment test (please refer to Chapter 4.2 CB. 9)</w:t>
      </w:r>
    </w:p>
    <w:p w14:paraId="1E739A0A" w14:textId="77777777" w:rsidR="00D839B9" w:rsidRPr="00CC4BBB" w:rsidRDefault="00D839B9" w:rsidP="00D839B9">
      <w:pPr>
        <w:pStyle w:val="MTBulletIndent"/>
        <w:tabs>
          <w:tab w:val="clear" w:pos="1211"/>
          <w:tab w:val="num" w:pos="927"/>
        </w:tabs>
        <w:ind w:left="907"/>
      </w:pPr>
      <w:r w:rsidRPr="00CC4BBB">
        <w:t>Lifting tools for easy assembly work of foot and lateral strand guide rollers</w:t>
      </w:r>
    </w:p>
    <w:p w14:paraId="53E93EF0" w14:textId="77777777" w:rsidR="00D839B9" w:rsidRPr="00CC4BBB" w:rsidRDefault="00D839B9" w:rsidP="00D839B9">
      <w:pPr>
        <w:pStyle w:val="MTHeading"/>
      </w:pPr>
      <w:r w:rsidRPr="00CC4BBB">
        <w:t>Main Characteristics</w:t>
      </w:r>
    </w:p>
    <w:p w14:paraId="36207047" w14:textId="77777777" w:rsidR="00D839B9" w:rsidRPr="00CC4BBB" w:rsidRDefault="00D839B9" w:rsidP="00D839B9">
      <w:pPr>
        <w:pStyle w:val="MTBulletIndent"/>
        <w:tabs>
          <w:tab w:val="clear" w:pos="1211"/>
          <w:tab w:val="num" w:pos="927"/>
        </w:tabs>
        <w:ind w:left="907"/>
      </w:pPr>
      <w:r w:rsidRPr="00CC4BBB">
        <w:t>Self joining water connecting on placing</w:t>
      </w:r>
    </w:p>
    <w:p w14:paraId="15802DA3" w14:textId="77777777" w:rsidR="00D839B9" w:rsidRPr="00CC4BBB" w:rsidRDefault="00D839B9" w:rsidP="00D839B9">
      <w:pPr>
        <w:pStyle w:val="MTHeading"/>
      </w:pPr>
      <w:r w:rsidRPr="00CC4BBB">
        <w:t>Advantages of Design</w:t>
      </w:r>
    </w:p>
    <w:p w14:paraId="71637185" w14:textId="77777777" w:rsidR="00D839B9" w:rsidRPr="00CC4BBB" w:rsidRDefault="00D839B9" w:rsidP="00D839B9">
      <w:pPr>
        <w:pStyle w:val="MTBulletIndent"/>
        <w:tabs>
          <w:tab w:val="clear" w:pos="1211"/>
          <w:tab w:val="num" w:pos="927"/>
        </w:tabs>
        <w:ind w:left="907"/>
      </w:pPr>
      <w:r w:rsidRPr="00CC4BBB">
        <w:t>Facilitation of work due to functional accessibility</w:t>
      </w:r>
      <w:bookmarkStart w:id="1504" w:name="_Toc362833845"/>
      <w:bookmarkStart w:id="1505" w:name="_Toc362858523"/>
      <w:bookmarkStart w:id="1506" w:name="_Toc363527580"/>
      <w:bookmarkStart w:id="1507" w:name="_Toc386513325"/>
      <w:bookmarkStart w:id="1508" w:name="_Toc421614519"/>
      <w:bookmarkStart w:id="1509" w:name="_Toc431095627"/>
      <w:bookmarkStart w:id="1510" w:name="_Toc481391194"/>
    </w:p>
    <w:p w14:paraId="0F06FB13" w14:textId="77777777" w:rsidR="00D839B9" w:rsidRPr="00CC4BBB" w:rsidRDefault="00D839B9" w:rsidP="00D839B9">
      <w:pPr>
        <w:pStyle w:val="MTStandard"/>
      </w:pPr>
    </w:p>
    <w:p w14:paraId="19DAAFD7" w14:textId="0C085648" w:rsidR="00D839B9" w:rsidRPr="00CC4BBB" w:rsidRDefault="00D839B9" w:rsidP="00D839B9">
      <w:pPr>
        <w:pStyle w:val="MTHeading"/>
      </w:pPr>
      <w:bookmarkStart w:id="1511" w:name="_Hlk54874595"/>
      <w:r w:rsidRPr="00CC4BBB">
        <w:lastRenderedPageBreak/>
        <w:t>Reference Drawing CB.51.11 Mold Alignment Stand</w:t>
      </w:r>
    </w:p>
    <w:p w14:paraId="21166F4A" w14:textId="77777777" w:rsidR="00354977" w:rsidRPr="00CC4BBB" w:rsidRDefault="00354977" w:rsidP="00D839B9">
      <w:pPr>
        <w:pStyle w:val="MTStandard"/>
        <w:jc w:val="center"/>
        <w:rPr>
          <w:noProof/>
        </w:rPr>
      </w:pPr>
    </w:p>
    <w:p w14:paraId="2767EF3C" w14:textId="6D3179F5" w:rsidR="00354977" w:rsidRPr="00CC4BBB" w:rsidRDefault="00354977" w:rsidP="00D839B9">
      <w:pPr>
        <w:pStyle w:val="MTStandard"/>
        <w:jc w:val="center"/>
        <w:rPr>
          <w:noProof/>
        </w:rPr>
      </w:pPr>
      <w:r w:rsidRPr="00CC4BBB">
        <w:rPr>
          <w:noProof/>
        </w:rPr>
        <w:drawing>
          <wp:inline distT="0" distB="0" distL="0" distR="0" wp14:anchorId="1E20A098" wp14:editId="74B2F40A">
            <wp:extent cx="4005330" cy="4015780"/>
            <wp:effectExtent l="0" t="0" r="0" b="3810"/>
            <wp:docPr id="43044" name="Picture 43044" descr="A close up of a facto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44" name="CB.51.11_Mold_alignment_stand_single.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017401" cy="4027883"/>
                    </a:xfrm>
                    <a:prstGeom prst="rect">
                      <a:avLst/>
                    </a:prstGeom>
                  </pic:spPr>
                </pic:pic>
              </a:graphicData>
            </a:graphic>
          </wp:inline>
        </w:drawing>
      </w:r>
    </w:p>
    <w:p w14:paraId="75989DD3" w14:textId="050EA3A7" w:rsidR="00D839B9" w:rsidRPr="00CC4BBB" w:rsidRDefault="00D839B9" w:rsidP="00D839B9">
      <w:pPr>
        <w:pStyle w:val="MTStandard"/>
        <w:jc w:val="center"/>
      </w:pPr>
    </w:p>
    <w:p w14:paraId="7AEB95DE" w14:textId="77777777" w:rsidR="00D839B9" w:rsidRPr="00CC4BBB" w:rsidRDefault="00D839B9" w:rsidP="00D839B9">
      <w:pPr>
        <w:pStyle w:val="MTStandard"/>
        <w:jc w:val="center"/>
      </w:pPr>
      <w:r w:rsidRPr="00CC4BBB">
        <w:t>- Typical sketch for reference only –</w:t>
      </w:r>
    </w:p>
    <w:p w14:paraId="3AE16D58" w14:textId="77777777" w:rsidR="00D839B9" w:rsidRPr="00CC4BBB" w:rsidRDefault="00D839B9" w:rsidP="00D839B9">
      <w:pPr>
        <w:pStyle w:val="MTStandard"/>
      </w:pPr>
    </w:p>
    <w:bookmarkEnd w:id="1511"/>
    <w:p w14:paraId="752CA102" w14:textId="77777777" w:rsidR="00D839B9" w:rsidRPr="00CC4BBB" w:rsidRDefault="00D839B9" w:rsidP="00D839B9">
      <w:pPr>
        <w:pStyle w:val="MTStandard"/>
        <w:rPr>
          <w:b/>
        </w:rPr>
      </w:pPr>
      <w:r w:rsidRPr="00CC4BBB">
        <w:rPr>
          <w:b/>
        </w:rPr>
        <w:br w:type="page"/>
      </w:r>
    </w:p>
    <w:p w14:paraId="4C29B3F9" w14:textId="77777777" w:rsidR="00D839B9" w:rsidRPr="00CC4BBB" w:rsidRDefault="00D839B9" w:rsidP="00D839B9">
      <w:pPr>
        <w:pStyle w:val="MTHeading"/>
      </w:pPr>
      <w:r w:rsidRPr="00CC4BBB">
        <w:lastRenderedPageBreak/>
        <w:t>Reference Drawing CB.51.11 Lifting tools</w:t>
      </w:r>
    </w:p>
    <w:p w14:paraId="76EA472C" w14:textId="77777777" w:rsidR="00D839B9" w:rsidRPr="00CC4BBB" w:rsidRDefault="00D839B9" w:rsidP="00D839B9">
      <w:pPr>
        <w:pStyle w:val="MTStandard"/>
      </w:pPr>
      <w:r w:rsidRPr="00CC4BBB">
        <w:t xml:space="preserve">                </w:t>
      </w:r>
      <w:r w:rsidRPr="00CC4BBB">
        <w:rPr>
          <w:noProof/>
        </w:rPr>
        <w:t xml:space="preserve"> </w:t>
      </w:r>
      <w:r w:rsidRPr="00CC4BBB">
        <w:rPr>
          <w:noProof/>
        </w:rPr>
        <w:drawing>
          <wp:inline distT="0" distB="0" distL="0" distR="0" wp14:anchorId="6CA3B317" wp14:editId="0C4A1E61">
            <wp:extent cx="1494155" cy="3569970"/>
            <wp:effectExtent l="0" t="0" r="1270" b="0"/>
            <wp:docPr id="9" name="Picture 9"/>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59" cstate="print">
                      <a:extLst>
                        <a:ext uri="{28A0092B-C50C-407E-A947-70E740481C1C}">
                          <a14:useLocalDpi xmlns:a14="http://schemas.microsoft.com/office/drawing/2010/main" val="0"/>
                        </a:ext>
                      </a:extLst>
                    </a:blip>
                    <a:srcRect l="37195" t="11692" r="37659" b="3626"/>
                    <a:stretch/>
                  </pic:blipFill>
                  <pic:spPr bwMode="auto">
                    <a:xfrm>
                      <a:off x="0" y="0"/>
                      <a:ext cx="1494155" cy="3569970"/>
                    </a:xfrm>
                    <a:prstGeom prst="rect">
                      <a:avLst/>
                    </a:prstGeom>
                    <a:ln>
                      <a:noFill/>
                    </a:ln>
                    <a:extLst>
                      <a:ext uri="{53640926-AAD7-44D8-BBD7-CCE9431645EC}">
                        <a14:shadowObscured xmlns:a14="http://schemas.microsoft.com/office/drawing/2010/main"/>
                      </a:ext>
                    </a:extLst>
                  </pic:spPr>
                </pic:pic>
              </a:graphicData>
            </a:graphic>
          </wp:inline>
        </w:drawing>
      </w:r>
      <w:r w:rsidRPr="00CC4BBB">
        <w:rPr>
          <w:noProof/>
        </w:rPr>
        <w:t xml:space="preserve">                                 </w:t>
      </w:r>
      <w:r w:rsidRPr="00CC4BBB">
        <w:rPr>
          <w:noProof/>
        </w:rPr>
        <w:drawing>
          <wp:inline distT="0" distB="0" distL="0" distR="0" wp14:anchorId="10FEEB04" wp14:editId="1E8AB6F2">
            <wp:extent cx="1216025" cy="3823970"/>
            <wp:effectExtent l="0" t="0" r="3175" b="5080"/>
            <wp:docPr id="255" name="Picture 255"/>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60" cstate="print">
                      <a:extLst>
                        <a:ext uri="{28A0092B-C50C-407E-A947-70E740481C1C}">
                          <a14:useLocalDpi xmlns:a14="http://schemas.microsoft.com/office/drawing/2010/main" val="0"/>
                        </a:ext>
                      </a:extLst>
                    </a:blip>
                    <a:srcRect l="26757" t="8675" r="52776" b="615"/>
                    <a:stretch/>
                  </pic:blipFill>
                  <pic:spPr bwMode="auto">
                    <a:xfrm>
                      <a:off x="0" y="0"/>
                      <a:ext cx="1216025" cy="3823970"/>
                    </a:xfrm>
                    <a:prstGeom prst="rect">
                      <a:avLst/>
                    </a:prstGeom>
                    <a:ln>
                      <a:noFill/>
                    </a:ln>
                    <a:extLst>
                      <a:ext uri="{53640926-AAD7-44D8-BBD7-CCE9431645EC}">
                        <a14:shadowObscured xmlns:a14="http://schemas.microsoft.com/office/drawing/2010/main"/>
                      </a:ext>
                    </a:extLst>
                  </pic:spPr>
                </pic:pic>
              </a:graphicData>
            </a:graphic>
          </wp:inline>
        </w:drawing>
      </w:r>
    </w:p>
    <w:p w14:paraId="14B95C85" w14:textId="77777777" w:rsidR="00D839B9" w:rsidRPr="00CC4BBB" w:rsidRDefault="00D839B9" w:rsidP="00D839B9">
      <w:pPr>
        <w:pStyle w:val="MTBulletIndent"/>
        <w:numPr>
          <w:ilvl w:val="0"/>
          <w:numId w:val="0"/>
        </w:numPr>
        <w:jc w:val="center"/>
      </w:pPr>
    </w:p>
    <w:p w14:paraId="261F25C5" w14:textId="77777777" w:rsidR="00D839B9" w:rsidRPr="00CC4BBB" w:rsidRDefault="00D839B9" w:rsidP="00D839B9">
      <w:pPr>
        <w:pStyle w:val="MTStandard"/>
        <w:jc w:val="center"/>
      </w:pPr>
      <w:r w:rsidRPr="00CC4BBB">
        <w:t>- Typical sketch for reference only –</w:t>
      </w:r>
    </w:p>
    <w:p w14:paraId="13F8CD09" w14:textId="77777777" w:rsidR="00D839B9" w:rsidRPr="00CC4BBB" w:rsidRDefault="00D839B9" w:rsidP="00D839B9">
      <w:pPr>
        <w:pStyle w:val="MTStandard"/>
      </w:pPr>
    </w:p>
    <w:p w14:paraId="4ADE9D46" w14:textId="77777777" w:rsidR="00D839B9" w:rsidRPr="00CC4BBB" w:rsidRDefault="00D839B9" w:rsidP="00D839B9">
      <w:pPr>
        <w:pStyle w:val="MTStandard"/>
      </w:pPr>
      <w:r w:rsidRPr="00CC4BBB">
        <w:br w:type="page"/>
      </w:r>
      <w:bookmarkStart w:id="1512" w:name="_Toc506862822"/>
      <w:bookmarkStart w:id="1513" w:name="_Toc510846552"/>
      <w:bookmarkStart w:id="1514" w:name="_Toc536413607"/>
      <w:bookmarkStart w:id="1515" w:name="_Toc3108175"/>
      <w:bookmarkStart w:id="1516" w:name="_Toc65989842"/>
      <w:bookmarkStart w:id="1517" w:name="_Toc227575890"/>
      <w:bookmarkStart w:id="1518" w:name="_Toc242177770"/>
    </w:p>
    <w:p w14:paraId="59445973" w14:textId="1838D81D" w:rsidR="00D839B9" w:rsidRPr="00CC4BBB" w:rsidRDefault="00D839B9" w:rsidP="00D839B9">
      <w:pPr>
        <w:pStyle w:val="MTHeadingSCS4"/>
      </w:pPr>
      <w:bookmarkStart w:id="1519" w:name="_Toc53052432"/>
      <w:bookmarkStart w:id="1520" w:name="_Toc88576413"/>
      <w:r w:rsidRPr="00CC4BBB">
        <w:lastRenderedPageBreak/>
        <w:t>CB.51.12 Maintenance stand for oscillator</w:t>
      </w:r>
      <w:bookmarkEnd w:id="1504"/>
      <w:bookmarkEnd w:id="1505"/>
      <w:bookmarkEnd w:id="1506"/>
      <w:bookmarkEnd w:id="1507"/>
      <w:bookmarkEnd w:id="1508"/>
      <w:bookmarkEnd w:id="1509"/>
      <w:bookmarkEnd w:id="1510"/>
      <w:bookmarkEnd w:id="1512"/>
      <w:bookmarkEnd w:id="1513"/>
      <w:bookmarkEnd w:id="1514"/>
      <w:bookmarkEnd w:id="1515"/>
      <w:bookmarkEnd w:id="1516"/>
      <w:bookmarkEnd w:id="1517"/>
      <w:bookmarkEnd w:id="1518"/>
      <w:bookmarkEnd w:id="1519"/>
      <w:r w:rsidR="00560C67" w:rsidRPr="00CC4BBB">
        <w:t xml:space="preserve"> (Existing)</w:t>
      </w:r>
      <w:bookmarkEnd w:id="1520"/>
    </w:p>
    <w:p w14:paraId="2E287482" w14:textId="77777777" w:rsidR="00D839B9" w:rsidRPr="00CC4BBB" w:rsidRDefault="00D839B9" w:rsidP="00D839B9">
      <w:pPr>
        <w:pStyle w:val="MTHeading"/>
      </w:pPr>
      <w:r w:rsidRPr="00CC4BBB">
        <w:t>Technical Data</w:t>
      </w:r>
    </w:p>
    <w:tbl>
      <w:tblPr>
        <w:tblW w:w="9497" w:type="dxa"/>
        <w:tblInd w:w="108"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ayout w:type="fixed"/>
        <w:tblLook w:val="0000" w:firstRow="0" w:lastRow="0" w:firstColumn="0" w:lastColumn="0" w:noHBand="0" w:noVBand="0"/>
      </w:tblPr>
      <w:tblGrid>
        <w:gridCol w:w="3544"/>
        <w:gridCol w:w="5953"/>
      </w:tblGrid>
      <w:tr w:rsidR="00CC4BBB" w:rsidRPr="00CC4BBB" w14:paraId="4BD61B73" w14:textId="77777777" w:rsidTr="00D839B9">
        <w:tc>
          <w:tcPr>
            <w:tcW w:w="3544" w:type="dxa"/>
          </w:tcPr>
          <w:p w14:paraId="610A6FFF" w14:textId="77777777" w:rsidR="00D839B9" w:rsidRPr="00CC4BBB" w:rsidRDefault="00D839B9" w:rsidP="00D839B9">
            <w:pPr>
              <w:pStyle w:val="MTTableText"/>
            </w:pPr>
            <w:r w:rsidRPr="00CC4BBB">
              <w:t>Stand capacity</w:t>
            </w:r>
          </w:p>
        </w:tc>
        <w:tc>
          <w:tcPr>
            <w:tcW w:w="5953" w:type="dxa"/>
          </w:tcPr>
          <w:p w14:paraId="6877827E" w14:textId="77777777" w:rsidR="00D839B9" w:rsidRPr="00CC4BBB" w:rsidRDefault="00D839B9" w:rsidP="00D839B9">
            <w:pPr>
              <w:pStyle w:val="MTTableText"/>
            </w:pPr>
            <w:r w:rsidRPr="00CC4BBB">
              <w:t>1 oscillating unit</w:t>
            </w:r>
          </w:p>
        </w:tc>
      </w:tr>
      <w:tr w:rsidR="00CC4BBB" w:rsidRPr="00CC4BBB" w14:paraId="472EE637" w14:textId="77777777" w:rsidTr="00D839B9">
        <w:tc>
          <w:tcPr>
            <w:tcW w:w="3544" w:type="dxa"/>
          </w:tcPr>
          <w:p w14:paraId="6FE7F865" w14:textId="77777777" w:rsidR="00D839B9" w:rsidRPr="00CC4BBB" w:rsidRDefault="00D839B9" w:rsidP="00D839B9">
            <w:pPr>
              <w:pStyle w:val="MTTableText"/>
            </w:pPr>
            <w:r w:rsidRPr="00CC4BBB">
              <w:t>Water supply</w:t>
            </w:r>
          </w:p>
        </w:tc>
        <w:tc>
          <w:tcPr>
            <w:tcW w:w="5953" w:type="dxa"/>
          </w:tcPr>
          <w:p w14:paraId="313130EE" w14:textId="77777777" w:rsidR="00D839B9" w:rsidRPr="00CC4BBB" w:rsidRDefault="00D839B9" w:rsidP="00D839B9">
            <w:pPr>
              <w:pStyle w:val="MTTableText"/>
            </w:pPr>
            <w:r w:rsidRPr="00CC4BBB">
              <w:t>from service water system of mold alignment stand</w:t>
            </w:r>
          </w:p>
        </w:tc>
      </w:tr>
      <w:tr w:rsidR="00CC4BBB" w:rsidRPr="00CC4BBB" w14:paraId="7460430E" w14:textId="77777777" w:rsidTr="00D839B9">
        <w:tc>
          <w:tcPr>
            <w:tcW w:w="3544" w:type="dxa"/>
          </w:tcPr>
          <w:p w14:paraId="6D4297F5" w14:textId="77777777" w:rsidR="00D839B9" w:rsidRPr="00CC4BBB" w:rsidRDefault="00D839B9" w:rsidP="00D839B9">
            <w:pPr>
              <w:pStyle w:val="MTTableText"/>
            </w:pPr>
            <w:r w:rsidRPr="00CC4BBB">
              <w:t>Water test pressure</w:t>
            </w:r>
          </w:p>
        </w:tc>
        <w:tc>
          <w:tcPr>
            <w:tcW w:w="5953" w:type="dxa"/>
          </w:tcPr>
          <w:p w14:paraId="2ECC72E3" w14:textId="77777777" w:rsidR="00D839B9" w:rsidRPr="00CC4BBB" w:rsidRDefault="00D839B9" w:rsidP="00D839B9">
            <w:pPr>
              <w:pStyle w:val="MTTableText"/>
            </w:pPr>
            <w:r w:rsidRPr="00CC4BBB">
              <w:t>1.2 MPa</w:t>
            </w:r>
          </w:p>
        </w:tc>
      </w:tr>
      <w:tr w:rsidR="00D839B9" w:rsidRPr="00CC4BBB" w14:paraId="2DF7A6EE" w14:textId="77777777" w:rsidTr="00D839B9">
        <w:tc>
          <w:tcPr>
            <w:tcW w:w="3544" w:type="dxa"/>
          </w:tcPr>
          <w:p w14:paraId="2BF97310" w14:textId="77777777" w:rsidR="00D839B9" w:rsidRPr="00CC4BBB" w:rsidRDefault="00D839B9" w:rsidP="00D839B9">
            <w:pPr>
              <w:pStyle w:val="MTTableText"/>
            </w:pPr>
            <w:r w:rsidRPr="00CC4BBB">
              <w:t>Hydraulic supply</w:t>
            </w:r>
          </w:p>
        </w:tc>
        <w:tc>
          <w:tcPr>
            <w:tcW w:w="5953" w:type="dxa"/>
          </w:tcPr>
          <w:p w14:paraId="1BBFF3C6" w14:textId="77777777" w:rsidR="00D839B9" w:rsidRPr="00CC4BBB" w:rsidRDefault="00D839B9" w:rsidP="00D839B9">
            <w:pPr>
              <w:pStyle w:val="MTTableText"/>
            </w:pPr>
            <w:r w:rsidRPr="00CC4BBB">
              <w:t>via hydraulic power unit for machine maintenance</w:t>
            </w:r>
          </w:p>
        </w:tc>
      </w:tr>
    </w:tbl>
    <w:p w14:paraId="10CBD48D" w14:textId="77777777" w:rsidR="00D839B9" w:rsidRPr="00CC4BBB" w:rsidRDefault="00D839B9" w:rsidP="00D839B9">
      <w:pPr>
        <w:pStyle w:val="MTStandard"/>
      </w:pPr>
    </w:p>
    <w:p w14:paraId="76A5E1C3" w14:textId="77777777" w:rsidR="00D839B9" w:rsidRPr="00CC4BBB" w:rsidRDefault="00D839B9" w:rsidP="00D839B9">
      <w:pPr>
        <w:pStyle w:val="MTHeading"/>
      </w:pPr>
      <w:r w:rsidRPr="00CC4BBB">
        <w:t>Functional Description</w:t>
      </w:r>
    </w:p>
    <w:p w14:paraId="54D2ED0D" w14:textId="77777777" w:rsidR="00D839B9" w:rsidRPr="00CC4BBB" w:rsidRDefault="00D839B9" w:rsidP="00D839B9">
      <w:pPr>
        <w:pStyle w:val="MTStandard"/>
      </w:pPr>
      <w:r w:rsidRPr="00CC4BBB">
        <w:t>The test stand serves for</w:t>
      </w:r>
    </w:p>
    <w:p w14:paraId="3ADCE543" w14:textId="77777777" w:rsidR="00D839B9" w:rsidRPr="00CC4BBB" w:rsidRDefault="00D839B9" w:rsidP="00D839B9">
      <w:pPr>
        <w:pStyle w:val="MTBulletIndent"/>
        <w:tabs>
          <w:tab w:val="clear" w:pos="1211"/>
          <w:tab w:val="num" w:pos="927"/>
        </w:tabs>
        <w:ind w:left="907"/>
      </w:pPr>
      <w:r w:rsidRPr="00CC4BBB">
        <w:t>Repairs and assembly work</w:t>
      </w:r>
    </w:p>
    <w:p w14:paraId="47541780" w14:textId="77777777" w:rsidR="00D839B9" w:rsidRPr="00CC4BBB" w:rsidRDefault="00D839B9" w:rsidP="00D839B9">
      <w:pPr>
        <w:pStyle w:val="MTBulletIndent"/>
        <w:tabs>
          <w:tab w:val="clear" w:pos="1211"/>
          <w:tab w:val="num" w:pos="927"/>
        </w:tabs>
        <w:ind w:left="907"/>
      </w:pPr>
      <w:r w:rsidRPr="00CC4BBB">
        <w:t>Test of the movement of the oscillation</w:t>
      </w:r>
    </w:p>
    <w:p w14:paraId="00167361" w14:textId="77777777" w:rsidR="00D839B9" w:rsidRPr="00CC4BBB" w:rsidRDefault="00D839B9" w:rsidP="00D839B9">
      <w:pPr>
        <w:pStyle w:val="MTBulletIndent"/>
        <w:tabs>
          <w:tab w:val="clear" w:pos="1211"/>
          <w:tab w:val="num" w:pos="927"/>
        </w:tabs>
        <w:ind w:left="907"/>
      </w:pPr>
      <w:r w:rsidRPr="00CC4BBB">
        <w:t>Test of tightness of water system</w:t>
      </w:r>
    </w:p>
    <w:p w14:paraId="7854F699" w14:textId="77777777" w:rsidR="00D839B9" w:rsidRPr="00CC4BBB" w:rsidRDefault="00D839B9" w:rsidP="00D839B9">
      <w:pPr>
        <w:pStyle w:val="MTHeading"/>
      </w:pPr>
      <w:r w:rsidRPr="00CC4BBB">
        <w:t>Main Components</w:t>
      </w:r>
    </w:p>
    <w:p w14:paraId="6E854BC9" w14:textId="77777777" w:rsidR="00D839B9" w:rsidRPr="00CC4BBB" w:rsidRDefault="00D839B9" w:rsidP="00D839B9">
      <w:pPr>
        <w:pStyle w:val="MTBulletIndent"/>
        <w:tabs>
          <w:tab w:val="clear" w:pos="1211"/>
          <w:tab w:val="num" w:pos="927"/>
        </w:tabs>
        <w:ind w:left="907"/>
      </w:pPr>
      <w:r w:rsidRPr="00CC4BBB">
        <w:t>Supporting structure with supporting surfaces</w:t>
      </w:r>
    </w:p>
    <w:p w14:paraId="0AB93D68" w14:textId="77777777" w:rsidR="00D839B9" w:rsidRPr="00CC4BBB" w:rsidRDefault="00D839B9" w:rsidP="00D839B9">
      <w:pPr>
        <w:pStyle w:val="MTBulletIndent"/>
        <w:tabs>
          <w:tab w:val="clear" w:pos="1211"/>
          <w:tab w:val="num" w:pos="927"/>
        </w:tabs>
        <w:ind w:left="907"/>
      </w:pPr>
      <w:r w:rsidRPr="00CC4BBB">
        <w:t>Test unit (OsciBoy) for movement test (please refer to Electric &amp; Automation)</w:t>
      </w:r>
    </w:p>
    <w:p w14:paraId="7F757B18" w14:textId="77777777" w:rsidR="00D839B9" w:rsidRPr="00CC4BBB" w:rsidRDefault="00D839B9" w:rsidP="00D839B9">
      <w:pPr>
        <w:pStyle w:val="MTHeading"/>
      </w:pPr>
      <w:r w:rsidRPr="00CC4BBB">
        <w:t>Advantages of Design</w:t>
      </w:r>
    </w:p>
    <w:p w14:paraId="59005063" w14:textId="77777777" w:rsidR="00D839B9" w:rsidRPr="00CC4BBB" w:rsidRDefault="00D839B9" w:rsidP="00D839B9">
      <w:pPr>
        <w:pStyle w:val="MTBulletIndent"/>
        <w:tabs>
          <w:tab w:val="clear" w:pos="1211"/>
          <w:tab w:val="num" w:pos="927"/>
        </w:tabs>
        <w:ind w:left="907"/>
      </w:pPr>
      <w:r w:rsidRPr="00CC4BBB">
        <w:t xml:space="preserve">Adjustment of oscillator and testing of movement of the oscillation unit in the maintenance area </w:t>
      </w:r>
    </w:p>
    <w:p w14:paraId="7C18CBCA" w14:textId="77777777" w:rsidR="00D839B9" w:rsidRPr="00CC4BBB" w:rsidRDefault="00D839B9" w:rsidP="00D839B9">
      <w:pPr>
        <w:pStyle w:val="MTBulletIndent"/>
        <w:tabs>
          <w:tab w:val="clear" w:pos="1211"/>
          <w:tab w:val="num" w:pos="927"/>
        </w:tabs>
        <w:ind w:left="907"/>
      </w:pPr>
      <w:r w:rsidRPr="00CC4BBB">
        <w:t>Self joining water connection on placing</w:t>
      </w:r>
    </w:p>
    <w:p w14:paraId="5E4EFED0" w14:textId="77777777" w:rsidR="00D839B9" w:rsidRPr="00CC4BBB" w:rsidRDefault="00D839B9" w:rsidP="00D839B9">
      <w:pPr>
        <w:pStyle w:val="MTStandard"/>
      </w:pPr>
    </w:p>
    <w:p w14:paraId="17926A46" w14:textId="77777777" w:rsidR="00D839B9" w:rsidRPr="00CC4BBB" w:rsidRDefault="00D839B9" w:rsidP="00D839B9">
      <w:pPr>
        <w:pStyle w:val="MTHeading"/>
      </w:pPr>
      <w:r w:rsidRPr="00CC4BBB">
        <w:lastRenderedPageBreak/>
        <w:t>Reference Drawing CB.51.12 Maintenance stand for oscillator</w:t>
      </w:r>
    </w:p>
    <w:p w14:paraId="2D4D3516" w14:textId="22FE57B1" w:rsidR="00354977" w:rsidRPr="00CC4BBB" w:rsidRDefault="00354977" w:rsidP="00D839B9">
      <w:pPr>
        <w:pStyle w:val="MTStandard"/>
        <w:jc w:val="center"/>
        <w:rPr>
          <w:noProof/>
        </w:rPr>
      </w:pPr>
      <w:r w:rsidRPr="00CC4BBB">
        <w:rPr>
          <w:noProof/>
        </w:rPr>
        <w:drawing>
          <wp:inline distT="0" distB="0" distL="0" distR="0" wp14:anchorId="1276EE55" wp14:editId="5D493D09">
            <wp:extent cx="3451538" cy="3556720"/>
            <wp:effectExtent l="0" t="0" r="0" b="5715"/>
            <wp:docPr id="43045" name="Picture 43045" descr="A factory with house in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45" name="CB.51.12_Maintenance_stand_for_oscillator.jp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463014" cy="3568546"/>
                    </a:xfrm>
                    <a:prstGeom prst="rect">
                      <a:avLst/>
                    </a:prstGeom>
                  </pic:spPr>
                </pic:pic>
              </a:graphicData>
            </a:graphic>
          </wp:inline>
        </w:drawing>
      </w:r>
    </w:p>
    <w:p w14:paraId="178836B3" w14:textId="77777777" w:rsidR="00D839B9" w:rsidRPr="00CC4BBB" w:rsidRDefault="00D839B9" w:rsidP="00D839B9">
      <w:pPr>
        <w:pStyle w:val="MTStandard"/>
        <w:jc w:val="center"/>
      </w:pPr>
      <w:r w:rsidRPr="00CC4BBB">
        <w:t>- Typical sketch for reference only –</w:t>
      </w:r>
    </w:p>
    <w:p w14:paraId="5FA74026" w14:textId="77777777" w:rsidR="00D839B9" w:rsidRPr="00CC4BBB" w:rsidRDefault="00D839B9" w:rsidP="00D839B9">
      <w:pPr>
        <w:pStyle w:val="MTStandard"/>
      </w:pPr>
    </w:p>
    <w:p w14:paraId="2E54EAD1" w14:textId="77777777" w:rsidR="00D839B9" w:rsidRPr="00CC4BBB" w:rsidRDefault="00D839B9" w:rsidP="00D839B9">
      <w:pPr>
        <w:pStyle w:val="MTStandard"/>
      </w:pPr>
      <w:r w:rsidRPr="00CC4BBB">
        <w:br w:type="page"/>
      </w:r>
      <w:bookmarkStart w:id="1521" w:name="_Toc362833831"/>
      <w:bookmarkStart w:id="1522" w:name="_Toc362858509"/>
      <w:bookmarkStart w:id="1523" w:name="_Toc363527566"/>
      <w:bookmarkStart w:id="1524" w:name="_Toc386513310"/>
      <w:bookmarkStart w:id="1525" w:name="_Toc421614504"/>
      <w:bookmarkStart w:id="1526" w:name="_Toc431095612"/>
      <w:bookmarkStart w:id="1527" w:name="_Toc481391179"/>
      <w:bookmarkStart w:id="1528" w:name="_Toc499541975"/>
      <w:bookmarkStart w:id="1529" w:name="_Toc500053286"/>
      <w:bookmarkStart w:id="1530" w:name="_Toc506862823"/>
      <w:bookmarkStart w:id="1531" w:name="_Toc510846553"/>
      <w:bookmarkStart w:id="1532" w:name="_Toc536413608"/>
      <w:bookmarkStart w:id="1533" w:name="_Toc3108176"/>
      <w:bookmarkStart w:id="1534" w:name="_Toc65989843"/>
      <w:bookmarkStart w:id="1535" w:name="_Toc227575891"/>
      <w:bookmarkStart w:id="1536" w:name="_Toc242177771"/>
    </w:p>
    <w:p w14:paraId="0AC114D1" w14:textId="0A22B5CA" w:rsidR="00D839B9" w:rsidRPr="00CC4BBB" w:rsidRDefault="00D839B9" w:rsidP="00D839B9">
      <w:pPr>
        <w:pStyle w:val="MTHeadingSCS4"/>
      </w:pPr>
      <w:bookmarkStart w:id="1537" w:name="_Toc53052433"/>
      <w:bookmarkStart w:id="1538" w:name="_Toc88576414"/>
      <w:r w:rsidRPr="00CC4BBB">
        <w:lastRenderedPageBreak/>
        <w:t>CB.51.13 Bender alignment stand</w:t>
      </w:r>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r w:rsidR="00560C67" w:rsidRPr="00CC4BBB">
        <w:t xml:space="preserve"> (Existing)</w:t>
      </w:r>
      <w:bookmarkEnd w:id="1538"/>
    </w:p>
    <w:p w14:paraId="2C4854F1" w14:textId="77777777" w:rsidR="00D839B9" w:rsidRPr="00CC4BBB" w:rsidRDefault="00D839B9" w:rsidP="00D839B9">
      <w:pPr>
        <w:pStyle w:val="MTHeading"/>
      </w:pPr>
      <w:r w:rsidRPr="00CC4BBB">
        <w:t>Technical Data</w:t>
      </w:r>
    </w:p>
    <w:tbl>
      <w:tblPr>
        <w:tblW w:w="0" w:type="auto"/>
        <w:tblInd w:w="108"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ayout w:type="fixed"/>
        <w:tblLook w:val="0000" w:firstRow="0" w:lastRow="0" w:firstColumn="0" w:lastColumn="0" w:noHBand="0" w:noVBand="0"/>
      </w:tblPr>
      <w:tblGrid>
        <w:gridCol w:w="3544"/>
        <w:gridCol w:w="5953"/>
      </w:tblGrid>
      <w:tr w:rsidR="00D839B9" w:rsidRPr="00CC4BBB" w14:paraId="7CBC61E9" w14:textId="77777777" w:rsidTr="00D839B9">
        <w:tc>
          <w:tcPr>
            <w:tcW w:w="3544" w:type="dxa"/>
          </w:tcPr>
          <w:p w14:paraId="6DEF722C" w14:textId="77777777" w:rsidR="00D839B9" w:rsidRPr="00CC4BBB" w:rsidRDefault="00D839B9" w:rsidP="00D839B9">
            <w:pPr>
              <w:pStyle w:val="MTTableText"/>
            </w:pPr>
            <w:r w:rsidRPr="00CC4BBB">
              <w:t>Stand capacity</w:t>
            </w:r>
          </w:p>
        </w:tc>
        <w:tc>
          <w:tcPr>
            <w:tcW w:w="5953" w:type="dxa"/>
          </w:tcPr>
          <w:p w14:paraId="15FBECE9" w14:textId="77777777" w:rsidR="00D839B9" w:rsidRPr="00CC4BBB" w:rsidRDefault="00D839B9" w:rsidP="00D839B9">
            <w:pPr>
              <w:pStyle w:val="MTTableText"/>
            </w:pPr>
            <w:r w:rsidRPr="00CC4BBB">
              <w:t>1 bender</w:t>
            </w:r>
          </w:p>
        </w:tc>
      </w:tr>
    </w:tbl>
    <w:p w14:paraId="62051B7B" w14:textId="77777777" w:rsidR="00D839B9" w:rsidRPr="00CC4BBB" w:rsidRDefault="00D839B9" w:rsidP="00D839B9">
      <w:pPr>
        <w:pStyle w:val="MTStandard"/>
      </w:pPr>
    </w:p>
    <w:p w14:paraId="78FC36FD" w14:textId="77777777" w:rsidR="00D839B9" w:rsidRPr="00CC4BBB" w:rsidRDefault="00D839B9" w:rsidP="00D839B9">
      <w:pPr>
        <w:pStyle w:val="MTHeading"/>
      </w:pPr>
      <w:r w:rsidRPr="00CC4BBB">
        <w:t>Functional Description</w:t>
      </w:r>
    </w:p>
    <w:p w14:paraId="7ED68B08" w14:textId="77777777" w:rsidR="00D839B9" w:rsidRPr="00CC4BBB" w:rsidRDefault="00D839B9" w:rsidP="00D839B9">
      <w:pPr>
        <w:pStyle w:val="MTStandard"/>
      </w:pPr>
      <w:r w:rsidRPr="00CC4BBB">
        <w:t>The stand serves to check the roller position at the inner bow and outer bow as well as to check the frame structure for dimensional accuracy.</w:t>
      </w:r>
    </w:p>
    <w:p w14:paraId="07A0AD51" w14:textId="77777777" w:rsidR="00D839B9" w:rsidRPr="00CC4BBB" w:rsidRDefault="00D839B9" w:rsidP="00D839B9">
      <w:pPr>
        <w:pStyle w:val="MTHeading"/>
      </w:pPr>
      <w:r w:rsidRPr="00CC4BBB">
        <w:t>Main Components</w:t>
      </w:r>
    </w:p>
    <w:p w14:paraId="3A25B632" w14:textId="77777777" w:rsidR="00D839B9" w:rsidRPr="00CC4BBB" w:rsidRDefault="00D839B9" w:rsidP="00D839B9">
      <w:pPr>
        <w:pStyle w:val="MTBulletIndent"/>
        <w:tabs>
          <w:tab w:val="clear" w:pos="1211"/>
          <w:tab w:val="num" w:pos="927"/>
        </w:tabs>
        <w:ind w:left="907"/>
      </w:pPr>
      <w:r w:rsidRPr="00CC4BBB">
        <w:t>Base frame with support brackets</w:t>
      </w:r>
    </w:p>
    <w:p w14:paraId="53CB77BA" w14:textId="77777777" w:rsidR="00D839B9" w:rsidRPr="00CC4BBB" w:rsidRDefault="00D839B9" w:rsidP="00D839B9">
      <w:pPr>
        <w:pStyle w:val="MTBulletIndent"/>
        <w:tabs>
          <w:tab w:val="clear" w:pos="1211"/>
          <w:tab w:val="num" w:pos="927"/>
        </w:tabs>
        <w:ind w:left="907"/>
      </w:pPr>
      <w:r w:rsidRPr="00CC4BBB">
        <w:t>Centering guide</w:t>
      </w:r>
    </w:p>
    <w:p w14:paraId="3FBCF310" w14:textId="77777777" w:rsidR="00D839B9" w:rsidRPr="00CC4BBB" w:rsidRDefault="00D839B9" w:rsidP="00D839B9">
      <w:pPr>
        <w:pStyle w:val="MTBulletIndent"/>
        <w:tabs>
          <w:tab w:val="clear" w:pos="1211"/>
          <w:tab w:val="num" w:pos="927"/>
        </w:tabs>
        <w:ind w:left="907"/>
      </w:pPr>
      <w:r w:rsidRPr="00CC4BBB">
        <w:t>Reference measuring surfaces</w:t>
      </w:r>
    </w:p>
    <w:p w14:paraId="4EC57425" w14:textId="77777777" w:rsidR="00D839B9" w:rsidRPr="00CC4BBB" w:rsidRDefault="00D839B9" w:rsidP="00D839B9">
      <w:pPr>
        <w:pStyle w:val="MTBulletIndent"/>
        <w:tabs>
          <w:tab w:val="clear" w:pos="1211"/>
          <w:tab w:val="num" w:pos="927"/>
        </w:tabs>
        <w:ind w:left="907"/>
      </w:pPr>
      <w:r w:rsidRPr="00CC4BBB">
        <w:t>Platforms and stairs</w:t>
      </w:r>
    </w:p>
    <w:p w14:paraId="08058649" w14:textId="77777777" w:rsidR="00D839B9" w:rsidRPr="00CC4BBB" w:rsidRDefault="00D839B9" w:rsidP="00D839B9">
      <w:pPr>
        <w:pStyle w:val="MTBulletIndent"/>
        <w:tabs>
          <w:tab w:val="clear" w:pos="1211"/>
          <w:tab w:val="num" w:pos="927"/>
        </w:tabs>
        <w:ind w:left="907"/>
        <w:rPr>
          <w:vanish/>
          <w:highlight w:val="yellow"/>
        </w:rPr>
      </w:pPr>
      <w:r w:rsidRPr="00CC4BBB">
        <w:rPr>
          <w:vanish/>
          <w:highlight w:val="yellow"/>
        </w:rPr>
        <w:t>Straight ruler (only if OPAL is not installed!)</w:t>
      </w:r>
      <w:r w:rsidRPr="00CC4BBB">
        <w:rPr>
          <w:vanish/>
          <w:highlight w:val="yellow"/>
        </w:rPr>
        <w:br/>
        <w:t>Note: use of rulers requires also INA-rails for ruler support and machined steel structure with supporting frame</w:t>
      </w:r>
    </w:p>
    <w:p w14:paraId="56FD6600" w14:textId="77777777" w:rsidR="00D839B9" w:rsidRPr="00CC4BBB" w:rsidRDefault="00D839B9" w:rsidP="00D839B9">
      <w:pPr>
        <w:pStyle w:val="MTHeading"/>
      </w:pPr>
      <w:r w:rsidRPr="00CC4BBB">
        <w:t>Main Characteristics</w:t>
      </w:r>
    </w:p>
    <w:p w14:paraId="523EF2C7" w14:textId="77777777" w:rsidR="00D839B9" w:rsidRPr="00CC4BBB" w:rsidRDefault="00D839B9" w:rsidP="00D839B9">
      <w:pPr>
        <w:pStyle w:val="MTBulletIndent"/>
        <w:tabs>
          <w:tab w:val="clear" w:pos="1211"/>
          <w:tab w:val="num" w:pos="927"/>
        </w:tabs>
        <w:ind w:left="907"/>
      </w:pPr>
      <w:r w:rsidRPr="00CC4BBB">
        <w:t>Reference supporting surfaces for simulation of supports in the machine</w:t>
      </w:r>
    </w:p>
    <w:p w14:paraId="53F4A1E5" w14:textId="77777777" w:rsidR="00D839B9" w:rsidRPr="00CC4BBB" w:rsidRDefault="00D839B9" w:rsidP="00D839B9">
      <w:pPr>
        <w:pStyle w:val="MTBulletIndent"/>
        <w:tabs>
          <w:tab w:val="clear" w:pos="1211"/>
          <w:tab w:val="num" w:pos="927"/>
        </w:tabs>
        <w:ind w:left="907"/>
      </w:pPr>
      <w:r w:rsidRPr="00CC4BBB">
        <w:t>Clear and easily accessible adjusting stand</w:t>
      </w:r>
    </w:p>
    <w:p w14:paraId="6AF3B3B8" w14:textId="77777777" w:rsidR="00D839B9" w:rsidRPr="00CC4BBB" w:rsidRDefault="00D839B9" w:rsidP="00D839B9">
      <w:pPr>
        <w:pStyle w:val="MTHeading"/>
      </w:pPr>
      <w:r w:rsidRPr="00CC4BBB">
        <w:t>Advantages of Design</w:t>
      </w:r>
    </w:p>
    <w:p w14:paraId="22427868" w14:textId="77777777" w:rsidR="00D839B9" w:rsidRPr="00CC4BBB" w:rsidRDefault="00D839B9" w:rsidP="00D839B9">
      <w:pPr>
        <w:pStyle w:val="MTBulletIndent"/>
        <w:tabs>
          <w:tab w:val="clear" w:pos="1211"/>
          <w:tab w:val="num" w:pos="927"/>
        </w:tabs>
        <w:ind w:left="907"/>
      </w:pPr>
      <w:r w:rsidRPr="00CC4BBB">
        <w:t>Easy and simple adjusting and checking with measuring device</w:t>
      </w:r>
    </w:p>
    <w:p w14:paraId="6B11EA3F" w14:textId="77777777" w:rsidR="00D839B9" w:rsidRPr="00CC4BBB" w:rsidRDefault="00D839B9" w:rsidP="00D839B9">
      <w:pPr>
        <w:pStyle w:val="MTBulletIndent"/>
        <w:tabs>
          <w:tab w:val="clear" w:pos="1211"/>
          <w:tab w:val="num" w:pos="927"/>
        </w:tabs>
        <w:ind w:left="907"/>
      </w:pPr>
      <w:r w:rsidRPr="00CC4BBB">
        <w:t>Measurement of roller alignment at any point over the full width possible</w:t>
      </w:r>
    </w:p>
    <w:p w14:paraId="29546322" w14:textId="77777777" w:rsidR="00D839B9" w:rsidRPr="00CC4BBB" w:rsidRDefault="00D839B9" w:rsidP="00D839B9">
      <w:pPr>
        <w:pStyle w:val="MTBulletIndent"/>
        <w:tabs>
          <w:tab w:val="clear" w:pos="1211"/>
          <w:tab w:val="num" w:pos="927"/>
        </w:tabs>
        <w:ind w:left="907"/>
      </w:pPr>
      <w:r w:rsidRPr="00CC4BBB">
        <w:t>Easy roller manipulation due to access from top</w:t>
      </w:r>
    </w:p>
    <w:p w14:paraId="256BC6BA" w14:textId="77777777" w:rsidR="00D839B9" w:rsidRPr="00CC4BBB" w:rsidRDefault="00D839B9" w:rsidP="00D839B9">
      <w:pPr>
        <w:pStyle w:val="MTStandard"/>
      </w:pPr>
    </w:p>
    <w:p w14:paraId="32B389F7" w14:textId="77777777" w:rsidR="00D839B9" w:rsidRPr="00CC4BBB" w:rsidRDefault="00D839B9" w:rsidP="00D839B9">
      <w:pPr>
        <w:pStyle w:val="MTHeading"/>
      </w:pPr>
      <w:r w:rsidRPr="00CC4BBB">
        <w:lastRenderedPageBreak/>
        <w:t>Reference Drawing CB.51.13 Bender Alignment Stand</w:t>
      </w:r>
    </w:p>
    <w:p w14:paraId="1D7D0D8E" w14:textId="3F3DDFEF" w:rsidR="00354977" w:rsidRPr="00CC4BBB" w:rsidRDefault="00354977" w:rsidP="00D839B9">
      <w:pPr>
        <w:pStyle w:val="MTStandard"/>
        <w:jc w:val="center"/>
        <w:rPr>
          <w:noProof/>
        </w:rPr>
      </w:pPr>
      <w:r w:rsidRPr="00CC4BBB">
        <w:rPr>
          <w:noProof/>
        </w:rPr>
        <w:drawing>
          <wp:inline distT="0" distB="0" distL="0" distR="0" wp14:anchorId="43C4A2A6" wp14:editId="68D0A344">
            <wp:extent cx="4696795" cy="3567447"/>
            <wp:effectExtent l="0" t="0" r="8890" b="0"/>
            <wp:docPr id="43046" name="Picture 43046" descr="A picture containing to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46" name="CB.51.13_Bender_alignment_stand.jp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712784" cy="3579592"/>
                    </a:xfrm>
                    <a:prstGeom prst="rect">
                      <a:avLst/>
                    </a:prstGeom>
                  </pic:spPr>
                </pic:pic>
              </a:graphicData>
            </a:graphic>
          </wp:inline>
        </w:drawing>
      </w:r>
    </w:p>
    <w:p w14:paraId="71B9F448" w14:textId="77777777" w:rsidR="00D839B9" w:rsidRPr="00CC4BBB" w:rsidRDefault="00D839B9" w:rsidP="00D839B9">
      <w:pPr>
        <w:pStyle w:val="MTStandard"/>
        <w:jc w:val="center"/>
      </w:pPr>
      <w:r w:rsidRPr="00CC4BBB">
        <w:t>- Typical sketch for reference only –</w:t>
      </w:r>
    </w:p>
    <w:p w14:paraId="05DD68F8" w14:textId="77777777" w:rsidR="00D839B9" w:rsidRPr="00CC4BBB" w:rsidRDefault="00D839B9" w:rsidP="00D839B9">
      <w:pPr>
        <w:pStyle w:val="MTStandard"/>
      </w:pPr>
    </w:p>
    <w:p w14:paraId="1A109A7C" w14:textId="77777777" w:rsidR="00D839B9" w:rsidRPr="00CC4BBB" w:rsidRDefault="00D839B9" w:rsidP="00D839B9">
      <w:pPr>
        <w:pStyle w:val="MTStandard"/>
      </w:pPr>
      <w:r w:rsidRPr="00CC4BBB">
        <w:br w:type="page"/>
      </w:r>
      <w:bookmarkStart w:id="1539" w:name="_Toc362833832"/>
      <w:bookmarkStart w:id="1540" w:name="_Toc362858510"/>
      <w:bookmarkStart w:id="1541" w:name="_Toc363527567"/>
      <w:bookmarkStart w:id="1542" w:name="_Toc386513311"/>
      <w:bookmarkStart w:id="1543" w:name="_Toc421614505"/>
      <w:bookmarkStart w:id="1544" w:name="_Toc431095613"/>
      <w:bookmarkStart w:id="1545" w:name="_Toc481391180"/>
      <w:bookmarkStart w:id="1546" w:name="_Toc499541976"/>
      <w:bookmarkStart w:id="1547" w:name="_Toc500053287"/>
      <w:bookmarkStart w:id="1548" w:name="_Toc506862824"/>
      <w:bookmarkStart w:id="1549" w:name="_Toc510846554"/>
      <w:bookmarkStart w:id="1550" w:name="_Toc536413609"/>
      <w:bookmarkStart w:id="1551" w:name="_Toc3108177"/>
      <w:bookmarkStart w:id="1552" w:name="_Toc65989844"/>
      <w:bookmarkStart w:id="1553" w:name="_Toc227575892"/>
      <w:bookmarkStart w:id="1554" w:name="_Toc242177772"/>
    </w:p>
    <w:p w14:paraId="0A0336DB" w14:textId="49C15F3A" w:rsidR="00D839B9" w:rsidRPr="00CC4BBB" w:rsidRDefault="00D839B9" w:rsidP="00D839B9">
      <w:pPr>
        <w:pStyle w:val="MTHeadingSCS4"/>
      </w:pPr>
      <w:bookmarkStart w:id="1555" w:name="_Toc53052434"/>
      <w:bookmarkStart w:id="1556" w:name="_Toc88576415"/>
      <w:bookmarkStart w:id="1557" w:name="_Hlk56694739"/>
      <w:r w:rsidRPr="00CC4BBB">
        <w:lastRenderedPageBreak/>
        <w:t>CB.51.14 Segment alignment stand</w:t>
      </w:r>
      <w:bookmarkEnd w:id="1539"/>
      <w:bookmarkEnd w:id="1540"/>
      <w:bookmarkEnd w:id="1541"/>
      <w:r w:rsidRPr="00CC4BBB">
        <w:t xml:space="preserve"> for entire segment</w:t>
      </w:r>
      <w:bookmarkEnd w:id="1542"/>
      <w:bookmarkEnd w:id="1543"/>
      <w:bookmarkEnd w:id="1544"/>
      <w:bookmarkEnd w:id="1545"/>
      <w:bookmarkEnd w:id="1546"/>
      <w:bookmarkEnd w:id="1547"/>
      <w:bookmarkEnd w:id="1548"/>
      <w:bookmarkEnd w:id="1549"/>
      <w:bookmarkEnd w:id="1550"/>
      <w:bookmarkEnd w:id="1551"/>
      <w:bookmarkEnd w:id="1552"/>
      <w:bookmarkEnd w:id="1553"/>
      <w:bookmarkEnd w:id="1554"/>
      <w:bookmarkEnd w:id="1555"/>
      <w:r w:rsidR="00560C67" w:rsidRPr="00CC4BBB">
        <w:t xml:space="preserve"> (Existing)</w:t>
      </w:r>
      <w:bookmarkEnd w:id="1556"/>
    </w:p>
    <w:p w14:paraId="385C1EB0" w14:textId="77777777" w:rsidR="00D839B9" w:rsidRPr="00CC4BBB" w:rsidRDefault="00D839B9" w:rsidP="00D839B9">
      <w:pPr>
        <w:pStyle w:val="MTHeading"/>
      </w:pPr>
      <w:r w:rsidRPr="00CC4BBB">
        <w:t>Technical Data</w:t>
      </w:r>
    </w:p>
    <w:tbl>
      <w:tblPr>
        <w:tblW w:w="9497" w:type="dxa"/>
        <w:tblInd w:w="108"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ayout w:type="fixed"/>
        <w:tblLook w:val="0000" w:firstRow="0" w:lastRow="0" w:firstColumn="0" w:lastColumn="0" w:noHBand="0" w:noVBand="0"/>
      </w:tblPr>
      <w:tblGrid>
        <w:gridCol w:w="3544"/>
        <w:gridCol w:w="5953"/>
      </w:tblGrid>
      <w:tr w:rsidR="00CC4BBB" w:rsidRPr="00CC4BBB" w14:paraId="7879C703" w14:textId="77777777" w:rsidTr="00D839B9">
        <w:tc>
          <w:tcPr>
            <w:tcW w:w="3544" w:type="dxa"/>
          </w:tcPr>
          <w:p w14:paraId="41122971" w14:textId="77777777" w:rsidR="00D839B9" w:rsidRPr="00CC4BBB" w:rsidRDefault="00D839B9" w:rsidP="00D839B9">
            <w:pPr>
              <w:pStyle w:val="MTTableText"/>
            </w:pPr>
            <w:r w:rsidRPr="00CC4BBB">
              <w:t>Stand capacity</w:t>
            </w:r>
          </w:p>
        </w:tc>
        <w:tc>
          <w:tcPr>
            <w:tcW w:w="5953" w:type="dxa"/>
          </w:tcPr>
          <w:p w14:paraId="70CCB647" w14:textId="77777777" w:rsidR="00D839B9" w:rsidRPr="00CC4BBB" w:rsidRDefault="00D839B9" w:rsidP="00D839B9">
            <w:pPr>
              <w:pStyle w:val="MTTableText"/>
            </w:pPr>
            <w:r w:rsidRPr="00CC4BBB">
              <w:t>1 segment</w:t>
            </w:r>
          </w:p>
        </w:tc>
      </w:tr>
      <w:tr w:rsidR="00D839B9" w:rsidRPr="00CC4BBB" w14:paraId="62D2EEE4" w14:textId="77777777" w:rsidTr="00D839B9">
        <w:tc>
          <w:tcPr>
            <w:tcW w:w="3544" w:type="dxa"/>
          </w:tcPr>
          <w:p w14:paraId="72D4BCCA" w14:textId="77777777" w:rsidR="00D839B9" w:rsidRPr="00CC4BBB" w:rsidRDefault="00D839B9" w:rsidP="00D839B9">
            <w:pPr>
              <w:pStyle w:val="MTTableText"/>
            </w:pPr>
            <w:r w:rsidRPr="00CC4BBB">
              <w:t>Hydraulic supply</w:t>
            </w:r>
          </w:p>
        </w:tc>
        <w:tc>
          <w:tcPr>
            <w:tcW w:w="5953" w:type="dxa"/>
          </w:tcPr>
          <w:p w14:paraId="665B9794" w14:textId="77777777" w:rsidR="00D839B9" w:rsidRPr="00CC4BBB" w:rsidRDefault="00D839B9" w:rsidP="00D839B9">
            <w:pPr>
              <w:pStyle w:val="MTTableText"/>
            </w:pPr>
            <w:r w:rsidRPr="00CC4BBB">
              <w:t>via hydraulic power unit for machine maintenance</w:t>
            </w:r>
          </w:p>
        </w:tc>
      </w:tr>
    </w:tbl>
    <w:p w14:paraId="512390C5" w14:textId="77777777" w:rsidR="00D839B9" w:rsidRPr="00CC4BBB" w:rsidRDefault="00D839B9" w:rsidP="00D839B9">
      <w:pPr>
        <w:pStyle w:val="MTStandard"/>
      </w:pPr>
    </w:p>
    <w:p w14:paraId="5C75BDA4" w14:textId="77777777" w:rsidR="00D839B9" w:rsidRPr="00CC4BBB" w:rsidRDefault="00D839B9" w:rsidP="00D839B9">
      <w:pPr>
        <w:pStyle w:val="MTHeading"/>
      </w:pPr>
      <w:r w:rsidRPr="00CC4BBB">
        <w:t>Functional Description</w:t>
      </w:r>
    </w:p>
    <w:p w14:paraId="2BF921E2" w14:textId="65D830A4" w:rsidR="00D839B9" w:rsidRPr="00CC4BBB" w:rsidRDefault="00D839B9" w:rsidP="00D839B9">
      <w:pPr>
        <w:pStyle w:val="MTStandard"/>
      </w:pPr>
      <w:r w:rsidRPr="00CC4BBB">
        <w:t>The stand serves to check the roller position</w:t>
      </w:r>
      <w:r w:rsidR="006F18C5" w:rsidRPr="00CC4BBB">
        <w:t>,</w:t>
      </w:r>
      <w:r w:rsidRPr="00CC4BBB">
        <w:t xml:space="preserve"> the frame structure for dimensional accuracy</w:t>
      </w:r>
      <w:r w:rsidR="006F18C5" w:rsidRPr="00CC4BBB">
        <w:t xml:space="preserve"> as well as internal machine cooling lines</w:t>
      </w:r>
      <w:r w:rsidRPr="00CC4BBB">
        <w:t>.</w:t>
      </w:r>
    </w:p>
    <w:p w14:paraId="0F95A4C2" w14:textId="77777777" w:rsidR="00D839B9" w:rsidRPr="00CC4BBB" w:rsidRDefault="00D839B9" w:rsidP="00D839B9">
      <w:pPr>
        <w:pStyle w:val="MTStandard"/>
      </w:pPr>
      <w:r w:rsidRPr="00CC4BBB">
        <w:t>Tests carried out at the stand:</w:t>
      </w:r>
    </w:p>
    <w:p w14:paraId="7ADE6F27" w14:textId="77777777" w:rsidR="00D839B9" w:rsidRPr="00CC4BBB" w:rsidRDefault="00D839B9" w:rsidP="00D839B9">
      <w:pPr>
        <w:pStyle w:val="MTBulletIndent"/>
        <w:tabs>
          <w:tab w:val="clear" w:pos="1211"/>
          <w:tab w:val="num" w:pos="927"/>
        </w:tabs>
        <w:ind w:left="907"/>
      </w:pPr>
      <w:r w:rsidRPr="00CC4BBB">
        <w:t>Test of DynaGap adjustment</w:t>
      </w:r>
      <w:r w:rsidRPr="00CC4BBB">
        <w:rPr>
          <w:vanish/>
        </w:rPr>
        <w:t xml:space="preserve"> </w:t>
      </w:r>
      <w:r w:rsidRPr="00CC4BBB">
        <w:rPr>
          <w:vanish/>
          <w:highlight w:val="yellow"/>
        </w:rPr>
        <w:t>(segment upper frame clamping)</w:t>
      </w:r>
    </w:p>
    <w:p w14:paraId="425B32B7" w14:textId="26BA05C2" w:rsidR="00D839B9" w:rsidRPr="00CC4BBB" w:rsidRDefault="00D839B9" w:rsidP="00D839B9">
      <w:pPr>
        <w:pStyle w:val="MTBulletIndent"/>
        <w:tabs>
          <w:tab w:val="clear" w:pos="1211"/>
          <w:tab w:val="num" w:pos="927"/>
        </w:tabs>
        <w:ind w:left="907"/>
      </w:pPr>
      <w:r w:rsidRPr="00CC4BBB">
        <w:t>Test of driven roll screw down</w:t>
      </w:r>
    </w:p>
    <w:p w14:paraId="497BAEEE" w14:textId="35063877" w:rsidR="006F18C5" w:rsidRPr="00CC4BBB" w:rsidRDefault="006C4F3B" w:rsidP="00D839B9">
      <w:pPr>
        <w:pStyle w:val="MTBulletIndent"/>
        <w:tabs>
          <w:tab w:val="clear" w:pos="1211"/>
          <w:tab w:val="num" w:pos="927"/>
        </w:tabs>
        <w:ind w:left="907"/>
      </w:pPr>
      <w:r w:rsidRPr="00CC4BBB">
        <w:t>Tightness t</w:t>
      </w:r>
      <w:r w:rsidR="006F18C5" w:rsidRPr="00CC4BBB">
        <w:t xml:space="preserve">est </w:t>
      </w:r>
      <w:r w:rsidRPr="00CC4BBB">
        <w:t>for</w:t>
      </w:r>
      <w:r w:rsidR="006F18C5" w:rsidRPr="00CC4BBB">
        <w:t xml:space="preserve"> internal machine cooling lin</w:t>
      </w:r>
      <w:r w:rsidRPr="00CC4BBB">
        <w:t>e</w:t>
      </w:r>
    </w:p>
    <w:p w14:paraId="3FB56096" w14:textId="77777777" w:rsidR="00D839B9" w:rsidRPr="00CC4BBB" w:rsidRDefault="00D839B9" w:rsidP="00D839B9">
      <w:pPr>
        <w:pStyle w:val="MTHeading"/>
      </w:pPr>
      <w:r w:rsidRPr="00CC4BBB">
        <w:t>Main Components</w:t>
      </w:r>
    </w:p>
    <w:p w14:paraId="2C47269F" w14:textId="77777777" w:rsidR="00D839B9" w:rsidRPr="00CC4BBB" w:rsidRDefault="00D839B9" w:rsidP="00D839B9">
      <w:pPr>
        <w:pStyle w:val="MTBulletIndent"/>
        <w:tabs>
          <w:tab w:val="clear" w:pos="1211"/>
          <w:tab w:val="num" w:pos="927"/>
        </w:tabs>
        <w:ind w:left="907"/>
      </w:pPr>
      <w:r w:rsidRPr="00CC4BBB">
        <w:t>Base frame with support brackets</w:t>
      </w:r>
    </w:p>
    <w:p w14:paraId="40A16A38" w14:textId="1AF7C215" w:rsidR="00D839B9" w:rsidRPr="00CC4BBB" w:rsidRDefault="00D839B9" w:rsidP="00D839B9">
      <w:pPr>
        <w:pStyle w:val="MTBulletIndent"/>
        <w:tabs>
          <w:tab w:val="clear" w:pos="1211"/>
          <w:tab w:val="num" w:pos="927"/>
        </w:tabs>
        <w:ind w:left="907"/>
      </w:pPr>
      <w:r w:rsidRPr="00CC4BBB">
        <w:t>Centering guide</w:t>
      </w:r>
    </w:p>
    <w:p w14:paraId="2DDD59B3" w14:textId="1D53EC02" w:rsidR="006C4F3B" w:rsidRPr="00CC4BBB" w:rsidRDefault="006C4F3B" w:rsidP="00D839B9">
      <w:pPr>
        <w:pStyle w:val="MTBulletIndent"/>
        <w:tabs>
          <w:tab w:val="clear" w:pos="1211"/>
          <w:tab w:val="num" w:pos="927"/>
        </w:tabs>
        <w:ind w:left="907"/>
      </w:pPr>
      <w:r w:rsidRPr="00CC4BBB">
        <w:t>Automatic connection of internal machine cooling line</w:t>
      </w:r>
    </w:p>
    <w:p w14:paraId="0B74B2A0" w14:textId="77777777" w:rsidR="00D839B9" w:rsidRPr="00CC4BBB" w:rsidRDefault="00D839B9" w:rsidP="00D839B9">
      <w:pPr>
        <w:pStyle w:val="MTBulletIndent"/>
        <w:tabs>
          <w:tab w:val="clear" w:pos="1211"/>
          <w:tab w:val="num" w:pos="927"/>
        </w:tabs>
        <w:ind w:left="907"/>
      </w:pPr>
      <w:r w:rsidRPr="00CC4BBB">
        <w:t>Reference measuring surfaces</w:t>
      </w:r>
    </w:p>
    <w:p w14:paraId="16F55428" w14:textId="77777777" w:rsidR="00D839B9" w:rsidRPr="00CC4BBB" w:rsidRDefault="00D839B9" w:rsidP="00D839B9">
      <w:pPr>
        <w:pStyle w:val="MTBulletIndent"/>
        <w:tabs>
          <w:tab w:val="clear" w:pos="1211"/>
          <w:tab w:val="num" w:pos="927"/>
        </w:tabs>
        <w:ind w:left="907"/>
      </w:pPr>
      <w:r w:rsidRPr="00CC4BBB">
        <w:t>Platforms and stairs</w:t>
      </w:r>
    </w:p>
    <w:p w14:paraId="5CAA4691" w14:textId="77777777" w:rsidR="00D839B9" w:rsidRPr="00CC4BBB" w:rsidRDefault="00D839B9" w:rsidP="00D839B9">
      <w:pPr>
        <w:pStyle w:val="MTBulletIndent"/>
        <w:tabs>
          <w:tab w:val="clear" w:pos="1211"/>
          <w:tab w:val="num" w:pos="927"/>
        </w:tabs>
        <w:ind w:left="907"/>
        <w:rPr>
          <w:vanish/>
          <w:highlight w:val="yellow"/>
        </w:rPr>
      </w:pPr>
      <w:r w:rsidRPr="00CC4BBB">
        <w:rPr>
          <w:vanish/>
          <w:highlight w:val="yellow"/>
        </w:rPr>
        <w:t>Straight ruler (only if OPAL is not installed!)</w:t>
      </w:r>
      <w:r w:rsidRPr="00CC4BBB">
        <w:rPr>
          <w:vanish/>
          <w:highlight w:val="yellow"/>
        </w:rPr>
        <w:br/>
        <w:t>Note: use of rulers requires also INA-rails for ruler support and machined steel structure with supporting frame</w:t>
      </w:r>
    </w:p>
    <w:p w14:paraId="0B61FFD2" w14:textId="77777777" w:rsidR="00D839B9" w:rsidRPr="00CC4BBB" w:rsidRDefault="00D839B9" w:rsidP="00D839B9">
      <w:pPr>
        <w:pStyle w:val="MTHeading"/>
      </w:pPr>
      <w:r w:rsidRPr="00CC4BBB">
        <w:t>Main Characteristics</w:t>
      </w:r>
    </w:p>
    <w:p w14:paraId="499FD848" w14:textId="77777777" w:rsidR="00D839B9" w:rsidRPr="00CC4BBB" w:rsidRDefault="00D839B9" w:rsidP="00D839B9">
      <w:pPr>
        <w:pStyle w:val="MTBulletIndent"/>
        <w:tabs>
          <w:tab w:val="clear" w:pos="1211"/>
          <w:tab w:val="num" w:pos="927"/>
        </w:tabs>
        <w:ind w:left="907"/>
      </w:pPr>
      <w:r w:rsidRPr="00CC4BBB">
        <w:t>Reference supporting surfaces for simulation of supports in the machine</w:t>
      </w:r>
    </w:p>
    <w:p w14:paraId="14391674" w14:textId="77777777" w:rsidR="00D839B9" w:rsidRPr="00CC4BBB" w:rsidRDefault="00D839B9" w:rsidP="00D839B9">
      <w:pPr>
        <w:pStyle w:val="MTBulletIndent"/>
        <w:tabs>
          <w:tab w:val="clear" w:pos="1211"/>
          <w:tab w:val="num" w:pos="927"/>
        </w:tabs>
        <w:ind w:left="907"/>
      </w:pPr>
      <w:r w:rsidRPr="00CC4BBB">
        <w:t>Clear and easily accessible aligning stand</w:t>
      </w:r>
    </w:p>
    <w:p w14:paraId="6D1F20E0" w14:textId="07B3EC42" w:rsidR="00D839B9" w:rsidRPr="00CC4BBB" w:rsidRDefault="00D839B9" w:rsidP="00D839B9">
      <w:pPr>
        <w:pStyle w:val="MTBulletIndent"/>
        <w:tabs>
          <w:tab w:val="clear" w:pos="1211"/>
          <w:tab w:val="num" w:pos="927"/>
        </w:tabs>
        <w:ind w:left="907"/>
      </w:pPr>
      <w:bookmarkStart w:id="1558" w:name="_Hlk56695048"/>
      <w:bookmarkEnd w:id="1557"/>
      <w:r w:rsidRPr="00CC4BBB">
        <w:t>An inspection pit made of concrete which is situated under the stand renders possible the access to the underside of the inner part of segments</w:t>
      </w:r>
    </w:p>
    <w:p w14:paraId="1C7B4525" w14:textId="492C3814" w:rsidR="006C4F3B" w:rsidRPr="00CC4BBB" w:rsidRDefault="006C4F3B" w:rsidP="00D839B9">
      <w:pPr>
        <w:pStyle w:val="MTBulletIndent"/>
        <w:tabs>
          <w:tab w:val="clear" w:pos="1211"/>
          <w:tab w:val="num" w:pos="927"/>
        </w:tabs>
        <w:ind w:left="907"/>
      </w:pPr>
      <w:r w:rsidRPr="00CC4BBB">
        <w:t xml:space="preserve">Less </w:t>
      </w:r>
      <w:r w:rsidR="00C90EA3" w:rsidRPr="00CC4BBB">
        <w:t xml:space="preserve">crane handling steps in case of leaking rollers since rollers can be exchanged right on this stand </w:t>
      </w:r>
    </w:p>
    <w:p w14:paraId="5E3D2F2E" w14:textId="77777777" w:rsidR="00D839B9" w:rsidRPr="00CC4BBB" w:rsidRDefault="00D839B9" w:rsidP="00D839B9">
      <w:pPr>
        <w:pStyle w:val="MTBulletIndent"/>
        <w:tabs>
          <w:tab w:val="clear" w:pos="1211"/>
          <w:tab w:val="num" w:pos="927"/>
        </w:tabs>
        <w:ind w:left="907"/>
        <w:rPr>
          <w:vanish/>
          <w:highlight w:val="yellow"/>
        </w:rPr>
      </w:pPr>
      <w:r w:rsidRPr="00CC4BBB">
        <w:rPr>
          <w:vanish/>
          <w:highlight w:val="yellow"/>
        </w:rPr>
        <w:t>For conventional as well as SRD segments</w:t>
      </w:r>
    </w:p>
    <w:p w14:paraId="6C47D0A6" w14:textId="77777777" w:rsidR="00D839B9" w:rsidRPr="00CC4BBB" w:rsidRDefault="00D839B9" w:rsidP="00D839B9">
      <w:pPr>
        <w:pStyle w:val="MTHeading"/>
      </w:pPr>
      <w:r w:rsidRPr="00CC4BBB">
        <w:t>Advantages of Design</w:t>
      </w:r>
    </w:p>
    <w:p w14:paraId="1A1C6173" w14:textId="77777777" w:rsidR="00D839B9" w:rsidRPr="00CC4BBB" w:rsidRDefault="00D839B9" w:rsidP="00D839B9">
      <w:pPr>
        <w:pStyle w:val="MTBulletIndent"/>
        <w:tabs>
          <w:tab w:val="clear" w:pos="1211"/>
          <w:tab w:val="num" w:pos="927"/>
        </w:tabs>
        <w:ind w:left="907"/>
      </w:pPr>
      <w:r w:rsidRPr="00CC4BBB">
        <w:t>Easy and simple adjusting and checking with measuring device</w:t>
      </w:r>
    </w:p>
    <w:p w14:paraId="4DD3370B" w14:textId="77777777" w:rsidR="00D839B9" w:rsidRPr="00CC4BBB" w:rsidRDefault="00D839B9" w:rsidP="00D839B9">
      <w:pPr>
        <w:pStyle w:val="MTBulletIndent"/>
        <w:tabs>
          <w:tab w:val="clear" w:pos="1211"/>
          <w:tab w:val="num" w:pos="927"/>
        </w:tabs>
        <w:ind w:left="907"/>
      </w:pPr>
      <w:r w:rsidRPr="00CC4BBB">
        <w:t>Measurement of roller alignment at any point over the full width possible</w:t>
      </w:r>
    </w:p>
    <w:p w14:paraId="3AF378AA" w14:textId="5AA4DC90" w:rsidR="00D839B9" w:rsidRPr="00CC4BBB" w:rsidRDefault="00D839B9" w:rsidP="00D839B9">
      <w:pPr>
        <w:pStyle w:val="MTBulletIndent"/>
        <w:tabs>
          <w:tab w:val="clear" w:pos="1211"/>
          <w:tab w:val="num" w:pos="927"/>
        </w:tabs>
        <w:ind w:left="907"/>
      </w:pPr>
      <w:r w:rsidRPr="00CC4BBB">
        <w:t>Easy roller manipulation due to access from top</w:t>
      </w:r>
    </w:p>
    <w:p w14:paraId="01AE5F07" w14:textId="51C1120B" w:rsidR="006C4F3B" w:rsidRPr="00CC4BBB" w:rsidRDefault="006C4F3B" w:rsidP="00D839B9">
      <w:pPr>
        <w:pStyle w:val="MTBulletIndent"/>
        <w:tabs>
          <w:tab w:val="clear" w:pos="1211"/>
          <w:tab w:val="num" w:pos="927"/>
        </w:tabs>
        <w:ind w:left="907"/>
      </w:pPr>
      <w:r w:rsidRPr="00CC4BBB">
        <w:t xml:space="preserve">Less handling steps </w:t>
      </w:r>
    </w:p>
    <w:bookmarkEnd w:id="1558"/>
    <w:p w14:paraId="2968D92B" w14:textId="77777777" w:rsidR="00D839B9" w:rsidRPr="00CC4BBB" w:rsidRDefault="00D839B9" w:rsidP="00D839B9">
      <w:pPr>
        <w:pStyle w:val="MTStandard"/>
      </w:pPr>
    </w:p>
    <w:p w14:paraId="365FFE12" w14:textId="77777777" w:rsidR="00D839B9" w:rsidRPr="00CC4BBB" w:rsidRDefault="00D839B9" w:rsidP="00D839B9">
      <w:pPr>
        <w:pStyle w:val="MTHeading"/>
      </w:pPr>
      <w:r w:rsidRPr="00CC4BBB">
        <w:lastRenderedPageBreak/>
        <w:t>Reference Drawing CB.51.14 Segment alignment stand for entire segment</w:t>
      </w:r>
    </w:p>
    <w:p w14:paraId="2BB88BB6" w14:textId="278E7D33" w:rsidR="00354977" w:rsidRPr="00CC4BBB" w:rsidRDefault="00354977" w:rsidP="00D839B9">
      <w:pPr>
        <w:pStyle w:val="MTStandard"/>
        <w:jc w:val="center"/>
        <w:rPr>
          <w:noProof/>
        </w:rPr>
      </w:pPr>
      <w:r w:rsidRPr="00CC4BBB">
        <w:rPr>
          <w:noProof/>
        </w:rPr>
        <w:drawing>
          <wp:inline distT="0" distB="0" distL="0" distR="0" wp14:anchorId="2065CA5F" wp14:editId="7D619ECC">
            <wp:extent cx="4700788" cy="3473343"/>
            <wp:effectExtent l="0" t="0" r="5080" b="0"/>
            <wp:docPr id="43047" name="Picture 4304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47" name="CB.51.14_Segment_alignment_stand_for_entire_segment.jp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709148" cy="3479520"/>
                    </a:xfrm>
                    <a:prstGeom prst="rect">
                      <a:avLst/>
                    </a:prstGeom>
                  </pic:spPr>
                </pic:pic>
              </a:graphicData>
            </a:graphic>
          </wp:inline>
        </w:drawing>
      </w:r>
    </w:p>
    <w:p w14:paraId="4D0F4BB5" w14:textId="77777777" w:rsidR="00D839B9" w:rsidRPr="00CC4BBB" w:rsidRDefault="00D839B9" w:rsidP="00D839B9">
      <w:pPr>
        <w:pStyle w:val="MTStandard"/>
        <w:jc w:val="center"/>
      </w:pPr>
      <w:r w:rsidRPr="00CC4BBB">
        <w:t>- Typical sketch for reference only –</w:t>
      </w:r>
    </w:p>
    <w:p w14:paraId="5ED840D5" w14:textId="77777777" w:rsidR="00D839B9" w:rsidRPr="00CC4BBB" w:rsidRDefault="00D839B9" w:rsidP="00D839B9">
      <w:pPr>
        <w:pStyle w:val="MTStandard"/>
      </w:pPr>
    </w:p>
    <w:p w14:paraId="293C22AB" w14:textId="77777777" w:rsidR="00D839B9" w:rsidRPr="00CC4BBB" w:rsidRDefault="00D839B9" w:rsidP="00D839B9">
      <w:pPr>
        <w:pStyle w:val="MTStandard"/>
      </w:pPr>
      <w:r w:rsidRPr="00CC4BBB">
        <w:br w:type="page"/>
      </w:r>
      <w:bookmarkStart w:id="1559" w:name="_Toc362833835"/>
      <w:bookmarkStart w:id="1560" w:name="_Toc362858513"/>
      <w:bookmarkStart w:id="1561" w:name="_Toc363527570"/>
      <w:bookmarkStart w:id="1562" w:name="_Toc386513315"/>
      <w:bookmarkStart w:id="1563" w:name="_Toc421614509"/>
      <w:bookmarkStart w:id="1564" w:name="_Toc431095617"/>
      <w:bookmarkStart w:id="1565" w:name="_Toc481391184"/>
      <w:bookmarkStart w:id="1566" w:name="_Toc499541979"/>
      <w:bookmarkStart w:id="1567" w:name="_Toc500053290"/>
      <w:bookmarkStart w:id="1568" w:name="_Toc506862825"/>
      <w:bookmarkStart w:id="1569" w:name="_Toc510846555"/>
      <w:bookmarkStart w:id="1570" w:name="_Toc536413610"/>
      <w:bookmarkStart w:id="1571" w:name="_Toc3108178"/>
      <w:bookmarkStart w:id="1572" w:name="_Toc65989845"/>
      <w:bookmarkStart w:id="1573" w:name="_Toc227575893"/>
      <w:bookmarkStart w:id="1574" w:name="_Toc242177773"/>
    </w:p>
    <w:p w14:paraId="030AB432" w14:textId="6B95F502" w:rsidR="00D839B9" w:rsidRPr="00CC4BBB" w:rsidRDefault="00D839B9" w:rsidP="00D839B9">
      <w:pPr>
        <w:pStyle w:val="MTHeadingSCS4"/>
      </w:pPr>
      <w:bookmarkStart w:id="1575" w:name="_Toc53052435"/>
      <w:bookmarkStart w:id="1576" w:name="_Toc88576416"/>
      <w:bookmarkStart w:id="1577" w:name="_Hlk56695163"/>
      <w:r w:rsidRPr="00CC4BBB">
        <w:lastRenderedPageBreak/>
        <w:t>CB.51.15 Segment alignment stand for inner bo</w:t>
      </w:r>
      <w:bookmarkEnd w:id="1559"/>
      <w:bookmarkEnd w:id="1560"/>
      <w:bookmarkEnd w:id="1561"/>
      <w:r w:rsidRPr="00CC4BBB">
        <w:t>w</w:t>
      </w:r>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r w:rsidR="00560C67" w:rsidRPr="00CC4BBB">
        <w:t xml:space="preserve"> (Existing)</w:t>
      </w:r>
      <w:bookmarkEnd w:id="1576"/>
    </w:p>
    <w:p w14:paraId="4CAF8CDF" w14:textId="77777777" w:rsidR="00D839B9" w:rsidRPr="00CC4BBB" w:rsidRDefault="00D839B9" w:rsidP="00D839B9">
      <w:pPr>
        <w:pStyle w:val="MTHeading"/>
      </w:pPr>
      <w:r w:rsidRPr="00CC4BBB">
        <w:t>Technical Data</w:t>
      </w:r>
    </w:p>
    <w:tbl>
      <w:tblPr>
        <w:tblW w:w="0" w:type="auto"/>
        <w:tblInd w:w="108"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ayout w:type="fixed"/>
        <w:tblLook w:val="0000" w:firstRow="0" w:lastRow="0" w:firstColumn="0" w:lastColumn="0" w:noHBand="0" w:noVBand="0"/>
      </w:tblPr>
      <w:tblGrid>
        <w:gridCol w:w="3544"/>
        <w:gridCol w:w="5953"/>
      </w:tblGrid>
      <w:tr w:rsidR="00D839B9" w:rsidRPr="00CC4BBB" w14:paraId="0A411861" w14:textId="77777777" w:rsidTr="00D839B9">
        <w:tc>
          <w:tcPr>
            <w:tcW w:w="3544" w:type="dxa"/>
          </w:tcPr>
          <w:p w14:paraId="05BC3563" w14:textId="77777777" w:rsidR="00D839B9" w:rsidRPr="00CC4BBB" w:rsidRDefault="00D839B9" w:rsidP="00D839B9">
            <w:pPr>
              <w:pStyle w:val="MTTableText"/>
            </w:pPr>
            <w:r w:rsidRPr="00CC4BBB">
              <w:t>Stand capacity</w:t>
            </w:r>
          </w:p>
        </w:tc>
        <w:tc>
          <w:tcPr>
            <w:tcW w:w="5953" w:type="dxa"/>
          </w:tcPr>
          <w:p w14:paraId="2058D070" w14:textId="77777777" w:rsidR="00D839B9" w:rsidRPr="00CC4BBB" w:rsidRDefault="00D839B9" w:rsidP="00D839B9">
            <w:pPr>
              <w:pStyle w:val="MTTableText"/>
            </w:pPr>
            <w:r w:rsidRPr="00CC4BBB">
              <w:t>1 segment inner bow</w:t>
            </w:r>
          </w:p>
        </w:tc>
      </w:tr>
    </w:tbl>
    <w:p w14:paraId="7E5103D9" w14:textId="77777777" w:rsidR="00D839B9" w:rsidRPr="00CC4BBB" w:rsidRDefault="00D839B9" w:rsidP="00D839B9">
      <w:pPr>
        <w:pStyle w:val="MTStandard"/>
      </w:pPr>
    </w:p>
    <w:p w14:paraId="050D8808" w14:textId="77777777" w:rsidR="00D839B9" w:rsidRPr="00CC4BBB" w:rsidRDefault="00D839B9" w:rsidP="00D839B9">
      <w:pPr>
        <w:pStyle w:val="MTHeading"/>
      </w:pPr>
      <w:r w:rsidRPr="00CC4BBB">
        <w:t>Functional Description</w:t>
      </w:r>
    </w:p>
    <w:p w14:paraId="73285978" w14:textId="77777777" w:rsidR="00D839B9" w:rsidRPr="00CC4BBB" w:rsidRDefault="00D839B9" w:rsidP="00D839B9">
      <w:pPr>
        <w:pStyle w:val="MTStandard"/>
      </w:pPr>
      <w:r w:rsidRPr="00CC4BBB">
        <w:t xml:space="preserve">The segment inner bow alignment stand is used to store, maintain and align the top halve of the segment after it has been turned over on the segment inner bow turning stand. </w:t>
      </w:r>
    </w:p>
    <w:p w14:paraId="6DFD4421" w14:textId="77777777" w:rsidR="00D839B9" w:rsidRPr="00CC4BBB" w:rsidRDefault="00D839B9" w:rsidP="00D839B9">
      <w:pPr>
        <w:pStyle w:val="MTHeading"/>
      </w:pPr>
      <w:r w:rsidRPr="00CC4BBB">
        <w:t>Main Components</w:t>
      </w:r>
    </w:p>
    <w:p w14:paraId="282BA9CA" w14:textId="77777777" w:rsidR="00D839B9" w:rsidRPr="00CC4BBB" w:rsidRDefault="00D839B9" w:rsidP="00D839B9">
      <w:pPr>
        <w:pStyle w:val="MTBulletIndent"/>
        <w:tabs>
          <w:tab w:val="clear" w:pos="1211"/>
          <w:tab w:val="num" w:pos="927"/>
        </w:tabs>
        <w:ind w:left="907"/>
      </w:pPr>
      <w:r w:rsidRPr="00CC4BBB">
        <w:t>Base frame with support brackets</w:t>
      </w:r>
    </w:p>
    <w:p w14:paraId="2E1D7157" w14:textId="77777777" w:rsidR="00D839B9" w:rsidRPr="00CC4BBB" w:rsidRDefault="00D839B9" w:rsidP="00D839B9">
      <w:pPr>
        <w:pStyle w:val="MTBulletIndent"/>
        <w:tabs>
          <w:tab w:val="clear" w:pos="1211"/>
          <w:tab w:val="num" w:pos="927"/>
        </w:tabs>
        <w:ind w:left="907"/>
      </w:pPr>
      <w:r w:rsidRPr="00CC4BBB">
        <w:t>Centering guide</w:t>
      </w:r>
    </w:p>
    <w:p w14:paraId="3A91F0F8" w14:textId="77777777" w:rsidR="00D839B9" w:rsidRPr="00CC4BBB" w:rsidRDefault="00D839B9" w:rsidP="00D839B9">
      <w:pPr>
        <w:pStyle w:val="MTBulletIndent"/>
        <w:tabs>
          <w:tab w:val="clear" w:pos="1211"/>
          <w:tab w:val="num" w:pos="927"/>
        </w:tabs>
        <w:ind w:left="907"/>
      </w:pPr>
      <w:r w:rsidRPr="00CC4BBB">
        <w:t>Reference measuring surfaces</w:t>
      </w:r>
    </w:p>
    <w:p w14:paraId="0BD6362F" w14:textId="77777777" w:rsidR="00D839B9" w:rsidRPr="00CC4BBB" w:rsidRDefault="00D839B9" w:rsidP="00D839B9">
      <w:pPr>
        <w:pStyle w:val="MTBulletIndent"/>
        <w:tabs>
          <w:tab w:val="clear" w:pos="1211"/>
          <w:tab w:val="num" w:pos="927"/>
        </w:tabs>
        <w:ind w:left="907"/>
        <w:rPr>
          <w:vanish/>
          <w:highlight w:val="yellow"/>
        </w:rPr>
      </w:pPr>
      <w:r w:rsidRPr="00CC4BBB">
        <w:rPr>
          <w:vanish/>
          <w:highlight w:val="yellow"/>
        </w:rPr>
        <w:t>Straight ruler (only if OPAL is not installed!)</w:t>
      </w:r>
      <w:r w:rsidRPr="00CC4BBB">
        <w:rPr>
          <w:vanish/>
          <w:highlight w:val="yellow"/>
        </w:rPr>
        <w:br/>
        <w:t>Note: use of rulers requires also INA-rails for ruler support and machined steel structure with supporting frame</w:t>
      </w:r>
    </w:p>
    <w:p w14:paraId="33E9659E" w14:textId="77777777" w:rsidR="00D839B9" w:rsidRPr="00CC4BBB" w:rsidRDefault="00D839B9" w:rsidP="00D839B9">
      <w:pPr>
        <w:pStyle w:val="MTHeading"/>
      </w:pPr>
      <w:r w:rsidRPr="00CC4BBB">
        <w:t>Main Characteristics</w:t>
      </w:r>
    </w:p>
    <w:p w14:paraId="1BEC2F40" w14:textId="77777777" w:rsidR="00D839B9" w:rsidRPr="00CC4BBB" w:rsidRDefault="00D839B9" w:rsidP="00D839B9">
      <w:pPr>
        <w:pStyle w:val="MTStandard"/>
      </w:pPr>
      <w:r w:rsidRPr="00CC4BBB">
        <w:t>This stand will facilitate disassembly and reassemble of the rollers in the frame from the top. After reassembling the rollers in the top half of the segment, the rollers can be accurately aligned.</w:t>
      </w:r>
    </w:p>
    <w:p w14:paraId="4EDD5D5A" w14:textId="5336AF94" w:rsidR="00D839B9" w:rsidRPr="00CC4BBB" w:rsidRDefault="00D839B9" w:rsidP="00D839B9">
      <w:pPr>
        <w:pStyle w:val="MTStandard"/>
      </w:pPr>
      <w:r w:rsidRPr="00CC4BBB">
        <w:t>An inspection pit made of concrete which is situated under the stand renders possible the access to the underside of the inner part of segments.</w:t>
      </w:r>
    </w:p>
    <w:p w14:paraId="73FA9CDA" w14:textId="77777777" w:rsidR="00BF0E18" w:rsidRPr="00CC4BBB" w:rsidRDefault="00BF0E18" w:rsidP="00D839B9">
      <w:pPr>
        <w:pStyle w:val="MTStandard"/>
      </w:pPr>
    </w:p>
    <w:p w14:paraId="1D531AE4" w14:textId="77777777" w:rsidR="00D839B9" w:rsidRPr="00CC4BBB" w:rsidRDefault="00D839B9" w:rsidP="00D839B9">
      <w:pPr>
        <w:pStyle w:val="MTHeading"/>
      </w:pPr>
      <w:r w:rsidRPr="00CC4BBB">
        <w:t>Advantages of Design</w:t>
      </w:r>
    </w:p>
    <w:p w14:paraId="183B6476" w14:textId="77777777" w:rsidR="00D839B9" w:rsidRPr="00CC4BBB" w:rsidRDefault="00D839B9" w:rsidP="00D839B9">
      <w:pPr>
        <w:pStyle w:val="MTBulletIndent"/>
        <w:tabs>
          <w:tab w:val="clear" w:pos="1211"/>
          <w:tab w:val="num" w:pos="927"/>
        </w:tabs>
        <w:ind w:left="907"/>
      </w:pPr>
      <w:r w:rsidRPr="00CC4BBB">
        <w:t xml:space="preserve">Easy and simple adjusting </w:t>
      </w:r>
    </w:p>
    <w:p w14:paraId="3989CF38" w14:textId="77777777" w:rsidR="00D839B9" w:rsidRPr="00CC4BBB" w:rsidRDefault="00D839B9" w:rsidP="00D839B9">
      <w:pPr>
        <w:pStyle w:val="MTBulletIndent"/>
        <w:tabs>
          <w:tab w:val="clear" w:pos="1211"/>
          <w:tab w:val="num" w:pos="927"/>
        </w:tabs>
        <w:ind w:left="907"/>
      </w:pPr>
      <w:r w:rsidRPr="00CC4BBB">
        <w:t>Measurement of roller alignment at any point over the full width possible</w:t>
      </w:r>
    </w:p>
    <w:p w14:paraId="76DF74B4" w14:textId="667C9E7C" w:rsidR="00D839B9" w:rsidRPr="00CC4BBB" w:rsidRDefault="00D839B9" w:rsidP="00D839B9">
      <w:pPr>
        <w:pStyle w:val="MTBulletIndent"/>
        <w:tabs>
          <w:tab w:val="clear" w:pos="1211"/>
          <w:tab w:val="num" w:pos="927"/>
        </w:tabs>
        <w:ind w:left="907"/>
      </w:pPr>
      <w:r w:rsidRPr="00CC4BBB">
        <w:t>Easy roller manipulation due to access from top</w:t>
      </w:r>
    </w:p>
    <w:p w14:paraId="55D8E8AA" w14:textId="306395A4" w:rsidR="009C51C4" w:rsidRPr="00CC4BBB" w:rsidRDefault="009C51C4" w:rsidP="00D839B9">
      <w:pPr>
        <w:pStyle w:val="MTBulletIndent"/>
        <w:tabs>
          <w:tab w:val="clear" w:pos="1211"/>
          <w:tab w:val="num" w:pos="927"/>
        </w:tabs>
        <w:ind w:left="907"/>
      </w:pPr>
      <w:r w:rsidRPr="00CC4BBB">
        <w:t>Easy testing of machine cooling lines by use of hoses</w:t>
      </w:r>
    </w:p>
    <w:p w14:paraId="758D03AA" w14:textId="77777777" w:rsidR="00D839B9" w:rsidRPr="00CC4BBB" w:rsidRDefault="00D839B9" w:rsidP="00D839B9">
      <w:pPr>
        <w:pStyle w:val="MTStandard"/>
      </w:pPr>
    </w:p>
    <w:p w14:paraId="3DD28EB6" w14:textId="77777777" w:rsidR="00D839B9" w:rsidRPr="00CC4BBB" w:rsidRDefault="00D839B9" w:rsidP="00D839B9">
      <w:pPr>
        <w:pStyle w:val="MTHeading"/>
      </w:pPr>
      <w:r w:rsidRPr="00CC4BBB">
        <w:lastRenderedPageBreak/>
        <w:t>Reference Drawing segment alignment stand for inner bow</w:t>
      </w:r>
    </w:p>
    <w:bookmarkEnd w:id="1577"/>
    <w:p w14:paraId="271908CA" w14:textId="1A70B95D" w:rsidR="00354977" w:rsidRPr="00CC4BBB" w:rsidRDefault="00354977" w:rsidP="00D839B9">
      <w:pPr>
        <w:pStyle w:val="MTStandard"/>
        <w:jc w:val="center"/>
        <w:rPr>
          <w:noProof/>
        </w:rPr>
      </w:pPr>
      <w:r w:rsidRPr="00CC4BBB">
        <w:rPr>
          <w:noProof/>
        </w:rPr>
        <w:drawing>
          <wp:inline distT="0" distB="0" distL="0" distR="0" wp14:anchorId="7183D9D5" wp14:editId="55AD4C03">
            <wp:extent cx="5306096" cy="3164165"/>
            <wp:effectExtent l="0" t="0" r="0" b="0"/>
            <wp:docPr id="43048" name="Picture 43048"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48" name="CB.51.15_Segment_alignment_stand_for_inner_bow.jp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309388" cy="3166128"/>
                    </a:xfrm>
                    <a:prstGeom prst="rect">
                      <a:avLst/>
                    </a:prstGeom>
                  </pic:spPr>
                </pic:pic>
              </a:graphicData>
            </a:graphic>
          </wp:inline>
        </w:drawing>
      </w:r>
    </w:p>
    <w:p w14:paraId="5E7A732C" w14:textId="77777777" w:rsidR="00D839B9" w:rsidRPr="00CC4BBB" w:rsidRDefault="00D839B9" w:rsidP="00D839B9">
      <w:pPr>
        <w:pStyle w:val="MTStandard"/>
        <w:jc w:val="center"/>
      </w:pPr>
      <w:r w:rsidRPr="00CC4BBB">
        <w:t>- Typical sketch for reference only –</w:t>
      </w:r>
    </w:p>
    <w:p w14:paraId="1AA14437" w14:textId="77777777" w:rsidR="00D839B9" w:rsidRPr="00CC4BBB" w:rsidRDefault="00D839B9" w:rsidP="00D839B9">
      <w:pPr>
        <w:pStyle w:val="MTStandard"/>
      </w:pPr>
    </w:p>
    <w:p w14:paraId="37C2B4AB" w14:textId="77777777" w:rsidR="00D839B9" w:rsidRPr="00CC4BBB" w:rsidRDefault="00D839B9" w:rsidP="00D839B9">
      <w:pPr>
        <w:pStyle w:val="MTStandard"/>
        <w:rPr>
          <w:b/>
          <w:sz w:val="24"/>
        </w:rPr>
      </w:pPr>
      <w:r w:rsidRPr="00CC4BBB">
        <w:br w:type="page"/>
      </w:r>
    </w:p>
    <w:p w14:paraId="3ECF2530" w14:textId="77777777" w:rsidR="00D839B9" w:rsidRPr="00CC4BBB" w:rsidRDefault="00D839B9" w:rsidP="00D839B9">
      <w:pPr>
        <w:pStyle w:val="MTHeadingSCS3"/>
        <w:rPr>
          <w:lang w:val="nb-NO"/>
        </w:rPr>
      </w:pPr>
      <w:bookmarkStart w:id="1578" w:name="_Toc65989846"/>
      <w:bookmarkStart w:id="1579" w:name="_Toc227575894"/>
      <w:bookmarkStart w:id="1580" w:name="_Toc242177774"/>
      <w:bookmarkStart w:id="1581" w:name="_Toc53052439"/>
      <w:bookmarkStart w:id="1582" w:name="_Toc88576417"/>
      <w:bookmarkStart w:id="1583" w:name="_Toc386513313"/>
      <w:bookmarkStart w:id="1584" w:name="_Toc421614507"/>
      <w:bookmarkStart w:id="1585" w:name="_Toc431095615"/>
      <w:bookmarkStart w:id="1586" w:name="_Toc481391182"/>
      <w:bookmarkStart w:id="1587" w:name="_Toc499541977"/>
      <w:bookmarkStart w:id="1588" w:name="_Toc500053288"/>
      <w:bookmarkStart w:id="1589" w:name="_Toc506862826"/>
      <w:bookmarkStart w:id="1590" w:name="_Toc510846556"/>
      <w:bookmarkStart w:id="1591" w:name="_Toc536413611"/>
      <w:bookmarkStart w:id="1592" w:name="_Toc3108179"/>
      <w:r w:rsidRPr="00CC4BBB">
        <w:rPr>
          <w:lang w:val="nb-NO"/>
        </w:rPr>
        <w:lastRenderedPageBreak/>
        <w:t>CB.51.2 Storage- and handling stands</w:t>
      </w:r>
      <w:bookmarkEnd w:id="1578"/>
      <w:bookmarkEnd w:id="1579"/>
      <w:bookmarkEnd w:id="1580"/>
      <w:bookmarkEnd w:id="1581"/>
      <w:bookmarkEnd w:id="1582"/>
    </w:p>
    <w:p w14:paraId="2BD275FC" w14:textId="77777777" w:rsidR="00D839B9" w:rsidRPr="00CC4BBB" w:rsidRDefault="00D839B9" w:rsidP="00D839B9">
      <w:pPr>
        <w:pStyle w:val="MTHeadingSCS4"/>
        <w:rPr>
          <w:lang w:val="nb-NO"/>
        </w:rPr>
      </w:pPr>
      <w:bookmarkStart w:id="1593" w:name="_Toc506862827"/>
      <w:bookmarkStart w:id="1594" w:name="_Toc510846557"/>
      <w:bookmarkStart w:id="1595" w:name="_Toc536413612"/>
      <w:bookmarkStart w:id="1596" w:name="_Toc3108180"/>
      <w:bookmarkStart w:id="1597" w:name="_Toc65989847"/>
      <w:bookmarkStart w:id="1598" w:name="_Toc227575895"/>
      <w:bookmarkStart w:id="1599" w:name="_Toc242177775"/>
      <w:bookmarkStart w:id="1600" w:name="_Toc53052440"/>
      <w:bookmarkStart w:id="1601" w:name="_Toc88576418"/>
      <w:r w:rsidRPr="00CC4BBB">
        <w:rPr>
          <w:lang w:val="nb-NO"/>
        </w:rPr>
        <w:t>CB.51.21 Storage stand for DynaFlex oscillator</w:t>
      </w:r>
      <w:bookmarkEnd w:id="1593"/>
      <w:bookmarkEnd w:id="1594"/>
      <w:bookmarkEnd w:id="1595"/>
      <w:bookmarkEnd w:id="1596"/>
      <w:bookmarkEnd w:id="1597"/>
      <w:bookmarkEnd w:id="1598"/>
      <w:bookmarkEnd w:id="1599"/>
      <w:bookmarkEnd w:id="1600"/>
      <w:bookmarkEnd w:id="1601"/>
    </w:p>
    <w:p w14:paraId="44050C54" w14:textId="77777777" w:rsidR="00D839B9" w:rsidRPr="00CC4BBB" w:rsidRDefault="00D839B9" w:rsidP="00D839B9">
      <w:pPr>
        <w:pStyle w:val="MTHeading"/>
      </w:pPr>
      <w:r w:rsidRPr="00CC4BBB">
        <w:t>Technical Data</w:t>
      </w:r>
    </w:p>
    <w:tbl>
      <w:tblPr>
        <w:tblW w:w="0" w:type="auto"/>
        <w:tblInd w:w="108"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ayout w:type="fixed"/>
        <w:tblLook w:val="0000" w:firstRow="0" w:lastRow="0" w:firstColumn="0" w:lastColumn="0" w:noHBand="0" w:noVBand="0"/>
      </w:tblPr>
      <w:tblGrid>
        <w:gridCol w:w="3544"/>
        <w:gridCol w:w="5953"/>
      </w:tblGrid>
      <w:tr w:rsidR="00D839B9" w:rsidRPr="00CC4BBB" w14:paraId="3EC5AAAB" w14:textId="77777777" w:rsidTr="00D839B9">
        <w:tc>
          <w:tcPr>
            <w:tcW w:w="3544" w:type="dxa"/>
          </w:tcPr>
          <w:p w14:paraId="10B6CCCF" w14:textId="77777777" w:rsidR="00D839B9" w:rsidRPr="00CC4BBB" w:rsidRDefault="00D839B9" w:rsidP="00D839B9">
            <w:pPr>
              <w:pStyle w:val="MTTableText"/>
            </w:pPr>
            <w:r w:rsidRPr="00CC4BBB">
              <w:t>Stand capacity</w:t>
            </w:r>
          </w:p>
        </w:tc>
        <w:tc>
          <w:tcPr>
            <w:tcW w:w="5953" w:type="dxa"/>
          </w:tcPr>
          <w:p w14:paraId="4FDBCFF4" w14:textId="77777777" w:rsidR="00D839B9" w:rsidRPr="00CC4BBB" w:rsidRDefault="00D839B9" w:rsidP="00D839B9">
            <w:pPr>
              <w:pStyle w:val="MTTableText"/>
            </w:pPr>
            <w:r w:rsidRPr="00CC4BBB">
              <w:t>1 Dynaflex oscillator unit</w:t>
            </w:r>
          </w:p>
        </w:tc>
      </w:tr>
    </w:tbl>
    <w:p w14:paraId="40313298" w14:textId="77777777" w:rsidR="00D839B9" w:rsidRPr="00CC4BBB" w:rsidRDefault="00D839B9" w:rsidP="00D839B9">
      <w:pPr>
        <w:pStyle w:val="MTStandard"/>
      </w:pPr>
    </w:p>
    <w:p w14:paraId="3A6ECE35" w14:textId="77777777" w:rsidR="00D839B9" w:rsidRPr="00CC4BBB" w:rsidRDefault="00D839B9" w:rsidP="00D839B9">
      <w:pPr>
        <w:pStyle w:val="MTHeading"/>
      </w:pPr>
      <w:r w:rsidRPr="00CC4BBB">
        <w:t>Functional Description</w:t>
      </w:r>
    </w:p>
    <w:p w14:paraId="47E98AB0" w14:textId="77777777" w:rsidR="00D839B9" w:rsidRPr="00CC4BBB" w:rsidRDefault="00D839B9" w:rsidP="00D839B9">
      <w:pPr>
        <w:pStyle w:val="MTStandard"/>
      </w:pPr>
      <w:r w:rsidRPr="00CC4BBB">
        <w:t>The stand serves for storage and transporting of one oscillation unit.</w:t>
      </w:r>
    </w:p>
    <w:p w14:paraId="657A6E0F" w14:textId="77777777" w:rsidR="00D839B9" w:rsidRPr="00CC4BBB" w:rsidRDefault="00D839B9" w:rsidP="00D839B9">
      <w:pPr>
        <w:pStyle w:val="MTHeading"/>
      </w:pPr>
      <w:r w:rsidRPr="00CC4BBB">
        <w:t>Main Components</w:t>
      </w:r>
    </w:p>
    <w:p w14:paraId="24DD1369" w14:textId="77777777" w:rsidR="00D839B9" w:rsidRPr="00CC4BBB" w:rsidRDefault="00D839B9" w:rsidP="00D839B9">
      <w:pPr>
        <w:pStyle w:val="MTBulletIndent"/>
        <w:tabs>
          <w:tab w:val="clear" w:pos="1211"/>
          <w:tab w:val="num" w:pos="927"/>
        </w:tabs>
        <w:ind w:left="907"/>
      </w:pPr>
      <w:r w:rsidRPr="00CC4BBB">
        <w:t>Base frame</w:t>
      </w:r>
    </w:p>
    <w:p w14:paraId="503E7471" w14:textId="77777777" w:rsidR="00D839B9" w:rsidRPr="00CC4BBB" w:rsidRDefault="00D839B9" w:rsidP="00D839B9">
      <w:pPr>
        <w:pStyle w:val="MTBulletIndent"/>
        <w:tabs>
          <w:tab w:val="clear" w:pos="1211"/>
          <w:tab w:val="num" w:pos="927"/>
        </w:tabs>
        <w:ind w:left="907"/>
      </w:pPr>
      <w:r w:rsidRPr="00CC4BBB">
        <w:t>Support and fixing screws</w:t>
      </w:r>
    </w:p>
    <w:p w14:paraId="0705EFF7" w14:textId="77777777" w:rsidR="00D839B9" w:rsidRPr="00CC4BBB" w:rsidRDefault="00D839B9" w:rsidP="00D839B9">
      <w:pPr>
        <w:pStyle w:val="MTStandard"/>
      </w:pPr>
    </w:p>
    <w:p w14:paraId="09D39334" w14:textId="77777777" w:rsidR="00D839B9" w:rsidRPr="00CC4BBB" w:rsidRDefault="00D839B9" w:rsidP="00D839B9">
      <w:pPr>
        <w:pStyle w:val="MTHeading"/>
      </w:pPr>
      <w:r w:rsidRPr="00CC4BBB">
        <w:t>Reference Drawing CB.51.21 Storage Stand for Oscillator</w:t>
      </w:r>
    </w:p>
    <w:p w14:paraId="02183D25" w14:textId="76F395FA" w:rsidR="00354977" w:rsidRPr="00CC4BBB" w:rsidRDefault="00354977" w:rsidP="00D839B9">
      <w:pPr>
        <w:pStyle w:val="MTStandard"/>
        <w:jc w:val="center"/>
        <w:rPr>
          <w:noProof/>
          <w:lang w:val="nb-NO"/>
        </w:rPr>
      </w:pPr>
      <w:r w:rsidRPr="00CC4BBB">
        <w:rPr>
          <w:noProof/>
          <w:lang w:val="nb-NO"/>
        </w:rPr>
        <w:drawing>
          <wp:inline distT="0" distB="0" distL="0" distR="0" wp14:anchorId="79CD81C4" wp14:editId="01C87E06">
            <wp:extent cx="2871989" cy="2614223"/>
            <wp:effectExtent l="0" t="0" r="5080" b="0"/>
            <wp:docPr id="43050" name="Picture 43050" descr="A picture containing to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50" name="CB.51.21_Storage_stand_for_DynaFlex_oscillator.jp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878812" cy="2620433"/>
                    </a:xfrm>
                    <a:prstGeom prst="rect">
                      <a:avLst/>
                    </a:prstGeom>
                  </pic:spPr>
                </pic:pic>
              </a:graphicData>
            </a:graphic>
          </wp:inline>
        </w:drawing>
      </w:r>
    </w:p>
    <w:p w14:paraId="1181D45F" w14:textId="77777777" w:rsidR="00D839B9" w:rsidRPr="00CC4BBB" w:rsidRDefault="00D839B9" w:rsidP="00D839B9">
      <w:pPr>
        <w:pStyle w:val="MTStandard"/>
        <w:jc w:val="center"/>
      </w:pPr>
      <w:r w:rsidRPr="00CC4BBB">
        <w:t>- Typical sketch for reference only –</w:t>
      </w:r>
    </w:p>
    <w:p w14:paraId="3CBCEEF8" w14:textId="77777777" w:rsidR="00D839B9" w:rsidRPr="00CC4BBB" w:rsidRDefault="00D839B9" w:rsidP="00D839B9">
      <w:pPr>
        <w:pStyle w:val="MTStandard"/>
      </w:pPr>
    </w:p>
    <w:p w14:paraId="37286B3F" w14:textId="77777777" w:rsidR="00D839B9" w:rsidRPr="00CC4BBB" w:rsidRDefault="00D839B9" w:rsidP="00D839B9">
      <w:pPr>
        <w:pStyle w:val="MTStandard"/>
      </w:pPr>
      <w:r w:rsidRPr="00CC4BBB">
        <w:br w:type="page"/>
      </w:r>
    </w:p>
    <w:p w14:paraId="24A730D9" w14:textId="77777777" w:rsidR="00D839B9" w:rsidRPr="00CC4BBB" w:rsidRDefault="00D839B9" w:rsidP="00D839B9">
      <w:pPr>
        <w:pStyle w:val="MTHeadingSCS4"/>
      </w:pPr>
      <w:bookmarkStart w:id="1602" w:name="_Toc53052441"/>
      <w:bookmarkStart w:id="1603" w:name="_Toc88576419"/>
      <w:r w:rsidRPr="00CC4BBB">
        <w:lastRenderedPageBreak/>
        <w:t>CB.51.22 Storage stand for mold with bender</w:t>
      </w:r>
      <w:bookmarkStart w:id="1604" w:name="_Toc50283725"/>
      <w:bookmarkStart w:id="1605" w:name="_Toc50283953"/>
      <w:bookmarkStart w:id="1606" w:name="_Toc50284081"/>
      <w:bookmarkStart w:id="1607" w:name="_Toc50284133"/>
      <w:bookmarkStart w:id="1608" w:name="_Toc50284185"/>
      <w:bookmarkStart w:id="1609" w:name="_Toc51654379"/>
      <w:bookmarkStart w:id="1610" w:name="_Toc53552085"/>
      <w:bookmarkStart w:id="1611" w:name="_Toc53552137"/>
      <w:bookmarkStart w:id="1612" w:name="_Toc53552189"/>
      <w:bookmarkStart w:id="1613" w:name="_Toc62265574"/>
      <w:bookmarkStart w:id="1614" w:name="_Toc62265626"/>
      <w:bookmarkStart w:id="1615" w:name="_Toc62265678"/>
      <w:bookmarkEnd w:id="1602"/>
      <w:bookmarkEnd w:id="1603"/>
      <w:bookmarkEnd w:id="1604"/>
      <w:bookmarkEnd w:id="1605"/>
      <w:bookmarkEnd w:id="1606"/>
      <w:bookmarkEnd w:id="1607"/>
      <w:bookmarkEnd w:id="1608"/>
      <w:bookmarkEnd w:id="1609"/>
      <w:bookmarkEnd w:id="1610"/>
      <w:bookmarkEnd w:id="1611"/>
      <w:bookmarkEnd w:id="1612"/>
      <w:bookmarkEnd w:id="1613"/>
      <w:bookmarkEnd w:id="1614"/>
      <w:bookmarkEnd w:id="1615"/>
    </w:p>
    <w:p w14:paraId="3D09A9F5" w14:textId="77777777" w:rsidR="00D839B9" w:rsidRPr="00CC4BBB" w:rsidRDefault="00D839B9" w:rsidP="00D839B9">
      <w:pPr>
        <w:pStyle w:val="MTHeading"/>
      </w:pPr>
      <w:r w:rsidRPr="00CC4BBB">
        <w:rPr>
          <w:szCs w:val="22"/>
        </w:rPr>
        <w:t>Technical Data</w:t>
      </w:r>
    </w:p>
    <w:tbl>
      <w:tblPr>
        <w:tblW w:w="0" w:type="auto"/>
        <w:tblInd w:w="108"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ayout w:type="fixed"/>
        <w:tblLook w:val="0000" w:firstRow="0" w:lastRow="0" w:firstColumn="0" w:lastColumn="0" w:noHBand="0" w:noVBand="0"/>
      </w:tblPr>
      <w:tblGrid>
        <w:gridCol w:w="3544"/>
        <w:gridCol w:w="5953"/>
      </w:tblGrid>
      <w:tr w:rsidR="00D839B9" w:rsidRPr="00CC4BBB" w14:paraId="4887219B" w14:textId="77777777" w:rsidTr="00D839B9">
        <w:tc>
          <w:tcPr>
            <w:tcW w:w="3544" w:type="dxa"/>
          </w:tcPr>
          <w:p w14:paraId="36C9ED87" w14:textId="77777777" w:rsidR="00D839B9" w:rsidRPr="00CC4BBB" w:rsidRDefault="00D839B9" w:rsidP="00D839B9">
            <w:pPr>
              <w:pStyle w:val="MTTableText"/>
            </w:pPr>
            <w:r w:rsidRPr="00CC4BBB">
              <w:rPr>
                <w:szCs w:val="22"/>
              </w:rPr>
              <w:t>Stand capacity</w:t>
            </w:r>
          </w:p>
        </w:tc>
        <w:tc>
          <w:tcPr>
            <w:tcW w:w="5953" w:type="dxa"/>
          </w:tcPr>
          <w:p w14:paraId="7BAA1F7E" w14:textId="77777777" w:rsidR="00D839B9" w:rsidRPr="00CC4BBB" w:rsidRDefault="00D839B9" w:rsidP="00D839B9">
            <w:pPr>
              <w:pStyle w:val="MTTableText"/>
            </w:pPr>
            <w:r w:rsidRPr="00CC4BBB">
              <w:rPr>
                <w:szCs w:val="22"/>
              </w:rPr>
              <w:t>1 set mold and bender</w:t>
            </w:r>
          </w:p>
        </w:tc>
      </w:tr>
    </w:tbl>
    <w:p w14:paraId="03210277" w14:textId="77777777" w:rsidR="00D839B9" w:rsidRPr="00CC4BBB" w:rsidRDefault="00D839B9" w:rsidP="00D839B9">
      <w:pPr>
        <w:pStyle w:val="MTStandard"/>
      </w:pPr>
    </w:p>
    <w:p w14:paraId="246849D4" w14:textId="77777777" w:rsidR="00D839B9" w:rsidRPr="00CC4BBB" w:rsidRDefault="00D839B9" w:rsidP="00D839B9">
      <w:pPr>
        <w:pStyle w:val="MTHeading"/>
      </w:pPr>
      <w:r w:rsidRPr="00CC4BBB">
        <w:rPr>
          <w:szCs w:val="22"/>
        </w:rPr>
        <w:t>Functional Description</w:t>
      </w:r>
    </w:p>
    <w:p w14:paraId="4FE4FF24" w14:textId="77777777" w:rsidR="00D839B9" w:rsidRPr="00CC4BBB" w:rsidRDefault="00D839B9" w:rsidP="00D839B9">
      <w:pPr>
        <w:pStyle w:val="MTStandard"/>
      </w:pPr>
      <w:r w:rsidRPr="00CC4BBB">
        <w:rPr>
          <w:szCs w:val="22"/>
        </w:rPr>
        <w:t>The stand serves for storage of one mold and bender.</w:t>
      </w:r>
    </w:p>
    <w:p w14:paraId="1F1CF09B" w14:textId="77777777" w:rsidR="00D839B9" w:rsidRPr="00CC4BBB" w:rsidRDefault="00D839B9" w:rsidP="00D839B9">
      <w:pPr>
        <w:pStyle w:val="MTHeading"/>
      </w:pPr>
      <w:r w:rsidRPr="00CC4BBB">
        <w:rPr>
          <w:szCs w:val="22"/>
        </w:rPr>
        <w:t>Main Components</w:t>
      </w:r>
    </w:p>
    <w:p w14:paraId="34472CB2" w14:textId="77777777" w:rsidR="00D839B9" w:rsidRPr="00CC4BBB" w:rsidRDefault="00D839B9" w:rsidP="00D839B9">
      <w:pPr>
        <w:pStyle w:val="MTBulletIndent"/>
        <w:tabs>
          <w:tab w:val="clear" w:pos="1211"/>
          <w:tab w:val="num" w:pos="927"/>
        </w:tabs>
        <w:ind w:left="907"/>
      </w:pPr>
      <w:r w:rsidRPr="00CC4BBB">
        <w:rPr>
          <w:szCs w:val="22"/>
        </w:rPr>
        <w:t>Platform and stairs</w:t>
      </w:r>
    </w:p>
    <w:p w14:paraId="298A7FF5" w14:textId="77777777" w:rsidR="00D839B9" w:rsidRPr="00CC4BBB" w:rsidRDefault="00D839B9" w:rsidP="00D839B9">
      <w:pPr>
        <w:pStyle w:val="MTBulletIndent"/>
        <w:tabs>
          <w:tab w:val="clear" w:pos="1211"/>
          <w:tab w:val="num" w:pos="927"/>
        </w:tabs>
        <w:ind w:left="907"/>
      </w:pPr>
      <w:r w:rsidRPr="00CC4BBB">
        <w:t>Supports</w:t>
      </w:r>
    </w:p>
    <w:p w14:paraId="415BA4EF" w14:textId="77777777" w:rsidR="00D839B9" w:rsidRPr="00CC4BBB" w:rsidRDefault="00D839B9" w:rsidP="00D839B9">
      <w:pPr>
        <w:pStyle w:val="MTStandard"/>
        <w:tabs>
          <w:tab w:val="left" w:pos="7560"/>
        </w:tabs>
        <w:spacing w:before="180" w:after="180"/>
      </w:pPr>
    </w:p>
    <w:p w14:paraId="73D330E0" w14:textId="77777777" w:rsidR="00D839B9" w:rsidRPr="00CC4BBB" w:rsidRDefault="00D839B9" w:rsidP="00D839B9">
      <w:pPr>
        <w:pStyle w:val="MTHeading"/>
      </w:pPr>
      <w:r w:rsidRPr="00CC4BBB">
        <w:t>Reference Drawing CB.51.22 Storage Stand for Mold with Bender</w:t>
      </w:r>
    </w:p>
    <w:p w14:paraId="77E33C41" w14:textId="3E35BBE4" w:rsidR="00354977" w:rsidRPr="00CC4BBB" w:rsidRDefault="00354977" w:rsidP="00D839B9">
      <w:pPr>
        <w:pStyle w:val="MTStandard"/>
        <w:jc w:val="center"/>
        <w:rPr>
          <w:noProof/>
        </w:rPr>
      </w:pPr>
      <w:r w:rsidRPr="00CC4BBB">
        <w:rPr>
          <w:noProof/>
        </w:rPr>
        <w:drawing>
          <wp:inline distT="0" distB="0" distL="0" distR="0" wp14:anchorId="2E75E2CF" wp14:editId="31A5F85C">
            <wp:extent cx="4005330" cy="3637067"/>
            <wp:effectExtent l="0" t="0" r="0" b="1905"/>
            <wp:docPr id="43051" name="Picture 4305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51" name="CB.51.22_Storage_stand_for_mold_with_bender.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013868" cy="3644820"/>
                    </a:xfrm>
                    <a:prstGeom prst="rect">
                      <a:avLst/>
                    </a:prstGeom>
                  </pic:spPr>
                </pic:pic>
              </a:graphicData>
            </a:graphic>
          </wp:inline>
        </w:drawing>
      </w:r>
    </w:p>
    <w:p w14:paraId="0C2E269F" w14:textId="77777777" w:rsidR="00D839B9" w:rsidRPr="00CC4BBB" w:rsidRDefault="00D839B9" w:rsidP="00D839B9">
      <w:pPr>
        <w:pStyle w:val="MTStandard"/>
        <w:tabs>
          <w:tab w:val="left" w:pos="7560"/>
        </w:tabs>
        <w:spacing w:before="180" w:after="180"/>
        <w:jc w:val="center"/>
      </w:pPr>
      <w:r w:rsidRPr="00CC4BBB">
        <w:t>- Typical sketch for reference only –</w:t>
      </w:r>
    </w:p>
    <w:p w14:paraId="618C5F5A" w14:textId="77777777" w:rsidR="00D839B9" w:rsidRPr="00CC4BBB" w:rsidRDefault="00D839B9" w:rsidP="00D839B9">
      <w:pPr>
        <w:pStyle w:val="MTStandard"/>
        <w:tabs>
          <w:tab w:val="left" w:pos="7560"/>
        </w:tabs>
        <w:spacing w:before="180" w:after="180"/>
        <w:jc w:val="center"/>
        <w:rPr>
          <w:b/>
        </w:rPr>
      </w:pPr>
    </w:p>
    <w:p w14:paraId="6132E55F" w14:textId="77777777" w:rsidR="00D839B9" w:rsidRPr="00CC4BBB" w:rsidRDefault="00D839B9" w:rsidP="00D839B9">
      <w:pPr>
        <w:pStyle w:val="MTStandard"/>
      </w:pPr>
      <w:bookmarkStart w:id="1616" w:name="_Toc65989848"/>
      <w:r w:rsidRPr="00CC4BBB">
        <w:br w:type="page"/>
      </w:r>
    </w:p>
    <w:p w14:paraId="78965A01" w14:textId="29F00958" w:rsidR="00D839B9" w:rsidRPr="00CC4BBB" w:rsidRDefault="00D839B9" w:rsidP="00D839B9">
      <w:pPr>
        <w:pStyle w:val="MTHeadingSCS4"/>
      </w:pPr>
      <w:bookmarkStart w:id="1617" w:name="_Toc53052442"/>
      <w:bookmarkStart w:id="1618" w:name="_Toc88576420"/>
      <w:r w:rsidRPr="00CC4BBB">
        <w:lastRenderedPageBreak/>
        <w:t>CB.51.23 Bender turning stand</w:t>
      </w:r>
      <w:bookmarkStart w:id="1619" w:name="_Toc50283726"/>
      <w:bookmarkStart w:id="1620" w:name="_Toc50283954"/>
      <w:bookmarkStart w:id="1621" w:name="_Toc50284082"/>
      <w:bookmarkStart w:id="1622" w:name="_Toc50284134"/>
      <w:bookmarkStart w:id="1623" w:name="_Toc50284186"/>
      <w:bookmarkStart w:id="1624" w:name="_Toc51654380"/>
      <w:bookmarkStart w:id="1625" w:name="_Toc53552086"/>
      <w:bookmarkStart w:id="1626" w:name="_Toc53552138"/>
      <w:bookmarkStart w:id="1627" w:name="_Toc53552190"/>
      <w:bookmarkStart w:id="1628" w:name="_Toc62265575"/>
      <w:bookmarkStart w:id="1629" w:name="_Toc62265627"/>
      <w:bookmarkStart w:id="1630" w:name="_Toc62265679"/>
      <w:bookmarkEnd w:id="1616"/>
      <w:bookmarkEnd w:id="1617"/>
      <w:bookmarkEnd w:id="1619"/>
      <w:bookmarkEnd w:id="1620"/>
      <w:bookmarkEnd w:id="1621"/>
      <w:bookmarkEnd w:id="1622"/>
      <w:bookmarkEnd w:id="1623"/>
      <w:bookmarkEnd w:id="1624"/>
      <w:bookmarkEnd w:id="1625"/>
      <w:bookmarkEnd w:id="1626"/>
      <w:bookmarkEnd w:id="1627"/>
      <w:bookmarkEnd w:id="1628"/>
      <w:bookmarkEnd w:id="1629"/>
      <w:bookmarkEnd w:id="1630"/>
      <w:r w:rsidR="00560C67" w:rsidRPr="00CC4BBB">
        <w:t xml:space="preserve"> (Existing)</w:t>
      </w:r>
      <w:bookmarkEnd w:id="1618"/>
    </w:p>
    <w:p w14:paraId="3B07D92A" w14:textId="77777777" w:rsidR="00D839B9" w:rsidRPr="00CC4BBB" w:rsidRDefault="00D839B9" w:rsidP="00D839B9">
      <w:pPr>
        <w:pStyle w:val="MTHeading"/>
      </w:pPr>
      <w:r w:rsidRPr="00CC4BBB">
        <w:t>Technical Data</w:t>
      </w:r>
    </w:p>
    <w:tbl>
      <w:tblPr>
        <w:tblW w:w="9497" w:type="dxa"/>
        <w:tblInd w:w="108"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ayout w:type="fixed"/>
        <w:tblLook w:val="0000" w:firstRow="0" w:lastRow="0" w:firstColumn="0" w:lastColumn="0" w:noHBand="0" w:noVBand="0"/>
      </w:tblPr>
      <w:tblGrid>
        <w:gridCol w:w="3544"/>
        <w:gridCol w:w="5953"/>
      </w:tblGrid>
      <w:tr w:rsidR="00CC4BBB" w:rsidRPr="002401FF" w14:paraId="72B1A9F1" w14:textId="77777777" w:rsidTr="00D839B9">
        <w:tc>
          <w:tcPr>
            <w:tcW w:w="3544" w:type="dxa"/>
          </w:tcPr>
          <w:p w14:paraId="37230364" w14:textId="77777777" w:rsidR="00D839B9" w:rsidRPr="00CC4BBB" w:rsidRDefault="00D839B9" w:rsidP="00D839B9">
            <w:pPr>
              <w:pStyle w:val="MTTableText"/>
            </w:pPr>
            <w:r w:rsidRPr="00CC4BBB">
              <w:t>Stand capacity</w:t>
            </w:r>
          </w:p>
        </w:tc>
        <w:tc>
          <w:tcPr>
            <w:tcW w:w="5953" w:type="dxa"/>
          </w:tcPr>
          <w:p w14:paraId="5545D2B7" w14:textId="79FC0266" w:rsidR="00D839B9" w:rsidRPr="00CC4BBB" w:rsidRDefault="00D839B9" w:rsidP="00D839B9">
            <w:pPr>
              <w:pStyle w:val="MTTableText"/>
              <w:rPr>
                <w:lang w:val="de-AT"/>
              </w:rPr>
            </w:pPr>
            <w:r w:rsidRPr="00CC4BBB">
              <w:rPr>
                <w:lang w:val="de-AT"/>
              </w:rPr>
              <w:t>1 bender or bender inner bow</w:t>
            </w:r>
          </w:p>
        </w:tc>
      </w:tr>
    </w:tbl>
    <w:p w14:paraId="24D17F3C" w14:textId="77777777" w:rsidR="00D839B9" w:rsidRPr="00CC4BBB" w:rsidRDefault="00D839B9" w:rsidP="00D839B9">
      <w:pPr>
        <w:pStyle w:val="MTStandard"/>
        <w:rPr>
          <w:lang w:val="de-AT"/>
        </w:rPr>
      </w:pPr>
    </w:p>
    <w:p w14:paraId="140ADDDE" w14:textId="77777777" w:rsidR="00D839B9" w:rsidRPr="00CC4BBB" w:rsidRDefault="00D839B9" w:rsidP="00D839B9">
      <w:pPr>
        <w:pStyle w:val="MTHeading"/>
      </w:pPr>
      <w:r w:rsidRPr="00CC4BBB">
        <w:t>Functional Description</w:t>
      </w:r>
    </w:p>
    <w:p w14:paraId="7FEE428B" w14:textId="77777777" w:rsidR="00D839B9" w:rsidRPr="00CC4BBB" w:rsidRDefault="00D839B9" w:rsidP="00D839B9">
      <w:pPr>
        <w:pStyle w:val="MTStandard"/>
      </w:pPr>
      <w:r w:rsidRPr="00CC4BBB">
        <w:t>The stand serves to turn over the bender and/or bender inner bow by crane and rope.</w:t>
      </w:r>
    </w:p>
    <w:p w14:paraId="727BD7D6" w14:textId="77777777" w:rsidR="00D839B9" w:rsidRPr="00CC4BBB" w:rsidRDefault="00D839B9" w:rsidP="00D839B9">
      <w:pPr>
        <w:pStyle w:val="MTHeading"/>
      </w:pPr>
      <w:r w:rsidRPr="00CC4BBB">
        <w:t>Main Components</w:t>
      </w:r>
    </w:p>
    <w:p w14:paraId="14142B00" w14:textId="77777777" w:rsidR="00D839B9" w:rsidRPr="00CC4BBB" w:rsidRDefault="00D839B9" w:rsidP="00D839B9">
      <w:pPr>
        <w:pStyle w:val="MTBulletIndent"/>
        <w:tabs>
          <w:tab w:val="clear" w:pos="1211"/>
          <w:tab w:val="num" w:pos="927"/>
        </w:tabs>
        <w:ind w:left="907"/>
      </w:pPr>
      <w:r w:rsidRPr="00CC4BBB">
        <w:t>Supporting trestles</w:t>
      </w:r>
    </w:p>
    <w:p w14:paraId="64C25505" w14:textId="77777777" w:rsidR="00D839B9" w:rsidRPr="00CC4BBB" w:rsidRDefault="00D839B9" w:rsidP="00D839B9">
      <w:pPr>
        <w:pStyle w:val="MTBulletIndent"/>
        <w:tabs>
          <w:tab w:val="clear" w:pos="1211"/>
          <w:tab w:val="num" w:pos="927"/>
        </w:tabs>
        <w:ind w:left="907"/>
      </w:pPr>
      <w:r w:rsidRPr="00CC4BBB">
        <w:t>Moveable supports</w:t>
      </w:r>
    </w:p>
    <w:p w14:paraId="0E449F99" w14:textId="77777777" w:rsidR="00D839B9" w:rsidRPr="00CC4BBB" w:rsidRDefault="00D839B9" w:rsidP="00D839B9">
      <w:pPr>
        <w:pStyle w:val="MTHeading"/>
      </w:pPr>
      <w:r w:rsidRPr="00CC4BBB">
        <w:t>Description</w:t>
      </w:r>
    </w:p>
    <w:p w14:paraId="79AB70F1" w14:textId="77777777" w:rsidR="00D839B9" w:rsidRPr="00CC4BBB" w:rsidRDefault="00D839B9" w:rsidP="00D839B9">
      <w:pPr>
        <w:pStyle w:val="MTStandard"/>
      </w:pPr>
      <w:r w:rsidRPr="00CC4BBB">
        <w:t>The bender and/or bender inner bow is set up on the stand with the bender pivots on two forked like designed columns. For supporting bender and/or bender inner bow tilting and position moveable supports are used.</w:t>
      </w:r>
    </w:p>
    <w:p w14:paraId="4118CEE1" w14:textId="77777777" w:rsidR="00D839B9" w:rsidRPr="00CC4BBB" w:rsidRDefault="00D839B9" w:rsidP="00D839B9">
      <w:pPr>
        <w:pStyle w:val="MTStandard"/>
      </w:pPr>
      <w:bookmarkStart w:id="1631" w:name="_Toc65989849"/>
      <w:bookmarkStart w:id="1632" w:name="_Toc227575896"/>
      <w:bookmarkStart w:id="1633" w:name="_Toc242177776"/>
    </w:p>
    <w:p w14:paraId="6FC554FE" w14:textId="77777777" w:rsidR="00D839B9" w:rsidRPr="00CC4BBB" w:rsidRDefault="00D839B9" w:rsidP="00D839B9">
      <w:pPr>
        <w:pStyle w:val="MTHeading"/>
      </w:pPr>
      <w:r w:rsidRPr="00CC4BBB">
        <w:t>Reference Drawing CB.51.23 Bender turning stand</w:t>
      </w:r>
    </w:p>
    <w:p w14:paraId="71ED3962" w14:textId="179CABFA" w:rsidR="00354977" w:rsidRPr="00CC4BBB" w:rsidRDefault="00354977" w:rsidP="00D839B9">
      <w:pPr>
        <w:pStyle w:val="MTStandard"/>
        <w:jc w:val="center"/>
        <w:rPr>
          <w:noProof/>
        </w:rPr>
      </w:pPr>
      <w:r w:rsidRPr="00CC4BBB">
        <w:rPr>
          <w:noProof/>
        </w:rPr>
        <w:drawing>
          <wp:inline distT="0" distB="0" distL="0" distR="0" wp14:anchorId="707E5EDF" wp14:editId="35384776">
            <wp:extent cx="3709116" cy="3766406"/>
            <wp:effectExtent l="0" t="0" r="5715" b="5715"/>
            <wp:docPr id="43052" name="Picture 43052" descr="A picture containing to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52" name="CB.51.23_Bender_turning_stand.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714916" cy="3772295"/>
                    </a:xfrm>
                    <a:prstGeom prst="rect">
                      <a:avLst/>
                    </a:prstGeom>
                  </pic:spPr>
                </pic:pic>
              </a:graphicData>
            </a:graphic>
          </wp:inline>
        </w:drawing>
      </w:r>
    </w:p>
    <w:p w14:paraId="2C808F58" w14:textId="77777777" w:rsidR="00D839B9" w:rsidRPr="00CC4BBB" w:rsidRDefault="00D839B9" w:rsidP="00D839B9">
      <w:pPr>
        <w:pStyle w:val="MTStandard"/>
        <w:jc w:val="center"/>
      </w:pPr>
      <w:r w:rsidRPr="00CC4BBB">
        <w:t>- Typical sketch for reference only –</w:t>
      </w:r>
    </w:p>
    <w:p w14:paraId="5B07EEF2" w14:textId="77777777" w:rsidR="00D839B9" w:rsidRPr="00CC4BBB" w:rsidRDefault="00D839B9" w:rsidP="00D839B9">
      <w:pPr>
        <w:pStyle w:val="MTStandard"/>
        <w:rPr>
          <w:b/>
          <w:sz w:val="24"/>
        </w:rPr>
      </w:pPr>
      <w:r w:rsidRPr="00CC4BBB">
        <w:br w:type="page"/>
      </w:r>
    </w:p>
    <w:p w14:paraId="5A66A92E" w14:textId="568BE182" w:rsidR="00D839B9" w:rsidRPr="00CC4BBB" w:rsidRDefault="00D839B9" w:rsidP="00D839B9">
      <w:pPr>
        <w:pStyle w:val="MTHeadingSCS4"/>
      </w:pPr>
      <w:bookmarkStart w:id="1634" w:name="_Toc53052443"/>
      <w:bookmarkStart w:id="1635" w:name="_Toc88576421"/>
      <w:bookmarkStart w:id="1636" w:name="_Hlk56695313"/>
      <w:r w:rsidRPr="00CC4BBB">
        <w:lastRenderedPageBreak/>
        <w:t>CB.51.24 Segment inner bow turning stand</w:t>
      </w:r>
      <w:bookmarkEnd w:id="1583"/>
      <w:bookmarkEnd w:id="1584"/>
      <w:bookmarkEnd w:id="1585"/>
      <w:bookmarkEnd w:id="1586"/>
      <w:bookmarkEnd w:id="1587"/>
      <w:bookmarkEnd w:id="1588"/>
      <w:bookmarkEnd w:id="1589"/>
      <w:bookmarkEnd w:id="1590"/>
      <w:bookmarkEnd w:id="1591"/>
      <w:bookmarkEnd w:id="1592"/>
      <w:bookmarkEnd w:id="1631"/>
      <w:bookmarkEnd w:id="1632"/>
      <w:bookmarkEnd w:id="1633"/>
      <w:bookmarkEnd w:id="1634"/>
      <w:r w:rsidR="00560C67" w:rsidRPr="00CC4BBB">
        <w:t xml:space="preserve"> (Existing)</w:t>
      </w:r>
      <w:bookmarkEnd w:id="1635"/>
    </w:p>
    <w:p w14:paraId="2F753FCD" w14:textId="77777777" w:rsidR="00D839B9" w:rsidRPr="00CC4BBB" w:rsidRDefault="00D839B9" w:rsidP="00D839B9">
      <w:pPr>
        <w:pStyle w:val="MTHeading"/>
      </w:pPr>
      <w:bookmarkStart w:id="1637" w:name="_Toc386513314"/>
      <w:bookmarkStart w:id="1638" w:name="_Toc421614508"/>
      <w:r w:rsidRPr="00CC4BBB">
        <w:t>Technical Data</w:t>
      </w:r>
    </w:p>
    <w:tbl>
      <w:tblPr>
        <w:tblW w:w="9497" w:type="dxa"/>
        <w:tblInd w:w="108"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ayout w:type="fixed"/>
        <w:tblLook w:val="0000" w:firstRow="0" w:lastRow="0" w:firstColumn="0" w:lastColumn="0" w:noHBand="0" w:noVBand="0"/>
      </w:tblPr>
      <w:tblGrid>
        <w:gridCol w:w="3544"/>
        <w:gridCol w:w="5953"/>
      </w:tblGrid>
      <w:tr w:rsidR="00CC4BBB" w:rsidRPr="00CC4BBB" w14:paraId="0BD631CD" w14:textId="77777777" w:rsidTr="00D839B9">
        <w:tc>
          <w:tcPr>
            <w:tcW w:w="3544" w:type="dxa"/>
          </w:tcPr>
          <w:p w14:paraId="401D5924" w14:textId="77777777" w:rsidR="00D839B9" w:rsidRPr="00CC4BBB" w:rsidRDefault="00D839B9" w:rsidP="00D839B9">
            <w:pPr>
              <w:pStyle w:val="MTTableText"/>
            </w:pPr>
            <w:r w:rsidRPr="00CC4BBB">
              <w:t>Stand capacity</w:t>
            </w:r>
          </w:p>
        </w:tc>
        <w:tc>
          <w:tcPr>
            <w:tcW w:w="5953" w:type="dxa"/>
          </w:tcPr>
          <w:p w14:paraId="40F1805C" w14:textId="77777777" w:rsidR="00D839B9" w:rsidRPr="00CC4BBB" w:rsidRDefault="00D839B9" w:rsidP="00D839B9">
            <w:pPr>
              <w:pStyle w:val="MTTableText"/>
            </w:pPr>
            <w:r w:rsidRPr="00CC4BBB">
              <w:t>1 segment inner bow</w:t>
            </w:r>
          </w:p>
        </w:tc>
      </w:tr>
      <w:tr w:rsidR="00CC4BBB" w:rsidRPr="00CC4BBB" w14:paraId="10F60B40" w14:textId="77777777" w:rsidTr="00D839B9">
        <w:tc>
          <w:tcPr>
            <w:tcW w:w="3544" w:type="dxa"/>
          </w:tcPr>
          <w:p w14:paraId="334139EC" w14:textId="77777777" w:rsidR="00D839B9" w:rsidRPr="00CC4BBB" w:rsidRDefault="00D839B9" w:rsidP="00D839B9">
            <w:pPr>
              <w:pStyle w:val="MTTableText"/>
            </w:pPr>
            <w:r w:rsidRPr="00CC4BBB">
              <w:t>Tilting range</w:t>
            </w:r>
          </w:p>
        </w:tc>
        <w:tc>
          <w:tcPr>
            <w:tcW w:w="5953" w:type="dxa"/>
          </w:tcPr>
          <w:p w14:paraId="6857F244" w14:textId="24820E1C" w:rsidR="00D839B9" w:rsidRPr="00CC4BBB" w:rsidRDefault="006E71D1" w:rsidP="00D839B9">
            <w:pPr>
              <w:pStyle w:val="MTTableText"/>
            </w:pPr>
            <w:r w:rsidRPr="00CC4BBB">
              <w:t>36</w:t>
            </w:r>
            <w:r w:rsidR="009C51C4" w:rsidRPr="00CC4BBB">
              <w:t>0</w:t>
            </w:r>
            <w:r w:rsidR="00D839B9" w:rsidRPr="00CC4BBB">
              <w:t>°</w:t>
            </w:r>
          </w:p>
        </w:tc>
      </w:tr>
      <w:tr w:rsidR="00D839B9" w:rsidRPr="00CC4BBB" w14:paraId="4BEB87C1" w14:textId="77777777" w:rsidTr="00D839B9">
        <w:tc>
          <w:tcPr>
            <w:tcW w:w="3544" w:type="dxa"/>
          </w:tcPr>
          <w:p w14:paraId="4A1A42FB" w14:textId="77777777" w:rsidR="00D839B9" w:rsidRPr="00CC4BBB" w:rsidRDefault="00D839B9" w:rsidP="00D839B9">
            <w:pPr>
              <w:pStyle w:val="MTTableText"/>
            </w:pPr>
            <w:r w:rsidRPr="00CC4BBB">
              <w:t>Tilting drive</w:t>
            </w:r>
          </w:p>
        </w:tc>
        <w:tc>
          <w:tcPr>
            <w:tcW w:w="5953" w:type="dxa"/>
          </w:tcPr>
          <w:p w14:paraId="6C8881E1" w14:textId="77777777" w:rsidR="00D839B9" w:rsidRPr="00CC4BBB" w:rsidRDefault="00D839B9" w:rsidP="00D839B9">
            <w:pPr>
              <w:pStyle w:val="MTTableText"/>
            </w:pPr>
            <w:r w:rsidRPr="00CC4BBB">
              <w:t>hydraulic</w:t>
            </w:r>
          </w:p>
        </w:tc>
      </w:tr>
    </w:tbl>
    <w:p w14:paraId="25C3CA10" w14:textId="77777777" w:rsidR="00D839B9" w:rsidRPr="00CC4BBB" w:rsidRDefault="00D839B9" w:rsidP="00D839B9">
      <w:pPr>
        <w:pStyle w:val="MTStandard"/>
      </w:pPr>
    </w:p>
    <w:p w14:paraId="632B7E35" w14:textId="77777777" w:rsidR="00D839B9" w:rsidRPr="00CC4BBB" w:rsidRDefault="00D839B9" w:rsidP="00D839B9">
      <w:pPr>
        <w:pStyle w:val="MTHeading"/>
      </w:pPr>
      <w:r w:rsidRPr="00CC4BBB">
        <w:t>Functional Description</w:t>
      </w:r>
    </w:p>
    <w:p w14:paraId="1695B284" w14:textId="77777777" w:rsidR="00D839B9" w:rsidRPr="00CC4BBB" w:rsidRDefault="00D839B9" w:rsidP="00D839B9">
      <w:pPr>
        <w:pStyle w:val="MTStandard"/>
      </w:pPr>
      <w:r w:rsidRPr="00CC4BBB">
        <w:t>The stand serves to turn over the segment inner bow by drive.</w:t>
      </w:r>
    </w:p>
    <w:p w14:paraId="07EE1DB7" w14:textId="77777777" w:rsidR="00D839B9" w:rsidRPr="00CC4BBB" w:rsidRDefault="00D839B9" w:rsidP="00D839B9">
      <w:pPr>
        <w:pStyle w:val="MTHeading"/>
      </w:pPr>
      <w:r w:rsidRPr="00CC4BBB">
        <w:t>Main Components</w:t>
      </w:r>
    </w:p>
    <w:p w14:paraId="54F6ABF4" w14:textId="77777777" w:rsidR="00D839B9" w:rsidRPr="00CC4BBB" w:rsidRDefault="00D839B9" w:rsidP="00D839B9">
      <w:pPr>
        <w:pStyle w:val="MTBulletIndent"/>
        <w:tabs>
          <w:tab w:val="clear" w:pos="1211"/>
          <w:tab w:val="num" w:pos="927"/>
        </w:tabs>
        <w:ind w:left="907"/>
      </w:pPr>
      <w:r w:rsidRPr="00CC4BBB">
        <w:t>Supporting trestles</w:t>
      </w:r>
    </w:p>
    <w:p w14:paraId="3907A1DD" w14:textId="38D6B0CA" w:rsidR="00D839B9" w:rsidRPr="00CC4BBB" w:rsidRDefault="00D839B9" w:rsidP="00BA6279">
      <w:pPr>
        <w:pStyle w:val="MTBulletIndent"/>
        <w:tabs>
          <w:tab w:val="clear" w:pos="1211"/>
          <w:tab w:val="num" w:pos="927"/>
        </w:tabs>
        <w:ind w:left="907"/>
      </w:pPr>
      <w:r w:rsidRPr="00CC4BBB">
        <w:t>Turning frame</w:t>
      </w:r>
    </w:p>
    <w:p w14:paraId="74D9787E" w14:textId="77777777" w:rsidR="00D839B9" w:rsidRPr="00CC4BBB" w:rsidRDefault="00D839B9" w:rsidP="00D839B9">
      <w:pPr>
        <w:pStyle w:val="MTBulletIndent"/>
        <w:tabs>
          <w:tab w:val="clear" w:pos="1211"/>
          <w:tab w:val="num" w:pos="927"/>
        </w:tabs>
        <w:ind w:left="907"/>
      </w:pPr>
      <w:r w:rsidRPr="00CC4BBB">
        <w:t>Tilting drive</w:t>
      </w:r>
    </w:p>
    <w:p w14:paraId="55F0787A" w14:textId="77777777" w:rsidR="00D839B9" w:rsidRPr="00CC4BBB" w:rsidRDefault="00D839B9" w:rsidP="00D839B9">
      <w:pPr>
        <w:pStyle w:val="MTHeading"/>
      </w:pPr>
      <w:r w:rsidRPr="00CC4BBB">
        <w:t>Description</w:t>
      </w:r>
    </w:p>
    <w:p w14:paraId="054AC028" w14:textId="01EDF435" w:rsidR="00D839B9" w:rsidRPr="00CC4BBB" w:rsidRDefault="00D839B9" w:rsidP="00D839B9">
      <w:pPr>
        <w:pStyle w:val="MTStandard"/>
      </w:pPr>
      <w:r w:rsidRPr="00CC4BBB">
        <w:t>The segment inner bow is set up on the stand with the segment pivots on two columns. The one support is forked like designed only to support the segment. The other one has a turning unit.</w:t>
      </w:r>
    </w:p>
    <w:p w14:paraId="1FBA7E39" w14:textId="5CEE14BB" w:rsidR="00D839B9" w:rsidRPr="00CC4BBB" w:rsidRDefault="00D839B9" w:rsidP="00D839B9">
      <w:pPr>
        <w:pStyle w:val="MTStandard"/>
      </w:pPr>
      <w:r w:rsidRPr="00CC4BBB">
        <w:t>The whole stand is surrounded by a safety fence with doors.</w:t>
      </w:r>
    </w:p>
    <w:p w14:paraId="349E35C2" w14:textId="77777777" w:rsidR="00F70879" w:rsidRPr="00CC4BBB" w:rsidRDefault="00F70879" w:rsidP="00D839B9">
      <w:pPr>
        <w:pStyle w:val="MTStandard"/>
      </w:pPr>
    </w:p>
    <w:bookmarkEnd w:id="1636"/>
    <w:p w14:paraId="35B6F6A0" w14:textId="77777777" w:rsidR="00D839B9" w:rsidRPr="00CC4BBB" w:rsidRDefault="00D839B9" w:rsidP="00D839B9">
      <w:pPr>
        <w:pStyle w:val="MTHeading"/>
      </w:pPr>
      <w:r w:rsidRPr="00CC4BBB">
        <w:t>Reference Drawing CB.51.24 Segment inner bow turning stand</w:t>
      </w:r>
    </w:p>
    <w:p w14:paraId="20223329" w14:textId="0EC1CA69" w:rsidR="00354977" w:rsidRPr="00CC4BBB" w:rsidRDefault="00354977" w:rsidP="00354977">
      <w:pPr>
        <w:pStyle w:val="MTStandard"/>
        <w:jc w:val="center"/>
      </w:pPr>
      <w:r w:rsidRPr="00CC4BBB">
        <w:rPr>
          <w:noProof/>
        </w:rPr>
        <w:drawing>
          <wp:inline distT="0" distB="0" distL="0" distR="0" wp14:anchorId="3B7ED8BD" wp14:editId="17639B5B">
            <wp:extent cx="5228823" cy="3269788"/>
            <wp:effectExtent l="0" t="0" r="0" b="6985"/>
            <wp:docPr id="43053" name="Picture 43053" descr="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53" name="CB.51.24_Segment_inner_bow_turning_stand.jp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237195" cy="3275023"/>
                    </a:xfrm>
                    <a:prstGeom prst="rect">
                      <a:avLst/>
                    </a:prstGeom>
                  </pic:spPr>
                </pic:pic>
              </a:graphicData>
            </a:graphic>
          </wp:inline>
        </w:drawing>
      </w:r>
    </w:p>
    <w:p w14:paraId="4129929B" w14:textId="21D0F9AB" w:rsidR="00D839B9" w:rsidRPr="00CC4BBB" w:rsidRDefault="00D839B9" w:rsidP="00F70879">
      <w:pPr>
        <w:pStyle w:val="MTStandard"/>
        <w:jc w:val="center"/>
      </w:pPr>
      <w:r w:rsidRPr="00CC4BBB">
        <w:t>- Typical sketch for reference only -</w:t>
      </w:r>
      <w:r w:rsidRPr="00CC4BBB">
        <w:br w:type="page"/>
      </w:r>
      <w:bookmarkStart w:id="1639" w:name="_Toc274039160"/>
    </w:p>
    <w:p w14:paraId="70DA7670" w14:textId="77777777" w:rsidR="00D839B9" w:rsidRPr="00CC4BBB" w:rsidRDefault="00D839B9" w:rsidP="00D839B9">
      <w:pPr>
        <w:pStyle w:val="MTHeadingSCS3"/>
      </w:pPr>
      <w:bookmarkStart w:id="1640" w:name="_Toc362833836"/>
      <w:bookmarkStart w:id="1641" w:name="_Toc362858514"/>
      <w:bookmarkStart w:id="1642" w:name="_Toc363527571"/>
      <w:bookmarkStart w:id="1643" w:name="_Toc386513316"/>
      <w:bookmarkStart w:id="1644" w:name="_Toc421614510"/>
      <w:bookmarkStart w:id="1645" w:name="_Toc431095618"/>
      <w:bookmarkStart w:id="1646" w:name="_Toc481391185"/>
      <w:bookmarkStart w:id="1647" w:name="_Toc506862828"/>
      <w:bookmarkStart w:id="1648" w:name="_Toc510846558"/>
      <w:bookmarkStart w:id="1649" w:name="_Toc536413613"/>
      <w:bookmarkStart w:id="1650" w:name="_Toc3108181"/>
      <w:bookmarkStart w:id="1651" w:name="_Toc65989850"/>
      <w:bookmarkStart w:id="1652" w:name="_Toc227575897"/>
      <w:bookmarkStart w:id="1653" w:name="_Toc242177777"/>
      <w:bookmarkStart w:id="1654" w:name="_Toc53052447"/>
      <w:bookmarkStart w:id="1655" w:name="_Toc88576422"/>
      <w:bookmarkEnd w:id="1637"/>
      <w:bookmarkEnd w:id="1638"/>
      <w:bookmarkEnd w:id="1639"/>
      <w:r w:rsidRPr="00CC4BBB">
        <w:lastRenderedPageBreak/>
        <w:t>CB.51.3 Water test stand</w:t>
      </w:r>
      <w:bookmarkEnd w:id="1640"/>
      <w:bookmarkEnd w:id="1641"/>
      <w:bookmarkEnd w:id="1642"/>
      <w:bookmarkEnd w:id="1643"/>
      <w:bookmarkEnd w:id="1644"/>
      <w:bookmarkEnd w:id="1645"/>
      <w:bookmarkEnd w:id="1646"/>
      <w:bookmarkEnd w:id="1647"/>
      <w:bookmarkEnd w:id="1648"/>
      <w:bookmarkEnd w:id="1649"/>
      <w:bookmarkEnd w:id="1650"/>
      <w:bookmarkEnd w:id="1651"/>
      <w:bookmarkEnd w:id="1652"/>
      <w:bookmarkEnd w:id="1653"/>
      <w:r w:rsidRPr="00CC4BBB">
        <w:t>s</w:t>
      </w:r>
      <w:bookmarkEnd w:id="1654"/>
      <w:bookmarkEnd w:id="1655"/>
    </w:p>
    <w:p w14:paraId="07FE8F24" w14:textId="0E8D7DDA" w:rsidR="00D839B9" w:rsidRPr="00CC4BBB" w:rsidRDefault="00D839B9" w:rsidP="00D839B9">
      <w:pPr>
        <w:pStyle w:val="MTHeadingSCS4"/>
      </w:pPr>
      <w:bookmarkStart w:id="1656" w:name="_Toc65989851"/>
      <w:bookmarkStart w:id="1657" w:name="_Toc227575898"/>
      <w:bookmarkStart w:id="1658" w:name="_Toc242177778"/>
      <w:bookmarkStart w:id="1659" w:name="_Toc53052448"/>
      <w:bookmarkStart w:id="1660" w:name="_Toc88576423"/>
      <w:r w:rsidRPr="00CC4BBB">
        <w:t xml:space="preserve">CB.51.31 Water test stand for bender and </w:t>
      </w:r>
      <w:r w:rsidRPr="00CC4BBB">
        <w:rPr>
          <w:vanish/>
          <w:highlight w:val="yellow"/>
        </w:rPr>
        <w:t>SRD type</w:t>
      </w:r>
      <w:r w:rsidRPr="00CC4BBB">
        <w:rPr>
          <w:vanish/>
        </w:rPr>
        <w:t xml:space="preserve"> </w:t>
      </w:r>
      <w:r w:rsidRPr="00CC4BBB">
        <w:t>segment</w:t>
      </w:r>
      <w:bookmarkEnd w:id="1656"/>
      <w:bookmarkEnd w:id="1657"/>
      <w:bookmarkEnd w:id="1658"/>
      <w:bookmarkEnd w:id="1659"/>
      <w:r w:rsidR="00560C67" w:rsidRPr="00CC4BBB">
        <w:t xml:space="preserve"> (Existing)</w:t>
      </w:r>
      <w:bookmarkEnd w:id="1660"/>
    </w:p>
    <w:p w14:paraId="4BC613A5" w14:textId="77777777" w:rsidR="00D839B9" w:rsidRPr="00CC4BBB" w:rsidRDefault="00D839B9" w:rsidP="00D839B9">
      <w:pPr>
        <w:pStyle w:val="MTHeading"/>
      </w:pPr>
      <w:r w:rsidRPr="00CC4BBB">
        <w:t>Technical Data</w:t>
      </w:r>
    </w:p>
    <w:tbl>
      <w:tblPr>
        <w:tblW w:w="0" w:type="auto"/>
        <w:tblInd w:w="108"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ayout w:type="fixed"/>
        <w:tblLook w:val="0000" w:firstRow="0" w:lastRow="0" w:firstColumn="0" w:lastColumn="0" w:noHBand="0" w:noVBand="0"/>
      </w:tblPr>
      <w:tblGrid>
        <w:gridCol w:w="3544"/>
        <w:gridCol w:w="5244"/>
      </w:tblGrid>
      <w:tr w:rsidR="00CC4BBB" w:rsidRPr="00CC4BBB" w14:paraId="1C4E3B46" w14:textId="77777777" w:rsidTr="00D839B9">
        <w:tc>
          <w:tcPr>
            <w:tcW w:w="3544" w:type="dxa"/>
          </w:tcPr>
          <w:p w14:paraId="08EC8A4B" w14:textId="77777777" w:rsidR="00D839B9" w:rsidRPr="00CC4BBB" w:rsidRDefault="00D839B9" w:rsidP="00D839B9">
            <w:pPr>
              <w:pStyle w:val="MTTableText"/>
            </w:pPr>
            <w:r w:rsidRPr="00CC4BBB">
              <w:t>Stand capacity</w:t>
            </w:r>
          </w:p>
        </w:tc>
        <w:tc>
          <w:tcPr>
            <w:tcW w:w="5244" w:type="dxa"/>
          </w:tcPr>
          <w:p w14:paraId="7582218E" w14:textId="77777777" w:rsidR="00D839B9" w:rsidRPr="00CC4BBB" w:rsidRDefault="00D839B9" w:rsidP="00D839B9">
            <w:pPr>
              <w:pStyle w:val="MTTableText"/>
            </w:pPr>
            <w:r w:rsidRPr="00CC4BBB">
              <w:t>double stand for one (1) bender and one (1) segment (e.g. bow-, straightener- or horizontal segment)</w:t>
            </w:r>
          </w:p>
        </w:tc>
      </w:tr>
      <w:tr w:rsidR="00CC4BBB" w:rsidRPr="00CC4BBB" w14:paraId="111499CC" w14:textId="77777777" w:rsidTr="00D839B9">
        <w:tc>
          <w:tcPr>
            <w:tcW w:w="3544" w:type="dxa"/>
          </w:tcPr>
          <w:p w14:paraId="0044BB7C" w14:textId="77777777" w:rsidR="00D839B9" w:rsidRPr="00CC4BBB" w:rsidRDefault="00D839B9" w:rsidP="00D839B9">
            <w:pPr>
              <w:pStyle w:val="MTTableText"/>
            </w:pPr>
            <w:r w:rsidRPr="00CC4BBB">
              <w:t>Water supply</w:t>
            </w:r>
          </w:p>
        </w:tc>
        <w:tc>
          <w:tcPr>
            <w:tcW w:w="5244" w:type="dxa"/>
          </w:tcPr>
          <w:p w14:paraId="67D9295C" w14:textId="77777777" w:rsidR="00D839B9" w:rsidRPr="00CC4BBB" w:rsidRDefault="00D839B9" w:rsidP="00D839B9">
            <w:pPr>
              <w:pStyle w:val="MTTableText"/>
            </w:pPr>
            <w:r w:rsidRPr="00CC4BBB">
              <w:t>from service water system</w:t>
            </w:r>
          </w:p>
        </w:tc>
      </w:tr>
      <w:tr w:rsidR="00CC4BBB" w:rsidRPr="00CC4BBB" w14:paraId="61D1F75D" w14:textId="77777777" w:rsidTr="00D839B9">
        <w:tc>
          <w:tcPr>
            <w:tcW w:w="3544" w:type="dxa"/>
          </w:tcPr>
          <w:p w14:paraId="5E5CF422" w14:textId="77777777" w:rsidR="00D839B9" w:rsidRPr="00CC4BBB" w:rsidRDefault="00D839B9" w:rsidP="00D839B9">
            <w:pPr>
              <w:pStyle w:val="MTTableText"/>
              <w:rPr>
                <w:vanish/>
                <w:szCs w:val="22"/>
              </w:rPr>
            </w:pPr>
            <w:r w:rsidRPr="00CC4BBB">
              <w:t>Test pressure</w:t>
            </w:r>
          </w:p>
        </w:tc>
        <w:tc>
          <w:tcPr>
            <w:tcW w:w="5244" w:type="dxa"/>
          </w:tcPr>
          <w:p w14:paraId="2F0EB211" w14:textId="77777777" w:rsidR="00D839B9" w:rsidRPr="00CC4BBB" w:rsidRDefault="00D839B9" w:rsidP="00D839B9">
            <w:pPr>
              <w:pStyle w:val="MTTableText"/>
              <w:rPr>
                <w:vanish/>
                <w:szCs w:val="22"/>
              </w:rPr>
            </w:pPr>
          </w:p>
        </w:tc>
      </w:tr>
      <w:tr w:rsidR="00CC4BBB" w:rsidRPr="00CC4BBB" w14:paraId="020398F9" w14:textId="77777777" w:rsidTr="00D839B9">
        <w:tc>
          <w:tcPr>
            <w:tcW w:w="3544" w:type="dxa"/>
          </w:tcPr>
          <w:p w14:paraId="4F0B85AC" w14:textId="77777777" w:rsidR="00D839B9" w:rsidRPr="00CC4BBB" w:rsidRDefault="00D839B9" w:rsidP="00D839B9">
            <w:pPr>
              <w:pStyle w:val="MTTableIndent"/>
            </w:pPr>
            <w:r w:rsidRPr="00CC4BBB">
              <w:t>spray test</w:t>
            </w:r>
          </w:p>
        </w:tc>
        <w:tc>
          <w:tcPr>
            <w:tcW w:w="5244" w:type="dxa"/>
          </w:tcPr>
          <w:p w14:paraId="0813FDFD" w14:textId="77777777" w:rsidR="00D839B9" w:rsidRPr="00CC4BBB" w:rsidRDefault="00D839B9" w:rsidP="00D839B9">
            <w:pPr>
              <w:pStyle w:val="MTTableText"/>
            </w:pPr>
            <w:r w:rsidRPr="00CC4BBB">
              <w:t xml:space="preserve">max. 0.6 MPa </w:t>
            </w:r>
          </w:p>
        </w:tc>
      </w:tr>
      <w:tr w:rsidR="00CC4BBB" w:rsidRPr="00CC4BBB" w14:paraId="3AC2FCD3" w14:textId="77777777" w:rsidTr="00D839B9">
        <w:trPr>
          <w:hidden/>
        </w:trPr>
        <w:tc>
          <w:tcPr>
            <w:tcW w:w="3544" w:type="dxa"/>
          </w:tcPr>
          <w:p w14:paraId="5F103590" w14:textId="77777777" w:rsidR="00D839B9" w:rsidRPr="00CC4BBB" w:rsidRDefault="00D839B9" w:rsidP="00D839B9">
            <w:pPr>
              <w:pStyle w:val="MTTableIndent"/>
              <w:rPr>
                <w:vanish/>
              </w:rPr>
            </w:pPr>
            <w:r w:rsidRPr="00CC4BBB">
              <w:rPr>
                <w:vanish/>
                <w:highlight w:val="yellow"/>
              </w:rPr>
              <w:t>tightness test</w:t>
            </w:r>
          </w:p>
        </w:tc>
        <w:tc>
          <w:tcPr>
            <w:tcW w:w="5244" w:type="dxa"/>
          </w:tcPr>
          <w:p w14:paraId="0BE3BC7F" w14:textId="77777777" w:rsidR="00D839B9" w:rsidRPr="00CC4BBB" w:rsidRDefault="00D839B9" w:rsidP="00D839B9">
            <w:pPr>
              <w:pStyle w:val="MTTableText"/>
            </w:pPr>
            <w:r w:rsidRPr="00CC4BBB">
              <w:rPr>
                <w:vanish/>
                <w:szCs w:val="22"/>
                <w:highlight w:val="yellow"/>
              </w:rPr>
              <w:t>max. …...MPa</w:t>
            </w:r>
          </w:p>
        </w:tc>
      </w:tr>
      <w:tr w:rsidR="00D839B9" w:rsidRPr="00CC4BBB" w14:paraId="2168EC78" w14:textId="77777777" w:rsidTr="00D839B9">
        <w:tc>
          <w:tcPr>
            <w:tcW w:w="3544" w:type="dxa"/>
          </w:tcPr>
          <w:p w14:paraId="6569F654" w14:textId="77777777" w:rsidR="00D839B9" w:rsidRPr="00CC4BBB" w:rsidRDefault="00D839B9" w:rsidP="00D839B9">
            <w:pPr>
              <w:pStyle w:val="MTTableText"/>
            </w:pPr>
            <w:r w:rsidRPr="00CC4BBB">
              <w:t>Air supply</w:t>
            </w:r>
          </w:p>
        </w:tc>
        <w:tc>
          <w:tcPr>
            <w:tcW w:w="5244" w:type="dxa"/>
          </w:tcPr>
          <w:p w14:paraId="2D1BDFE4" w14:textId="77777777" w:rsidR="00D839B9" w:rsidRPr="00CC4BBB" w:rsidRDefault="00D839B9" w:rsidP="00D839B9">
            <w:pPr>
              <w:pStyle w:val="MTTableText"/>
            </w:pPr>
            <w:r w:rsidRPr="00CC4BBB">
              <w:t>from utility compressed air system</w:t>
            </w:r>
          </w:p>
        </w:tc>
      </w:tr>
    </w:tbl>
    <w:p w14:paraId="51448BBD" w14:textId="77777777" w:rsidR="00D839B9" w:rsidRPr="00CC4BBB" w:rsidRDefault="00D839B9" w:rsidP="00D839B9">
      <w:pPr>
        <w:pStyle w:val="MTStandard"/>
      </w:pPr>
    </w:p>
    <w:p w14:paraId="4DB1AAD3" w14:textId="77777777" w:rsidR="00D839B9" w:rsidRPr="00CC4BBB" w:rsidRDefault="00D839B9" w:rsidP="00D839B9">
      <w:pPr>
        <w:pStyle w:val="MTHeading"/>
      </w:pPr>
      <w:r w:rsidRPr="00CC4BBB">
        <w:t>Functional Description</w:t>
      </w:r>
    </w:p>
    <w:p w14:paraId="33F34056" w14:textId="77777777" w:rsidR="00D839B9" w:rsidRPr="00CC4BBB" w:rsidRDefault="00D839B9" w:rsidP="00D839B9">
      <w:pPr>
        <w:pStyle w:val="MTStandard"/>
      </w:pPr>
      <w:r w:rsidRPr="00CC4BBB">
        <w:t xml:space="preserve">One stand is provided to check spray nozzles at bender. </w:t>
      </w:r>
    </w:p>
    <w:p w14:paraId="15F7FB5C" w14:textId="77777777" w:rsidR="00D839B9" w:rsidRPr="00CC4BBB" w:rsidRDefault="00D839B9" w:rsidP="00D839B9">
      <w:pPr>
        <w:pStyle w:val="MTStandard"/>
      </w:pPr>
      <w:r w:rsidRPr="00CC4BBB">
        <w:t>The other stand is provided to check spray nozzles of bow, straightener and horizontal segments, as well as check of tightness of closed machine cooling.</w:t>
      </w:r>
    </w:p>
    <w:p w14:paraId="6572C346" w14:textId="77777777" w:rsidR="00D839B9" w:rsidRPr="00CC4BBB" w:rsidRDefault="00D839B9" w:rsidP="00D839B9">
      <w:pPr>
        <w:pStyle w:val="MTStandard"/>
      </w:pPr>
    </w:p>
    <w:p w14:paraId="7EBA3FE0" w14:textId="77777777" w:rsidR="00D839B9" w:rsidRPr="00CC4BBB" w:rsidRDefault="00D839B9" w:rsidP="00D839B9">
      <w:pPr>
        <w:pStyle w:val="MTHeading"/>
      </w:pPr>
      <w:r w:rsidRPr="00CC4BBB">
        <w:t>Main Components</w:t>
      </w:r>
    </w:p>
    <w:p w14:paraId="4A316059" w14:textId="77777777" w:rsidR="00D839B9" w:rsidRPr="00CC4BBB" w:rsidRDefault="00D839B9" w:rsidP="00D839B9">
      <w:pPr>
        <w:pStyle w:val="MTBulletIndent"/>
        <w:tabs>
          <w:tab w:val="clear" w:pos="1211"/>
          <w:tab w:val="num" w:pos="927"/>
        </w:tabs>
        <w:ind w:left="907"/>
      </w:pPr>
      <w:r w:rsidRPr="00CC4BBB">
        <w:t>Base frame</w:t>
      </w:r>
    </w:p>
    <w:p w14:paraId="634A066E" w14:textId="77777777" w:rsidR="00D839B9" w:rsidRPr="00CC4BBB" w:rsidRDefault="00D839B9" w:rsidP="00D839B9">
      <w:pPr>
        <w:pStyle w:val="MTBulletIndent"/>
        <w:tabs>
          <w:tab w:val="clear" w:pos="1211"/>
          <w:tab w:val="num" w:pos="927"/>
        </w:tabs>
        <w:ind w:left="907"/>
      </w:pPr>
      <w:r w:rsidRPr="00CC4BBB">
        <w:t>Centering frame for bender and supporting and centering device for segments</w:t>
      </w:r>
    </w:p>
    <w:p w14:paraId="29E58A78" w14:textId="77777777" w:rsidR="00D839B9" w:rsidRPr="00CC4BBB" w:rsidRDefault="00D839B9" w:rsidP="00D839B9">
      <w:pPr>
        <w:pStyle w:val="MTBulletIndent"/>
        <w:tabs>
          <w:tab w:val="clear" w:pos="1211"/>
          <w:tab w:val="num" w:pos="927"/>
        </w:tabs>
        <w:ind w:left="907"/>
      </w:pPr>
      <w:r w:rsidRPr="00CC4BBB">
        <w:t>Water supply</w:t>
      </w:r>
    </w:p>
    <w:p w14:paraId="65FDF5A2" w14:textId="77777777" w:rsidR="00D839B9" w:rsidRPr="00CC4BBB" w:rsidRDefault="00D839B9" w:rsidP="00D839B9">
      <w:pPr>
        <w:pStyle w:val="MTHeading"/>
      </w:pPr>
      <w:r w:rsidRPr="00CC4BBB">
        <w:t>Description</w:t>
      </w:r>
    </w:p>
    <w:p w14:paraId="5AC53219" w14:textId="77777777" w:rsidR="00D839B9" w:rsidRPr="00CC4BBB" w:rsidRDefault="00D839B9" w:rsidP="00D839B9">
      <w:pPr>
        <w:pStyle w:val="MTStandard"/>
      </w:pPr>
      <w:r w:rsidRPr="00CC4BBB">
        <w:t xml:space="preserve">The bender is set up in working position on a centering frame. </w:t>
      </w:r>
    </w:p>
    <w:p w14:paraId="5A1FD8A6" w14:textId="77777777" w:rsidR="00D839B9" w:rsidRPr="00CC4BBB" w:rsidRDefault="00D839B9" w:rsidP="00D839B9">
      <w:pPr>
        <w:pStyle w:val="MTStandard"/>
      </w:pPr>
      <w:r w:rsidRPr="00CC4BBB">
        <w:t>When the bender and a segment are set up on the stand, the connection for water supply takes place after positioning of water connection elements.</w:t>
      </w:r>
    </w:p>
    <w:p w14:paraId="12C743E8" w14:textId="6EB32965" w:rsidR="00D839B9" w:rsidRPr="00CC4BBB" w:rsidRDefault="00D839B9" w:rsidP="00D839B9">
      <w:pPr>
        <w:pStyle w:val="MTStandard"/>
      </w:pPr>
      <w:r w:rsidRPr="00CC4BBB">
        <w:t xml:space="preserve">The stand </w:t>
      </w:r>
      <w:r w:rsidR="00BF0E9E" w:rsidRPr="00CC4BBB">
        <w:t xml:space="preserve">is </w:t>
      </w:r>
      <w:r w:rsidRPr="00CC4BBB">
        <w:t>surrounded with a concrete wall for spray water protection.</w:t>
      </w:r>
    </w:p>
    <w:p w14:paraId="0184C878" w14:textId="77777777" w:rsidR="00D839B9" w:rsidRPr="00CC4BBB" w:rsidRDefault="00D839B9" w:rsidP="00D839B9">
      <w:pPr>
        <w:pStyle w:val="MTStandard"/>
      </w:pPr>
    </w:p>
    <w:p w14:paraId="5E0B4503" w14:textId="77777777" w:rsidR="00D839B9" w:rsidRPr="00CC4BBB" w:rsidRDefault="00D839B9" w:rsidP="00D839B9">
      <w:pPr>
        <w:pStyle w:val="MTStandard"/>
      </w:pPr>
      <w:r w:rsidRPr="00CC4BBB">
        <w:br w:type="page"/>
      </w:r>
    </w:p>
    <w:p w14:paraId="71635E60" w14:textId="77777777" w:rsidR="00D839B9" w:rsidRPr="00CC4BBB" w:rsidRDefault="00D839B9" w:rsidP="00D839B9">
      <w:pPr>
        <w:pStyle w:val="MTHeadingSCS4"/>
        <w:rPr>
          <w:vanish/>
        </w:rPr>
      </w:pPr>
      <w:bookmarkStart w:id="1661" w:name="_Toc53052449"/>
      <w:r w:rsidRPr="00CC4BBB">
        <w:rPr>
          <w:vanish/>
        </w:rPr>
        <w:lastRenderedPageBreak/>
        <w:t>CB.51.31 Water test stand for bender and segment</w:t>
      </w:r>
      <w:bookmarkEnd w:id="1661"/>
    </w:p>
    <w:p w14:paraId="0C288FD3" w14:textId="77777777" w:rsidR="00D839B9" w:rsidRPr="00CC4BBB" w:rsidRDefault="00D839B9" w:rsidP="00D839B9">
      <w:pPr>
        <w:pStyle w:val="MTHeading"/>
        <w:rPr>
          <w:vanish/>
        </w:rPr>
      </w:pPr>
      <w:r w:rsidRPr="00CC4BBB">
        <w:rPr>
          <w:vanish/>
        </w:rPr>
        <w:t>Technical Data</w:t>
      </w:r>
    </w:p>
    <w:tbl>
      <w:tblPr>
        <w:tblW w:w="0" w:type="auto"/>
        <w:tblInd w:w="108"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ayout w:type="fixed"/>
        <w:tblLook w:val="0000" w:firstRow="0" w:lastRow="0" w:firstColumn="0" w:lastColumn="0" w:noHBand="0" w:noVBand="0"/>
      </w:tblPr>
      <w:tblGrid>
        <w:gridCol w:w="3544"/>
        <w:gridCol w:w="5244"/>
      </w:tblGrid>
      <w:tr w:rsidR="00CC4BBB" w:rsidRPr="00CC4BBB" w14:paraId="40A62521" w14:textId="77777777" w:rsidTr="00D839B9">
        <w:trPr>
          <w:hidden/>
        </w:trPr>
        <w:tc>
          <w:tcPr>
            <w:tcW w:w="3544" w:type="dxa"/>
          </w:tcPr>
          <w:p w14:paraId="0B224A60" w14:textId="77777777" w:rsidR="00D839B9" w:rsidRPr="00CC4BBB" w:rsidRDefault="00D839B9" w:rsidP="00D839B9">
            <w:pPr>
              <w:pStyle w:val="MTTableText"/>
              <w:rPr>
                <w:vanish/>
              </w:rPr>
            </w:pPr>
            <w:r w:rsidRPr="00CC4BBB">
              <w:rPr>
                <w:vanish/>
              </w:rPr>
              <w:t>Stand capacity</w:t>
            </w:r>
          </w:p>
        </w:tc>
        <w:tc>
          <w:tcPr>
            <w:tcW w:w="5244" w:type="dxa"/>
          </w:tcPr>
          <w:p w14:paraId="3D8C0B9C" w14:textId="77777777" w:rsidR="00D839B9" w:rsidRPr="00CC4BBB" w:rsidRDefault="00D839B9" w:rsidP="00D839B9">
            <w:pPr>
              <w:pStyle w:val="MTTableText"/>
              <w:rPr>
                <w:vanish/>
              </w:rPr>
            </w:pPr>
            <w:r w:rsidRPr="00CC4BBB">
              <w:rPr>
                <w:vanish/>
              </w:rPr>
              <w:t>quadruple stand for one (1) bender and one (1) segment (e.g. bow-, straightener- or horizontal segment) as well as one (1) bender inner bow and one (1) segment inner bow</w:t>
            </w:r>
          </w:p>
        </w:tc>
      </w:tr>
      <w:tr w:rsidR="00CC4BBB" w:rsidRPr="00CC4BBB" w14:paraId="003E7C03" w14:textId="77777777" w:rsidTr="00D839B9">
        <w:trPr>
          <w:hidden/>
        </w:trPr>
        <w:tc>
          <w:tcPr>
            <w:tcW w:w="3544" w:type="dxa"/>
          </w:tcPr>
          <w:p w14:paraId="40EB4B70" w14:textId="77777777" w:rsidR="00D839B9" w:rsidRPr="00CC4BBB" w:rsidRDefault="00D839B9" w:rsidP="00D839B9">
            <w:pPr>
              <w:pStyle w:val="MTTableText"/>
              <w:rPr>
                <w:vanish/>
              </w:rPr>
            </w:pPr>
            <w:r w:rsidRPr="00CC4BBB">
              <w:rPr>
                <w:vanish/>
              </w:rPr>
              <w:t>Water supply</w:t>
            </w:r>
          </w:p>
        </w:tc>
        <w:tc>
          <w:tcPr>
            <w:tcW w:w="5244" w:type="dxa"/>
          </w:tcPr>
          <w:p w14:paraId="1DB9E979" w14:textId="77777777" w:rsidR="00D839B9" w:rsidRPr="00CC4BBB" w:rsidRDefault="00D839B9" w:rsidP="00D839B9">
            <w:pPr>
              <w:pStyle w:val="MTTableText"/>
              <w:rPr>
                <w:vanish/>
              </w:rPr>
            </w:pPr>
            <w:r w:rsidRPr="00CC4BBB">
              <w:rPr>
                <w:vanish/>
              </w:rPr>
              <w:t>from service water system</w:t>
            </w:r>
          </w:p>
        </w:tc>
      </w:tr>
      <w:tr w:rsidR="00CC4BBB" w:rsidRPr="00CC4BBB" w14:paraId="09CBFA6B" w14:textId="77777777" w:rsidTr="00D839B9">
        <w:trPr>
          <w:hidden/>
        </w:trPr>
        <w:tc>
          <w:tcPr>
            <w:tcW w:w="3544" w:type="dxa"/>
          </w:tcPr>
          <w:p w14:paraId="78282347" w14:textId="77777777" w:rsidR="00D839B9" w:rsidRPr="00CC4BBB" w:rsidRDefault="00D839B9" w:rsidP="00D839B9">
            <w:pPr>
              <w:pStyle w:val="MTTableText"/>
              <w:rPr>
                <w:vanish/>
                <w:szCs w:val="22"/>
              </w:rPr>
            </w:pPr>
            <w:r w:rsidRPr="00CC4BBB">
              <w:rPr>
                <w:vanish/>
              </w:rPr>
              <w:t>Test pressure</w:t>
            </w:r>
          </w:p>
        </w:tc>
        <w:tc>
          <w:tcPr>
            <w:tcW w:w="5244" w:type="dxa"/>
          </w:tcPr>
          <w:p w14:paraId="36DE50BC" w14:textId="77777777" w:rsidR="00D839B9" w:rsidRPr="00CC4BBB" w:rsidRDefault="00D839B9" w:rsidP="00D839B9">
            <w:pPr>
              <w:pStyle w:val="MTTableText"/>
              <w:rPr>
                <w:vanish/>
                <w:szCs w:val="22"/>
              </w:rPr>
            </w:pPr>
          </w:p>
        </w:tc>
      </w:tr>
      <w:tr w:rsidR="00CC4BBB" w:rsidRPr="00CC4BBB" w14:paraId="17021757" w14:textId="77777777" w:rsidTr="00D839B9">
        <w:trPr>
          <w:hidden/>
        </w:trPr>
        <w:tc>
          <w:tcPr>
            <w:tcW w:w="3544" w:type="dxa"/>
          </w:tcPr>
          <w:p w14:paraId="71527E3C" w14:textId="77777777" w:rsidR="00D839B9" w:rsidRPr="00CC4BBB" w:rsidRDefault="00D839B9" w:rsidP="00D839B9">
            <w:pPr>
              <w:pStyle w:val="MTTableIndent"/>
              <w:rPr>
                <w:vanish/>
              </w:rPr>
            </w:pPr>
            <w:r w:rsidRPr="00CC4BBB">
              <w:rPr>
                <w:vanish/>
              </w:rPr>
              <w:t>spray test</w:t>
            </w:r>
          </w:p>
        </w:tc>
        <w:tc>
          <w:tcPr>
            <w:tcW w:w="5244" w:type="dxa"/>
          </w:tcPr>
          <w:p w14:paraId="04C1B9D0" w14:textId="77777777" w:rsidR="00D839B9" w:rsidRPr="00CC4BBB" w:rsidRDefault="00D839B9" w:rsidP="00D839B9">
            <w:pPr>
              <w:pStyle w:val="MTTableText"/>
              <w:rPr>
                <w:vanish/>
              </w:rPr>
            </w:pPr>
            <w:r w:rsidRPr="00CC4BBB">
              <w:rPr>
                <w:vanish/>
              </w:rPr>
              <w:t xml:space="preserve">max. 0.6 MPa </w:t>
            </w:r>
          </w:p>
        </w:tc>
      </w:tr>
      <w:tr w:rsidR="00CC4BBB" w:rsidRPr="00CC4BBB" w14:paraId="763B38B7" w14:textId="77777777" w:rsidTr="00D839B9">
        <w:trPr>
          <w:hidden/>
        </w:trPr>
        <w:tc>
          <w:tcPr>
            <w:tcW w:w="3544" w:type="dxa"/>
          </w:tcPr>
          <w:p w14:paraId="46460F9D" w14:textId="77777777" w:rsidR="00D839B9" w:rsidRPr="00CC4BBB" w:rsidRDefault="00D839B9" w:rsidP="00D839B9">
            <w:pPr>
              <w:pStyle w:val="MTTableIndent"/>
              <w:rPr>
                <w:vanish/>
              </w:rPr>
            </w:pPr>
            <w:r w:rsidRPr="00CC4BBB">
              <w:rPr>
                <w:vanish/>
                <w:highlight w:val="yellow"/>
              </w:rPr>
              <w:t>tightness test</w:t>
            </w:r>
          </w:p>
        </w:tc>
        <w:tc>
          <w:tcPr>
            <w:tcW w:w="5244" w:type="dxa"/>
          </w:tcPr>
          <w:p w14:paraId="08D1DDEB" w14:textId="77777777" w:rsidR="00D839B9" w:rsidRPr="00CC4BBB" w:rsidRDefault="00D839B9" w:rsidP="00D839B9">
            <w:pPr>
              <w:pStyle w:val="MTTableText"/>
              <w:rPr>
                <w:vanish/>
              </w:rPr>
            </w:pPr>
            <w:r w:rsidRPr="00CC4BBB">
              <w:rPr>
                <w:vanish/>
                <w:szCs w:val="22"/>
                <w:highlight w:val="yellow"/>
              </w:rPr>
              <w:t>max. …...MPa</w:t>
            </w:r>
          </w:p>
        </w:tc>
      </w:tr>
      <w:tr w:rsidR="00D839B9" w:rsidRPr="00CC4BBB" w14:paraId="241503E4" w14:textId="77777777" w:rsidTr="00D839B9">
        <w:trPr>
          <w:hidden/>
        </w:trPr>
        <w:tc>
          <w:tcPr>
            <w:tcW w:w="3544" w:type="dxa"/>
          </w:tcPr>
          <w:p w14:paraId="58FBB519" w14:textId="77777777" w:rsidR="00D839B9" w:rsidRPr="00CC4BBB" w:rsidRDefault="00D839B9" w:rsidP="00D839B9">
            <w:pPr>
              <w:pStyle w:val="MTTableText"/>
              <w:rPr>
                <w:vanish/>
              </w:rPr>
            </w:pPr>
            <w:r w:rsidRPr="00CC4BBB">
              <w:rPr>
                <w:vanish/>
              </w:rPr>
              <w:t>Air supply</w:t>
            </w:r>
          </w:p>
        </w:tc>
        <w:tc>
          <w:tcPr>
            <w:tcW w:w="5244" w:type="dxa"/>
          </w:tcPr>
          <w:p w14:paraId="4B5F5A38" w14:textId="77777777" w:rsidR="00D839B9" w:rsidRPr="00CC4BBB" w:rsidRDefault="00D839B9" w:rsidP="00D839B9">
            <w:pPr>
              <w:pStyle w:val="MTTableText"/>
              <w:rPr>
                <w:vanish/>
              </w:rPr>
            </w:pPr>
            <w:r w:rsidRPr="00CC4BBB">
              <w:rPr>
                <w:vanish/>
              </w:rPr>
              <w:t>from utility compressed air system</w:t>
            </w:r>
          </w:p>
        </w:tc>
      </w:tr>
    </w:tbl>
    <w:p w14:paraId="55430ABB" w14:textId="77777777" w:rsidR="00D839B9" w:rsidRPr="00CC4BBB" w:rsidRDefault="00D839B9" w:rsidP="00D839B9">
      <w:pPr>
        <w:pStyle w:val="MTStandard"/>
        <w:rPr>
          <w:vanish/>
        </w:rPr>
      </w:pPr>
    </w:p>
    <w:p w14:paraId="07FF9E06" w14:textId="77777777" w:rsidR="00D839B9" w:rsidRPr="00CC4BBB" w:rsidRDefault="00D839B9" w:rsidP="00D839B9">
      <w:pPr>
        <w:pStyle w:val="MTHeading"/>
        <w:rPr>
          <w:vanish/>
        </w:rPr>
      </w:pPr>
      <w:r w:rsidRPr="00CC4BBB">
        <w:rPr>
          <w:vanish/>
        </w:rPr>
        <w:t>Functional Description</w:t>
      </w:r>
    </w:p>
    <w:p w14:paraId="745E09D8" w14:textId="77777777" w:rsidR="00D839B9" w:rsidRPr="00CC4BBB" w:rsidRDefault="00D839B9" w:rsidP="00D839B9">
      <w:pPr>
        <w:pStyle w:val="MTStandard"/>
        <w:rPr>
          <w:vanish/>
        </w:rPr>
      </w:pPr>
      <w:r w:rsidRPr="00CC4BBB">
        <w:rPr>
          <w:vanish/>
        </w:rPr>
        <w:t>One stand is provided to check spray nozzles of complete bender unit and/or bender outer bow and one of bender inner bow.</w:t>
      </w:r>
    </w:p>
    <w:p w14:paraId="56AC901D" w14:textId="77777777" w:rsidR="00D839B9" w:rsidRPr="00CC4BBB" w:rsidRDefault="00D839B9" w:rsidP="00D839B9">
      <w:pPr>
        <w:pStyle w:val="MTStandard"/>
        <w:rPr>
          <w:vanish/>
        </w:rPr>
      </w:pPr>
      <w:r w:rsidRPr="00CC4BBB">
        <w:rPr>
          <w:vanish/>
        </w:rPr>
        <w:t>The other stands are provided to check spray nozzles and closed machine cooling tightness of complete bow, straightener and horizontal segments and/or segment outer bows as well as one of segment inner bows.</w:t>
      </w:r>
    </w:p>
    <w:p w14:paraId="35219110" w14:textId="77777777" w:rsidR="00D839B9" w:rsidRPr="00CC4BBB" w:rsidRDefault="00D839B9" w:rsidP="00D839B9">
      <w:pPr>
        <w:pStyle w:val="MTStandard"/>
        <w:rPr>
          <w:vanish/>
        </w:rPr>
      </w:pPr>
    </w:p>
    <w:p w14:paraId="63C6D532" w14:textId="77777777" w:rsidR="00D839B9" w:rsidRPr="00CC4BBB" w:rsidRDefault="00D839B9" w:rsidP="00D839B9">
      <w:pPr>
        <w:pStyle w:val="MTHeading"/>
        <w:rPr>
          <w:vanish/>
        </w:rPr>
      </w:pPr>
      <w:r w:rsidRPr="00CC4BBB">
        <w:rPr>
          <w:vanish/>
        </w:rPr>
        <w:t>Main Components</w:t>
      </w:r>
    </w:p>
    <w:p w14:paraId="5DEDDCD1" w14:textId="77777777" w:rsidR="00D839B9" w:rsidRPr="00CC4BBB" w:rsidRDefault="00D839B9" w:rsidP="00D839B9">
      <w:pPr>
        <w:pStyle w:val="MTBulletIndent"/>
        <w:tabs>
          <w:tab w:val="clear" w:pos="1211"/>
          <w:tab w:val="num" w:pos="927"/>
        </w:tabs>
        <w:ind w:left="907"/>
        <w:rPr>
          <w:vanish/>
        </w:rPr>
      </w:pPr>
      <w:r w:rsidRPr="00CC4BBB">
        <w:rPr>
          <w:vanish/>
        </w:rPr>
        <w:t>Base frame</w:t>
      </w:r>
    </w:p>
    <w:p w14:paraId="093D2F39" w14:textId="77777777" w:rsidR="00D839B9" w:rsidRPr="00CC4BBB" w:rsidRDefault="00D839B9" w:rsidP="00D839B9">
      <w:pPr>
        <w:pStyle w:val="MTBulletIndent"/>
        <w:tabs>
          <w:tab w:val="clear" w:pos="1211"/>
          <w:tab w:val="num" w:pos="927"/>
        </w:tabs>
        <w:ind w:left="907"/>
        <w:rPr>
          <w:vanish/>
        </w:rPr>
      </w:pPr>
      <w:r w:rsidRPr="00CC4BBB">
        <w:rPr>
          <w:vanish/>
        </w:rPr>
        <w:t>Centering frame for bender or bender outer bow and bender inner bow and supporting and centering device for segments or segment outer bow and segment inner bow</w:t>
      </w:r>
    </w:p>
    <w:p w14:paraId="0B494366" w14:textId="77777777" w:rsidR="00D839B9" w:rsidRPr="00CC4BBB" w:rsidRDefault="00D839B9" w:rsidP="00D839B9">
      <w:pPr>
        <w:pStyle w:val="MTBulletIndent"/>
        <w:tabs>
          <w:tab w:val="clear" w:pos="1211"/>
          <w:tab w:val="num" w:pos="927"/>
        </w:tabs>
        <w:ind w:left="907"/>
        <w:rPr>
          <w:vanish/>
        </w:rPr>
      </w:pPr>
      <w:r w:rsidRPr="00CC4BBB">
        <w:rPr>
          <w:vanish/>
        </w:rPr>
        <w:t>Bender outer bow turning stand</w:t>
      </w:r>
    </w:p>
    <w:p w14:paraId="14AB618C" w14:textId="77777777" w:rsidR="00D839B9" w:rsidRPr="00CC4BBB" w:rsidRDefault="00D839B9" w:rsidP="00D839B9">
      <w:pPr>
        <w:pStyle w:val="MTBulletIndent"/>
        <w:tabs>
          <w:tab w:val="clear" w:pos="1211"/>
          <w:tab w:val="num" w:pos="927"/>
        </w:tabs>
        <w:ind w:left="907"/>
        <w:rPr>
          <w:vanish/>
        </w:rPr>
      </w:pPr>
      <w:r w:rsidRPr="00CC4BBB">
        <w:rPr>
          <w:vanish/>
        </w:rPr>
        <w:t>Water supply</w:t>
      </w:r>
    </w:p>
    <w:p w14:paraId="0DC9E1E6" w14:textId="77777777" w:rsidR="00D839B9" w:rsidRPr="00CC4BBB" w:rsidRDefault="00D839B9" w:rsidP="00D839B9">
      <w:pPr>
        <w:pStyle w:val="MTHeading"/>
        <w:rPr>
          <w:vanish/>
        </w:rPr>
      </w:pPr>
      <w:r w:rsidRPr="00CC4BBB">
        <w:rPr>
          <w:vanish/>
        </w:rPr>
        <w:t>Description</w:t>
      </w:r>
    </w:p>
    <w:p w14:paraId="14EBE436" w14:textId="77777777" w:rsidR="00D839B9" w:rsidRPr="00CC4BBB" w:rsidRDefault="00D839B9" w:rsidP="00D839B9">
      <w:pPr>
        <w:pStyle w:val="MTStandard"/>
        <w:rPr>
          <w:vanish/>
        </w:rPr>
      </w:pPr>
      <w:r w:rsidRPr="00CC4BBB">
        <w:rPr>
          <w:vanish/>
        </w:rPr>
        <w:t xml:space="preserve">The bender / segment and inner bows are set up in working position on a centering frame. </w:t>
      </w:r>
    </w:p>
    <w:p w14:paraId="389EB32D" w14:textId="77777777" w:rsidR="00D839B9" w:rsidRPr="00CC4BBB" w:rsidRDefault="00D839B9" w:rsidP="00D839B9">
      <w:pPr>
        <w:pStyle w:val="MTStandard"/>
        <w:rPr>
          <w:vanish/>
        </w:rPr>
      </w:pPr>
      <w:r w:rsidRPr="00CC4BBB">
        <w:rPr>
          <w:vanish/>
        </w:rPr>
        <w:t>When the bender and a segment are set up on the stand, the connection for water supply takes place after positioning of water connection elements.</w:t>
      </w:r>
    </w:p>
    <w:p w14:paraId="3B4C8ABB" w14:textId="77777777" w:rsidR="00D839B9" w:rsidRPr="00CC4BBB" w:rsidRDefault="00D839B9" w:rsidP="00D839B9">
      <w:pPr>
        <w:pStyle w:val="MTStandard"/>
        <w:rPr>
          <w:vanish/>
        </w:rPr>
      </w:pPr>
      <w:r w:rsidRPr="00CC4BBB">
        <w:rPr>
          <w:vanish/>
        </w:rPr>
        <w:t>All stands are surrounded with a concrete wall for spray water protection.</w:t>
      </w:r>
    </w:p>
    <w:p w14:paraId="0273096B" w14:textId="77777777" w:rsidR="00D839B9" w:rsidRPr="00CC4BBB" w:rsidRDefault="00D839B9" w:rsidP="00D839B9">
      <w:pPr>
        <w:pStyle w:val="MTStandard"/>
      </w:pPr>
    </w:p>
    <w:p w14:paraId="123D0D6A" w14:textId="77777777" w:rsidR="00D839B9" w:rsidRPr="00CC4BBB" w:rsidRDefault="00D839B9" w:rsidP="00D839B9">
      <w:pPr>
        <w:pStyle w:val="MTHeading"/>
      </w:pPr>
      <w:r w:rsidRPr="00CC4BBB">
        <w:t>Reference Drawing CB.51.31 Water test stand for bender and segment</w:t>
      </w:r>
    </w:p>
    <w:p w14:paraId="260B0F35" w14:textId="46A6AA88" w:rsidR="00C713D4" w:rsidRPr="00CC4BBB" w:rsidRDefault="00C713D4" w:rsidP="00D839B9">
      <w:pPr>
        <w:pStyle w:val="MTStandard"/>
        <w:jc w:val="center"/>
        <w:rPr>
          <w:noProof/>
        </w:rPr>
      </w:pPr>
      <w:r w:rsidRPr="00CC4BBB">
        <w:rPr>
          <w:noProof/>
        </w:rPr>
        <w:drawing>
          <wp:inline distT="0" distB="0" distL="0" distR="0" wp14:anchorId="02E90771" wp14:editId="0F6941D1">
            <wp:extent cx="4881093" cy="2798656"/>
            <wp:effectExtent l="0" t="0" r="0" b="1905"/>
            <wp:docPr id="43054" name="Picture 43054"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54" name="CB.51.31_Water_test_stand_for_bender_and_segment.jp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884797" cy="2800780"/>
                    </a:xfrm>
                    <a:prstGeom prst="rect">
                      <a:avLst/>
                    </a:prstGeom>
                  </pic:spPr>
                </pic:pic>
              </a:graphicData>
            </a:graphic>
          </wp:inline>
        </w:drawing>
      </w:r>
    </w:p>
    <w:p w14:paraId="4A690027" w14:textId="77777777" w:rsidR="00D839B9" w:rsidRPr="00CC4BBB" w:rsidRDefault="00D839B9" w:rsidP="00D839B9">
      <w:pPr>
        <w:pStyle w:val="MTStandard"/>
        <w:tabs>
          <w:tab w:val="left" w:pos="7560"/>
        </w:tabs>
        <w:spacing w:before="180" w:after="180"/>
        <w:jc w:val="center"/>
        <w:rPr>
          <w:b/>
        </w:rPr>
      </w:pPr>
      <w:r w:rsidRPr="00CC4BBB">
        <w:t>- Typical sketch for reference only -</w:t>
      </w:r>
    </w:p>
    <w:p w14:paraId="3937B348" w14:textId="77777777" w:rsidR="00D839B9" w:rsidRPr="00CC4BBB" w:rsidRDefault="00D839B9" w:rsidP="00D839B9">
      <w:pPr>
        <w:pStyle w:val="MTStandard"/>
      </w:pPr>
    </w:p>
    <w:p w14:paraId="28E5A634" w14:textId="77777777" w:rsidR="00D839B9" w:rsidRPr="00CC4BBB" w:rsidRDefault="00D839B9" w:rsidP="00D839B9">
      <w:pPr>
        <w:pStyle w:val="MTStandard"/>
      </w:pPr>
      <w:r w:rsidRPr="00CC4BBB">
        <w:br w:type="page"/>
      </w:r>
    </w:p>
    <w:p w14:paraId="5E123C09" w14:textId="77777777" w:rsidR="00D839B9" w:rsidRPr="00CC4BBB" w:rsidRDefault="00D839B9" w:rsidP="00D839B9">
      <w:pPr>
        <w:pStyle w:val="MTHeadingSCS3"/>
      </w:pPr>
      <w:bookmarkStart w:id="1662" w:name="_Toc362833838"/>
      <w:bookmarkStart w:id="1663" w:name="_Toc362858516"/>
      <w:bookmarkStart w:id="1664" w:name="_Toc363527573"/>
      <w:bookmarkStart w:id="1665" w:name="_Toc386513318"/>
      <w:bookmarkStart w:id="1666" w:name="_Toc421614512"/>
      <w:bookmarkStart w:id="1667" w:name="_Toc431095620"/>
      <w:bookmarkStart w:id="1668" w:name="_Toc481391187"/>
      <w:bookmarkStart w:id="1669" w:name="_Toc499541980"/>
      <w:bookmarkStart w:id="1670" w:name="_Toc500053291"/>
      <w:bookmarkStart w:id="1671" w:name="_Toc506862829"/>
      <w:bookmarkStart w:id="1672" w:name="_Toc510846559"/>
      <w:bookmarkStart w:id="1673" w:name="_Toc536413614"/>
      <w:bookmarkStart w:id="1674" w:name="_Toc3108182"/>
      <w:bookmarkStart w:id="1675" w:name="_Toc65989852"/>
      <w:bookmarkStart w:id="1676" w:name="_Toc227575899"/>
      <w:bookmarkStart w:id="1677" w:name="_Toc242177779"/>
      <w:bookmarkStart w:id="1678" w:name="_Toc53052451"/>
      <w:bookmarkStart w:id="1679" w:name="_Toc88576424"/>
      <w:r w:rsidRPr="00CC4BBB">
        <w:lastRenderedPageBreak/>
        <w:t>CB.51.4 Assembly / disassembly stand</w:t>
      </w:r>
      <w:bookmarkEnd w:id="1662"/>
      <w:bookmarkEnd w:id="1663"/>
      <w:bookmarkEnd w:id="1664"/>
      <w:bookmarkEnd w:id="1665"/>
      <w:bookmarkEnd w:id="1666"/>
      <w:bookmarkEnd w:id="1667"/>
      <w:bookmarkEnd w:id="1668"/>
      <w:bookmarkEnd w:id="1669"/>
      <w:bookmarkEnd w:id="1670"/>
      <w:bookmarkEnd w:id="1671"/>
      <w:bookmarkEnd w:id="1672"/>
      <w:bookmarkEnd w:id="1673"/>
      <w:bookmarkEnd w:id="1674"/>
      <w:r w:rsidRPr="00CC4BBB">
        <w:t>s</w:t>
      </w:r>
      <w:bookmarkEnd w:id="1675"/>
      <w:bookmarkEnd w:id="1676"/>
      <w:bookmarkEnd w:id="1677"/>
      <w:bookmarkEnd w:id="1678"/>
      <w:bookmarkEnd w:id="1679"/>
    </w:p>
    <w:p w14:paraId="7C961B5A" w14:textId="70EC08B2" w:rsidR="00D839B9" w:rsidRPr="00CC4BBB" w:rsidRDefault="00D839B9" w:rsidP="00D839B9">
      <w:pPr>
        <w:pStyle w:val="MTHeadingSCS4"/>
      </w:pPr>
      <w:bookmarkStart w:id="1680" w:name="_Toc65989853"/>
      <w:bookmarkStart w:id="1681" w:name="_Toc227575900"/>
      <w:bookmarkStart w:id="1682" w:name="_Toc242177780"/>
      <w:bookmarkStart w:id="1683" w:name="_Toc53052452"/>
      <w:bookmarkStart w:id="1684" w:name="_Toc88576425"/>
      <w:r w:rsidRPr="00CC4BBB">
        <w:t>CB.51.41 Roller assembly / disassembly stand</w:t>
      </w:r>
      <w:bookmarkEnd w:id="1680"/>
      <w:bookmarkEnd w:id="1681"/>
      <w:bookmarkEnd w:id="1682"/>
      <w:bookmarkEnd w:id="1683"/>
      <w:r w:rsidR="00560C67" w:rsidRPr="00CC4BBB">
        <w:t xml:space="preserve"> (Existing)</w:t>
      </w:r>
      <w:bookmarkEnd w:id="1684"/>
    </w:p>
    <w:p w14:paraId="25A45617" w14:textId="77777777" w:rsidR="00D839B9" w:rsidRPr="00CC4BBB" w:rsidRDefault="00D839B9" w:rsidP="00D839B9">
      <w:pPr>
        <w:pStyle w:val="MTHeading"/>
      </w:pPr>
      <w:r w:rsidRPr="00CC4BBB">
        <w:t>Technical Data</w:t>
      </w:r>
    </w:p>
    <w:tbl>
      <w:tblPr>
        <w:tblW w:w="9497" w:type="dxa"/>
        <w:tblInd w:w="108"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ayout w:type="fixed"/>
        <w:tblLook w:val="0000" w:firstRow="0" w:lastRow="0" w:firstColumn="0" w:lastColumn="0" w:noHBand="0" w:noVBand="0"/>
      </w:tblPr>
      <w:tblGrid>
        <w:gridCol w:w="3544"/>
        <w:gridCol w:w="5953"/>
      </w:tblGrid>
      <w:tr w:rsidR="00CC4BBB" w:rsidRPr="00CC4BBB" w14:paraId="73116C8E" w14:textId="77777777" w:rsidTr="00D839B9">
        <w:tc>
          <w:tcPr>
            <w:tcW w:w="3544" w:type="dxa"/>
          </w:tcPr>
          <w:p w14:paraId="2C8776B7" w14:textId="77777777" w:rsidR="00D839B9" w:rsidRPr="00CC4BBB" w:rsidRDefault="00D839B9" w:rsidP="00D839B9">
            <w:pPr>
              <w:pStyle w:val="MTTableText"/>
              <w:rPr>
                <w:highlight w:val="yellow"/>
              </w:rPr>
            </w:pPr>
            <w:r w:rsidRPr="00CC4BBB">
              <w:t>Application</w:t>
            </w:r>
          </w:p>
        </w:tc>
        <w:tc>
          <w:tcPr>
            <w:tcW w:w="5953" w:type="dxa"/>
          </w:tcPr>
          <w:p w14:paraId="63E21375" w14:textId="77777777" w:rsidR="00D839B9" w:rsidRPr="00CC4BBB" w:rsidRDefault="00D839B9" w:rsidP="00D839B9">
            <w:pPr>
              <w:pStyle w:val="MTTableText"/>
              <w:rPr>
                <w:highlight w:val="yellow"/>
              </w:rPr>
            </w:pPr>
            <w:r w:rsidRPr="00CC4BBB">
              <w:t>segment rollers</w:t>
            </w:r>
          </w:p>
        </w:tc>
      </w:tr>
      <w:tr w:rsidR="00CC4BBB" w:rsidRPr="00CC4BBB" w14:paraId="3873A9B2" w14:textId="77777777" w:rsidTr="00D839B9">
        <w:tc>
          <w:tcPr>
            <w:tcW w:w="3544" w:type="dxa"/>
          </w:tcPr>
          <w:p w14:paraId="7E7E89DB" w14:textId="77777777" w:rsidR="00D839B9" w:rsidRPr="00CC4BBB" w:rsidRDefault="00D839B9" w:rsidP="00D839B9">
            <w:pPr>
              <w:pStyle w:val="MTTableText"/>
            </w:pPr>
            <w:r w:rsidRPr="00CC4BBB">
              <w:t>Roller type</w:t>
            </w:r>
          </w:p>
        </w:tc>
        <w:tc>
          <w:tcPr>
            <w:tcW w:w="5953" w:type="dxa"/>
          </w:tcPr>
          <w:p w14:paraId="577B8394" w14:textId="77777777" w:rsidR="00D839B9" w:rsidRPr="00CC4BBB" w:rsidRDefault="00D839B9" w:rsidP="00D839B9">
            <w:pPr>
              <w:pStyle w:val="MTTableText"/>
              <w:rPr>
                <w:lang w:val="nb-NO"/>
              </w:rPr>
            </w:pPr>
            <w:r w:rsidRPr="00CC4BBB">
              <w:rPr>
                <w:lang w:val="nb-NO"/>
              </w:rPr>
              <w:t>all PT-roller types (I-Star and split roller)</w:t>
            </w:r>
          </w:p>
        </w:tc>
      </w:tr>
      <w:tr w:rsidR="00D839B9" w:rsidRPr="00CC4BBB" w14:paraId="2A37CAA3" w14:textId="77777777" w:rsidTr="00D839B9">
        <w:tc>
          <w:tcPr>
            <w:tcW w:w="3544" w:type="dxa"/>
          </w:tcPr>
          <w:p w14:paraId="4841DED7" w14:textId="77777777" w:rsidR="00D839B9" w:rsidRPr="00CC4BBB" w:rsidRDefault="00D839B9" w:rsidP="00D839B9">
            <w:pPr>
              <w:pStyle w:val="MTTableText"/>
            </w:pPr>
            <w:r w:rsidRPr="00CC4BBB">
              <w:t>Hydraulic supply</w:t>
            </w:r>
          </w:p>
        </w:tc>
        <w:tc>
          <w:tcPr>
            <w:tcW w:w="5953" w:type="dxa"/>
          </w:tcPr>
          <w:p w14:paraId="220EBB65" w14:textId="77777777" w:rsidR="00D839B9" w:rsidRPr="00CC4BBB" w:rsidRDefault="00D839B9" w:rsidP="00D839B9">
            <w:pPr>
              <w:pStyle w:val="MTTableText"/>
            </w:pPr>
            <w:r w:rsidRPr="00CC4BBB">
              <w:t>via hydraulic power unit for machine maintenance</w:t>
            </w:r>
          </w:p>
        </w:tc>
      </w:tr>
    </w:tbl>
    <w:p w14:paraId="3965AADA" w14:textId="77777777" w:rsidR="00D839B9" w:rsidRPr="00CC4BBB" w:rsidRDefault="00D839B9" w:rsidP="00D839B9">
      <w:pPr>
        <w:pStyle w:val="MTStandard"/>
      </w:pPr>
    </w:p>
    <w:p w14:paraId="0C584CA8" w14:textId="77777777" w:rsidR="00D839B9" w:rsidRPr="00CC4BBB" w:rsidRDefault="00D839B9" w:rsidP="00D839B9">
      <w:pPr>
        <w:pStyle w:val="MTHeading"/>
      </w:pPr>
      <w:r w:rsidRPr="00CC4BBB">
        <w:t>Functional Description</w:t>
      </w:r>
    </w:p>
    <w:p w14:paraId="32818C3E" w14:textId="77777777" w:rsidR="00D839B9" w:rsidRPr="00CC4BBB" w:rsidRDefault="00D839B9" w:rsidP="00D839B9">
      <w:pPr>
        <w:pStyle w:val="MTStandard"/>
      </w:pPr>
      <w:r w:rsidRPr="00CC4BBB">
        <w:t>The through going roller axle is pushed out by means of a hydraulically adjusted ram, and the bearings and roller jackets are thus withdrawn one by one.</w:t>
      </w:r>
    </w:p>
    <w:p w14:paraId="2EEDFDBE" w14:textId="77777777" w:rsidR="00D839B9" w:rsidRPr="00CC4BBB" w:rsidRDefault="00D839B9" w:rsidP="00D839B9">
      <w:pPr>
        <w:pStyle w:val="MTHeading"/>
      </w:pPr>
      <w:r w:rsidRPr="00CC4BBB">
        <w:t>Main Components</w:t>
      </w:r>
    </w:p>
    <w:p w14:paraId="7B2C25FB" w14:textId="77777777" w:rsidR="00D839B9" w:rsidRPr="00CC4BBB" w:rsidRDefault="00D839B9" w:rsidP="00D839B9">
      <w:pPr>
        <w:pStyle w:val="MTBulletIndent"/>
        <w:tabs>
          <w:tab w:val="clear" w:pos="1211"/>
          <w:tab w:val="num" w:pos="927"/>
        </w:tabs>
        <w:ind w:left="907"/>
      </w:pPr>
      <w:r w:rsidRPr="00CC4BBB">
        <w:t>Frame</w:t>
      </w:r>
    </w:p>
    <w:p w14:paraId="67BA04B8" w14:textId="77777777" w:rsidR="00D839B9" w:rsidRPr="00CC4BBB" w:rsidRDefault="00D839B9" w:rsidP="00D839B9">
      <w:pPr>
        <w:pStyle w:val="MTBulletIndent"/>
        <w:tabs>
          <w:tab w:val="clear" w:pos="1211"/>
          <w:tab w:val="num" w:pos="927"/>
        </w:tabs>
        <w:ind w:left="907"/>
      </w:pPr>
      <w:r w:rsidRPr="00CC4BBB">
        <w:t>Hydraulic cylinder with ram</w:t>
      </w:r>
    </w:p>
    <w:p w14:paraId="6653EE78" w14:textId="77777777" w:rsidR="00D839B9" w:rsidRPr="00CC4BBB" w:rsidRDefault="00D839B9" w:rsidP="00D839B9">
      <w:pPr>
        <w:pStyle w:val="MTBulletIndent"/>
        <w:tabs>
          <w:tab w:val="clear" w:pos="1211"/>
          <w:tab w:val="num" w:pos="927"/>
        </w:tabs>
        <w:ind w:left="907"/>
      </w:pPr>
      <w:r w:rsidRPr="00CC4BBB">
        <w:t>Assembly aids for different roller diameters</w:t>
      </w:r>
    </w:p>
    <w:p w14:paraId="3CF05373" w14:textId="77777777" w:rsidR="00D839B9" w:rsidRPr="00CC4BBB" w:rsidRDefault="00D839B9" w:rsidP="00D839B9">
      <w:pPr>
        <w:pStyle w:val="MTBulletIndent"/>
        <w:tabs>
          <w:tab w:val="clear" w:pos="1211"/>
          <w:tab w:val="num" w:pos="927"/>
        </w:tabs>
        <w:ind w:left="907"/>
      </w:pPr>
      <w:r w:rsidRPr="00CC4BBB">
        <w:t>Support for roller jacket</w:t>
      </w:r>
    </w:p>
    <w:p w14:paraId="6ABE4528" w14:textId="77777777" w:rsidR="00D839B9" w:rsidRPr="00CC4BBB" w:rsidRDefault="00D839B9" w:rsidP="00D839B9">
      <w:pPr>
        <w:pStyle w:val="MTBulletIndent"/>
        <w:tabs>
          <w:tab w:val="clear" w:pos="1211"/>
          <w:tab w:val="num" w:pos="927"/>
        </w:tabs>
        <w:ind w:left="907"/>
        <w:rPr>
          <w:vanish/>
          <w:highlight w:val="yellow"/>
        </w:rPr>
      </w:pPr>
      <w:r w:rsidRPr="00CC4BBB">
        <w:rPr>
          <w:vanish/>
          <w:highlight w:val="yellow"/>
        </w:rPr>
        <w:t>Heating Device (Option)</w:t>
      </w:r>
      <w:r w:rsidRPr="00CC4BBB">
        <w:rPr>
          <w:vanish/>
          <w:highlight w:val="yellow"/>
        </w:rPr>
        <w:br/>
      </w:r>
      <w:r w:rsidRPr="00CC4BBB">
        <w:rPr>
          <w:vanish/>
          <w:sz w:val="18"/>
          <w:szCs w:val="18"/>
          <w:highlight w:val="yellow"/>
        </w:rPr>
        <w:t xml:space="preserve">NOTE: Engineering not available in-house &gt; only available as packages (Engineering + Supply) from sub-suppliers (Messrs. Schabetsberger-mechanical portion / Messrs. IBEDA-gas portion) </w:t>
      </w:r>
    </w:p>
    <w:p w14:paraId="206FFC54" w14:textId="77777777" w:rsidR="00D839B9" w:rsidRPr="00CC4BBB" w:rsidRDefault="00D839B9" w:rsidP="00D839B9">
      <w:pPr>
        <w:pStyle w:val="MTBulletIndent"/>
        <w:tabs>
          <w:tab w:val="clear" w:pos="1211"/>
          <w:tab w:val="num" w:pos="927"/>
        </w:tabs>
        <w:ind w:left="907"/>
      </w:pPr>
      <w:r w:rsidRPr="00CC4BBB">
        <w:t>Protection cover (retractable)</w:t>
      </w:r>
    </w:p>
    <w:p w14:paraId="032FF278" w14:textId="77777777" w:rsidR="00D839B9" w:rsidRPr="00CC4BBB" w:rsidRDefault="00D839B9" w:rsidP="00D839B9">
      <w:pPr>
        <w:pStyle w:val="MTHeading"/>
      </w:pPr>
      <w:r w:rsidRPr="00CC4BBB">
        <w:t>Main Characteristics</w:t>
      </w:r>
    </w:p>
    <w:p w14:paraId="617591CD" w14:textId="77777777" w:rsidR="00D839B9" w:rsidRPr="00CC4BBB" w:rsidRDefault="00D839B9" w:rsidP="00D839B9">
      <w:pPr>
        <w:pStyle w:val="MTBulletIndent"/>
        <w:tabs>
          <w:tab w:val="clear" w:pos="1211"/>
          <w:tab w:val="num" w:pos="927"/>
        </w:tabs>
        <w:ind w:left="907"/>
      </w:pPr>
      <w:r w:rsidRPr="00CC4BBB">
        <w:t>Automatic centering of roller jackets</w:t>
      </w:r>
    </w:p>
    <w:p w14:paraId="766745C1" w14:textId="77777777" w:rsidR="00D839B9" w:rsidRPr="00CC4BBB" w:rsidRDefault="00D839B9" w:rsidP="00D839B9">
      <w:pPr>
        <w:pStyle w:val="MTBulletIndent"/>
        <w:tabs>
          <w:tab w:val="clear" w:pos="1211"/>
          <w:tab w:val="num" w:pos="927"/>
        </w:tabs>
        <w:ind w:left="907"/>
      </w:pPr>
      <w:r w:rsidRPr="00CC4BBB">
        <w:t>Suitability for different roller diameters by using assembly aids</w:t>
      </w:r>
    </w:p>
    <w:p w14:paraId="72EBFD9D" w14:textId="77777777" w:rsidR="00D839B9" w:rsidRPr="00CC4BBB" w:rsidRDefault="00D839B9" w:rsidP="00D839B9">
      <w:pPr>
        <w:pStyle w:val="MTStandard"/>
        <w:rPr>
          <w:b/>
        </w:rPr>
      </w:pPr>
    </w:p>
    <w:p w14:paraId="626D5DA7" w14:textId="77777777" w:rsidR="00D839B9" w:rsidRPr="00CC4BBB" w:rsidRDefault="00D839B9" w:rsidP="00D839B9">
      <w:pPr>
        <w:pStyle w:val="MTHeading"/>
      </w:pPr>
      <w:r w:rsidRPr="00CC4BBB">
        <w:lastRenderedPageBreak/>
        <w:t>Reference Drawing CB.51.41 Roller assembly / disassembly stand</w:t>
      </w:r>
    </w:p>
    <w:p w14:paraId="267B09BE" w14:textId="5FDAD89C" w:rsidR="00C713D4" w:rsidRPr="00CC4BBB" w:rsidRDefault="00C713D4" w:rsidP="00C713D4">
      <w:pPr>
        <w:pStyle w:val="MTStandard"/>
        <w:jc w:val="center"/>
      </w:pPr>
      <w:r w:rsidRPr="00CC4BBB">
        <w:rPr>
          <w:noProof/>
        </w:rPr>
        <w:drawing>
          <wp:inline distT="0" distB="0" distL="0" distR="0" wp14:anchorId="69B4BBE0" wp14:editId="3C200494">
            <wp:extent cx="4262907" cy="3170709"/>
            <wp:effectExtent l="0" t="0" r="4445" b="0"/>
            <wp:docPr id="43055" name="Picture 43055" descr="A close up of a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55" name="CB.51.41_Roller_assembly_disassembly_stand.jp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267962" cy="3174469"/>
                    </a:xfrm>
                    <a:prstGeom prst="rect">
                      <a:avLst/>
                    </a:prstGeom>
                  </pic:spPr>
                </pic:pic>
              </a:graphicData>
            </a:graphic>
          </wp:inline>
        </w:drawing>
      </w:r>
    </w:p>
    <w:p w14:paraId="03EE00C2" w14:textId="77777777" w:rsidR="00D839B9" w:rsidRPr="00CC4BBB" w:rsidRDefault="00D839B9" w:rsidP="00C713D4">
      <w:pPr>
        <w:pStyle w:val="MTStandard"/>
        <w:jc w:val="center"/>
      </w:pPr>
      <w:r w:rsidRPr="00CC4BBB">
        <w:t>- Typical sketch for reference only -</w:t>
      </w:r>
    </w:p>
    <w:p w14:paraId="5C9FCC65" w14:textId="77777777" w:rsidR="00D839B9" w:rsidRPr="00CC4BBB" w:rsidRDefault="00D839B9" w:rsidP="00C713D4">
      <w:pPr>
        <w:pStyle w:val="MTStandard"/>
        <w:jc w:val="center"/>
      </w:pPr>
    </w:p>
    <w:p w14:paraId="79712830" w14:textId="77777777" w:rsidR="00D839B9" w:rsidRPr="00CC4BBB" w:rsidRDefault="00D839B9" w:rsidP="00D839B9">
      <w:pPr>
        <w:pStyle w:val="MTStandard"/>
        <w:rPr>
          <w:sz w:val="24"/>
          <w:highlight w:val="yellow"/>
        </w:rPr>
      </w:pPr>
      <w:r w:rsidRPr="00CC4BBB">
        <w:rPr>
          <w:highlight w:val="yellow"/>
        </w:rPr>
        <w:br w:type="page"/>
      </w:r>
    </w:p>
    <w:p w14:paraId="33F79BF1" w14:textId="77777777" w:rsidR="00D839B9" w:rsidRPr="00CC4BBB" w:rsidRDefault="00D839B9" w:rsidP="00D839B9">
      <w:pPr>
        <w:pStyle w:val="MTHeadingSCS3"/>
        <w:rPr>
          <w:vanish/>
          <w:highlight w:val="yellow"/>
        </w:rPr>
      </w:pPr>
      <w:bookmarkStart w:id="1685" w:name="_Toc53052454"/>
      <w:bookmarkStart w:id="1686" w:name="_Toc362833840"/>
      <w:bookmarkStart w:id="1687" w:name="_Toc362858518"/>
      <w:bookmarkStart w:id="1688" w:name="_Toc363527575"/>
      <w:bookmarkStart w:id="1689" w:name="_Toc386513320"/>
      <w:bookmarkStart w:id="1690" w:name="_Toc421614514"/>
      <w:bookmarkStart w:id="1691" w:name="_Toc431095622"/>
      <w:bookmarkStart w:id="1692" w:name="_Toc481391189"/>
      <w:r w:rsidRPr="00CC4BBB">
        <w:rPr>
          <w:vanish/>
        </w:rPr>
        <w:lastRenderedPageBreak/>
        <w:t>CB.51.5 Transport units</w:t>
      </w:r>
      <w:bookmarkStart w:id="1693" w:name="_Toc50283732"/>
      <w:bookmarkStart w:id="1694" w:name="_Toc50283960"/>
      <w:bookmarkStart w:id="1695" w:name="_Toc50284088"/>
      <w:bookmarkStart w:id="1696" w:name="_Toc50284140"/>
      <w:bookmarkStart w:id="1697" w:name="_Toc50284192"/>
      <w:bookmarkStart w:id="1698" w:name="_Toc51654386"/>
      <w:bookmarkStart w:id="1699" w:name="_Toc53552092"/>
      <w:bookmarkStart w:id="1700" w:name="_Toc53552144"/>
      <w:bookmarkStart w:id="1701" w:name="_Toc53552196"/>
      <w:bookmarkStart w:id="1702" w:name="_Toc62265581"/>
      <w:bookmarkStart w:id="1703" w:name="_Toc62265633"/>
      <w:bookmarkStart w:id="1704" w:name="_Toc62265685"/>
      <w:bookmarkEnd w:id="1693"/>
      <w:bookmarkEnd w:id="1694"/>
      <w:bookmarkEnd w:id="1695"/>
      <w:bookmarkEnd w:id="1696"/>
      <w:bookmarkEnd w:id="1697"/>
      <w:bookmarkEnd w:id="1698"/>
      <w:bookmarkEnd w:id="1699"/>
      <w:bookmarkEnd w:id="1700"/>
      <w:bookmarkEnd w:id="1701"/>
      <w:bookmarkEnd w:id="1702"/>
      <w:bookmarkEnd w:id="1703"/>
      <w:bookmarkEnd w:id="1704"/>
      <w:r w:rsidRPr="00CC4BBB">
        <w:rPr>
          <w:vanish/>
        </w:rPr>
        <w:t xml:space="preserve"> </w:t>
      </w:r>
      <w:r w:rsidRPr="00CC4BBB">
        <w:rPr>
          <w:vanish/>
          <w:highlight w:val="yellow"/>
        </w:rPr>
        <w:t>(OPTION)</w:t>
      </w:r>
      <w:bookmarkEnd w:id="1685"/>
    </w:p>
    <w:p w14:paraId="3D263887" w14:textId="77777777" w:rsidR="00D839B9" w:rsidRPr="00CC4BBB" w:rsidRDefault="00D839B9" w:rsidP="00D839B9">
      <w:pPr>
        <w:pStyle w:val="MTHeadingSCS4"/>
        <w:rPr>
          <w:vanish/>
          <w:highlight w:val="yellow"/>
        </w:rPr>
      </w:pPr>
      <w:bookmarkStart w:id="1705" w:name="_Toc53052455"/>
      <w:r w:rsidRPr="00CC4BBB">
        <w:rPr>
          <w:vanish/>
        </w:rPr>
        <w:t>CB.51.51 Transfer car</w:t>
      </w:r>
      <w:bookmarkEnd w:id="1686"/>
      <w:bookmarkEnd w:id="1687"/>
      <w:bookmarkEnd w:id="1688"/>
      <w:bookmarkEnd w:id="1689"/>
      <w:bookmarkEnd w:id="1690"/>
      <w:bookmarkEnd w:id="1691"/>
      <w:bookmarkEnd w:id="1692"/>
      <w:r w:rsidRPr="00CC4BBB">
        <w:rPr>
          <w:vanish/>
        </w:rPr>
        <w:t xml:space="preserve"> </w:t>
      </w:r>
      <w:bookmarkStart w:id="1706" w:name="_Toc50283733"/>
      <w:bookmarkStart w:id="1707" w:name="_Toc50283961"/>
      <w:bookmarkStart w:id="1708" w:name="_Toc50284089"/>
      <w:bookmarkStart w:id="1709" w:name="_Toc50284141"/>
      <w:bookmarkStart w:id="1710" w:name="_Toc50284193"/>
      <w:bookmarkStart w:id="1711" w:name="_Toc51654387"/>
      <w:bookmarkStart w:id="1712" w:name="_Toc53552093"/>
      <w:bookmarkStart w:id="1713" w:name="_Toc53552145"/>
      <w:bookmarkStart w:id="1714" w:name="_Toc53552197"/>
      <w:bookmarkStart w:id="1715" w:name="_Toc62265582"/>
      <w:bookmarkStart w:id="1716" w:name="_Toc62265634"/>
      <w:bookmarkStart w:id="1717" w:name="_Toc62265686"/>
      <w:bookmarkEnd w:id="1706"/>
      <w:bookmarkEnd w:id="1707"/>
      <w:bookmarkEnd w:id="1708"/>
      <w:bookmarkEnd w:id="1709"/>
      <w:bookmarkEnd w:id="1710"/>
      <w:bookmarkEnd w:id="1711"/>
      <w:bookmarkEnd w:id="1712"/>
      <w:bookmarkEnd w:id="1713"/>
      <w:bookmarkEnd w:id="1714"/>
      <w:bookmarkEnd w:id="1715"/>
      <w:bookmarkEnd w:id="1716"/>
      <w:bookmarkEnd w:id="1717"/>
      <w:r w:rsidRPr="00CC4BBB">
        <w:rPr>
          <w:vanish/>
          <w:highlight w:val="yellow"/>
        </w:rPr>
        <w:t>(OPTION)</w:t>
      </w:r>
      <w:bookmarkEnd w:id="1705"/>
    </w:p>
    <w:p w14:paraId="7E5373EC" w14:textId="77777777" w:rsidR="00D839B9" w:rsidRPr="00CC4BBB" w:rsidRDefault="00D839B9" w:rsidP="00D839B9">
      <w:pPr>
        <w:pStyle w:val="MTHeading"/>
        <w:rPr>
          <w:vanish/>
        </w:rPr>
      </w:pPr>
      <w:r w:rsidRPr="00CC4BBB">
        <w:rPr>
          <w:vanish/>
        </w:rPr>
        <w:t>Technical Data</w:t>
      </w:r>
    </w:p>
    <w:tbl>
      <w:tblPr>
        <w:tblW w:w="0" w:type="auto"/>
        <w:tblInd w:w="108"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ayout w:type="fixed"/>
        <w:tblLook w:val="0000" w:firstRow="0" w:lastRow="0" w:firstColumn="0" w:lastColumn="0" w:noHBand="0" w:noVBand="0"/>
      </w:tblPr>
      <w:tblGrid>
        <w:gridCol w:w="3544"/>
        <w:gridCol w:w="5953"/>
      </w:tblGrid>
      <w:tr w:rsidR="00CC4BBB" w:rsidRPr="00CC4BBB" w14:paraId="072A5F14" w14:textId="77777777" w:rsidTr="00D839B9">
        <w:trPr>
          <w:hidden/>
        </w:trPr>
        <w:tc>
          <w:tcPr>
            <w:tcW w:w="3544" w:type="dxa"/>
          </w:tcPr>
          <w:p w14:paraId="62931F9D" w14:textId="77777777" w:rsidR="00D839B9" w:rsidRPr="00CC4BBB" w:rsidRDefault="00D839B9" w:rsidP="00D839B9">
            <w:pPr>
              <w:pStyle w:val="MTTableText"/>
              <w:rPr>
                <w:vanish/>
              </w:rPr>
            </w:pPr>
            <w:r w:rsidRPr="00CC4BBB">
              <w:rPr>
                <w:vanish/>
              </w:rPr>
              <w:t>Carrying capacity</w:t>
            </w:r>
          </w:p>
        </w:tc>
        <w:tc>
          <w:tcPr>
            <w:tcW w:w="5953" w:type="dxa"/>
          </w:tcPr>
          <w:p w14:paraId="4130C60B" w14:textId="77777777" w:rsidR="00D839B9" w:rsidRPr="00CC4BBB" w:rsidRDefault="00D839B9" w:rsidP="00D839B9">
            <w:pPr>
              <w:pStyle w:val="MTTableText"/>
              <w:rPr>
                <w:vanish/>
              </w:rPr>
            </w:pPr>
            <w:r w:rsidRPr="00CC4BBB">
              <w:rPr>
                <w:vanish/>
              </w:rPr>
              <w:t>xxx t</w:t>
            </w:r>
          </w:p>
        </w:tc>
      </w:tr>
      <w:tr w:rsidR="00CC4BBB" w:rsidRPr="00CC4BBB" w14:paraId="2578D8D6" w14:textId="77777777" w:rsidTr="00D839B9">
        <w:trPr>
          <w:hidden/>
        </w:trPr>
        <w:tc>
          <w:tcPr>
            <w:tcW w:w="3544" w:type="dxa"/>
          </w:tcPr>
          <w:p w14:paraId="7F8E35E3" w14:textId="77777777" w:rsidR="00D839B9" w:rsidRPr="00CC4BBB" w:rsidRDefault="00D839B9" w:rsidP="00D839B9">
            <w:pPr>
              <w:pStyle w:val="MTTableText"/>
              <w:rPr>
                <w:vanish/>
              </w:rPr>
            </w:pPr>
            <w:r w:rsidRPr="00CC4BBB">
              <w:rPr>
                <w:vanish/>
              </w:rPr>
              <w:t>Traveling distance</w:t>
            </w:r>
          </w:p>
        </w:tc>
        <w:tc>
          <w:tcPr>
            <w:tcW w:w="5953" w:type="dxa"/>
          </w:tcPr>
          <w:p w14:paraId="0DB64B71" w14:textId="77777777" w:rsidR="00D839B9" w:rsidRPr="00CC4BBB" w:rsidRDefault="00D839B9" w:rsidP="00D839B9">
            <w:pPr>
              <w:pStyle w:val="MTTableText"/>
              <w:rPr>
                <w:vanish/>
              </w:rPr>
            </w:pPr>
            <w:r w:rsidRPr="00CC4BBB">
              <w:rPr>
                <w:vanish/>
              </w:rPr>
              <w:t>xxx m</w:t>
            </w:r>
          </w:p>
        </w:tc>
      </w:tr>
      <w:tr w:rsidR="00CC4BBB" w:rsidRPr="00CC4BBB" w14:paraId="396BC3B7" w14:textId="77777777" w:rsidTr="00D839B9">
        <w:trPr>
          <w:hidden/>
        </w:trPr>
        <w:tc>
          <w:tcPr>
            <w:tcW w:w="3544" w:type="dxa"/>
          </w:tcPr>
          <w:p w14:paraId="282358B8" w14:textId="77777777" w:rsidR="00D839B9" w:rsidRPr="00CC4BBB" w:rsidRDefault="00D839B9" w:rsidP="00D839B9">
            <w:pPr>
              <w:pStyle w:val="MTTableText"/>
              <w:rPr>
                <w:vanish/>
              </w:rPr>
            </w:pPr>
            <w:r w:rsidRPr="00CC4BBB">
              <w:rPr>
                <w:vanish/>
              </w:rPr>
              <w:t>Traveling speed</w:t>
            </w:r>
          </w:p>
        </w:tc>
        <w:tc>
          <w:tcPr>
            <w:tcW w:w="5953" w:type="dxa"/>
          </w:tcPr>
          <w:p w14:paraId="6F0F4F8D" w14:textId="77777777" w:rsidR="00D839B9" w:rsidRPr="00CC4BBB" w:rsidRDefault="00D839B9" w:rsidP="00D839B9">
            <w:pPr>
              <w:pStyle w:val="MTTableText"/>
              <w:rPr>
                <w:vanish/>
              </w:rPr>
            </w:pPr>
            <w:r w:rsidRPr="00CC4BBB">
              <w:rPr>
                <w:vanish/>
              </w:rPr>
              <w:t>20.0 m/min.</w:t>
            </w:r>
          </w:p>
        </w:tc>
      </w:tr>
      <w:tr w:rsidR="00CC4BBB" w:rsidRPr="00CC4BBB" w14:paraId="059AACAA" w14:textId="77777777" w:rsidTr="00D839B9">
        <w:trPr>
          <w:hidden/>
        </w:trPr>
        <w:tc>
          <w:tcPr>
            <w:tcW w:w="3544" w:type="dxa"/>
          </w:tcPr>
          <w:p w14:paraId="7640281B" w14:textId="77777777" w:rsidR="00D839B9" w:rsidRPr="00CC4BBB" w:rsidRDefault="00D839B9" w:rsidP="00D839B9">
            <w:pPr>
              <w:pStyle w:val="MTTableText"/>
              <w:rPr>
                <w:vanish/>
              </w:rPr>
            </w:pPr>
            <w:r w:rsidRPr="00CC4BBB">
              <w:rPr>
                <w:vanish/>
              </w:rPr>
              <w:t>Drive</w:t>
            </w:r>
          </w:p>
        </w:tc>
        <w:tc>
          <w:tcPr>
            <w:tcW w:w="5953" w:type="dxa"/>
          </w:tcPr>
          <w:p w14:paraId="164F91D7" w14:textId="77777777" w:rsidR="00D839B9" w:rsidRPr="00CC4BBB" w:rsidRDefault="00D839B9" w:rsidP="00D839B9">
            <w:pPr>
              <w:pStyle w:val="MTTableText"/>
              <w:rPr>
                <w:vanish/>
              </w:rPr>
            </w:pPr>
            <w:r w:rsidRPr="00CC4BBB">
              <w:rPr>
                <w:vanish/>
              </w:rPr>
              <w:t>electromechanical</w:t>
            </w:r>
          </w:p>
        </w:tc>
      </w:tr>
      <w:tr w:rsidR="00D839B9" w:rsidRPr="00CC4BBB" w14:paraId="6C1994D9" w14:textId="77777777" w:rsidTr="00D839B9">
        <w:trPr>
          <w:hidden/>
        </w:trPr>
        <w:tc>
          <w:tcPr>
            <w:tcW w:w="3544" w:type="dxa"/>
          </w:tcPr>
          <w:p w14:paraId="19DEBB25" w14:textId="77777777" w:rsidR="00D839B9" w:rsidRPr="00CC4BBB" w:rsidRDefault="00D839B9" w:rsidP="00D839B9">
            <w:pPr>
              <w:pStyle w:val="MTTableText"/>
              <w:rPr>
                <w:vanish/>
              </w:rPr>
            </w:pPr>
            <w:r w:rsidRPr="00CC4BBB">
              <w:rPr>
                <w:vanish/>
              </w:rPr>
              <w:t>Power supply</w:t>
            </w:r>
          </w:p>
        </w:tc>
        <w:tc>
          <w:tcPr>
            <w:tcW w:w="5953" w:type="dxa"/>
          </w:tcPr>
          <w:p w14:paraId="10BE3590" w14:textId="77777777" w:rsidR="00D839B9" w:rsidRPr="00CC4BBB" w:rsidRDefault="00D839B9" w:rsidP="00D839B9">
            <w:pPr>
              <w:pStyle w:val="MTTableText"/>
              <w:rPr>
                <w:vanish/>
              </w:rPr>
            </w:pPr>
            <w:r w:rsidRPr="00CC4BBB">
              <w:rPr>
                <w:vanish/>
              </w:rPr>
              <w:t>cable drum</w:t>
            </w:r>
          </w:p>
        </w:tc>
      </w:tr>
    </w:tbl>
    <w:p w14:paraId="2C704A3C" w14:textId="77777777" w:rsidR="00D839B9" w:rsidRPr="00CC4BBB" w:rsidRDefault="00D839B9" w:rsidP="00D839B9">
      <w:pPr>
        <w:pStyle w:val="MTStandard"/>
        <w:rPr>
          <w:vanish/>
        </w:rPr>
      </w:pPr>
    </w:p>
    <w:p w14:paraId="6ADCADF2" w14:textId="77777777" w:rsidR="00D839B9" w:rsidRPr="00CC4BBB" w:rsidRDefault="00D839B9" w:rsidP="00D839B9">
      <w:pPr>
        <w:pStyle w:val="MTHeading"/>
        <w:rPr>
          <w:vanish/>
        </w:rPr>
      </w:pPr>
      <w:r w:rsidRPr="00CC4BBB">
        <w:rPr>
          <w:vanish/>
        </w:rPr>
        <w:t>Functional Description</w:t>
      </w:r>
    </w:p>
    <w:p w14:paraId="2F0A0810" w14:textId="77777777" w:rsidR="00D839B9" w:rsidRPr="00CC4BBB" w:rsidRDefault="00D839B9" w:rsidP="00D839B9">
      <w:pPr>
        <w:pStyle w:val="MTStandard"/>
        <w:rPr>
          <w:vanish/>
        </w:rPr>
      </w:pPr>
      <w:r w:rsidRPr="00CC4BBB">
        <w:rPr>
          <w:vanish/>
        </w:rPr>
        <w:t>Track-bound transfer of machine components between machine and maintenance areas.</w:t>
      </w:r>
    </w:p>
    <w:p w14:paraId="2EE41E10" w14:textId="77777777" w:rsidR="00D839B9" w:rsidRPr="00CC4BBB" w:rsidRDefault="00D839B9" w:rsidP="00D839B9">
      <w:pPr>
        <w:pStyle w:val="MTStandard"/>
        <w:rPr>
          <w:vanish/>
        </w:rPr>
      </w:pPr>
      <w:r w:rsidRPr="00CC4BBB">
        <w:rPr>
          <w:vanish/>
        </w:rPr>
        <w:t>Main Components</w:t>
      </w:r>
    </w:p>
    <w:p w14:paraId="006213E6" w14:textId="77777777" w:rsidR="00D839B9" w:rsidRPr="00CC4BBB" w:rsidRDefault="00D839B9" w:rsidP="00D839B9">
      <w:pPr>
        <w:pStyle w:val="MTBulletIndent"/>
        <w:tabs>
          <w:tab w:val="clear" w:pos="1211"/>
          <w:tab w:val="num" w:pos="927"/>
        </w:tabs>
        <w:ind w:left="907"/>
        <w:rPr>
          <w:vanish/>
        </w:rPr>
      </w:pPr>
      <w:r w:rsidRPr="00CC4BBB">
        <w:rPr>
          <w:vanish/>
        </w:rPr>
        <w:t>Loading platform</w:t>
      </w:r>
    </w:p>
    <w:p w14:paraId="4DA207FD" w14:textId="77777777" w:rsidR="00D839B9" w:rsidRPr="00CC4BBB" w:rsidRDefault="00D839B9" w:rsidP="00D839B9">
      <w:pPr>
        <w:pStyle w:val="MTBulletIndent"/>
        <w:tabs>
          <w:tab w:val="clear" w:pos="1211"/>
          <w:tab w:val="num" w:pos="927"/>
        </w:tabs>
        <w:ind w:left="907"/>
        <w:rPr>
          <w:vanish/>
        </w:rPr>
      </w:pPr>
      <w:r w:rsidRPr="00CC4BBB">
        <w:rPr>
          <w:vanish/>
        </w:rPr>
        <w:t>Set of wheels</w:t>
      </w:r>
    </w:p>
    <w:p w14:paraId="5C195FE8" w14:textId="77777777" w:rsidR="00D839B9" w:rsidRPr="00CC4BBB" w:rsidRDefault="00D839B9" w:rsidP="00D839B9">
      <w:pPr>
        <w:pStyle w:val="MTBulletIndent"/>
        <w:tabs>
          <w:tab w:val="clear" w:pos="1211"/>
          <w:tab w:val="num" w:pos="927"/>
        </w:tabs>
        <w:ind w:left="907"/>
        <w:rPr>
          <w:vanish/>
        </w:rPr>
      </w:pPr>
      <w:r w:rsidRPr="00CC4BBB">
        <w:rPr>
          <w:vanish/>
        </w:rPr>
        <w:t>Drive unit</w:t>
      </w:r>
    </w:p>
    <w:p w14:paraId="54813E31" w14:textId="77777777" w:rsidR="00D839B9" w:rsidRPr="00CC4BBB" w:rsidRDefault="00D839B9" w:rsidP="00D839B9">
      <w:pPr>
        <w:pStyle w:val="MTBulletIndent"/>
        <w:tabs>
          <w:tab w:val="clear" w:pos="1211"/>
          <w:tab w:val="num" w:pos="927"/>
        </w:tabs>
        <w:ind w:left="907"/>
        <w:rPr>
          <w:vanish/>
        </w:rPr>
      </w:pPr>
      <w:r w:rsidRPr="00CC4BBB">
        <w:rPr>
          <w:vanish/>
        </w:rPr>
        <w:t>Cable drum</w:t>
      </w:r>
    </w:p>
    <w:p w14:paraId="7D3BC1C0" w14:textId="77777777" w:rsidR="00D839B9" w:rsidRPr="00CC4BBB" w:rsidRDefault="00D839B9" w:rsidP="00D839B9">
      <w:pPr>
        <w:pStyle w:val="MTBulletIndent"/>
        <w:tabs>
          <w:tab w:val="clear" w:pos="1211"/>
          <w:tab w:val="num" w:pos="927"/>
        </w:tabs>
        <w:ind w:left="907"/>
        <w:rPr>
          <w:vanish/>
        </w:rPr>
      </w:pPr>
      <w:r w:rsidRPr="00CC4BBB">
        <w:rPr>
          <w:vanish/>
        </w:rPr>
        <w:t>Rails</w:t>
      </w:r>
    </w:p>
    <w:p w14:paraId="7884EECA" w14:textId="77777777" w:rsidR="00D839B9" w:rsidRPr="00CC4BBB" w:rsidRDefault="00D839B9" w:rsidP="00D839B9">
      <w:pPr>
        <w:pStyle w:val="MTHeading"/>
        <w:rPr>
          <w:vanish/>
        </w:rPr>
      </w:pPr>
      <w:r w:rsidRPr="00CC4BBB">
        <w:rPr>
          <w:vanish/>
        </w:rPr>
        <w:t>Main Characteristics</w:t>
      </w:r>
    </w:p>
    <w:p w14:paraId="1EC9A7F5" w14:textId="77777777" w:rsidR="00D839B9" w:rsidRPr="00CC4BBB" w:rsidRDefault="00D839B9" w:rsidP="00D839B9">
      <w:pPr>
        <w:pStyle w:val="MTBulletIndent"/>
        <w:tabs>
          <w:tab w:val="clear" w:pos="1211"/>
          <w:tab w:val="num" w:pos="927"/>
        </w:tabs>
        <w:ind w:left="907"/>
        <w:rPr>
          <w:vanish/>
        </w:rPr>
      </w:pPr>
      <w:r w:rsidRPr="00CC4BBB">
        <w:rPr>
          <w:vanish/>
        </w:rPr>
        <w:t>Automotive vehicle via cable power supply</w:t>
      </w:r>
    </w:p>
    <w:p w14:paraId="393D1D20" w14:textId="77777777" w:rsidR="00D839B9" w:rsidRPr="00CC4BBB" w:rsidRDefault="00D839B9" w:rsidP="00D839B9">
      <w:pPr>
        <w:pStyle w:val="MTStandard"/>
        <w:rPr>
          <w:vanish/>
        </w:rPr>
      </w:pPr>
    </w:p>
    <w:p w14:paraId="78931429" w14:textId="77777777" w:rsidR="00D839B9" w:rsidRPr="00CC4BBB" w:rsidRDefault="00D839B9" w:rsidP="00D839B9">
      <w:pPr>
        <w:pStyle w:val="MTStandard"/>
        <w:rPr>
          <w:vanish/>
        </w:rPr>
      </w:pPr>
      <w:r w:rsidRPr="00CC4BBB">
        <w:rPr>
          <w:vanish/>
        </w:rPr>
        <w:br w:type="page"/>
      </w:r>
      <w:bookmarkStart w:id="1718" w:name="_Toc362833809"/>
      <w:bookmarkStart w:id="1719" w:name="_Toc362833841"/>
      <w:bookmarkStart w:id="1720" w:name="_Toc362858519"/>
      <w:bookmarkStart w:id="1721" w:name="_Toc363527576"/>
      <w:bookmarkStart w:id="1722" w:name="_Toc386513321"/>
      <w:bookmarkStart w:id="1723" w:name="_Toc421614515"/>
      <w:bookmarkStart w:id="1724" w:name="_Toc431095623"/>
      <w:bookmarkStart w:id="1725" w:name="_Toc481391190"/>
      <w:bookmarkStart w:id="1726" w:name="_Toc499541981"/>
      <w:bookmarkStart w:id="1727" w:name="_Toc500053292"/>
      <w:bookmarkStart w:id="1728" w:name="_Toc506862830"/>
      <w:bookmarkStart w:id="1729" w:name="_Toc510846560"/>
      <w:bookmarkStart w:id="1730" w:name="_Toc536413615"/>
      <w:bookmarkStart w:id="1731" w:name="_Toc3108183"/>
      <w:bookmarkStart w:id="1732" w:name="_Toc65989854"/>
      <w:bookmarkStart w:id="1733" w:name="_Toc227575901"/>
      <w:bookmarkStart w:id="1734" w:name="_Toc242177781"/>
    </w:p>
    <w:p w14:paraId="3D796A4C" w14:textId="77777777" w:rsidR="00D839B9" w:rsidRPr="00CC4BBB" w:rsidRDefault="00D839B9" w:rsidP="00D839B9">
      <w:pPr>
        <w:pStyle w:val="MTHeadingSCS2"/>
      </w:pPr>
      <w:bookmarkStart w:id="1735" w:name="_Toc53052456"/>
      <w:bookmarkStart w:id="1736" w:name="_Toc88576426"/>
      <w:r w:rsidRPr="00CC4BBB">
        <w:t>CB.52. Measuring devices</w:t>
      </w:r>
      <w:bookmarkEnd w:id="1718"/>
      <w:bookmarkEnd w:id="1719"/>
      <w:bookmarkEnd w:id="1720"/>
      <w:bookmarkEnd w:id="1721"/>
      <w:bookmarkEnd w:id="1722"/>
      <w:bookmarkEnd w:id="1723"/>
      <w:bookmarkEnd w:id="1724"/>
      <w:bookmarkEnd w:id="1725"/>
      <w:bookmarkEnd w:id="1726"/>
      <w:bookmarkEnd w:id="1727"/>
      <w:bookmarkEnd w:id="1728"/>
      <w:bookmarkEnd w:id="1729"/>
      <w:bookmarkEnd w:id="1730"/>
      <w:bookmarkEnd w:id="1731"/>
      <w:bookmarkEnd w:id="1732"/>
      <w:bookmarkEnd w:id="1733"/>
      <w:bookmarkEnd w:id="1734"/>
      <w:bookmarkEnd w:id="1735"/>
      <w:bookmarkEnd w:id="1736"/>
    </w:p>
    <w:p w14:paraId="75EFB3C2" w14:textId="196BF01A" w:rsidR="00D839B9" w:rsidRPr="00CC4BBB" w:rsidRDefault="00D839B9" w:rsidP="00D839B9">
      <w:pPr>
        <w:pStyle w:val="MTHeadingSCS3"/>
      </w:pPr>
      <w:bookmarkStart w:id="1737" w:name="_Toc362833842"/>
      <w:bookmarkStart w:id="1738" w:name="_Toc362858520"/>
      <w:bookmarkStart w:id="1739" w:name="_Toc363527577"/>
      <w:bookmarkStart w:id="1740" w:name="_Toc386513322"/>
      <w:bookmarkStart w:id="1741" w:name="_Toc421614516"/>
      <w:bookmarkStart w:id="1742" w:name="_Toc431095624"/>
      <w:bookmarkStart w:id="1743" w:name="_Toc481391191"/>
      <w:bookmarkStart w:id="1744" w:name="_Toc536413616"/>
      <w:bookmarkStart w:id="1745" w:name="_Toc3108184"/>
      <w:bookmarkStart w:id="1746" w:name="_Toc65989855"/>
      <w:bookmarkStart w:id="1747" w:name="_Toc227575902"/>
      <w:bookmarkStart w:id="1748" w:name="_Toc242177782"/>
      <w:bookmarkStart w:id="1749" w:name="_Toc53052457"/>
      <w:bookmarkStart w:id="1750" w:name="_Toc88576427"/>
      <w:r w:rsidRPr="00CC4BBB">
        <w:t>CB.52.1 Mold measuring devices</w:t>
      </w:r>
      <w:bookmarkEnd w:id="1737"/>
      <w:bookmarkEnd w:id="1738"/>
      <w:bookmarkEnd w:id="1739"/>
      <w:bookmarkEnd w:id="1740"/>
      <w:bookmarkEnd w:id="1741"/>
      <w:bookmarkEnd w:id="1742"/>
      <w:bookmarkEnd w:id="1743"/>
      <w:bookmarkEnd w:id="1744"/>
      <w:bookmarkEnd w:id="1745"/>
      <w:bookmarkEnd w:id="1746"/>
      <w:bookmarkEnd w:id="1747"/>
      <w:bookmarkEnd w:id="1748"/>
      <w:bookmarkEnd w:id="1749"/>
      <w:bookmarkEnd w:id="1750"/>
      <w:r w:rsidR="00560C67" w:rsidRPr="00CC4BBB">
        <w:t xml:space="preserve"> </w:t>
      </w:r>
    </w:p>
    <w:p w14:paraId="07D004A1" w14:textId="0DDD6696" w:rsidR="00D839B9" w:rsidRPr="00CC4BBB" w:rsidRDefault="00D839B9" w:rsidP="00D839B9">
      <w:pPr>
        <w:pStyle w:val="MTHeadingSCS4"/>
      </w:pPr>
      <w:bookmarkStart w:id="1751" w:name="_Toc362833843"/>
      <w:bookmarkStart w:id="1752" w:name="_Toc362858521"/>
      <w:bookmarkStart w:id="1753" w:name="_Toc363527578"/>
      <w:bookmarkStart w:id="1754" w:name="_Toc386513323"/>
      <w:bookmarkStart w:id="1755" w:name="_Toc421614517"/>
      <w:bookmarkStart w:id="1756" w:name="_Toc431095625"/>
      <w:bookmarkStart w:id="1757" w:name="_Toc481391192"/>
      <w:bookmarkStart w:id="1758" w:name="_Toc499541982"/>
      <w:bookmarkStart w:id="1759" w:name="_Toc500053293"/>
      <w:bookmarkStart w:id="1760" w:name="_Toc506862831"/>
      <w:bookmarkStart w:id="1761" w:name="_Toc510846561"/>
      <w:bookmarkStart w:id="1762" w:name="_Toc536413617"/>
      <w:bookmarkStart w:id="1763" w:name="_Toc3108185"/>
      <w:bookmarkStart w:id="1764" w:name="_Toc65989856"/>
      <w:bookmarkStart w:id="1765" w:name="_Toc227575903"/>
      <w:bookmarkStart w:id="1766" w:name="_Toc242177783"/>
      <w:bookmarkStart w:id="1767" w:name="_Toc53052458"/>
      <w:bookmarkStart w:id="1768" w:name="_Toc88576428"/>
      <w:r w:rsidRPr="00CC4BBB">
        <w:t>CB.52.11A Taper measuring device</w:t>
      </w:r>
      <w:bookmarkEnd w:id="1751"/>
      <w:bookmarkEnd w:id="1752"/>
      <w:bookmarkEnd w:id="1753"/>
      <w:bookmarkEnd w:id="1754"/>
      <w:bookmarkEnd w:id="1755"/>
      <w:bookmarkEnd w:id="1756"/>
      <w:bookmarkEnd w:id="1757"/>
      <w:bookmarkEnd w:id="1758"/>
      <w:bookmarkEnd w:id="1759"/>
      <w:bookmarkEnd w:id="1760"/>
      <w:bookmarkEnd w:id="1761"/>
      <w:bookmarkEnd w:id="1762"/>
      <w:bookmarkEnd w:id="1763"/>
      <w:bookmarkEnd w:id="1764"/>
      <w:bookmarkEnd w:id="1765"/>
      <w:bookmarkEnd w:id="1766"/>
      <w:bookmarkEnd w:id="1767"/>
      <w:r w:rsidR="00560C67" w:rsidRPr="00CC4BBB">
        <w:t xml:space="preserve"> (Existing)</w:t>
      </w:r>
      <w:bookmarkEnd w:id="1768"/>
    </w:p>
    <w:p w14:paraId="524E3E5F" w14:textId="77777777" w:rsidR="00D839B9" w:rsidRPr="00CC4BBB" w:rsidRDefault="00D839B9" w:rsidP="00D839B9">
      <w:pPr>
        <w:pStyle w:val="MTHeading"/>
      </w:pPr>
      <w:r w:rsidRPr="00CC4BBB">
        <w:t>Technical Data:</w:t>
      </w:r>
    </w:p>
    <w:tbl>
      <w:tblPr>
        <w:tblW w:w="0" w:type="auto"/>
        <w:tblInd w:w="108"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ayout w:type="fixed"/>
        <w:tblLook w:val="0000" w:firstRow="0" w:lastRow="0" w:firstColumn="0" w:lastColumn="0" w:noHBand="0" w:noVBand="0"/>
      </w:tblPr>
      <w:tblGrid>
        <w:gridCol w:w="3544"/>
        <w:gridCol w:w="5953"/>
      </w:tblGrid>
      <w:tr w:rsidR="00D839B9" w:rsidRPr="00CC4BBB" w14:paraId="585A8178" w14:textId="77777777" w:rsidTr="00D839B9">
        <w:tc>
          <w:tcPr>
            <w:tcW w:w="3544" w:type="dxa"/>
          </w:tcPr>
          <w:p w14:paraId="1EBBB0F5" w14:textId="77777777" w:rsidR="00D839B9" w:rsidRPr="00CC4BBB" w:rsidRDefault="00D839B9" w:rsidP="00D839B9">
            <w:pPr>
              <w:pStyle w:val="MTTableText"/>
            </w:pPr>
            <w:r w:rsidRPr="00CC4BBB">
              <w:t>Taper range</w:t>
            </w:r>
          </w:p>
        </w:tc>
        <w:tc>
          <w:tcPr>
            <w:tcW w:w="5953" w:type="dxa"/>
          </w:tcPr>
          <w:p w14:paraId="218076CE" w14:textId="77777777" w:rsidR="00D839B9" w:rsidRPr="00CC4BBB" w:rsidRDefault="00D839B9" w:rsidP="00D839B9">
            <w:pPr>
              <w:pStyle w:val="MTTableText"/>
            </w:pPr>
            <w:r w:rsidRPr="00CC4BBB">
              <w:t>0 - 25 mm/m</w:t>
            </w:r>
          </w:p>
        </w:tc>
      </w:tr>
    </w:tbl>
    <w:p w14:paraId="2325C11F" w14:textId="77777777" w:rsidR="00D839B9" w:rsidRPr="00CC4BBB" w:rsidRDefault="00D839B9" w:rsidP="00D839B9">
      <w:pPr>
        <w:pStyle w:val="MTStandard"/>
      </w:pPr>
    </w:p>
    <w:p w14:paraId="7A6E84A5" w14:textId="77777777" w:rsidR="00D839B9" w:rsidRPr="00CC4BBB" w:rsidRDefault="00D839B9" w:rsidP="00D839B9">
      <w:pPr>
        <w:pStyle w:val="MTHeading"/>
      </w:pPr>
      <w:r w:rsidRPr="00CC4BBB">
        <w:t>Functional Description</w:t>
      </w:r>
    </w:p>
    <w:p w14:paraId="7CE3AB98" w14:textId="77777777" w:rsidR="00D839B9" w:rsidRPr="00CC4BBB" w:rsidRDefault="00D839B9" w:rsidP="00D839B9">
      <w:pPr>
        <w:pStyle w:val="MTStandard"/>
      </w:pPr>
      <w:r w:rsidRPr="00CC4BBB">
        <w:t>The taper measuring device serves for careful check of the taper of the mold narrow sides to adjust them prior start of cast.</w:t>
      </w:r>
    </w:p>
    <w:p w14:paraId="453AD796" w14:textId="77777777" w:rsidR="00D839B9" w:rsidRPr="00CC4BBB" w:rsidRDefault="00D839B9" w:rsidP="00D839B9">
      <w:pPr>
        <w:pStyle w:val="MTHeading"/>
      </w:pPr>
      <w:r w:rsidRPr="00CC4BBB">
        <w:t>Main Components</w:t>
      </w:r>
    </w:p>
    <w:p w14:paraId="7D6D6896" w14:textId="77777777" w:rsidR="00D839B9" w:rsidRPr="00CC4BBB" w:rsidRDefault="00D839B9" w:rsidP="00D839B9">
      <w:pPr>
        <w:pStyle w:val="MTBulletIndent"/>
        <w:tabs>
          <w:tab w:val="clear" w:pos="1211"/>
          <w:tab w:val="num" w:pos="927"/>
        </w:tabs>
        <w:ind w:left="907"/>
      </w:pPr>
      <w:r w:rsidRPr="00CC4BBB">
        <w:t>Measuring frame with adjusting unit and spirit level measuring planes</w:t>
      </w:r>
    </w:p>
    <w:p w14:paraId="69522D30" w14:textId="77777777" w:rsidR="00D839B9" w:rsidRPr="00CC4BBB" w:rsidRDefault="00D839B9" w:rsidP="00D839B9">
      <w:pPr>
        <w:pStyle w:val="MTBulletIndent"/>
        <w:tabs>
          <w:tab w:val="clear" w:pos="1211"/>
          <w:tab w:val="num" w:pos="927"/>
        </w:tabs>
        <w:ind w:left="907"/>
      </w:pPr>
      <w:r w:rsidRPr="00CC4BBB">
        <w:t>Digital dial gauge</w:t>
      </w:r>
    </w:p>
    <w:p w14:paraId="109C7D75" w14:textId="77777777" w:rsidR="00D839B9" w:rsidRPr="00CC4BBB" w:rsidRDefault="00D839B9" w:rsidP="00D839B9">
      <w:pPr>
        <w:pStyle w:val="MTStandard"/>
      </w:pPr>
    </w:p>
    <w:p w14:paraId="5E859E03" w14:textId="77777777" w:rsidR="00D839B9" w:rsidRPr="00CC4BBB" w:rsidRDefault="00D839B9" w:rsidP="00D839B9">
      <w:pPr>
        <w:pStyle w:val="MTHeading"/>
      </w:pPr>
      <w:r w:rsidRPr="00CC4BBB">
        <w:t>Reference Drawing CB.52.11A Taper measuring device</w:t>
      </w:r>
    </w:p>
    <w:p w14:paraId="1947266E" w14:textId="19A3B81A" w:rsidR="00C713D4" w:rsidRPr="00CC4BBB" w:rsidRDefault="00C713D4" w:rsidP="00D839B9">
      <w:pPr>
        <w:pStyle w:val="MTStandard"/>
        <w:jc w:val="center"/>
        <w:rPr>
          <w:noProof/>
        </w:rPr>
      </w:pPr>
      <w:r w:rsidRPr="00CC4BBB">
        <w:rPr>
          <w:noProof/>
        </w:rPr>
        <w:drawing>
          <wp:inline distT="0" distB="0" distL="0" distR="0" wp14:anchorId="38DA8DEB" wp14:editId="51C98D72">
            <wp:extent cx="1307567" cy="3348508"/>
            <wp:effectExtent l="0" t="0" r="6985" b="4445"/>
            <wp:docPr id="43058" name="Picture 4305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58" name="CB.52.11A_Taper_measuring_device.jpg"/>
                    <pic:cNvPicPr/>
                  </pic:nvPicPr>
                  <pic:blipFill>
                    <a:blip r:embed="rId71">
                      <a:extLst>
                        <a:ext uri="{28A0092B-C50C-407E-A947-70E740481C1C}">
                          <a14:useLocalDpi xmlns:a14="http://schemas.microsoft.com/office/drawing/2010/main" val="0"/>
                        </a:ext>
                      </a:extLst>
                    </a:blip>
                    <a:stretch>
                      <a:fillRect/>
                    </a:stretch>
                  </pic:blipFill>
                  <pic:spPr>
                    <a:xfrm>
                      <a:off x="0" y="0"/>
                      <a:ext cx="1311690" cy="3359067"/>
                    </a:xfrm>
                    <a:prstGeom prst="rect">
                      <a:avLst/>
                    </a:prstGeom>
                  </pic:spPr>
                </pic:pic>
              </a:graphicData>
            </a:graphic>
          </wp:inline>
        </w:drawing>
      </w:r>
    </w:p>
    <w:p w14:paraId="68E3C3F2" w14:textId="32DD0115" w:rsidR="00C713D4" w:rsidRPr="00CC4BBB" w:rsidRDefault="00D839B9" w:rsidP="00D839B9">
      <w:pPr>
        <w:pStyle w:val="MTStandard"/>
        <w:jc w:val="center"/>
      </w:pPr>
      <w:r w:rsidRPr="00CC4BBB">
        <w:t xml:space="preserve">- Typical sketch for reference only </w:t>
      </w:r>
      <w:r w:rsidR="00C713D4" w:rsidRPr="00CC4BBB">
        <w:t>–</w:t>
      </w:r>
      <w:bookmarkStart w:id="1769" w:name="_Toc299961475"/>
    </w:p>
    <w:p w14:paraId="2640ED1E" w14:textId="7F61E038" w:rsidR="00D839B9" w:rsidRPr="00CC4BBB" w:rsidRDefault="00D839B9" w:rsidP="00C713D4">
      <w:pPr>
        <w:pStyle w:val="MTStandard"/>
      </w:pPr>
      <w:r w:rsidRPr="00CC4BBB">
        <w:br w:type="page"/>
      </w:r>
      <w:bookmarkStart w:id="1770" w:name="_Toc40255367"/>
      <w:bookmarkEnd w:id="1769"/>
    </w:p>
    <w:p w14:paraId="352EB180" w14:textId="5F7EA786" w:rsidR="00D839B9" w:rsidRPr="00CC4BBB" w:rsidRDefault="00D839B9" w:rsidP="00D839B9">
      <w:pPr>
        <w:pStyle w:val="MTHeadingSCS4"/>
      </w:pPr>
      <w:bookmarkStart w:id="1771" w:name="_Toc362833847"/>
      <w:bookmarkStart w:id="1772" w:name="_Toc362858525"/>
      <w:bookmarkStart w:id="1773" w:name="_Toc363527582"/>
      <w:bookmarkStart w:id="1774" w:name="_Toc386513327"/>
      <w:bookmarkStart w:id="1775" w:name="_Toc421614521"/>
      <w:bookmarkStart w:id="1776" w:name="_Toc431095629"/>
      <w:bookmarkStart w:id="1777" w:name="_Toc481391196"/>
      <w:bookmarkStart w:id="1778" w:name="_Toc499541984"/>
      <w:bookmarkStart w:id="1779" w:name="_Toc500053295"/>
      <w:bookmarkStart w:id="1780" w:name="_Toc506862833"/>
      <w:bookmarkStart w:id="1781" w:name="_Toc510846563"/>
      <w:bookmarkStart w:id="1782" w:name="_Toc536413618"/>
      <w:bookmarkStart w:id="1783" w:name="_Toc3108186"/>
      <w:bookmarkStart w:id="1784" w:name="_Toc65989857"/>
      <w:bookmarkStart w:id="1785" w:name="_Toc227575904"/>
      <w:bookmarkStart w:id="1786" w:name="_Toc242177784"/>
      <w:bookmarkStart w:id="1787" w:name="_Toc53052461"/>
      <w:bookmarkStart w:id="1788" w:name="_Toc88576429"/>
      <w:bookmarkEnd w:id="1770"/>
      <w:r w:rsidRPr="00CC4BBB">
        <w:lastRenderedPageBreak/>
        <w:t>CB.52.12 Measuring device</w:t>
      </w:r>
      <w:bookmarkEnd w:id="1771"/>
      <w:bookmarkEnd w:id="1772"/>
      <w:bookmarkEnd w:id="1773"/>
      <w:bookmarkEnd w:id="1774"/>
      <w:bookmarkEnd w:id="1775"/>
      <w:bookmarkEnd w:id="1776"/>
      <w:bookmarkEnd w:id="1777"/>
      <w:bookmarkEnd w:id="1778"/>
      <w:bookmarkEnd w:id="1779"/>
      <w:bookmarkEnd w:id="1780"/>
      <w:bookmarkEnd w:id="1781"/>
      <w:r w:rsidRPr="00CC4BBB">
        <w:t xml:space="preserve"> for foot roller-bender</w:t>
      </w:r>
      <w:bookmarkEnd w:id="1782"/>
      <w:bookmarkEnd w:id="1783"/>
      <w:bookmarkEnd w:id="1784"/>
      <w:bookmarkEnd w:id="1785"/>
      <w:bookmarkEnd w:id="1786"/>
      <w:bookmarkEnd w:id="1787"/>
      <w:r w:rsidR="00560C67" w:rsidRPr="00CC4BBB">
        <w:t xml:space="preserve"> (Existing)</w:t>
      </w:r>
      <w:bookmarkEnd w:id="1788"/>
    </w:p>
    <w:p w14:paraId="5B5C5C28" w14:textId="77777777" w:rsidR="00D839B9" w:rsidRPr="00CC4BBB" w:rsidRDefault="00D839B9" w:rsidP="00D839B9">
      <w:pPr>
        <w:pStyle w:val="MTHeading"/>
      </w:pPr>
      <w:r w:rsidRPr="00CC4BBB">
        <w:t>Technical Data:</w:t>
      </w:r>
    </w:p>
    <w:tbl>
      <w:tblPr>
        <w:tblW w:w="0" w:type="auto"/>
        <w:tblInd w:w="108"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ayout w:type="fixed"/>
        <w:tblLook w:val="0000" w:firstRow="0" w:lastRow="0" w:firstColumn="0" w:lastColumn="0" w:noHBand="0" w:noVBand="0"/>
      </w:tblPr>
      <w:tblGrid>
        <w:gridCol w:w="3544"/>
        <w:gridCol w:w="5244"/>
      </w:tblGrid>
      <w:tr w:rsidR="00D839B9" w:rsidRPr="00CC4BBB" w14:paraId="587C60C0" w14:textId="77777777" w:rsidTr="00D839B9">
        <w:tc>
          <w:tcPr>
            <w:tcW w:w="3544" w:type="dxa"/>
          </w:tcPr>
          <w:p w14:paraId="01485083" w14:textId="77777777" w:rsidR="00D839B9" w:rsidRPr="00CC4BBB" w:rsidRDefault="00D839B9" w:rsidP="00D839B9">
            <w:pPr>
              <w:pStyle w:val="MTTableText"/>
            </w:pPr>
            <w:r w:rsidRPr="00CC4BBB">
              <w:t>Leveling range instrument</w:t>
            </w:r>
          </w:p>
        </w:tc>
        <w:tc>
          <w:tcPr>
            <w:tcW w:w="5244" w:type="dxa"/>
          </w:tcPr>
          <w:p w14:paraId="4E456D3B" w14:textId="77777777" w:rsidR="00D839B9" w:rsidRPr="00CC4BBB" w:rsidRDefault="00D839B9" w:rsidP="00D839B9">
            <w:pPr>
              <w:pStyle w:val="MTTableText"/>
            </w:pPr>
            <w:r w:rsidRPr="00CC4BBB">
              <w:t>spirit level</w:t>
            </w:r>
          </w:p>
        </w:tc>
      </w:tr>
    </w:tbl>
    <w:p w14:paraId="369895C5" w14:textId="77777777" w:rsidR="00D839B9" w:rsidRPr="00CC4BBB" w:rsidRDefault="00D839B9" w:rsidP="00D839B9">
      <w:pPr>
        <w:pStyle w:val="MTStandard"/>
      </w:pPr>
    </w:p>
    <w:p w14:paraId="16B66F40" w14:textId="77777777" w:rsidR="00D839B9" w:rsidRPr="00CC4BBB" w:rsidRDefault="00D839B9" w:rsidP="00D839B9">
      <w:pPr>
        <w:pStyle w:val="MTHeading"/>
      </w:pPr>
      <w:r w:rsidRPr="00CC4BBB">
        <w:t>Functional Description</w:t>
      </w:r>
    </w:p>
    <w:p w14:paraId="6FD6A511" w14:textId="77777777" w:rsidR="00D839B9" w:rsidRPr="00CC4BBB" w:rsidRDefault="00D839B9" w:rsidP="00D839B9">
      <w:pPr>
        <w:pStyle w:val="MTStandard"/>
      </w:pPr>
      <w:r w:rsidRPr="00CC4BBB">
        <w:t>The alignment measuring device serves for accurate alignment of the mold foot rollers to the upper bender rollers in the plant. Correction of some misalignment can be carried out by moving the complete mold via adjustment bolts manually, if required.</w:t>
      </w:r>
    </w:p>
    <w:p w14:paraId="18876D92" w14:textId="77777777" w:rsidR="00D839B9" w:rsidRPr="00CC4BBB" w:rsidRDefault="00D839B9" w:rsidP="00D839B9">
      <w:pPr>
        <w:pStyle w:val="MTHeading"/>
      </w:pPr>
      <w:r w:rsidRPr="00CC4BBB">
        <w:t>Main Components</w:t>
      </w:r>
    </w:p>
    <w:p w14:paraId="1E833F33" w14:textId="77777777" w:rsidR="00D839B9" w:rsidRPr="00CC4BBB" w:rsidRDefault="00D839B9" w:rsidP="00D839B9">
      <w:pPr>
        <w:pStyle w:val="MTBulletIndent"/>
        <w:tabs>
          <w:tab w:val="clear" w:pos="1211"/>
          <w:tab w:val="num" w:pos="927"/>
        </w:tabs>
        <w:ind w:left="907"/>
      </w:pPr>
      <w:r w:rsidRPr="00CC4BBB">
        <w:t>Measuring frame with spirit level</w:t>
      </w:r>
    </w:p>
    <w:p w14:paraId="2C1C541B" w14:textId="77777777" w:rsidR="00D839B9" w:rsidRPr="00CC4BBB" w:rsidRDefault="00D839B9" w:rsidP="00D839B9">
      <w:pPr>
        <w:pStyle w:val="MTBulletIndent"/>
        <w:tabs>
          <w:tab w:val="clear" w:pos="1211"/>
          <w:tab w:val="num" w:pos="927"/>
        </w:tabs>
        <w:ind w:left="907"/>
      </w:pPr>
      <w:r w:rsidRPr="00CC4BBB">
        <w:t>Contact planes with magnet</w:t>
      </w:r>
    </w:p>
    <w:p w14:paraId="55D35BB6" w14:textId="77777777" w:rsidR="00D839B9" w:rsidRPr="00CC4BBB" w:rsidRDefault="00D839B9" w:rsidP="00D839B9">
      <w:pPr>
        <w:pStyle w:val="MTStandard"/>
      </w:pPr>
    </w:p>
    <w:p w14:paraId="28722F08" w14:textId="77777777" w:rsidR="00D839B9" w:rsidRPr="00CC4BBB" w:rsidRDefault="00D839B9" w:rsidP="00D839B9">
      <w:pPr>
        <w:pStyle w:val="MTHeading"/>
      </w:pPr>
      <w:r w:rsidRPr="00CC4BBB">
        <w:t>Reference Drawing CB.52.12 Measuring device for foot roll to bender</w:t>
      </w:r>
    </w:p>
    <w:p w14:paraId="2564DC3B" w14:textId="2B53E36C" w:rsidR="00C713D4" w:rsidRPr="00CC4BBB" w:rsidRDefault="00C713D4" w:rsidP="00D839B9">
      <w:pPr>
        <w:pStyle w:val="MTStandard"/>
        <w:jc w:val="center"/>
        <w:rPr>
          <w:noProof/>
        </w:rPr>
      </w:pPr>
      <w:r w:rsidRPr="00CC4BBB">
        <w:rPr>
          <w:noProof/>
        </w:rPr>
        <w:drawing>
          <wp:inline distT="0" distB="0" distL="0" distR="0" wp14:anchorId="4C4873C9" wp14:editId="45495922">
            <wp:extent cx="724321" cy="3155324"/>
            <wp:effectExtent l="0" t="0" r="0" b="6985"/>
            <wp:docPr id="43059" name="Picture 43059"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59" name="CB.52.12_Measuring_device_for_footroller_bender.jpg"/>
                    <pic:cNvPicPr/>
                  </pic:nvPicPr>
                  <pic:blipFill>
                    <a:blip r:embed="rId72">
                      <a:extLst>
                        <a:ext uri="{28A0092B-C50C-407E-A947-70E740481C1C}">
                          <a14:useLocalDpi xmlns:a14="http://schemas.microsoft.com/office/drawing/2010/main" val="0"/>
                        </a:ext>
                      </a:extLst>
                    </a:blip>
                    <a:stretch>
                      <a:fillRect/>
                    </a:stretch>
                  </pic:blipFill>
                  <pic:spPr>
                    <a:xfrm>
                      <a:off x="0" y="0"/>
                      <a:ext cx="728630" cy="3174093"/>
                    </a:xfrm>
                    <a:prstGeom prst="rect">
                      <a:avLst/>
                    </a:prstGeom>
                  </pic:spPr>
                </pic:pic>
              </a:graphicData>
            </a:graphic>
          </wp:inline>
        </w:drawing>
      </w:r>
    </w:p>
    <w:p w14:paraId="2437B621" w14:textId="77777777" w:rsidR="00D839B9" w:rsidRPr="00CC4BBB" w:rsidRDefault="00D839B9" w:rsidP="00D839B9">
      <w:pPr>
        <w:pStyle w:val="MTStandard"/>
        <w:jc w:val="center"/>
        <w:rPr>
          <w:b/>
        </w:rPr>
      </w:pPr>
      <w:r w:rsidRPr="00CC4BBB">
        <w:t>- Typical sketch for reference only -</w:t>
      </w:r>
    </w:p>
    <w:p w14:paraId="0852DE97" w14:textId="77777777" w:rsidR="00D839B9" w:rsidRPr="00CC4BBB" w:rsidRDefault="00D839B9" w:rsidP="00D839B9">
      <w:pPr>
        <w:pStyle w:val="MTStandard"/>
        <w:rPr>
          <w:sz w:val="24"/>
        </w:rPr>
      </w:pPr>
      <w:bookmarkStart w:id="1789" w:name="_Toc65989858"/>
      <w:bookmarkStart w:id="1790" w:name="_Toc227575905"/>
      <w:bookmarkStart w:id="1791" w:name="_Toc242177785"/>
      <w:r w:rsidRPr="00CC4BBB">
        <w:br w:type="page"/>
      </w:r>
    </w:p>
    <w:p w14:paraId="6E320F15" w14:textId="0AE6AC50" w:rsidR="00D839B9" w:rsidRPr="00CC4BBB" w:rsidRDefault="00D839B9" w:rsidP="00D839B9">
      <w:pPr>
        <w:pStyle w:val="MTHeadingSCS4"/>
      </w:pPr>
      <w:bookmarkStart w:id="1792" w:name="_Toc53052462"/>
      <w:bookmarkStart w:id="1793" w:name="_Toc88576430"/>
      <w:r w:rsidRPr="00CC4BBB">
        <w:lastRenderedPageBreak/>
        <w:t>CB.52.13 Transition ruler</w:t>
      </w:r>
      <w:bookmarkEnd w:id="1789"/>
      <w:bookmarkEnd w:id="1790"/>
      <w:bookmarkEnd w:id="1791"/>
      <w:r w:rsidRPr="00CC4BBB">
        <w:t xml:space="preserve"> foot rollers / copper plates</w:t>
      </w:r>
      <w:bookmarkEnd w:id="1792"/>
      <w:r w:rsidR="00560C67" w:rsidRPr="00CC4BBB">
        <w:t xml:space="preserve"> (Existing)</w:t>
      </w:r>
      <w:bookmarkEnd w:id="1793"/>
    </w:p>
    <w:p w14:paraId="11799CBB" w14:textId="77777777" w:rsidR="00D839B9" w:rsidRPr="00CC4BBB" w:rsidRDefault="00D839B9" w:rsidP="00D839B9">
      <w:pPr>
        <w:pStyle w:val="MTHeading"/>
      </w:pPr>
      <w:r w:rsidRPr="00CC4BBB">
        <w:t>Technical Data:</w:t>
      </w:r>
    </w:p>
    <w:tbl>
      <w:tblPr>
        <w:tblW w:w="0" w:type="auto"/>
        <w:tblInd w:w="108"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ayout w:type="fixed"/>
        <w:tblLook w:val="0000" w:firstRow="0" w:lastRow="0" w:firstColumn="0" w:lastColumn="0" w:noHBand="0" w:noVBand="0"/>
      </w:tblPr>
      <w:tblGrid>
        <w:gridCol w:w="3544"/>
        <w:gridCol w:w="5953"/>
      </w:tblGrid>
      <w:tr w:rsidR="00D839B9" w:rsidRPr="00CC4BBB" w14:paraId="3A495432" w14:textId="77777777" w:rsidTr="00D839B9">
        <w:tc>
          <w:tcPr>
            <w:tcW w:w="3544" w:type="dxa"/>
          </w:tcPr>
          <w:p w14:paraId="017E6E68" w14:textId="77777777" w:rsidR="00D839B9" w:rsidRPr="00CC4BBB" w:rsidRDefault="00D839B9" w:rsidP="00D839B9">
            <w:pPr>
              <w:pStyle w:val="MTTableText"/>
            </w:pPr>
            <w:r w:rsidRPr="00CC4BBB">
              <w:t>Staggered ruler</w:t>
            </w:r>
          </w:p>
        </w:tc>
        <w:tc>
          <w:tcPr>
            <w:tcW w:w="5953" w:type="dxa"/>
          </w:tcPr>
          <w:p w14:paraId="6A5E2F4C" w14:textId="77777777" w:rsidR="00D839B9" w:rsidRPr="00CC4BBB" w:rsidRDefault="00D839B9" w:rsidP="00D839B9">
            <w:pPr>
              <w:pStyle w:val="MTTableText"/>
            </w:pPr>
            <w:r w:rsidRPr="00CC4BBB">
              <w:t>one for alignment check of mold copper plates to foot roller and copper plates to lateral foot rollers</w:t>
            </w:r>
          </w:p>
        </w:tc>
      </w:tr>
    </w:tbl>
    <w:p w14:paraId="2A2FE273" w14:textId="77777777" w:rsidR="00D839B9" w:rsidRPr="00CC4BBB" w:rsidRDefault="00D839B9" w:rsidP="00D839B9">
      <w:pPr>
        <w:pStyle w:val="MTStandard"/>
      </w:pPr>
    </w:p>
    <w:p w14:paraId="0A0F18EB" w14:textId="77777777" w:rsidR="00D839B9" w:rsidRPr="00CC4BBB" w:rsidRDefault="00D839B9" w:rsidP="00D839B9">
      <w:pPr>
        <w:pStyle w:val="MTHeading"/>
      </w:pPr>
      <w:r w:rsidRPr="00CC4BBB">
        <w:t>Reference Drawing CB.52.13 Transition ruler foot / copper plates</w:t>
      </w:r>
    </w:p>
    <w:p w14:paraId="440B32F6" w14:textId="70B6ACB7" w:rsidR="00C713D4" w:rsidRPr="00CC4BBB" w:rsidRDefault="00C713D4" w:rsidP="00D839B9">
      <w:pPr>
        <w:pStyle w:val="MTStandard"/>
        <w:jc w:val="center"/>
        <w:rPr>
          <w:noProof/>
        </w:rPr>
      </w:pPr>
      <w:r w:rsidRPr="00CC4BBB">
        <w:rPr>
          <w:noProof/>
        </w:rPr>
        <w:drawing>
          <wp:inline distT="0" distB="0" distL="0" distR="0" wp14:anchorId="2B0CD787" wp14:editId="109A70CB">
            <wp:extent cx="553792" cy="3941114"/>
            <wp:effectExtent l="0" t="0" r="0" b="2540"/>
            <wp:docPr id="43060" name="Picture 43060"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60" name="CB.52.13_Transition_ruler_footrollers_copper_plate.jp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61255" cy="3994225"/>
                    </a:xfrm>
                    <a:prstGeom prst="rect">
                      <a:avLst/>
                    </a:prstGeom>
                  </pic:spPr>
                </pic:pic>
              </a:graphicData>
            </a:graphic>
          </wp:inline>
        </w:drawing>
      </w:r>
    </w:p>
    <w:p w14:paraId="09734110" w14:textId="77777777" w:rsidR="00D839B9" w:rsidRPr="00CC4BBB" w:rsidRDefault="00D839B9" w:rsidP="00D839B9">
      <w:pPr>
        <w:pStyle w:val="MTStandard"/>
        <w:jc w:val="center"/>
        <w:rPr>
          <w:b/>
        </w:rPr>
      </w:pPr>
      <w:r w:rsidRPr="00CC4BBB">
        <w:t>- Typical sketch for reference only -</w:t>
      </w:r>
    </w:p>
    <w:p w14:paraId="2593AC40" w14:textId="77777777" w:rsidR="00D839B9" w:rsidRPr="00CC4BBB" w:rsidRDefault="00D839B9" w:rsidP="00D839B9">
      <w:pPr>
        <w:pStyle w:val="MTStandard"/>
        <w:jc w:val="center"/>
      </w:pPr>
    </w:p>
    <w:p w14:paraId="2D43E643" w14:textId="77777777" w:rsidR="00D839B9" w:rsidRPr="00CC4BBB" w:rsidRDefault="00D839B9" w:rsidP="00D839B9">
      <w:pPr>
        <w:pStyle w:val="MTStandard"/>
      </w:pPr>
      <w:r w:rsidRPr="00CC4BBB">
        <w:br w:type="page"/>
      </w:r>
      <w:bookmarkStart w:id="1794" w:name="_Toc40255369"/>
    </w:p>
    <w:p w14:paraId="41B58339" w14:textId="77777777" w:rsidR="00D839B9" w:rsidRPr="00CC4BBB" w:rsidRDefault="00D839B9" w:rsidP="00D839B9">
      <w:pPr>
        <w:pStyle w:val="MTHeadingSCS3"/>
      </w:pPr>
      <w:bookmarkStart w:id="1795" w:name="_Toc536413619"/>
      <w:bookmarkStart w:id="1796" w:name="_Toc3108187"/>
      <w:bookmarkStart w:id="1797" w:name="_Toc65989859"/>
      <w:bookmarkStart w:id="1798" w:name="_Toc227575906"/>
      <w:bookmarkStart w:id="1799" w:name="_Toc242177786"/>
      <w:bookmarkStart w:id="1800" w:name="_Toc53052466"/>
      <w:bookmarkStart w:id="1801" w:name="_Toc88576431"/>
      <w:bookmarkStart w:id="1802" w:name="_Toc362833844"/>
      <w:bookmarkStart w:id="1803" w:name="_Toc362858522"/>
      <w:bookmarkStart w:id="1804" w:name="_Toc363527579"/>
      <w:bookmarkStart w:id="1805" w:name="_Toc386513324"/>
      <w:bookmarkStart w:id="1806" w:name="_Toc421614518"/>
      <w:bookmarkStart w:id="1807" w:name="_Toc431095626"/>
      <w:bookmarkStart w:id="1808" w:name="_Toc481391193"/>
      <w:bookmarkStart w:id="1809" w:name="_Toc499541983"/>
      <w:bookmarkStart w:id="1810" w:name="_Toc500053294"/>
      <w:bookmarkStart w:id="1811" w:name="_Toc506862832"/>
      <w:bookmarkStart w:id="1812" w:name="_Toc510846562"/>
      <w:bookmarkEnd w:id="1794"/>
      <w:r w:rsidRPr="00CC4BBB">
        <w:lastRenderedPageBreak/>
        <w:t>CB.52.2 Strand guide measuring devices</w:t>
      </w:r>
      <w:bookmarkEnd w:id="1795"/>
      <w:bookmarkEnd w:id="1796"/>
      <w:bookmarkEnd w:id="1797"/>
      <w:bookmarkEnd w:id="1798"/>
      <w:bookmarkEnd w:id="1799"/>
      <w:bookmarkEnd w:id="1800"/>
      <w:bookmarkEnd w:id="1801"/>
    </w:p>
    <w:p w14:paraId="6B7807E8" w14:textId="6EF56D96" w:rsidR="00D839B9" w:rsidRPr="00CC4BBB" w:rsidRDefault="00D839B9" w:rsidP="00D839B9">
      <w:pPr>
        <w:pStyle w:val="MTHeadingSCS4"/>
      </w:pPr>
      <w:bookmarkStart w:id="1813" w:name="_Toc536413620"/>
      <w:bookmarkStart w:id="1814" w:name="_Toc3108188"/>
      <w:bookmarkStart w:id="1815" w:name="_Toc65989860"/>
      <w:bookmarkStart w:id="1816" w:name="_Toc227575907"/>
      <w:bookmarkStart w:id="1817" w:name="_Toc242177787"/>
      <w:bookmarkStart w:id="1818" w:name="_Toc53052467"/>
      <w:bookmarkStart w:id="1819" w:name="_Toc88576432"/>
      <w:r w:rsidRPr="00CC4BBB">
        <w:t>CB.52.21 T</w:t>
      </w:r>
      <w:bookmarkEnd w:id="1802"/>
      <w:bookmarkEnd w:id="1803"/>
      <w:bookmarkEnd w:id="1804"/>
      <w:bookmarkEnd w:id="1805"/>
      <w:bookmarkEnd w:id="1806"/>
      <w:bookmarkEnd w:id="1807"/>
      <w:bookmarkEnd w:id="1808"/>
      <w:bookmarkEnd w:id="1809"/>
      <w:bookmarkEnd w:id="1810"/>
      <w:bookmarkEnd w:id="1811"/>
      <w:bookmarkEnd w:id="1812"/>
      <w:bookmarkEnd w:id="1813"/>
      <w:bookmarkEnd w:id="1814"/>
      <w:bookmarkEnd w:id="1815"/>
      <w:bookmarkEnd w:id="1816"/>
      <w:bookmarkEnd w:id="1817"/>
      <w:r w:rsidRPr="00CC4BBB">
        <w:t>ransition rulers</w:t>
      </w:r>
      <w:bookmarkEnd w:id="1818"/>
      <w:r w:rsidR="00F177BF" w:rsidRPr="00CC4BBB">
        <w:t xml:space="preserve"> (Existing)</w:t>
      </w:r>
      <w:bookmarkEnd w:id="1819"/>
    </w:p>
    <w:p w14:paraId="4895A9D4" w14:textId="77777777" w:rsidR="00D839B9" w:rsidRPr="00CC4BBB" w:rsidRDefault="00D839B9" w:rsidP="00D839B9">
      <w:pPr>
        <w:pStyle w:val="MTHeading"/>
      </w:pPr>
      <w:r w:rsidRPr="00CC4BBB">
        <w:t>Technical Data:</w:t>
      </w:r>
    </w:p>
    <w:tbl>
      <w:tblPr>
        <w:tblW w:w="0" w:type="auto"/>
        <w:tblInd w:w="108"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ayout w:type="fixed"/>
        <w:tblLook w:val="0000" w:firstRow="0" w:lastRow="0" w:firstColumn="0" w:lastColumn="0" w:noHBand="0" w:noVBand="0"/>
      </w:tblPr>
      <w:tblGrid>
        <w:gridCol w:w="3544"/>
        <w:gridCol w:w="5953"/>
      </w:tblGrid>
      <w:tr w:rsidR="00CC4BBB" w:rsidRPr="00CC4BBB" w14:paraId="1FC5372D" w14:textId="77777777" w:rsidTr="00D839B9">
        <w:tc>
          <w:tcPr>
            <w:tcW w:w="3544" w:type="dxa"/>
          </w:tcPr>
          <w:p w14:paraId="30A116BD" w14:textId="77777777" w:rsidR="00D839B9" w:rsidRPr="00CC4BBB" w:rsidRDefault="00D839B9" w:rsidP="00D839B9">
            <w:pPr>
              <w:pStyle w:val="MTTableText"/>
            </w:pPr>
            <w:r w:rsidRPr="00CC4BBB">
              <w:t>Templates</w:t>
            </w:r>
          </w:p>
        </w:tc>
        <w:tc>
          <w:tcPr>
            <w:tcW w:w="5953" w:type="dxa"/>
          </w:tcPr>
          <w:p w14:paraId="2EF219A4" w14:textId="77777777" w:rsidR="00D839B9" w:rsidRPr="00CC4BBB" w:rsidRDefault="00D839B9" w:rsidP="00D839B9">
            <w:pPr>
              <w:pStyle w:val="MTTableText"/>
            </w:pPr>
            <w:r w:rsidRPr="00CC4BBB">
              <w:t xml:space="preserve">one for use of checking the transition between bender and bow, </w:t>
            </w:r>
          </w:p>
          <w:p w14:paraId="18CE7F46" w14:textId="77777777" w:rsidR="00D839B9" w:rsidRPr="00CC4BBB" w:rsidRDefault="00D839B9" w:rsidP="00D839B9">
            <w:pPr>
              <w:pStyle w:val="MTTableText"/>
            </w:pPr>
            <w:r w:rsidRPr="00CC4BBB">
              <w:t>one for use of checking the transition between bow segments,</w:t>
            </w:r>
          </w:p>
          <w:p w14:paraId="44F559FA" w14:textId="77777777" w:rsidR="00D839B9" w:rsidRPr="00CC4BBB" w:rsidRDefault="00D839B9" w:rsidP="00D839B9">
            <w:pPr>
              <w:pStyle w:val="MTTableText"/>
            </w:pPr>
            <w:r w:rsidRPr="00CC4BBB">
              <w:t>one for use of checking the transition between bow and straightener segment #1.</w:t>
            </w:r>
          </w:p>
          <w:p w14:paraId="1389927B" w14:textId="77777777" w:rsidR="00D839B9" w:rsidRPr="00CC4BBB" w:rsidRDefault="00D839B9" w:rsidP="00D839B9">
            <w:pPr>
              <w:pStyle w:val="MTTableText"/>
            </w:pPr>
            <w:r w:rsidRPr="00CC4BBB">
              <w:t>one for use of checking the transition between straightener segments #1 and #2</w:t>
            </w:r>
          </w:p>
        </w:tc>
      </w:tr>
      <w:tr w:rsidR="00D839B9" w:rsidRPr="00CC4BBB" w14:paraId="36242E35" w14:textId="77777777" w:rsidTr="00D839B9">
        <w:tc>
          <w:tcPr>
            <w:tcW w:w="3544" w:type="dxa"/>
          </w:tcPr>
          <w:p w14:paraId="6BE27F8E" w14:textId="77777777" w:rsidR="00D839B9" w:rsidRPr="00CC4BBB" w:rsidRDefault="00D839B9" w:rsidP="00D839B9">
            <w:pPr>
              <w:pStyle w:val="MTTableText"/>
            </w:pPr>
            <w:r w:rsidRPr="00CC4BBB">
              <w:t>Straight ruler</w:t>
            </w:r>
          </w:p>
        </w:tc>
        <w:tc>
          <w:tcPr>
            <w:tcW w:w="5953" w:type="dxa"/>
          </w:tcPr>
          <w:p w14:paraId="6B444BFE" w14:textId="77777777" w:rsidR="00D839B9" w:rsidRPr="00CC4BBB" w:rsidRDefault="00D839B9" w:rsidP="00D839B9">
            <w:pPr>
              <w:pStyle w:val="MTTableText"/>
            </w:pPr>
            <w:r w:rsidRPr="00CC4BBB">
              <w:t>one for use of checking the transition between straightener segment #2 and horizontal segment #1 and for check of transition between the horizontal segments</w:t>
            </w:r>
          </w:p>
        </w:tc>
      </w:tr>
    </w:tbl>
    <w:p w14:paraId="250D867D" w14:textId="77777777" w:rsidR="00D839B9" w:rsidRPr="00CC4BBB" w:rsidRDefault="00D839B9" w:rsidP="00D839B9">
      <w:pPr>
        <w:pStyle w:val="MTStandard"/>
      </w:pPr>
    </w:p>
    <w:p w14:paraId="12ED3E15" w14:textId="77777777" w:rsidR="00D839B9" w:rsidRPr="00CC4BBB" w:rsidRDefault="00D839B9" w:rsidP="00D839B9">
      <w:pPr>
        <w:pStyle w:val="MTStandard"/>
      </w:pPr>
      <w:r w:rsidRPr="00CC4BBB">
        <w:br w:type="page"/>
      </w:r>
    </w:p>
    <w:p w14:paraId="327368D9" w14:textId="3C70F68C" w:rsidR="00D839B9" w:rsidRPr="00CC4BBB" w:rsidRDefault="00D839B9" w:rsidP="00D839B9">
      <w:pPr>
        <w:pStyle w:val="MTHeadingSCS4"/>
      </w:pPr>
      <w:bookmarkStart w:id="1820" w:name="_Toc40255377"/>
      <w:bookmarkStart w:id="1821" w:name="_Toc88576433"/>
      <w:bookmarkStart w:id="1822" w:name="_Toc53052468"/>
      <w:r w:rsidRPr="00CC4BBB">
        <w:lastRenderedPageBreak/>
        <w:t>CB.52.22 Strand Checker</w:t>
      </w:r>
      <w:bookmarkEnd w:id="1820"/>
      <w:r w:rsidRPr="00CC4BBB">
        <w:t xml:space="preserve"> </w:t>
      </w:r>
      <w:r w:rsidR="00F177BF" w:rsidRPr="00CC4BBB">
        <w:t>(Option)</w:t>
      </w:r>
      <w:bookmarkEnd w:id="1821"/>
      <w:r w:rsidRPr="00CC4BBB">
        <w:rPr>
          <w:vanish/>
          <w:highlight w:val="yellow"/>
        </w:rPr>
        <w:t>(OPTION)</w:t>
      </w:r>
      <w:bookmarkEnd w:id="1822"/>
    </w:p>
    <w:p w14:paraId="108A0FAC" w14:textId="77777777" w:rsidR="00D839B9" w:rsidRPr="00CC4BBB" w:rsidRDefault="00D839B9" w:rsidP="00D839B9">
      <w:pPr>
        <w:pStyle w:val="MTHeading"/>
      </w:pPr>
      <w:r w:rsidRPr="00CC4BBB">
        <w:t>Technical Data</w:t>
      </w:r>
    </w:p>
    <w:tbl>
      <w:tblPr>
        <w:tblW w:w="9497" w:type="dxa"/>
        <w:tblInd w:w="108"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ayout w:type="fixed"/>
        <w:tblLook w:val="0000" w:firstRow="0" w:lastRow="0" w:firstColumn="0" w:lastColumn="0" w:noHBand="0" w:noVBand="0"/>
      </w:tblPr>
      <w:tblGrid>
        <w:gridCol w:w="3544"/>
        <w:gridCol w:w="5953"/>
      </w:tblGrid>
      <w:tr w:rsidR="00CC4BBB" w:rsidRPr="00CC4BBB" w14:paraId="12562EB7" w14:textId="77777777" w:rsidTr="00D839B9">
        <w:tc>
          <w:tcPr>
            <w:tcW w:w="3544" w:type="dxa"/>
          </w:tcPr>
          <w:p w14:paraId="1B87EDDD" w14:textId="77777777" w:rsidR="00D839B9" w:rsidRPr="00CC4BBB" w:rsidRDefault="00D839B9" w:rsidP="00D839B9">
            <w:pPr>
              <w:pStyle w:val="MTTableText"/>
            </w:pPr>
            <w:r w:rsidRPr="00CC4BBB">
              <w:t>Type of construction</w:t>
            </w:r>
          </w:p>
        </w:tc>
        <w:tc>
          <w:tcPr>
            <w:tcW w:w="5953" w:type="dxa"/>
          </w:tcPr>
          <w:p w14:paraId="48BCE97D" w14:textId="77777777" w:rsidR="00D839B9" w:rsidRPr="00CC4BBB" w:rsidRDefault="00D839B9" w:rsidP="00D839B9">
            <w:pPr>
              <w:pStyle w:val="MTTableText"/>
            </w:pPr>
            <w:r w:rsidRPr="00CC4BBB">
              <w:t>electromechanical operated roller gap measuring device with integrated data storage</w:t>
            </w:r>
          </w:p>
        </w:tc>
      </w:tr>
      <w:tr w:rsidR="00CC4BBB" w:rsidRPr="00CC4BBB" w14:paraId="16361FA1" w14:textId="77777777" w:rsidTr="00D839B9">
        <w:tc>
          <w:tcPr>
            <w:tcW w:w="3544" w:type="dxa"/>
          </w:tcPr>
          <w:p w14:paraId="0F4ACED7" w14:textId="77777777" w:rsidR="00D839B9" w:rsidRPr="00CC4BBB" w:rsidRDefault="00D839B9" w:rsidP="00D839B9">
            <w:pPr>
              <w:pStyle w:val="MTTableText"/>
            </w:pPr>
            <w:r w:rsidRPr="00CC4BBB">
              <w:t>Location</w:t>
            </w:r>
          </w:p>
        </w:tc>
        <w:tc>
          <w:tcPr>
            <w:tcW w:w="5953" w:type="dxa"/>
          </w:tcPr>
          <w:p w14:paraId="43EDD5F6" w14:textId="77777777" w:rsidR="00D839B9" w:rsidRPr="00CC4BBB" w:rsidRDefault="00D839B9" w:rsidP="00D839B9">
            <w:pPr>
              <w:pStyle w:val="MTTableText"/>
            </w:pPr>
            <w:r w:rsidRPr="00CC4BBB">
              <w:t>at the dummy bar, instead of dummy bar head</w:t>
            </w:r>
          </w:p>
        </w:tc>
      </w:tr>
      <w:tr w:rsidR="00CC4BBB" w:rsidRPr="00CC4BBB" w14:paraId="3E5720B6" w14:textId="77777777" w:rsidTr="00D839B9">
        <w:tc>
          <w:tcPr>
            <w:tcW w:w="3544" w:type="dxa"/>
          </w:tcPr>
          <w:p w14:paraId="35680E20" w14:textId="77777777" w:rsidR="00D839B9" w:rsidRPr="00CC4BBB" w:rsidRDefault="00D839B9" w:rsidP="00D839B9">
            <w:pPr>
              <w:pStyle w:val="MTTableText"/>
            </w:pPr>
            <w:r w:rsidRPr="00CC4BBB">
              <w:t>Casting thickness</w:t>
            </w:r>
          </w:p>
        </w:tc>
        <w:tc>
          <w:tcPr>
            <w:tcW w:w="5953" w:type="dxa"/>
          </w:tcPr>
          <w:p w14:paraId="73F2A2A9" w14:textId="77777777" w:rsidR="00D839B9" w:rsidRPr="00CC4BBB" w:rsidRDefault="00D839B9" w:rsidP="00D839B9">
            <w:pPr>
              <w:pStyle w:val="MTTableText"/>
            </w:pPr>
            <w:r w:rsidRPr="00CC4BBB">
              <w:t>basic equipment for main (one) casting thickness, additional measuring thickness possible (option)</w:t>
            </w:r>
          </w:p>
        </w:tc>
      </w:tr>
      <w:tr w:rsidR="00CC4BBB" w:rsidRPr="00CC4BBB" w14:paraId="219C2E9B" w14:textId="77777777" w:rsidTr="00D839B9">
        <w:tc>
          <w:tcPr>
            <w:tcW w:w="3544" w:type="dxa"/>
          </w:tcPr>
          <w:p w14:paraId="2F8EAE93" w14:textId="77777777" w:rsidR="00D839B9" w:rsidRPr="00CC4BBB" w:rsidRDefault="00D839B9" w:rsidP="00D839B9">
            <w:pPr>
              <w:pStyle w:val="MTTableText"/>
            </w:pPr>
            <w:r w:rsidRPr="00CC4BBB">
              <w:t>Measuring range</w:t>
            </w:r>
          </w:p>
        </w:tc>
        <w:tc>
          <w:tcPr>
            <w:tcW w:w="5953" w:type="dxa"/>
          </w:tcPr>
          <w:p w14:paraId="0FCC09AF" w14:textId="77777777" w:rsidR="00D839B9" w:rsidRPr="00CC4BBB" w:rsidRDefault="00D839B9" w:rsidP="00D839B9">
            <w:pPr>
              <w:pStyle w:val="MTTableText"/>
            </w:pPr>
            <w:r w:rsidRPr="00CC4BBB">
              <w:t>Gap: ± 8 mm, Alignment: ± 5 mm</w:t>
            </w:r>
          </w:p>
        </w:tc>
      </w:tr>
      <w:tr w:rsidR="00CC4BBB" w:rsidRPr="00CC4BBB" w14:paraId="4A54F49A" w14:textId="77777777" w:rsidTr="00D839B9">
        <w:tc>
          <w:tcPr>
            <w:tcW w:w="3544" w:type="dxa"/>
          </w:tcPr>
          <w:p w14:paraId="7FB4B457" w14:textId="77777777" w:rsidR="00D839B9" w:rsidRPr="00CC4BBB" w:rsidRDefault="00D839B9" w:rsidP="00D839B9">
            <w:pPr>
              <w:pStyle w:val="MTTableText"/>
            </w:pPr>
            <w:r w:rsidRPr="00CC4BBB">
              <w:t>Measuring speed</w:t>
            </w:r>
          </w:p>
        </w:tc>
        <w:tc>
          <w:tcPr>
            <w:tcW w:w="5953" w:type="dxa"/>
          </w:tcPr>
          <w:p w14:paraId="52776B1C" w14:textId="77777777" w:rsidR="00D839B9" w:rsidRPr="00CC4BBB" w:rsidRDefault="00D839B9" w:rsidP="00D839B9">
            <w:pPr>
              <w:pStyle w:val="MTTableText"/>
            </w:pPr>
            <w:r w:rsidRPr="00CC4BBB">
              <w:t>1…5 m/min (1…3 m/min during nozzle check)</w:t>
            </w:r>
          </w:p>
        </w:tc>
      </w:tr>
      <w:tr w:rsidR="00CC4BBB" w:rsidRPr="00CC4BBB" w14:paraId="1F11449D" w14:textId="77777777" w:rsidTr="00D839B9">
        <w:tc>
          <w:tcPr>
            <w:tcW w:w="3544" w:type="dxa"/>
          </w:tcPr>
          <w:p w14:paraId="38389335" w14:textId="77777777" w:rsidR="00D839B9" w:rsidRPr="00CC4BBB" w:rsidRDefault="00D839B9" w:rsidP="00D839B9">
            <w:pPr>
              <w:pStyle w:val="MTTableText"/>
            </w:pPr>
            <w:r w:rsidRPr="00CC4BBB">
              <w:t>Measuring accuracy</w:t>
            </w:r>
          </w:p>
        </w:tc>
        <w:tc>
          <w:tcPr>
            <w:tcW w:w="5953" w:type="dxa"/>
          </w:tcPr>
          <w:p w14:paraId="6D743B3B" w14:textId="77777777" w:rsidR="00D839B9" w:rsidRPr="00CC4BBB" w:rsidRDefault="00D839B9" w:rsidP="00D839B9">
            <w:pPr>
              <w:pStyle w:val="MTTableText"/>
            </w:pPr>
            <w:r w:rsidRPr="00CC4BBB">
              <w:t>Gap: ± 0.1 mm, Alignment: ± 0.15 mm</w:t>
            </w:r>
          </w:p>
        </w:tc>
      </w:tr>
      <w:tr w:rsidR="00CC4BBB" w:rsidRPr="00CC4BBB" w14:paraId="73FF7F75" w14:textId="77777777" w:rsidTr="00D839B9">
        <w:tc>
          <w:tcPr>
            <w:tcW w:w="3544" w:type="dxa"/>
          </w:tcPr>
          <w:p w14:paraId="74821060" w14:textId="77777777" w:rsidR="00D839B9" w:rsidRPr="00CC4BBB" w:rsidRDefault="00D839B9" w:rsidP="00D839B9">
            <w:pPr>
              <w:pStyle w:val="MTTableText"/>
            </w:pPr>
            <w:r w:rsidRPr="00CC4BBB">
              <w:t>Measuring direction</w:t>
            </w:r>
          </w:p>
        </w:tc>
        <w:tc>
          <w:tcPr>
            <w:tcW w:w="5953" w:type="dxa"/>
          </w:tcPr>
          <w:p w14:paraId="3CBB2ECF" w14:textId="77777777" w:rsidR="00D839B9" w:rsidRPr="00CC4BBB" w:rsidRDefault="00D839B9" w:rsidP="00D839B9">
            <w:pPr>
              <w:pStyle w:val="MTTableText"/>
            </w:pPr>
            <w:r w:rsidRPr="00CC4BBB">
              <w:t>Top feeding: in casting direction, bottom feeding: in insert and casting direction</w:t>
            </w:r>
          </w:p>
        </w:tc>
      </w:tr>
      <w:tr w:rsidR="00CC4BBB" w:rsidRPr="00CC4BBB" w14:paraId="60047A23" w14:textId="77777777" w:rsidTr="00D839B9">
        <w:tc>
          <w:tcPr>
            <w:tcW w:w="3544" w:type="dxa"/>
          </w:tcPr>
          <w:p w14:paraId="2BC9978D" w14:textId="77777777" w:rsidR="00D839B9" w:rsidRPr="00CC4BBB" w:rsidRDefault="00D839B9" w:rsidP="00D839B9">
            <w:pPr>
              <w:pStyle w:val="MTTableText"/>
            </w:pPr>
            <w:r w:rsidRPr="00CC4BBB">
              <w:t>No. of measuring lines</w:t>
            </w:r>
          </w:p>
        </w:tc>
        <w:tc>
          <w:tcPr>
            <w:tcW w:w="5953" w:type="dxa"/>
          </w:tcPr>
          <w:p w14:paraId="6FC7D35D" w14:textId="77777777" w:rsidR="00D839B9" w:rsidRPr="00CC4BBB" w:rsidRDefault="00D839B9" w:rsidP="00D839B9">
            <w:pPr>
              <w:pStyle w:val="MTTableText"/>
            </w:pPr>
            <w:r w:rsidRPr="00CC4BBB">
              <w:t>3</w:t>
            </w:r>
          </w:p>
        </w:tc>
      </w:tr>
      <w:tr w:rsidR="00CC4BBB" w:rsidRPr="00CC4BBB" w14:paraId="01890C43" w14:textId="77777777" w:rsidTr="00D839B9">
        <w:tc>
          <w:tcPr>
            <w:tcW w:w="3544" w:type="dxa"/>
          </w:tcPr>
          <w:p w14:paraId="26CE8B86" w14:textId="77777777" w:rsidR="00D839B9" w:rsidRPr="00CC4BBB" w:rsidRDefault="00D839B9" w:rsidP="00D839B9">
            <w:pPr>
              <w:pStyle w:val="MTTableText"/>
            </w:pPr>
            <w:r w:rsidRPr="00CC4BBB">
              <w:t>Data acquisition:</w:t>
            </w:r>
          </w:p>
        </w:tc>
        <w:tc>
          <w:tcPr>
            <w:tcW w:w="5953" w:type="dxa"/>
          </w:tcPr>
          <w:p w14:paraId="5CCB625A" w14:textId="77777777" w:rsidR="00D839B9" w:rsidRPr="00CC4BBB" w:rsidRDefault="00D839B9" w:rsidP="00D839B9">
            <w:pPr>
              <w:pStyle w:val="MTTableText"/>
            </w:pPr>
          </w:p>
        </w:tc>
      </w:tr>
      <w:tr w:rsidR="00CC4BBB" w:rsidRPr="00CC4BBB" w14:paraId="4AFBECCC" w14:textId="77777777" w:rsidTr="00D839B9">
        <w:tc>
          <w:tcPr>
            <w:tcW w:w="3544" w:type="dxa"/>
          </w:tcPr>
          <w:p w14:paraId="01A81998" w14:textId="77777777" w:rsidR="00D839B9" w:rsidRPr="00CC4BBB" w:rsidRDefault="00D839B9" w:rsidP="00D839B9">
            <w:pPr>
              <w:pStyle w:val="MTTableIndent"/>
            </w:pPr>
            <w:r w:rsidRPr="00CC4BBB">
              <w:t>gap measurement</w:t>
            </w:r>
          </w:p>
        </w:tc>
        <w:tc>
          <w:tcPr>
            <w:tcW w:w="5953" w:type="dxa"/>
          </w:tcPr>
          <w:p w14:paraId="28EA98FD" w14:textId="77777777" w:rsidR="00D839B9" w:rsidRPr="00CC4BBB" w:rsidRDefault="00D839B9" w:rsidP="00D839B9">
            <w:pPr>
              <w:pStyle w:val="MTTableText"/>
            </w:pPr>
            <w:r w:rsidRPr="00CC4BBB">
              <w:t>by LVDT sensors</w:t>
            </w:r>
          </w:p>
        </w:tc>
      </w:tr>
      <w:tr w:rsidR="00CC4BBB" w:rsidRPr="00CC4BBB" w14:paraId="189C3988" w14:textId="77777777" w:rsidTr="00D839B9">
        <w:tc>
          <w:tcPr>
            <w:tcW w:w="3544" w:type="dxa"/>
          </w:tcPr>
          <w:p w14:paraId="3DB83938" w14:textId="77777777" w:rsidR="00D839B9" w:rsidRPr="00CC4BBB" w:rsidRDefault="00D839B9" w:rsidP="00D839B9">
            <w:pPr>
              <w:pStyle w:val="MTTableIndent"/>
            </w:pPr>
            <w:r w:rsidRPr="00CC4BBB">
              <w:t>alignment</w:t>
            </w:r>
          </w:p>
        </w:tc>
        <w:tc>
          <w:tcPr>
            <w:tcW w:w="5953" w:type="dxa"/>
          </w:tcPr>
          <w:p w14:paraId="5F77F91A" w14:textId="77777777" w:rsidR="00D839B9" w:rsidRPr="00CC4BBB" w:rsidRDefault="00D839B9" w:rsidP="00D839B9">
            <w:pPr>
              <w:pStyle w:val="MTTableText"/>
            </w:pPr>
            <w:r w:rsidRPr="00CC4BBB">
              <w:t>by LVDT sensors</w:t>
            </w:r>
          </w:p>
        </w:tc>
      </w:tr>
      <w:tr w:rsidR="00CC4BBB" w:rsidRPr="00CC4BBB" w14:paraId="451C3738" w14:textId="77777777" w:rsidTr="00D839B9">
        <w:tc>
          <w:tcPr>
            <w:tcW w:w="3544" w:type="dxa"/>
          </w:tcPr>
          <w:p w14:paraId="3C57DD24" w14:textId="77777777" w:rsidR="00D839B9" w:rsidRPr="00CC4BBB" w:rsidRDefault="00D839B9" w:rsidP="00D839B9">
            <w:pPr>
              <w:pStyle w:val="MTTableIndent"/>
            </w:pPr>
            <w:r w:rsidRPr="00CC4BBB">
              <w:t xml:space="preserve">roller rotation </w:t>
            </w:r>
          </w:p>
        </w:tc>
        <w:tc>
          <w:tcPr>
            <w:tcW w:w="5953" w:type="dxa"/>
          </w:tcPr>
          <w:p w14:paraId="11CB738A" w14:textId="77777777" w:rsidR="00D839B9" w:rsidRPr="00CC4BBB" w:rsidRDefault="00D839B9" w:rsidP="00D839B9">
            <w:pPr>
              <w:pStyle w:val="MTTableText"/>
            </w:pPr>
            <w:r w:rsidRPr="00CC4BBB">
              <w:t>by position encoders</w:t>
            </w:r>
          </w:p>
        </w:tc>
      </w:tr>
      <w:tr w:rsidR="00CC4BBB" w:rsidRPr="00CC4BBB" w14:paraId="7B28FE2F" w14:textId="77777777" w:rsidTr="00D839B9">
        <w:tc>
          <w:tcPr>
            <w:tcW w:w="3544" w:type="dxa"/>
          </w:tcPr>
          <w:p w14:paraId="667F4120" w14:textId="77777777" w:rsidR="00D839B9" w:rsidRPr="00CC4BBB" w:rsidRDefault="00D839B9" w:rsidP="00D839B9">
            <w:pPr>
              <w:pStyle w:val="MTTableIndent"/>
            </w:pPr>
            <w:r w:rsidRPr="00CC4BBB">
              <w:t xml:space="preserve">spraywater check </w:t>
            </w:r>
          </w:p>
        </w:tc>
        <w:tc>
          <w:tcPr>
            <w:tcW w:w="5953" w:type="dxa"/>
          </w:tcPr>
          <w:p w14:paraId="3AF2440A" w14:textId="77777777" w:rsidR="00D839B9" w:rsidRPr="00CC4BBB" w:rsidRDefault="00D839B9" w:rsidP="00D839B9">
            <w:pPr>
              <w:pStyle w:val="MTTableText"/>
            </w:pPr>
            <w:r w:rsidRPr="00CC4BBB">
              <w:t>by microphones</w:t>
            </w:r>
          </w:p>
        </w:tc>
      </w:tr>
      <w:tr w:rsidR="00CC4BBB" w:rsidRPr="00CC4BBB" w14:paraId="7671DD6A" w14:textId="77777777" w:rsidTr="00D839B9">
        <w:tc>
          <w:tcPr>
            <w:tcW w:w="3544" w:type="dxa"/>
          </w:tcPr>
          <w:p w14:paraId="6EAC4702" w14:textId="77777777" w:rsidR="00D839B9" w:rsidRPr="00CC4BBB" w:rsidRDefault="00D839B9" w:rsidP="00D839B9">
            <w:pPr>
              <w:pStyle w:val="MTTableText"/>
            </w:pPr>
            <w:r w:rsidRPr="00CC4BBB">
              <w:t>Data storage</w:t>
            </w:r>
          </w:p>
        </w:tc>
        <w:tc>
          <w:tcPr>
            <w:tcW w:w="5953" w:type="dxa"/>
          </w:tcPr>
          <w:p w14:paraId="622D1455" w14:textId="77777777" w:rsidR="00D839B9" w:rsidRPr="00CC4BBB" w:rsidRDefault="00D839B9" w:rsidP="00D839B9">
            <w:pPr>
              <w:pStyle w:val="MTTableText"/>
            </w:pPr>
            <w:r w:rsidRPr="00CC4BBB">
              <w:t>flash memory module</w:t>
            </w:r>
          </w:p>
        </w:tc>
      </w:tr>
      <w:tr w:rsidR="00CC4BBB" w:rsidRPr="00CC4BBB" w14:paraId="75AF483B" w14:textId="77777777" w:rsidTr="00D839B9">
        <w:tc>
          <w:tcPr>
            <w:tcW w:w="3544" w:type="dxa"/>
          </w:tcPr>
          <w:p w14:paraId="094811DD" w14:textId="77777777" w:rsidR="00D839B9" w:rsidRPr="00CC4BBB" w:rsidRDefault="00D839B9" w:rsidP="00D839B9">
            <w:pPr>
              <w:pStyle w:val="MTTableText"/>
            </w:pPr>
            <w:r w:rsidRPr="00CC4BBB">
              <w:t>Storage capacity</w:t>
            </w:r>
          </w:p>
        </w:tc>
        <w:tc>
          <w:tcPr>
            <w:tcW w:w="5953" w:type="dxa"/>
          </w:tcPr>
          <w:p w14:paraId="2CE2038F" w14:textId="77777777" w:rsidR="00D839B9" w:rsidRPr="00CC4BBB" w:rsidRDefault="00D839B9" w:rsidP="00D839B9">
            <w:pPr>
              <w:pStyle w:val="MTTableText"/>
            </w:pPr>
            <w:r w:rsidRPr="00CC4BBB">
              <w:t>more than 50 measurements</w:t>
            </w:r>
          </w:p>
        </w:tc>
      </w:tr>
      <w:tr w:rsidR="00D839B9" w:rsidRPr="00CC4BBB" w14:paraId="5C6E7862" w14:textId="77777777" w:rsidTr="00D839B9">
        <w:tc>
          <w:tcPr>
            <w:tcW w:w="3544" w:type="dxa"/>
          </w:tcPr>
          <w:p w14:paraId="607303FB" w14:textId="77777777" w:rsidR="00D839B9" w:rsidRPr="00CC4BBB" w:rsidRDefault="00D839B9" w:rsidP="00D839B9">
            <w:pPr>
              <w:pStyle w:val="MTTableText"/>
            </w:pPr>
            <w:r w:rsidRPr="00CC4BBB">
              <w:t>Data evaluation</w:t>
            </w:r>
          </w:p>
        </w:tc>
        <w:tc>
          <w:tcPr>
            <w:tcW w:w="5953" w:type="dxa"/>
          </w:tcPr>
          <w:p w14:paraId="376C9A76" w14:textId="77777777" w:rsidR="00D839B9" w:rsidRPr="00CC4BBB" w:rsidRDefault="00D839B9" w:rsidP="00D839B9">
            <w:pPr>
              <w:pStyle w:val="MTTableText"/>
            </w:pPr>
            <w:r w:rsidRPr="00CC4BBB">
              <w:t>PC incl. operating system, monitor and printer (option)</w:t>
            </w:r>
          </w:p>
        </w:tc>
      </w:tr>
    </w:tbl>
    <w:p w14:paraId="150D2770" w14:textId="77777777" w:rsidR="00D839B9" w:rsidRPr="00CC4BBB" w:rsidRDefault="00D839B9" w:rsidP="00D839B9">
      <w:pPr>
        <w:pStyle w:val="MTStandard"/>
      </w:pPr>
    </w:p>
    <w:p w14:paraId="34AEB361" w14:textId="77777777" w:rsidR="00D839B9" w:rsidRPr="00CC4BBB" w:rsidRDefault="00D839B9" w:rsidP="00D839B9">
      <w:pPr>
        <w:pStyle w:val="MTHeading"/>
      </w:pPr>
      <w:r w:rsidRPr="00CC4BBB">
        <w:t>Functional Description</w:t>
      </w:r>
    </w:p>
    <w:p w14:paraId="2D2452DA" w14:textId="77777777" w:rsidR="00D839B9" w:rsidRPr="00CC4BBB" w:rsidRDefault="00D839B9" w:rsidP="00D839B9">
      <w:pPr>
        <w:pStyle w:val="MTStandard"/>
      </w:pPr>
      <w:r w:rsidRPr="00CC4BBB">
        <w:t>For measurement, the Strand Checker is driven through the plant along with the dummy bar and measures the gap, alignment, roll rotation and the spray water of the air mist nozzles. When the dummy bar exits the caster, data is automatically transferred to the evaluation PC. Afterwards, it can be analysed with the help of the analysing program.</w:t>
      </w:r>
    </w:p>
    <w:p w14:paraId="658B3B07" w14:textId="77777777" w:rsidR="00D839B9" w:rsidRPr="00CC4BBB" w:rsidRDefault="00D839B9" w:rsidP="00D839B9">
      <w:pPr>
        <w:pStyle w:val="MTHeading"/>
      </w:pPr>
      <w:r w:rsidRPr="00CC4BBB">
        <w:t>Main Components</w:t>
      </w:r>
    </w:p>
    <w:p w14:paraId="29646079" w14:textId="77777777" w:rsidR="00D839B9" w:rsidRPr="00CC4BBB" w:rsidRDefault="00D839B9" w:rsidP="00D839B9">
      <w:pPr>
        <w:pStyle w:val="MTBulletIndent"/>
        <w:tabs>
          <w:tab w:val="clear" w:pos="1211"/>
          <w:tab w:val="num" w:pos="927"/>
        </w:tabs>
        <w:ind w:left="907"/>
      </w:pPr>
      <w:r w:rsidRPr="00CC4BBB">
        <w:t xml:space="preserve">Measuring head for casting thickness with adapter for dummy bar </w:t>
      </w:r>
    </w:p>
    <w:p w14:paraId="0AD5CF23" w14:textId="77777777" w:rsidR="00D839B9" w:rsidRPr="00CC4BBB" w:rsidRDefault="00D839B9" w:rsidP="00D839B9">
      <w:pPr>
        <w:pStyle w:val="MTBulletIndent"/>
        <w:tabs>
          <w:tab w:val="clear" w:pos="1211"/>
          <w:tab w:val="num" w:pos="927"/>
        </w:tabs>
        <w:ind w:left="907"/>
      </w:pPr>
      <w:r w:rsidRPr="00CC4BBB">
        <w:t>Electronics for Data recording and Data transfer (wireless)</w:t>
      </w:r>
    </w:p>
    <w:p w14:paraId="477828A3" w14:textId="77777777" w:rsidR="00D839B9" w:rsidRPr="00CC4BBB" w:rsidRDefault="00D839B9" w:rsidP="00D839B9">
      <w:pPr>
        <w:pStyle w:val="MTBulletIndent"/>
        <w:tabs>
          <w:tab w:val="clear" w:pos="1211"/>
          <w:tab w:val="num" w:pos="927"/>
        </w:tabs>
        <w:ind w:left="907"/>
      </w:pPr>
      <w:r w:rsidRPr="00CC4BBB">
        <w:t>Evaluation Software</w:t>
      </w:r>
    </w:p>
    <w:p w14:paraId="67BBD486" w14:textId="77777777" w:rsidR="00D839B9" w:rsidRPr="00CC4BBB" w:rsidRDefault="00D839B9" w:rsidP="00D839B9">
      <w:pPr>
        <w:pStyle w:val="MTBulletIndent"/>
        <w:tabs>
          <w:tab w:val="clear" w:pos="1211"/>
          <w:tab w:val="num" w:pos="927"/>
        </w:tabs>
        <w:ind w:left="907"/>
      </w:pPr>
      <w:r w:rsidRPr="00CC4BBB">
        <w:t>Calibration device</w:t>
      </w:r>
    </w:p>
    <w:p w14:paraId="2BD4F452" w14:textId="77777777" w:rsidR="00D839B9" w:rsidRPr="00CC4BBB" w:rsidRDefault="00D839B9" w:rsidP="00D839B9">
      <w:pPr>
        <w:pStyle w:val="MTBulletIndent"/>
        <w:tabs>
          <w:tab w:val="clear" w:pos="1211"/>
          <w:tab w:val="num" w:pos="927"/>
        </w:tabs>
        <w:ind w:left="907"/>
      </w:pPr>
      <w:r w:rsidRPr="00CC4BBB">
        <w:t xml:space="preserve">Pneumatic equipment for compensating roller clearance </w:t>
      </w:r>
    </w:p>
    <w:p w14:paraId="23ADA6E3" w14:textId="77777777" w:rsidR="00D839B9" w:rsidRPr="00CC4BBB" w:rsidRDefault="00D839B9" w:rsidP="00D839B9">
      <w:pPr>
        <w:pStyle w:val="MTHeading"/>
      </w:pPr>
      <w:r w:rsidRPr="00CC4BBB">
        <w:rPr>
          <w:szCs w:val="22"/>
        </w:rPr>
        <w:lastRenderedPageBreak/>
        <w:t>Advantages of Design</w:t>
      </w:r>
    </w:p>
    <w:p w14:paraId="57E815AD" w14:textId="77777777" w:rsidR="00D839B9" w:rsidRPr="00CC4BBB" w:rsidRDefault="00D839B9" w:rsidP="00D839B9">
      <w:pPr>
        <w:pStyle w:val="MTBullet"/>
      </w:pPr>
      <w:r w:rsidRPr="00CC4BBB">
        <w:rPr>
          <w:szCs w:val="22"/>
        </w:rPr>
        <w:t>Direct</w:t>
      </w:r>
      <w:r w:rsidRPr="00CC4BBB">
        <w:rPr>
          <w:rFonts w:cs="Arial"/>
          <w:szCs w:val="22"/>
        </w:rPr>
        <w:t xml:space="preserve"> DynaGap</w:t>
      </w:r>
      <w:r w:rsidRPr="00CC4BBB">
        <w:rPr>
          <w:szCs w:val="22"/>
        </w:rPr>
        <w:t xml:space="preserve"> connection </w:t>
      </w:r>
    </w:p>
    <w:p w14:paraId="7D946510" w14:textId="77777777" w:rsidR="00D839B9" w:rsidRPr="00CC4BBB" w:rsidRDefault="00D839B9" w:rsidP="00D839B9">
      <w:pPr>
        <w:pStyle w:val="MTHyphen"/>
      </w:pPr>
      <w:r w:rsidRPr="00CC4BBB">
        <w:rPr>
          <w:szCs w:val="22"/>
        </w:rPr>
        <w:t>no data transfer errors</w:t>
      </w:r>
    </w:p>
    <w:p w14:paraId="40F60123" w14:textId="77777777" w:rsidR="00D839B9" w:rsidRPr="00CC4BBB" w:rsidRDefault="00D839B9" w:rsidP="00D839B9">
      <w:pPr>
        <w:pStyle w:val="MTHyphen"/>
      </w:pPr>
      <w:r w:rsidRPr="00CC4BBB">
        <w:t>fast and reliable calibration of</w:t>
      </w:r>
      <w:r w:rsidRPr="00CC4BBB">
        <w:rPr>
          <w:rFonts w:cs="Arial"/>
        </w:rPr>
        <w:t xml:space="preserve"> DynaGap</w:t>
      </w:r>
      <w:r w:rsidRPr="00CC4BBB">
        <w:t xml:space="preserve"> segments</w:t>
      </w:r>
    </w:p>
    <w:p w14:paraId="38966BF7" w14:textId="77777777" w:rsidR="00D839B9" w:rsidRPr="00CC4BBB" w:rsidRDefault="00D839B9" w:rsidP="00D839B9">
      <w:pPr>
        <w:pStyle w:val="MTBullet"/>
      </w:pPr>
      <w:r w:rsidRPr="00CC4BBB">
        <w:rPr>
          <w:szCs w:val="22"/>
        </w:rPr>
        <w:t xml:space="preserve">No LVDT sensors on lower side of Strand Checker </w:t>
      </w:r>
    </w:p>
    <w:p w14:paraId="7DB8AACF" w14:textId="77777777" w:rsidR="00D839B9" w:rsidRPr="00CC4BBB" w:rsidRDefault="00D839B9" w:rsidP="00D839B9">
      <w:pPr>
        <w:pStyle w:val="MTHyphen"/>
      </w:pPr>
      <w:r w:rsidRPr="00CC4BBB">
        <w:rPr>
          <w:szCs w:val="22"/>
        </w:rPr>
        <w:t>rolls that are not exactly opposite can be measured easier</w:t>
      </w:r>
    </w:p>
    <w:p w14:paraId="307DBD5D" w14:textId="77777777" w:rsidR="00D839B9" w:rsidRPr="00CC4BBB" w:rsidRDefault="00D839B9" w:rsidP="00D839B9">
      <w:pPr>
        <w:pStyle w:val="MTHyphen"/>
      </w:pPr>
      <w:r w:rsidRPr="00CC4BBB">
        <w:t xml:space="preserve">fewer sensors required of complete measurement  </w:t>
      </w:r>
    </w:p>
    <w:p w14:paraId="62D65D7E" w14:textId="77777777" w:rsidR="00D839B9" w:rsidRPr="00CC4BBB" w:rsidRDefault="00D839B9" w:rsidP="00D839B9">
      <w:pPr>
        <w:pStyle w:val="MTHyphen"/>
      </w:pPr>
      <w:r w:rsidRPr="00CC4BBB">
        <w:t>sensors on lower side may be damaged easier through contact with ground</w:t>
      </w:r>
    </w:p>
    <w:p w14:paraId="54CD9A44" w14:textId="77777777" w:rsidR="00D839B9" w:rsidRPr="00CC4BBB" w:rsidRDefault="00D839B9" w:rsidP="00D839B9">
      <w:pPr>
        <w:pStyle w:val="MTBullet"/>
      </w:pPr>
      <w:r w:rsidRPr="00CC4BBB">
        <w:rPr>
          <w:szCs w:val="22"/>
        </w:rPr>
        <w:t>Pneumatic springs</w:t>
      </w:r>
    </w:p>
    <w:p w14:paraId="6EA40754" w14:textId="77777777" w:rsidR="00D839B9" w:rsidRPr="00CC4BBB" w:rsidRDefault="00D839B9" w:rsidP="00D839B9">
      <w:pPr>
        <w:pStyle w:val="MTHyphen"/>
      </w:pPr>
      <w:r w:rsidRPr="00CC4BBB">
        <w:rPr>
          <w:szCs w:val="22"/>
        </w:rPr>
        <w:t xml:space="preserve">easy insert and exit of Strand Checker </w:t>
      </w:r>
    </w:p>
    <w:p w14:paraId="25BA1F8C" w14:textId="77777777" w:rsidR="00D839B9" w:rsidRPr="00CC4BBB" w:rsidRDefault="00D839B9" w:rsidP="00D839B9">
      <w:pPr>
        <w:pStyle w:val="MTHyphen"/>
      </w:pPr>
      <w:r w:rsidRPr="00CC4BBB">
        <w:t>very high and nearly constant forces by pneumatic springs</w:t>
      </w:r>
    </w:p>
    <w:p w14:paraId="7059056A" w14:textId="77777777" w:rsidR="00D839B9" w:rsidRPr="00CC4BBB" w:rsidRDefault="00D839B9" w:rsidP="00D839B9">
      <w:pPr>
        <w:pStyle w:val="MTStandard"/>
      </w:pPr>
    </w:p>
    <w:p w14:paraId="22319F42" w14:textId="77777777" w:rsidR="00D839B9" w:rsidRPr="00CC4BBB" w:rsidRDefault="00D839B9" w:rsidP="00D839B9">
      <w:pPr>
        <w:pStyle w:val="MTHeading"/>
      </w:pPr>
      <w:r w:rsidRPr="00CC4BBB">
        <w:t>Typical Design</w:t>
      </w:r>
    </w:p>
    <w:p w14:paraId="64B7623E" w14:textId="77777777" w:rsidR="00D839B9" w:rsidRPr="00CC4BBB" w:rsidRDefault="00D839B9" w:rsidP="00D839B9">
      <w:pPr>
        <w:pStyle w:val="MTStandard"/>
        <w:spacing w:before="180" w:after="180"/>
        <w:rPr>
          <w:b/>
        </w:rPr>
      </w:pPr>
      <w:r w:rsidRPr="00CC4BBB">
        <w:rPr>
          <w:noProof/>
          <w:lang w:val="en-US" w:eastAsia="zh-CN"/>
        </w:rPr>
        <w:drawing>
          <wp:inline distT="0" distB="0" distL="0" distR="0" wp14:anchorId="27BCB4E2" wp14:editId="0D7409E3">
            <wp:extent cx="5943600" cy="2305685"/>
            <wp:effectExtent l="0" t="0" r="0" b="0"/>
            <wp:docPr id="228" name="Grafik 3"/>
            <wp:cNvGraphicFramePr/>
            <a:graphic xmlns:a="http://schemas.openxmlformats.org/drawingml/2006/main">
              <a:graphicData uri="http://schemas.openxmlformats.org/drawingml/2006/picture">
                <pic:pic xmlns:pic="http://schemas.openxmlformats.org/drawingml/2006/picture">
                  <pic:nvPicPr>
                    <pic:cNvPr id="3" name="Grafik 3"/>
                    <pic:cNvPicPr/>
                  </pic:nvPicPr>
                  <pic:blipFill>
                    <a:blip r:embed="rId74"/>
                    <a:stretch>
                      <a:fillRect/>
                    </a:stretch>
                  </pic:blipFill>
                  <pic:spPr>
                    <a:xfrm>
                      <a:off x="0" y="0"/>
                      <a:ext cx="5943600" cy="2305685"/>
                    </a:xfrm>
                    <a:prstGeom prst="rect">
                      <a:avLst/>
                    </a:prstGeom>
                  </pic:spPr>
                </pic:pic>
              </a:graphicData>
            </a:graphic>
          </wp:inline>
        </w:drawing>
      </w:r>
    </w:p>
    <w:p w14:paraId="6A40D85C" w14:textId="77777777" w:rsidR="00D839B9" w:rsidRPr="00CC4BBB" w:rsidRDefault="00D839B9" w:rsidP="00D839B9">
      <w:pPr>
        <w:pStyle w:val="MTStandard"/>
        <w:jc w:val="center"/>
        <w:rPr>
          <w:b/>
        </w:rPr>
      </w:pPr>
      <w:r w:rsidRPr="00CC4BBB">
        <w:t>- Typical sketch for reference only -</w:t>
      </w:r>
    </w:p>
    <w:p w14:paraId="54B93A94" w14:textId="77777777" w:rsidR="00D839B9" w:rsidRPr="00CC4BBB" w:rsidRDefault="00D839B9" w:rsidP="00D839B9">
      <w:pPr>
        <w:pStyle w:val="MTStandard"/>
      </w:pPr>
    </w:p>
    <w:p w14:paraId="610934F4" w14:textId="77777777" w:rsidR="00D839B9" w:rsidRPr="00CC4BBB" w:rsidRDefault="00D839B9" w:rsidP="00D839B9">
      <w:pPr>
        <w:pStyle w:val="MTStandard"/>
      </w:pPr>
      <w:r w:rsidRPr="00CC4BBB">
        <w:br w:type="page"/>
      </w:r>
      <w:bookmarkStart w:id="1823" w:name="_Toc386513328"/>
      <w:bookmarkStart w:id="1824" w:name="_Toc421614522"/>
      <w:bookmarkStart w:id="1825" w:name="_Toc431095630"/>
      <w:bookmarkStart w:id="1826" w:name="_Toc481391197"/>
      <w:bookmarkStart w:id="1827" w:name="_Toc499541985"/>
      <w:bookmarkStart w:id="1828" w:name="_Toc500053296"/>
      <w:bookmarkStart w:id="1829" w:name="_Toc506862834"/>
      <w:bookmarkStart w:id="1830" w:name="_Toc510846564"/>
      <w:bookmarkStart w:id="1831" w:name="_Toc536413621"/>
      <w:bookmarkStart w:id="1832" w:name="_Toc3108189"/>
      <w:bookmarkStart w:id="1833" w:name="_Toc65989861"/>
    </w:p>
    <w:p w14:paraId="78E49D09" w14:textId="5F66D8FE" w:rsidR="00D839B9" w:rsidRPr="00CC4BBB" w:rsidRDefault="00D839B9" w:rsidP="00D839B9">
      <w:pPr>
        <w:pStyle w:val="MTHeadingSCS4"/>
      </w:pPr>
      <w:bookmarkStart w:id="1834" w:name="_Toc40255379"/>
      <w:bookmarkStart w:id="1835" w:name="_Toc53052470"/>
      <w:bookmarkStart w:id="1836" w:name="_Toc88576434"/>
      <w:bookmarkEnd w:id="1823"/>
      <w:bookmarkEnd w:id="1824"/>
      <w:bookmarkEnd w:id="1825"/>
      <w:bookmarkEnd w:id="1826"/>
      <w:bookmarkEnd w:id="1827"/>
      <w:bookmarkEnd w:id="1828"/>
      <w:bookmarkEnd w:id="1829"/>
      <w:bookmarkEnd w:id="1830"/>
      <w:bookmarkEnd w:id="1831"/>
      <w:bookmarkEnd w:id="1832"/>
      <w:bookmarkEnd w:id="1833"/>
      <w:r w:rsidRPr="00CC4BBB">
        <w:lastRenderedPageBreak/>
        <w:t>CB.52.23 Gap Checker – (Manual roll gap checker)</w:t>
      </w:r>
      <w:bookmarkEnd w:id="1834"/>
      <w:bookmarkEnd w:id="1835"/>
      <w:r w:rsidR="00F177BF" w:rsidRPr="00CC4BBB">
        <w:t xml:space="preserve"> (Existing)</w:t>
      </w:r>
      <w:bookmarkEnd w:id="1836"/>
    </w:p>
    <w:p w14:paraId="75695030" w14:textId="77777777" w:rsidR="00D839B9" w:rsidRPr="00CC4BBB" w:rsidRDefault="00D839B9" w:rsidP="00D839B9">
      <w:pPr>
        <w:pStyle w:val="MTStandard"/>
      </w:pPr>
      <w:r w:rsidRPr="00CC4BBB">
        <w:t>The Gap Checker is used to measure the gap between individual rolls in the strand containment.</w:t>
      </w:r>
    </w:p>
    <w:p w14:paraId="64362D42" w14:textId="77777777" w:rsidR="00D839B9" w:rsidRPr="00CC4BBB" w:rsidRDefault="00D839B9" w:rsidP="00D839B9">
      <w:pPr>
        <w:pStyle w:val="MTStandard"/>
      </w:pPr>
    </w:p>
    <w:p w14:paraId="0D732581" w14:textId="77777777" w:rsidR="00D839B9" w:rsidRPr="00CC4BBB" w:rsidRDefault="00D839B9" w:rsidP="00D839B9">
      <w:pPr>
        <w:pStyle w:val="MTHeading"/>
      </w:pPr>
      <w:r w:rsidRPr="00CC4BBB">
        <w:t>Technical Data</w:t>
      </w:r>
    </w:p>
    <w:tbl>
      <w:tblPr>
        <w:tblW w:w="0" w:type="auto"/>
        <w:tblInd w:w="108"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ayout w:type="fixed"/>
        <w:tblLook w:val="0000" w:firstRow="0" w:lastRow="0" w:firstColumn="0" w:lastColumn="0" w:noHBand="0" w:noVBand="0"/>
      </w:tblPr>
      <w:tblGrid>
        <w:gridCol w:w="3544"/>
        <w:gridCol w:w="5953"/>
      </w:tblGrid>
      <w:tr w:rsidR="00CC4BBB" w:rsidRPr="00CC4BBB" w14:paraId="23F05D6D" w14:textId="77777777" w:rsidTr="00D839B9">
        <w:tc>
          <w:tcPr>
            <w:tcW w:w="3544" w:type="dxa"/>
          </w:tcPr>
          <w:p w14:paraId="15728841" w14:textId="77777777" w:rsidR="00D839B9" w:rsidRPr="00CC4BBB" w:rsidRDefault="00D839B9" w:rsidP="00D839B9">
            <w:pPr>
              <w:pStyle w:val="MTTableText"/>
            </w:pPr>
            <w:r w:rsidRPr="00CC4BBB">
              <w:t>Type of construction</w:t>
            </w:r>
          </w:p>
        </w:tc>
        <w:tc>
          <w:tcPr>
            <w:tcW w:w="5953" w:type="dxa"/>
          </w:tcPr>
          <w:p w14:paraId="65E1D68A" w14:textId="77777777" w:rsidR="00D839B9" w:rsidRPr="00CC4BBB" w:rsidRDefault="00D839B9" w:rsidP="00D839B9">
            <w:pPr>
              <w:pStyle w:val="MTTableText"/>
            </w:pPr>
            <w:r w:rsidRPr="00CC4BBB">
              <w:t>Digital Gauge with a measurement range of 12.5mm</w:t>
            </w:r>
          </w:p>
        </w:tc>
      </w:tr>
      <w:tr w:rsidR="00CC4BBB" w:rsidRPr="00CC4BBB" w14:paraId="6375663D" w14:textId="77777777" w:rsidTr="00D839B9">
        <w:tc>
          <w:tcPr>
            <w:tcW w:w="3544" w:type="dxa"/>
          </w:tcPr>
          <w:p w14:paraId="573CEAA6" w14:textId="77777777" w:rsidR="00D839B9" w:rsidRPr="00CC4BBB" w:rsidRDefault="00D839B9" w:rsidP="00D839B9">
            <w:pPr>
              <w:pStyle w:val="MTTableText"/>
            </w:pPr>
            <w:r w:rsidRPr="00CC4BBB">
              <w:t>Measurement range</w:t>
            </w:r>
          </w:p>
        </w:tc>
        <w:tc>
          <w:tcPr>
            <w:tcW w:w="5953" w:type="dxa"/>
          </w:tcPr>
          <w:p w14:paraId="5702CA27" w14:textId="77777777" w:rsidR="00D839B9" w:rsidRPr="00CC4BBB" w:rsidRDefault="00D839B9" w:rsidP="00D839B9">
            <w:pPr>
              <w:pStyle w:val="MTTableText"/>
            </w:pPr>
            <w:r w:rsidRPr="00CC4BBB">
              <w:t>65 – 125mm (Gap Checker Special)</w:t>
            </w:r>
          </w:p>
          <w:p w14:paraId="211230EE" w14:textId="77777777" w:rsidR="00D839B9" w:rsidRPr="00CC4BBB" w:rsidRDefault="00D839B9" w:rsidP="00D839B9">
            <w:pPr>
              <w:pStyle w:val="MTTableText"/>
            </w:pPr>
            <w:r w:rsidRPr="00CC4BBB">
              <w:t>130 – 180mm (Gap Checker Mini)</w:t>
            </w:r>
          </w:p>
          <w:p w14:paraId="51EBF07A" w14:textId="77777777" w:rsidR="00D839B9" w:rsidRPr="00CC4BBB" w:rsidRDefault="00D839B9" w:rsidP="00D839B9">
            <w:pPr>
              <w:pStyle w:val="MTTableText"/>
            </w:pPr>
            <w:r w:rsidRPr="00CC4BBB">
              <w:t>180 – 500mm (Gap Checker Maxi)</w:t>
            </w:r>
          </w:p>
        </w:tc>
      </w:tr>
      <w:tr w:rsidR="00D839B9" w:rsidRPr="00CC4BBB" w14:paraId="0756D4BF" w14:textId="77777777" w:rsidTr="00D839B9">
        <w:tc>
          <w:tcPr>
            <w:tcW w:w="3544" w:type="dxa"/>
          </w:tcPr>
          <w:p w14:paraId="29E01DE9" w14:textId="77777777" w:rsidR="00D839B9" w:rsidRPr="00CC4BBB" w:rsidRDefault="00D839B9" w:rsidP="00D839B9">
            <w:pPr>
              <w:pStyle w:val="MTTableText"/>
            </w:pPr>
            <w:r w:rsidRPr="00CC4BBB">
              <w:t>Calibration</w:t>
            </w:r>
          </w:p>
        </w:tc>
        <w:tc>
          <w:tcPr>
            <w:tcW w:w="5953" w:type="dxa"/>
          </w:tcPr>
          <w:p w14:paraId="15E82EC4" w14:textId="77777777" w:rsidR="00D839B9" w:rsidRPr="00CC4BBB" w:rsidRDefault="00D839B9" w:rsidP="00D839B9">
            <w:pPr>
              <w:pStyle w:val="MTTableText"/>
            </w:pPr>
            <w:r w:rsidRPr="00CC4BBB">
              <w:t>With digital caliper and calibration base</w:t>
            </w:r>
          </w:p>
        </w:tc>
      </w:tr>
    </w:tbl>
    <w:p w14:paraId="292C5810" w14:textId="77777777" w:rsidR="00D839B9" w:rsidRPr="00CC4BBB" w:rsidRDefault="00D839B9" w:rsidP="00D839B9">
      <w:pPr>
        <w:pStyle w:val="MTStandard"/>
      </w:pPr>
    </w:p>
    <w:p w14:paraId="253B2BE4" w14:textId="77777777" w:rsidR="00D839B9" w:rsidRPr="00CC4BBB" w:rsidRDefault="00D839B9" w:rsidP="00D839B9">
      <w:pPr>
        <w:pStyle w:val="MTStandard"/>
        <w:jc w:val="center"/>
      </w:pPr>
      <w:bookmarkStart w:id="1837" w:name="_Toc430330653"/>
      <w:r w:rsidRPr="00CC4BBB">
        <w:rPr>
          <w:noProof/>
        </w:rPr>
        <w:drawing>
          <wp:inline distT="0" distB="0" distL="0" distR="0" wp14:anchorId="37ABFD64" wp14:editId="5C24BA72">
            <wp:extent cx="1800225" cy="2541905"/>
            <wp:effectExtent l="0" t="0" r="9525" b="0"/>
            <wp:docPr id="245" name="Grafik 24" descr="Foto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4" descr="Foto 24"/>
                    <pic:cNvPicPr>
                      <a:picLocks noChangeAspect="1" noChangeArrowheads="1"/>
                    </pic:cNvPicPr>
                  </pic:nvPicPr>
                  <pic:blipFill>
                    <a:blip r:embed="rId75" cstate="print">
                      <a:extLst>
                        <a:ext uri="{28A0092B-C50C-407E-A947-70E740481C1C}">
                          <a14:useLocalDpi xmlns:a14="http://schemas.microsoft.com/office/drawing/2010/main" val="0"/>
                        </a:ext>
                      </a:extLst>
                    </a:blip>
                    <a:srcRect r="5531"/>
                    <a:stretch>
                      <a:fillRect/>
                    </a:stretch>
                  </pic:blipFill>
                  <pic:spPr bwMode="auto">
                    <a:xfrm>
                      <a:off x="0" y="0"/>
                      <a:ext cx="1800225" cy="2541905"/>
                    </a:xfrm>
                    <a:prstGeom prst="rect">
                      <a:avLst/>
                    </a:prstGeom>
                    <a:noFill/>
                    <a:ln>
                      <a:noFill/>
                    </a:ln>
                  </pic:spPr>
                </pic:pic>
              </a:graphicData>
            </a:graphic>
          </wp:inline>
        </w:drawing>
      </w:r>
      <w:bookmarkEnd w:id="1837"/>
    </w:p>
    <w:p w14:paraId="6A0F87A4" w14:textId="77777777" w:rsidR="00D839B9" w:rsidRPr="00CC4BBB" w:rsidRDefault="00D839B9" w:rsidP="00D839B9">
      <w:pPr>
        <w:pStyle w:val="MTStandard"/>
      </w:pPr>
    </w:p>
    <w:p w14:paraId="70D39928" w14:textId="77777777" w:rsidR="00D839B9" w:rsidRPr="00CC4BBB" w:rsidRDefault="00D839B9" w:rsidP="00D839B9">
      <w:pPr>
        <w:pStyle w:val="MTStandard"/>
        <w:jc w:val="center"/>
      </w:pPr>
      <w:r w:rsidRPr="00CC4BBB">
        <w:t>- Typical sketch for reference only –</w:t>
      </w:r>
    </w:p>
    <w:p w14:paraId="00A79A08" w14:textId="77777777" w:rsidR="00D839B9" w:rsidRPr="00CC4BBB" w:rsidRDefault="00D839B9" w:rsidP="00D839B9">
      <w:pPr>
        <w:pStyle w:val="MTStandard"/>
      </w:pPr>
    </w:p>
    <w:p w14:paraId="38CCDA2E" w14:textId="77777777" w:rsidR="00D839B9" w:rsidRPr="00CC4BBB" w:rsidRDefault="00D839B9" w:rsidP="00D839B9">
      <w:pPr>
        <w:pStyle w:val="MTStandard"/>
      </w:pPr>
      <w:r w:rsidRPr="00CC4BBB">
        <w:br w:type="page"/>
      </w:r>
    </w:p>
    <w:p w14:paraId="25DAF62C" w14:textId="7D5DA4FD" w:rsidR="00D839B9" w:rsidRPr="00CC4BBB" w:rsidRDefault="00D839B9" w:rsidP="00D839B9">
      <w:pPr>
        <w:pStyle w:val="MTHeadingSCS4"/>
      </w:pPr>
      <w:bookmarkStart w:id="1838" w:name="_Toc53052471"/>
      <w:bookmarkStart w:id="1839" w:name="_Toc88576435"/>
      <w:r w:rsidRPr="00CC4BBB">
        <w:lastRenderedPageBreak/>
        <w:t>CB.52.25 Roller alignment device OPAL</w:t>
      </w:r>
      <w:bookmarkEnd w:id="1838"/>
      <w:r w:rsidR="00F177BF" w:rsidRPr="00CC4BBB">
        <w:t xml:space="preserve"> (Existing)</w:t>
      </w:r>
      <w:bookmarkEnd w:id="1839"/>
    </w:p>
    <w:p w14:paraId="5C22C4A8" w14:textId="77777777" w:rsidR="00D839B9" w:rsidRPr="00CC4BBB" w:rsidRDefault="00D839B9" w:rsidP="00D839B9">
      <w:pPr>
        <w:pStyle w:val="MTHeading"/>
      </w:pPr>
      <w:r w:rsidRPr="00CC4BBB">
        <w:t>Technical Data</w:t>
      </w:r>
    </w:p>
    <w:tbl>
      <w:tblPr>
        <w:tblW w:w="9497" w:type="dxa"/>
        <w:tblInd w:w="108"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ayout w:type="fixed"/>
        <w:tblLook w:val="0000" w:firstRow="0" w:lastRow="0" w:firstColumn="0" w:lastColumn="0" w:noHBand="0" w:noVBand="0"/>
      </w:tblPr>
      <w:tblGrid>
        <w:gridCol w:w="3544"/>
        <w:gridCol w:w="5953"/>
      </w:tblGrid>
      <w:tr w:rsidR="00CC4BBB" w:rsidRPr="00CC4BBB" w14:paraId="18B67483" w14:textId="77777777" w:rsidTr="00D839B9">
        <w:tc>
          <w:tcPr>
            <w:tcW w:w="3544" w:type="dxa"/>
          </w:tcPr>
          <w:p w14:paraId="3CDF5698" w14:textId="77777777" w:rsidR="00D839B9" w:rsidRPr="00CC4BBB" w:rsidRDefault="00D839B9" w:rsidP="00D839B9">
            <w:pPr>
              <w:pStyle w:val="MTTableText"/>
            </w:pPr>
            <w:r w:rsidRPr="00CC4BBB">
              <w:rPr>
                <w:lang w:val="en-US"/>
              </w:rPr>
              <w:t>Laser protection class</w:t>
            </w:r>
          </w:p>
        </w:tc>
        <w:tc>
          <w:tcPr>
            <w:tcW w:w="5953" w:type="dxa"/>
          </w:tcPr>
          <w:p w14:paraId="5F09DED5" w14:textId="77777777" w:rsidR="00D839B9" w:rsidRPr="00CC4BBB" w:rsidRDefault="00D839B9" w:rsidP="00D839B9">
            <w:pPr>
              <w:pStyle w:val="MTTableText"/>
            </w:pPr>
            <w:r w:rsidRPr="00CC4BBB">
              <w:rPr>
                <w:lang w:val="en-US"/>
              </w:rPr>
              <w:t>2</w:t>
            </w:r>
          </w:p>
        </w:tc>
      </w:tr>
      <w:tr w:rsidR="00CC4BBB" w:rsidRPr="00CC4BBB" w14:paraId="6D9FECD6" w14:textId="77777777" w:rsidTr="00D839B9">
        <w:tc>
          <w:tcPr>
            <w:tcW w:w="3544" w:type="dxa"/>
          </w:tcPr>
          <w:p w14:paraId="2AA084FB" w14:textId="77777777" w:rsidR="00D839B9" w:rsidRPr="00CC4BBB" w:rsidRDefault="00D839B9" w:rsidP="00D839B9">
            <w:pPr>
              <w:pStyle w:val="MTTableText"/>
              <w:rPr>
                <w:lang w:val="en-US"/>
              </w:rPr>
            </w:pPr>
            <w:r w:rsidRPr="00CC4BBB">
              <w:rPr>
                <w:lang w:val="en-US"/>
              </w:rPr>
              <w:t>Resolution of Measurement</w:t>
            </w:r>
          </w:p>
        </w:tc>
        <w:tc>
          <w:tcPr>
            <w:tcW w:w="5953" w:type="dxa"/>
          </w:tcPr>
          <w:p w14:paraId="6B1A5E48" w14:textId="77777777" w:rsidR="00D839B9" w:rsidRPr="00CC4BBB" w:rsidRDefault="00D839B9" w:rsidP="00D839B9">
            <w:pPr>
              <w:pStyle w:val="MTTableText"/>
              <w:rPr>
                <w:lang w:val="en-US"/>
              </w:rPr>
            </w:pPr>
            <w:r w:rsidRPr="00CC4BBB">
              <w:rPr>
                <w:lang w:val="en-US"/>
              </w:rPr>
              <w:t>0,01 mm</w:t>
            </w:r>
          </w:p>
        </w:tc>
      </w:tr>
      <w:tr w:rsidR="00D839B9" w:rsidRPr="00CC4BBB" w14:paraId="3EE8F3BD" w14:textId="77777777" w:rsidTr="00D839B9">
        <w:tc>
          <w:tcPr>
            <w:tcW w:w="3544" w:type="dxa"/>
          </w:tcPr>
          <w:p w14:paraId="2B4DB12C" w14:textId="77777777" w:rsidR="00D839B9" w:rsidRPr="00CC4BBB" w:rsidRDefault="00D839B9" w:rsidP="00D839B9">
            <w:pPr>
              <w:pStyle w:val="MTTableText"/>
              <w:rPr>
                <w:lang w:val="en-US"/>
              </w:rPr>
            </w:pPr>
            <w:r w:rsidRPr="00CC4BBB">
              <w:rPr>
                <w:lang w:val="en-US"/>
              </w:rPr>
              <w:t>Measurement accuracy</w:t>
            </w:r>
          </w:p>
        </w:tc>
        <w:tc>
          <w:tcPr>
            <w:tcW w:w="5953" w:type="dxa"/>
          </w:tcPr>
          <w:p w14:paraId="5E92C052" w14:textId="77777777" w:rsidR="00D839B9" w:rsidRPr="00CC4BBB" w:rsidRDefault="00D839B9" w:rsidP="00D839B9">
            <w:pPr>
              <w:pStyle w:val="MTTableText"/>
              <w:rPr>
                <w:lang w:val="en-US"/>
              </w:rPr>
            </w:pPr>
            <w:r w:rsidRPr="00CC4BBB">
              <w:rPr>
                <w:rFonts w:cs="Arial"/>
                <w:lang w:val="en-US"/>
              </w:rPr>
              <w:t>±</w:t>
            </w:r>
            <w:r w:rsidRPr="00CC4BBB">
              <w:rPr>
                <w:lang w:val="en-US"/>
              </w:rPr>
              <w:t>0,07 mm</w:t>
            </w:r>
          </w:p>
        </w:tc>
      </w:tr>
    </w:tbl>
    <w:p w14:paraId="09DB6D5C" w14:textId="77777777" w:rsidR="00D839B9" w:rsidRPr="00CC4BBB" w:rsidRDefault="00D839B9" w:rsidP="00D839B9">
      <w:pPr>
        <w:pStyle w:val="MTStandard"/>
      </w:pPr>
    </w:p>
    <w:p w14:paraId="41FF11C7" w14:textId="77777777" w:rsidR="00D839B9" w:rsidRPr="00CC4BBB" w:rsidRDefault="00D839B9" w:rsidP="00D839B9">
      <w:pPr>
        <w:pStyle w:val="MTHeading"/>
      </w:pPr>
      <w:r w:rsidRPr="00CC4BBB">
        <w:t>Functional Description</w:t>
      </w:r>
    </w:p>
    <w:p w14:paraId="7159D156" w14:textId="77777777" w:rsidR="00D839B9" w:rsidRPr="00CC4BBB" w:rsidRDefault="00D839B9" w:rsidP="00D839B9">
      <w:pPr>
        <w:pStyle w:val="MTStandard"/>
      </w:pPr>
      <w:r w:rsidRPr="00CC4BBB">
        <w:t>The alignment device serves for measuring the deviation of the strand guide rollers to a defined reference. With the result of the measurement the bearing support of each roller can be shimmed.</w:t>
      </w:r>
    </w:p>
    <w:p w14:paraId="1DC0CC7A" w14:textId="77777777" w:rsidR="00D839B9" w:rsidRPr="00CC4BBB" w:rsidRDefault="00D839B9" w:rsidP="00D839B9">
      <w:pPr>
        <w:pStyle w:val="MTHeading"/>
      </w:pPr>
      <w:r w:rsidRPr="00CC4BBB">
        <w:t>Main Components</w:t>
      </w:r>
    </w:p>
    <w:p w14:paraId="08711E18" w14:textId="77777777" w:rsidR="00D839B9" w:rsidRPr="00CC4BBB" w:rsidRDefault="00D839B9" w:rsidP="00D839B9">
      <w:pPr>
        <w:pStyle w:val="MTBulletIndent"/>
        <w:tabs>
          <w:tab w:val="clear" w:pos="1211"/>
          <w:tab w:val="num" w:pos="927"/>
        </w:tabs>
        <w:ind w:left="907"/>
      </w:pPr>
      <w:r w:rsidRPr="00CC4BBB">
        <w:t>Laser Source</w:t>
      </w:r>
    </w:p>
    <w:p w14:paraId="769C33EA" w14:textId="77777777" w:rsidR="00D839B9" w:rsidRPr="00CC4BBB" w:rsidRDefault="00D839B9" w:rsidP="00D839B9">
      <w:pPr>
        <w:pStyle w:val="MTBulletIndent"/>
        <w:tabs>
          <w:tab w:val="clear" w:pos="1211"/>
          <w:tab w:val="num" w:pos="927"/>
        </w:tabs>
        <w:ind w:left="907"/>
      </w:pPr>
      <w:r w:rsidRPr="00CC4BBB">
        <w:t>Laser Receiver for Stabilization of the Laser Surface</w:t>
      </w:r>
    </w:p>
    <w:p w14:paraId="618096DC" w14:textId="77777777" w:rsidR="00D839B9" w:rsidRPr="00CC4BBB" w:rsidRDefault="00D839B9" w:rsidP="00D839B9">
      <w:pPr>
        <w:pStyle w:val="MTBulletIndent"/>
        <w:tabs>
          <w:tab w:val="clear" w:pos="1211"/>
          <w:tab w:val="num" w:pos="927"/>
        </w:tabs>
        <w:ind w:left="907"/>
      </w:pPr>
      <w:r w:rsidRPr="00CC4BBB">
        <w:t>Laser Receiver with Bluetooth</w:t>
      </w:r>
    </w:p>
    <w:p w14:paraId="1D2863B2" w14:textId="77777777" w:rsidR="00D839B9" w:rsidRPr="00CC4BBB" w:rsidRDefault="00D839B9" w:rsidP="00D839B9">
      <w:pPr>
        <w:pStyle w:val="MTBulletIndent"/>
        <w:tabs>
          <w:tab w:val="clear" w:pos="1211"/>
          <w:tab w:val="num" w:pos="927"/>
        </w:tabs>
        <w:ind w:left="907"/>
      </w:pPr>
      <w:r w:rsidRPr="00CC4BBB">
        <w:t>Handheld PC with Bluetooth and Opal Software</w:t>
      </w:r>
    </w:p>
    <w:p w14:paraId="31855B1D" w14:textId="77777777" w:rsidR="00D839B9" w:rsidRPr="00CC4BBB" w:rsidRDefault="00D839B9" w:rsidP="00D839B9">
      <w:pPr>
        <w:pStyle w:val="MTHeading"/>
      </w:pPr>
      <w:r w:rsidRPr="00CC4BBB">
        <w:t>Main Characteristics</w:t>
      </w:r>
    </w:p>
    <w:p w14:paraId="64052AE5" w14:textId="77777777" w:rsidR="00D839B9" w:rsidRPr="00CC4BBB" w:rsidRDefault="00D839B9" w:rsidP="00D839B9">
      <w:pPr>
        <w:pStyle w:val="MTBulletIndent"/>
        <w:tabs>
          <w:tab w:val="clear" w:pos="1211"/>
          <w:tab w:val="num" w:pos="927"/>
        </w:tabs>
        <w:ind w:left="907"/>
      </w:pPr>
      <w:r w:rsidRPr="00CC4BBB">
        <w:t>High Precise Laser Alignment Device with Bluetooth Interface</w:t>
      </w:r>
    </w:p>
    <w:p w14:paraId="354B7858" w14:textId="77777777" w:rsidR="00D839B9" w:rsidRPr="00CC4BBB" w:rsidRDefault="00D839B9" w:rsidP="00D839B9">
      <w:pPr>
        <w:pStyle w:val="MTBulletIndent"/>
        <w:tabs>
          <w:tab w:val="clear" w:pos="1211"/>
          <w:tab w:val="num" w:pos="927"/>
        </w:tabs>
        <w:ind w:left="907"/>
      </w:pPr>
      <w:r w:rsidRPr="00CC4BBB">
        <w:t>Opal Software for evaluation and Condition monitoring</w:t>
      </w:r>
    </w:p>
    <w:p w14:paraId="2B54AA0D" w14:textId="77777777" w:rsidR="00D839B9" w:rsidRPr="00CC4BBB" w:rsidRDefault="00D839B9" w:rsidP="00D839B9">
      <w:pPr>
        <w:pStyle w:val="MTHeading"/>
      </w:pPr>
      <w:r w:rsidRPr="00CC4BBB">
        <w:t>Advantage of Design</w:t>
      </w:r>
    </w:p>
    <w:p w14:paraId="6A0C85A5" w14:textId="77777777" w:rsidR="00D839B9" w:rsidRPr="00CC4BBB" w:rsidRDefault="00D839B9" w:rsidP="00D839B9">
      <w:pPr>
        <w:pStyle w:val="MTBulletIndent"/>
        <w:tabs>
          <w:tab w:val="clear" w:pos="1211"/>
          <w:tab w:val="num" w:pos="927"/>
        </w:tabs>
        <w:ind w:left="907"/>
      </w:pPr>
      <w:r w:rsidRPr="00CC4BBB">
        <w:t>Easy Handling</w:t>
      </w:r>
    </w:p>
    <w:p w14:paraId="7D6FEB5F" w14:textId="77777777" w:rsidR="00D839B9" w:rsidRPr="00CC4BBB" w:rsidRDefault="00D839B9" w:rsidP="00D839B9">
      <w:pPr>
        <w:pStyle w:val="MTBulletIndent"/>
        <w:tabs>
          <w:tab w:val="clear" w:pos="1211"/>
          <w:tab w:val="num" w:pos="927"/>
        </w:tabs>
        <w:ind w:left="907"/>
      </w:pPr>
      <w:r w:rsidRPr="00CC4BBB">
        <w:t>Quick measurement</w:t>
      </w:r>
    </w:p>
    <w:p w14:paraId="49A592F2" w14:textId="77777777" w:rsidR="00D839B9" w:rsidRPr="00CC4BBB" w:rsidRDefault="00D839B9" w:rsidP="00D839B9">
      <w:pPr>
        <w:pStyle w:val="MTBulletIndent"/>
        <w:tabs>
          <w:tab w:val="clear" w:pos="1211"/>
          <w:tab w:val="num" w:pos="927"/>
        </w:tabs>
        <w:ind w:left="907"/>
      </w:pPr>
      <w:r w:rsidRPr="00CC4BBB">
        <w:t>Automatic generated Test Report</w:t>
      </w:r>
    </w:p>
    <w:p w14:paraId="70033C6E" w14:textId="77777777" w:rsidR="00D839B9" w:rsidRPr="00CC4BBB" w:rsidRDefault="00D839B9" w:rsidP="00D839B9">
      <w:pPr>
        <w:pStyle w:val="MTBulletIndent"/>
        <w:tabs>
          <w:tab w:val="clear" w:pos="1211"/>
          <w:tab w:val="num" w:pos="927"/>
        </w:tabs>
        <w:ind w:left="907"/>
      </w:pPr>
      <w:r w:rsidRPr="00CC4BBB">
        <w:t>Perfect positioning of Strand Guide Rollers</w:t>
      </w:r>
    </w:p>
    <w:p w14:paraId="47324517" w14:textId="77777777" w:rsidR="00D839B9" w:rsidRPr="00CC4BBB" w:rsidRDefault="00D839B9" w:rsidP="00D839B9">
      <w:pPr>
        <w:pStyle w:val="MTBulletIndent"/>
        <w:tabs>
          <w:tab w:val="clear" w:pos="1211"/>
          <w:tab w:val="num" w:pos="927"/>
        </w:tabs>
        <w:ind w:left="907"/>
      </w:pPr>
      <w:r w:rsidRPr="00CC4BBB">
        <w:t>Electronic Data Management system</w:t>
      </w:r>
    </w:p>
    <w:p w14:paraId="6E916A61" w14:textId="77777777" w:rsidR="00D839B9" w:rsidRPr="00CC4BBB" w:rsidRDefault="00D839B9" w:rsidP="00D839B9">
      <w:pPr>
        <w:pStyle w:val="MTStandard"/>
      </w:pPr>
    </w:p>
    <w:p w14:paraId="5BAB0213" w14:textId="77777777" w:rsidR="00D839B9" w:rsidRPr="00CC4BBB" w:rsidRDefault="00D839B9" w:rsidP="00D839B9">
      <w:pPr>
        <w:pStyle w:val="MTStandard"/>
      </w:pPr>
      <w:r w:rsidRPr="00CC4BBB">
        <w:br w:type="page"/>
      </w:r>
    </w:p>
    <w:p w14:paraId="3700C2B9" w14:textId="46939DAC" w:rsidR="00D839B9" w:rsidRPr="00CC4BBB" w:rsidRDefault="00D839B9" w:rsidP="00D839B9">
      <w:pPr>
        <w:pStyle w:val="MTHeadingSCS2"/>
      </w:pPr>
      <w:bookmarkStart w:id="1840" w:name="_Toc362833810"/>
      <w:bookmarkStart w:id="1841" w:name="_Toc362833849"/>
      <w:bookmarkStart w:id="1842" w:name="_Toc362858527"/>
      <w:bookmarkStart w:id="1843" w:name="_Toc363527584"/>
      <w:bookmarkStart w:id="1844" w:name="_Toc386513329"/>
      <w:bookmarkStart w:id="1845" w:name="_Toc421614523"/>
      <w:bookmarkStart w:id="1846" w:name="_Toc431095631"/>
      <w:bookmarkStart w:id="1847" w:name="_Toc481391198"/>
      <w:bookmarkStart w:id="1848" w:name="_Toc499541986"/>
      <w:bookmarkStart w:id="1849" w:name="_Toc500053297"/>
      <w:bookmarkStart w:id="1850" w:name="_Toc506862835"/>
      <w:bookmarkStart w:id="1851" w:name="_Toc510846565"/>
      <w:bookmarkStart w:id="1852" w:name="_Toc536413622"/>
      <w:bookmarkStart w:id="1853" w:name="_Toc3108190"/>
      <w:bookmarkStart w:id="1854" w:name="_Toc65989863"/>
      <w:bookmarkStart w:id="1855" w:name="_Toc227575909"/>
      <w:bookmarkStart w:id="1856" w:name="_Toc242177789"/>
      <w:bookmarkStart w:id="1857" w:name="_Toc53052473"/>
      <w:bookmarkStart w:id="1858" w:name="_Toc88576436"/>
      <w:r w:rsidRPr="00CC4BBB">
        <w:lastRenderedPageBreak/>
        <w:t>CB.53. Tundish preparation</w:t>
      </w:r>
      <w:bookmarkEnd w:id="1840"/>
      <w:bookmarkEnd w:id="1841"/>
      <w:bookmarkEnd w:id="1842"/>
      <w:bookmarkEnd w:id="1843"/>
      <w:bookmarkEnd w:id="1844"/>
      <w:bookmarkEnd w:id="1845"/>
      <w:bookmarkEnd w:id="1846"/>
      <w:bookmarkEnd w:id="1847"/>
      <w:bookmarkEnd w:id="1848"/>
      <w:bookmarkEnd w:id="1849"/>
      <w:bookmarkEnd w:id="1850"/>
      <w:bookmarkEnd w:id="1851"/>
      <w:bookmarkEnd w:id="1852"/>
      <w:bookmarkEnd w:id="1853"/>
      <w:bookmarkEnd w:id="1854"/>
      <w:bookmarkEnd w:id="1855"/>
      <w:bookmarkEnd w:id="1856"/>
      <w:bookmarkEnd w:id="1857"/>
      <w:bookmarkEnd w:id="1858"/>
    </w:p>
    <w:p w14:paraId="6B7CCCA7" w14:textId="359E4B34" w:rsidR="000036C1" w:rsidRPr="00CC4BBB" w:rsidRDefault="000036C1" w:rsidP="000036C1">
      <w:pPr>
        <w:pStyle w:val="MTStandard"/>
      </w:pPr>
      <w:r w:rsidRPr="00CC4BBB">
        <w:t>Existing facilities will be used</w:t>
      </w:r>
    </w:p>
    <w:p w14:paraId="333AFBE3" w14:textId="77777777" w:rsidR="00D839B9" w:rsidRPr="00CC4BBB" w:rsidRDefault="00D839B9" w:rsidP="00D839B9">
      <w:pPr>
        <w:pStyle w:val="MTHeadingSCS3"/>
        <w:rPr>
          <w:vanish/>
        </w:rPr>
      </w:pPr>
      <w:bookmarkStart w:id="1859" w:name="_Toc362833850"/>
      <w:bookmarkStart w:id="1860" w:name="_Toc362858528"/>
      <w:bookmarkStart w:id="1861" w:name="_Toc363527585"/>
      <w:bookmarkStart w:id="1862" w:name="_Toc386513330"/>
      <w:bookmarkStart w:id="1863" w:name="_Toc421614524"/>
      <w:bookmarkStart w:id="1864" w:name="_Toc431095632"/>
      <w:bookmarkStart w:id="1865" w:name="_Toc481391199"/>
      <w:bookmarkStart w:id="1866" w:name="_Toc499541987"/>
      <w:bookmarkStart w:id="1867" w:name="_Toc500053298"/>
      <w:bookmarkStart w:id="1868" w:name="_Toc506862836"/>
      <w:bookmarkStart w:id="1869" w:name="_Toc510846566"/>
      <w:bookmarkStart w:id="1870" w:name="_Toc536413623"/>
      <w:bookmarkStart w:id="1871" w:name="_Toc3108191"/>
      <w:bookmarkStart w:id="1872" w:name="_Toc65989864"/>
      <w:bookmarkStart w:id="1873" w:name="_Toc227575910"/>
      <w:bookmarkStart w:id="1874" w:name="_Toc242177790"/>
      <w:bookmarkStart w:id="1875" w:name="_Toc53052474"/>
      <w:r w:rsidRPr="00CC4BBB">
        <w:rPr>
          <w:vanish/>
        </w:rPr>
        <w:t xml:space="preserve">CB.53.1 Tundish tilting </w:t>
      </w:r>
      <w:bookmarkEnd w:id="1859"/>
      <w:bookmarkEnd w:id="1860"/>
      <w:bookmarkEnd w:id="1861"/>
      <w:r w:rsidRPr="00CC4BBB">
        <w:rPr>
          <w:vanish/>
        </w:rPr>
        <w:t>device</w:t>
      </w:r>
      <w:bookmarkEnd w:id="1862"/>
      <w:bookmarkEnd w:id="1863"/>
      <w:bookmarkEnd w:id="1864"/>
      <w:bookmarkEnd w:id="1865"/>
      <w:bookmarkEnd w:id="1866"/>
      <w:bookmarkEnd w:id="1867"/>
      <w:bookmarkEnd w:id="1868"/>
      <w:bookmarkEnd w:id="1869"/>
      <w:bookmarkEnd w:id="1870"/>
      <w:bookmarkEnd w:id="1871"/>
      <w:bookmarkEnd w:id="1872"/>
      <w:bookmarkEnd w:id="1873"/>
      <w:bookmarkEnd w:id="1874"/>
      <w:bookmarkEnd w:id="1875"/>
    </w:p>
    <w:p w14:paraId="78DE14A5" w14:textId="77777777" w:rsidR="00D839B9" w:rsidRPr="00CC4BBB" w:rsidRDefault="00D839B9" w:rsidP="00D839B9">
      <w:pPr>
        <w:pStyle w:val="MTHeadingSCS4"/>
        <w:rPr>
          <w:vanish/>
        </w:rPr>
      </w:pPr>
      <w:bookmarkStart w:id="1876" w:name="_Toc53052475"/>
      <w:r w:rsidRPr="00CC4BBB">
        <w:rPr>
          <w:vanish/>
        </w:rPr>
        <w:t>CB.53.11 Tundish tilting stand</w:t>
      </w:r>
      <w:bookmarkEnd w:id="1876"/>
    </w:p>
    <w:p w14:paraId="7ACAEE55" w14:textId="77777777" w:rsidR="00D839B9" w:rsidRPr="00CC4BBB" w:rsidRDefault="00D839B9" w:rsidP="00D839B9">
      <w:pPr>
        <w:pStyle w:val="MTHeading"/>
        <w:rPr>
          <w:vanish/>
        </w:rPr>
      </w:pPr>
      <w:r w:rsidRPr="00CC4BBB">
        <w:rPr>
          <w:vanish/>
        </w:rPr>
        <w:t>Technical Data</w:t>
      </w:r>
    </w:p>
    <w:tbl>
      <w:tblPr>
        <w:tblW w:w="0" w:type="auto"/>
        <w:tblInd w:w="108"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ayout w:type="fixed"/>
        <w:tblLook w:val="0000" w:firstRow="0" w:lastRow="0" w:firstColumn="0" w:lastColumn="0" w:noHBand="0" w:noVBand="0"/>
      </w:tblPr>
      <w:tblGrid>
        <w:gridCol w:w="3544"/>
        <w:gridCol w:w="5953"/>
      </w:tblGrid>
      <w:tr w:rsidR="00CC4BBB" w:rsidRPr="00CC4BBB" w14:paraId="4F4CDF69" w14:textId="77777777" w:rsidTr="00D839B9">
        <w:trPr>
          <w:hidden/>
        </w:trPr>
        <w:tc>
          <w:tcPr>
            <w:tcW w:w="3544" w:type="dxa"/>
          </w:tcPr>
          <w:p w14:paraId="56261E66" w14:textId="77777777" w:rsidR="00D839B9" w:rsidRPr="00CC4BBB" w:rsidRDefault="00D839B9" w:rsidP="00D839B9">
            <w:pPr>
              <w:pStyle w:val="MTTableText"/>
              <w:rPr>
                <w:vanish/>
              </w:rPr>
            </w:pPr>
            <w:r w:rsidRPr="00CC4BBB">
              <w:rPr>
                <w:vanish/>
              </w:rPr>
              <w:t>Capacity</w:t>
            </w:r>
          </w:p>
        </w:tc>
        <w:tc>
          <w:tcPr>
            <w:tcW w:w="5953" w:type="dxa"/>
          </w:tcPr>
          <w:p w14:paraId="0F692213" w14:textId="77777777" w:rsidR="00D839B9" w:rsidRPr="00CC4BBB" w:rsidRDefault="00D839B9" w:rsidP="00D839B9">
            <w:pPr>
              <w:pStyle w:val="MTTableText"/>
              <w:rPr>
                <w:vanish/>
              </w:rPr>
            </w:pPr>
            <w:r w:rsidRPr="00CC4BBB">
              <w:rPr>
                <w:vanish/>
              </w:rPr>
              <w:t>1 full tundish</w:t>
            </w:r>
          </w:p>
        </w:tc>
      </w:tr>
      <w:tr w:rsidR="00CC4BBB" w:rsidRPr="00CC4BBB" w14:paraId="31E360A3" w14:textId="77777777" w:rsidTr="00D839B9">
        <w:trPr>
          <w:hidden/>
        </w:trPr>
        <w:tc>
          <w:tcPr>
            <w:tcW w:w="3544" w:type="dxa"/>
          </w:tcPr>
          <w:p w14:paraId="532394F0" w14:textId="77777777" w:rsidR="00D839B9" w:rsidRPr="00CC4BBB" w:rsidRDefault="00D839B9" w:rsidP="00D839B9">
            <w:pPr>
              <w:pStyle w:val="MTTableText"/>
              <w:rPr>
                <w:vanish/>
              </w:rPr>
            </w:pPr>
            <w:r w:rsidRPr="00CC4BBB">
              <w:rPr>
                <w:vanish/>
              </w:rPr>
              <w:t>Tilting range</w:t>
            </w:r>
          </w:p>
        </w:tc>
        <w:tc>
          <w:tcPr>
            <w:tcW w:w="5953" w:type="dxa"/>
          </w:tcPr>
          <w:p w14:paraId="17159435" w14:textId="77777777" w:rsidR="00D839B9" w:rsidRPr="00CC4BBB" w:rsidRDefault="00D839B9" w:rsidP="00D839B9">
            <w:pPr>
              <w:pStyle w:val="MTTableText"/>
              <w:rPr>
                <w:vanish/>
              </w:rPr>
            </w:pPr>
            <w:r w:rsidRPr="00CC4BBB">
              <w:rPr>
                <w:vanish/>
              </w:rPr>
              <w:t>180°</w:t>
            </w:r>
          </w:p>
        </w:tc>
      </w:tr>
      <w:tr w:rsidR="00D839B9" w:rsidRPr="00CC4BBB" w14:paraId="2B5F896E" w14:textId="77777777" w:rsidTr="00D839B9">
        <w:trPr>
          <w:hidden/>
        </w:trPr>
        <w:tc>
          <w:tcPr>
            <w:tcW w:w="3544" w:type="dxa"/>
          </w:tcPr>
          <w:p w14:paraId="7AFF2D92" w14:textId="77777777" w:rsidR="00D839B9" w:rsidRPr="00CC4BBB" w:rsidRDefault="00D839B9" w:rsidP="00D839B9">
            <w:pPr>
              <w:pStyle w:val="MTTableText"/>
              <w:rPr>
                <w:vanish/>
              </w:rPr>
            </w:pPr>
            <w:r w:rsidRPr="00CC4BBB">
              <w:rPr>
                <w:vanish/>
              </w:rPr>
              <w:t>Tilting drive</w:t>
            </w:r>
          </w:p>
        </w:tc>
        <w:tc>
          <w:tcPr>
            <w:tcW w:w="5953" w:type="dxa"/>
          </w:tcPr>
          <w:p w14:paraId="2A842A82" w14:textId="77777777" w:rsidR="00D839B9" w:rsidRPr="00CC4BBB" w:rsidRDefault="00D839B9" w:rsidP="00D839B9">
            <w:pPr>
              <w:pStyle w:val="MTTableText"/>
              <w:rPr>
                <w:vanish/>
              </w:rPr>
            </w:pPr>
            <w:r w:rsidRPr="00CC4BBB">
              <w:rPr>
                <w:vanish/>
              </w:rPr>
              <w:t>hydraulic</w:t>
            </w:r>
          </w:p>
        </w:tc>
      </w:tr>
    </w:tbl>
    <w:p w14:paraId="0B281063" w14:textId="77777777" w:rsidR="00D839B9" w:rsidRPr="00CC4BBB" w:rsidRDefault="00D839B9" w:rsidP="00D839B9">
      <w:pPr>
        <w:pStyle w:val="MTStandard"/>
        <w:rPr>
          <w:vanish/>
        </w:rPr>
      </w:pPr>
    </w:p>
    <w:p w14:paraId="1B096E20" w14:textId="77777777" w:rsidR="00D839B9" w:rsidRPr="00CC4BBB" w:rsidRDefault="00D839B9" w:rsidP="00D839B9">
      <w:pPr>
        <w:pStyle w:val="MTHeading"/>
        <w:rPr>
          <w:vanish/>
        </w:rPr>
      </w:pPr>
      <w:r w:rsidRPr="00CC4BBB">
        <w:rPr>
          <w:vanish/>
        </w:rPr>
        <w:t>Functional Description</w:t>
      </w:r>
    </w:p>
    <w:p w14:paraId="53D27207" w14:textId="77777777" w:rsidR="00D839B9" w:rsidRPr="00CC4BBB" w:rsidRDefault="00D839B9" w:rsidP="00D839B9">
      <w:pPr>
        <w:pStyle w:val="MTStandard"/>
        <w:rPr>
          <w:vanish/>
        </w:rPr>
      </w:pPr>
      <w:r w:rsidRPr="00CC4BBB">
        <w:rPr>
          <w:vanish/>
        </w:rPr>
        <w:t>After insertion and fixing in the tilting stand, the tundish is hydraulically tilted.</w:t>
      </w:r>
      <w:r w:rsidRPr="00CC4BBB">
        <w:rPr>
          <w:vanish/>
        </w:rPr>
        <w:br/>
        <w:t>Refractory lining and the remaining skulls are dropped out in this tilting stand.</w:t>
      </w:r>
      <w:r w:rsidRPr="00CC4BBB">
        <w:rPr>
          <w:vanish/>
        </w:rPr>
        <w:br/>
        <w:t>The stand sits on a concrete base.</w:t>
      </w:r>
    </w:p>
    <w:p w14:paraId="4B6D5D6B" w14:textId="77777777" w:rsidR="00D839B9" w:rsidRPr="00CC4BBB" w:rsidRDefault="00D839B9" w:rsidP="00D839B9">
      <w:pPr>
        <w:pStyle w:val="MTHeading"/>
        <w:rPr>
          <w:vanish/>
        </w:rPr>
      </w:pPr>
      <w:r w:rsidRPr="00CC4BBB">
        <w:rPr>
          <w:vanish/>
        </w:rPr>
        <w:t>Main Components</w:t>
      </w:r>
    </w:p>
    <w:p w14:paraId="3DA5BAC5" w14:textId="77777777" w:rsidR="00D839B9" w:rsidRPr="00CC4BBB" w:rsidRDefault="00D839B9" w:rsidP="00D839B9">
      <w:pPr>
        <w:pStyle w:val="MTBulletIndent"/>
        <w:tabs>
          <w:tab w:val="clear" w:pos="1211"/>
          <w:tab w:val="num" w:pos="927"/>
        </w:tabs>
        <w:ind w:left="907"/>
        <w:rPr>
          <w:vanish/>
        </w:rPr>
      </w:pPr>
      <w:r w:rsidRPr="00CC4BBB">
        <w:rPr>
          <w:vanish/>
        </w:rPr>
        <w:t>Supporting frame</w:t>
      </w:r>
    </w:p>
    <w:p w14:paraId="19FAFCCC" w14:textId="136945B2" w:rsidR="00D839B9" w:rsidRPr="00CC4BBB" w:rsidRDefault="00D839B9" w:rsidP="00D839B9">
      <w:pPr>
        <w:pStyle w:val="MTBulletIndent"/>
        <w:tabs>
          <w:tab w:val="clear" w:pos="1211"/>
          <w:tab w:val="num" w:pos="927"/>
        </w:tabs>
        <w:ind w:left="907"/>
        <w:rPr>
          <w:vanish/>
        </w:rPr>
      </w:pPr>
      <w:r w:rsidRPr="00CC4BBB">
        <w:rPr>
          <w:vanish/>
        </w:rPr>
        <w:t>Support bracets</w:t>
      </w:r>
    </w:p>
    <w:p w14:paraId="4CC0E0CC" w14:textId="77777777" w:rsidR="00D839B9" w:rsidRPr="00CC4BBB" w:rsidRDefault="00D839B9" w:rsidP="00D839B9">
      <w:pPr>
        <w:pStyle w:val="MTBulletIndent"/>
        <w:tabs>
          <w:tab w:val="clear" w:pos="1211"/>
          <w:tab w:val="num" w:pos="927"/>
        </w:tabs>
        <w:ind w:left="907"/>
        <w:rPr>
          <w:vanish/>
        </w:rPr>
      </w:pPr>
      <w:r w:rsidRPr="00CC4BBB">
        <w:rPr>
          <w:vanish/>
        </w:rPr>
        <w:t>Tilting drive</w:t>
      </w:r>
    </w:p>
    <w:p w14:paraId="1E7CBEEA" w14:textId="77777777" w:rsidR="00D839B9" w:rsidRPr="00CC4BBB" w:rsidRDefault="00D839B9" w:rsidP="00D839B9">
      <w:pPr>
        <w:pStyle w:val="MTBulletIndent"/>
        <w:tabs>
          <w:tab w:val="clear" w:pos="1211"/>
          <w:tab w:val="num" w:pos="927"/>
        </w:tabs>
        <w:ind w:left="907"/>
        <w:rPr>
          <w:vanish/>
        </w:rPr>
      </w:pPr>
      <w:r w:rsidRPr="00CC4BBB">
        <w:rPr>
          <w:vanish/>
        </w:rPr>
        <w:t>Hydraulic pusher for remaining skull</w:t>
      </w:r>
    </w:p>
    <w:p w14:paraId="32B4D174" w14:textId="77777777" w:rsidR="00D839B9" w:rsidRPr="00CC4BBB" w:rsidRDefault="00D839B9" w:rsidP="00D839B9">
      <w:pPr>
        <w:pStyle w:val="MTStandard"/>
        <w:rPr>
          <w:vanish/>
        </w:rPr>
      </w:pPr>
    </w:p>
    <w:p w14:paraId="5DD41CB1" w14:textId="77777777" w:rsidR="00D839B9" w:rsidRPr="00CC4BBB" w:rsidRDefault="00D839B9" w:rsidP="00D839B9">
      <w:pPr>
        <w:pStyle w:val="MTStandard"/>
        <w:rPr>
          <w:vanish/>
        </w:rPr>
      </w:pPr>
      <w:r w:rsidRPr="00CC4BBB">
        <w:rPr>
          <w:vanish/>
        </w:rPr>
        <w:br w:type="page"/>
      </w:r>
    </w:p>
    <w:p w14:paraId="2D5D8C11" w14:textId="77777777" w:rsidR="00D839B9" w:rsidRPr="00CC4BBB" w:rsidRDefault="00D839B9" w:rsidP="00D839B9">
      <w:pPr>
        <w:pStyle w:val="MTHeading"/>
        <w:rPr>
          <w:vanish/>
        </w:rPr>
      </w:pPr>
      <w:r w:rsidRPr="00CC4BBB">
        <w:rPr>
          <w:vanish/>
        </w:rPr>
        <w:t>Reference Drawing CB.53.11 Tundish tilting stand</w:t>
      </w:r>
    </w:p>
    <w:p w14:paraId="27795D5A" w14:textId="23637759" w:rsidR="00C713D4" w:rsidRPr="00CC4BBB" w:rsidRDefault="00C713D4" w:rsidP="00D839B9">
      <w:pPr>
        <w:pStyle w:val="MTStandard"/>
        <w:jc w:val="center"/>
        <w:rPr>
          <w:noProof/>
          <w:vanish/>
        </w:rPr>
      </w:pPr>
      <w:r w:rsidRPr="00CC4BBB">
        <w:rPr>
          <w:noProof/>
          <w:vanish/>
        </w:rPr>
        <w:drawing>
          <wp:inline distT="0" distB="0" distL="0" distR="0" wp14:anchorId="39E644A9" wp14:editId="7531E359">
            <wp:extent cx="4340180" cy="3653506"/>
            <wp:effectExtent l="0" t="0" r="3810" b="4445"/>
            <wp:docPr id="43061" name="Picture 43061" descr="A picture containing to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61" name="CB.53.11_Tundish_tilting_stand_2.jp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347067" cy="3659303"/>
                    </a:xfrm>
                    <a:prstGeom prst="rect">
                      <a:avLst/>
                    </a:prstGeom>
                  </pic:spPr>
                </pic:pic>
              </a:graphicData>
            </a:graphic>
          </wp:inline>
        </w:drawing>
      </w:r>
    </w:p>
    <w:p w14:paraId="3CF55CB8" w14:textId="77777777" w:rsidR="00D839B9" w:rsidRPr="00CC4BBB" w:rsidRDefault="00D839B9" w:rsidP="00D839B9">
      <w:pPr>
        <w:pStyle w:val="MTStandard"/>
        <w:jc w:val="center"/>
        <w:rPr>
          <w:vanish/>
        </w:rPr>
      </w:pPr>
      <w:r w:rsidRPr="00CC4BBB">
        <w:rPr>
          <w:vanish/>
        </w:rPr>
        <w:t>- Typical sketch for reference only -</w:t>
      </w:r>
    </w:p>
    <w:p w14:paraId="2BF2DF94" w14:textId="77777777" w:rsidR="00D839B9" w:rsidRPr="00CC4BBB" w:rsidRDefault="00D839B9" w:rsidP="00D839B9">
      <w:pPr>
        <w:pStyle w:val="MTStandard"/>
        <w:rPr>
          <w:vanish/>
        </w:rPr>
      </w:pPr>
    </w:p>
    <w:p w14:paraId="1F77F75A" w14:textId="77777777" w:rsidR="00D839B9" w:rsidRPr="00CC4BBB" w:rsidRDefault="00D839B9" w:rsidP="00D839B9">
      <w:pPr>
        <w:pStyle w:val="MTStandard"/>
        <w:rPr>
          <w:b/>
          <w:vanish/>
          <w:sz w:val="24"/>
        </w:rPr>
      </w:pPr>
      <w:r w:rsidRPr="00CC4BBB">
        <w:rPr>
          <w:vanish/>
        </w:rPr>
        <w:br w:type="page"/>
      </w:r>
    </w:p>
    <w:p w14:paraId="5858EF37" w14:textId="77777777" w:rsidR="00D839B9" w:rsidRPr="00CC4BBB" w:rsidRDefault="00D839B9" w:rsidP="00D839B9">
      <w:pPr>
        <w:pStyle w:val="MTHeadingSCS4"/>
        <w:rPr>
          <w:vanish/>
        </w:rPr>
      </w:pPr>
      <w:bookmarkStart w:id="1877" w:name="_Toc53052476"/>
      <w:r w:rsidRPr="00CC4BBB">
        <w:rPr>
          <w:vanish/>
        </w:rPr>
        <w:t>CB.53.13 Tundish tilting stand housing</w:t>
      </w:r>
      <w:bookmarkEnd w:id="1877"/>
    </w:p>
    <w:p w14:paraId="66DE01AC" w14:textId="77777777" w:rsidR="00D839B9" w:rsidRPr="00CC4BBB" w:rsidRDefault="00D839B9" w:rsidP="00D839B9">
      <w:pPr>
        <w:pStyle w:val="MTHeading"/>
        <w:rPr>
          <w:vanish/>
        </w:rPr>
      </w:pPr>
      <w:r w:rsidRPr="00CC4BBB">
        <w:rPr>
          <w:vanish/>
        </w:rPr>
        <w:t>Technical Data</w:t>
      </w:r>
    </w:p>
    <w:tbl>
      <w:tblPr>
        <w:tblW w:w="0" w:type="auto"/>
        <w:tblInd w:w="108"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ayout w:type="fixed"/>
        <w:tblLook w:val="0000" w:firstRow="0" w:lastRow="0" w:firstColumn="0" w:lastColumn="0" w:noHBand="0" w:noVBand="0"/>
      </w:tblPr>
      <w:tblGrid>
        <w:gridCol w:w="3544"/>
        <w:gridCol w:w="5953"/>
      </w:tblGrid>
      <w:tr w:rsidR="00D839B9" w:rsidRPr="00CC4BBB" w14:paraId="08F86FB3" w14:textId="77777777" w:rsidTr="00D839B9">
        <w:trPr>
          <w:hidden/>
        </w:trPr>
        <w:tc>
          <w:tcPr>
            <w:tcW w:w="3544" w:type="dxa"/>
          </w:tcPr>
          <w:p w14:paraId="6DF30484" w14:textId="77777777" w:rsidR="00D839B9" w:rsidRPr="00CC4BBB" w:rsidRDefault="00D839B9" w:rsidP="00D839B9">
            <w:pPr>
              <w:pStyle w:val="MTTableText"/>
              <w:rPr>
                <w:vanish/>
              </w:rPr>
            </w:pPr>
            <w:r w:rsidRPr="00CC4BBB">
              <w:rPr>
                <w:vanish/>
              </w:rPr>
              <w:t>Capacity</w:t>
            </w:r>
          </w:p>
        </w:tc>
        <w:tc>
          <w:tcPr>
            <w:tcW w:w="5953" w:type="dxa"/>
          </w:tcPr>
          <w:p w14:paraId="1F011E69" w14:textId="77777777" w:rsidR="00D839B9" w:rsidRPr="00CC4BBB" w:rsidRDefault="00D839B9" w:rsidP="00D839B9">
            <w:pPr>
              <w:pStyle w:val="MTTableText"/>
              <w:rPr>
                <w:vanish/>
              </w:rPr>
            </w:pPr>
            <w:r w:rsidRPr="00CC4BBB">
              <w:rPr>
                <w:vanish/>
              </w:rPr>
              <w:t>1 tundish tilting stand</w:t>
            </w:r>
          </w:p>
        </w:tc>
      </w:tr>
    </w:tbl>
    <w:p w14:paraId="3DE1D96E" w14:textId="77777777" w:rsidR="00D839B9" w:rsidRPr="00CC4BBB" w:rsidRDefault="00D839B9" w:rsidP="00D839B9">
      <w:pPr>
        <w:pStyle w:val="MTStandard"/>
        <w:rPr>
          <w:vanish/>
        </w:rPr>
      </w:pPr>
    </w:p>
    <w:p w14:paraId="1C5F1BAB" w14:textId="77777777" w:rsidR="00D839B9" w:rsidRPr="00CC4BBB" w:rsidRDefault="00D839B9" w:rsidP="00D839B9">
      <w:pPr>
        <w:pStyle w:val="MTHeading"/>
        <w:rPr>
          <w:vanish/>
        </w:rPr>
      </w:pPr>
      <w:r w:rsidRPr="00CC4BBB">
        <w:rPr>
          <w:vanish/>
        </w:rPr>
        <w:t>Functional Description</w:t>
      </w:r>
    </w:p>
    <w:p w14:paraId="07B52646" w14:textId="77777777" w:rsidR="00D839B9" w:rsidRPr="00CC4BBB" w:rsidRDefault="00D839B9" w:rsidP="00D839B9">
      <w:pPr>
        <w:pStyle w:val="MTStandard"/>
        <w:rPr>
          <w:vanish/>
        </w:rPr>
      </w:pPr>
      <w:r w:rsidRPr="00CC4BBB">
        <w:rPr>
          <w:vanish/>
        </w:rPr>
        <w:t>Serves to keep dust inside during dropping of refractory lining and remaining skulls on the tilting stand.</w:t>
      </w:r>
    </w:p>
    <w:p w14:paraId="4B89F2EB" w14:textId="77777777" w:rsidR="00D839B9" w:rsidRPr="00CC4BBB" w:rsidRDefault="00D839B9" w:rsidP="00D839B9">
      <w:pPr>
        <w:pStyle w:val="MTHeading"/>
        <w:rPr>
          <w:vanish/>
        </w:rPr>
      </w:pPr>
      <w:r w:rsidRPr="00CC4BBB">
        <w:rPr>
          <w:vanish/>
        </w:rPr>
        <w:t>Main Components</w:t>
      </w:r>
    </w:p>
    <w:p w14:paraId="0638F0A6" w14:textId="77777777" w:rsidR="00D839B9" w:rsidRPr="00CC4BBB" w:rsidRDefault="00D839B9" w:rsidP="00D839B9">
      <w:pPr>
        <w:pStyle w:val="MTBulletIndent"/>
        <w:tabs>
          <w:tab w:val="clear" w:pos="1211"/>
          <w:tab w:val="num" w:pos="927"/>
        </w:tabs>
        <w:ind w:left="907"/>
        <w:rPr>
          <w:vanish/>
        </w:rPr>
      </w:pPr>
      <w:r w:rsidRPr="00CC4BBB">
        <w:rPr>
          <w:vanish/>
        </w:rPr>
        <w:t>Housing around tilting stand with doors, shifting roof and connection to an exhaust system</w:t>
      </w:r>
    </w:p>
    <w:p w14:paraId="5174CA86" w14:textId="77777777" w:rsidR="00D839B9" w:rsidRPr="00CC4BBB" w:rsidRDefault="00D839B9" w:rsidP="00D839B9">
      <w:pPr>
        <w:pStyle w:val="MTStandard"/>
      </w:pPr>
    </w:p>
    <w:p w14:paraId="088A55B1" w14:textId="77777777" w:rsidR="00D839B9" w:rsidRPr="00CC4BBB" w:rsidRDefault="00D839B9" w:rsidP="00D839B9">
      <w:pPr>
        <w:pStyle w:val="MTStandard"/>
      </w:pPr>
      <w:r w:rsidRPr="00CC4BBB">
        <w:br w:type="page"/>
      </w:r>
      <w:bookmarkStart w:id="1878" w:name="_Toc362833851"/>
      <w:bookmarkStart w:id="1879" w:name="_Toc362858529"/>
      <w:bookmarkStart w:id="1880" w:name="_Toc363527586"/>
      <w:bookmarkStart w:id="1881" w:name="_Toc386513331"/>
      <w:bookmarkStart w:id="1882" w:name="_Toc421614525"/>
      <w:bookmarkStart w:id="1883" w:name="_Toc431095633"/>
      <w:bookmarkStart w:id="1884" w:name="_Toc481391200"/>
      <w:bookmarkStart w:id="1885" w:name="_Toc506862837"/>
      <w:bookmarkStart w:id="1886" w:name="_Toc510846567"/>
      <w:bookmarkStart w:id="1887" w:name="_Toc536413624"/>
      <w:bookmarkStart w:id="1888" w:name="_Toc3108192"/>
      <w:bookmarkStart w:id="1889" w:name="_Toc65989865"/>
      <w:bookmarkStart w:id="1890" w:name="_Toc227575911"/>
      <w:bookmarkStart w:id="1891" w:name="_Toc242177791"/>
    </w:p>
    <w:p w14:paraId="3E062711" w14:textId="77777777" w:rsidR="00D839B9" w:rsidRPr="00CC4BBB" w:rsidRDefault="00D839B9" w:rsidP="00D839B9">
      <w:pPr>
        <w:pStyle w:val="MTHeadingSCS3"/>
        <w:rPr>
          <w:vanish/>
        </w:rPr>
      </w:pPr>
      <w:bookmarkStart w:id="1892" w:name="_Toc53052477"/>
      <w:r w:rsidRPr="00CC4BBB">
        <w:rPr>
          <w:vanish/>
        </w:rPr>
        <w:lastRenderedPageBreak/>
        <w:t>CB.53.2 Tundish stands</w:t>
      </w:r>
      <w:bookmarkEnd w:id="1878"/>
      <w:bookmarkEnd w:id="1879"/>
      <w:bookmarkEnd w:id="1880"/>
      <w:bookmarkEnd w:id="1881"/>
      <w:bookmarkEnd w:id="1882"/>
      <w:bookmarkEnd w:id="1883"/>
      <w:bookmarkEnd w:id="1884"/>
      <w:bookmarkEnd w:id="1885"/>
      <w:bookmarkEnd w:id="1886"/>
      <w:bookmarkEnd w:id="1887"/>
      <w:bookmarkEnd w:id="1888"/>
      <w:bookmarkEnd w:id="1889"/>
      <w:bookmarkEnd w:id="1890"/>
      <w:bookmarkEnd w:id="1891"/>
      <w:bookmarkEnd w:id="1892"/>
    </w:p>
    <w:p w14:paraId="0D1580C2" w14:textId="77777777" w:rsidR="00D839B9" w:rsidRPr="00CC4BBB" w:rsidRDefault="00D839B9" w:rsidP="00D839B9">
      <w:pPr>
        <w:pStyle w:val="MTHeadingSCS4"/>
        <w:rPr>
          <w:vanish/>
        </w:rPr>
      </w:pPr>
      <w:bookmarkStart w:id="1893" w:name="_Toc227575912"/>
      <w:bookmarkStart w:id="1894" w:name="_Toc242177792"/>
      <w:bookmarkStart w:id="1895" w:name="_Toc53052478"/>
      <w:r w:rsidRPr="00CC4BBB">
        <w:rPr>
          <w:vanish/>
        </w:rPr>
        <w:t>CB.53.21 Tundish assembly / disassembly stand</w:t>
      </w:r>
      <w:bookmarkEnd w:id="1893"/>
      <w:bookmarkEnd w:id="1894"/>
      <w:bookmarkEnd w:id="1895"/>
    </w:p>
    <w:p w14:paraId="0CF95431" w14:textId="77777777" w:rsidR="00D839B9" w:rsidRPr="00CC4BBB" w:rsidRDefault="00D839B9" w:rsidP="00D839B9">
      <w:pPr>
        <w:pStyle w:val="MTHeading"/>
        <w:rPr>
          <w:vanish/>
        </w:rPr>
      </w:pPr>
      <w:r w:rsidRPr="00CC4BBB">
        <w:rPr>
          <w:vanish/>
        </w:rPr>
        <w:t>Technical Data</w:t>
      </w:r>
    </w:p>
    <w:tbl>
      <w:tblPr>
        <w:tblW w:w="0" w:type="auto"/>
        <w:tblInd w:w="108"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ayout w:type="fixed"/>
        <w:tblLook w:val="0000" w:firstRow="0" w:lastRow="0" w:firstColumn="0" w:lastColumn="0" w:noHBand="0" w:noVBand="0"/>
      </w:tblPr>
      <w:tblGrid>
        <w:gridCol w:w="3544"/>
        <w:gridCol w:w="5953"/>
      </w:tblGrid>
      <w:tr w:rsidR="00CC4BBB" w:rsidRPr="00CC4BBB" w14:paraId="6071BFE4" w14:textId="77777777" w:rsidTr="00D839B9">
        <w:trPr>
          <w:hidden/>
        </w:trPr>
        <w:tc>
          <w:tcPr>
            <w:tcW w:w="3544" w:type="dxa"/>
          </w:tcPr>
          <w:p w14:paraId="541F9ABD" w14:textId="77777777" w:rsidR="00D839B9" w:rsidRPr="00CC4BBB" w:rsidRDefault="00D839B9" w:rsidP="00D839B9">
            <w:pPr>
              <w:pStyle w:val="MTTableText"/>
              <w:rPr>
                <w:vanish/>
              </w:rPr>
            </w:pPr>
            <w:r w:rsidRPr="00CC4BBB">
              <w:rPr>
                <w:vanish/>
              </w:rPr>
              <w:t>Type of construction</w:t>
            </w:r>
          </w:p>
        </w:tc>
        <w:tc>
          <w:tcPr>
            <w:tcW w:w="5953" w:type="dxa"/>
          </w:tcPr>
          <w:p w14:paraId="5B8034AD" w14:textId="77777777" w:rsidR="00D839B9" w:rsidRPr="00CC4BBB" w:rsidRDefault="00D839B9" w:rsidP="00D839B9">
            <w:pPr>
              <w:pStyle w:val="MTTableText"/>
              <w:rPr>
                <w:vanish/>
              </w:rPr>
            </w:pPr>
            <w:r w:rsidRPr="00CC4BBB">
              <w:rPr>
                <w:vanish/>
              </w:rPr>
              <w:t>steel structure and supporting foundations</w:t>
            </w:r>
          </w:p>
        </w:tc>
      </w:tr>
      <w:tr w:rsidR="00D839B9" w:rsidRPr="00CC4BBB" w14:paraId="1A2BBA6C" w14:textId="77777777" w:rsidTr="00D839B9">
        <w:trPr>
          <w:hidden/>
        </w:trPr>
        <w:tc>
          <w:tcPr>
            <w:tcW w:w="3544" w:type="dxa"/>
          </w:tcPr>
          <w:p w14:paraId="06DB6F04" w14:textId="77777777" w:rsidR="00D839B9" w:rsidRPr="00CC4BBB" w:rsidRDefault="00D839B9" w:rsidP="00D839B9">
            <w:pPr>
              <w:pStyle w:val="MTTableText"/>
              <w:rPr>
                <w:vanish/>
              </w:rPr>
            </w:pPr>
            <w:r w:rsidRPr="00CC4BBB">
              <w:rPr>
                <w:vanish/>
              </w:rPr>
              <w:t>Capacity</w:t>
            </w:r>
          </w:p>
        </w:tc>
        <w:tc>
          <w:tcPr>
            <w:tcW w:w="5953" w:type="dxa"/>
          </w:tcPr>
          <w:p w14:paraId="2B3E901F" w14:textId="77777777" w:rsidR="00D839B9" w:rsidRPr="00CC4BBB" w:rsidRDefault="00D839B9" w:rsidP="00D839B9">
            <w:pPr>
              <w:pStyle w:val="MTTableText"/>
              <w:rPr>
                <w:vanish/>
              </w:rPr>
            </w:pPr>
            <w:r w:rsidRPr="00CC4BBB">
              <w:rPr>
                <w:vanish/>
              </w:rPr>
              <w:t>1 tundish</w:t>
            </w:r>
          </w:p>
        </w:tc>
      </w:tr>
    </w:tbl>
    <w:p w14:paraId="1A9B8DD0" w14:textId="77777777" w:rsidR="00D839B9" w:rsidRPr="00CC4BBB" w:rsidRDefault="00D839B9" w:rsidP="00D839B9">
      <w:pPr>
        <w:pStyle w:val="MTStandard"/>
        <w:rPr>
          <w:vanish/>
        </w:rPr>
      </w:pPr>
    </w:p>
    <w:p w14:paraId="5C9C3077" w14:textId="77777777" w:rsidR="00D839B9" w:rsidRPr="00CC4BBB" w:rsidRDefault="00D839B9" w:rsidP="00D839B9">
      <w:pPr>
        <w:pStyle w:val="MTHeading"/>
        <w:rPr>
          <w:vanish/>
        </w:rPr>
      </w:pPr>
      <w:r w:rsidRPr="00CC4BBB">
        <w:rPr>
          <w:vanish/>
        </w:rPr>
        <w:t>Functional Description</w:t>
      </w:r>
    </w:p>
    <w:p w14:paraId="6EFC1F24" w14:textId="77777777" w:rsidR="00D839B9" w:rsidRPr="00CC4BBB" w:rsidRDefault="00D839B9" w:rsidP="00D839B9">
      <w:pPr>
        <w:pStyle w:val="MTStandard"/>
        <w:rPr>
          <w:vanish/>
        </w:rPr>
      </w:pPr>
      <w:r w:rsidRPr="00CC4BBB">
        <w:rPr>
          <w:vanish/>
        </w:rPr>
        <w:t>This stand provides assembly and disassembly of tundish covers, tundish stopper device from platform level and assembly and disassembly of emergency cut off gate</w:t>
      </w:r>
      <w:r w:rsidRPr="00CC4BBB">
        <w:rPr>
          <w:vanish/>
          <w:highlight w:val="yellow"/>
        </w:rPr>
        <w:t>, SEN changer, slide gate</w:t>
      </w:r>
      <w:r w:rsidRPr="00CC4BBB">
        <w:rPr>
          <w:vanish/>
        </w:rPr>
        <w:t xml:space="preserve"> from ground floor level.</w:t>
      </w:r>
    </w:p>
    <w:p w14:paraId="5943A715" w14:textId="77777777" w:rsidR="00D839B9" w:rsidRPr="00CC4BBB" w:rsidRDefault="00D839B9" w:rsidP="00D839B9">
      <w:pPr>
        <w:pStyle w:val="MTHeading"/>
        <w:rPr>
          <w:vanish/>
        </w:rPr>
      </w:pPr>
      <w:r w:rsidRPr="00CC4BBB">
        <w:rPr>
          <w:vanish/>
        </w:rPr>
        <w:t>Main Components</w:t>
      </w:r>
    </w:p>
    <w:p w14:paraId="136DA5FA" w14:textId="77777777" w:rsidR="00D839B9" w:rsidRPr="00CC4BBB" w:rsidRDefault="00D839B9" w:rsidP="00D839B9">
      <w:pPr>
        <w:pStyle w:val="MTBulletIndent"/>
        <w:tabs>
          <w:tab w:val="clear" w:pos="1211"/>
          <w:tab w:val="num" w:pos="927"/>
        </w:tabs>
        <w:ind w:left="907"/>
        <w:rPr>
          <w:vanish/>
        </w:rPr>
      </w:pPr>
      <w:r w:rsidRPr="00CC4BBB">
        <w:rPr>
          <w:vanish/>
        </w:rPr>
        <w:t>Concrete foundation (tundish support)</w:t>
      </w:r>
    </w:p>
    <w:p w14:paraId="70851706" w14:textId="77777777" w:rsidR="00D839B9" w:rsidRPr="00CC4BBB" w:rsidRDefault="00D839B9" w:rsidP="00D839B9">
      <w:pPr>
        <w:pStyle w:val="MTBulletIndent"/>
        <w:tabs>
          <w:tab w:val="clear" w:pos="1211"/>
          <w:tab w:val="num" w:pos="927"/>
        </w:tabs>
        <w:ind w:left="907"/>
        <w:rPr>
          <w:vanish/>
        </w:rPr>
      </w:pPr>
      <w:r w:rsidRPr="00CC4BBB">
        <w:rPr>
          <w:vanish/>
        </w:rPr>
        <w:t xml:space="preserve">Steel structure platform with stairs </w:t>
      </w:r>
    </w:p>
    <w:p w14:paraId="3CD12BA7" w14:textId="2979887A" w:rsidR="00D839B9" w:rsidRPr="00CC4BBB" w:rsidRDefault="00D839B9" w:rsidP="00D839B9">
      <w:pPr>
        <w:pStyle w:val="MTStandard"/>
        <w:rPr>
          <w:vanish/>
        </w:rPr>
      </w:pPr>
    </w:p>
    <w:p w14:paraId="7F2983FB" w14:textId="5F8592C8" w:rsidR="00C713D4" w:rsidRPr="00CC4BBB" w:rsidRDefault="00C713D4" w:rsidP="00C713D4">
      <w:pPr>
        <w:pStyle w:val="MTHeading"/>
        <w:rPr>
          <w:vanish/>
        </w:rPr>
      </w:pPr>
      <w:r w:rsidRPr="00CC4BBB">
        <w:rPr>
          <w:vanish/>
        </w:rPr>
        <w:t>Reference Drawing CB.53.2 Tundish stands</w:t>
      </w:r>
    </w:p>
    <w:p w14:paraId="7E14CD90" w14:textId="1B4FAF36" w:rsidR="00C713D4" w:rsidRPr="00CC4BBB" w:rsidRDefault="00C713D4" w:rsidP="00C713D4">
      <w:pPr>
        <w:pStyle w:val="MTStandard"/>
        <w:jc w:val="center"/>
        <w:rPr>
          <w:noProof/>
          <w:vanish/>
        </w:rPr>
      </w:pPr>
      <w:r w:rsidRPr="00CC4BBB">
        <w:rPr>
          <w:noProof/>
          <w:vanish/>
        </w:rPr>
        <w:drawing>
          <wp:inline distT="0" distB="0" distL="0" distR="0" wp14:anchorId="5B0163DD" wp14:editId="5F61B7F8">
            <wp:extent cx="5396248" cy="2838351"/>
            <wp:effectExtent l="0" t="0" r="0" b="635"/>
            <wp:docPr id="43064" name="Picture 43064" descr="A picture containing to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64" name="CB.53.2_Tundish_stands_red.jp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406480" cy="2843733"/>
                    </a:xfrm>
                    <a:prstGeom prst="rect">
                      <a:avLst/>
                    </a:prstGeom>
                  </pic:spPr>
                </pic:pic>
              </a:graphicData>
            </a:graphic>
          </wp:inline>
        </w:drawing>
      </w:r>
    </w:p>
    <w:p w14:paraId="3B0B90F3" w14:textId="77777777" w:rsidR="00C713D4" w:rsidRPr="00CC4BBB" w:rsidRDefault="00C713D4" w:rsidP="00C713D4">
      <w:pPr>
        <w:pStyle w:val="MTStandard"/>
        <w:jc w:val="center"/>
        <w:rPr>
          <w:vanish/>
        </w:rPr>
      </w:pPr>
      <w:r w:rsidRPr="00CC4BBB">
        <w:rPr>
          <w:vanish/>
        </w:rPr>
        <w:t>- Typical sketch for reference only -</w:t>
      </w:r>
    </w:p>
    <w:p w14:paraId="36756871" w14:textId="1DC26A85" w:rsidR="00C713D4" w:rsidRPr="00CC4BBB" w:rsidRDefault="00C713D4" w:rsidP="00D839B9">
      <w:pPr>
        <w:pStyle w:val="MTStandard"/>
        <w:rPr>
          <w:b/>
          <w:bCs/>
          <w:vanish/>
        </w:rPr>
      </w:pPr>
    </w:p>
    <w:p w14:paraId="467D28F6" w14:textId="77777777" w:rsidR="00C713D4" w:rsidRPr="00CC4BBB" w:rsidRDefault="00C713D4" w:rsidP="00D839B9">
      <w:pPr>
        <w:pStyle w:val="MTStandard"/>
        <w:rPr>
          <w:vanish/>
        </w:rPr>
      </w:pPr>
    </w:p>
    <w:p w14:paraId="3F8483DA" w14:textId="77777777" w:rsidR="00D839B9" w:rsidRPr="00CC4BBB" w:rsidRDefault="00D839B9" w:rsidP="00D839B9">
      <w:pPr>
        <w:pStyle w:val="MTStandard"/>
        <w:rPr>
          <w:vanish/>
        </w:rPr>
      </w:pPr>
      <w:bookmarkStart w:id="1896" w:name="_Toc362833853"/>
      <w:bookmarkStart w:id="1897" w:name="_Toc362858531"/>
      <w:bookmarkStart w:id="1898" w:name="_Toc363527588"/>
      <w:bookmarkStart w:id="1899" w:name="_Toc386513333"/>
      <w:bookmarkStart w:id="1900" w:name="_Toc421614527"/>
      <w:bookmarkStart w:id="1901" w:name="_Toc431095634"/>
      <w:bookmarkStart w:id="1902" w:name="_Toc481391201"/>
      <w:bookmarkStart w:id="1903" w:name="_Toc499541988"/>
      <w:bookmarkStart w:id="1904" w:name="_Toc500053299"/>
      <w:bookmarkStart w:id="1905" w:name="_Toc506862838"/>
      <w:bookmarkStart w:id="1906" w:name="_Toc510846568"/>
      <w:bookmarkStart w:id="1907" w:name="_Toc536413625"/>
      <w:bookmarkStart w:id="1908" w:name="_Toc3108193"/>
      <w:bookmarkStart w:id="1909" w:name="_Toc65989866"/>
      <w:r w:rsidRPr="00CC4BBB">
        <w:rPr>
          <w:vanish/>
        </w:rPr>
        <w:br w:type="page"/>
      </w:r>
      <w:bookmarkStart w:id="1910" w:name="_Toc227575913"/>
      <w:bookmarkStart w:id="1911" w:name="_Toc242177793"/>
    </w:p>
    <w:p w14:paraId="59C32865" w14:textId="77777777" w:rsidR="00D839B9" w:rsidRPr="00CC4BBB" w:rsidRDefault="00D839B9" w:rsidP="00D839B9">
      <w:pPr>
        <w:pStyle w:val="MTHeadingSCS4"/>
        <w:rPr>
          <w:vanish/>
        </w:rPr>
      </w:pPr>
      <w:bookmarkStart w:id="1912" w:name="_Toc53052479"/>
      <w:r w:rsidRPr="00CC4BBB">
        <w:rPr>
          <w:vanish/>
        </w:rPr>
        <w:t xml:space="preserve">CB.53.22 Tundish relining </w:t>
      </w:r>
      <w:bookmarkEnd w:id="1896"/>
      <w:bookmarkEnd w:id="1897"/>
      <w:bookmarkEnd w:id="1898"/>
      <w:bookmarkEnd w:id="1899"/>
      <w:bookmarkEnd w:id="1900"/>
      <w:bookmarkEnd w:id="1901"/>
      <w:bookmarkEnd w:id="1902"/>
      <w:bookmarkEnd w:id="1903"/>
      <w:bookmarkEnd w:id="1904"/>
      <w:bookmarkEnd w:id="1905"/>
      <w:bookmarkEnd w:id="1906"/>
      <w:bookmarkEnd w:id="1907"/>
      <w:bookmarkEnd w:id="1908"/>
      <w:bookmarkEnd w:id="1909"/>
      <w:bookmarkEnd w:id="1910"/>
      <w:bookmarkEnd w:id="1911"/>
      <w:r w:rsidRPr="00CC4BBB">
        <w:rPr>
          <w:vanish/>
        </w:rPr>
        <w:t>stand</w:t>
      </w:r>
      <w:bookmarkEnd w:id="1912"/>
    </w:p>
    <w:p w14:paraId="2EF1A19B" w14:textId="77777777" w:rsidR="00D839B9" w:rsidRPr="00CC4BBB" w:rsidRDefault="00D839B9" w:rsidP="00D839B9">
      <w:pPr>
        <w:pStyle w:val="MTHeading"/>
        <w:rPr>
          <w:vanish/>
        </w:rPr>
      </w:pPr>
      <w:r w:rsidRPr="00CC4BBB">
        <w:rPr>
          <w:vanish/>
        </w:rPr>
        <w:t>Technical Data</w:t>
      </w:r>
    </w:p>
    <w:tbl>
      <w:tblPr>
        <w:tblW w:w="0" w:type="auto"/>
        <w:tblInd w:w="108"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ayout w:type="fixed"/>
        <w:tblLook w:val="0000" w:firstRow="0" w:lastRow="0" w:firstColumn="0" w:lastColumn="0" w:noHBand="0" w:noVBand="0"/>
      </w:tblPr>
      <w:tblGrid>
        <w:gridCol w:w="3544"/>
        <w:gridCol w:w="5953"/>
      </w:tblGrid>
      <w:tr w:rsidR="00CC4BBB" w:rsidRPr="00CC4BBB" w14:paraId="0C30A0EF" w14:textId="77777777" w:rsidTr="00D839B9">
        <w:trPr>
          <w:hidden/>
        </w:trPr>
        <w:tc>
          <w:tcPr>
            <w:tcW w:w="3544" w:type="dxa"/>
          </w:tcPr>
          <w:p w14:paraId="06D174E7" w14:textId="77777777" w:rsidR="00D839B9" w:rsidRPr="00CC4BBB" w:rsidRDefault="00D839B9" w:rsidP="00D839B9">
            <w:pPr>
              <w:pStyle w:val="MTTableText"/>
              <w:rPr>
                <w:vanish/>
              </w:rPr>
            </w:pPr>
            <w:r w:rsidRPr="00CC4BBB">
              <w:rPr>
                <w:vanish/>
              </w:rPr>
              <w:t>Type of construction</w:t>
            </w:r>
          </w:p>
        </w:tc>
        <w:tc>
          <w:tcPr>
            <w:tcW w:w="5953" w:type="dxa"/>
          </w:tcPr>
          <w:p w14:paraId="2C7E813C" w14:textId="77777777" w:rsidR="00D839B9" w:rsidRPr="00CC4BBB" w:rsidRDefault="00D839B9" w:rsidP="00D839B9">
            <w:pPr>
              <w:pStyle w:val="MTTableText"/>
              <w:rPr>
                <w:vanish/>
              </w:rPr>
            </w:pPr>
            <w:r w:rsidRPr="00CC4BBB">
              <w:rPr>
                <w:vanish/>
              </w:rPr>
              <w:t>Tundish support brackets with moveable platform</w:t>
            </w:r>
          </w:p>
        </w:tc>
      </w:tr>
      <w:tr w:rsidR="00D839B9" w:rsidRPr="00CC4BBB" w14:paraId="4332B575" w14:textId="77777777" w:rsidTr="00D839B9">
        <w:trPr>
          <w:hidden/>
        </w:trPr>
        <w:tc>
          <w:tcPr>
            <w:tcW w:w="3544" w:type="dxa"/>
          </w:tcPr>
          <w:p w14:paraId="409AA4E6" w14:textId="77777777" w:rsidR="00D839B9" w:rsidRPr="00CC4BBB" w:rsidRDefault="00D839B9" w:rsidP="00D839B9">
            <w:pPr>
              <w:pStyle w:val="MTTableText"/>
              <w:rPr>
                <w:vanish/>
              </w:rPr>
            </w:pPr>
            <w:r w:rsidRPr="00CC4BBB">
              <w:rPr>
                <w:vanish/>
              </w:rPr>
              <w:t>Capacity</w:t>
            </w:r>
          </w:p>
        </w:tc>
        <w:tc>
          <w:tcPr>
            <w:tcW w:w="5953" w:type="dxa"/>
          </w:tcPr>
          <w:p w14:paraId="07B4EE9D" w14:textId="77777777" w:rsidR="00D839B9" w:rsidRPr="00CC4BBB" w:rsidRDefault="00D839B9" w:rsidP="00D839B9">
            <w:pPr>
              <w:pStyle w:val="MTTableText"/>
              <w:rPr>
                <w:vanish/>
              </w:rPr>
            </w:pPr>
            <w:r w:rsidRPr="00CC4BBB">
              <w:rPr>
                <w:vanish/>
              </w:rPr>
              <w:t>1 tundish</w:t>
            </w:r>
          </w:p>
        </w:tc>
      </w:tr>
    </w:tbl>
    <w:p w14:paraId="0B681ABB" w14:textId="77777777" w:rsidR="00D839B9" w:rsidRPr="00CC4BBB" w:rsidRDefault="00D839B9" w:rsidP="00D839B9">
      <w:pPr>
        <w:pStyle w:val="MTStandard"/>
        <w:rPr>
          <w:vanish/>
        </w:rPr>
      </w:pPr>
    </w:p>
    <w:p w14:paraId="33D62784" w14:textId="77777777" w:rsidR="00D839B9" w:rsidRPr="00CC4BBB" w:rsidRDefault="00D839B9" w:rsidP="00D839B9">
      <w:pPr>
        <w:pStyle w:val="MTHeading"/>
        <w:rPr>
          <w:vanish/>
        </w:rPr>
      </w:pPr>
      <w:r w:rsidRPr="00CC4BBB">
        <w:rPr>
          <w:vanish/>
        </w:rPr>
        <w:t>Functional Description</w:t>
      </w:r>
    </w:p>
    <w:p w14:paraId="39B6B38B" w14:textId="77777777" w:rsidR="00D839B9" w:rsidRPr="00CC4BBB" w:rsidRDefault="00D839B9" w:rsidP="00D839B9">
      <w:pPr>
        <w:pStyle w:val="MTStandard"/>
        <w:rPr>
          <w:vanish/>
        </w:rPr>
      </w:pPr>
      <w:r w:rsidRPr="00CC4BBB">
        <w:rPr>
          <w:vanish/>
        </w:rPr>
        <w:t>The tundish is placed on support brackets. A moveable platform provides access to the tundish for relining of the permanent lining.</w:t>
      </w:r>
    </w:p>
    <w:p w14:paraId="3112A501" w14:textId="77777777" w:rsidR="00D839B9" w:rsidRPr="00CC4BBB" w:rsidRDefault="00D839B9" w:rsidP="00D839B9">
      <w:pPr>
        <w:pStyle w:val="MTHeading"/>
        <w:rPr>
          <w:vanish/>
        </w:rPr>
      </w:pPr>
      <w:r w:rsidRPr="00CC4BBB">
        <w:rPr>
          <w:vanish/>
        </w:rPr>
        <w:t>Main Components</w:t>
      </w:r>
    </w:p>
    <w:p w14:paraId="3350D21C" w14:textId="77777777" w:rsidR="00D839B9" w:rsidRPr="00CC4BBB" w:rsidRDefault="00D839B9" w:rsidP="00D839B9">
      <w:pPr>
        <w:pStyle w:val="MTBulletIndent"/>
        <w:tabs>
          <w:tab w:val="clear" w:pos="1211"/>
          <w:tab w:val="num" w:pos="927"/>
        </w:tabs>
        <w:ind w:left="907"/>
        <w:rPr>
          <w:vanish/>
        </w:rPr>
      </w:pPr>
      <w:r w:rsidRPr="00CC4BBB">
        <w:rPr>
          <w:vanish/>
        </w:rPr>
        <w:t>Moveable platform</w:t>
      </w:r>
    </w:p>
    <w:p w14:paraId="3E993F3C" w14:textId="77777777" w:rsidR="00D839B9" w:rsidRPr="00CC4BBB" w:rsidRDefault="00D839B9" w:rsidP="00D839B9">
      <w:pPr>
        <w:pStyle w:val="MTBulletIndent"/>
        <w:tabs>
          <w:tab w:val="clear" w:pos="1211"/>
          <w:tab w:val="num" w:pos="927"/>
        </w:tabs>
        <w:ind w:left="907"/>
        <w:rPr>
          <w:vanish/>
        </w:rPr>
      </w:pPr>
      <w:r w:rsidRPr="00CC4BBB">
        <w:rPr>
          <w:vanish/>
        </w:rPr>
        <w:t>Support brackets</w:t>
      </w:r>
    </w:p>
    <w:p w14:paraId="181BAA14" w14:textId="77777777" w:rsidR="00D839B9" w:rsidRPr="00CC4BBB" w:rsidRDefault="00D839B9" w:rsidP="00D839B9">
      <w:pPr>
        <w:pStyle w:val="MTStandard"/>
        <w:rPr>
          <w:vanish/>
        </w:rPr>
      </w:pPr>
    </w:p>
    <w:p w14:paraId="78588D77" w14:textId="77777777" w:rsidR="00D839B9" w:rsidRPr="00CC4BBB" w:rsidRDefault="00D839B9" w:rsidP="00D839B9">
      <w:pPr>
        <w:pStyle w:val="MTStandard"/>
        <w:rPr>
          <w:vanish/>
        </w:rPr>
      </w:pPr>
      <w:r w:rsidRPr="00CC4BBB">
        <w:rPr>
          <w:vanish/>
        </w:rPr>
        <w:br w:type="page"/>
      </w:r>
      <w:bookmarkStart w:id="1913" w:name="_Toc362833854"/>
      <w:bookmarkStart w:id="1914" w:name="_Toc362858532"/>
      <w:bookmarkStart w:id="1915" w:name="_Toc363527589"/>
      <w:bookmarkStart w:id="1916" w:name="_Toc386513334"/>
      <w:bookmarkStart w:id="1917" w:name="_Toc421614528"/>
      <w:bookmarkStart w:id="1918" w:name="_Toc431095635"/>
      <w:bookmarkStart w:id="1919" w:name="_Toc481391202"/>
      <w:bookmarkStart w:id="1920" w:name="_Toc499541989"/>
      <w:bookmarkStart w:id="1921" w:name="_Toc500053300"/>
      <w:bookmarkStart w:id="1922" w:name="_Toc506862839"/>
      <w:bookmarkStart w:id="1923" w:name="_Toc510846569"/>
      <w:bookmarkStart w:id="1924" w:name="_Toc536413626"/>
      <w:bookmarkStart w:id="1925" w:name="_Toc3108194"/>
      <w:bookmarkStart w:id="1926" w:name="_Toc65989867"/>
      <w:bookmarkStart w:id="1927" w:name="_Toc227575914"/>
      <w:bookmarkStart w:id="1928" w:name="_Toc242177794"/>
    </w:p>
    <w:p w14:paraId="78380404" w14:textId="77777777" w:rsidR="00D839B9" w:rsidRPr="00CC4BBB" w:rsidRDefault="00D839B9" w:rsidP="00D839B9">
      <w:pPr>
        <w:pStyle w:val="MTHeadingSCS4"/>
        <w:rPr>
          <w:vanish/>
        </w:rPr>
      </w:pPr>
      <w:bookmarkStart w:id="1929" w:name="_Toc53052480"/>
      <w:r w:rsidRPr="00CC4BBB">
        <w:rPr>
          <w:vanish/>
        </w:rPr>
        <w:t xml:space="preserve">CB.53.23 Tundish gunning </w:t>
      </w:r>
      <w:bookmarkEnd w:id="1913"/>
      <w:bookmarkEnd w:id="1914"/>
      <w:bookmarkEnd w:id="1915"/>
      <w:bookmarkEnd w:id="1916"/>
      <w:bookmarkEnd w:id="1917"/>
      <w:bookmarkEnd w:id="1918"/>
      <w:bookmarkEnd w:id="1919"/>
      <w:bookmarkEnd w:id="1920"/>
      <w:bookmarkEnd w:id="1921"/>
      <w:bookmarkEnd w:id="1922"/>
      <w:bookmarkEnd w:id="1923"/>
      <w:bookmarkEnd w:id="1924"/>
      <w:bookmarkEnd w:id="1925"/>
      <w:bookmarkEnd w:id="1926"/>
      <w:bookmarkEnd w:id="1927"/>
      <w:bookmarkEnd w:id="1928"/>
      <w:r w:rsidRPr="00CC4BBB">
        <w:rPr>
          <w:vanish/>
        </w:rPr>
        <w:t>stand</w:t>
      </w:r>
      <w:bookmarkEnd w:id="1929"/>
    </w:p>
    <w:p w14:paraId="17FEFBFA" w14:textId="77777777" w:rsidR="00D839B9" w:rsidRPr="00CC4BBB" w:rsidRDefault="00D839B9" w:rsidP="00D839B9">
      <w:pPr>
        <w:pStyle w:val="MTHeading"/>
        <w:rPr>
          <w:vanish/>
        </w:rPr>
      </w:pPr>
      <w:r w:rsidRPr="00CC4BBB">
        <w:rPr>
          <w:vanish/>
        </w:rPr>
        <w:t>Technical Data</w:t>
      </w:r>
    </w:p>
    <w:tbl>
      <w:tblPr>
        <w:tblW w:w="0" w:type="auto"/>
        <w:tblInd w:w="108"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ayout w:type="fixed"/>
        <w:tblLook w:val="0000" w:firstRow="0" w:lastRow="0" w:firstColumn="0" w:lastColumn="0" w:noHBand="0" w:noVBand="0"/>
      </w:tblPr>
      <w:tblGrid>
        <w:gridCol w:w="3544"/>
        <w:gridCol w:w="5953"/>
      </w:tblGrid>
      <w:tr w:rsidR="00CC4BBB" w:rsidRPr="00CC4BBB" w14:paraId="163839EC" w14:textId="77777777" w:rsidTr="00D839B9">
        <w:trPr>
          <w:hidden/>
        </w:trPr>
        <w:tc>
          <w:tcPr>
            <w:tcW w:w="3544" w:type="dxa"/>
          </w:tcPr>
          <w:p w14:paraId="2C15564D" w14:textId="77777777" w:rsidR="00D839B9" w:rsidRPr="00CC4BBB" w:rsidRDefault="00D839B9" w:rsidP="00D839B9">
            <w:pPr>
              <w:pStyle w:val="MTTableText"/>
              <w:rPr>
                <w:vanish/>
              </w:rPr>
            </w:pPr>
            <w:r w:rsidRPr="00CC4BBB">
              <w:rPr>
                <w:vanish/>
              </w:rPr>
              <w:t>Type of construction</w:t>
            </w:r>
          </w:p>
        </w:tc>
        <w:tc>
          <w:tcPr>
            <w:tcW w:w="5953" w:type="dxa"/>
          </w:tcPr>
          <w:p w14:paraId="499C8F74" w14:textId="77777777" w:rsidR="00D839B9" w:rsidRPr="00CC4BBB" w:rsidRDefault="00D839B9" w:rsidP="00D839B9">
            <w:pPr>
              <w:pStyle w:val="MTTableText"/>
              <w:rPr>
                <w:vanish/>
              </w:rPr>
            </w:pPr>
            <w:r w:rsidRPr="00CC4BBB">
              <w:rPr>
                <w:vanish/>
              </w:rPr>
              <w:t>Tundish support brackets with moveable platform</w:t>
            </w:r>
          </w:p>
        </w:tc>
      </w:tr>
      <w:tr w:rsidR="00D839B9" w:rsidRPr="00CC4BBB" w14:paraId="0860FC1C" w14:textId="77777777" w:rsidTr="00D839B9">
        <w:trPr>
          <w:hidden/>
        </w:trPr>
        <w:tc>
          <w:tcPr>
            <w:tcW w:w="3544" w:type="dxa"/>
          </w:tcPr>
          <w:p w14:paraId="0612D1FA" w14:textId="77777777" w:rsidR="00D839B9" w:rsidRPr="00CC4BBB" w:rsidRDefault="00D839B9" w:rsidP="00D839B9">
            <w:pPr>
              <w:pStyle w:val="MTTableText"/>
              <w:rPr>
                <w:vanish/>
              </w:rPr>
            </w:pPr>
            <w:r w:rsidRPr="00CC4BBB">
              <w:rPr>
                <w:vanish/>
              </w:rPr>
              <w:t>Capacity</w:t>
            </w:r>
          </w:p>
        </w:tc>
        <w:tc>
          <w:tcPr>
            <w:tcW w:w="5953" w:type="dxa"/>
          </w:tcPr>
          <w:p w14:paraId="1B0E22FD" w14:textId="77777777" w:rsidR="00D839B9" w:rsidRPr="00CC4BBB" w:rsidRDefault="00D839B9" w:rsidP="00D839B9">
            <w:pPr>
              <w:pStyle w:val="MTTableText"/>
              <w:rPr>
                <w:vanish/>
              </w:rPr>
            </w:pPr>
            <w:r w:rsidRPr="00CC4BBB">
              <w:rPr>
                <w:vanish/>
              </w:rPr>
              <w:t>1 tundish</w:t>
            </w:r>
          </w:p>
        </w:tc>
      </w:tr>
    </w:tbl>
    <w:p w14:paraId="0BB47A7E" w14:textId="77777777" w:rsidR="00D839B9" w:rsidRPr="00CC4BBB" w:rsidRDefault="00D839B9" w:rsidP="00D839B9">
      <w:pPr>
        <w:pStyle w:val="MTStandard"/>
        <w:rPr>
          <w:vanish/>
        </w:rPr>
      </w:pPr>
    </w:p>
    <w:p w14:paraId="25CBEFB8" w14:textId="77777777" w:rsidR="00D839B9" w:rsidRPr="00CC4BBB" w:rsidRDefault="00D839B9" w:rsidP="00D839B9">
      <w:pPr>
        <w:pStyle w:val="MTHeading"/>
        <w:rPr>
          <w:vanish/>
        </w:rPr>
      </w:pPr>
      <w:r w:rsidRPr="00CC4BBB">
        <w:rPr>
          <w:vanish/>
        </w:rPr>
        <w:t>Functional Description</w:t>
      </w:r>
    </w:p>
    <w:p w14:paraId="1BB82550" w14:textId="77777777" w:rsidR="00D839B9" w:rsidRPr="00CC4BBB" w:rsidRDefault="00D839B9" w:rsidP="00D839B9">
      <w:pPr>
        <w:pStyle w:val="MTStandard"/>
        <w:rPr>
          <w:vanish/>
        </w:rPr>
      </w:pPr>
      <w:r w:rsidRPr="00CC4BBB">
        <w:rPr>
          <w:vanish/>
        </w:rPr>
        <w:t>The tundish is placed on support brackets. A moveable platform provides access to the tundish to carry out work of the wear lining.</w:t>
      </w:r>
    </w:p>
    <w:p w14:paraId="027C1BC6" w14:textId="77777777" w:rsidR="00D839B9" w:rsidRPr="00CC4BBB" w:rsidRDefault="00D839B9" w:rsidP="00D839B9">
      <w:pPr>
        <w:pStyle w:val="MTHeading"/>
        <w:rPr>
          <w:vanish/>
        </w:rPr>
      </w:pPr>
      <w:r w:rsidRPr="00CC4BBB">
        <w:rPr>
          <w:vanish/>
        </w:rPr>
        <w:t>Main Components</w:t>
      </w:r>
    </w:p>
    <w:p w14:paraId="6E4226C3" w14:textId="77777777" w:rsidR="00D839B9" w:rsidRPr="00CC4BBB" w:rsidRDefault="00D839B9" w:rsidP="00D839B9">
      <w:pPr>
        <w:pStyle w:val="MTBulletIndent"/>
        <w:tabs>
          <w:tab w:val="clear" w:pos="1211"/>
          <w:tab w:val="num" w:pos="927"/>
        </w:tabs>
        <w:ind w:left="907"/>
        <w:rPr>
          <w:vanish/>
        </w:rPr>
      </w:pPr>
      <w:r w:rsidRPr="00CC4BBB">
        <w:rPr>
          <w:vanish/>
        </w:rPr>
        <w:t>Moveable platform</w:t>
      </w:r>
    </w:p>
    <w:p w14:paraId="7AD5EAA5" w14:textId="77777777" w:rsidR="00D839B9" w:rsidRPr="00CC4BBB" w:rsidRDefault="00D839B9" w:rsidP="00D839B9">
      <w:pPr>
        <w:pStyle w:val="MTBulletIndent"/>
        <w:tabs>
          <w:tab w:val="clear" w:pos="1211"/>
          <w:tab w:val="num" w:pos="927"/>
        </w:tabs>
        <w:ind w:left="907"/>
        <w:rPr>
          <w:vanish/>
        </w:rPr>
      </w:pPr>
      <w:r w:rsidRPr="00CC4BBB">
        <w:rPr>
          <w:vanish/>
        </w:rPr>
        <w:t>Support brackets</w:t>
      </w:r>
    </w:p>
    <w:p w14:paraId="7B97AAC2" w14:textId="77777777" w:rsidR="00D839B9" w:rsidRPr="00CC4BBB" w:rsidRDefault="00D839B9" w:rsidP="00D839B9">
      <w:pPr>
        <w:pStyle w:val="MTStandard"/>
        <w:rPr>
          <w:vanish/>
        </w:rPr>
      </w:pPr>
    </w:p>
    <w:p w14:paraId="047EC732" w14:textId="77777777" w:rsidR="00D839B9" w:rsidRPr="00CC4BBB" w:rsidRDefault="00D839B9" w:rsidP="00D839B9">
      <w:pPr>
        <w:pStyle w:val="MTHeadingSCS4"/>
        <w:rPr>
          <w:vanish/>
        </w:rPr>
      </w:pPr>
      <w:bookmarkStart w:id="1930" w:name="_Toc53052481"/>
      <w:r w:rsidRPr="00CC4BBB">
        <w:rPr>
          <w:vanish/>
        </w:rPr>
        <w:t>CB.53.24 Tundish storage stand</w:t>
      </w:r>
      <w:bookmarkEnd w:id="1930"/>
    </w:p>
    <w:p w14:paraId="0EAC803D" w14:textId="77777777" w:rsidR="00D839B9" w:rsidRPr="00CC4BBB" w:rsidRDefault="00D839B9" w:rsidP="00D839B9">
      <w:pPr>
        <w:pStyle w:val="MTHeading"/>
        <w:rPr>
          <w:vanish/>
        </w:rPr>
      </w:pPr>
      <w:r w:rsidRPr="00CC4BBB">
        <w:rPr>
          <w:vanish/>
        </w:rPr>
        <w:t>Technical Data</w:t>
      </w:r>
    </w:p>
    <w:tbl>
      <w:tblPr>
        <w:tblW w:w="0" w:type="auto"/>
        <w:tblInd w:w="108"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ayout w:type="fixed"/>
        <w:tblLook w:val="0000" w:firstRow="0" w:lastRow="0" w:firstColumn="0" w:lastColumn="0" w:noHBand="0" w:noVBand="0"/>
      </w:tblPr>
      <w:tblGrid>
        <w:gridCol w:w="3544"/>
        <w:gridCol w:w="5953"/>
      </w:tblGrid>
      <w:tr w:rsidR="00CC4BBB" w:rsidRPr="00CC4BBB" w14:paraId="6A66D489" w14:textId="77777777" w:rsidTr="00D839B9">
        <w:trPr>
          <w:hidden/>
        </w:trPr>
        <w:tc>
          <w:tcPr>
            <w:tcW w:w="3544" w:type="dxa"/>
          </w:tcPr>
          <w:p w14:paraId="0AC06B0C" w14:textId="77777777" w:rsidR="00D839B9" w:rsidRPr="00CC4BBB" w:rsidRDefault="00D839B9" w:rsidP="00D839B9">
            <w:pPr>
              <w:pStyle w:val="MTTableText"/>
              <w:rPr>
                <w:vanish/>
              </w:rPr>
            </w:pPr>
            <w:r w:rsidRPr="00CC4BBB">
              <w:rPr>
                <w:vanish/>
              </w:rPr>
              <w:t>Type of construction</w:t>
            </w:r>
          </w:p>
        </w:tc>
        <w:tc>
          <w:tcPr>
            <w:tcW w:w="5953" w:type="dxa"/>
          </w:tcPr>
          <w:p w14:paraId="12D75865" w14:textId="77777777" w:rsidR="00D839B9" w:rsidRPr="00CC4BBB" w:rsidRDefault="00D839B9" w:rsidP="00D839B9">
            <w:pPr>
              <w:pStyle w:val="MTTableText"/>
              <w:rPr>
                <w:vanish/>
              </w:rPr>
            </w:pPr>
            <w:r w:rsidRPr="00CC4BBB">
              <w:rPr>
                <w:vanish/>
              </w:rPr>
              <w:t>Concrete yard</w:t>
            </w:r>
          </w:p>
        </w:tc>
      </w:tr>
      <w:tr w:rsidR="00D839B9" w:rsidRPr="00CC4BBB" w14:paraId="45087BAD" w14:textId="77777777" w:rsidTr="00D839B9">
        <w:trPr>
          <w:hidden/>
        </w:trPr>
        <w:tc>
          <w:tcPr>
            <w:tcW w:w="3544" w:type="dxa"/>
          </w:tcPr>
          <w:p w14:paraId="05F46E4E" w14:textId="77777777" w:rsidR="00D839B9" w:rsidRPr="00CC4BBB" w:rsidRDefault="00D839B9" w:rsidP="00D839B9">
            <w:pPr>
              <w:pStyle w:val="MTTableText"/>
              <w:rPr>
                <w:vanish/>
              </w:rPr>
            </w:pPr>
            <w:r w:rsidRPr="00CC4BBB">
              <w:rPr>
                <w:vanish/>
              </w:rPr>
              <w:t>Capacity</w:t>
            </w:r>
          </w:p>
        </w:tc>
        <w:tc>
          <w:tcPr>
            <w:tcW w:w="5953" w:type="dxa"/>
          </w:tcPr>
          <w:p w14:paraId="0D385458" w14:textId="77777777" w:rsidR="00D839B9" w:rsidRPr="00CC4BBB" w:rsidRDefault="00D839B9" w:rsidP="00D839B9">
            <w:pPr>
              <w:pStyle w:val="MTTableText"/>
              <w:rPr>
                <w:vanish/>
              </w:rPr>
            </w:pPr>
            <w:r w:rsidRPr="00CC4BBB">
              <w:rPr>
                <w:vanish/>
              </w:rPr>
              <w:t>1 tundish</w:t>
            </w:r>
          </w:p>
        </w:tc>
      </w:tr>
    </w:tbl>
    <w:p w14:paraId="717D6F2A" w14:textId="77777777" w:rsidR="00D839B9" w:rsidRPr="00CC4BBB" w:rsidRDefault="00D839B9" w:rsidP="00D839B9">
      <w:pPr>
        <w:pStyle w:val="MTStandard"/>
        <w:rPr>
          <w:vanish/>
        </w:rPr>
      </w:pPr>
    </w:p>
    <w:p w14:paraId="741E9DDC" w14:textId="77777777" w:rsidR="00D839B9" w:rsidRPr="00CC4BBB" w:rsidRDefault="00D839B9" w:rsidP="00D839B9">
      <w:pPr>
        <w:pStyle w:val="MTHeading"/>
        <w:rPr>
          <w:vanish/>
        </w:rPr>
      </w:pPr>
      <w:r w:rsidRPr="00CC4BBB">
        <w:rPr>
          <w:vanish/>
        </w:rPr>
        <w:t>Functional Description</w:t>
      </w:r>
    </w:p>
    <w:p w14:paraId="559AE7A6" w14:textId="77777777" w:rsidR="00D839B9" w:rsidRPr="00CC4BBB" w:rsidRDefault="00D839B9" w:rsidP="00D839B9">
      <w:pPr>
        <w:pStyle w:val="MTStandard"/>
        <w:rPr>
          <w:vanish/>
        </w:rPr>
      </w:pPr>
      <w:r w:rsidRPr="00CC4BBB">
        <w:rPr>
          <w:vanish/>
        </w:rPr>
        <w:t>Area for storage of ready tundishes, before transport to caster.</w:t>
      </w:r>
    </w:p>
    <w:p w14:paraId="32B5A658" w14:textId="77777777" w:rsidR="00D839B9" w:rsidRPr="00CC4BBB" w:rsidRDefault="00D839B9" w:rsidP="00D839B9">
      <w:pPr>
        <w:pStyle w:val="MTStandard"/>
        <w:rPr>
          <w:vanish/>
        </w:rPr>
      </w:pPr>
    </w:p>
    <w:p w14:paraId="7DBB4C0A" w14:textId="77777777" w:rsidR="00D839B9" w:rsidRPr="00CC4BBB" w:rsidRDefault="00D839B9" w:rsidP="00D839B9">
      <w:pPr>
        <w:pStyle w:val="MTStandard"/>
        <w:rPr>
          <w:vanish/>
        </w:rPr>
      </w:pPr>
      <w:r w:rsidRPr="00CC4BBB">
        <w:rPr>
          <w:vanish/>
        </w:rPr>
        <w:br w:type="page"/>
      </w:r>
      <w:bookmarkStart w:id="1931" w:name="_Toc506862840"/>
      <w:bookmarkStart w:id="1932" w:name="_Toc510846570"/>
      <w:bookmarkStart w:id="1933" w:name="_Toc536413627"/>
      <w:bookmarkStart w:id="1934" w:name="_Toc3108195"/>
      <w:bookmarkStart w:id="1935" w:name="_Toc65989868"/>
      <w:bookmarkStart w:id="1936" w:name="_Toc227575915"/>
      <w:bookmarkStart w:id="1937" w:name="_Toc242177795"/>
    </w:p>
    <w:p w14:paraId="1561262E" w14:textId="77777777" w:rsidR="00D839B9" w:rsidRPr="00CC4BBB" w:rsidRDefault="00D839B9" w:rsidP="00D839B9">
      <w:pPr>
        <w:pStyle w:val="MTHeadingSCS3"/>
        <w:rPr>
          <w:vanish/>
        </w:rPr>
      </w:pPr>
      <w:bookmarkStart w:id="1938" w:name="_Toc53052482"/>
      <w:r w:rsidRPr="00CC4BBB">
        <w:rPr>
          <w:vanish/>
        </w:rPr>
        <w:t>CB.53.3 Tundish cooling device</w:t>
      </w:r>
      <w:bookmarkEnd w:id="1931"/>
      <w:bookmarkEnd w:id="1932"/>
      <w:bookmarkEnd w:id="1933"/>
      <w:bookmarkEnd w:id="1934"/>
      <w:bookmarkEnd w:id="1935"/>
      <w:bookmarkEnd w:id="1936"/>
      <w:bookmarkEnd w:id="1937"/>
      <w:r w:rsidRPr="00CC4BBB">
        <w:rPr>
          <w:vanish/>
        </w:rPr>
        <w:t>s</w:t>
      </w:r>
      <w:bookmarkEnd w:id="1938"/>
    </w:p>
    <w:p w14:paraId="4B0260A4" w14:textId="77777777" w:rsidR="00D839B9" w:rsidRPr="00CC4BBB" w:rsidRDefault="00D839B9" w:rsidP="00D839B9">
      <w:pPr>
        <w:pStyle w:val="MTHeadingSCS4"/>
        <w:rPr>
          <w:vanish/>
        </w:rPr>
      </w:pPr>
      <w:bookmarkStart w:id="1939" w:name="_Toc53052483"/>
      <w:r w:rsidRPr="00CC4BBB">
        <w:rPr>
          <w:vanish/>
        </w:rPr>
        <w:t>CB.53.31 Tundish cooling stand</w:t>
      </w:r>
      <w:bookmarkEnd w:id="1939"/>
    </w:p>
    <w:p w14:paraId="35425AAE" w14:textId="77777777" w:rsidR="00D839B9" w:rsidRPr="00CC4BBB" w:rsidRDefault="00D839B9" w:rsidP="00D839B9">
      <w:pPr>
        <w:pStyle w:val="MTHeading"/>
        <w:rPr>
          <w:vanish/>
        </w:rPr>
      </w:pPr>
      <w:r w:rsidRPr="00CC4BBB">
        <w:rPr>
          <w:vanish/>
        </w:rPr>
        <w:t>Technical Data</w:t>
      </w:r>
    </w:p>
    <w:tbl>
      <w:tblPr>
        <w:tblW w:w="0" w:type="auto"/>
        <w:tblInd w:w="108"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ayout w:type="fixed"/>
        <w:tblLook w:val="0000" w:firstRow="0" w:lastRow="0" w:firstColumn="0" w:lastColumn="0" w:noHBand="0" w:noVBand="0"/>
      </w:tblPr>
      <w:tblGrid>
        <w:gridCol w:w="3544"/>
        <w:gridCol w:w="5953"/>
      </w:tblGrid>
      <w:tr w:rsidR="00CC4BBB" w:rsidRPr="00CC4BBB" w14:paraId="47E8CA94" w14:textId="77777777" w:rsidTr="00D839B9">
        <w:trPr>
          <w:hidden/>
        </w:trPr>
        <w:tc>
          <w:tcPr>
            <w:tcW w:w="3544" w:type="dxa"/>
          </w:tcPr>
          <w:p w14:paraId="4D9D9CA7" w14:textId="77777777" w:rsidR="00D839B9" w:rsidRPr="00CC4BBB" w:rsidRDefault="00D839B9" w:rsidP="00D839B9">
            <w:pPr>
              <w:pStyle w:val="MTTableText"/>
              <w:rPr>
                <w:vanish/>
              </w:rPr>
            </w:pPr>
            <w:r w:rsidRPr="00CC4BBB">
              <w:rPr>
                <w:vanish/>
              </w:rPr>
              <w:t>Type of construction</w:t>
            </w:r>
          </w:p>
        </w:tc>
        <w:tc>
          <w:tcPr>
            <w:tcW w:w="5953" w:type="dxa"/>
          </w:tcPr>
          <w:p w14:paraId="328F8B89" w14:textId="77777777" w:rsidR="00D839B9" w:rsidRPr="00CC4BBB" w:rsidRDefault="00D839B9" w:rsidP="00D839B9">
            <w:pPr>
              <w:pStyle w:val="MTTableText"/>
              <w:rPr>
                <w:vanish/>
              </w:rPr>
            </w:pPr>
            <w:r w:rsidRPr="00CC4BBB">
              <w:rPr>
                <w:vanish/>
              </w:rPr>
              <w:t>Tundish support brackets</w:t>
            </w:r>
          </w:p>
        </w:tc>
      </w:tr>
      <w:tr w:rsidR="00D839B9" w:rsidRPr="00CC4BBB" w14:paraId="54236308" w14:textId="77777777" w:rsidTr="00D839B9">
        <w:trPr>
          <w:hidden/>
        </w:trPr>
        <w:tc>
          <w:tcPr>
            <w:tcW w:w="3544" w:type="dxa"/>
          </w:tcPr>
          <w:p w14:paraId="48B0785E" w14:textId="77777777" w:rsidR="00D839B9" w:rsidRPr="00CC4BBB" w:rsidRDefault="00D839B9" w:rsidP="00D839B9">
            <w:pPr>
              <w:pStyle w:val="MTTableText"/>
              <w:rPr>
                <w:vanish/>
              </w:rPr>
            </w:pPr>
            <w:r w:rsidRPr="00CC4BBB">
              <w:rPr>
                <w:vanish/>
              </w:rPr>
              <w:t>Capacity</w:t>
            </w:r>
          </w:p>
        </w:tc>
        <w:tc>
          <w:tcPr>
            <w:tcW w:w="5953" w:type="dxa"/>
          </w:tcPr>
          <w:p w14:paraId="35067781" w14:textId="77777777" w:rsidR="00D839B9" w:rsidRPr="00CC4BBB" w:rsidRDefault="00D839B9" w:rsidP="00D839B9">
            <w:pPr>
              <w:pStyle w:val="MTTableText"/>
              <w:rPr>
                <w:vanish/>
              </w:rPr>
            </w:pPr>
            <w:r w:rsidRPr="00CC4BBB">
              <w:rPr>
                <w:vanish/>
              </w:rPr>
              <w:t>1 tundish</w:t>
            </w:r>
          </w:p>
        </w:tc>
      </w:tr>
    </w:tbl>
    <w:p w14:paraId="6C9B1B92" w14:textId="77777777" w:rsidR="00D839B9" w:rsidRPr="00CC4BBB" w:rsidRDefault="00D839B9" w:rsidP="00D839B9">
      <w:pPr>
        <w:pStyle w:val="MTStandard"/>
        <w:rPr>
          <w:vanish/>
        </w:rPr>
      </w:pPr>
    </w:p>
    <w:p w14:paraId="157D9EF0" w14:textId="77777777" w:rsidR="00D839B9" w:rsidRPr="00CC4BBB" w:rsidRDefault="00D839B9" w:rsidP="00D839B9">
      <w:pPr>
        <w:pStyle w:val="MTHeading"/>
        <w:rPr>
          <w:vanish/>
        </w:rPr>
      </w:pPr>
      <w:r w:rsidRPr="00CC4BBB">
        <w:rPr>
          <w:vanish/>
        </w:rPr>
        <w:t>Functional Description</w:t>
      </w:r>
    </w:p>
    <w:p w14:paraId="0F470A13" w14:textId="77777777" w:rsidR="00D839B9" w:rsidRPr="00CC4BBB" w:rsidRDefault="00D839B9" w:rsidP="00D839B9">
      <w:pPr>
        <w:pStyle w:val="MTStandard"/>
        <w:rPr>
          <w:vanish/>
        </w:rPr>
      </w:pPr>
      <w:r w:rsidRPr="00CC4BBB">
        <w:rPr>
          <w:vanish/>
        </w:rPr>
        <w:t>The tundish is placed on support brackets for cooling down.</w:t>
      </w:r>
    </w:p>
    <w:p w14:paraId="335A26D0" w14:textId="77777777" w:rsidR="00D839B9" w:rsidRPr="00CC4BBB" w:rsidRDefault="00D839B9" w:rsidP="00D839B9">
      <w:pPr>
        <w:pStyle w:val="MTHeading"/>
        <w:rPr>
          <w:vanish/>
        </w:rPr>
      </w:pPr>
      <w:r w:rsidRPr="00CC4BBB">
        <w:rPr>
          <w:vanish/>
        </w:rPr>
        <w:t>Main Components</w:t>
      </w:r>
    </w:p>
    <w:p w14:paraId="248FBDF9" w14:textId="77777777" w:rsidR="00D839B9" w:rsidRPr="00CC4BBB" w:rsidRDefault="00D839B9" w:rsidP="00D839B9">
      <w:pPr>
        <w:pStyle w:val="MTBulletIndent"/>
        <w:tabs>
          <w:tab w:val="clear" w:pos="1211"/>
          <w:tab w:val="num" w:pos="927"/>
        </w:tabs>
        <w:ind w:left="907"/>
        <w:rPr>
          <w:vanish/>
        </w:rPr>
      </w:pPr>
      <w:r w:rsidRPr="00CC4BBB">
        <w:rPr>
          <w:vanish/>
        </w:rPr>
        <w:t>Support brackets</w:t>
      </w:r>
    </w:p>
    <w:p w14:paraId="3977CD14" w14:textId="77777777" w:rsidR="00D839B9" w:rsidRPr="00CC4BBB" w:rsidRDefault="00D839B9" w:rsidP="00D839B9">
      <w:pPr>
        <w:pStyle w:val="MTStandard"/>
        <w:rPr>
          <w:vanish/>
        </w:rPr>
      </w:pPr>
    </w:p>
    <w:p w14:paraId="44034704" w14:textId="77777777" w:rsidR="00D839B9" w:rsidRPr="00CC4BBB" w:rsidRDefault="00D839B9" w:rsidP="00D839B9">
      <w:pPr>
        <w:pStyle w:val="MTHeadingSCS4"/>
        <w:rPr>
          <w:vanish/>
        </w:rPr>
      </w:pPr>
      <w:bookmarkStart w:id="1940" w:name="_Toc53052484"/>
      <w:r w:rsidRPr="00CC4BBB">
        <w:rPr>
          <w:vanish/>
        </w:rPr>
        <w:t>CB.53.32 Tundish cooling fan</w:t>
      </w:r>
      <w:bookmarkEnd w:id="1940"/>
    </w:p>
    <w:p w14:paraId="4CC83A9F" w14:textId="77777777" w:rsidR="00D839B9" w:rsidRPr="00CC4BBB" w:rsidRDefault="00D839B9" w:rsidP="00D839B9">
      <w:pPr>
        <w:pStyle w:val="MTHeading"/>
        <w:rPr>
          <w:vanish/>
        </w:rPr>
      </w:pPr>
      <w:r w:rsidRPr="00CC4BBB">
        <w:rPr>
          <w:vanish/>
        </w:rPr>
        <w:t>Technical Data</w:t>
      </w:r>
    </w:p>
    <w:tbl>
      <w:tblPr>
        <w:tblW w:w="9497" w:type="dxa"/>
        <w:tblInd w:w="108"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ayout w:type="fixed"/>
        <w:tblLook w:val="0000" w:firstRow="0" w:lastRow="0" w:firstColumn="0" w:lastColumn="0" w:noHBand="0" w:noVBand="0"/>
      </w:tblPr>
      <w:tblGrid>
        <w:gridCol w:w="3544"/>
        <w:gridCol w:w="5953"/>
      </w:tblGrid>
      <w:tr w:rsidR="00CC4BBB" w:rsidRPr="00CC4BBB" w14:paraId="00F6B122" w14:textId="77777777" w:rsidTr="00D839B9">
        <w:trPr>
          <w:hidden/>
        </w:trPr>
        <w:tc>
          <w:tcPr>
            <w:tcW w:w="3544" w:type="dxa"/>
          </w:tcPr>
          <w:p w14:paraId="387DBB41" w14:textId="77777777" w:rsidR="00D839B9" w:rsidRPr="00CC4BBB" w:rsidRDefault="00D839B9" w:rsidP="00D839B9">
            <w:pPr>
              <w:pStyle w:val="MTTableText"/>
              <w:rPr>
                <w:vanish/>
              </w:rPr>
            </w:pPr>
            <w:r w:rsidRPr="00CC4BBB">
              <w:rPr>
                <w:vanish/>
              </w:rPr>
              <w:t xml:space="preserve">No. of Cooling Fans </w:t>
            </w:r>
          </w:p>
        </w:tc>
        <w:tc>
          <w:tcPr>
            <w:tcW w:w="5953" w:type="dxa"/>
          </w:tcPr>
          <w:p w14:paraId="4A85901E" w14:textId="77777777" w:rsidR="00D839B9" w:rsidRPr="00CC4BBB" w:rsidRDefault="00D839B9" w:rsidP="00D839B9">
            <w:pPr>
              <w:pStyle w:val="MTTableText"/>
              <w:rPr>
                <w:vanish/>
              </w:rPr>
            </w:pPr>
            <w:r w:rsidRPr="00CC4BBB">
              <w:rPr>
                <w:vanish/>
              </w:rPr>
              <w:t>2</w:t>
            </w:r>
          </w:p>
        </w:tc>
      </w:tr>
      <w:tr w:rsidR="00CC4BBB" w:rsidRPr="00CC4BBB" w14:paraId="04A9E0F9" w14:textId="77777777" w:rsidTr="00D839B9">
        <w:trPr>
          <w:hidden/>
        </w:trPr>
        <w:tc>
          <w:tcPr>
            <w:tcW w:w="3544" w:type="dxa"/>
          </w:tcPr>
          <w:p w14:paraId="3DCF917A" w14:textId="7CE45A2E" w:rsidR="00D839B9" w:rsidRPr="00CC4BBB" w:rsidRDefault="00D839B9" w:rsidP="00B87A43">
            <w:pPr>
              <w:pStyle w:val="MTTableText"/>
              <w:rPr>
                <w:vanish/>
              </w:rPr>
            </w:pPr>
            <w:r w:rsidRPr="00CC4BBB">
              <w:rPr>
                <w:vanish/>
              </w:rPr>
              <w:t>Type of fan</w:t>
            </w:r>
          </w:p>
        </w:tc>
        <w:tc>
          <w:tcPr>
            <w:tcW w:w="5953" w:type="dxa"/>
          </w:tcPr>
          <w:p w14:paraId="0B277B17" w14:textId="0792C635" w:rsidR="00D839B9" w:rsidRPr="00CC4BBB" w:rsidRDefault="00D839B9" w:rsidP="00B87A43">
            <w:pPr>
              <w:pStyle w:val="MTTableText"/>
              <w:rPr>
                <w:vanish/>
              </w:rPr>
            </w:pPr>
            <w:r w:rsidRPr="00CC4BBB">
              <w:rPr>
                <w:vanish/>
              </w:rPr>
              <w:t>portable on floor</w:t>
            </w:r>
          </w:p>
        </w:tc>
      </w:tr>
      <w:tr w:rsidR="00CC4BBB" w:rsidRPr="00CC4BBB" w14:paraId="1679CCDF" w14:textId="77777777" w:rsidTr="00D839B9">
        <w:trPr>
          <w:hidden/>
        </w:trPr>
        <w:tc>
          <w:tcPr>
            <w:tcW w:w="3544" w:type="dxa"/>
          </w:tcPr>
          <w:p w14:paraId="73720FFD" w14:textId="49612536" w:rsidR="00B87A43" w:rsidRPr="00CC4BBB" w:rsidRDefault="00B87A43" w:rsidP="00B87A43">
            <w:pPr>
              <w:pStyle w:val="MTTableIndent"/>
              <w:rPr>
                <w:vanish/>
              </w:rPr>
            </w:pPr>
            <w:r w:rsidRPr="00CC4BBB">
              <w:rPr>
                <w:vanish/>
              </w:rPr>
              <w:t>Capacity</w:t>
            </w:r>
          </w:p>
        </w:tc>
        <w:tc>
          <w:tcPr>
            <w:tcW w:w="5953" w:type="dxa"/>
          </w:tcPr>
          <w:p w14:paraId="79DC60C8" w14:textId="247375CA" w:rsidR="00B87A43" w:rsidRPr="00CC4BBB" w:rsidRDefault="00B87A43" w:rsidP="00B87A43">
            <w:pPr>
              <w:pStyle w:val="MTTableText"/>
              <w:rPr>
                <w:vanish/>
              </w:rPr>
            </w:pPr>
            <w:r w:rsidRPr="00CC4BBB">
              <w:rPr>
                <w:vanish/>
              </w:rPr>
              <w:t>25000 m³/h approx.</w:t>
            </w:r>
          </w:p>
        </w:tc>
      </w:tr>
      <w:tr w:rsidR="00CC4BBB" w:rsidRPr="00CC4BBB" w14:paraId="12DA3E64" w14:textId="77777777" w:rsidTr="00D839B9">
        <w:trPr>
          <w:hidden/>
        </w:trPr>
        <w:tc>
          <w:tcPr>
            <w:tcW w:w="3544" w:type="dxa"/>
          </w:tcPr>
          <w:p w14:paraId="2AF8D2A1" w14:textId="24F8B5E1" w:rsidR="00B87A43" w:rsidRPr="00CC4BBB" w:rsidRDefault="00B87A43" w:rsidP="00B87A43">
            <w:pPr>
              <w:pStyle w:val="MTTableIndent"/>
              <w:rPr>
                <w:vanish/>
              </w:rPr>
            </w:pPr>
            <w:r w:rsidRPr="00CC4BBB">
              <w:rPr>
                <w:vanish/>
              </w:rPr>
              <w:t>pressure</w:t>
            </w:r>
          </w:p>
        </w:tc>
        <w:tc>
          <w:tcPr>
            <w:tcW w:w="5953" w:type="dxa"/>
          </w:tcPr>
          <w:p w14:paraId="26B5430E" w14:textId="59446F4F" w:rsidR="00B87A43" w:rsidRPr="00CC4BBB" w:rsidRDefault="00B87A43" w:rsidP="00B87A43">
            <w:pPr>
              <w:pStyle w:val="MTTableText"/>
              <w:rPr>
                <w:vanish/>
              </w:rPr>
            </w:pPr>
            <w:r w:rsidRPr="00CC4BBB">
              <w:rPr>
                <w:vanish/>
              </w:rPr>
              <w:t>250 Pa approx.</w:t>
            </w:r>
          </w:p>
        </w:tc>
      </w:tr>
      <w:tr w:rsidR="00B87A43" w:rsidRPr="00CC4BBB" w14:paraId="649B6673" w14:textId="77777777" w:rsidTr="00D839B9">
        <w:trPr>
          <w:hidden/>
        </w:trPr>
        <w:tc>
          <w:tcPr>
            <w:tcW w:w="3544" w:type="dxa"/>
          </w:tcPr>
          <w:p w14:paraId="2644C37B" w14:textId="1E7B7323" w:rsidR="00B87A43" w:rsidRPr="00CC4BBB" w:rsidRDefault="00B87A43" w:rsidP="00B87A43">
            <w:pPr>
              <w:pStyle w:val="MTTableIndent"/>
              <w:rPr>
                <w:vanish/>
              </w:rPr>
            </w:pPr>
            <w:r w:rsidRPr="00CC4BBB">
              <w:rPr>
                <w:vanish/>
              </w:rPr>
              <w:t>material</w:t>
            </w:r>
          </w:p>
        </w:tc>
        <w:tc>
          <w:tcPr>
            <w:tcW w:w="5953" w:type="dxa"/>
          </w:tcPr>
          <w:p w14:paraId="370C0EAA" w14:textId="61F6D95F" w:rsidR="00B87A43" w:rsidRPr="00CC4BBB" w:rsidRDefault="00B87A43" w:rsidP="00D839B9">
            <w:pPr>
              <w:pStyle w:val="MTTableText"/>
              <w:rPr>
                <w:vanish/>
              </w:rPr>
            </w:pPr>
            <w:r w:rsidRPr="00CC4BBB">
              <w:rPr>
                <w:vanish/>
              </w:rPr>
              <w:t>galvanized</w:t>
            </w:r>
          </w:p>
        </w:tc>
      </w:tr>
    </w:tbl>
    <w:p w14:paraId="04286C1B" w14:textId="77777777" w:rsidR="00D839B9" w:rsidRPr="00CC4BBB" w:rsidRDefault="00D839B9" w:rsidP="00D839B9">
      <w:pPr>
        <w:pStyle w:val="MTStandard"/>
        <w:rPr>
          <w:vanish/>
        </w:rPr>
      </w:pPr>
    </w:p>
    <w:p w14:paraId="1DC7EB67" w14:textId="77777777" w:rsidR="00D839B9" w:rsidRPr="00CC4BBB" w:rsidRDefault="00D839B9" w:rsidP="00D839B9">
      <w:pPr>
        <w:pStyle w:val="MTHeading"/>
        <w:rPr>
          <w:vanish/>
        </w:rPr>
      </w:pPr>
      <w:r w:rsidRPr="00CC4BBB">
        <w:rPr>
          <w:vanish/>
        </w:rPr>
        <w:t>Functional Description</w:t>
      </w:r>
    </w:p>
    <w:p w14:paraId="199E8C9C" w14:textId="77777777" w:rsidR="00D839B9" w:rsidRPr="00CC4BBB" w:rsidRDefault="00D839B9" w:rsidP="00D839B9">
      <w:pPr>
        <w:pStyle w:val="MTStandard"/>
        <w:rPr>
          <w:vanish/>
        </w:rPr>
      </w:pPr>
      <w:r w:rsidRPr="00CC4BBB">
        <w:rPr>
          <w:vanish/>
        </w:rPr>
        <w:t>Slag and remaining steel in the tundish as well as the tundish lining are cooled with air.</w:t>
      </w:r>
    </w:p>
    <w:p w14:paraId="72850D5E" w14:textId="77777777" w:rsidR="00D839B9" w:rsidRPr="00CC4BBB" w:rsidRDefault="00D839B9" w:rsidP="00D839B9">
      <w:pPr>
        <w:pStyle w:val="MTHeading"/>
        <w:rPr>
          <w:vanish/>
        </w:rPr>
      </w:pPr>
      <w:r w:rsidRPr="00CC4BBB">
        <w:rPr>
          <w:vanish/>
        </w:rPr>
        <w:t>Main Components</w:t>
      </w:r>
    </w:p>
    <w:p w14:paraId="755EC109" w14:textId="77777777" w:rsidR="00D839B9" w:rsidRPr="00CC4BBB" w:rsidRDefault="00D839B9" w:rsidP="00D839B9">
      <w:pPr>
        <w:pStyle w:val="MTBulletIndent"/>
        <w:tabs>
          <w:tab w:val="clear" w:pos="1211"/>
          <w:tab w:val="num" w:pos="927"/>
        </w:tabs>
        <w:ind w:left="907"/>
        <w:rPr>
          <w:vanish/>
        </w:rPr>
      </w:pPr>
      <w:r w:rsidRPr="00CC4BBB">
        <w:rPr>
          <w:vanish/>
        </w:rPr>
        <w:t>Cooling air fan</w:t>
      </w:r>
    </w:p>
    <w:p w14:paraId="4F207A11" w14:textId="77777777" w:rsidR="00D839B9" w:rsidRPr="00CC4BBB" w:rsidRDefault="00D839B9" w:rsidP="00D839B9">
      <w:pPr>
        <w:pStyle w:val="MTStandard"/>
        <w:rPr>
          <w:vanish/>
        </w:rPr>
      </w:pPr>
    </w:p>
    <w:p w14:paraId="2BF7CB7F" w14:textId="77777777" w:rsidR="00D839B9" w:rsidRPr="00CC4BBB" w:rsidRDefault="00D839B9" w:rsidP="00D839B9">
      <w:pPr>
        <w:pStyle w:val="MTStandard"/>
        <w:rPr>
          <w:vanish/>
        </w:rPr>
      </w:pPr>
      <w:r w:rsidRPr="00CC4BBB">
        <w:rPr>
          <w:vanish/>
        </w:rPr>
        <w:br w:type="page"/>
      </w:r>
      <w:bookmarkStart w:id="1941" w:name="_Toc362833856"/>
      <w:bookmarkStart w:id="1942" w:name="_Toc362858534"/>
      <w:bookmarkStart w:id="1943" w:name="_Toc363527591"/>
      <w:bookmarkStart w:id="1944" w:name="_Toc386513336"/>
      <w:bookmarkStart w:id="1945" w:name="_Toc421614530"/>
      <w:bookmarkStart w:id="1946" w:name="_Toc431095637"/>
      <w:bookmarkStart w:id="1947" w:name="_Toc481391204"/>
      <w:bookmarkStart w:id="1948" w:name="_Toc499541991"/>
      <w:bookmarkStart w:id="1949" w:name="_Toc500053302"/>
      <w:bookmarkStart w:id="1950" w:name="_Toc506862841"/>
      <w:bookmarkStart w:id="1951" w:name="_Toc510846571"/>
      <w:bookmarkStart w:id="1952" w:name="_Toc536413628"/>
      <w:bookmarkStart w:id="1953" w:name="_Toc3108196"/>
      <w:bookmarkStart w:id="1954" w:name="_Toc65989869"/>
      <w:bookmarkStart w:id="1955" w:name="_Toc227575916"/>
      <w:bookmarkStart w:id="1956" w:name="_Toc242177796"/>
    </w:p>
    <w:p w14:paraId="5C46A180" w14:textId="77777777" w:rsidR="00D839B9" w:rsidRPr="00CC4BBB" w:rsidRDefault="00D839B9" w:rsidP="00D839B9">
      <w:pPr>
        <w:pStyle w:val="MTHeadingSCS3"/>
        <w:rPr>
          <w:vanish/>
        </w:rPr>
      </w:pPr>
      <w:bookmarkStart w:id="1957" w:name="_Toc53052485"/>
      <w:r w:rsidRPr="00CC4BBB">
        <w:rPr>
          <w:vanish/>
        </w:rPr>
        <w:t xml:space="preserve">CB.53.4 Tundish drying </w:t>
      </w:r>
      <w:bookmarkEnd w:id="1941"/>
      <w:bookmarkEnd w:id="1942"/>
      <w:bookmarkEnd w:id="1943"/>
      <w:bookmarkEnd w:id="1944"/>
      <w:bookmarkEnd w:id="1945"/>
      <w:bookmarkEnd w:id="1946"/>
      <w:bookmarkEnd w:id="1947"/>
      <w:bookmarkEnd w:id="1948"/>
      <w:bookmarkEnd w:id="1949"/>
      <w:bookmarkEnd w:id="1950"/>
      <w:bookmarkEnd w:id="1951"/>
      <w:r w:rsidRPr="00CC4BBB">
        <w:rPr>
          <w:vanish/>
        </w:rPr>
        <w:t>device</w:t>
      </w:r>
      <w:bookmarkEnd w:id="1952"/>
      <w:bookmarkEnd w:id="1953"/>
      <w:bookmarkEnd w:id="1954"/>
      <w:bookmarkEnd w:id="1955"/>
      <w:bookmarkEnd w:id="1956"/>
      <w:r w:rsidRPr="00CC4BBB">
        <w:rPr>
          <w:vanish/>
        </w:rPr>
        <w:t>s</w:t>
      </w:r>
      <w:bookmarkEnd w:id="1957"/>
    </w:p>
    <w:p w14:paraId="1CAE8797" w14:textId="77777777" w:rsidR="00D839B9" w:rsidRPr="00CC4BBB" w:rsidRDefault="00D839B9" w:rsidP="00D839B9">
      <w:pPr>
        <w:pStyle w:val="MTHeadingSCS4"/>
        <w:rPr>
          <w:vanish/>
        </w:rPr>
      </w:pPr>
      <w:bookmarkStart w:id="1958" w:name="_Toc3108197"/>
      <w:bookmarkStart w:id="1959" w:name="_Toc65989870"/>
      <w:bookmarkStart w:id="1960" w:name="_Toc227575917"/>
      <w:bookmarkStart w:id="1961" w:name="_Toc242177797"/>
      <w:bookmarkStart w:id="1962" w:name="_Toc53052486"/>
      <w:r w:rsidRPr="00CC4BBB">
        <w:rPr>
          <w:vanish/>
        </w:rPr>
        <w:t>CB.53.41 Tundish drying stand</w:t>
      </w:r>
      <w:bookmarkEnd w:id="1958"/>
      <w:bookmarkEnd w:id="1959"/>
      <w:bookmarkEnd w:id="1960"/>
      <w:bookmarkEnd w:id="1961"/>
      <w:bookmarkEnd w:id="1962"/>
    </w:p>
    <w:p w14:paraId="6E946865" w14:textId="77777777" w:rsidR="00D839B9" w:rsidRPr="00CC4BBB" w:rsidRDefault="00D839B9" w:rsidP="00D839B9">
      <w:pPr>
        <w:pStyle w:val="MTHeading"/>
        <w:rPr>
          <w:vanish/>
        </w:rPr>
      </w:pPr>
      <w:r w:rsidRPr="00CC4BBB">
        <w:rPr>
          <w:vanish/>
        </w:rPr>
        <w:t>Technical Data</w:t>
      </w:r>
    </w:p>
    <w:tbl>
      <w:tblPr>
        <w:tblW w:w="0" w:type="auto"/>
        <w:tblInd w:w="108"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ayout w:type="fixed"/>
        <w:tblLook w:val="0000" w:firstRow="0" w:lastRow="0" w:firstColumn="0" w:lastColumn="0" w:noHBand="0" w:noVBand="0"/>
      </w:tblPr>
      <w:tblGrid>
        <w:gridCol w:w="3544"/>
        <w:gridCol w:w="5953"/>
      </w:tblGrid>
      <w:tr w:rsidR="00CC4BBB" w:rsidRPr="00CC4BBB" w14:paraId="07B148AB" w14:textId="77777777" w:rsidTr="00D839B9">
        <w:trPr>
          <w:hidden/>
        </w:trPr>
        <w:tc>
          <w:tcPr>
            <w:tcW w:w="3544" w:type="dxa"/>
          </w:tcPr>
          <w:p w14:paraId="4E75E1E7" w14:textId="77777777" w:rsidR="00D839B9" w:rsidRPr="00CC4BBB" w:rsidRDefault="00D839B9" w:rsidP="00D839B9">
            <w:pPr>
              <w:pStyle w:val="MTTableText"/>
              <w:rPr>
                <w:vanish/>
              </w:rPr>
            </w:pPr>
            <w:r w:rsidRPr="00CC4BBB">
              <w:rPr>
                <w:vanish/>
              </w:rPr>
              <w:t>Type of construction</w:t>
            </w:r>
          </w:p>
        </w:tc>
        <w:tc>
          <w:tcPr>
            <w:tcW w:w="5953" w:type="dxa"/>
          </w:tcPr>
          <w:p w14:paraId="1B683476" w14:textId="77777777" w:rsidR="00D839B9" w:rsidRPr="00CC4BBB" w:rsidRDefault="00D839B9" w:rsidP="00D839B9">
            <w:pPr>
              <w:pStyle w:val="MTTableText"/>
              <w:rPr>
                <w:vanish/>
              </w:rPr>
            </w:pPr>
            <w:r w:rsidRPr="00CC4BBB">
              <w:rPr>
                <w:vanish/>
              </w:rPr>
              <w:t>Tundish support brackets</w:t>
            </w:r>
          </w:p>
        </w:tc>
      </w:tr>
      <w:tr w:rsidR="00D839B9" w:rsidRPr="00CC4BBB" w14:paraId="7C5E119A" w14:textId="77777777" w:rsidTr="00D839B9">
        <w:trPr>
          <w:hidden/>
        </w:trPr>
        <w:tc>
          <w:tcPr>
            <w:tcW w:w="3544" w:type="dxa"/>
          </w:tcPr>
          <w:p w14:paraId="373D8BA2" w14:textId="77777777" w:rsidR="00D839B9" w:rsidRPr="00CC4BBB" w:rsidRDefault="00D839B9" w:rsidP="00D839B9">
            <w:pPr>
              <w:pStyle w:val="MTTableText"/>
              <w:rPr>
                <w:vanish/>
              </w:rPr>
            </w:pPr>
            <w:r w:rsidRPr="00CC4BBB">
              <w:rPr>
                <w:vanish/>
              </w:rPr>
              <w:t>Capacity</w:t>
            </w:r>
          </w:p>
        </w:tc>
        <w:tc>
          <w:tcPr>
            <w:tcW w:w="5953" w:type="dxa"/>
          </w:tcPr>
          <w:p w14:paraId="4F229294" w14:textId="77777777" w:rsidR="00D839B9" w:rsidRPr="00CC4BBB" w:rsidRDefault="00D839B9" w:rsidP="00D839B9">
            <w:pPr>
              <w:pStyle w:val="MTTableText"/>
              <w:rPr>
                <w:vanish/>
              </w:rPr>
            </w:pPr>
            <w:r w:rsidRPr="00CC4BBB">
              <w:rPr>
                <w:vanish/>
              </w:rPr>
              <w:t>1 tundish</w:t>
            </w:r>
          </w:p>
        </w:tc>
      </w:tr>
    </w:tbl>
    <w:p w14:paraId="3FD638FB" w14:textId="77777777" w:rsidR="00D839B9" w:rsidRPr="00CC4BBB" w:rsidRDefault="00D839B9" w:rsidP="00D839B9">
      <w:pPr>
        <w:pStyle w:val="MTStandard"/>
        <w:rPr>
          <w:vanish/>
        </w:rPr>
      </w:pPr>
    </w:p>
    <w:p w14:paraId="1854CEBA" w14:textId="77777777" w:rsidR="00D839B9" w:rsidRPr="00CC4BBB" w:rsidRDefault="00D839B9" w:rsidP="00D839B9">
      <w:pPr>
        <w:pStyle w:val="MTHeading"/>
        <w:rPr>
          <w:vanish/>
        </w:rPr>
      </w:pPr>
      <w:r w:rsidRPr="00CC4BBB">
        <w:rPr>
          <w:vanish/>
        </w:rPr>
        <w:t>Functional Description</w:t>
      </w:r>
    </w:p>
    <w:p w14:paraId="088B6B5F" w14:textId="77777777" w:rsidR="00D839B9" w:rsidRPr="00CC4BBB" w:rsidRDefault="00D839B9" w:rsidP="00D839B9">
      <w:pPr>
        <w:pStyle w:val="MTStandard"/>
        <w:rPr>
          <w:vanish/>
        </w:rPr>
      </w:pPr>
      <w:r w:rsidRPr="00CC4BBB">
        <w:rPr>
          <w:vanish/>
        </w:rPr>
        <w:t>The tundish is placed on support brackets for drying purposes.</w:t>
      </w:r>
    </w:p>
    <w:p w14:paraId="67A2DF05" w14:textId="77777777" w:rsidR="00D839B9" w:rsidRPr="00CC4BBB" w:rsidRDefault="00D839B9" w:rsidP="00D839B9">
      <w:pPr>
        <w:pStyle w:val="MTHeading"/>
        <w:rPr>
          <w:vanish/>
        </w:rPr>
      </w:pPr>
      <w:r w:rsidRPr="00CC4BBB">
        <w:rPr>
          <w:vanish/>
        </w:rPr>
        <w:t>Main Components</w:t>
      </w:r>
    </w:p>
    <w:p w14:paraId="6E52B5E7" w14:textId="77777777" w:rsidR="00D839B9" w:rsidRPr="00CC4BBB" w:rsidRDefault="00D839B9" w:rsidP="00D839B9">
      <w:pPr>
        <w:pStyle w:val="MTBulletIndent"/>
        <w:tabs>
          <w:tab w:val="clear" w:pos="1211"/>
          <w:tab w:val="num" w:pos="927"/>
        </w:tabs>
        <w:ind w:left="907"/>
        <w:rPr>
          <w:vanish/>
        </w:rPr>
      </w:pPr>
      <w:r w:rsidRPr="00CC4BBB">
        <w:rPr>
          <w:vanish/>
        </w:rPr>
        <w:t>Support brackets</w:t>
      </w:r>
    </w:p>
    <w:p w14:paraId="76195F1E" w14:textId="77777777" w:rsidR="00D839B9" w:rsidRPr="00CC4BBB" w:rsidRDefault="00D839B9" w:rsidP="00D839B9">
      <w:pPr>
        <w:pStyle w:val="MTStandard"/>
        <w:rPr>
          <w:vanish/>
          <w:highlight w:val="yellow"/>
        </w:rPr>
      </w:pPr>
    </w:p>
    <w:p w14:paraId="4662FA02" w14:textId="77777777" w:rsidR="00D839B9" w:rsidRPr="00CC4BBB" w:rsidRDefault="00D839B9" w:rsidP="00D839B9">
      <w:pPr>
        <w:pStyle w:val="MTHeadingSCS4"/>
        <w:rPr>
          <w:vanish/>
        </w:rPr>
      </w:pPr>
      <w:bookmarkStart w:id="1963" w:name="_Toc3108198"/>
      <w:bookmarkStart w:id="1964" w:name="_Toc65989871"/>
      <w:bookmarkStart w:id="1965" w:name="_Toc227575918"/>
      <w:bookmarkStart w:id="1966" w:name="_Toc242177798"/>
      <w:bookmarkStart w:id="1967" w:name="_Toc53052487"/>
      <w:r w:rsidRPr="00CC4BBB">
        <w:rPr>
          <w:vanish/>
        </w:rPr>
        <w:t>CB.53.42 Tundish drying station</w:t>
      </w:r>
      <w:bookmarkEnd w:id="1963"/>
      <w:bookmarkEnd w:id="1964"/>
      <w:bookmarkEnd w:id="1965"/>
      <w:bookmarkEnd w:id="1966"/>
      <w:bookmarkEnd w:id="1967"/>
    </w:p>
    <w:p w14:paraId="5E1DFF28" w14:textId="77777777" w:rsidR="00D839B9" w:rsidRPr="00CC4BBB" w:rsidRDefault="00D839B9" w:rsidP="00D839B9">
      <w:pPr>
        <w:pStyle w:val="MTHeading"/>
        <w:rPr>
          <w:vanish/>
        </w:rPr>
      </w:pPr>
      <w:r w:rsidRPr="00CC4BBB">
        <w:rPr>
          <w:vanish/>
        </w:rPr>
        <w:t>Technical Data</w:t>
      </w:r>
    </w:p>
    <w:tbl>
      <w:tblPr>
        <w:tblW w:w="9497" w:type="dxa"/>
        <w:tblInd w:w="108"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ayout w:type="fixed"/>
        <w:tblLook w:val="0000" w:firstRow="0" w:lastRow="0" w:firstColumn="0" w:lastColumn="0" w:noHBand="0" w:noVBand="0"/>
      </w:tblPr>
      <w:tblGrid>
        <w:gridCol w:w="3544"/>
        <w:gridCol w:w="5953"/>
      </w:tblGrid>
      <w:tr w:rsidR="00CC4BBB" w:rsidRPr="00CC4BBB" w14:paraId="64B2F046" w14:textId="77777777" w:rsidTr="00D839B9">
        <w:trPr>
          <w:hidden/>
        </w:trPr>
        <w:tc>
          <w:tcPr>
            <w:tcW w:w="3544" w:type="dxa"/>
          </w:tcPr>
          <w:p w14:paraId="3FD298F8" w14:textId="77777777" w:rsidR="00D839B9" w:rsidRPr="00CC4BBB" w:rsidRDefault="00D839B9" w:rsidP="00D839B9">
            <w:pPr>
              <w:pStyle w:val="MTTableText"/>
              <w:rPr>
                <w:vanish/>
              </w:rPr>
            </w:pPr>
            <w:r w:rsidRPr="00CC4BBB">
              <w:rPr>
                <w:vanish/>
              </w:rPr>
              <w:t>Heating capacity</w:t>
            </w:r>
          </w:p>
        </w:tc>
        <w:tc>
          <w:tcPr>
            <w:tcW w:w="5953" w:type="dxa"/>
          </w:tcPr>
          <w:p w14:paraId="0D432A1A" w14:textId="77777777" w:rsidR="00D839B9" w:rsidRPr="00CC4BBB" w:rsidRDefault="00D839B9" w:rsidP="00D839B9">
            <w:pPr>
              <w:pStyle w:val="MTTableText"/>
              <w:rPr>
                <w:vanish/>
              </w:rPr>
            </w:pPr>
            <w:r w:rsidRPr="00CC4BBB">
              <w:rPr>
                <w:vanish/>
              </w:rPr>
              <w:t xml:space="preserve">max. 800 kW   </w:t>
            </w:r>
            <w:r w:rsidRPr="00CC4BBB">
              <w:rPr>
                <w:vanish/>
                <w:highlight w:val="yellow"/>
              </w:rPr>
              <w:t xml:space="preserve">(2 Strand </w:t>
            </w:r>
            <w:r w:rsidRPr="00CC4BBB">
              <w:rPr>
                <w:vanish/>
                <w:highlight w:val="yellow"/>
              </w:rPr>
              <w:sym w:font="Wingdings" w:char="F0E0"/>
            </w:r>
            <w:r w:rsidRPr="00CC4BBB">
              <w:rPr>
                <w:vanish/>
                <w:highlight w:val="yellow"/>
              </w:rPr>
              <w:t xml:space="preserve"> 1200 kW)</w:t>
            </w:r>
          </w:p>
        </w:tc>
      </w:tr>
      <w:tr w:rsidR="00CC4BBB" w:rsidRPr="00CC4BBB" w14:paraId="352D2C00" w14:textId="77777777" w:rsidTr="00D839B9">
        <w:trPr>
          <w:hidden/>
        </w:trPr>
        <w:tc>
          <w:tcPr>
            <w:tcW w:w="3544" w:type="dxa"/>
          </w:tcPr>
          <w:p w14:paraId="3FB89C8C" w14:textId="77777777" w:rsidR="00D839B9" w:rsidRPr="00CC4BBB" w:rsidRDefault="00D839B9" w:rsidP="00D839B9">
            <w:pPr>
              <w:pStyle w:val="MTTableText"/>
              <w:rPr>
                <w:vanish/>
              </w:rPr>
            </w:pPr>
            <w:r w:rsidRPr="00CC4BBB">
              <w:rPr>
                <w:vanish/>
              </w:rPr>
              <w:t>No. of burners</w:t>
            </w:r>
          </w:p>
        </w:tc>
        <w:tc>
          <w:tcPr>
            <w:tcW w:w="5953" w:type="dxa"/>
          </w:tcPr>
          <w:p w14:paraId="285A8F03" w14:textId="77777777" w:rsidR="00D839B9" w:rsidRPr="00CC4BBB" w:rsidRDefault="00D839B9" w:rsidP="00D839B9">
            <w:pPr>
              <w:pStyle w:val="MTTableText"/>
              <w:rPr>
                <w:vanish/>
              </w:rPr>
            </w:pPr>
            <w:r w:rsidRPr="00CC4BBB">
              <w:rPr>
                <w:vanish/>
              </w:rPr>
              <w:t xml:space="preserve">2   </w:t>
            </w:r>
            <w:r w:rsidRPr="00CC4BBB">
              <w:rPr>
                <w:vanish/>
                <w:highlight w:val="yellow"/>
              </w:rPr>
              <w:t xml:space="preserve">(2 Strand </w:t>
            </w:r>
            <w:r w:rsidRPr="00CC4BBB">
              <w:rPr>
                <w:vanish/>
                <w:highlight w:val="yellow"/>
              </w:rPr>
              <w:sym w:font="Wingdings" w:char="F0E0"/>
            </w:r>
            <w:r w:rsidRPr="00CC4BBB">
              <w:rPr>
                <w:vanish/>
                <w:highlight w:val="yellow"/>
              </w:rPr>
              <w:t xml:space="preserve"> 3)</w:t>
            </w:r>
          </w:p>
        </w:tc>
      </w:tr>
      <w:tr w:rsidR="00CC4BBB" w:rsidRPr="00CC4BBB" w14:paraId="25E01551" w14:textId="77777777" w:rsidTr="00D839B9">
        <w:trPr>
          <w:hidden/>
        </w:trPr>
        <w:tc>
          <w:tcPr>
            <w:tcW w:w="3544" w:type="dxa"/>
          </w:tcPr>
          <w:p w14:paraId="20FDC189" w14:textId="77777777" w:rsidR="00D839B9" w:rsidRPr="00CC4BBB" w:rsidRDefault="00D839B9" w:rsidP="00D839B9">
            <w:pPr>
              <w:pStyle w:val="MTTableText"/>
              <w:rPr>
                <w:vanish/>
              </w:rPr>
            </w:pPr>
            <w:r w:rsidRPr="00CC4BBB">
              <w:rPr>
                <w:vanish/>
              </w:rPr>
              <w:t>Fuel gas</w:t>
            </w:r>
          </w:p>
        </w:tc>
        <w:tc>
          <w:tcPr>
            <w:tcW w:w="5953" w:type="dxa"/>
          </w:tcPr>
          <w:p w14:paraId="41F66DD3" w14:textId="3018FE22" w:rsidR="00D839B9" w:rsidRPr="00CC4BBB" w:rsidRDefault="00D839B9" w:rsidP="00D839B9">
            <w:pPr>
              <w:pStyle w:val="MTTableText"/>
              <w:rPr>
                <w:vanish/>
                <w:lang w:val="nb-NO"/>
              </w:rPr>
            </w:pPr>
            <w:r w:rsidRPr="00CC4BBB">
              <w:rPr>
                <w:vanish/>
                <w:lang w:val="nb-NO"/>
              </w:rPr>
              <w:t xml:space="preserve">natural gas </w:t>
            </w:r>
            <w:r w:rsidR="00FC517C" w:rsidRPr="00CC4BBB">
              <w:rPr>
                <w:vanish/>
                <w:highlight w:val="yellow"/>
                <w:lang w:val="nb-NO"/>
              </w:rPr>
              <w:t>to check</w:t>
            </w:r>
            <w:r w:rsidR="00FC517C" w:rsidRPr="00CC4BBB">
              <w:rPr>
                <w:vanish/>
                <w:lang w:val="nb-NO"/>
              </w:rPr>
              <w:t xml:space="preserve"> </w:t>
            </w:r>
            <w:r w:rsidRPr="00CC4BBB">
              <w:rPr>
                <w:vanish/>
                <w:lang w:val="nb-NO"/>
              </w:rPr>
              <w:t xml:space="preserve">  </w:t>
            </w:r>
            <w:r w:rsidRPr="00CC4BBB">
              <w:rPr>
                <w:vanish/>
                <w:highlight w:val="yellow"/>
                <w:lang w:val="nb-NO"/>
              </w:rPr>
              <w:t>Alt. coke oven gas / LPG</w:t>
            </w:r>
            <w:r w:rsidR="00FC517C" w:rsidRPr="00CC4BBB">
              <w:rPr>
                <w:vanish/>
                <w:lang w:val="nb-NO"/>
              </w:rPr>
              <w:t xml:space="preserve"> </w:t>
            </w:r>
          </w:p>
        </w:tc>
      </w:tr>
      <w:tr w:rsidR="00CC4BBB" w:rsidRPr="00CC4BBB" w14:paraId="1C45FD68" w14:textId="77777777" w:rsidTr="00D839B9">
        <w:trPr>
          <w:hidden/>
        </w:trPr>
        <w:tc>
          <w:tcPr>
            <w:tcW w:w="3544" w:type="dxa"/>
          </w:tcPr>
          <w:p w14:paraId="209E79DA" w14:textId="77777777" w:rsidR="00D839B9" w:rsidRPr="00CC4BBB" w:rsidRDefault="00D839B9" w:rsidP="00D839B9">
            <w:pPr>
              <w:pStyle w:val="MTTableText"/>
              <w:rPr>
                <w:vanish/>
              </w:rPr>
            </w:pPr>
            <w:r w:rsidRPr="00CC4BBB">
              <w:rPr>
                <w:vanish/>
              </w:rPr>
              <w:t>Combustion air</w:t>
            </w:r>
          </w:p>
        </w:tc>
        <w:tc>
          <w:tcPr>
            <w:tcW w:w="5953" w:type="dxa"/>
          </w:tcPr>
          <w:p w14:paraId="7AB56739" w14:textId="77777777" w:rsidR="00D839B9" w:rsidRPr="00CC4BBB" w:rsidRDefault="00D839B9" w:rsidP="00D839B9">
            <w:pPr>
              <w:pStyle w:val="MTTableText"/>
              <w:rPr>
                <w:vanish/>
              </w:rPr>
            </w:pPr>
            <w:r w:rsidRPr="00CC4BBB">
              <w:rPr>
                <w:vanish/>
              </w:rPr>
              <w:t>by air fan</w:t>
            </w:r>
          </w:p>
        </w:tc>
      </w:tr>
      <w:tr w:rsidR="00CC4BBB" w:rsidRPr="00CC4BBB" w14:paraId="5EC9CF51" w14:textId="77777777" w:rsidTr="00D839B9">
        <w:trPr>
          <w:hidden/>
        </w:trPr>
        <w:tc>
          <w:tcPr>
            <w:tcW w:w="3544" w:type="dxa"/>
          </w:tcPr>
          <w:p w14:paraId="44173075" w14:textId="77777777" w:rsidR="00D839B9" w:rsidRPr="00CC4BBB" w:rsidRDefault="00D839B9" w:rsidP="00D839B9">
            <w:pPr>
              <w:pStyle w:val="MTTableText"/>
              <w:rPr>
                <w:vanish/>
              </w:rPr>
            </w:pPr>
            <w:r w:rsidRPr="00CC4BBB">
              <w:rPr>
                <w:vanish/>
              </w:rPr>
              <w:t>Tundish preheating temperature</w:t>
            </w:r>
          </w:p>
        </w:tc>
        <w:tc>
          <w:tcPr>
            <w:tcW w:w="5953" w:type="dxa"/>
          </w:tcPr>
          <w:p w14:paraId="48AAE2C1" w14:textId="77777777" w:rsidR="00D839B9" w:rsidRPr="00CC4BBB" w:rsidRDefault="00D839B9" w:rsidP="00D839B9">
            <w:pPr>
              <w:pStyle w:val="MTTableText"/>
              <w:rPr>
                <w:vanish/>
              </w:rPr>
            </w:pPr>
            <w:r w:rsidRPr="00CC4BBB">
              <w:rPr>
                <w:vanish/>
              </w:rPr>
              <w:t>max. 800 °C</w:t>
            </w:r>
          </w:p>
        </w:tc>
      </w:tr>
      <w:tr w:rsidR="00CC4BBB" w:rsidRPr="00CC4BBB" w14:paraId="1103AE6E" w14:textId="77777777" w:rsidTr="00D839B9">
        <w:trPr>
          <w:hidden/>
        </w:trPr>
        <w:tc>
          <w:tcPr>
            <w:tcW w:w="3544" w:type="dxa"/>
          </w:tcPr>
          <w:p w14:paraId="7F234205" w14:textId="77777777" w:rsidR="00D839B9" w:rsidRPr="00CC4BBB" w:rsidRDefault="00D839B9" w:rsidP="00D839B9">
            <w:pPr>
              <w:pStyle w:val="MTTableText"/>
              <w:rPr>
                <w:vanish/>
              </w:rPr>
            </w:pPr>
            <w:r w:rsidRPr="00CC4BBB">
              <w:rPr>
                <w:vanish/>
              </w:rPr>
              <w:t>Drying time</w:t>
            </w:r>
          </w:p>
        </w:tc>
        <w:tc>
          <w:tcPr>
            <w:tcW w:w="5953" w:type="dxa"/>
          </w:tcPr>
          <w:p w14:paraId="06A8B3BB" w14:textId="77777777" w:rsidR="00D839B9" w:rsidRPr="00CC4BBB" w:rsidRDefault="00D839B9" w:rsidP="00D839B9">
            <w:pPr>
              <w:pStyle w:val="MTTableText"/>
              <w:rPr>
                <w:vanish/>
              </w:rPr>
            </w:pPr>
          </w:p>
        </w:tc>
      </w:tr>
      <w:tr w:rsidR="00CC4BBB" w:rsidRPr="00CC4BBB" w14:paraId="0491D4FE" w14:textId="77777777" w:rsidTr="00D839B9">
        <w:trPr>
          <w:hidden/>
        </w:trPr>
        <w:tc>
          <w:tcPr>
            <w:tcW w:w="3544" w:type="dxa"/>
          </w:tcPr>
          <w:p w14:paraId="55476CDB" w14:textId="77777777" w:rsidR="00D839B9" w:rsidRPr="00CC4BBB" w:rsidRDefault="00D839B9" w:rsidP="00D839B9">
            <w:pPr>
              <w:pStyle w:val="MTTableIndent"/>
              <w:rPr>
                <w:vanish/>
              </w:rPr>
            </w:pPr>
            <w:r w:rsidRPr="00CC4BBB">
              <w:rPr>
                <w:vanish/>
              </w:rPr>
              <w:t>for wear lining</w:t>
            </w:r>
          </w:p>
        </w:tc>
        <w:tc>
          <w:tcPr>
            <w:tcW w:w="5953" w:type="dxa"/>
          </w:tcPr>
          <w:p w14:paraId="3027DE8F" w14:textId="77777777" w:rsidR="00D839B9" w:rsidRPr="00CC4BBB" w:rsidRDefault="00D839B9" w:rsidP="00D839B9">
            <w:pPr>
              <w:pStyle w:val="MTTableText"/>
              <w:rPr>
                <w:vanish/>
              </w:rPr>
            </w:pPr>
            <w:r w:rsidRPr="00CC4BBB">
              <w:rPr>
                <w:vanish/>
              </w:rPr>
              <w:t>approx. 150 min …*)</w:t>
            </w:r>
          </w:p>
        </w:tc>
      </w:tr>
      <w:tr w:rsidR="00CC4BBB" w:rsidRPr="00CC4BBB" w14:paraId="209EFD6F" w14:textId="77777777" w:rsidTr="00D839B9">
        <w:trPr>
          <w:hidden/>
        </w:trPr>
        <w:tc>
          <w:tcPr>
            <w:tcW w:w="3544" w:type="dxa"/>
          </w:tcPr>
          <w:p w14:paraId="69A4BADC" w14:textId="77777777" w:rsidR="00D839B9" w:rsidRPr="00CC4BBB" w:rsidRDefault="00D839B9" w:rsidP="00D839B9">
            <w:pPr>
              <w:pStyle w:val="MTTableIndent"/>
              <w:rPr>
                <w:vanish/>
              </w:rPr>
            </w:pPr>
            <w:r w:rsidRPr="00CC4BBB">
              <w:rPr>
                <w:vanish/>
              </w:rPr>
              <w:t>for permanent lining</w:t>
            </w:r>
          </w:p>
        </w:tc>
        <w:tc>
          <w:tcPr>
            <w:tcW w:w="5953" w:type="dxa"/>
          </w:tcPr>
          <w:p w14:paraId="6FA178AA" w14:textId="77777777" w:rsidR="00D839B9" w:rsidRPr="00CC4BBB" w:rsidRDefault="00D839B9" w:rsidP="00D839B9">
            <w:pPr>
              <w:pStyle w:val="MTTableText"/>
              <w:rPr>
                <w:vanish/>
              </w:rPr>
            </w:pPr>
            <w:r w:rsidRPr="00CC4BBB">
              <w:rPr>
                <w:vanish/>
              </w:rPr>
              <w:t>approx. 120 hours …*)</w:t>
            </w:r>
          </w:p>
        </w:tc>
      </w:tr>
      <w:tr w:rsidR="00CC4BBB" w:rsidRPr="00CC4BBB" w14:paraId="7BAB57BC" w14:textId="77777777" w:rsidTr="00D839B9">
        <w:trPr>
          <w:hidden/>
        </w:trPr>
        <w:tc>
          <w:tcPr>
            <w:tcW w:w="3544" w:type="dxa"/>
          </w:tcPr>
          <w:p w14:paraId="0E6D3F8D" w14:textId="77777777" w:rsidR="00D839B9" w:rsidRPr="00CC4BBB" w:rsidRDefault="00D839B9" w:rsidP="00D839B9">
            <w:pPr>
              <w:rPr>
                <w:vanish/>
              </w:rPr>
            </w:pPr>
          </w:p>
        </w:tc>
        <w:tc>
          <w:tcPr>
            <w:tcW w:w="5953" w:type="dxa"/>
          </w:tcPr>
          <w:p w14:paraId="102BCEDB" w14:textId="77777777" w:rsidR="00D839B9" w:rsidRPr="00CC4BBB" w:rsidRDefault="00D839B9" w:rsidP="00D839B9">
            <w:pPr>
              <w:pStyle w:val="MTTableText"/>
              <w:rPr>
                <w:vanish/>
              </w:rPr>
            </w:pPr>
            <w:r w:rsidRPr="00CC4BBB">
              <w:rPr>
                <w:vanish/>
              </w:rPr>
              <w:t>*)…final drying time and procedure to be defined by the Buyer or refractory material supplier</w:t>
            </w:r>
          </w:p>
        </w:tc>
      </w:tr>
    </w:tbl>
    <w:p w14:paraId="7751BFA1" w14:textId="77777777" w:rsidR="00D839B9" w:rsidRPr="00CC4BBB" w:rsidRDefault="00D839B9" w:rsidP="00D839B9">
      <w:pPr>
        <w:pStyle w:val="MTHeading"/>
        <w:rPr>
          <w:vanish/>
        </w:rPr>
      </w:pPr>
      <w:r w:rsidRPr="00CC4BBB">
        <w:rPr>
          <w:vanish/>
        </w:rPr>
        <w:t>Technical Description:</w:t>
      </w:r>
    </w:p>
    <w:tbl>
      <w:tblPr>
        <w:tblW w:w="9497" w:type="dxa"/>
        <w:tblInd w:w="108"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ayout w:type="fixed"/>
        <w:tblLook w:val="0000" w:firstRow="0" w:lastRow="0" w:firstColumn="0" w:lastColumn="0" w:noHBand="0" w:noVBand="0"/>
      </w:tblPr>
      <w:tblGrid>
        <w:gridCol w:w="3544"/>
        <w:gridCol w:w="5953"/>
      </w:tblGrid>
      <w:tr w:rsidR="00CC4BBB" w:rsidRPr="00CC4BBB" w14:paraId="7F64EF75" w14:textId="77777777" w:rsidTr="00D839B9">
        <w:trPr>
          <w:hidden/>
        </w:trPr>
        <w:tc>
          <w:tcPr>
            <w:tcW w:w="3544" w:type="dxa"/>
          </w:tcPr>
          <w:p w14:paraId="163178E7" w14:textId="77777777" w:rsidR="00D839B9" w:rsidRPr="00CC4BBB" w:rsidRDefault="00D839B9" w:rsidP="00D839B9">
            <w:pPr>
              <w:pStyle w:val="MTTableText"/>
              <w:rPr>
                <w:vanish/>
              </w:rPr>
            </w:pPr>
            <w:r w:rsidRPr="00CC4BBB">
              <w:rPr>
                <w:vanish/>
              </w:rPr>
              <w:t>Type of design</w:t>
            </w:r>
          </w:p>
        </w:tc>
        <w:tc>
          <w:tcPr>
            <w:tcW w:w="5953" w:type="dxa"/>
          </w:tcPr>
          <w:p w14:paraId="02F801AD" w14:textId="77777777" w:rsidR="00D839B9" w:rsidRPr="00CC4BBB" w:rsidRDefault="00D839B9" w:rsidP="00D839B9">
            <w:pPr>
              <w:pStyle w:val="MTTableText"/>
              <w:rPr>
                <w:vanish/>
              </w:rPr>
            </w:pPr>
            <w:r w:rsidRPr="00CC4BBB">
              <w:rPr>
                <w:vanish/>
              </w:rPr>
              <w:t>package unit, controlled via local control panel</w:t>
            </w:r>
          </w:p>
        </w:tc>
      </w:tr>
      <w:tr w:rsidR="00CC4BBB" w:rsidRPr="00CC4BBB" w14:paraId="09C48903" w14:textId="77777777" w:rsidTr="00D839B9">
        <w:trPr>
          <w:hidden/>
        </w:trPr>
        <w:tc>
          <w:tcPr>
            <w:tcW w:w="3544" w:type="dxa"/>
          </w:tcPr>
          <w:p w14:paraId="5E4362C0" w14:textId="77777777" w:rsidR="00D839B9" w:rsidRPr="00CC4BBB" w:rsidRDefault="00D839B9" w:rsidP="00D839B9">
            <w:pPr>
              <w:pStyle w:val="MTTableText"/>
              <w:rPr>
                <w:vanish/>
              </w:rPr>
            </w:pPr>
            <w:r w:rsidRPr="00CC4BBB">
              <w:rPr>
                <w:vanish/>
              </w:rPr>
              <w:t>Ignition of burners</w:t>
            </w:r>
          </w:p>
        </w:tc>
        <w:tc>
          <w:tcPr>
            <w:tcW w:w="5953" w:type="dxa"/>
          </w:tcPr>
          <w:p w14:paraId="5A304B45" w14:textId="77777777" w:rsidR="00D839B9" w:rsidRPr="00CC4BBB" w:rsidRDefault="00D839B9" w:rsidP="00D839B9">
            <w:pPr>
              <w:pStyle w:val="MTTableText"/>
              <w:rPr>
                <w:vanish/>
              </w:rPr>
            </w:pPr>
            <w:r w:rsidRPr="00CC4BBB">
              <w:rPr>
                <w:vanish/>
              </w:rPr>
              <w:t>automatic incl. flame detection</w:t>
            </w:r>
          </w:p>
        </w:tc>
      </w:tr>
      <w:tr w:rsidR="00CC4BBB" w:rsidRPr="00CC4BBB" w14:paraId="6B859F0E" w14:textId="77777777" w:rsidTr="00D839B9">
        <w:trPr>
          <w:hidden/>
        </w:trPr>
        <w:tc>
          <w:tcPr>
            <w:tcW w:w="3544" w:type="dxa"/>
          </w:tcPr>
          <w:p w14:paraId="53C8DDA1" w14:textId="77777777" w:rsidR="00D839B9" w:rsidRPr="00CC4BBB" w:rsidRDefault="00D839B9" w:rsidP="00D839B9">
            <w:pPr>
              <w:pStyle w:val="MTTableText"/>
              <w:rPr>
                <w:vanish/>
              </w:rPr>
            </w:pPr>
            <w:r w:rsidRPr="00CC4BBB">
              <w:rPr>
                <w:vanish/>
              </w:rPr>
              <w:t>Tilting drive</w:t>
            </w:r>
          </w:p>
        </w:tc>
        <w:tc>
          <w:tcPr>
            <w:tcW w:w="5953" w:type="dxa"/>
          </w:tcPr>
          <w:p w14:paraId="5BEB4367" w14:textId="77777777" w:rsidR="00D839B9" w:rsidRPr="00CC4BBB" w:rsidRDefault="00D839B9" w:rsidP="00D839B9">
            <w:pPr>
              <w:pStyle w:val="MTTableText"/>
              <w:rPr>
                <w:vanish/>
              </w:rPr>
            </w:pPr>
            <w:r w:rsidRPr="00CC4BBB">
              <w:rPr>
                <w:vanish/>
              </w:rPr>
              <w:t>hydraulically</w:t>
            </w:r>
          </w:p>
        </w:tc>
      </w:tr>
      <w:tr w:rsidR="00CC4BBB" w:rsidRPr="00CC4BBB" w14:paraId="4EA3A963" w14:textId="77777777" w:rsidTr="00D839B9">
        <w:trPr>
          <w:hidden/>
        </w:trPr>
        <w:tc>
          <w:tcPr>
            <w:tcW w:w="3544" w:type="dxa"/>
          </w:tcPr>
          <w:p w14:paraId="0033D7B9" w14:textId="77777777" w:rsidR="00D839B9" w:rsidRPr="00CC4BBB" w:rsidRDefault="00D839B9" w:rsidP="00D839B9">
            <w:pPr>
              <w:pStyle w:val="MTTableText"/>
              <w:rPr>
                <w:vanish/>
              </w:rPr>
            </w:pPr>
            <w:r w:rsidRPr="00CC4BBB">
              <w:rPr>
                <w:vanish/>
              </w:rPr>
              <w:t>Burner control</w:t>
            </w:r>
          </w:p>
        </w:tc>
        <w:tc>
          <w:tcPr>
            <w:tcW w:w="5953" w:type="dxa"/>
          </w:tcPr>
          <w:p w14:paraId="5FE77C97" w14:textId="77777777" w:rsidR="00D839B9" w:rsidRPr="00CC4BBB" w:rsidRDefault="00D839B9" w:rsidP="00D839B9">
            <w:pPr>
              <w:pStyle w:val="MTTableText"/>
              <w:rPr>
                <w:vanish/>
              </w:rPr>
            </w:pPr>
            <w:r w:rsidRPr="00CC4BBB">
              <w:rPr>
                <w:vanish/>
              </w:rPr>
              <w:t>automatic by programmable temperature controller</w:t>
            </w:r>
          </w:p>
        </w:tc>
      </w:tr>
    </w:tbl>
    <w:p w14:paraId="77A61ED7" w14:textId="77777777" w:rsidR="00D839B9" w:rsidRPr="00CC4BBB" w:rsidRDefault="00D839B9" w:rsidP="00D839B9">
      <w:pPr>
        <w:pStyle w:val="MTStandard"/>
        <w:rPr>
          <w:vanish/>
        </w:rPr>
      </w:pPr>
      <w:r w:rsidRPr="00CC4BBB">
        <w:rPr>
          <w:vanish/>
        </w:rPr>
        <w:br w:type="page"/>
      </w:r>
    </w:p>
    <w:p w14:paraId="3AFA232E" w14:textId="77777777" w:rsidR="00D839B9" w:rsidRPr="00CC4BBB" w:rsidRDefault="00D839B9" w:rsidP="00D839B9">
      <w:pPr>
        <w:pStyle w:val="MTHeading"/>
        <w:rPr>
          <w:vanish/>
        </w:rPr>
      </w:pPr>
      <w:r w:rsidRPr="00CC4BBB">
        <w:rPr>
          <w:vanish/>
        </w:rPr>
        <w:t>Main Components</w:t>
      </w:r>
    </w:p>
    <w:p w14:paraId="292465F7" w14:textId="77777777" w:rsidR="00D839B9" w:rsidRPr="00CC4BBB" w:rsidRDefault="00D839B9" w:rsidP="00D839B9">
      <w:pPr>
        <w:pStyle w:val="MTBulletIndent"/>
        <w:tabs>
          <w:tab w:val="clear" w:pos="1211"/>
          <w:tab w:val="num" w:pos="927"/>
        </w:tabs>
        <w:ind w:left="907"/>
        <w:rPr>
          <w:vanish/>
        </w:rPr>
      </w:pPr>
      <w:r w:rsidRPr="00CC4BBB">
        <w:rPr>
          <w:vanish/>
        </w:rPr>
        <w:t>Supporting structure</w:t>
      </w:r>
    </w:p>
    <w:p w14:paraId="74688ECB" w14:textId="77777777" w:rsidR="00D839B9" w:rsidRPr="00CC4BBB" w:rsidRDefault="00D839B9" w:rsidP="00D839B9">
      <w:pPr>
        <w:pStyle w:val="MTBulletIndent"/>
        <w:tabs>
          <w:tab w:val="clear" w:pos="1211"/>
          <w:tab w:val="num" w:pos="927"/>
        </w:tabs>
        <w:ind w:left="907"/>
        <w:rPr>
          <w:vanish/>
        </w:rPr>
      </w:pPr>
      <w:r w:rsidRPr="00CC4BBB">
        <w:rPr>
          <w:vanish/>
        </w:rPr>
        <w:t>Tilting frame</w:t>
      </w:r>
    </w:p>
    <w:p w14:paraId="6A3AE852" w14:textId="77777777" w:rsidR="00D839B9" w:rsidRPr="00CC4BBB" w:rsidRDefault="00D839B9" w:rsidP="00D839B9">
      <w:pPr>
        <w:pStyle w:val="MTBulletIndent"/>
        <w:tabs>
          <w:tab w:val="clear" w:pos="1211"/>
          <w:tab w:val="num" w:pos="927"/>
        </w:tabs>
        <w:ind w:left="907"/>
        <w:rPr>
          <w:vanish/>
        </w:rPr>
      </w:pPr>
      <w:r w:rsidRPr="00CC4BBB">
        <w:rPr>
          <w:vanish/>
        </w:rPr>
        <w:t>Gas burners</w:t>
      </w:r>
    </w:p>
    <w:p w14:paraId="70EF8540" w14:textId="77777777" w:rsidR="00D839B9" w:rsidRPr="00CC4BBB" w:rsidRDefault="00D839B9" w:rsidP="00D839B9">
      <w:pPr>
        <w:pStyle w:val="MTBulletIndent"/>
        <w:tabs>
          <w:tab w:val="clear" w:pos="1211"/>
          <w:tab w:val="num" w:pos="927"/>
        </w:tabs>
        <w:ind w:left="907"/>
        <w:rPr>
          <w:vanish/>
        </w:rPr>
      </w:pPr>
      <w:r w:rsidRPr="00CC4BBB">
        <w:rPr>
          <w:vanish/>
        </w:rPr>
        <w:t>Heat protection covering</w:t>
      </w:r>
    </w:p>
    <w:p w14:paraId="2FD7E4EF" w14:textId="77777777" w:rsidR="00D839B9" w:rsidRPr="00CC4BBB" w:rsidRDefault="00D839B9" w:rsidP="00D839B9">
      <w:pPr>
        <w:pStyle w:val="MTBulletIndent"/>
        <w:tabs>
          <w:tab w:val="clear" w:pos="1211"/>
          <w:tab w:val="num" w:pos="927"/>
        </w:tabs>
        <w:ind w:left="907"/>
        <w:rPr>
          <w:vanish/>
        </w:rPr>
      </w:pPr>
      <w:r w:rsidRPr="00CC4BBB">
        <w:rPr>
          <w:vanish/>
        </w:rPr>
        <w:t>Combustion air fan</w:t>
      </w:r>
    </w:p>
    <w:p w14:paraId="087661E5" w14:textId="77777777" w:rsidR="00D839B9" w:rsidRPr="00CC4BBB" w:rsidRDefault="00D839B9" w:rsidP="00D839B9">
      <w:pPr>
        <w:pStyle w:val="MTBulletIndent"/>
        <w:tabs>
          <w:tab w:val="clear" w:pos="1211"/>
          <w:tab w:val="num" w:pos="927"/>
        </w:tabs>
        <w:ind w:left="907"/>
        <w:rPr>
          <w:vanish/>
        </w:rPr>
      </w:pPr>
      <w:r w:rsidRPr="00CC4BBB">
        <w:rPr>
          <w:vanish/>
        </w:rPr>
        <w:t>Gas / air control station</w:t>
      </w:r>
    </w:p>
    <w:p w14:paraId="40964317" w14:textId="77777777" w:rsidR="00D839B9" w:rsidRPr="00CC4BBB" w:rsidRDefault="00D839B9" w:rsidP="00D839B9">
      <w:pPr>
        <w:pStyle w:val="MTBulletIndent"/>
        <w:tabs>
          <w:tab w:val="clear" w:pos="1211"/>
          <w:tab w:val="num" w:pos="927"/>
        </w:tabs>
        <w:ind w:left="907"/>
        <w:rPr>
          <w:vanish/>
          <w:highlight w:val="yellow"/>
        </w:rPr>
      </w:pPr>
      <w:r w:rsidRPr="00CC4BBB">
        <w:rPr>
          <w:vanish/>
          <w:highlight w:val="yellow"/>
        </w:rPr>
        <w:t>Nitrogen flushing system  (for coke oven gas only !)</w:t>
      </w:r>
    </w:p>
    <w:p w14:paraId="5F98AC56" w14:textId="77777777" w:rsidR="00D839B9" w:rsidRPr="00CC4BBB" w:rsidRDefault="00D839B9" w:rsidP="00D839B9">
      <w:pPr>
        <w:pStyle w:val="MTBulletIndent"/>
        <w:tabs>
          <w:tab w:val="clear" w:pos="1211"/>
          <w:tab w:val="num" w:pos="927"/>
        </w:tabs>
        <w:ind w:left="907"/>
        <w:rPr>
          <w:vanish/>
        </w:rPr>
      </w:pPr>
      <w:r w:rsidRPr="00CC4BBB">
        <w:rPr>
          <w:vanish/>
        </w:rPr>
        <w:t>Hydraulic tilting drive</w:t>
      </w:r>
    </w:p>
    <w:p w14:paraId="7F18370E" w14:textId="77777777" w:rsidR="00D839B9" w:rsidRPr="00CC4BBB" w:rsidRDefault="00D839B9" w:rsidP="00D839B9">
      <w:pPr>
        <w:pStyle w:val="MTBulletIndent"/>
        <w:tabs>
          <w:tab w:val="clear" w:pos="1211"/>
          <w:tab w:val="num" w:pos="927"/>
        </w:tabs>
        <w:ind w:left="907"/>
        <w:rPr>
          <w:vanish/>
        </w:rPr>
      </w:pPr>
      <w:r w:rsidRPr="00CC4BBB">
        <w:rPr>
          <w:vanish/>
        </w:rPr>
        <w:t>Hydraulic power unit</w:t>
      </w:r>
    </w:p>
    <w:p w14:paraId="5F050FCA" w14:textId="77777777" w:rsidR="00D839B9" w:rsidRPr="00CC4BBB" w:rsidRDefault="00D839B9" w:rsidP="00D839B9">
      <w:pPr>
        <w:pStyle w:val="MTBulletIndent"/>
        <w:tabs>
          <w:tab w:val="clear" w:pos="1211"/>
          <w:tab w:val="num" w:pos="927"/>
        </w:tabs>
        <w:ind w:left="907"/>
        <w:rPr>
          <w:vanish/>
        </w:rPr>
      </w:pPr>
      <w:r w:rsidRPr="00CC4BBB">
        <w:rPr>
          <w:vanish/>
        </w:rPr>
        <w:t>Electrical control panel</w:t>
      </w:r>
    </w:p>
    <w:p w14:paraId="603BB463" w14:textId="77777777" w:rsidR="00D839B9" w:rsidRPr="00CC4BBB" w:rsidRDefault="00D839B9" w:rsidP="00D839B9">
      <w:pPr>
        <w:pStyle w:val="MTStandard"/>
        <w:rPr>
          <w:vanish/>
        </w:rPr>
      </w:pPr>
    </w:p>
    <w:p w14:paraId="6D842B67" w14:textId="77777777" w:rsidR="00D839B9" w:rsidRPr="00CC4BBB" w:rsidRDefault="00D839B9" w:rsidP="00D839B9">
      <w:pPr>
        <w:pStyle w:val="MTStandard"/>
        <w:rPr>
          <w:vanish/>
        </w:rPr>
      </w:pPr>
      <w:r w:rsidRPr="00CC4BBB">
        <w:rPr>
          <w:vanish/>
        </w:rPr>
        <w:br w:type="page"/>
      </w:r>
      <w:bookmarkStart w:id="1968" w:name="_Toc506862842"/>
      <w:bookmarkStart w:id="1969" w:name="_Toc510846572"/>
      <w:bookmarkStart w:id="1970" w:name="_Toc536413629"/>
      <w:bookmarkStart w:id="1971" w:name="_Toc3108199"/>
      <w:bookmarkStart w:id="1972" w:name="_Toc65989872"/>
      <w:bookmarkStart w:id="1973" w:name="_Toc227575919"/>
      <w:bookmarkStart w:id="1974" w:name="_Toc242177799"/>
      <w:bookmarkStart w:id="1975" w:name="_Toc362833857"/>
      <w:bookmarkStart w:id="1976" w:name="_Toc362858535"/>
      <w:bookmarkStart w:id="1977" w:name="_Toc363527592"/>
      <w:bookmarkStart w:id="1978" w:name="_Toc386513337"/>
      <w:bookmarkStart w:id="1979" w:name="_Toc421614531"/>
      <w:bookmarkStart w:id="1980" w:name="_Toc431095638"/>
      <w:bookmarkStart w:id="1981" w:name="_Toc481391205"/>
    </w:p>
    <w:p w14:paraId="02820EC6" w14:textId="77777777" w:rsidR="00D839B9" w:rsidRPr="00CC4BBB" w:rsidRDefault="00D839B9" w:rsidP="00D839B9">
      <w:pPr>
        <w:pStyle w:val="MTHeadingSCS3"/>
      </w:pPr>
      <w:bookmarkStart w:id="1982" w:name="_Toc53052488"/>
      <w:bookmarkStart w:id="1983" w:name="_Toc88576437"/>
      <w:r w:rsidRPr="00CC4BBB">
        <w:t>CB.53.5 Flow control maintenance</w:t>
      </w:r>
      <w:bookmarkEnd w:id="1968"/>
      <w:bookmarkEnd w:id="1969"/>
      <w:bookmarkEnd w:id="1970"/>
      <w:bookmarkEnd w:id="1971"/>
      <w:bookmarkEnd w:id="1972"/>
      <w:r w:rsidRPr="00CC4BBB">
        <w:t xml:space="preserve"> devices</w:t>
      </w:r>
      <w:bookmarkEnd w:id="1973"/>
      <w:bookmarkEnd w:id="1974"/>
      <w:bookmarkEnd w:id="1982"/>
      <w:bookmarkEnd w:id="1983"/>
      <w:r w:rsidRPr="00CC4BBB">
        <w:t xml:space="preserve"> </w:t>
      </w:r>
    </w:p>
    <w:p w14:paraId="527D7B40" w14:textId="77777777" w:rsidR="00D839B9" w:rsidRPr="00CC4BBB" w:rsidRDefault="00D839B9" w:rsidP="00D839B9">
      <w:pPr>
        <w:pStyle w:val="MTHeadingSCS4"/>
      </w:pPr>
      <w:bookmarkStart w:id="1984" w:name="_Toc227575920"/>
      <w:bookmarkStart w:id="1985" w:name="_Toc242177800"/>
      <w:bookmarkStart w:id="1986" w:name="_Toc53052489"/>
      <w:bookmarkStart w:id="1987" w:name="_Toc88576438"/>
      <w:bookmarkEnd w:id="1975"/>
      <w:bookmarkEnd w:id="1976"/>
      <w:bookmarkEnd w:id="1977"/>
      <w:bookmarkEnd w:id="1978"/>
      <w:bookmarkEnd w:id="1979"/>
      <w:bookmarkEnd w:id="1980"/>
      <w:bookmarkEnd w:id="1981"/>
      <w:r w:rsidRPr="00CC4BBB">
        <w:t>CB.53.55 Stopper rod trestle</w:t>
      </w:r>
      <w:bookmarkEnd w:id="1984"/>
      <w:bookmarkEnd w:id="1985"/>
      <w:bookmarkEnd w:id="1986"/>
      <w:bookmarkEnd w:id="1987"/>
    </w:p>
    <w:p w14:paraId="32EE1E5E" w14:textId="77777777" w:rsidR="00D839B9" w:rsidRPr="00CC4BBB" w:rsidRDefault="00D839B9" w:rsidP="00D839B9">
      <w:pPr>
        <w:pStyle w:val="MTHeading"/>
      </w:pPr>
      <w:r w:rsidRPr="00CC4BBB">
        <w:t>Technical Data</w:t>
      </w:r>
    </w:p>
    <w:tbl>
      <w:tblPr>
        <w:tblW w:w="9497" w:type="dxa"/>
        <w:tblInd w:w="108"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ayout w:type="fixed"/>
        <w:tblLook w:val="0000" w:firstRow="0" w:lastRow="0" w:firstColumn="0" w:lastColumn="0" w:noHBand="0" w:noVBand="0"/>
      </w:tblPr>
      <w:tblGrid>
        <w:gridCol w:w="3544"/>
        <w:gridCol w:w="5953"/>
      </w:tblGrid>
      <w:tr w:rsidR="00CC4BBB" w:rsidRPr="00CC4BBB" w14:paraId="57709BE5" w14:textId="77777777" w:rsidTr="00D839B9">
        <w:tc>
          <w:tcPr>
            <w:tcW w:w="3544" w:type="dxa"/>
          </w:tcPr>
          <w:p w14:paraId="740FDE00" w14:textId="77777777" w:rsidR="00D839B9" w:rsidRPr="00CC4BBB" w:rsidRDefault="00D839B9" w:rsidP="00D839B9">
            <w:pPr>
              <w:pStyle w:val="MTTableText"/>
            </w:pPr>
            <w:r w:rsidRPr="00CC4BBB">
              <w:t>Type of Design</w:t>
            </w:r>
          </w:p>
        </w:tc>
        <w:tc>
          <w:tcPr>
            <w:tcW w:w="5953" w:type="dxa"/>
          </w:tcPr>
          <w:p w14:paraId="1FC4AEBF" w14:textId="77777777" w:rsidR="00D839B9" w:rsidRPr="00CC4BBB" w:rsidRDefault="00D839B9" w:rsidP="00D839B9">
            <w:pPr>
              <w:pStyle w:val="MTTableText"/>
            </w:pPr>
            <w:r w:rsidRPr="00CC4BBB">
              <w:t>steel structure</w:t>
            </w:r>
          </w:p>
        </w:tc>
      </w:tr>
      <w:tr w:rsidR="00D839B9" w:rsidRPr="00CC4BBB" w14:paraId="662B236B" w14:textId="77777777" w:rsidTr="00D839B9">
        <w:tc>
          <w:tcPr>
            <w:tcW w:w="3544" w:type="dxa"/>
          </w:tcPr>
          <w:p w14:paraId="1619771C" w14:textId="77777777" w:rsidR="00D839B9" w:rsidRPr="00CC4BBB" w:rsidRDefault="00D839B9" w:rsidP="00D839B9">
            <w:pPr>
              <w:pStyle w:val="MTTableText"/>
            </w:pPr>
            <w:r w:rsidRPr="00CC4BBB">
              <w:t>Capacity of Storage Trestle</w:t>
            </w:r>
          </w:p>
        </w:tc>
        <w:tc>
          <w:tcPr>
            <w:tcW w:w="5953" w:type="dxa"/>
          </w:tcPr>
          <w:p w14:paraId="69FB3B9F" w14:textId="305BF2B6" w:rsidR="00D839B9" w:rsidRPr="00CC4BBB" w:rsidRDefault="000036C1" w:rsidP="00D839B9">
            <w:pPr>
              <w:pStyle w:val="MTTableText"/>
            </w:pPr>
            <w:r w:rsidRPr="00CC4BBB">
              <w:t>6</w:t>
            </w:r>
            <w:r w:rsidR="00D839B9" w:rsidRPr="00CC4BBB">
              <w:t xml:space="preserve"> stopper systems</w:t>
            </w:r>
          </w:p>
        </w:tc>
      </w:tr>
    </w:tbl>
    <w:p w14:paraId="1FFAA5DA" w14:textId="77777777" w:rsidR="00D839B9" w:rsidRPr="00CC4BBB" w:rsidRDefault="00D839B9" w:rsidP="00D839B9">
      <w:pPr>
        <w:pStyle w:val="MTStandard"/>
      </w:pPr>
    </w:p>
    <w:p w14:paraId="6DB957D6" w14:textId="77777777" w:rsidR="00D839B9" w:rsidRPr="00CC4BBB" w:rsidRDefault="00D839B9" w:rsidP="00D839B9">
      <w:pPr>
        <w:pStyle w:val="MTHeading"/>
      </w:pPr>
      <w:r w:rsidRPr="00CC4BBB">
        <w:t>Technical Description:</w:t>
      </w:r>
    </w:p>
    <w:p w14:paraId="7A6B9D0E" w14:textId="77777777" w:rsidR="00D839B9" w:rsidRPr="00CC4BBB" w:rsidRDefault="00D839B9" w:rsidP="00D839B9">
      <w:pPr>
        <w:pStyle w:val="MTStandard"/>
      </w:pPr>
      <w:r w:rsidRPr="00CC4BBB">
        <w:t>The stopper rod trestle serves for storage of the complete stopper rod systems.</w:t>
      </w:r>
    </w:p>
    <w:p w14:paraId="0D752D15" w14:textId="77777777" w:rsidR="00D839B9" w:rsidRPr="00CC4BBB" w:rsidRDefault="00D839B9" w:rsidP="00D839B9">
      <w:pPr>
        <w:pStyle w:val="MTStandard"/>
      </w:pPr>
    </w:p>
    <w:p w14:paraId="634F3001" w14:textId="77777777" w:rsidR="00D839B9" w:rsidRPr="00CC4BBB" w:rsidRDefault="00D839B9" w:rsidP="00D839B9">
      <w:pPr>
        <w:pStyle w:val="MTHeadingSCS3"/>
      </w:pPr>
      <w:bookmarkStart w:id="1988" w:name="_Toc53052490"/>
      <w:bookmarkStart w:id="1989" w:name="_Toc88576439"/>
      <w:r w:rsidRPr="00CC4BBB">
        <w:t>CB.53.6 Tundish relining equipment</w:t>
      </w:r>
      <w:bookmarkEnd w:id="1988"/>
      <w:bookmarkEnd w:id="1989"/>
    </w:p>
    <w:p w14:paraId="6FF18B19" w14:textId="74E4154E" w:rsidR="00D839B9" w:rsidRPr="00CC4BBB" w:rsidRDefault="00D839B9" w:rsidP="00D839B9">
      <w:pPr>
        <w:pStyle w:val="MTStandard"/>
      </w:pPr>
      <w:r w:rsidRPr="00CC4BBB">
        <w:t>refer to scope</w:t>
      </w:r>
      <w:r w:rsidR="000036C1" w:rsidRPr="00CC4BBB">
        <w:t xml:space="preserve"> </w:t>
      </w:r>
      <w:r w:rsidRPr="00CC4BBB">
        <w:t>list.</w:t>
      </w:r>
    </w:p>
    <w:p w14:paraId="20723E23" w14:textId="77777777" w:rsidR="00D839B9" w:rsidRPr="00CC4BBB" w:rsidRDefault="00D839B9" w:rsidP="00D839B9">
      <w:pPr>
        <w:pStyle w:val="MTStandard"/>
      </w:pPr>
    </w:p>
    <w:p w14:paraId="59C68886" w14:textId="77777777" w:rsidR="00D839B9" w:rsidRPr="00CC4BBB" w:rsidRDefault="00D839B9" w:rsidP="00D839B9">
      <w:pPr>
        <w:pStyle w:val="MTHeadingSCS3"/>
      </w:pPr>
      <w:bookmarkStart w:id="1990" w:name="_Toc53052491"/>
      <w:bookmarkStart w:id="1991" w:name="_Toc88576440"/>
      <w:r w:rsidRPr="00CC4BBB">
        <w:t>CB.53.7 Tundish gunning equipment</w:t>
      </w:r>
      <w:bookmarkEnd w:id="1990"/>
      <w:bookmarkEnd w:id="1991"/>
    </w:p>
    <w:p w14:paraId="30706548" w14:textId="6800E8E6" w:rsidR="00D839B9" w:rsidRPr="00CC4BBB" w:rsidRDefault="00D839B9" w:rsidP="00D839B9">
      <w:pPr>
        <w:pStyle w:val="MTStandard"/>
      </w:pPr>
      <w:r w:rsidRPr="00CC4BBB">
        <w:t>refer to scope</w:t>
      </w:r>
      <w:r w:rsidR="000036C1" w:rsidRPr="00CC4BBB">
        <w:t xml:space="preserve"> </w:t>
      </w:r>
      <w:r w:rsidRPr="00CC4BBB">
        <w:t>list.</w:t>
      </w:r>
    </w:p>
    <w:p w14:paraId="62EA4482" w14:textId="37CFCF87" w:rsidR="00D839B9" w:rsidRPr="00CC4BBB" w:rsidRDefault="00D839B9" w:rsidP="00D839B9">
      <w:pPr>
        <w:pStyle w:val="MTStandard"/>
      </w:pPr>
    </w:p>
    <w:p w14:paraId="499FC038" w14:textId="14F9211D" w:rsidR="000036C1" w:rsidRPr="00CC4BBB" w:rsidRDefault="000036C1" w:rsidP="000036C1">
      <w:pPr>
        <w:pStyle w:val="MTHeadingSCS3"/>
      </w:pPr>
      <w:bookmarkStart w:id="1992" w:name="_Toc88576441"/>
      <w:r w:rsidRPr="00CC4BBB">
        <w:t>CB.53.9 Tundish auxiliaries &amp; building</w:t>
      </w:r>
      <w:bookmarkEnd w:id="1992"/>
    </w:p>
    <w:p w14:paraId="109DFDE3" w14:textId="77777777" w:rsidR="000036C1" w:rsidRPr="00CC4BBB" w:rsidRDefault="000036C1" w:rsidP="000036C1">
      <w:pPr>
        <w:pStyle w:val="MTStandard"/>
      </w:pPr>
      <w:r w:rsidRPr="00CC4BBB">
        <w:t>refer to scope list.</w:t>
      </w:r>
    </w:p>
    <w:p w14:paraId="3A59317B" w14:textId="77777777" w:rsidR="000036C1" w:rsidRPr="00CC4BBB" w:rsidRDefault="000036C1" w:rsidP="00D839B9">
      <w:pPr>
        <w:pStyle w:val="MTStandard"/>
      </w:pPr>
    </w:p>
    <w:p w14:paraId="505328C2" w14:textId="77777777" w:rsidR="00D839B9" w:rsidRPr="00CC4BBB" w:rsidRDefault="00D839B9" w:rsidP="00D839B9">
      <w:pPr>
        <w:pStyle w:val="MTStandard"/>
      </w:pPr>
      <w:r w:rsidRPr="00CC4BBB">
        <w:br w:type="page"/>
      </w:r>
      <w:bookmarkStart w:id="1993" w:name="_Toc362833811"/>
      <w:bookmarkStart w:id="1994" w:name="_Toc362833860"/>
      <w:bookmarkStart w:id="1995" w:name="_Toc362858538"/>
      <w:bookmarkStart w:id="1996" w:name="_Toc363527595"/>
      <w:bookmarkStart w:id="1997" w:name="_Toc386513340"/>
      <w:bookmarkStart w:id="1998" w:name="_Toc421614534"/>
      <w:bookmarkStart w:id="1999" w:name="_Toc431095641"/>
      <w:bookmarkStart w:id="2000" w:name="_Toc481391208"/>
      <w:bookmarkStart w:id="2001" w:name="_Toc499541992"/>
      <w:bookmarkStart w:id="2002" w:name="_Toc500053303"/>
      <w:bookmarkStart w:id="2003" w:name="_Toc506862844"/>
      <w:bookmarkStart w:id="2004" w:name="_Toc510846574"/>
      <w:bookmarkStart w:id="2005" w:name="_Toc536413630"/>
      <w:bookmarkStart w:id="2006" w:name="_Toc3108200"/>
      <w:bookmarkStart w:id="2007" w:name="_Toc65989873"/>
      <w:bookmarkStart w:id="2008" w:name="_Toc227575921"/>
      <w:bookmarkStart w:id="2009" w:name="_Toc242177801"/>
    </w:p>
    <w:p w14:paraId="214F8C25" w14:textId="77777777" w:rsidR="00D839B9" w:rsidRPr="00CC4BBB" w:rsidRDefault="00D839B9" w:rsidP="00D839B9">
      <w:pPr>
        <w:pStyle w:val="MTHeadingSCS2"/>
      </w:pPr>
      <w:bookmarkStart w:id="2010" w:name="_Toc53052492"/>
      <w:bookmarkStart w:id="2011" w:name="_Toc88576442"/>
      <w:r w:rsidRPr="00CC4BBB">
        <w:lastRenderedPageBreak/>
        <w:t>CB.54. Suspensions</w:t>
      </w:r>
      <w:bookmarkEnd w:id="1993"/>
      <w:bookmarkEnd w:id="1994"/>
      <w:bookmarkEnd w:id="1995"/>
      <w:bookmarkEnd w:id="1996"/>
      <w:bookmarkEnd w:id="1997"/>
      <w:bookmarkEnd w:id="1998"/>
      <w:bookmarkEnd w:id="1999"/>
      <w:bookmarkEnd w:id="2000"/>
      <w:bookmarkEnd w:id="2001"/>
      <w:bookmarkEnd w:id="2002"/>
      <w:bookmarkEnd w:id="2003"/>
      <w:bookmarkEnd w:id="2004"/>
      <w:bookmarkEnd w:id="2005"/>
      <w:bookmarkEnd w:id="2006"/>
      <w:bookmarkEnd w:id="2007"/>
      <w:bookmarkEnd w:id="2008"/>
      <w:bookmarkEnd w:id="2009"/>
      <w:bookmarkEnd w:id="2010"/>
      <w:bookmarkEnd w:id="2011"/>
    </w:p>
    <w:p w14:paraId="03C02FFA" w14:textId="77777777" w:rsidR="00D839B9" w:rsidRPr="00CC4BBB" w:rsidRDefault="00D839B9" w:rsidP="00D839B9">
      <w:pPr>
        <w:pStyle w:val="MTHeadingSCS3"/>
      </w:pPr>
      <w:bookmarkStart w:id="2012" w:name="_Toc362833861"/>
      <w:bookmarkStart w:id="2013" w:name="_Toc362858539"/>
      <w:bookmarkStart w:id="2014" w:name="_Toc363527596"/>
      <w:bookmarkStart w:id="2015" w:name="_Toc386513341"/>
      <w:bookmarkStart w:id="2016" w:name="_Toc421614535"/>
      <w:bookmarkStart w:id="2017" w:name="_Toc431095642"/>
      <w:bookmarkStart w:id="2018" w:name="_Toc481391209"/>
      <w:bookmarkStart w:id="2019" w:name="_Toc499541993"/>
      <w:bookmarkStart w:id="2020" w:name="_Toc500053304"/>
      <w:bookmarkStart w:id="2021" w:name="_Toc506862845"/>
      <w:bookmarkStart w:id="2022" w:name="_Toc510846575"/>
      <w:bookmarkStart w:id="2023" w:name="_Toc536413631"/>
      <w:bookmarkStart w:id="2024" w:name="_Toc3108201"/>
      <w:bookmarkStart w:id="2025" w:name="_Toc65989874"/>
      <w:bookmarkStart w:id="2026" w:name="_Toc227575922"/>
      <w:bookmarkStart w:id="2027" w:name="_Toc242177802"/>
      <w:bookmarkStart w:id="2028" w:name="_Toc53052493"/>
      <w:bookmarkStart w:id="2029" w:name="_Toc88576443"/>
      <w:r w:rsidRPr="00CC4BBB">
        <w:t>CB.54.1 Beam suspension</w:t>
      </w:r>
      <w:bookmarkEnd w:id="2012"/>
      <w:bookmarkEnd w:id="2013"/>
      <w:bookmarkEnd w:id="2014"/>
      <w:r w:rsidRPr="00CC4BBB">
        <w:t>s</w:t>
      </w:r>
      <w:bookmarkEnd w:id="2015"/>
      <w:bookmarkEnd w:id="2016"/>
      <w:bookmarkEnd w:id="2017"/>
      <w:bookmarkEnd w:id="2018"/>
      <w:bookmarkEnd w:id="2019"/>
      <w:bookmarkEnd w:id="2020"/>
      <w:bookmarkEnd w:id="2021"/>
      <w:bookmarkEnd w:id="2022"/>
      <w:bookmarkEnd w:id="2023"/>
      <w:bookmarkEnd w:id="2024"/>
      <w:bookmarkEnd w:id="2025"/>
      <w:bookmarkEnd w:id="2026"/>
      <w:bookmarkEnd w:id="2027"/>
      <w:bookmarkEnd w:id="2028"/>
      <w:bookmarkEnd w:id="2029"/>
    </w:p>
    <w:p w14:paraId="7EFD36B3" w14:textId="3E5205AF" w:rsidR="00D839B9" w:rsidRPr="00CC4BBB" w:rsidRDefault="00D839B9" w:rsidP="00D839B9">
      <w:pPr>
        <w:pStyle w:val="MTHeadingSCS4"/>
      </w:pPr>
      <w:bookmarkStart w:id="2030" w:name="_Toc506862846"/>
      <w:bookmarkStart w:id="2031" w:name="_Toc510846576"/>
      <w:bookmarkStart w:id="2032" w:name="_Toc536413632"/>
      <w:bookmarkStart w:id="2033" w:name="_Toc3108202"/>
      <w:bookmarkStart w:id="2034" w:name="_Toc65989875"/>
      <w:bookmarkStart w:id="2035" w:name="_Toc227575923"/>
      <w:bookmarkStart w:id="2036" w:name="_Toc242177803"/>
      <w:bookmarkStart w:id="2037" w:name="_Toc53052494"/>
      <w:bookmarkStart w:id="2038" w:name="_Toc88576444"/>
      <w:r w:rsidRPr="00CC4BBB">
        <w:t>CB.54.11 Tundish beam suspension</w:t>
      </w:r>
      <w:bookmarkEnd w:id="2030"/>
      <w:bookmarkEnd w:id="2031"/>
      <w:bookmarkEnd w:id="2032"/>
      <w:bookmarkEnd w:id="2033"/>
      <w:bookmarkEnd w:id="2034"/>
      <w:bookmarkEnd w:id="2035"/>
      <w:bookmarkEnd w:id="2036"/>
      <w:bookmarkEnd w:id="2037"/>
      <w:r w:rsidR="00F177BF" w:rsidRPr="00CC4BBB">
        <w:t xml:space="preserve"> (Existing)</w:t>
      </w:r>
      <w:bookmarkEnd w:id="2038"/>
    </w:p>
    <w:p w14:paraId="532869A9" w14:textId="77777777" w:rsidR="00D839B9" w:rsidRPr="00CC4BBB" w:rsidRDefault="00D839B9" w:rsidP="00D839B9">
      <w:pPr>
        <w:pStyle w:val="MTHeading"/>
      </w:pPr>
      <w:r w:rsidRPr="00CC4BBB">
        <w:t xml:space="preserve">Technical Data </w:t>
      </w:r>
    </w:p>
    <w:p w14:paraId="506A6351" w14:textId="77777777" w:rsidR="00D839B9" w:rsidRPr="00CC4BBB" w:rsidRDefault="00D839B9" w:rsidP="00D839B9">
      <w:pPr>
        <w:pStyle w:val="MTHeading"/>
      </w:pPr>
      <w:r w:rsidRPr="00CC4BBB">
        <w:t>Application</w:t>
      </w:r>
    </w:p>
    <w:p w14:paraId="1C70FBFC" w14:textId="77777777" w:rsidR="00D839B9" w:rsidRPr="00CC4BBB" w:rsidRDefault="00D839B9" w:rsidP="00D839B9">
      <w:pPr>
        <w:pStyle w:val="MTStandard"/>
      </w:pPr>
      <w:r w:rsidRPr="00CC4BBB">
        <w:t>For handling of</w:t>
      </w:r>
    </w:p>
    <w:p w14:paraId="357FB90E" w14:textId="77777777" w:rsidR="00D839B9" w:rsidRPr="00CC4BBB" w:rsidRDefault="00D839B9" w:rsidP="00D839B9">
      <w:pPr>
        <w:pStyle w:val="MTBulletIndent"/>
        <w:tabs>
          <w:tab w:val="clear" w:pos="1211"/>
          <w:tab w:val="num" w:pos="927"/>
        </w:tabs>
        <w:ind w:left="907"/>
      </w:pPr>
      <w:r w:rsidRPr="00CC4BBB">
        <w:t xml:space="preserve">Tundish trough </w:t>
      </w:r>
    </w:p>
    <w:p w14:paraId="7FEB2500" w14:textId="77777777" w:rsidR="00D839B9" w:rsidRPr="00CC4BBB" w:rsidRDefault="00D839B9" w:rsidP="00D839B9">
      <w:pPr>
        <w:pStyle w:val="MTStandard"/>
      </w:pPr>
      <w:r w:rsidRPr="00CC4BBB">
        <w:t>Carrying capacity limited to 1 full tundish trough</w:t>
      </w:r>
    </w:p>
    <w:p w14:paraId="7AF765CF" w14:textId="77777777" w:rsidR="00D839B9" w:rsidRPr="00CC4BBB" w:rsidRDefault="00D839B9" w:rsidP="00D839B9">
      <w:pPr>
        <w:pStyle w:val="MTHeading"/>
      </w:pPr>
      <w:r w:rsidRPr="00CC4BBB">
        <w:t>Functional Description</w:t>
      </w:r>
    </w:p>
    <w:p w14:paraId="0009BD4D" w14:textId="77777777" w:rsidR="00D839B9" w:rsidRPr="00CC4BBB" w:rsidRDefault="00D839B9" w:rsidP="00D839B9">
      <w:pPr>
        <w:pStyle w:val="MTStandard"/>
      </w:pPr>
      <w:r w:rsidRPr="00CC4BBB">
        <w:t>The beam suspensions allow for the transfer of the above components.</w:t>
      </w:r>
    </w:p>
    <w:p w14:paraId="10AFD345" w14:textId="77777777" w:rsidR="00D839B9" w:rsidRPr="00CC4BBB" w:rsidRDefault="00D839B9" w:rsidP="00D839B9">
      <w:pPr>
        <w:pStyle w:val="MTHeading"/>
      </w:pPr>
      <w:r w:rsidRPr="00CC4BBB">
        <w:t>Main Components</w:t>
      </w:r>
    </w:p>
    <w:p w14:paraId="4448BC8F" w14:textId="77777777" w:rsidR="00D839B9" w:rsidRPr="00CC4BBB" w:rsidRDefault="00D839B9" w:rsidP="00D839B9">
      <w:pPr>
        <w:pStyle w:val="MTBulletIndent"/>
        <w:tabs>
          <w:tab w:val="clear" w:pos="1211"/>
          <w:tab w:val="num" w:pos="927"/>
        </w:tabs>
        <w:ind w:left="907"/>
      </w:pPr>
      <w:r w:rsidRPr="00CC4BBB">
        <w:t>Beams</w:t>
      </w:r>
    </w:p>
    <w:p w14:paraId="35768DD0" w14:textId="77777777" w:rsidR="00D839B9" w:rsidRPr="00CC4BBB" w:rsidRDefault="00D839B9" w:rsidP="00D839B9">
      <w:pPr>
        <w:pStyle w:val="MTBulletIndent"/>
        <w:tabs>
          <w:tab w:val="clear" w:pos="1211"/>
          <w:tab w:val="num" w:pos="927"/>
        </w:tabs>
        <w:ind w:left="907"/>
      </w:pPr>
      <w:r w:rsidRPr="00CC4BBB">
        <w:t>Hooks</w:t>
      </w:r>
    </w:p>
    <w:p w14:paraId="202B405A" w14:textId="77777777" w:rsidR="00D839B9" w:rsidRPr="00CC4BBB" w:rsidRDefault="00D839B9" w:rsidP="00D839B9">
      <w:pPr>
        <w:pStyle w:val="MTHeading"/>
      </w:pPr>
      <w:r w:rsidRPr="00CC4BBB">
        <w:t>Advantages of Design</w:t>
      </w:r>
    </w:p>
    <w:p w14:paraId="365083BA" w14:textId="77777777" w:rsidR="00D839B9" w:rsidRPr="00CC4BBB" w:rsidRDefault="00D839B9" w:rsidP="00D839B9">
      <w:pPr>
        <w:pStyle w:val="MTBulletIndent"/>
        <w:tabs>
          <w:tab w:val="clear" w:pos="1211"/>
          <w:tab w:val="num" w:pos="927"/>
        </w:tabs>
        <w:ind w:left="907"/>
      </w:pPr>
      <w:r w:rsidRPr="00CC4BBB">
        <w:t>Suspension can be placed on the ground without storage stand</w:t>
      </w:r>
    </w:p>
    <w:p w14:paraId="49DA57E7" w14:textId="0001AFC4" w:rsidR="00D839B9" w:rsidRPr="00CC4BBB" w:rsidRDefault="00D839B9" w:rsidP="00D839B9">
      <w:pPr>
        <w:pStyle w:val="MTHeading"/>
      </w:pPr>
      <w:r w:rsidRPr="00CC4BBB">
        <w:t>Reference Drawing CB.54.11 Tundish beam suspension</w:t>
      </w:r>
    </w:p>
    <w:p w14:paraId="0B5611A0" w14:textId="1AC42CF2" w:rsidR="00C713D4" w:rsidRPr="00CC4BBB" w:rsidRDefault="00C713D4" w:rsidP="00D839B9">
      <w:pPr>
        <w:pStyle w:val="MTStandard"/>
        <w:jc w:val="center"/>
        <w:rPr>
          <w:noProof/>
        </w:rPr>
      </w:pPr>
      <w:r w:rsidRPr="00CC4BBB">
        <w:rPr>
          <w:noProof/>
        </w:rPr>
        <w:drawing>
          <wp:inline distT="0" distB="0" distL="0" distR="0" wp14:anchorId="72FD1062" wp14:editId="4A012D1D">
            <wp:extent cx="3580327" cy="3446933"/>
            <wp:effectExtent l="0" t="0" r="1270" b="1270"/>
            <wp:docPr id="43065" name="Picture 43065" descr="A picture containing to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65" name="CB.54.11_Tundish_beam_suspension.jp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3586807" cy="3453172"/>
                    </a:xfrm>
                    <a:prstGeom prst="rect">
                      <a:avLst/>
                    </a:prstGeom>
                  </pic:spPr>
                </pic:pic>
              </a:graphicData>
            </a:graphic>
          </wp:inline>
        </w:drawing>
      </w:r>
    </w:p>
    <w:p w14:paraId="529D29ED" w14:textId="3AB5DC10" w:rsidR="00D839B9" w:rsidRPr="00CC4BBB" w:rsidRDefault="00D839B9" w:rsidP="000036C1">
      <w:pPr>
        <w:pStyle w:val="MTStandard"/>
        <w:jc w:val="center"/>
      </w:pPr>
      <w:r w:rsidRPr="00CC4BBB">
        <w:t>- Typical sketch for reference only -</w:t>
      </w:r>
      <w:r w:rsidRPr="00CC4BBB">
        <w:br w:type="page"/>
      </w:r>
      <w:bookmarkStart w:id="2039" w:name="_Toc362833862"/>
      <w:bookmarkStart w:id="2040" w:name="_Toc362858540"/>
      <w:bookmarkStart w:id="2041" w:name="_Toc363527597"/>
      <w:bookmarkStart w:id="2042" w:name="_Toc386513342"/>
      <w:bookmarkStart w:id="2043" w:name="_Toc421614536"/>
      <w:bookmarkStart w:id="2044" w:name="_Toc431095643"/>
      <w:bookmarkStart w:id="2045" w:name="_Toc481391210"/>
      <w:bookmarkStart w:id="2046" w:name="_Toc499541994"/>
      <w:bookmarkStart w:id="2047" w:name="_Toc500053305"/>
      <w:bookmarkStart w:id="2048" w:name="_Toc506862848"/>
      <w:bookmarkStart w:id="2049" w:name="_Toc510846578"/>
      <w:bookmarkStart w:id="2050" w:name="_Toc536413633"/>
      <w:bookmarkStart w:id="2051" w:name="_Toc3108203"/>
      <w:bookmarkStart w:id="2052" w:name="_Toc65989876"/>
      <w:bookmarkStart w:id="2053" w:name="_Toc227575924"/>
      <w:bookmarkStart w:id="2054" w:name="_Toc242177804"/>
    </w:p>
    <w:p w14:paraId="725E5451" w14:textId="77777777" w:rsidR="00D839B9" w:rsidRPr="00CC4BBB" w:rsidRDefault="00D839B9" w:rsidP="00D839B9">
      <w:pPr>
        <w:pStyle w:val="MTHeadingSCS4"/>
      </w:pPr>
      <w:bookmarkStart w:id="2055" w:name="_Toc53052495"/>
      <w:bookmarkStart w:id="2056" w:name="_Toc88576445"/>
      <w:r w:rsidRPr="00CC4BBB">
        <w:lastRenderedPageBreak/>
        <w:t>CB.54.12A Universal beam suspension</w:t>
      </w:r>
      <w:bookmarkEnd w:id="2039"/>
      <w:bookmarkEnd w:id="2040"/>
      <w:bookmarkEnd w:id="2041"/>
      <w:bookmarkEnd w:id="2042"/>
      <w:bookmarkEnd w:id="2043"/>
      <w:bookmarkEnd w:id="2044"/>
      <w:bookmarkEnd w:id="2045"/>
      <w:bookmarkEnd w:id="2046"/>
      <w:bookmarkEnd w:id="2047"/>
      <w:bookmarkEnd w:id="2048"/>
      <w:bookmarkEnd w:id="2049"/>
      <w:bookmarkEnd w:id="2050"/>
      <w:bookmarkEnd w:id="2051"/>
      <w:bookmarkEnd w:id="2052"/>
      <w:bookmarkEnd w:id="2053"/>
      <w:bookmarkEnd w:id="2054"/>
      <w:r w:rsidRPr="00CC4BBB">
        <w:t xml:space="preserve"> casting area</w:t>
      </w:r>
      <w:bookmarkEnd w:id="2055"/>
      <w:bookmarkEnd w:id="2056"/>
    </w:p>
    <w:p w14:paraId="27D5A4DC" w14:textId="77777777" w:rsidR="00D839B9" w:rsidRPr="00CC4BBB" w:rsidRDefault="00D839B9" w:rsidP="00D839B9">
      <w:pPr>
        <w:pStyle w:val="MTHeading"/>
      </w:pPr>
      <w:r w:rsidRPr="00CC4BBB">
        <w:t>Technical Data</w:t>
      </w:r>
    </w:p>
    <w:p w14:paraId="4A224218" w14:textId="77777777" w:rsidR="00D839B9" w:rsidRPr="00CC4BBB" w:rsidRDefault="00D839B9" w:rsidP="00D839B9">
      <w:pPr>
        <w:pStyle w:val="MTHeading"/>
      </w:pPr>
      <w:r w:rsidRPr="00CC4BBB">
        <w:t>Application</w:t>
      </w:r>
    </w:p>
    <w:p w14:paraId="1F4E7913" w14:textId="77777777" w:rsidR="00D839B9" w:rsidRPr="00CC4BBB" w:rsidRDefault="00D839B9" w:rsidP="00D839B9">
      <w:pPr>
        <w:pStyle w:val="MTStandard"/>
      </w:pPr>
      <w:r w:rsidRPr="00CC4BBB">
        <w:t>For handling of</w:t>
      </w:r>
    </w:p>
    <w:p w14:paraId="20878607" w14:textId="77777777" w:rsidR="00D839B9" w:rsidRPr="00CC4BBB" w:rsidRDefault="00D839B9" w:rsidP="00D839B9">
      <w:pPr>
        <w:pStyle w:val="MTBulletIndent"/>
        <w:tabs>
          <w:tab w:val="clear" w:pos="1211"/>
          <w:tab w:val="num" w:pos="927"/>
        </w:tabs>
        <w:ind w:left="907"/>
      </w:pPr>
      <w:r w:rsidRPr="00CC4BBB">
        <w:t>Mold cover</w:t>
      </w:r>
    </w:p>
    <w:p w14:paraId="0A2D6FE5" w14:textId="77777777" w:rsidR="00D839B9" w:rsidRPr="00CC4BBB" w:rsidRDefault="00D839B9" w:rsidP="00D839B9">
      <w:pPr>
        <w:pStyle w:val="MTBulletIndent"/>
        <w:tabs>
          <w:tab w:val="clear" w:pos="1211"/>
          <w:tab w:val="num" w:pos="927"/>
        </w:tabs>
        <w:ind w:left="907"/>
      </w:pPr>
      <w:r w:rsidRPr="00CC4BBB">
        <w:t>Removable cover for casting platform</w:t>
      </w:r>
    </w:p>
    <w:p w14:paraId="0C2A6442" w14:textId="77777777" w:rsidR="00D839B9" w:rsidRPr="00CC4BBB" w:rsidRDefault="00D839B9" w:rsidP="00D839B9">
      <w:pPr>
        <w:pStyle w:val="MTBulletIndent"/>
        <w:tabs>
          <w:tab w:val="clear" w:pos="1211"/>
          <w:tab w:val="num" w:pos="927"/>
        </w:tabs>
        <w:ind w:left="907"/>
      </w:pPr>
      <w:r w:rsidRPr="00CC4BBB">
        <w:t>Mold</w:t>
      </w:r>
    </w:p>
    <w:p w14:paraId="5154F711" w14:textId="77777777" w:rsidR="00D839B9" w:rsidRPr="00CC4BBB" w:rsidRDefault="00D839B9" w:rsidP="00D839B9">
      <w:pPr>
        <w:pStyle w:val="MTBulletIndent"/>
        <w:tabs>
          <w:tab w:val="clear" w:pos="1211"/>
          <w:tab w:val="num" w:pos="927"/>
        </w:tabs>
        <w:ind w:left="907"/>
      </w:pPr>
      <w:r w:rsidRPr="00CC4BBB">
        <w:t>Bender</w:t>
      </w:r>
    </w:p>
    <w:p w14:paraId="43971EC4" w14:textId="77777777" w:rsidR="00D839B9" w:rsidRPr="00CC4BBB" w:rsidRDefault="00D839B9" w:rsidP="00D839B9">
      <w:pPr>
        <w:pStyle w:val="MTBulletIndent"/>
        <w:tabs>
          <w:tab w:val="clear" w:pos="1211"/>
          <w:tab w:val="num" w:pos="927"/>
        </w:tabs>
        <w:ind w:left="907"/>
      </w:pPr>
      <w:r w:rsidRPr="00CC4BBB">
        <w:t>Mold together with bender</w:t>
      </w:r>
    </w:p>
    <w:p w14:paraId="17842C02" w14:textId="77777777" w:rsidR="00D839B9" w:rsidRPr="00CC4BBB" w:rsidRDefault="00D839B9" w:rsidP="00D839B9">
      <w:pPr>
        <w:pStyle w:val="MTStandard"/>
      </w:pPr>
      <w:r w:rsidRPr="00CC4BBB">
        <w:t>Carrying capacity limited to 1 mold and 1 bender together with stuck slab</w:t>
      </w:r>
    </w:p>
    <w:p w14:paraId="4499044B" w14:textId="77777777" w:rsidR="00D839B9" w:rsidRPr="00CC4BBB" w:rsidRDefault="00D839B9" w:rsidP="00D839B9">
      <w:pPr>
        <w:pStyle w:val="MTHeading"/>
      </w:pPr>
      <w:r w:rsidRPr="00CC4BBB">
        <w:t>Functional Description</w:t>
      </w:r>
    </w:p>
    <w:p w14:paraId="3D469A99" w14:textId="77777777" w:rsidR="00D839B9" w:rsidRPr="00CC4BBB" w:rsidRDefault="00D839B9" w:rsidP="00D839B9">
      <w:pPr>
        <w:pStyle w:val="MTStandard"/>
      </w:pPr>
      <w:r w:rsidRPr="00CC4BBB">
        <w:t>The combined beam suspension with chains allows for the transfer of the above components using only one suspension.</w:t>
      </w:r>
    </w:p>
    <w:p w14:paraId="58A5A1E4" w14:textId="77777777" w:rsidR="00D839B9" w:rsidRPr="00CC4BBB" w:rsidRDefault="00D839B9" w:rsidP="00D839B9">
      <w:pPr>
        <w:pStyle w:val="MTHeading"/>
      </w:pPr>
      <w:r w:rsidRPr="00CC4BBB">
        <w:t>Main Components</w:t>
      </w:r>
    </w:p>
    <w:p w14:paraId="65409E83" w14:textId="77777777" w:rsidR="00D839B9" w:rsidRPr="00CC4BBB" w:rsidRDefault="00D839B9" w:rsidP="00D839B9">
      <w:pPr>
        <w:pStyle w:val="MTBulletIndent"/>
        <w:tabs>
          <w:tab w:val="clear" w:pos="1211"/>
          <w:tab w:val="num" w:pos="927"/>
        </w:tabs>
        <w:ind w:left="907"/>
      </w:pPr>
      <w:r w:rsidRPr="00CC4BBB">
        <w:t>Beam</w:t>
      </w:r>
    </w:p>
    <w:p w14:paraId="7B0DFD00" w14:textId="77777777" w:rsidR="00D839B9" w:rsidRPr="00CC4BBB" w:rsidRDefault="00D839B9" w:rsidP="00D839B9">
      <w:pPr>
        <w:pStyle w:val="MTBulletIndent"/>
        <w:tabs>
          <w:tab w:val="clear" w:pos="1211"/>
          <w:tab w:val="num" w:pos="927"/>
        </w:tabs>
        <w:ind w:left="907"/>
      </w:pPr>
      <w:r w:rsidRPr="00CC4BBB">
        <w:t>Chains with suspensions</w:t>
      </w:r>
    </w:p>
    <w:p w14:paraId="62AFDB0A" w14:textId="77777777" w:rsidR="00D839B9" w:rsidRPr="00CC4BBB" w:rsidRDefault="00D839B9" w:rsidP="00D839B9">
      <w:pPr>
        <w:pStyle w:val="MTHeading"/>
      </w:pPr>
      <w:r w:rsidRPr="00CC4BBB">
        <w:t>Main Characteristics</w:t>
      </w:r>
    </w:p>
    <w:p w14:paraId="0F72FA28" w14:textId="77777777" w:rsidR="00D839B9" w:rsidRPr="00CC4BBB" w:rsidRDefault="00D839B9" w:rsidP="00D839B9">
      <w:pPr>
        <w:pStyle w:val="MTBulletIndent"/>
        <w:tabs>
          <w:tab w:val="clear" w:pos="1211"/>
          <w:tab w:val="num" w:pos="927"/>
        </w:tabs>
        <w:ind w:left="907"/>
      </w:pPr>
      <w:r w:rsidRPr="00CC4BBB">
        <w:t>Uniform load distribution onto the chains</w:t>
      </w:r>
    </w:p>
    <w:p w14:paraId="48F39D1C" w14:textId="77777777" w:rsidR="00D839B9" w:rsidRPr="00CC4BBB" w:rsidRDefault="00D839B9" w:rsidP="00D839B9">
      <w:pPr>
        <w:pStyle w:val="MTBulletIndent"/>
        <w:tabs>
          <w:tab w:val="clear" w:pos="1211"/>
          <w:tab w:val="num" w:pos="927"/>
        </w:tabs>
        <w:ind w:left="907"/>
      </w:pPr>
      <w:r w:rsidRPr="00CC4BBB">
        <w:t>Transfer of different components using the same chain due to special chain design</w:t>
      </w:r>
    </w:p>
    <w:p w14:paraId="44DF0713" w14:textId="77777777" w:rsidR="00D839B9" w:rsidRPr="00CC4BBB" w:rsidRDefault="00D839B9" w:rsidP="00D839B9">
      <w:pPr>
        <w:pStyle w:val="MTBulletIndent"/>
        <w:tabs>
          <w:tab w:val="clear" w:pos="1211"/>
          <w:tab w:val="num" w:pos="927"/>
        </w:tabs>
        <w:ind w:left="907"/>
      </w:pPr>
      <w:r w:rsidRPr="00CC4BBB">
        <w:t>Low overall height of the suspension</w:t>
      </w:r>
    </w:p>
    <w:p w14:paraId="3B1F3DD1" w14:textId="77777777" w:rsidR="00D839B9" w:rsidRPr="00CC4BBB" w:rsidRDefault="00D839B9" w:rsidP="00D839B9">
      <w:pPr>
        <w:pStyle w:val="MTHeading"/>
      </w:pPr>
      <w:r w:rsidRPr="00CC4BBB">
        <w:t>Advantages of Design</w:t>
      </w:r>
    </w:p>
    <w:p w14:paraId="38935391" w14:textId="77777777" w:rsidR="00D839B9" w:rsidRPr="00CC4BBB" w:rsidRDefault="00D839B9" w:rsidP="00D839B9">
      <w:pPr>
        <w:pStyle w:val="MTBulletIndent"/>
        <w:tabs>
          <w:tab w:val="clear" w:pos="1211"/>
          <w:tab w:val="num" w:pos="927"/>
        </w:tabs>
        <w:ind w:left="907"/>
      </w:pPr>
      <w:r w:rsidRPr="00CC4BBB">
        <w:t>Time is saved because the suspension need not be exchanged (minimization of empty crane running)</w:t>
      </w:r>
    </w:p>
    <w:p w14:paraId="06F9B6F3" w14:textId="77777777" w:rsidR="00D839B9" w:rsidRPr="00CC4BBB" w:rsidRDefault="00D839B9" w:rsidP="00D839B9">
      <w:pPr>
        <w:pStyle w:val="MTBulletIndent"/>
        <w:tabs>
          <w:tab w:val="clear" w:pos="1211"/>
          <w:tab w:val="num" w:pos="927"/>
        </w:tabs>
        <w:ind w:left="907"/>
      </w:pPr>
      <w:r w:rsidRPr="00CC4BBB">
        <w:t>Suspension can be placed on the ground without storage stand</w:t>
      </w:r>
    </w:p>
    <w:p w14:paraId="34EC3084" w14:textId="77777777" w:rsidR="00D839B9" w:rsidRPr="00CC4BBB" w:rsidRDefault="00D839B9" w:rsidP="00D839B9">
      <w:pPr>
        <w:pStyle w:val="MTStandard"/>
      </w:pPr>
    </w:p>
    <w:p w14:paraId="640E002F" w14:textId="77777777" w:rsidR="00D839B9" w:rsidRPr="00CC4BBB" w:rsidRDefault="00D839B9" w:rsidP="00D839B9">
      <w:pPr>
        <w:pStyle w:val="MTHeading"/>
      </w:pPr>
      <w:r w:rsidRPr="00CC4BBB">
        <w:lastRenderedPageBreak/>
        <w:t>Reference Drawing CB.54.12A Universal beam suspension casting area</w:t>
      </w:r>
    </w:p>
    <w:p w14:paraId="7877E532" w14:textId="021E2A9A" w:rsidR="00C713D4" w:rsidRPr="00CC4BBB" w:rsidRDefault="00C713D4" w:rsidP="00D839B9">
      <w:pPr>
        <w:pStyle w:val="MTStandard"/>
        <w:jc w:val="center"/>
        <w:rPr>
          <w:noProof/>
        </w:rPr>
      </w:pPr>
      <w:r w:rsidRPr="00CC4BBB">
        <w:rPr>
          <w:noProof/>
        </w:rPr>
        <w:drawing>
          <wp:inline distT="0" distB="0" distL="0" distR="0" wp14:anchorId="5A551A6E" wp14:editId="3FAA92B9">
            <wp:extent cx="2505039" cy="3825025"/>
            <wp:effectExtent l="0" t="0" r="0" b="4445"/>
            <wp:docPr id="43066" name="Picture 43066" descr="A picture containing to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66" name="CB.54.12A_Universal_beam_suspens._casting_area.jp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510524" cy="3833401"/>
                    </a:xfrm>
                    <a:prstGeom prst="rect">
                      <a:avLst/>
                    </a:prstGeom>
                  </pic:spPr>
                </pic:pic>
              </a:graphicData>
            </a:graphic>
          </wp:inline>
        </w:drawing>
      </w:r>
    </w:p>
    <w:p w14:paraId="4AD52FF4" w14:textId="77777777" w:rsidR="00D839B9" w:rsidRPr="00CC4BBB" w:rsidRDefault="00D839B9" w:rsidP="00D839B9">
      <w:pPr>
        <w:pStyle w:val="MTStandard"/>
        <w:jc w:val="center"/>
      </w:pPr>
      <w:r w:rsidRPr="00CC4BBB">
        <w:t>- Typical sketch for reference only -</w:t>
      </w:r>
    </w:p>
    <w:p w14:paraId="6F9D8CEA" w14:textId="77777777" w:rsidR="00D839B9" w:rsidRPr="00CC4BBB" w:rsidRDefault="00D839B9" w:rsidP="00D839B9">
      <w:pPr>
        <w:pStyle w:val="MTStandard"/>
      </w:pPr>
    </w:p>
    <w:p w14:paraId="0A33CEB8" w14:textId="77777777" w:rsidR="00D839B9" w:rsidRPr="00CC4BBB" w:rsidRDefault="00D839B9" w:rsidP="00D839B9">
      <w:pPr>
        <w:pStyle w:val="MTStandard"/>
      </w:pPr>
      <w:r w:rsidRPr="00CC4BBB">
        <w:br w:type="page"/>
      </w:r>
      <w:bookmarkStart w:id="2057" w:name="_Toc536413634"/>
      <w:bookmarkStart w:id="2058" w:name="_Toc3108204"/>
      <w:bookmarkStart w:id="2059" w:name="_Toc65989877"/>
      <w:bookmarkStart w:id="2060" w:name="_Toc227575925"/>
      <w:bookmarkStart w:id="2061" w:name="_Toc242177805"/>
    </w:p>
    <w:p w14:paraId="7F5B9DD2" w14:textId="77777777" w:rsidR="00D839B9" w:rsidRPr="00CC4BBB" w:rsidRDefault="00D839B9" w:rsidP="00D839B9">
      <w:pPr>
        <w:pStyle w:val="MTHeadingSCS3"/>
      </w:pPr>
      <w:bookmarkStart w:id="2062" w:name="_Toc362833863"/>
      <w:bookmarkStart w:id="2063" w:name="_Toc362858541"/>
      <w:bookmarkStart w:id="2064" w:name="_Toc363527598"/>
      <w:bookmarkStart w:id="2065" w:name="_Toc386513343"/>
      <w:bookmarkStart w:id="2066" w:name="_Toc421614537"/>
      <w:bookmarkStart w:id="2067" w:name="_Toc431095644"/>
      <w:bookmarkStart w:id="2068" w:name="_Toc481391211"/>
      <w:bookmarkStart w:id="2069" w:name="_Toc499541995"/>
      <w:bookmarkStart w:id="2070" w:name="_Toc500053306"/>
      <w:bookmarkStart w:id="2071" w:name="_Toc506862849"/>
      <w:bookmarkStart w:id="2072" w:name="_Toc510846579"/>
      <w:bookmarkStart w:id="2073" w:name="_Toc536413635"/>
      <w:bookmarkStart w:id="2074" w:name="_Toc3108205"/>
      <w:bookmarkStart w:id="2075" w:name="_Toc65989878"/>
      <w:bookmarkStart w:id="2076" w:name="_Toc227575926"/>
      <w:bookmarkStart w:id="2077" w:name="_Toc242177806"/>
      <w:bookmarkStart w:id="2078" w:name="_Toc53052499"/>
      <w:bookmarkStart w:id="2079" w:name="_Toc88576446"/>
      <w:bookmarkEnd w:id="2057"/>
      <w:bookmarkEnd w:id="2058"/>
      <w:bookmarkEnd w:id="2059"/>
      <w:bookmarkEnd w:id="2060"/>
      <w:bookmarkEnd w:id="2061"/>
      <w:r w:rsidRPr="00CC4BBB">
        <w:lastRenderedPageBreak/>
        <w:t>CB.54.2 Rope / Chain suspension</w:t>
      </w:r>
      <w:bookmarkEnd w:id="2062"/>
      <w:bookmarkEnd w:id="2063"/>
      <w:bookmarkEnd w:id="2064"/>
      <w:r w:rsidRPr="00CC4BBB">
        <w:t>s</w:t>
      </w:r>
      <w:bookmarkEnd w:id="2065"/>
      <w:bookmarkEnd w:id="2066"/>
      <w:bookmarkEnd w:id="2067"/>
      <w:bookmarkEnd w:id="2068"/>
      <w:bookmarkEnd w:id="2069"/>
      <w:bookmarkEnd w:id="2070"/>
      <w:bookmarkEnd w:id="2071"/>
      <w:bookmarkEnd w:id="2072"/>
      <w:bookmarkEnd w:id="2073"/>
      <w:bookmarkEnd w:id="2074"/>
      <w:bookmarkEnd w:id="2075"/>
      <w:bookmarkEnd w:id="2076"/>
      <w:bookmarkEnd w:id="2077"/>
      <w:bookmarkEnd w:id="2078"/>
      <w:bookmarkEnd w:id="2079"/>
    </w:p>
    <w:p w14:paraId="78C282D6" w14:textId="77777777" w:rsidR="00D839B9" w:rsidRPr="00CC4BBB" w:rsidRDefault="00D839B9" w:rsidP="00D839B9">
      <w:pPr>
        <w:pStyle w:val="MTHeading"/>
      </w:pPr>
      <w:r w:rsidRPr="00CC4BBB">
        <w:t>Technical Data</w:t>
      </w:r>
    </w:p>
    <w:p w14:paraId="59224E31" w14:textId="77777777" w:rsidR="00D839B9" w:rsidRPr="00CC4BBB" w:rsidRDefault="00D839B9" w:rsidP="00D839B9">
      <w:pPr>
        <w:pStyle w:val="MTHeading"/>
      </w:pPr>
      <w:r w:rsidRPr="00CC4BBB">
        <w:t>Application</w:t>
      </w:r>
    </w:p>
    <w:p w14:paraId="141E90C9" w14:textId="77777777" w:rsidR="00D839B9" w:rsidRPr="00CC4BBB" w:rsidRDefault="00D839B9" w:rsidP="00D839B9">
      <w:pPr>
        <w:pStyle w:val="MTStandard"/>
      </w:pPr>
      <w:r w:rsidRPr="00CC4BBB">
        <w:t xml:space="preserve">Transfer of </w:t>
      </w:r>
    </w:p>
    <w:p w14:paraId="73A52078" w14:textId="77777777" w:rsidR="00D839B9" w:rsidRPr="00CC4BBB" w:rsidRDefault="00D839B9" w:rsidP="00D839B9">
      <w:pPr>
        <w:pStyle w:val="MTBulletIndent"/>
        <w:tabs>
          <w:tab w:val="clear" w:pos="1211"/>
          <w:tab w:val="num" w:pos="927"/>
        </w:tabs>
        <w:ind w:left="907"/>
      </w:pPr>
      <w:r w:rsidRPr="00CC4BBB">
        <w:t>Tundish cover (if existing)</w:t>
      </w:r>
    </w:p>
    <w:p w14:paraId="20DB974D" w14:textId="77777777" w:rsidR="00D839B9" w:rsidRPr="00CC4BBB" w:rsidRDefault="00D839B9" w:rsidP="00D839B9">
      <w:pPr>
        <w:pStyle w:val="MTBulletIndent"/>
        <w:tabs>
          <w:tab w:val="clear" w:pos="1211"/>
          <w:tab w:val="num" w:pos="927"/>
        </w:tabs>
        <w:ind w:left="907"/>
      </w:pPr>
      <w:r w:rsidRPr="00CC4BBB">
        <w:t>Mold and bender separately</w:t>
      </w:r>
    </w:p>
    <w:p w14:paraId="23483A9E" w14:textId="77777777" w:rsidR="00D839B9" w:rsidRPr="00CC4BBB" w:rsidRDefault="00D839B9" w:rsidP="00D839B9">
      <w:pPr>
        <w:pStyle w:val="MTBulletIndent"/>
        <w:tabs>
          <w:tab w:val="clear" w:pos="1211"/>
          <w:tab w:val="num" w:pos="927"/>
        </w:tabs>
        <w:ind w:left="907"/>
      </w:pPr>
      <w:r w:rsidRPr="00CC4BBB">
        <w:t>Mold cover</w:t>
      </w:r>
    </w:p>
    <w:p w14:paraId="24FD8A7B" w14:textId="77777777" w:rsidR="00D839B9" w:rsidRPr="00CC4BBB" w:rsidRDefault="00D839B9" w:rsidP="00D839B9">
      <w:pPr>
        <w:pStyle w:val="MTBulletIndent"/>
        <w:tabs>
          <w:tab w:val="clear" w:pos="1211"/>
          <w:tab w:val="num" w:pos="927"/>
        </w:tabs>
        <w:ind w:left="907"/>
      </w:pPr>
      <w:r w:rsidRPr="00CC4BBB">
        <w:t>Segment</w:t>
      </w:r>
    </w:p>
    <w:p w14:paraId="44676A4F" w14:textId="77777777" w:rsidR="00D839B9" w:rsidRPr="00CC4BBB" w:rsidRDefault="00D839B9" w:rsidP="00D839B9">
      <w:pPr>
        <w:pStyle w:val="MTBulletIndent"/>
        <w:tabs>
          <w:tab w:val="clear" w:pos="1211"/>
          <w:tab w:val="num" w:pos="927"/>
        </w:tabs>
        <w:ind w:left="907"/>
      </w:pPr>
      <w:r w:rsidRPr="00CC4BBB">
        <w:t>Dummy bar head</w:t>
      </w:r>
    </w:p>
    <w:p w14:paraId="4E6629D9" w14:textId="77777777" w:rsidR="00D839B9" w:rsidRPr="00CC4BBB" w:rsidRDefault="00D839B9" w:rsidP="00D839B9">
      <w:pPr>
        <w:pStyle w:val="MTBulletIndent"/>
        <w:tabs>
          <w:tab w:val="clear" w:pos="1211"/>
          <w:tab w:val="num" w:pos="927"/>
        </w:tabs>
        <w:ind w:left="907"/>
      </w:pPr>
      <w:r w:rsidRPr="00CC4BBB">
        <w:t>Coverings and buckets</w:t>
      </w:r>
    </w:p>
    <w:p w14:paraId="406038CF" w14:textId="77777777" w:rsidR="00D839B9" w:rsidRPr="00CC4BBB" w:rsidRDefault="00D839B9" w:rsidP="00D839B9">
      <w:pPr>
        <w:pStyle w:val="MTBulletIndent"/>
        <w:tabs>
          <w:tab w:val="clear" w:pos="1211"/>
          <w:tab w:val="num" w:pos="927"/>
        </w:tabs>
        <w:ind w:left="907"/>
      </w:pPr>
      <w:r w:rsidRPr="00CC4BBB">
        <w:t>Oscillation unit</w:t>
      </w:r>
    </w:p>
    <w:p w14:paraId="467021E9" w14:textId="77777777" w:rsidR="00D839B9" w:rsidRPr="00CC4BBB" w:rsidRDefault="00D839B9" w:rsidP="00D839B9">
      <w:pPr>
        <w:pStyle w:val="MTBulletIndent"/>
        <w:tabs>
          <w:tab w:val="clear" w:pos="1211"/>
          <w:tab w:val="num" w:pos="927"/>
        </w:tabs>
        <w:ind w:left="907"/>
      </w:pPr>
      <w:r w:rsidRPr="00CC4BBB">
        <w:t>Dummy bar</w:t>
      </w:r>
    </w:p>
    <w:p w14:paraId="56D1B0C6" w14:textId="77777777" w:rsidR="00D839B9" w:rsidRPr="00CC4BBB" w:rsidRDefault="00D839B9" w:rsidP="00D839B9">
      <w:pPr>
        <w:pStyle w:val="MTStandard"/>
      </w:pPr>
      <w:r w:rsidRPr="00CC4BBB">
        <w:t xml:space="preserve">Carrying capacity limited to 1 piece of each </w:t>
      </w:r>
    </w:p>
    <w:p w14:paraId="4577808F" w14:textId="77777777" w:rsidR="00D839B9" w:rsidRPr="00CC4BBB" w:rsidRDefault="00D839B9" w:rsidP="00D839B9">
      <w:pPr>
        <w:pStyle w:val="MTStandard"/>
      </w:pPr>
    </w:p>
    <w:p w14:paraId="148BC59E" w14:textId="77777777" w:rsidR="00D839B9" w:rsidRPr="00CC4BBB" w:rsidRDefault="00D839B9" w:rsidP="00D839B9">
      <w:pPr>
        <w:pStyle w:val="MTStandard"/>
        <w:rPr>
          <w:sz w:val="24"/>
          <w:highlight w:val="yellow"/>
        </w:rPr>
      </w:pPr>
      <w:bookmarkStart w:id="2080" w:name="_Toc362833864"/>
      <w:bookmarkStart w:id="2081" w:name="_Toc362858542"/>
      <w:bookmarkStart w:id="2082" w:name="_Toc363527599"/>
      <w:bookmarkStart w:id="2083" w:name="_Toc386513344"/>
      <w:bookmarkStart w:id="2084" w:name="_Toc421614538"/>
      <w:bookmarkStart w:id="2085" w:name="_Toc431095645"/>
      <w:bookmarkStart w:id="2086" w:name="_Toc481391212"/>
      <w:bookmarkStart w:id="2087" w:name="_Toc536413636"/>
      <w:bookmarkStart w:id="2088" w:name="_Toc3108206"/>
      <w:bookmarkStart w:id="2089" w:name="_Toc65989879"/>
      <w:bookmarkStart w:id="2090" w:name="_Toc227575927"/>
      <w:bookmarkStart w:id="2091" w:name="_Toc242177807"/>
      <w:r w:rsidRPr="00CC4BBB">
        <w:rPr>
          <w:highlight w:val="yellow"/>
        </w:rPr>
        <w:br w:type="page"/>
      </w:r>
    </w:p>
    <w:p w14:paraId="512905CE" w14:textId="77777777" w:rsidR="00D839B9" w:rsidRPr="00CC4BBB" w:rsidRDefault="00D839B9" w:rsidP="00D839B9">
      <w:pPr>
        <w:pStyle w:val="MTHeadingSCS3"/>
      </w:pPr>
      <w:bookmarkStart w:id="2092" w:name="_Toc88576447"/>
      <w:bookmarkStart w:id="2093" w:name="_Toc53052500"/>
      <w:r w:rsidRPr="00CC4BBB">
        <w:lastRenderedPageBreak/>
        <w:t>CB.54.3 Storage stands</w:t>
      </w:r>
      <w:bookmarkEnd w:id="2080"/>
      <w:bookmarkEnd w:id="2081"/>
      <w:bookmarkEnd w:id="2082"/>
      <w:bookmarkEnd w:id="2083"/>
      <w:bookmarkEnd w:id="2084"/>
      <w:bookmarkEnd w:id="2085"/>
      <w:bookmarkEnd w:id="2086"/>
      <w:bookmarkEnd w:id="2087"/>
      <w:bookmarkEnd w:id="2088"/>
      <w:bookmarkEnd w:id="2089"/>
      <w:r w:rsidRPr="00CC4BBB">
        <w:t xml:space="preserve"> for beam suspensions</w:t>
      </w:r>
      <w:bookmarkEnd w:id="2090"/>
      <w:bookmarkEnd w:id="2091"/>
      <w:bookmarkEnd w:id="2092"/>
      <w:r w:rsidRPr="00CC4BBB">
        <w:t xml:space="preserve"> </w:t>
      </w:r>
      <w:r w:rsidRPr="00CC4BBB">
        <w:rPr>
          <w:vanish/>
          <w:highlight w:val="yellow"/>
        </w:rPr>
        <w:t>(OPTION)</w:t>
      </w:r>
      <w:bookmarkEnd w:id="2093"/>
    </w:p>
    <w:p w14:paraId="34D6DCAB" w14:textId="77777777" w:rsidR="00D839B9" w:rsidRPr="00CC4BBB" w:rsidRDefault="00D839B9" w:rsidP="00D839B9">
      <w:pPr>
        <w:pStyle w:val="MTHeading"/>
      </w:pPr>
      <w:r w:rsidRPr="00CC4BBB">
        <w:t>Application</w:t>
      </w:r>
    </w:p>
    <w:p w14:paraId="31DC4AEA" w14:textId="77777777" w:rsidR="00D839B9" w:rsidRPr="00CC4BBB" w:rsidRDefault="00D839B9" w:rsidP="00D839B9">
      <w:pPr>
        <w:pStyle w:val="MTStandard"/>
      </w:pPr>
      <w:r w:rsidRPr="00CC4BBB">
        <w:t>Storage of:</w:t>
      </w:r>
    </w:p>
    <w:p w14:paraId="789B3F16" w14:textId="5A5E0A8B" w:rsidR="00E0352A" w:rsidRPr="00CC4BBB" w:rsidRDefault="00E0352A" w:rsidP="00D839B9">
      <w:pPr>
        <w:pStyle w:val="MTBulletIndent"/>
        <w:tabs>
          <w:tab w:val="clear" w:pos="1211"/>
          <w:tab w:val="num" w:pos="927"/>
        </w:tabs>
        <w:ind w:left="907"/>
      </w:pPr>
      <w:r w:rsidRPr="00CC4BBB">
        <w:t>Segment Manipulator</w:t>
      </w:r>
      <w:r w:rsidR="00F177BF" w:rsidRPr="00CC4BBB">
        <w:t xml:space="preserve"> (existing reused)</w:t>
      </w:r>
    </w:p>
    <w:p w14:paraId="598F24EA" w14:textId="5F60F0C1" w:rsidR="00E0352A" w:rsidRPr="00CC4BBB" w:rsidRDefault="00E0352A" w:rsidP="00D839B9">
      <w:pPr>
        <w:pStyle w:val="MTBulletIndent"/>
        <w:tabs>
          <w:tab w:val="clear" w:pos="1211"/>
          <w:tab w:val="num" w:pos="927"/>
        </w:tabs>
        <w:ind w:left="907"/>
      </w:pPr>
      <w:r w:rsidRPr="00CC4BBB">
        <w:t xml:space="preserve">Tundish </w:t>
      </w:r>
      <w:r w:rsidR="00D839B9" w:rsidRPr="00CC4BBB">
        <w:t>Beam suspension</w:t>
      </w:r>
      <w:r w:rsidRPr="00CC4BBB">
        <w:t xml:space="preserve"> (existing reused)</w:t>
      </w:r>
    </w:p>
    <w:p w14:paraId="1265E67F" w14:textId="495612B2" w:rsidR="00D839B9" w:rsidRPr="00CC4BBB" w:rsidRDefault="00D839B9" w:rsidP="00F177BF">
      <w:pPr>
        <w:pStyle w:val="MTBulletIndent"/>
        <w:numPr>
          <w:ilvl w:val="0"/>
          <w:numId w:val="0"/>
        </w:numPr>
        <w:ind w:left="567"/>
      </w:pPr>
    </w:p>
    <w:p w14:paraId="6A485034" w14:textId="77777777" w:rsidR="00D839B9" w:rsidRPr="00CC4BBB" w:rsidRDefault="00D839B9" w:rsidP="00D839B9">
      <w:pPr>
        <w:pStyle w:val="MTHeadingSCS3"/>
      </w:pPr>
      <w:bookmarkStart w:id="2094" w:name="_Toc227575928"/>
      <w:bookmarkStart w:id="2095" w:name="_Toc242177808"/>
      <w:bookmarkStart w:id="2096" w:name="_Toc53052501"/>
      <w:bookmarkStart w:id="2097" w:name="_Toc88576448"/>
      <w:r w:rsidRPr="00CC4BBB">
        <w:t>CB.54.4 Storage stands for rope/chain suspensions</w:t>
      </w:r>
      <w:bookmarkEnd w:id="2094"/>
      <w:bookmarkEnd w:id="2095"/>
      <w:bookmarkEnd w:id="2096"/>
      <w:bookmarkEnd w:id="2097"/>
    </w:p>
    <w:p w14:paraId="7339D253" w14:textId="77777777" w:rsidR="00D839B9" w:rsidRPr="00CC4BBB" w:rsidRDefault="00D839B9" w:rsidP="00D839B9">
      <w:pPr>
        <w:pStyle w:val="MTHeading"/>
      </w:pPr>
      <w:r w:rsidRPr="00CC4BBB">
        <w:t>Application</w:t>
      </w:r>
    </w:p>
    <w:p w14:paraId="0C46A886" w14:textId="77777777" w:rsidR="00D839B9" w:rsidRPr="00CC4BBB" w:rsidRDefault="00D839B9" w:rsidP="00D839B9">
      <w:pPr>
        <w:pStyle w:val="MTStandard"/>
      </w:pPr>
      <w:r w:rsidRPr="00CC4BBB">
        <w:t>Storage of:</w:t>
      </w:r>
    </w:p>
    <w:p w14:paraId="0DBBE597" w14:textId="77777777" w:rsidR="00D839B9" w:rsidRPr="00CC4BBB" w:rsidRDefault="00D839B9" w:rsidP="00D839B9">
      <w:pPr>
        <w:pStyle w:val="MTBulletIndent"/>
        <w:tabs>
          <w:tab w:val="clear" w:pos="1211"/>
          <w:tab w:val="num" w:pos="927"/>
        </w:tabs>
        <w:ind w:left="907"/>
      </w:pPr>
      <w:r w:rsidRPr="00CC4BBB">
        <w:t>Rope suspension casting floor</w:t>
      </w:r>
    </w:p>
    <w:p w14:paraId="7C637B36" w14:textId="77777777" w:rsidR="00D839B9" w:rsidRPr="00CC4BBB" w:rsidRDefault="00D839B9" w:rsidP="00D839B9">
      <w:pPr>
        <w:pStyle w:val="MTBulletIndent"/>
        <w:tabs>
          <w:tab w:val="clear" w:pos="1211"/>
          <w:tab w:val="num" w:pos="927"/>
        </w:tabs>
        <w:ind w:left="907"/>
      </w:pPr>
      <w:r w:rsidRPr="00CC4BBB">
        <w:t>Rope suspension maintenance area</w:t>
      </w:r>
    </w:p>
    <w:p w14:paraId="0F7AD103" w14:textId="77777777" w:rsidR="00D839B9" w:rsidRPr="00CC4BBB" w:rsidRDefault="00D839B9" w:rsidP="00D839B9">
      <w:pPr>
        <w:pStyle w:val="MTStandard"/>
      </w:pPr>
    </w:p>
    <w:p w14:paraId="75B12672" w14:textId="77777777" w:rsidR="00D839B9" w:rsidRPr="00CC4BBB" w:rsidRDefault="00D839B9" w:rsidP="00D839B9">
      <w:pPr>
        <w:pStyle w:val="MTHeading"/>
      </w:pPr>
      <w:r w:rsidRPr="00CC4BBB">
        <w:t>Reference Drawing CB.54.4 Storage stands for rope/chain suspensions</w:t>
      </w:r>
    </w:p>
    <w:p w14:paraId="281CD2C2" w14:textId="77777777" w:rsidR="00D839B9" w:rsidRPr="00CC4BBB" w:rsidRDefault="00D839B9" w:rsidP="00D839B9">
      <w:pPr>
        <w:pStyle w:val="MTStandard"/>
        <w:jc w:val="center"/>
      </w:pPr>
      <w:r w:rsidRPr="00CC4BBB">
        <w:rPr>
          <w:noProof/>
        </w:rPr>
        <w:drawing>
          <wp:inline distT="0" distB="0" distL="0" distR="0" wp14:anchorId="14ABEC8D" wp14:editId="229E9D83">
            <wp:extent cx="2529840" cy="3633470"/>
            <wp:effectExtent l="0" t="0" r="3810" b="508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529840" cy="3633470"/>
                    </a:xfrm>
                    <a:prstGeom prst="rect">
                      <a:avLst/>
                    </a:prstGeom>
                    <a:noFill/>
                  </pic:spPr>
                </pic:pic>
              </a:graphicData>
            </a:graphic>
          </wp:inline>
        </w:drawing>
      </w:r>
    </w:p>
    <w:p w14:paraId="74CE3351" w14:textId="77777777" w:rsidR="00D839B9" w:rsidRPr="00CC4BBB" w:rsidRDefault="00D839B9" w:rsidP="00D839B9">
      <w:pPr>
        <w:pStyle w:val="MTStandard"/>
        <w:jc w:val="center"/>
      </w:pPr>
      <w:r w:rsidRPr="00CC4BBB">
        <w:t>-Typical sketch for reference only-</w:t>
      </w:r>
    </w:p>
    <w:p w14:paraId="25939846" w14:textId="77777777" w:rsidR="00D839B9" w:rsidRPr="00CC4BBB" w:rsidRDefault="00D839B9" w:rsidP="00D839B9">
      <w:pPr>
        <w:pStyle w:val="MTStandard"/>
      </w:pPr>
      <w:r w:rsidRPr="00CC4BBB">
        <w:br w:type="page"/>
      </w:r>
      <w:bookmarkStart w:id="2098" w:name="_Toc362833812"/>
      <w:bookmarkStart w:id="2099" w:name="_Toc362833865"/>
      <w:bookmarkStart w:id="2100" w:name="_Toc362858543"/>
      <w:bookmarkStart w:id="2101" w:name="_Toc363527600"/>
      <w:bookmarkStart w:id="2102" w:name="_Toc386513345"/>
      <w:bookmarkStart w:id="2103" w:name="_Toc421614539"/>
      <w:bookmarkStart w:id="2104" w:name="_Toc431095648"/>
      <w:bookmarkStart w:id="2105" w:name="_Toc481391215"/>
      <w:bookmarkStart w:id="2106" w:name="_Toc510846581"/>
      <w:bookmarkStart w:id="2107" w:name="_Toc536413637"/>
      <w:bookmarkStart w:id="2108" w:name="_Toc3108207"/>
      <w:bookmarkStart w:id="2109" w:name="_Toc65989880"/>
      <w:bookmarkStart w:id="2110" w:name="_Toc227575929"/>
      <w:bookmarkStart w:id="2111" w:name="_Toc242177809"/>
    </w:p>
    <w:p w14:paraId="2A4573FF" w14:textId="77777777" w:rsidR="00D839B9" w:rsidRPr="00CC4BBB" w:rsidRDefault="00D839B9" w:rsidP="00D839B9">
      <w:pPr>
        <w:pStyle w:val="MTHeadingSCS2"/>
      </w:pPr>
      <w:bookmarkStart w:id="2112" w:name="_Toc53052502"/>
      <w:bookmarkStart w:id="2113" w:name="_Toc88576449"/>
      <w:r w:rsidRPr="00CC4BBB">
        <w:lastRenderedPageBreak/>
        <w:t xml:space="preserve">CB.55. Ancillary </w:t>
      </w:r>
      <w:bookmarkEnd w:id="2098"/>
      <w:bookmarkEnd w:id="2099"/>
      <w:bookmarkEnd w:id="2100"/>
      <w:bookmarkEnd w:id="2101"/>
      <w:bookmarkEnd w:id="2102"/>
      <w:bookmarkEnd w:id="2103"/>
      <w:bookmarkEnd w:id="2104"/>
      <w:bookmarkEnd w:id="2105"/>
      <w:bookmarkEnd w:id="2106"/>
      <w:bookmarkEnd w:id="2107"/>
      <w:bookmarkEnd w:id="2108"/>
      <w:bookmarkEnd w:id="2109"/>
      <w:bookmarkEnd w:id="2110"/>
      <w:bookmarkEnd w:id="2111"/>
      <w:r w:rsidRPr="00CC4BBB">
        <w:t>facilities</w:t>
      </w:r>
      <w:bookmarkEnd w:id="2112"/>
      <w:bookmarkEnd w:id="2113"/>
    </w:p>
    <w:p w14:paraId="457FCAD0" w14:textId="77777777" w:rsidR="00D839B9" w:rsidRPr="00CC4BBB" w:rsidRDefault="00D839B9" w:rsidP="00D839B9">
      <w:pPr>
        <w:pStyle w:val="MTHeadingSCS3"/>
      </w:pPr>
      <w:bookmarkStart w:id="2114" w:name="_Toc362833866"/>
      <w:bookmarkStart w:id="2115" w:name="_Toc362858544"/>
      <w:bookmarkStart w:id="2116" w:name="_Toc363527601"/>
      <w:bookmarkStart w:id="2117" w:name="_Toc386513346"/>
      <w:bookmarkStart w:id="2118" w:name="_Toc421614540"/>
      <w:bookmarkStart w:id="2119" w:name="_Toc431095649"/>
      <w:bookmarkStart w:id="2120" w:name="_Toc481391216"/>
      <w:bookmarkStart w:id="2121" w:name="_Toc510846582"/>
      <w:bookmarkStart w:id="2122" w:name="_Toc536413638"/>
      <w:bookmarkStart w:id="2123" w:name="_Toc3108208"/>
      <w:bookmarkStart w:id="2124" w:name="_Toc65989881"/>
      <w:bookmarkStart w:id="2125" w:name="_Toc227575930"/>
      <w:bookmarkStart w:id="2126" w:name="_Toc242177810"/>
      <w:bookmarkStart w:id="2127" w:name="_Toc53052503"/>
      <w:bookmarkStart w:id="2128" w:name="_Toc88576450"/>
      <w:r w:rsidRPr="00CC4BBB">
        <w:t>CB.55.1 Standard tools</w:t>
      </w:r>
      <w:bookmarkEnd w:id="2114"/>
      <w:bookmarkEnd w:id="2115"/>
      <w:bookmarkEnd w:id="2116"/>
      <w:bookmarkEnd w:id="2117"/>
      <w:bookmarkEnd w:id="2118"/>
      <w:bookmarkEnd w:id="2119"/>
      <w:bookmarkEnd w:id="2120"/>
      <w:bookmarkEnd w:id="2121"/>
      <w:bookmarkEnd w:id="2122"/>
      <w:bookmarkEnd w:id="2123"/>
      <w:bookmarkEnd w:id="2124"/>
      <w:bookmarkEnd w:id="2125"/>
      <w:bookmarkEnd w:id="2126"/>
      <w:bookmarkEnd w:id="2127"/>
      <w:bookmarkEnd w:id="2128"/>
    </w:p>
    <w:tbl>
      <w:tblPr>
        <w:tblW w:w="9202" w:type="dxa"/>
        <w:tblInd w:w="108"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1E0" w:firstRow="1" w:lastRow="1" w:firstColumn="1" w:lastColumn="1" w:noHBand="0" w:noVBand="0"/>
      </w:tblPr>
      <w:tblGrid>
        <w:gridCol w:w="3120"/>
        <w:gridCol w:w="6082"/>
      </w:tblGrid>
      <w:tr w:rsidR="00CC4BBB" w:rsidRPr="00CC4BBB" w14:paraId="3630CEB7" w14:textId="77777777" w:rsidTr="00D839B9">
        <w:tc>
          <w:tcPr>
            <w:tcW w:w="3120" w:type="dxa"/>
          </w:tcPr>
          <w:p w14:paraId="52946AD9" w14:textId="77777777" w:rsidR="00D839B9" w:rsidRPr="00CC4BBB" w:rsidRDefault="00D839B9" w:rsidP="00D839B9">
            <w:pPr>
              <w:pStyle w:val="MTTableText"/>
            </w:pPr>
            <w:r w:rsidRPr="00CC4BBB">
              <w:t>Torque wrench</w:t>
            </w:r>
          </w:p>
        </w:tc>
        <w:tc>
          <w:tcPr>
            <w:tcW w:w="6082" w:type="dxa"/>
          </w:tcPr>
          <w:p w14:paraId="22D3E625" w14:textId="77777777" w:rsidR="00D839B9" w:rsidRPr="00CC4BBB" w:rsidRDefault="00D839B9" w:rsidP="00D839B9">
            <w:pPr>
              <w:pStyle w:val="MTTableText"/>
            </w:pPr>
            <w:r w:rsidRPr="00CC4BBB">
              <w:t>Nm: 5 – 50, 20 – 200, 140 – 750, 750 – 2000, 1500 – 3000</w:t>
            </w:r>
          </w:p>
        </w:tc>
      </w:tr>
      <w:tr w:rsidR="00CC4BBB" w:rsidRPr="00CC4BBB" w14:paraId="3E11590F" w14:textId="77777777" w:rsidTr="00D839B9">
        <w:tc>
          <w:tcPr>
            <w:tcW w:w="3120" w:type="dxa"/>
          </w:tcPr>
          <w:p w14:paraId="097721F1" w14:textId="77777777" w:rsidR="00D839B9" w:rsidRPr="00CC4BBB" w:rsidRDefault="00D839B9" w:rsidP="00D839B9">
            <w:pPr>
              <w:pStyle w:val="MTTableText"/>
            </w:pPr>
            <w:r w:rsidRPr="00CC4BBB">
              <w:t>Hook wrench</w:t>
            </w:r>
          </w:p>
        </w:tc>
        <w:tc>
          <w:tcPr>
            <w:tcW w:w="6082" w:type="dxa"/>
          </w:tcPr>
          <w:p w14:paraId="3A5DDDC3" w14:textId="77777777" w:rsidR="00D839B9" w:rsidRPr="00CC4BBB" w:rsidRDefault="00D839B9" w:rsidP="00D839B9">
            <w:pPr>
              <w:pStyle w:val="MTTableText"/>
            </w:pPr>
            <w:r w:rsidRPr="00CC4BBB">
              <w:t>B 80 – 90, B 120 – 130 acc. to DIN 1810</w:t>
            </w:r>
          </w:p>
        </w:tc>
      </w:tr>
      <w:tr w:rsidR="00CC4BBB" w:rsidRPr="00CC4BBB" w14:paraId="611EFEE6" w14:textId="77777777" w:rsidTr="00D839B9">
        <w:tc>
          <w:tcPr>
            <w:tcW w:w="3120" w:type="dxa"/>
          </w:tcPr>
          <w:p w14:paraId="3A925869" w14:textId="77777777" w:rsidR="00D839B9" w:rsidRPr="00CC4BBB" w:rsidRDefault="00D839B9" w:rsidP="00D839B9">
            <w:pPr>
              <w:pStyle w:val="MTTableText"/>
            </w:pPr>
            <w:r w:rsidRPr="00CC4BBB">
              <w:t>Single-head engineers jaw wrench, resp. screw wrench</w:t>
            </w:r>
          </w:p>
        </w:tc>
        <w:tc>
          <w:tcPr>
            <w:tcW w:w="6082" w:type="dxa"/>
          </w:tcPr>
          <w:p w14:paraId="1B568452" w14:textId="77777777" w:rsidR="00D839B9" w:rsidRPr="00CC4BBB" w:rsidRDefault="00D839B9" w:rsidP="00D839B9">
            <w:pPr>
              <w:pStyle w:val="MTTableText"/>
            </w:pPr>
          </w:p>
        </w:tc>
      </w:tr>
      <w:tr w:rsidR="00CC4BBB" w:rsidRPr="00CC4BBB" w14:paraId="4B9216E8" w14:textId="77777777" w:rsidTr="00D839B9">
        <w:tc>
          <w:tcPr>
            <w:tcW w:w="3120" w:type="dxa"/>
          </w:tcPr>
          <w:p w14:paraId="7D25B7D6" w14:textId="77777777" w:rsidR="00D839B9" w:rsidRPr="00CC4BBB" w:rsidRDefault="00D839B9" w:rsidP="00D839B9">
            <w:pPr>
              <w:pStyle w:val="MTTableIndent"/>
            </w:pPr>
            <w:r w:rsidRPr="00CC4BBB">
              <w:t>Width across flats:</w:t>
            </w:r>
          </w:p>
        </w:tc>
        <w:tc>
          <w:tcPr>
            <w:tcW w:w="6082" w:type="dxa"/>
          </w:tcPr>
          <w:p w14:paraId="2B0A775E" w14:textId="77777777" w:rsidR="00D839B9" w:rsidRPr="00CC4BBB" w:rsidRDefault="00D839B9" w:rsidP="00D839B9">
            <w:pPr>
              <w:pStyle w:val="MTTableText"/>
            </w:pPr>
            <w:r w:rsidRPr="00CC4BBB">
              <w:t>S55, S65, S75</w:t>
            </w:r>
          </w:p>
        </w:tc>
      </w:tr>
      <w:tr w:rsidR="00CC4BBB" w:rsidRPr="00CC4BBB" w14:paraId="5840C433" w14:textId="77777777" w:rsidTr="00D839B9">
        <w:tc>
          <w:tcPr>
            <w:tcW w:w="3120" w:type="dxa"/>
          </w:tcPr>
          <w:p w14:paraId="3E85A03E" w14:textId="77777777" w:rsidR="00D839B9" w:rsidRPr="00CC4BBB" w:rsidRDefault="00D839B9" w:rsidP="00D839B9">
            <w:pPr>
              <w:pStyle w:val="MTTableText"/>
            </w:pPr>
            <w:r w:rsidRPr="00CC4BBB">
              <w:t>Inside micrometer</w:t>
            </w:r>
          </w:p>
        </w:tc>
        <w:tc>
          <w:tcPr>
            <w:tcW w:w="6082" w:type="dxa"/>
          </w:tcPr>
          <w:p w14:paraId="27613BD3" w14:textId="77777777" w:rsidR="00D839B9" w:rsidRPr="00CC4BBB" w:rsidRDefault="00D839B9" w:rsidP="00D839B9">
            <w:pPr>
              <w:pStyle w:val="MTTableText"/>
            </w:pPr>
            <w:r w:rsidRPr="00CC4BBB">
              <w:t>50 – 450 mm</w:t>
            </w:r>
          </w:p>
        </w:tc>
      </w:tr>
      <w:tr w:rsidR="00CC4BBB" w:rsidRPr="00CC4BBB" w14:paraId="67BEA18E" w14:textId="77777777" w:rsidTr="00D839B9">
        <w:tc>
          <w:tcPr>
            <w:tcW w:w="3120" w:type="dxa"/>
          </w:tcPr>
          <w:p w14:paraId="47B3BB5C" w14:textId="77777777" w:rsidR="00D839B9" w:rsidRPr="00CC4BBB" w:rsidRDefault="00D839B9" w:rsidP="00D839B9">
            <w:pPr>
              <w:pStyle w:val="MTTableText"/>
            </w:pPr>
            <w:r w:rsidRPr="00CC4BBB">
              <w:t>Lifting jack with hand pump (e.g. Enerpac)</w:t>
            </w:r>
          </w:p>
        </w:tc>
        <w:tc>
          <w:tcPr>
            <w:tcW w:w="6082" w:type="dxa"/>
          </w:tcPr>
          <w:p w14:paraId="5527824D" w14:textId="77777777" w:rsidR="00D839B9" w:rsidRPr="00CC4BBB" w:rsidRDefault="00D839B9" w:rsidP="00D839B9">
            <w:pPr>
              <w:pStyle w:val="MTTableText"/>
            </w:pPr>
            <w:r w:rsidRPr="00CC4BBB">
              <w:t>RC 102 (10 t), RCA 304 (30 t) and hand pump</w:t>
            </w:r>
          </w:p>
        </w:tc>
      </w:tr>
      <w:tr w:rsidR="00D839B9" w:rsidRPr="00CC4BBB" w14:paraId="3F887ACD" w14:textId="77777777" w:rsidTr="00D839B9">
        <w:tc>
          <w:tcPr>
            <w:tcW w:w="3120" w:type="dxa"/>
          </w:tcPr>
          <w:p w14:paraId="1748BFC5" w14:textId="77777777" w:rsidR="00D839B9" w:rsidRPr="00CC4BBB" w:rsidRDefault="00D839B9" w:rsidP="00D839B9">
            <w:pPr>
              <w:pStyle w:val="MTTableText"/>
            </w:pPr>
            <w:r w:rsidRPr="00CC4BBB">
              <w:t>Straight ruler</w:t>
            </w:r>
          </w:p>
        </w:tc>
        <w:tc>
          <w:tcPr>
            <w:tcW w:w="6082" w:type="dxa"/>
          </w:tcPr>
          <w:p w14:paraId="5CF1B3B8" w14:textId="77777777" w:rsidR="00D839B9" w:rsidRPr="00CC4BBB" w:rsidRDefault="00D839B9" w:rsidP="00D839B9">
            <w:pPr>
              <w:pStyle w:val="MTTableText"/>
            </w:pPr>
            <w:r w:rsidRPr="00CC4BBB">
              <w:t>2000 mm DIN 874/I</w:t>
            </w:r>
          </w:p>
        </w:tc>
      </w:tr>
    </w:tbl>
    <w:p w14:paraId="71DBE5F5" w14:textId="77777777" w:rsidR="00D839B9" w:rsidRPr="00CC4BBB" w:rsidRDefault="00D839B9" w:rsidP="00D839B9">
      <w:pPr>
        <w:pStyle w:val="MTStandard"/>
      </w:pPr>
      <w:bookmarkStart w:id="2129" w:name="_Toc362833867"/>
      <w:bookmarkStart w:id="2130" w:name="_Toc362858545"/>
      <w:bookmarkStart w:id="2131" w:name="_Toc363527602"/>
      <w:bookmarkStart w:id="2132" w:name="_Toc386513347"/>
      <w:bookmarkStart w:id="2133" w:name="_Toc421614541"/>
      <w:bookmarkStart w:id="2134" w:name="_Toc431095650"/>
      <w:bookmarkStart w:id="2135" w:name="_Toc481391217"/>
      <w:bookmarkStart w:id="2136" w:name="_Toc510846583"/>
      <w:bookmarkStart w:id="2137" w:name="_Toc536413639"/>
      <w:bookmarkStart w:id="2138" w:name="_Toc3108209"/>
      <w:bookmarkStart w:id="2139" w:name="_Toc65989882"/>
      <w:bookmarkStart w:id="2140" w:name="_Toc227575931"/>
      <w:bookmarkStart w:id="2141" w:name="_Toc242177811"/>
    </w:p>
    <w:p w14:paraId="1C11DFE4" w14:textId="77777777" w:rsidR="00D839B9" w:rsidRPr="00CC4BBB" w:rsidRDefault="00D839B9" w:rsidP="00D839B9">
      <w:pPr>
        <w:pStyle w:val="MTStandard"/>
      </w:pPr>
      <w:r w:rsidRPr="00CC4BBB">
        <w:br w:type="page"/>
      </w:r>
    </w:p>
    <w:p w14:paraId="74C6F947" w14:textId="29CC0B88" w:rsidR="00D839B9" w:rsidRPr="00CC4BBB" w:rsidRDefault="00D839B9" w:rsidP="00D839B9">
      <w:pPr>
        <w:pStyle w:val="MTHeadingSCS3"/>
      </w:pPr>
      <w:bookmarkStart w:id="2142" w:name="_Toc53052504"/>
      <w:bookmarkStart w:id="2143" w:name="_Toc88576451"/>
      <w:r w:rsidRPr="00CC4BBB">
        <w:lastRenderedPageBreak/>
        <w:t>CB.55.2 Special tools</w:t>
      </w:r>
      <w:bookmarkEnd w:id="2129"/>
      <w:bookmarkEnd w:id="2130"/>
      <w:bookmarkEnd w:id="2131"/>
      <w:bookmarkEnd w:id="2132"/>
      <w:bookmarkEnd w:id="2133"/>
      <w:bookmarkEnd w:id="2134"/>
      <w:bookmarkEnd w:id="2135"/>
      <w:bookmarkEnd w:id="2136"/>
      <w:bookmarkEnd w:id="2137"/>
      <w:bookmarkEnd w:id="2138"/>
      <w:bookmarkEnd w:id="2139"/>
      <w:bookmarkEnd w:id="2140"/>
      <w:bookmarkEnd w:id="2141"/>
      <w:bookmarkEnd w:id="2142"/>
      <w:bookmarkEnd w:id="2143"/>
    </w:p>
    <w:p w14:paraId="13E32126" w14:textId="77777777" w:rsidR="00382837" w:rsidRPr="00CC4BBB" w:rsidRDefault="00382837" w:rsidP="00382837">
      <w:pPr>
        <w:pStyle w:val="MTStandard"/>
      </w:pPr>
    </w:p>
    <w:p w14:paraId="78C892BF" w14:textId="00F603F1" w:rsidR="00D839B9" w:rsidRPr="00CC4BBB" w:rsidRDefault="00D839B9" w:rsidP="00D839B9">
      <w:pPr>
        <w:pStyle w:val="MTHeadingSCS4"/>
      </w:pPr>
      <w:bookmarkStart w:id="2144" w:name="_Toc510846584"/>
      <w:bookmarkStart w:id="2145" w:name="_Toc536413640"/>
      <w:bookmarkStart w:id="2146" w:name="_Toc3108210"/>
      <w:bookmarkStart w:id="2147" w:name="_Toc65989883"/>
      <w:bookmarkStart w:id="2148" w:name="_Toc227575932"/>
      <w:bookmarkStart w:id="2149" w:name="_Toc242177812"/>
      <w:bookmarkStart w:id="2150" w:name="_Toc53052506"/>
      <w:bookmarkStart w:id="2151" w:name="_Toc88576452"/>
      <w:r w:rsidRPr="00CC4BBB">
        <w:t xml:space="preserve">CB.55.21 </w:t>
      </w:r>
      <w:bookmarkEnd w:id="2144"/>
      <w:bookmarkEnd w:id="2145"/>
      <w:bookmarkEnd w:id="2146"/>
      <w:bookmarkEnd w:id="2147"/>
      <w:bookmarkEnd w:id="2148"/>
      <w:bookmarkEnd w:id="2149"/>
      <w:r w:rsidR="00382837" w:rsidRPr="00CC4BBB">
        <w:t>Hydraulic b</w:t>
      </w:r>
      <w:r w:rsidRPr="00CC4BBB">
        <w:t>olt tensioning cylinder for ladle turret</w:t>
      </w:r>
      <w:bookmarkEnd w:id="2150"/>
      <w:bookmarkEnd w:id="2151"/>
    </w:p>
    <w:p w14:paraId="41B2AB3D" w14:textId="77777777" w:rsidR="00D839B9" w:rsidRPr="00CC4BBB" w:rsidRDefault="00D839B9" w:rsidP="00D839B9">
      <w:pPr>
        <w:pStyle w:val="MTStandard"/>
      </w:pPr>
      <w:r w:rsidRPr="00CC4BBB">
        <w:t>To tighten and proof the foundation bolts and connection bolts between foundation frame swivelling bearing and rotating body and the connection between rotating body and lever brackets.</w:t>
      </w:r>
    </w:p>
    <w:p w14:paraId="7E6014C1" w14:textId="77777777" w:rsidR="00D839B9" w:rsidRPr="00CC4BBB" w:rsidRDefault="00D839B9" w:rsidP="00D839B9">
      <w:pPr>
        <w:pStyle w:val="MTStandard"/>
      </w:pPr>
    </w:p>
    <w:p w14:paraId="470928E6" w14:textId="77777777" w:rsidR="00D839B9" w:rsidRPr="00CC4BBB" w:rsidRDefault="00D839B9" w:rsidP="00D839B9">
      <w:pPr>
        <w:pStyle w:val="MTHeadingSCS4"/>
      </w:pPr>
      <w:bookmarkStart w:id="2152" w:name="_Toc510846585"/>
      <w:bookmarkStart w:id="2153" w:name="_Toc536413641"/>
      <w:bookmarkStart w:id="2154" w:name="_Toc3108211"/>
      <w:bookmarkStart w:id="2155" w:name="_Toc65989884"/>
      <w:bookmarkStart w:id="2156" w:name="_Toc227575933"/>
      <w:bookmarkStart w:id="2157" w:name="_Toc242177813"/>
      <w:bookmarkStart w:id="2158" w:name="_Toc53052507"/>
      <w:bookmarkStart w:id="2159" w:name="_Toc88576453"/>
      <w:r w:rsidRPr="00CC4BBB">
        <w:t>CB.55.22 Make shifts for ladle turret</w:t>
      </w:r>
      <w:bookmarkEnd w:id="2152"/>
      <w:bookmarkEnd w:id="2153"/>
      <w:bookmarkEnd w:id="2154"/>
      <w:bookmarkEnd w:id="2155"/>
      <w:bookmarkEnd w:id="2156"/>
      <w:bookmarkEnd w:id="2157"/>
      <w:bookmarkEnd w:id="2158"/>
      <w:bookmarkEnd w:id="2159"/>
    </w:p>
    <w:p w14:paraId="4572D1E7" w14:textId="77777777" w:rsidR="00D839B9" w:rsidRPr="00CC4BBB" w:rsidRDefault="00D839B9" w:rsidP="00D839B9">
      <w:pPr>
        <w:pStyle w:val="MTStandard"/>
      </w:pPr>
      <w:r w:rsidRPr="00CC4BBB">
        <w:t>Makeshifts are used for mounting and dismounting of arms, cylinders and bearings.</w:t>
      </w:r>
    </w:p>
    <w:p w14:paraId="60EB564B" w14:textId="77777777" w:rsidR="00D839B9" w:rsidRPr="00CC4BBB" w:rsidRDefault="00D839B9" w:rsidP="00D839B9">
      <w:pPr>
        <w:pStyle w:val="MTHeading"/>
      </w:pPr>
      <w:r w:rsidRPr="00CC4BBB">
        <w:t>Main components</w:t>
      </w:r>
    </w:p>
    <w:p w14:paraId="3F5A711C" w14:textId="77777777" w:rsidR="00D839B9" w:rsidRPr="00CC4BBB" w:rsidRDefault="00D839B9" w:rsidP="00D839B9">
      <w:pPr>
        <w:pStyle w:val="MTBulletIndent"/>
        <w:tabs>
          <w:tab w:val="clear" w:pos="1211"/>
          <w:tab w:val="num" w:pos="927"/>
        </w:tabs>
        <w:ind w:left="907"/>
      </w:pPr>
      <w:r w:rsidRPr="00CC4BBB">
        <w:t>Suspension chain</w:t>
      </w:r>
    </w:p>
    <w:p w14:paraId="0BB20E4D" w14:textId="77777777" w:rsidR="00D839B9" w:rsidRPr="00CC4BBB" w:rsidRDefault="00D839B9" w:rsidP="00D839B9">
      <w:pPr>
        <w:pStyle w:val="MTBulletIndent"/>
        <w:tabs>
          <w:tab w:val="clear" w:pos="1211"/>
          <w:tab w:val="num" w:pos="927"/>
        </w:tabs>
        <w:ind w:left="907"/>
      </w:pPr>
      <w:r w:rsidRPr="00CC4BBB">
        <w:t>Puller</w:t>
      </w:r>
    </w:p>
    <w:p w14:paraId="48DB4C41" w14:textId="77777777" w:rsidR="00D839B9" w:rsidRPr="00CC4BBB" w:rsidRDefault="00D839B9" w:rsidP="00D839B9">
      <w:pPr>
        <w:pStyle w:val="MTBulletIndent"/>
        <w:tabs>
          <w:tab w:val="clear" w:pos="1211"/>
          <w:tab w:val="num" w:pos="927"/>
        </w:tabs>
        <w:ind w:left="907"/>
      </w:pPr>
      <w:r w:rsidRPr="00CC4BBB">
        <w:t>Supporting columns</w:t>
      </w:r>
    </w:p>
    <w:p w14:paraId="200940DE" w14:textId="77777777" w:rsidR="00D839B9" w:rsidRPr="00CC4BBB" w:rsidRDefault="00D839B9" w:rsidP="00D839B9">
      <w:pPr>
        <w:pStyle w:val="MTBulletIndent"/>
        <w:tabs>
          <w:tab w:val="clear" w:pos="1211"/>
          <w:tab w:val="num" w:pos="927"/>
        </w:tabs>
        <w:ind w:left="907"/>
      </w:pPr>
      <w:r w:rsidRPr="00CC4BBB">
        <w:t>Removal device for bearing assembly and disassembly</w:t>
      </w:r>
    </w:p>
    <w:p w14:paraId="1E0A43AA" w14:textId="77777777" w:rsidR="00D839B9" w:rsidRPr="00CC4BBB" w:rsidRDefault="00D839B9" w:rsidP="00D839B9">
      <w:pPr>
        <w:pStyle w:val="MTStandard"/>
      </w:pPr>
    </w:p>
    <w:p w14:paraId="0AD2A162" w14:textId="77777777" w:rsidR="00D839B9" w:rsidRPr="00CC4BBB" w:rsidRDefault="00D839B9" w:rsidP="00D839B9">
      <w:pPr>
        <w:pStyle w:val="MTHeadingSCS4"/>
      </w:pPr>
      <w:bookmarkStart w:id="2160" w:name="_Toc536413642"/>
      <w:bookmarkStart w:id="2161" w:name="_Toc3108212"/>
      <w:bookmarkStart w:id="2162" w:name="_Toc65989885"/>
      <w:bookmarkStart w:id="2163" w:name="_Toc227575934"/>
      <w:bookmarkStart w:id="2164" w:name="_Toc242177814"/>
      <w:bookmarkStart w:id="2165" w:name="_Toc53052508"/>
      <w:bookmarkStart w:id="2166" w:name="_Toc88576454"/>
      <w:bookmarkStart w:id="2167" w:name="_Toc510846586"/>
      <w:r w:rsidRPr="00CC4BBB">
        <w:t>CB.55.23 Torque wrench for segment fixation</w:t>
      </w:r>
      <w:bookmarkEnd w:id="2160"/>
      <w:bookmarkEnd w:id="2161"/>
      <w:bookmarkEnd w:id="2162"/>
      <w:bookmarkEnd w:id="2163"/>
      <w:bookmarkEnd w:id="2164"/>
      <w:bookmarkEnd w:id="2165"/>
      <w:bookmarkEnd w:id="2166"/>
      <w:r w:rsidRPr="00CC4BBB">
        <w:t xml:space="preserve"> </w:t>
      </w:r>
      <w:bookmarkEnd w:id="2167"/>
    </w:p>
    <w:p w14:paraId="4D85F129" w14:textId="77777777" w:rsidR="00D839B9" w:rsidRPr="00CC4BBB" w:rsidRDefault="00D839B9" w:rsidP="00D839B9">
      <w:pPr>
        <w:pStyle w:val="MTStandard"/>
      </w:pPr>
      <w:r w:rsidRPr="00CC4BBB">
        <w:t>Electrical torque wrench with angle design</w:t>
      </w:r>
    </w:p>
    <w:p w14:paraId="26819374" w14:textId="77777777" w:rsidR="00D839B9" w:rsidRPr="00CC4BBB" w:rsidRDefault="00D839B9" w:rsidP="00D839B9">
      <w:pPr>
        <w:pStyle w:val="MTStandard"/>
      </w:pPr>
    </w:p>
    <w:p w14:paraId="54028FA6" w14:textId="77777777" w:rsidR="00D839B9" w:rsidRPr="00CC4BBB" w:rsidRDefault="00D839B9" w:rsidP="00D839B9">
      <w:pPr>
        <w:pStyle w:val="MTHeadingSCS4"/>
      </w:pPr>
      <w:bookmarkStart w:id="2168" w:name="_Toc510846587"/>
      <w:bookmarkStart w:id="2169" w:name="_Toc536413643"/>
      <w:bookmarkStart w:id="2170" w:name="_Toc3108213"/>
      <w:bookmarkStart w:id="2171" w:name="_Toc65989886"/>
      <w:bookmarkStart w:id="2172" w:name="_Toc227575935"/>
      <w:bookmarkStart w:id="2173" w:name="_Toc242177815"/>
      <w:bookmarkStart w:id="2174" w:name="_Toc53052509"/>
      <w:bookmarkStart w:id="2175" w:name="_Toc88576455"/>
      <w:r w:rsidRPr="00CC4BBB">
        <w:t xml:space="preserve">CB.55.24 Tie rode tensioning device for </w:t>
      </w:r>
      <w:bookmarkEnd w:id="2168"/>
      <w:r w:rsidRPr="00CC4BBB">
        <w:t>bender and segments</w:t>
      </w:r>
      <w:bookmarkEnd w:id="2169"/>
      <w:bookmarkEnd w:id="2170"/>
      <w:bookmarkEnd w:id="2171"/>
      <w:bookmarkEnd w:id="2172"/>
      <w:bookmarkEnd w:id="2173"/>
      <w:bookmarkEnd w:id="2174"/>
      <w:bookmarkEnd w:id="2175"/>
    </w:p>
    <w:p w14:paraId="014DAA3A" w14:textId="77777777" w:rsidR="00D839B9" w:rsidRPr="00CC4BBB" w:rsidRDefault="00D839B9" w:rsidP="00D839B9">
      <w:pPr>
        <w:pStyle w:val="MTStandard"/>
      </w:pPr>
      <w:r w:rsidRPr="00CC4BBB">
        <w:t>Hydraulic bolt tensioning device for tie rode tensioning M100 x 4 including electric high pressure pump</w:t>
      </w:r>
    </w:p>
    <w:p w14:paraId="1B881B29" w14:textId="77777777" w:rsidR="00D839B9" w:rsidRPr="00CC4BBB" w:rsidRDefault="00D839B9" w:rsidP="00D839B9">
      <w:pPr>
        <w:pStyle w:val="MTStandard"/>
      </w:pPr>
    </w:p>
    <w:p w14:paraId="2D536867" w14:textId="77777777" w:rsidR="00D839B9" w:rsidRPr="00CC4BBB" w:rsidRDefault="00D839B9" w:rsidP="00D839B9">
      <w:pPr>
        <w:pStyle w:val="MTStandard"/>
      </w:pPr>
      <w:bookmarkStart w:id="2176" w:name="_Toc362833868"/>
      <w:bookmarkStart w:id="2177" w:name="_Toc362858546"/>
      <w:bookmarkStart w:id="2178" w:name="_Toc363527603"/>
      <w:bookmarkStart w:id="2179" w:name="_Toc386513348"/>
      <w:bookmarkStart w:id="2180" w:name="_Toc421614542"/>
      <w:bookmarkStart w:id="2181" w:name="_Toc431095651"/>
      <w:bookmarkStart w:id="2182" w:name="_Toc481391218"/>
      <w:bookmarkStart w:id="2183" w:name="_Toc227575936"/>
      <w:bookmarkStart w:id="2184" w:name="_Toc242177816"/>
      <w:r w:rsidRPr="00CC4BBB">
        <w:br w:type="page"/>
      </w:r>
    </w:p>
    <w:p w14:paraId="73D90A5C" w14:textId="77777777" w:rsidR="00D839B9" w:rsidRPr="00CC4BBB" w:rsidRDefault="00D839B9" w:rsidP="00D839B9">
      <w:pPr>
        <w:pStyle w:val="MTHeadingSCS3"/>
      </w:pPr>
      <w:bookmarkStart w:id="2185" w:name="_Toc53052512"/>
      <w:bookmarkStart w:id="2186" w:name="_Toc88576456"/>
      <w:r w:rsidRPr="00CC4BBB">
        <w:lastRenderedPageBreak/>
        <w:t>CB.55.3 Tools for casting operation</w:t>
      </w:r>
      <w:bookmarkEnd w:id="2176"/>
      <w:bookmarkEnd w:id="2177"/>
      <w:bookmarkEnd w:id="2178"/>
      <w:bookmarkEnd w:id="2179"/>
      <w:bookmarkEnd w:id="2180"/>
      <w:bookmarkEnd w:id="2181"/>
      <w:bookmarkEnd w:id="2182"/>
      <w:bookmarkEnd w:id="2183"/>
      <w:bookmarkEnd w:id="2184"/>
      <w:bookmarkEnd w:id="2185"/>
      <w:bookmarkEnd w:id="2186"/>
    </w:p>
    <w:p w14:paraId="686F6E8B" w14:textId="77777777" w:rsidR="00D839B9" w:rsidRPr="00CC4BBB" w:rsidRDefault="00D839B9" w:rsidP="00D839B9">
      <w:pPr>
        <w:pStyle w:val="MTStandard"/>
      </w:pPr>
      <w:r w:rsidRPr="00CC4BBB">
        <w:t>Including:</w:t>
      </w:r>
    </w:p>
    <w:p w14:paraId="15F0C5E8" w14:textId="77777777" w:rsidR="00D839B9" w:rsidRPr="00CC4BBB" w:rsidRDefault="00D839B9" w:rsidP="00D839B9">
      <w:pPr>
        <w:pStyle w:val="MTBulletIndent"/>
        <w:tabs>
          <w:tab w:val="clear" w:pos="1211"/>
          <w:tab w:val="num" w:pos="927"/>
        </w:tabs>
        <w:ind w:left="907"/>
      </w:pPr>
      <w:r w:rsidRPr="00CC4BBB">
        <w:t>SEN handling tongs</w:t>
      </w:r>
    </w:p>
    <w:p w14:paraId="50E50EFA" w14:textId="77777777" w:rsidR="00D839B9" w:rsidRPr="00CC4BBB" w:rsidRDefault="00D839B9" w:rsidP="00D839B9">
      <w:pPr>
        <w:pStyle w:val="MTBulletIndent"/>
        <w:tabs>
          <w:tab w:val="clear" w:pos="1211"/>
          <w:tab w:val="num" w:pos="927"/>
        </w:tabs>
        <w:ind w:left="907"/>
      </w:pPr>
      <w:r w:rsidRPr="00CC4BBB">
        <w:t>Dummy bar head sealing tool</w:t>
      </w:r>
    </w:p>
    <w:p w14:paraId="7E7C6169" w14:textId="77777777" w:rsidR="00D839B9" w:rsidRPr="00CC4BBB" w:rsidRDefault="00D839B9" w:rsidP="00D839B9">
      <w:pPr>
        <w:pStyle w:val="MTBulletIndent"/>
        <w:tabs>
          <w:tab w:val="clear" w:pos="1211"/>
          <w:tab w:val="num" w:pos="927"/>
        </w:tabs>
        <w:ind w:left="907"/>
      </w:pPr>
      <w:r w:rsidRPr="00CC4BBB">
        <w:t>Mold powder pusher</w:t>
      </w:r>
    </w:p>
    <w:p w14:paraId="04B1FC20" w14:textId="77777777" w:rsidR="00D839B9" w:rsidRPr="00CC4BBB" w:rsidRDefault="00D839B9" w:rsidP="00D839B9">
      <w:pPr>
        <w:pStyle w:val="MTBulletIndent"/>
        <w:tabs>
          <w:tab w:val="clear" w:pos="1211"/>
          <w:tab w:val="num" w:pos="927"/>
        </w:tabs>
        <w:ind w:left="907"/>
      </w:pPr>
      <w:r w:rsidRPr="00CC4BBB">
        <w:t>Mold narrow side protection plates</w:t>
      </w:r>
    </w:p>
    <w:p w14:paraId="3B21F838" w14:textId="77777777" w:rsidR="00D839B9" w:rsidRPr="00CC4BBB" w:rsidRDefault="00D839B9" w:rsidP="00D839B9">
      <w:pPr>
        <w:pStyle w:val="MTBulletIndent"/>
        <w:tabs>
          <w:tab w:val="clear" w:pos="1211"/>
          <w:tab w:val="num" w:pos="927"/>
        </w:tabs>
        <w:ind w:left="907"/>
      </w:pPr>
      <w:r w:rsidRPr="00CC4BBB">
        <w:t>Slag ‘fishing’ rods and removal device</w:t>
      </w:r>
    </w:p>
    <w:p w14:paraId="213C56B6" w14:textId="77777777" w:rsidR="00D839B9" w:rsidRPr="00CC4BBB" w:rsidRDefault="00D839B9" w:rsidP="00D839B9">
      <w:pPr>
        <w:pStyle w:val="MTStandard"/>
      </w:pPr>
      <w:r w:rsidRPr="00CC4BBB">
        <w:t>Final list of tools for casting operation will be provided in the Caster Operation Manuals.</w:t>
      </w:r>
    </w:p>
    <w:p w14:paraId="22D739D8" w14:textId="77777777" w:rsidR="00D839B9" w:rsidRPr="00CC4BBB" w:rsidRDefault="00D839B9" w:rsidP="00D839B9">
      <w:pPr>
        <w:pStyle w:val="MTStandard"/>
      </w:pPr>
    </w:p>
    <w:p w14:paraId="35D2D003" w14:textId="77777777" w:rsidR="00D839B9" w:rsidRPr="00CC4BBB" w:rsidRDefault="00D839B9" w:rsidP="00D839B9">
      <w:pPr>
        <w:pStyle w:val="MTHeadingSCS3"/>
      </w:pPr>
      <w:bookmarkStart w:id="2187" w:name="_Toc227575937"/>
      <w:bookmarkStart w:id="2188" w:name="_Toc242177817"/>
      <w:bookmarkStart w:id="2189" w:name="_Toc53052513"/>
      <w:bookmarkStart w:id="2190" w:name="_Toc88576457"/>
      <w:bookmarkStart w:id="2191" w:name="_Toc124577162"/>
      <w:bookmarkStart w:id="2192" w:name="_Toc136845770"/>
      <w:r w:rsidRPr="00CC4BBB">
        <w:t xml:space="preserve">CB.55.4 </w:t>
      </w:r>
      <w:bookmarkEnd w:id="2187"/>
      <w:bookmarkEnd w:id="2188"/>
      <w:r w:rsidRPr="00CC4BBB">
        <w:t>Assembly device for erection</w:t>
      </w:r>
      <w:bookmarkEnd w:id="2189"/>
      <w:bookmarkEnd w:id="2190"/>
      <w:r w:rsidRPr="00CC4BBB">
        <w:t xml:space="preserve"> </w:t>
      </w:r>
      <w:bookmarkEnd w:id="2191"/>
      <w:bookmarkEnd w:id="2192"/>
    </w:p>
    <w:p w14:paraId="7382D3EF" w14:textId="77777777" w:rsidR="00D839B9" w:rsidRPr="00CC4BBB" w:rsidRDefault="00D839B9" w:rsidP="00D839B9">
      <w:pPr>
        <w:pStyle w:val="MTStandard"/>
      </w:pPr>
      <w:r w:rsidRPr="00CC4BBB">
        <w:t>These are fabricated steel devices used to ensure accurate alignment of the strand guide equipment including segment support structure and segment guide rails. The devices are used during equipment erection.</w:t>
      </w:r>
    </w:p>
    <w:p w14:paraId="6F401702" w14:textId="0A8CCE7F" w:rsidR="00D839B9" w:rsidRPr="00CC4BBB" w:rsidRDefault="00D839B9" w:rsidP="00D839B9">
      <w:pPr>
        <w:pStyle w:val="MTStandard"/>
      </w:pPr>
      <w:bookmarkStart w:id="2193" w:name="_Toc362833872"/>
      <w:bookmarkStart w:id="2194" w:name="_Toc362858550"/>
      <w:bookmarkStart w:id="2195" w:name="_Toc363527607"/>
      <w:bookmarkStart w:id="2196" w:name="_Toc386513352"/>
      <w:bookmarkStart w:id="2197" w:name="_Toc421614546"/>
      <w:bookmarkStart w:id="2198" w:name="_Toc431095655"/>
      <w:bookmarkStart w:id="2199" w:name="_Toc481391222"/>
      <w:bookmarkStart w:id="2200" w:name="_Toc227575938"/>
      <w:bookmarkStart w:id="2201" w:name="_Toc242177818"/>
    </w:p>
    <w:p w14:paraId="4F66B4AD" w14:textId="77777777" w:rsidR="00D839B9" w:rsidRPr="00CC4BBB" w:rsidRDefault="00D839B9" w:rsidP="00D839B9">
      <w:pPr>
        <w:pStyle w:val="MTHeadingSCS2"/>
      </w:pPr>
      <w:bookmarkStart w:id="2202" w:name="_Toc124577164"/>
      <w:bookmarkStart w:id="2203" w:name="_Toc136845771"/>
      <w:bookmarkStart w:id="2204" w:name="_Toc227575940"/>
      <w:bookmarkStart w:id="2205" w:name="_Toc242177820"/>
      <w:bookmarkStart w:id="2206" w:name="_Toc53052516"/>
      <w:bookmarkStart w:id="2207" w:name="_Toc88576458"/>
      <w:bookmarkEnd w:id="2193"/>
      <w:bookmarkEnd w:id="2194"/>
      <w:bookmarkEnd w:id="2195"/>
      <w:bookmarkEnd w:id="2196"/>
      <w:bookmarkEnd w:id="2197"/>
      <w:bookmarkEnd w:id="2198"/>
      <w:bookmarkEnd w:id="2199"/>
      <w:bookmarkEnd w:id="2200"/>
      <w:bookmarkEnd w:id="2201"/>
      <w:r w:rsidRPr="00CC4BBB">
        <w:t>CB.56. Scale handling</w:t>
      </w:r>
      <w:bookmarkEnd w:id="2202"/>
      <w:bookmarkEnd w:id="2203"/>
      <w:bookmarkEnd w:id="2204"/>
      <w:bookmarkEnd w:id="2205"/>
      <w:bookmarkEnd w:id="2206"/>
      <w:bookmarkEnd w:id="2207"/>
    </w:p>
    <w:p w14:paraId="322E2691" w14:textId="77777777" w:rsidR="00D839B9" w:rsidRPr="00CC4BBB" w:rsidRDefault="00D839B9" w:rsidP="00D839B9">
      <w:pPr>
        <w:pStyle w:val="MTStandard"/>
      </w:pPr>
      <w:r w:rsidRPr="00CC4BBB">
        <w:t>Scale and cutting debris will be collected in the caster flume and transported to the scale pit by open system water. Scale removal from the scale pit will typically be by over-head grab crane.</w:t>
      </w:r>
    </w:p>
    <w:p w14:paraId="2F8A5AB9" w14:textId="77777777" w:rsidR="00D839B9" w:rsidRPr="00CC4BBB" w:rsidRDefault="00D839B9" w:rsidP="00D839B9">
      <w:pPr>
        <w:pStyle w:val="MTStandard"/>
      </w:pPr>
    </w:p>
    <w:p w14:paraId="121608A4" w14:textId="4D36173A" w:rsidR="00921D8A" w:rsidRPr="00CC4BBB" w:rsidRDefault="00921D8A" w:rsidP="00921D8A">
      <w:pPr>
        <w:pStyle w:val="MTHeadingSCS2"/>
      </w:pPr>
      <w:bookmarkStart w:id="2208" w:name="_Toc88576459"/>
      <w:r w:rsidRPr="00CC4BBB">
        <w:t>CB.57. Refractory material and other consumables</w:t>
      </w:r>
      <w:bookmarkEnd w:id="2208"/>
    </w:p>
    <w:p w14:paraId="725636EB" w14:textId="452F71C5" w:rsidR="00921D8A" w:rsidRPr="00CC4BBB" w:rsidRDefault="00921D8A" w:rsidP="00921D8A">
      <w:pPr>
        <w:pStyle w:val="MTStandard"/>
      </w:pPr>
      <w:r w:rsidRPr="00CC4BBB">
        <w:t>Refer to scope list</w:t>
      </w:r>
    </w:p>
    <w:p w14:paraId="7085D02D" w14:textId="77777777" w:rsidR="00921D8A" w:rsidRPr="00CC4BBB" w:rsidRDefault="00921D8A" w:rsidP="00921D8A">
      <w:pPr>
        <w:pStyle w:val="MTStandard"/>
      </w:pPr>
    </w:p>
    <w:p w14:paraId="58904376" w14:textId="77777777" w:rsidR="00921D8A" w:rsidRPr="00CC4BBB" w:rsidRDefault="00921D8A" w:rsidP="00921D8A">
      <w:pPr>
        <w:pStyle w:val="MTStandard"/>
      </w:pPr>
    </w:p>
    <w:p w14:paraId="5A7B63D7" w14:textId="77777777" w:rsidR="00921D8A" w:rsidRPr="00CC4BBB" w:rsidRDefault="00921D8A" w:rsidP="001E5294">
      <w:pPr>
        <w:pStyle w:val="MTStandard"/>
      </w:pPr>
    </w:p>
    <w:p w14:paraId="6871D37F" w14:textId="77777777" w:rsidR="00201304" w:rsidRPr="00CC4BBB" w:rsidRDefault="00201304">
      <w:pPr>
        <w:rPr>
          <w:lang w:val="en-GB" w:eastAsia="de-AT"/>
        </w:rPr>
      </w:pPr>
      <w:r w:rsidRPr="00CC4BBB">
        <w:br w:type="page"/>
      </w:r>
    </w:p>
    <w:p w14:paraId="71CB9F4D" w14:textId="77777777" w:rsidR="00201304" w:rsidRPr="00CC4BBB" w:rsidRDefault="00201304" w:rsidP="00201304">
      <w:pPr>
        <w:pStyle w:val="MTHeadingSCS1"/>
        <w:rPr>
          <w:vanish/>
        </w:rPr>
      </w:pPr>
      <w:bookmarkStart w:id="2209" w:name="_Toc516044366"/>
      <w:bookmarkStart w:id="2210" w:name="_Toc32221198"/>
      <w:r w:rsidRPr="00CC4BBB">
        <w:rPr>
          <w:vanish/>
        </w:rPr>
        <w:lastRenderedPageBreak/>
        <w:t>CB.6 Maintenance and Store</w:t>
      </w:r>
      <w:bookmarkEnd w:id="2209"/>
      <w:bookmarkEnd w:id="2210"/>
    </w:p>
    <w:p w14:paraId="2BAB49F4" w14:textId="77777777" w:rsidR="00201304" w:rsidRPr="00CC4BBB" w:rsidRDefault="00201304" w:rsidP="00201304">
      <w:pPr>
        <w:pStyle w:val="MTStandard"/>
        <w:rPr>
          <w:vanish/>
        </w:rPr>
      </w:pPr>
      <w:r w:rsidRPr="00CC4BBB">
        <w:rPr>
          <w:vanish/>
        </w:rPr>
        <w:t>Buyer’s scope.</w:t>
      </w:r>
    </w:p>
    <w:p w14:paraId="6540EE94" w14:textId="77777777" w:rsidR="00201304" w:rsidRPr="00CC4BBB" w:rsidRDefault="00201304" w:rsidP="00201304">
      <w:pPr>
        <w:pStyle w:val="MTStandard"/>
        <w:rPr>
          <w:vanish/>
        </w:rPr>
      </w:pPr>
    </w:p>
    <w:p w14:paraId="070D94E9" w14:textId="77777777" w:rsidR="00201304" w:rsidRPr="00CC4BBB" w:rsidRDefault="00201304" w:rsidP="00201304">
      <w:pPr>
        <w:pStyle w:val="MTStandard"/>
        <w:rPr>
          <w:vanish/>
        </w:rPr>
      </w:pPr>
    </w:p>
    <w:p w14:paraId="2F166CC3" w14:textId="77777777" w:rsidR="00201304" w:rsidRPr="00CC4BBB" w:rsidRDefault="00201304" w:rsidP="00201304">
      <w:pPr>
        <w:pStyle w:val="MTStandard"/>
        <w:rPr>
          <w:vanish/>
        </w:rPr>
      </w:pPr>
      <w:r w:rsidRPr="00CC4BBB">
        <w:rPr>
          <w:vanish/>
        </w:rPr>
        <w:br w:type="page"/>
      </w:r>
    </w:p>
    <w:p w14:paraId="0A573E93" w14:textId="77777777" w:rsidR="00201304" w:rsidRPr="00CC4BBB" w:rsidRDefault="00201304" w:rsidP="00201304">
      <w:pPr>
        <w:pStyle w:val="MTHeadingSCS1"/>
      </w:pPr>
      <w:bookmarkStart w:id="2211" w:name="_Toc10545323"/>
      <w:bookmarkStart w:id="2212" w:name="_Toc32221199"/>
      <w:bookmarkStart w:id="2213" w:name="_Toc88576460"/>
      <w:r w:rsidRPr="00CC4BBB">
        <w:t>CB. 7 Infrastructure and Auxiliaries</w:t>
      </w:r>
      <w:bookmarkEnd w:id="2211"/>
      <w:bookmarkEnd w:id="2212"/>
      <w:bookmarkEnd w:id="2213"/>
    </w:p>
    <w:p w14:paraId="500836B0" w14:textId="77777777" w:rsidR="00201304" w:rsidRPr="00CC4BBB" w:rsidRDefault="00201304" w:rsidP="00201304">
      <w:pPr>
        <w:pStyle w:val="MTHeadingSCS2"/>
        <w:rPr>
          <w:lang w:eastAsia="zh-CN"/>
        </w:rPr>
      </w:pPr>
      <w:bookmarkStart w:id="2214" w:name="_Toc525968091"/>
      <w:bookmarkStart w:id="2215" w:name="_Toc2131723"/>
      <w:bookmarkStart w:id="2216" w:name="_Toc17712371"/>
      <w:bookmarkStart w:id="2217" w:name="_Toc102895202"/>
      <w:bookmarkStart w:id="2218" w:name="_Toc193000849"/>
      <w:bookmarkStart w:id="2219" w:name="_Toc210185309"/>
      <w:bookmarkStart w:id="2220" w:name="_Toc425921686"/>
      <w:bookmarkStart w:id="2221" w:name="_Toc480806176"/>
      <w:bookmarkStart w:id="2222" w:name="_Toc513127673"/>
      <w:bookmarkStart w:id="2223" w:name="_Toc10545324"/>
      <w:bookmarkStart w:id="2224" w:name="_Toc32221200"/>
      <w:bookmarkStart w:id="2225" w:name="_Toc88576461"/>
      <w:r w:rsidRPr="00CC4BBB">
        <w:t xml:space="preserve">CB.71 </w:t>
      </w:r>
      <w:bookmarkEnd w:id="2214"/>
      <w:bookmarkEnd w:id="2215"/>
      <w:bookmarkEnd w:id="2216"/>
      <w:bookmarkEnd w:id="2217"/>
      <w:bookmarkEnd w:id="2218"/>
      <w:r w:rsidRPr="00CC4BBB">
        <w:t>Building and Foundation</w:t>
      </w:r>
      <w:bookmarkEnd w:id="2219"/>
      <w:bookmarkEnd w:id="2220"/>
      <w:bookmarkEnd w:id="2221"/>
      <w:bookmarkEnd w:id="2222"/>
      <w:bookmarkEnd w:id="2223"/>
      <w:bookmarkEnd w:id="2224"/>
      <w:bookmarkEnd w:id="2225"/>
    </w:p>
    <w:p w14:paraId="6626DAFF" w14:textId="77777777" w:rsidR="00201304" w:rsidRPr="00CC4BBB" w:rsidRDefault="00201304" w:rsidP="00201304">
      <w:pPr>
        <w:pStyle w:val="MTHeading"/>
        <w:rPr>
          <w:lang w:eastAsia="zh-CN"/>
        </w:rPr>
      </w:pPr>
      <w:r w:rsidRPr="00CC4BBB">
        <w:t>Caster Rooms</w:t>
      </w:r>
    </w:p>
    <w:p w14:paraId="7BAC5967" w14:textId="77777777" w:rsidR="00201304" w:rsidRPr="00CC4BBB" w:rsidRDefault="00201304" w:rsidP="00201304">
      <w:pPr>
        <w:pStyle w:val="MTStandard"/>
        <w:rPr>
          <w:lang w:eastAsia="zh-CN"/>
        </w:rPr>
      </w:pPr>
      <w:r w:rsidRPr="00CC4BBB">
        <w:t>Below the casting platform necessary rooms for water system, hydraulic and electric systems are located.</w:t>
      </w:r>
    </w:p>
    <w:p w14:paraId="1DEEAC6C" w14:textId="77777777" w:rsidR="00201304" w:rsidRPr="00CC4BBB" w:rsidRDefault="00201304" w:rsidP="00201304">
      <w:pPr>
        <w:pStyle w:val="MTHeading"/>
        <w:rPr>
          <w:lang w:eastAsia="zh-CN"/>
        </w:rPr>
      </w:pPr>
      <w:bookmarkStart w:id="2226" w:name="_Toc525968093"/>
      <w:bookmarkStart w:id="2227" w:name="_Toc2131725"/>
      <w:bookmarkStart w:id="2228" w:name="_Toc17712373"/>
      <w:bookmarkStart w:id="2229" w:name="_Toc102895204"/>
      <w:bookmarkStart w:id="2230" w:name="_Toc193000851"/>
      <w:r w:rsidRPr="00CC4BBB">
        <w:t>Embedded Steel Parts</w:t>
      </w:r>
      <w:bookmarkEnd w:id="2226"/>
      <w:bookmarkEnd w:id="2227"/>
      <w:bookmarkEnd w:id="2228"/>
      <w:bookmarkEnd w:id="2229"/>
      <w:bookmarkEnd w:id="2230"/>
    </w:p>
    <w:tbl>
      <w:tblPr>
        <w:tblW w:w="0" w:type="auto"/>
        <w:tblInd w:w="108" w:type="dxa"/>
        <w:tblLayout w:type="fixed"/>
        <w:tblLook w:val="0000" w:firstRow="0" w:lastRow="0" w:firstColumn="0" w:lastColumn="0" w:noHBand="0" w:noVBand="0"/>
      </w:tblPr>
      <w:tblGrid>
        <w:gridCol w:w="3544"/>
        <w:gridCol w:w="284"/>
        <w:gridCol w:w="5953"/>
      </w:tblGrid>
      <w:tr w:rsidR="00CC4BBB" w:rsidRPr="00CC4BBB" w14:paraId="0FCF1153" w14:textId="77777777" w:rsidTr="00664EEE">
        <w:tc>
          <w:tcPr>
            <w:tcW w:w="3544" w:type="dxa"/>
          </w:tcPr>
          <w:p w14:paraId="68596334" w14:textId="77777777" w:rsidR="00201304" w:rsidRPr="00CC4BBB" w:rsidRDefault="00201304" w:rsidP="00664EEE">
            <w:pPr>
              <w:pStyle w:val="MTTableText"/>
              <w:rPr>
                <w:rFonts w:eastAsia="SimSun"/>
                <w:lang w:eastAsia="zh-CN"/>
              </w:rPr>
            </w:pPr>
            <w:r w:rsidRPr="00CC4BBB">
              <w:t>Material:</w:t>
            </w:r>
            <w:r w:rsidRPr="00CC4BBB">
              <w:rPr>
                <w:rFonts w:ascii="SimSun" w:eastAsia="SimSun" w:hAnsi="SimSun" w:cs="SimSun"/>
              </w:rPr>
              <w:t>：</w:t>
            </w:r>
          </w:p>
        </w:tc>
        <w:tc>
          <w:tcPr>
            <w:tcW w:w="284" w:type="dxa"/>
          </w:tcPr>
          <w:p w14:paraId="483FB608" w14:textId="77777777" w:rsidR="00201304" w:rsidRPr="00CC4BBB" w:rsidRDefault="00201304" w:rsidP="00664EEE">
            <w:pPr>
              <w:pStyle w:val="MTTableText"/>
            </w:pPr>
          </w:p>
        </w:tc>
        <w:tc>
          <w:tcPr>
            <w:tcW w:w="5953" w:type="dxa"/>
          </w:tcPr>
          <w:p w14:paraId="4F371936" w14:textId="77777777" w:rsidR="00201304" w:rsidRPr="00CC4BBB" w:rsidRDefault="00201304" w:rsidP="00664EEE">
            <w:pPr>
              <w:pStyle w:val="MTTableText"/>
              <w:rPr>
                <w:rFonts w:eastAsia="SimSun"/>
                <w:lang w:eastAsia="zh-CN"/>
              </w:rPr>
            </w:pPr>
            <w:r w:rsidRPr="00CC4BBB">
              <w:t>Steel</w:t>
            </w:r>
          </w:p>
        </w:tc>
      </w:tr>
    </w:tbl>
    <w:p w14:paraId="15D8556D" w14:textId="77777777" w:rsidR="00201304" w:rsidRPr="00CC4BBB" w:rsidRDefault="00201304" w:rsidP="00201304">
      <w:pPr>
        <w:pStyle w:val="MTHeading"/>
        <w:rPr>
          <w:lang w:eastAsia="zh-CN"/>
        </w:rPr>
      </w:pPr>
      <w:r w:rsidRPr="00CC4BBB">
        <w:t>Main Components</w:t>
      </w:r>
      <w:r w:rsidRPr="00CC4BBB">
        <w:rPr>
          <w:rFonts w:hint="eastAsia"/>
          <w:lang w:eastAsia="zh-CN"/>
        </w:rPr>
        <w:t xml:space="preserve"> </w:t>
      </w:r>
    </w:p>
    <w:p w14:paraId="2751F9E3" w14:textId="77777777" w:rsidR="00201304" w:rsidRPr="00CC4BBB" w:rsidRDefault="00201304" w:rsidP="00201304">
      <w:pPr>
        <w:pStyle w:val="MTBulletIndent"/>
        <w:tabs>
          <w:tab w:val="clear" w:pos="1211"/>
          <w:tab w:val="num" w:pos="927"/>
        </w:tabs>
        <w:ind w:left="907"/>
      </w:pPr>
      <w:r w:rsidRPr="00CC4BBB">
        <w:t>Casting floor embedded steel parts</w:t>
      </w:r>
      <w:r w:rsidRPr="00CC4BBB">
        <w:rPr>
          <w:vanish/>
        </w:rPr>
        <w:t xml:space="preserve"> </w:t>
      </w:r>
      <w:r w:rsidRPr="00CC4BBB">
        <w:rPr>
          <w:vanish/>
          <w:highlight w:val="yellow"/>
        </w:rPr>
        <w:t>(Buyer’s scope)</w:t>
      </w:r>
    </w:p>
    <w:p w14:paraId="0EEC314A" w14:textId="77777777" w:rsidR="00201304" w:rsidRPr="00CC4BBB" w:rsidRDefault="00201304" w:rsidP="00201304">
      <w:pPr>
        <w:pStyle w:val="MTBulletIndent"/>
        <w:tabs>
          <w:tab w:val="clear" w:pos="1211"/>
          <w:tab w:val="num" w:pos="927"/>
        </w:tabs>
        <w:ind w:left="907"/>
      </w:pPr>
      <w:r w:rsidRPr="00CC4BBB">
        <w:t>Ladle turret embedded frame</w:t>
      </w:r>
      <w:r w:rsidRPr="00CC4BBB">
        <w:rPr>
          <w:vanish/>
        </w:rPr>
        <w:t xml:space="preserve"> </w:t>
      </w:r>
      <w:r w:rsidRPr="00CC4BBB">
        <w:rPr>
          <w:vanish/>
          <w:highlight w:val="yellow"/>
        </w:rPr>
        <w:t>(Buyer’s scope)</w:t>
      </w:r>
    </w:p>
    <w:p w14:paraId="162BA3B9" w14:textId="77777777" w:rsidR="00201304" w:rsidRPr="00CC4BBB" w:rsidRDefault="00201304" w:rsidP="00201304">
      <w:pPr>
        <w:pStyle w:val="MTBulletIndent"/>
        <w:tabs>
          <w:tab w:val="clear" w:pos="1211"/>
          <w:tab w:val="num" w:pos="927"/>
        </w:tabs>
        <w:ind w:left="907"/>
      </w:pPr>
      <w:r w:rsidRPr="00CC4BBB">
        <w:t xml:space="preserve">Oscillation embedded unit </w:t>
      </w:r>
    </w:p>
    <w:p w14:paraId="2334C0C2" w14:textId="77777777" w:rsidR="00201304" w:rsidRPr="00CC4BBB" w:rsidRDefault="00201304" w:rsidP="00201304">
      <w:pPr>
        <w:pStyle w:val="MTBulletIndent"/>
        <w:tabs>
          <w:tab w:val="clear" w:pos="1211"/>
          <w:tab w:val="num" w:pos="927"/>
        </w:tabs>
        <w:ind w:left="907"/>
      </w:pPr>
      <w:r w:rsidRPr="00CC4BBB">
        <w:t xml:space="preserve">Segment guide rails embedded parts </w:t>
      </w:r>
    </w:p>
    <w:p w14:paraId="39D39011" w14:textId="77777777" w:rsidR="00201304" w:rsidRPr="00CC4BBB" w:rsidRDefault="00201304" w:rsidP="00201304">
      <w:pPr>
        <w:pStyle w:val="MTBulletIndent"/>
        <w:tabs>
          <w:tab w:val="clear" w:pos="1211"/>
          <w:tab w:val="num" w:pos="927"/>
        </w:tabs>
        <w:ind w:left="907"/>
      </w:pPr>
      <w:r w:rsidRPr="00CC4BBB">
        <w:t xml:space="preserve">Foundation bolts </w:t>
      </w:r>
    </w:p>
    <w:p w14:paraId="044AC1DC" w14:textId="77777777" w:rsidR="00201304" w:rsidRPr="00CC4BBB" w:rsidRDefault="00201304" w:rsidP="00201304">
      <w:pPr>
        <w:pStyle w:val="MTBulletIndent"/>
        <w:tabs>
          <w:tab w:val="clear" w:pos="1211"/>
          <w:tab w:val="num" w:pos="927"/>
        </w:tabs>
        <w:ind w:left="907"/>
      </w:pPr>
      <w:r w:rsidRPr="00CC4BBB">
        <w:t xml:space="preserve">Borderings, welding bases, railings </w:t>
      </w:r>
    </w:p>
    <w:p w14:paraId="42FBB4B1" w14:textId="77777777" w:rsidR="00201304" w:rsidRPr="00CC4BBB" w:rsidRDefault="00201304" w:rsidP="00201304">
      <w:pPr>
        <w:pStyle w:val="MTBulletIndent"/>
        <w:tabs>
          <w:tab w:val="clear" w:pos="1211"/>
          <w:tab w:val="num" w:pos="927"/>
        </w:tabs>
        <w:ind w:left="907"/>
      </w:pPr>
      <w:r w:rsidRPr="00CC4BBB">
        <w:t xml:space="preserve">Trench covers </w:t>
      </w:r>
    </w:p>
    <w:p w14:paraId="4D4FC4BD" w14:textId="77777777" w:rsidR="00201304" w:rsidRPr="00CC4BBB" w:rsidRDefault="00201304" w:rsidP="00201304">
      <w:pPr>
        <w:pStyle w:val="MTBulletIndent"/>
        <w:tabs>
          <w:tab w:val="clear" w:pos="1211"/>
          <w:tab w:val="num" w:pos="927"/>
        </w:tabs>
        <w:ind w:left="907"/>
      </w:pPr>
      <w:r w:rsidRPr="00CC4BBB">
        <w:t xml:space="preserve">Flume lining steel </w:t>
      </w:r>
    </w:p>
    <w:p w14:paraId="083B69B8" w14:textId="77777777" w:rsidR="00201304" w:rsidRPr="00CC4BBB" w:rsidRDefault="00201304" w:rsidP="00201304">
      <w:pPr>
        <w:pStyle w:val="MTBulletIndent"/>
        <w:tabs>
          <w:tab w:val="clear" w:pos="1211"/>
          <w:tab w:val="num" w:pos="927"/>
        </w:tabs>
        <w:ind w:left="907"/>
      </w:pPr>
      <w:r w:rsidRPr="00CC4BBB">
        <w:t xml:space="preserve">Runout embedded parts </w:t>
      </w:r>
    </w:p>
    <w:p w14:paraId="6A537043" w14:textId="77777777" w:rsidR="00201304" w:rsidRPr="00CC4BBB" w:rsidRDefault="00201304" w:rsidP="00201304">
      <w:pPr>
        <w:pStyle w:val="MTBulletIndent"/>
        <w:tabs>
          <w:tab w:val="clear" w:pos="1211"/>
          <w:tab w:val="num" w:pos="927"/>
        </w:tabs>
        <w:ind w:left="907"/>
      </w:pPr>
      <w:r w:rsidRPr="00CC4BBB">
        <w:t xml:space="preserve">Maintenance embedded parts </w:t>
      </w:r>
    </w:p>
    <w:p w14:paraId="1E06B1EE" w14:textId="77777777" w:rsidR="00201304" w:rsidRPr="00CC4BBB" w:rsidRDefault="00201304" w:rsidP="00201304">
      <w:pPr>
        <w:pStyle w:val="MTBulletIndent"/>
        <w:tabs>
          <w:tab w:val="clear" w:pos="1211"/>
          <w:tab w:val="num" w:pos="927"/>
        </w:tabs>
        <w:ind w:left="907"/>
      </w:pPr>
      <w:r w:rsidRPr="00CC4BBB">
        <w:t>Tundish preparation embedded parts</w:t>
      </w:r>
      <w:r w:rsidRPr="00CC4BBB">
        <w:rPr>
          <w:vanish/>
        </w:rPr>
        <w:t xml:space="preserve"> </w:t>
      </w:r>
      <w:r w:rsidRPr="00CC4BBB">
        <w:rPr>
          <w:vanish/>
          <w:highlight w:val="yellow"/>
        </w:rPr>
        <w:t>(Buyer’s scope)</w:t>
      </w:r>
    </w:p>
    <w:p w14:paraId="01E4A70B" w14:textId="77777777" w:rsidR="00201304" w:rsidRPr="00CC4BBB" w:rsidRDefault="00201304" w:rsidP="00201304">
      <w:pPr>
        <w:pStyle w:val="MTStandard"/>
        <w:rPr>
          <w:lang w:eastAsia="zh-CN"/>
        </w:rPr>
      </w:pPr>
      <w:r w:rsidRPr="00CC4BBB">
        <w:t>The embedded steel parts are embedded into various concrete foundations and serve for fixation of various machine parts of the continuous casting plant to the foundation.</w:t>
      </w:r>
    </w:p>
    <w:p w14:paraId="3BE91196" w14:textId="77777777" w:rsidR="00201304" w:rsidRPr="00CC4BBB" w:rsidRDefault="00201304" w:rsidP="00201304">
      <w:pPr>
        <w:pStyle w:val="MTStandard"/>
        <w:rPr>
          <w:lang w:eastAsia="zh-CN"/>
        </w:rPr>
      </w:pPr>
    </w:p>
    <w:p w14:paraId="2D9125D2" w14:textId="77777777" w:rsidR="001E5294" w:rsidRPr="00CC4BBB" w:rsidRDefault="001E5294" w:rsidP="00427F3F">
      <w:pPr>
        <w:pStyle w:val="MTStandard"/>
      </w:pPr>
    </w:p>
    <w:p w14:paraId="3464BA70" w14:textId="77777777" w:rsidR="00427F3F" w:rsidRPr="00CC4BBB" w:rsidRDefault="004E44E3" w:rsidP="00427F3F">
      <w:pPr>
        <w:pStyle w:val="MTStandard"/>
      </w:pPr>
      <w:r w:rsidRPr="00CC4BBB">
        <w:br w:type="page"/>
      </w:r>
      <w:bookmarkStart w:id="2231" w:name="Confidentiality"/>
    </w:p>
    <w:p w14:paraId="175129AA" w14:textId="77777777" w:rsidR="002B7CEB" w:rsidRPr="00CC4BBB" w:rsidRDefault="002B7CEB" w:rsidP="002B7CEB">
      <w:pPr>
        <w:pStyle w:val="MTHeading"/>
      </w:pPr>
      <w:r w:rsidRPr="00CC4BBB">
        <w:lastRenderedPageBreak/>
        <w:t>Intellectual Property Rights and Confidentiality</w:t>
      </w:r>
      <w:bookmarkEnd w:id="223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798"/>
      </w:tblGrid>
      <w:tr w:rsidR="002B7CEB" w:rsidRPr="00CC4BBB" w14:paraId="0EF5B480" w14:textId="77777777" w:rsidTr="002B7CEB">
        <w:trPr>
          <w:trHeight w:val="478"/>
        </w:trPr>
        <w:tc>
          <w:tcPr>
            <w:tcW w:w="9798" w:type="dxa"/>
            <w:tcBorders>
              <w:top w:val="nil"/>
              <w:left w:val="nil"/>
              <w:bottom w:val="nil"/>
              <w:right w:val="nil"/>
            </w:tcBorders>
          </w:tcPr>
          <w:p w14:paraId="1FB82378" w14:textId="77777777" w:rsidR="00FA10E6" w:rsidRPr="00CC4BBB" w:rsidRDefault="00FA10E6" w:rsidP="002B7CEB">
            <w:pPr>
              <w:pStyle w:val="MTStandardSimple"/>
            </w:pPr>
            <w:bookmarkStart w:id="2232" w:name="Confidential" w:colFirst="0" w:colLast="0"/>
            <w:r w:rsidRPr="00CC4BBB">
              <w:t>This document contains valuable trade secrets and confidential information of Primetals Technologies and the content of this document is and shall remain the intellectual property right of Primetals Technologies. Any recipient shall keep this document and all its contents strictly confidential, not disclose it or any part thereof to any third party without Primetals Technologies' prior written consent and not use any information, specification or data contained in this document for purposes other than for the evaluation of this document.</w:t>
            </w:r>
          </w:p>
          <w:p w14:paraId="76357BB9" w14:textId="77777777" w:rsidR="00FA10E6" w:rsidRPr="00CC4BBB" w:rsidRDefault="00FA10E6" w:rsidP="002B7CEB">
            <w:pPr>
              <w:pStyle w:val="MTStandardSimple"/>
            </w:pPr>
            <w:r w:rsidRPr="00CC4BBB">
              <w:t>No part of this document is allowed to be adapted, copied, reproduced, duplicated, translated into another language, distributed or processed (print, photocopy, microfilm or any other process), neither by the use of electronic systems nor otherwise without the prior written permission of Primetals Technologies.</w:t>
            </w:r>
          </w:p>
          <w:p w14:paraId="7CD84CD5" w14:textId="77777777" w:rsidR="00FA10E6" w:rsidRPr="00CC4BBB" w:rsidRDefault="00FA10E6" w:rsidP="002B7CEB">
            <w:pPr>
              <w:pStyle w:val="MTStandardSimple"/>
            </w:pPr>
            <w:r w:rsidRPr="00CC4BBB">
              <w:t>Any recipient shall limit access to this document and to any part thereof to those of its employees reasonably required being aware thereof and shall ensure their strict adherence to the provisions of confidentiality and restriction of use as expressed above.</w:t>
            </w:r>
          </w:p>
          <w:p w14:paraId="1108857D" w14:textId="77777777" w:rsidR="002B7CEB" w:rsidRPr="00CC4BBB" w:rsidRDefault="00FA10E6" w:rsidP="002B7CEB">
            <w:pPr>
              <w:pStyle w:val="MTStandardSimple"/>
            </w:pPr>
            <w:r w:rsidRPr="00CC4BBB">
              <w:t>Any violation of the above provisions will be brought before the competent court in accordance with the applicable law.</w:t>
            </w:r>
          </w:p>
        </w:tc>
      </w:tr>
      <w:bookmarkEnd w:id="2232"/>
    </w:tbl>
    <w:p w14:paraId="031A4CCC" w14:textId="77777777" w:rsidR="00427F3F" w:rsidRPr="00CC4BBB" w:rsidRDefault="00427F3F" w:rsidP="00427F3F">
      <w:pPr>
        <w:pStyle w:val="MTStandard"/>
      </w:pPr>
    </w:p>
    <w:p w14:paraId="2300EDBA" w14:textId="77777777" w:rsidR="00427F3F" w:rsidRPr="00CC4BBB" w:rsidRDefault="004E44E3" w:rsidP="00427F3F">
      <w:pPr>
        <w:pStyle w:val="MTStandard"/>
      </w:pPr>
      <w:r w:rsidRPr="00CC4BBB">
        <w:br w:type="page"/>
      </w:r>
      <w:bookmarkStart w:id="2233" w:name="RevisionHistory"/>
    </w:p>
    <w:p w14:paraId="75ACB436" w14:textId="77777777" w:rsidR="004E44E3" w:rsidRPr="00CC4BBB" w:rsidRDefault="004E44E3" w:rsidP="004E44E3">
      <w:pPr>
        <w:pStyle w:val="MTHeading"/>
      </w:pPr>
      <w:r w:rsidRPr="00CC4BBB">
        <w:lastRenderedPageBreak/>
        <w:t>Revision History</w:t>
      </w:r>
      <w:bookmarkEnd w:id="2233"/>
    </w:p>
    <w:tbl>
      <w:tblPr>
        <w:tblW w:w="0" w:type="auto"/>
        <w:tblLayout w:type="fixed"/>
        <w:tblLook w:val="0000" w:firstRow="0" w:lastRow="0" w:firstColumn="0" w:lastColumn="0" w:noHBand="0" w:noVBand="0"/>
      </w:tblPr>
      <w:tblGrid>
        <w:gridCol w:w="1356"/>
        <w:gridCol w:w="1871"/>
        <w:gridCol w:w="6571"/>
      </w:tblGrid>
      <w:tr w:rsidR="00CC4BBB" w:rsidRPr="00CC4BBB" w14:paraId="76952D9D" w14:textId="77777777" w:rsidTr="0073153B">
        <w:trPr>
          <w:trHeight w:hRule="exact" w:val="600"/>
        </w:trPr>
        <w:tc>
          <w:tcPr>
            <w:tcW w:w="1356" w:type="dxa"/>
            <w:vAlign w:val="center"/>
          </w:tcPr>
          <w:p w14:paraId="7D8A82EF" w14:textId="77777777" w:rsidR="004E44E3" w:rsidRPr="00CC4BBB" w:rsidRDefault="004E44E3" w:rsidP="004E44E3">
            <w:pPr>
              <w:pStyle w:val="MTTableHeader"/>
            </w:pPr>
            <w:bookmarkStart w:id="2234" w:name="Revision" w:colFirst="0" w:colLast="0"/>
            <w:bookmarkStart w:id="2235" w:name="Date" w:colFirst="1" w:colLast="1"/>
            <w:bookmarkStart w:id="2236" w:name="Changes" w:colFirst="2" w:colLast="2"/>
            <w:r w:rsidRPr="00CC4BBB">
              <w:t>Revision</w:t>
            </w:r>
          </w:p>
        </w:tc>
        <w:tc>
          <w:tcPr>
            <w:tcW w:w="1871" w:type="dxa"/>
            <w:vAlign w:val="center"/>
          </w:tcPr>
          <w:p w14:paraId="45CE0CD3" w14:textId="77777777" w:rsidR="004E44E3" w:rsidRPr="00CC4BBB" w:rsidRDefault="004E44E3" w:rsidP="004E44E3">
            <w:pPr>
              <w:pStyle w:val="MTTableHeader"/>
            </w:pPr>
            <w:r w:rsidRPr="00CC4BBB">
              <w:t>Date</w:t>
            </w:r>
          </w:p>
        </w:tc>
        <w:tc>
          <w:tcPr>
            <w:tcW w:w="6571" w:type="dxa"/>
            <w:vAlign w:val="center"/>
          </w:tcPr>
          <w:p w14:paraId="0CCEDA30" w14:textId="77777777" w:rsidR="004E44E3" w:rsidRPr="00CC4BBB" w:rsidRDefault="004E44E3" w:rsidP="004E44E3">
            <w:pPr>
              <w:pStyle w:val="MTTableHeader"/>
            </w:pPr>
            <w:r w:rsidRPr="00CC4BBB">
              <w:t>Changes</w:t>
            </w:r>
          </w:p>
        </w:tc>
      </w:tr>
      <w:tr w:rsidR="009F4C51" w:rsidRPr="00CC4BBB" w14:paraId="11F20D34" w14:textId="77777777" w:rsidTr="0073153B">
        <w:trPr>
          <w:trHeight w:val="480"/>
        </w:trPr>
        <w:tc>
          <w:tcPr>
            <w:tcW w:w="1356" w:type="dxa"/>
            <w:vAlign w:val="center"/>
          </w:tcPr>
          <w:p w14:paraId="2091C41D" w14:textId="723B6C86" w:rsidR="009F4C51" w:rsidRPr="009F4C51" w:rsidRDefault="009F4C51" w:rsidP="00A325AD">
            <w:pPr>
              <w:pStyle w:val="MTTableTextSimple"/>
              <w:rPr>
                <w:color w:val="FF0000"/>
              </w:rPr>
            </w:pPr>
            <w:r w:rsidRPr="009F4C51">
              <w:rPr>
                <w:color w:val="FF0000"/>
              </w:rPr>
              <w:t>Rev 1</w:t>
            </w:r>
          </w:p>
        </w:tc>
        <w:tc>
          <w:tcPr>
            <w:tcW w:w="1871" w:type="dxa"/>
            <w:vAlign w:val="center"/>
          </w:tcPr>
          <w:p w14:paraId="131D4376" w14:textId="705734BA" w:rsidR="009F4C51" w:rsidRPr="009F4C51" w:rsidRDefault="009F4C51" w:rsidP="00A325AD">
            <w:pPr>
              <w:pStyle w:val="MTTableTextSimple"/>
              <w:rPr>
                <w:color w:val="FF0000"/>
              </w:rPr>
            </w:pPr>
            <w:r>
              <w:rPr>
                <w:color w:val="FF0000"/>
              </w:rPr>
              <w:t xml:space="preserve">December </w:t>
            </w:r>
            <w:r w:rsidRPr="009F4C51">
              <w:rPr>
                <w:color w:val="FF0000"/>
              </w:rPr>
              <w:t>2021</w:t>
            </w:r>
          </w:p>
        </w:tc>
        <w:tc>
          <w:tcPr>
            <w:tcW w:w="6571" w:type="dxa"/>
            <w:vAlign w:val="center"/>
          </w:tcPr>
          <w:p w14:paraId="64B1BED0" w14:textId="7BE18AF0" w:rsidR="009F4C51" w:rsidRPr="009F4C51" w:rsidRDefault="009F4C51" w:rsidP="00A325AD">
            <w:pPr>
              <w:pStyle w:val="MTTableTextSimple"/>
              <w:rPr>
                <w:color w:val="FF0000"/>
              </w:rPr>
            </w:pPr>
            <w:r w:rsidRPr="007B65B4">
              <w:rPr>
                <w:bCs/>
                <w:color w:val="FF0000"/>
              </w:rPr>
              <w:t>Reissued following technical review</w:t>
            </w:r>
          </w:p>
        </w:tc>
      </w:tr>
      <w:bookmarkEnd w:id="2234"/>
      <w:bookmarkEnd w:id="2235"/>
      <w:bookmarkEnd w:id="2236"/>
      <w:tr w:rsidR="004E44E3" w:rsidRPr="00CC4BBB" w14:paraId="75297C6E" w14:textId="77777777" w:rsidTr="0073153B">
        <w:trPr>
          <w:trHeight w:val="480"/>
        </w:trPr>
        <w:tc>
          <w:tcPr>
            <w:tcW w:w="1356" w:type="dxa"/>
            <w:vAlign w:val="center"/>
          </w:tcPr>
          <w:p w14:paraId="5403D97E" w14:textId="3C51AB4C" w:rsidR="004E44E3" w:rsidRPr="00CC4BBB" w:rsidRDefault="00CF5FA7" w:rsidP="00A325AD">
            <w:pPr>
              <w:pStyle w:val="MTTableTextSimple"/>
            </w:pPr>
            <w:r w:rsidRPr="00CC4BBB">
              <w:t>Rev 0</w:t>
            </w:r>
          </w:p>
        </w:tc>
        <w:tc>
          <w:tcPr>
            <w:tcW w:w="1871" w:type="dxa"/>
            <w:vAlign w:val="center"/>
          </w:tcPr>
          <w:p w14:paraId="32BBA18C" w14:textId="33E5942E" w:rsidR="004E44E3" w:rsidRPr="00CC4BBB" w:rsidRDefault="00292DCD" w:rsidP="00A325AD">
            <w:pPr>
              <w:pStyle w:val="MTTableTextSimple"/>
            </w:pPr>
            <w:r w:rsidRPr="00CC4BBB">
              <w:t>October</w:t>
            </w:r>
            <w:r w:rsidR="00CF5FA7" w:rsidRPr="00CC4BBB">
              <w:t xml:space="preserve"> 2021</w:t>
            </w:r>
          </w:p>
        </w:tc>
        <w:tc>
          <w:tcPr>
            <w:tcW w:w="6571" w:type="dxa"/>
            <w:vAlign w:val="center"/>
          </w:tcPr>
          <w:p w14:paraId="63314B7A" w14:textId="62287D16" w:rsidR="004E44E3" w:rsidRPr="00CC4BBB" w:rsidRDefault="00CF5FA7" w:rsidP="00A325AD">
            <w:pPr>
              <w:pStyle w:val="MTTableTextSimple"/>
            </w:pPr>
            <w:r w:rsidRPr="00CC4BBB">
              <w:t>Initial Offer</w:t>
            </w:r>
          </w:p>
        </w:tc>
      </w:tr>
    </w:tbl>
    <w:p w14:paraId="5397847E" w14:textId="77777777" w:rsidR="004E44E3" w:rsidRPr="00CC4BBB" w:rsidRDefault="004E44E3" w:rsidP="004E44E3">
      <w:pPr>
        <w:pStyle w:val="MTStandard"/>
      </w:pPr>
    </w:p>
    <w:sectPr w:rsidR="004E44E3" w:rsidRPr="00CC4BBB" w:rsidSect="003172A8">
      <w:headerReference w:type="default" r:id="rId81"/>
      <w:pgSz w:w="11907" w:h="16839" w:code="9"/>
      <w:pgMar w:top="1985" w:right="907" w:bottom="1304" w:left="1418" w:header="567" w:footer="56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9645116" w14:textId="77777777" w:rsidR="003E60D7" w:rsidRDefault="003E60D7">
      <w:r>
        <w:separator/>
      </w:r>
    </w:p>
  </w:endnote>
  <w:endnote w:type="continuationSeparator" w:id="0">
    <w:p w14:paraId="2DA1118B" w14:textId="77777777" w:rsidR="003E60D7" w:rsidRDefault="003E60D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CD306E" w14:textId="77777777" w:rsidR="001562F8" w:rsidRDefault="001562F8">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D8A319" w14:textId="77777777" w:rsidR="001562F8" w:rsidRDefault="001562F8" w:rsidP="00E93C7E">
    <w:pPr>
      <w:pStyle w:val="MTHeaderFooter9"/>
      <w:pBdr>
        <w:bottom w:val="single" w:sz="4" w:space="1" w:color="auto"/>
      </w:pBdr>
    </w:pPr>
  </w:p>
  <w:tbl>
    <w:tblPr>
      <w:tblW w:w="10140" w:type="dxa"/>
      <w:tblLayout w:type="fixed"/>
      <w:tblCellMar>
        <w:left w:w="0" w:type="dxa"/>
        <w:right w:w="0" w:type="dxa"/>
      </w:tblCellMar>
      <w:tblLook w:val="01E0" w:firstRow="1" w:lastRow="1" w:firstColumn="1" w:lastColumn="1" w:noHBand="0" w:noVBand="0"/>
    </w:tblPr>
    <w:tblGrid>
      <w:gridCol w:w="5460"/>
      <w:gridCol w:w="3120"/>
      <w:gridCol w:w="1560"/>
    </w:tblGrid>
    <w:tr w:rsidR="001562F8" w:rsidRPr="00CA0CE0" w14:paraId="73811F0A" w14:textId="77777777" w:rsidTr="00530A3B">
      <w:trPr>
        <w:trHeight w:hRule="exact" w:val="284"/>
      </w:trPr>
      <w:tc>
        <w:tcPr>
          <w:tcW w:w="10140" w:type="dxa"/>
          <w:gridSpan w:val="3"/>
          <w:tcMar>
            <w:left w:w="0" w:type="dxa"/>
            <w:right w:w="0" w:type="dxa"/>
          </w:tcMar>
          <w:vAlign w:val="bottom"/>
        </w:tcPr>
        <w:p w14:paraId="6AF5D1DE" w14:textId="7321CF71" w:rsidR="001562F8" w:rsidRPr="00CA0CE0" w:rsidRDefault="001562F8" w:rsidP="00A325AD">
          <w:pPr>
            <w:pStyle w:val="MTHeaderFooter7"/>
          </w:pPr>
          <w:r w:rsidRPr="00CA0CE0">
            <w:fldChar w:fldCharType="begin"/>
          </w:r>
          <w:r w:rsidRPr="00FA10E6">
            <w:rPr>
              <w:lang w:val="en-US"/>
            </w:rPr>
            <w:instrText xml:space="preserve"> DOCPROPERTY  MT_TSP_Copyright  \* MERGEFORMAT </w:instrText>
          </w:r>
          <w:r w:rsidRPr="00CA0CE0">
            <w:fldChar w:fldCharType="separate"/>
          </w:r>
          <w:r w:rsidR="00901CB5">
            <w:rPr>
              <w:lang w:val="en-US"/>
            </w:rPr>
            <w:t xml:space="preserve">Copyright © Primetals Technologies Austria GmbH (2021). All </w:t>
          </w:r>
          <w:r w:rsidR="00901CB5" w:rsidRPr="00901CB5">
            <w:t>rights reserved.</w:t>
          </w:r>
          <w:r w:rsidRPr="00CA0CE0">
            <w:fldChar w:fldCharType="end"/>
          </w:r>
          <w:r>
            <w:t xml:space="preserve">   </w:t>
          </w:r>
          <w:fldSimple w:instr=" DOCPROPERTY  MT_TSP_DocumentClassification  \* MERGEFORMAT ">
            <w:r w:rsidR="00901CB5">
              <w:t>Confidential</w:t>
            </w:r>
          </w:fldSimple>
          <w:r>
            <w:t xml:space="preserve">   </w:t>
          </w:r>
          <w:fldSimple w:instr=" DOCPROPERTY  MT_TSP_ProjectCode  \* MERGEFORMAT ">
            <w:r w:rsidR="00901CB5">
              <w:t>9JC6</w:t>
            </w:r>
          </w:fldSimple>
          <w:r>
            <w:t xml:space="preserve">   </w:t>
          </w:r>
          <w:bookmarkStart w:id="10" w:name="Rev2"/>
          <w:r w:rsidRPr="00CA0CE0">
            <w:t>Rev</w:t>
          </w:r>
          <w:bookmarkEnd w:id="10"/>
          <w:r w:rsidRPr="00CA0CE0">
            <w:t xml:space="preserve">. </w:t>
          </w:r>
          <w:fldSimple w:instr=" DOCPROPERTY  MT_TSP_Revision  \* MERGEFORMAT ">
            <w:r w:rsidR="00901CB5">
              <w:t>1</w:t>
            </w:r>
          </w:fldSimple>
          <w:r>
            <w:t xml:space="preserve">   </w:t>
          </w:r>
          <w:fldSimple w:instr=" DOCPROPERTY  MT_TSP_Date  \* MERGEFORMAT ">
            <w:r w:rsidR="00901CB5">
              <w:t>December 2021</w:t>
            </w:r>
          </w:fldSimple>
        </w:p>
      </w:tc>
    </w:tr>
    <w:tr w:rsidR="001562F8" w:rsidRPr="00CA0CE0" w14:paraId="6EAFF7F2" w14:textId="77777777" w:rsidTr="00E93C7E">
      <w:trPr>
        <w:trHeight w:hRule="exact" w:val="159"/>
      </w:trPr>
      <w:tc>
        <w:tcPr>
          <w:tcW w:w="5460" w:type="dxa"/>
          <w:tcMar>
            <w:left w:w="0" w:type="dxa"/>
            <w:right w:w="0" w:type="dxa"/>
          </w:tcMar>
        </w:tcPr>
        <w:p w14:paraId="3B90CA54" w14:textId="3108BDCB" w:rsidR="001562F8" w:rsidRPr="00D839B9" w:rsidRDefault="001562F8" w:rsidP="00A325AD">
          <w:pPr>
            <w:pStyle w:val="MTHeaderFooter7"/>
            <w:rPr>
              <w:lang w:val="en-US"/>
            </w:rPr>
          </w:pPr>
          <w:r>
            <w:fldChar w:fldCharType="begin"/>
          </w:r>
          <w:r w:rsidRPr="00D839B9">
            <w:rPr>
              <w:lang w:val="en-US"/>
            </w:rPr>
            <w:instrText xml:space="preserve"> FILENAME   \* MERGEFORMAT </w:instrText>
          </w:r>
          <w:r>
            <w:fldChar w:fldCharType="separate"/>
          </w:r>
          <w:r w:rsidR="00901CB5">
            <w:rPr>
              <w:lang w:val="en-US"/>
            </w:rPr>
            <w:t>9JC6_CB_41_CB1-7_Mech_Rev1.docx</w:t>
          </w:r>
          <w:r>
            <w:fldChar w:fldCharType="end"/>
          </w:r>
        </w:p>
      </w:tc>
      <w:tc>
        <w:tcPr>
          <w:tcW w:w="3120" w:type="dxa"/>
        </w:tcPr>
        <w:p w14:paraId="3CAED08F" w14:textId="132A51E8" w:rsidR="001562F8" w:rsidRPr="00D839B9" w:rsidRDefault="001562F8" w:rsidP="00A325AD">
          <w:pPr>
            <w:pStyle w:val="MTHeaderFooter7"/>
            <w:rPr>
              <w:lang w:val="en-US"/>
            </w:rPr>
          </w:pPr>
          <w:r>
            <w:fldChar w:fldCharType="begin"/>
          </w:r>
          <w:r w:rsidRPr="00D839B9">
            <w:rPr>
              <w:lang w:val="en-US"/>
            </w:rPr>
            <w:instrText xml:space="preserve"> if </w:instrText>
          </w:r>
          <w:r w:rsidRPr="00CA0CE0">
            <w:fldChar w:fldCharType="begin"/>
          </w:r>
          <w:r w:rsidRPr="00D839B9">
            <w:rPr>
              <w:lang w:val="en-US"/>
            </w:rPr>
            <w:instrText xml:space="preserve"> DOCPROPERTY  MT_TSP_ProductVersion  \* MERGEFORMAT </w:instrText>
          </w:r>
          <w:r w:rsidRPr="00CA0CE0">
            <w:fldChar w:fldCharType="end"/>
          </w:r>
          <w:r w:rsidRPr="00D839B9">
            <w:rPr>
              <w:lang w:val="en-US"/>
            </w:rPr>
            <w:instrText xml:space="preserve">="" "" "Doc Version: " </w:instrText>
          </w:r>
          <w:r>
            <w:fldChar w:fldCharType="end"/>
          </w:r>
          <w:r w:rsidRPr="00CA0CE0">
            <w:fldChar w:fldCharType="begin"/>
          </w:r>
          <w:r w:rsidRPr="00D839B9">
            <w:rPr>
              <w:lang w:val="en-US"/>
            </w:rPr>
            <w:instrText xml:space="preserve"> DOCPROPERTY  MT_TSP_ProductVersion  \* MERGEFORMAT </w:instrText>
          </w:r>
          <w:r w:rsidRPr="00CA0CE0">
            <w:fldChar w:fldCharType="end"/>
          </w:r>
        </w:p>
      </w:tc>
      <w:tc>
        <w:tcPr>
          <w:tcW w:w="1560" w:type="dxa"/>
        </w:tcPr>
        <w:p w14:paraId="1983C1D6" w14:textId="77777777" w:rsidR="001562F8" w:rsidRPr="00CA0CE0" w:rsidRDefault="001562F8" w:rsidP="00A325AD">
          <w:pPr>
            <w:pStyle w:val="MTHeaderFooter7"/>
          </w:pPr>
          <w:bookmarkStart w:id="11" w:name="Page"/>
          <w:r w:rsidRPr="00CA0CE0">
            <w:t>Page</w:t>
          </w:r>
          <w:bookmarkEnd w:id="11"/>
          <w:r w:rsidRPr="00CA0CE0">
            <w:t xml:space="preserve"> </w:t>
          </w:r>
          <w:r w:rsidRPr="00CA0CE0">
            <w:fldChar w:fldCharType="begin"/>
          </w:r>
          <w:r w:rsidRPr="00CA0CE0">
            <w:instrText xml:space="preserve"> PAGE </w:instrText>
          </w:r>
          <w:r w:rsidRPr="00CA0CE0">
            <w:fldChar w:fldCharType="separate"/>
          </w:r>
          <w:r>
            <w:t>2</w:t>
          </w:r>
          <w:r w:rsidRPr="00CA0CE0">
            <w:fldChar w:fldCharType="end"/>
          </w:r>
        </w:p>
      </w:tc>
    </w:tr>
  </w:tbl>
  <w:p w14:paraId="6FC7EA82" w14:textId="77777777" w:rsidR="001562F8" w:rsidRPr="00CA0CE0" w:rsidRDefault="001562F8" w:rsidP="000C5DBB">
    <w:pPr>
      <w:pStyle w:val="Fuzeile"/>
      <w:rPr>
        <w:sz w:val="2"/>
        <w:szCs w:val="2"/>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9984" w:type="dxa"/>
      <w:tblLayout w:type="fixed"/>
      <w:tblCellMar>
        <w:left w:w="0" w:type="dxa"/>
        <w:right w:w="0" w:type="dxa"/>
      </w:tblCellMar>
      <w:tblLook w:val="0000" w:firstRow="0" w:lastRow="0" w:firstColumn="0" w:lastColumn="0" w:noHBand="0" w:noVBand="0"/>
    </w:tblPr>
    <w:tblGrid>
      <w:gridCol w:w="9984"/>
    </w:tblGrid>
    <w:tr w:rsidR="001562F8" w:rsidRPr="00D63FA4" w14:paraId="7AB39CB5" w14:textId="77777777" w:rsidTr="00E93C7E">
      <w:trPr>
        <w:cantSplit/>
      </w:trPr>
      <w:tc>
        <w:tcPr>
          <w:tcW w:w="9984" w:type="dxa"/>
        </w:tcPr>
        <w:p w14:paraId="6C7FB79B" w14:textId="375556CF" w:rsidR="001562F8" w:rsidRPr="00D63FA4" w:rsidRDefault="001562F8" w:rsidP="00BB592A">
          <w:pPr>
            <w:pStyle w:val="MTHeaderFooter9Bold"/>
            <w:rPr>
              <w:lang w:val="fr-FR"/>
            </w:rPr>
          </w:pPr>
          <w:r>
            <w:fldChar w:fldCharType="begin"/>
          </w:r>
          <w:r w:rsidRPr="00D63FA4">
            <w:rPr>
              <w:lang w:val="fr-FR"/>
            </w:rPr>
            <w:instrText xml:space="preserve"> DOCPROPERTY  MT_TSP_MTCompany  \* MERGEFORMAT </w:instrText>
          </w:r>
          <w:r>
            <w:fldChar w:fldCharType="separate"/>
          </w:r>
          <w:r w:rsidR="00901CB5">
            <w:rPr>
              <w:lang w:val="fr-FR"/>
            </w:rPr>
            <w:t>Primetals Technologies Austria GmbH</w:t>
          </w:r>
          <w:r>
            <w:fldChar w:fldCharType="end"/>
          </w:r>
        </w:p>
      </w:tc>
    </w:tr>
    <w:tr w:rsidR="001562F8" w:rsidRPr="00CA0CE0" w14:paraId="78250173" w14:textId="77777777" w:rsidTr="00E93C7E">
      <w:trPr>
        <w:cantSplit/>
      </w:trPr>
      <w:tc>
        <w:tcPr>
          <w:tcW w:w="9984" w:type="dxa"/>
        </w:tcPr>
        <w:p w14:paraId="15A31ED5" w14:textId="77777777" w:rsidR="00901CB5" w:rsidRDefault="001562F8" w:rsidP="00BB592A">
          <w:pPr>
            <w:pStyle w:val="MTHeaderFooter9"/>
          </w:pPr>
          <w:r>
            <w:fldChar w:fldCharType="begin"/>
          </w:r>
          <w:r w:rsidRPr="006D709A">
            <w:instrText xml:space="preserve"> DOCPROPERTY  MT_TSP_MTCompanyAddre</w:instrText>
          </w:r>
          <w:r w:rsidRPr="00AC7147">
            <w:instrText xml:space="preserve">ss  \* MERGEFORMAT </w:instrText>
          </w:r>
          <w:r>
            <w:fldChar w:fldCharType="separate"/>
          </w:r>
          <w:r w:rsidR="00901CB5">
            <w:t>A joint venture of Mitsubishi Heavy Industries and partners</w:t>
          </w:r>
        </w:p>
        <w:p w14:paraId="694E51DA" w14:textId="77777777" w:rsidR="00901CB5" w:rsidRDefault="00901CB5" w:rsidP="00BB592A">
          <w:pPr>
            <w:pStyle w:val="MTHeaderFooter9"/>
          </w:pPr>
          <w:r>
            <w:t>Turmstrasse 44</w:t>
          </w:r>
        </w:p>
        <w:p w14:paraId="310C767A" w14:textId="77777777" w:rsidR="00901CB5" w:rsidRDefault="00901CB5" w:rsidP="00BB592A">
          <w:pPr>
            <w:pStyle w:val="MTHeaderFooter9"/>
          </w:pPr>
          <w:r>
            <w:t>4031 Linz</w:t>
          </w:r>
        </w:p>
        <w:p w14:paraId="31432667" w14:textId="54F02F95" w:rsidR="001562F8" w:rsidRPr="00CA0CE0" w:rsidRDefault="00901CB5" w:rsidP="00BB592A">
          <w:pPr>
            <w:pStyle w:val="MTHeaderFooter9"/>
          </w:pPr>
          <w:r>
            <w:t>Austria</w:t>
          </w:r>
          <w:r w:rsidR="001562F8">
            <w:fldChar w:fldCharType="end"/>
          </w:r>
        </w:p>
      </w:tc>
    </w:tr>
    <w:tr w:rsidR="001562F8" w:rsidRPr="00CA0CE0" w14:paraId="57532B96" w14:textId="77777777" w:rsidTr="00E93C7E">
      <w:trPr>
        <w:cantSplit/>
        <w:trHeight w:hRule="exact" w:val="57"/>
      </w:trPr>
      <w:tc>
        <w:tcPr>
          <w:tcW w:w="9984" w:type="dxa"/>
        </w:tcPr>
        <w:p w14:paraId="3EB59648" w14:textId="77777777" w:rsidR="001562F8" w:rsidRPr="00CA0CE0" w:rsidRDefault="001562F8" w:rsidP="00B92F73">
          <w:pPr>
            <w:pStyle w:val="MTHeaderFooter7"/>
          </w:pPr>
        </w:p>
      </w:tc>
    </w:tr>
    <w:tr w:rsidR="001562F8" w:rsidRPr="00CA0CE0" w14:paraId="41A97318" w14:textId="77777777" w:rsidTr="00530A3B">
      <w:trPr>
        <w:cantSplit/>
        <w:trHeight w:hRule="exact" w:val="159"/>
      </w:trPr>
      <w:tc>
        <w:tcPr>
          <w:tcW w:w="9984" w:type="dxa"/>
        </w:tcPr>
        <w:p w14:paraId="2CBBF4C2" w14:textId="316CD2C7" w:rsidR="001562F8" w:rsidRPr="00CA0CE0" w:rsidRDefault="001562F8" w:rsidP="00B92F73">
          <w:pPr>
            <w:pStyle w:val="MTHeaderFooter7"/>
          </w:pPr>
          <w:r w:rsidRPr="00CA0CE0">
            <w:fldChar w:fldCharType="begin"/>
          </w:r>
          <w:r w:rsidRPr="00FA10E6">
            <w:rPr>
              <w:lang w:val="en-US"/>
            </w:rPr>
            <w:instrText xml:space="preserve"> DOCPROPERTY  MT_TSP_Copyright  \* MERGEFORMAT </w:instrText>
          </w:r>
          <w:r w:rsidRPr="00CA0CE0">
            <w:fldChar w:fldCharType="separate"/>
          </w:r>
          <w:r w:rsidR="00901CB5">
            <w:rPr>
              <w:lang w:val="en-US"/>
            </w:rPr>
            <w:t xml:space="preserve">Copyright © Primetals Technologies Austria GmbH (2021). All </w:t>
          </w:r>
          <w:r w:rsidR="00901CB5" w:rsidRPr="00901CB5">
            <w:t>rights reserved.</w:t>
          </w:r>
          <w:r w:rsidRPr="00CA0CE0">
            <w:fldChar w:fldCharType="end"/>
          </w:r>
          <w:r>
            <w:t xml:space="preserve">   </w:t>
          </w:r>
          <w:fldSimple w:instr=" DOCPROPERTY  MT_TSP_DocumentClassification  \* MERGEFORMAT ">
            <w:r w:rsidR="00901CB5">
              <w:t>Confidential</w:t>
            </w:r>
          </w:fldSimple>
          <w:r>
            <w:t xml:space="preserve">   </w:t>
          </w:r>
          <w:fldSimple w:instr=" DOCPROPERTY  MT_TSP_ProjectCode  \* MERGEFORMAT ">
            <w:r w:rsidR="00901CB5">
              <w:t>9JC6</w:t>
            </w:r>
          </w:fldSimple>
          <w:r>
            <w:t xml:space="preserve">   </w:t>
          </w:r>
          <w:bookmarkStart w:id="12" w:name="Rev1"/>
          <w:r w:rsidRPr="00CA0CE0">
            <w:t>Rev</w:t>
          </w:r>
          <w:bookmarkEnd w:id="12"/>
          <w:r w:rsidRPr="00CA0CE0">
            <w:t xml:space="preserve">. </w:t>
          </w:r>
          <w:fldSimple w:instr=" DOCPROPERTY  MT_TSP_Revision  \* MERGEFORMAT ">
            <w:r w:rsidR="00901CB5">
              <w:t>1</w:t>
            </w:r>
          </w:fldSimple>
          <w:r>
            <w:t xml:space="preserve">   </w:t>
          </w:r>
          <w:fldSimple w:instr=" DOCPROPERTY  MT_TSP_Date  \* MERGEFORMAT ">
            <w:r w:rsidR="00901CB5">
              <w:t>December 2021</w:t>
            </w:r>
          </w:fldSimple>
          <w:r>
            <w:t xml:space="preserve">   </w:t>
          </w:r>
        </w:p>
      </w:tc>
    </w:tr>
  </w:tbl>
  <w:p w14:paraId="1CB1378A" w14:textId="77777777" w:rsidR="001562F8" w:rsidRPr="00C01D02" w:rsidRDefault="001562F8" w:rsidP="00C01D02">
    <w:pPr>
      <w:pStyle w:val="MTHeaderFooter7"/>
      <w:rPr>
        <w:szCs w:val="14"/>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EB4BF71" w14:textId="77777777" w:rsidR="003E60D7" w:rsidRDefault="003E60D7">
      <w:r>
        <w:separator/>
      </w:r>
    </w:p>
  </w:footnote>
  <w:footnote w:type="continuationSeparator" w:id="0">
    <w:p w14:paraId="3399E215" w14:textId="77777777" w:rsidR="003E60D7" w:rsidRDefault="003E60D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E12889" w14:textId="77777777" w:rsidR="001562F8" w:rsidRDefault="001562F8">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B84F9D0" w14:textId="77777777" w:rsidR="001562F8" w:rsidRPr="00FD2A02" w:rsidRDefault="001562F8">
    <w:pPr>
      <w:rPr>
        <w:sz w:val="2"/>
        <w:szCs w:val="2"/>
      </w:rPr>
    </w:pPr>
  </w:p>
  <w:tbl>
    <w:tblPr>
      <w:tblW w:w="10207" w:type="dxa"/>
      <w:tblLayout w:type="fixed"/>
      <w:tblCellMar>
        <w:left w:w="0" w:type="dxa"/>
        <w:right w:w="0" w:type="dxa"/>
      </w:tblCellMar>
      <w:tblLook w:val="0000" w:firstRow="0" w:lastRow="0" w:firstColumn="0" w:lastColumn="0" w:noHBand="0" w:noVBand="0"/>
    </w:tblPr>
    <w:tblGrid>
      <w:gridCol w:w="5384"/>
      <w:gridCol w:w="4823"/>
    </w:tblGrid>
    <w:tr w:rsidR="001562F8" w:rsidRPr="001C4B19" w14:paraId="504439B0" w14:textId="77777777" w:rsidTr="001B1CF9">
      <w:trPr>
        <w:cantSplit/>
        <w:trHeight w:val="216"/>
      </w:trPr>
      <w:tc>
        <w:tcPr>
          <w:tcW w:w="5384" w:type="dxa"/>
          <w:vMerge w:val="restart"/>
        </w:tcPr>
        <w:p w14:paraId="17708618" w14:textId="77777777" w:rsidR="001562F8" w:rsidRPr="000C5DBB" w:rsidRDefault="001562F8" w:rsidP="00D25F66">
          <w:pPr>
            <w:pStyle w:val="MTHeaderFooter"/>
          </w:pPr>
          <w:r>
            <w:rPr>
              <w:lang w:val="en-US" w:eastAsia="zh-CN"/>
            </w:rPr>
            <w:drawing>
              <wp:inline distT="0" distB="0" distL="0" distR="0" wp14:anchorId="186BADA0" wp14:editId="75F094E9">
                <wp:extent cx="2304415" cy="597535"/>
                <wp:effectExtent l="0" t="0" r="63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304415" cy="597535"/>
                        </a:xfrm>
                        <a:prstGeom prst="rect">
                          <a:avLst/>
                        </a:prstGeom>
                        <a:noFill/>
                      </pic:spPr>
                    </pic:pic>
                  </a:graphicData>
                </a:graphic>
              </wp:inline>
            </w:drawing>
          </w:r>
        </w:p>
      </w:tc>
      <w:bookmarkStart w:id="6" w:name="bmHeaderCustomerCell"/>
      <w:bookmarkEnd w:id="6"/>
      <w:tc>
        <w:tcPr>
          <w:tcW w:w="4823" w:type="dxa"/>
        </w:tcPr>
        <w:p w14:paraId="52D4FEEA" w14:textId="779DFE94" w:rsidR="001562F8" w:rsidRPr="001C4B19" w:rsidRDefault="001562F8" w:rsidP="00A325AD">
          <w:pPr>
            <w:pStyle w:val="MTHeaderFooter"/>
          </w:pPr>
          <w:r w:rsidRPr="001C4B19">
            <w:fldChar w:fldCharType="begin"/>
          </w:r>
          <w:r w:rsidRPr="001C4B19">
            <w:instrText xml:space="preserve"> DOCPROPERTY  MT_TSP_Customer  \* MERGEFORMAT </w:instrText>
          </w:r>
          <w:r w:rsidRPr="001C4B19">
            <w:fldChar w:fldCharType="separate"/>
          </w:r>
          <w:r w:rsidR="00901CB5">
            <w:t>Jindal Stainless Ltd.</w:t>
          </w:r>
          <w:r w:rsidRPr="001C4B19">
            <w:fldChar w:fldCharType="end"/>
          </w:r>
        </w:p>
      </w:tc>
    </w:tr>
    <w:tr w:rsidR="001562F8" w:rsidRPr="001C4B19" w14:paraId="21B3AFC4" w14:textId="77777777" w:rsidTr="001B1CF9">
      <w:trPr>
        <w:cantSplit/>
        <w:trHeight w:hRule="exact" w:val="216"/>
      </w:trPr>
      <w:tc>
        <w:tcPr>
          <w:tcW w:w="5384" w:type="dxa"/>
          <w:vMerge/>
        </w:tcPr>
        <w:p w14:paraId="6465F73E" w14:textId="77777777" w:rsidR="001562F8" w:rsidRDefault="001562F8" w:rsidP="00A325AD">
          <w:pPr>
            <w:pStyle w:val="MTHeaderFooter"/>
          </w:pPr>
        </w:p>
      </w:tc>
      <w:bookmarkStart w:id="7" w:name="bmHeaderProjectCell"/>
      <w:bookmarkEnd w:id="7"/>
      <w:tc>
        <w:tcPr>
          <w:tcW w:w="4823" w:type="dxa"/>
        </w:tcPr>
        <w:p w14:paraId="36CAEB5A" w14:textId="3EC43F17" w:rsidR="001562F8" w:rsidRPr="001C4B19" w:rsidRDefault="001562F8" w:rsidP="00A325AD">
          <w:pPr>
            <w:pStyle w:val="MTHeaderFooter"/>
          </w:pPr>
          <w:r w:rsidRPr="001C4B19">
            <w:fldChar w:fldCharType="begin"/>
          </w:r>
          <w:r w:rsidRPr="001C4B19">
            <w:instrText xml:space="preserve"> DOCPROPERTY  MT_TSP_ProjectName  \* MERGEFORMAT </w:instrText>
          </w:r>
          <w:r w:rsidRPr="001C4B19">
            <w:fldChar w:fldCharType="separate"/>
          </w:r>
          <w:r w:rsidR="00901CB5">
            <w:t>JSL (Jajpur) Slab Caster Expansion Phase 3</w:t>
          </w:r>
          <w:r w:rsidRPr="001C4B19">
            <w:fldChar w:fldCharType="end"/>
          </w:r>
        </w:p>
      </w:tc>
    </w:tr>
    <w:tr w:rsidR="001562F8" w:rsidRPr="001C4B19" w14:paraId="7279AFA9" w14:textId="77777777" w:rsidTr="001B1CF9">
      <w:trPr>
        <w:cantSplit/>
        <w:trHeight w:hRule="exact" w:val="216"/>
      </w:trPr>
      <w:tc>
        <w:tcPr>
          <w:tcW w:w="5384" w:type="dxa"/>
          <w:vMerge/>
        </w:tcPr>
        <w:p w14:paraId="056AC467" w14:textId="77777777" w:rsidR="001562F8" w:rsidRDefault="001562F8" w:rsidP="00A325AD">
          <w:pPr>
            <w:pStyle w:val="MTHeaderFooter"/>
          </w:pPr>
        </w:p>
      </w:tc>
      <w:bookmarkStart w:id="8" w:name="bmHeaderDocumentTypeCell"/>
      <w:bookmarkEnd w:id="8"/>
      <w:tc>
        <w:tcPr>
          <w:tcW w:w="4823" w:type="dxa"/>
        </w:tcPr>
        <w:p w14:paraId="6BFD60DB" w14:textId="0414BA0C" w:rsidR="001562F8" w:rsidRPr="001C4B19" w:rsidRDefault="001562F8" w:rsidP="00A325AD">
          <w:pPr>
            <w:pStyle w:val="MTHeaderFooter"/>
          </w:pPr>
          <w:r w:rsidRPr="001C4B19">
            <w:fldChar w:fldCharType="begin"/>
          </w:r>
          <w:r w:rsidRPr="001C4B19">
            <w:instrText xml:space="preserve"> DOCPROPERTY  MT_TSP_DocumentType  \* MERGEFORMAT </w:instrText>
          </w:r>
          <w:r w:rsidRPr="001C4B19">
            <w:fldChar w:fldCharType="separate"/>
          </w:r>
          <w:r w:rsidR="00901CB5">
            <w:t>Technical specification</w:t>
          </w:r>
          <w:r w:rsidRPr="001C4B19">
            <w:fldChar w:fldCharType="end"/>
          </w:r>
          <w:r w:rsidRPr="001C4B19">
            <w:t xml:space="preserve">  </w:t>
          </w:r>
        </w:p>
      </w:tc>
    </w:tr>
    <w:tr w:rsidR="001562F8" w:rsidRPr="001C4B19" w14:paraId="5F17907E" w14:textId="77777777" w:rsidTr="001B1CF9">
      <w:trPr>
        <w:cantSplit/>
        <w:trHeight w:hRule="exact" w:val="216"/>
      </w:trPr>
      <w:tc>
        <w:tcPr>
          <w:tcW w:w="5384" w:type="dxa"/>
          <w:vMerge/>
        </w:tcPr>
        <w:p w14:paraId="4154DB35" w14:textId="77777777" w:rsidR="001562F8" w:rsidRDefault="001562F8" w:rsidP="00692C75">
          <w:pPr>
            <w:pStyle w:val="MTHeaderFooter"/>
          </w:pPr>
        </w:p>
      </w:tc>
      <w:bookmarkStart w:id="9" w:name="bmHeaderStandardStructureCell"/>
      <w:bookmarkEnd w:id="9"/>
      <w:tc>
        <w:tcPr>
          <w:tcW w:w="4823" w:type="dxa"/>
        </w:tcPr>
        <w:p w14:paraId="6F6A60FC" w14:textId="655CE8CB" w:rsidR="001562F8" w:rsidRPr="001C4B19" w:rsidRDefault="001562F8" w:rsidP="00692C75">
          <w:pPr>
            <w:pStyle w:val="MTHeaderFooter"/>
          </w:pPr>
          <w:r w:rsidRPr="00DD3C79">
            <w:fldChar w:fldCharType="begin"/>
          </w:r>
          <w:r w:rsidRPr="00DD3C79">
            <w:instrText xml:space="preserve"> STYLEREF _MTHeading</w:instrText>
          </w:r>
          <w:r>
            <w:instrText xml:space="preserve">1 \n </w:instrText>
          </w:r>
          <w:r w:rsidRPr="00DD3C79">
            <w:fldChar w:fldCharType="separate"/>
          </w:r>
          <w:r w:rsidR="002401FF">
            <w:t>4</w:t>
          </w:r>
          <w:r w:rsidRPr="00DD3C79">
            <w:fldChar w:fldCharType="end"/>
          </w:r>
          <w:r>
            <w:t xml:space="preserve"> </w:t>
          </w:r>
          <w:r w:rsidRPr="00DD3C79">
            <w:fldChar w:fldCharType="begin"/>
          </w:r>
          <w:r w:rsidRPr="00DD3C79">
            <w:instrText xml:space="preserve"> STYLEREF </w:instrText>
          </w:r>
          <w:r>
            <w:instrText xml:space="preserve"> </w:instrText>
          </w:r>
          <w:r w:rsidRPr="00DD3C79">
            <w:instrText>_MTHeading</w:instrText>
          </w:r>
          <w:r>
            <w:instrText>1</w:instrText>
          </w:r>
          <w:r w:rsidRPr="00DD3C79">
            <w:instrText xml:space="preserve"> </w:instrText>
          </w:r>
          <w:r w:rsidRPr="00DD3C79">
            <w:fldChar w:fldCharType="separate"/>
          </w:r>
          <w:r w:rsidR="002401FF">
            <w:t>Specification of Supply and Services</w:t>
          </w:r>
          <w:r w:rsidRPr="00DD3C79">
            <w:fldChar w:fldCharType="end"/>
          </w:r>
        </w:p>
      </w:tc>
    </w:tr>
    <w:tr w:rsidR="001562F8" w:rsidRPr="001C4B19" w14:paraId="2DC1BE06" w14:textId="77777777" w:rsidTr="001B1CF9">
      <w:trPr>
        <w:cantSplit/>
        <w:trHeight w:hRule="exact" w:val="216"/>
      </w:trPr>
      <w:tc>
        <w:tcPr>
          <w:tcW w:w="5384" w:type="dxa"/>
          <w:vMerge/>
        </w:tcPr>
        <w:p w14:paraId="260F0FCF" w14:textId="77777777" w:rsidR="001562F8" w:rsidRPr="0001314A" w:rsidRDefault="001562F8" w:rsidP="00692C75">
          <w:pPr>
            <w:pStyle w:val="MTHeaderFooter"/>
          </w:pPr>
        </w:p>
      </w:tc>
      <w:tc>
        <w:tcPr>
          <w:tcW w:w="4823" w:type="dxa"/>
        </w:tcPr>
        <w:p w14:paraId="2ADE5077" w14:textId="64DFC1A5" w:rsidR="001562F8" w:rsidRPr="001C4B19" w:rsidRDefault="001562F8" w:rsidP="00692C75">
          <w:pPr>
            <w:pStyle w:val="MTHeaderFooter"/>
          </w:pPr>
          <w:r>
            <w:fldChar w:fldCharType="begin"/>
          </w:r>
          <w:r>
            <w:instrText xml:space="preserve"> REF  TableOfContents </w:instrText>
          </w:r>
          <w:r>
            <w:fldChar w:fldCharType="separate"/>
          </w:r>
          <w:r w:rsidR="00901CB5" w:rsidRPr="00CC4BBB">
            <w:rPr>
              <w:lang w:val="de-AT"/>
            </w:rPr>
            <w:t>Table of Contents</w:t>
          </w:r>
          <w:r>
            <w:fldChar w:fldCharType="end"/>
          </w:r>
        </w:p>
      </w:tc>
    </w:tr>
  </w:tbl>
  <w:p w14:paraId="7CA3A905" w14:textId="77777777" w:rsidR="001562F8" w:rsidRPr="00E93C7E" w:rsidRDefault="00000000" w:rsidP="00E93C7E">
    <w:pPr>
      <w:pStyle w:val="MTHeaderFooter7"/>
      <w:pBdr>
        <w:bottom w:val="single" w:sz="4" w:space="1" w:color="auto"/>
      </w:pBdr>
      <w:rPr>
        <w:sz w:val="6"/>
        <w:szCs w:val="6"/>
      </w:rPr>
    </w:pPr>
    <w:r>
      <w:rPr>
        <w:sz w:val="6"/>
        <w:szCs w:val="6"/>
      </w:rPr>
      <w:pict w14:anchorId="2199EDFD">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WatermarkSiemensVAI" o:spid="_x0000_s1032" type="#_x0000_t136" style="position:absolute;margin-left:-48.75pt;margin-top:266.5pt;width:602.05pt;height:90.65pt;rotation:300;z-index:-251660288;mso-position-horizontal-relative:text;mso-position-vertical-relative:text" fillcolor="silver" strokecolor="silver">
          <v:shadow color="#868686"/>
          <v:textpath style="font-family:&quot;Arial Black&quot;;v-text-kern:t" trim="t" fitpath="t" string=" "/>
        </v:shape>
      </w:pict>
    </w:r>
  </w:p>
  <w:p w14:paraId="2D98118A" w14:textId="77777777" w:rsidR="001562F8" w:rsidRPr="00E93C7E" w:rsidRDefault="001562F8" w:rsidP="00A325AD">
    <w:pPr>
      <w:pStyle w:val="MTHeaderFooter7"/>
      <w:rPr>
        <w:sz w:val="6"/>
        <w:szCs w:val="6"/>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8F34192" w14:textId="77777777" w:rsidR="001562F8" w:rsidRPr="00027B0D" w:rsidRDefault="001562F8" w:rsidP="00027B0D">
    <w:pPr>
      <w:pStyle w:val="Kopfzeile"/>
      <w:spacing w:line="20" w:lineRule="exact"/>
      <w:rPr>
        <w:sz w:val="2"/>
        <w:szCs w:val="2"/>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FBD261A" w14:textId="77777777" w:rsidR="001562F8" w:rsidRPr="00FD2A02" w:rsidRDefault="001562F8">
    <w:pPr>
      <w:rPr>
        <w:sz w:val="2"/>
        <w:szCs w:val="2"/>
      </w:rPr>
    </w:pPr>
  </w:p>
  <w:tbl>
    <w:tblPr>
      <w:tblW w:w="10207" w:type="dxa"/>
      <w:tblLayout w:type="fixed"/>
      <w:tblCellMar>
        <w:left w:w="0" w:type="dxa"/>
        <w:right w:w="0" w:type="dxa"/>
      </w:tblCellMar>
      <w:tblLook w:val="0000" w:firstRow="0" w:lastRow="0" w:firstColumn="0" w:lastColumn="0" w:noHBand="0" w:noVBand="0"/>
    </w:tblPr>
    <w:tblGrid>
      <w:gridCol w:w="5384"/>
      <w:gridCol w:w="4823"/>
    </w:tblGrid>
    <w:tr w:rsidR="001562F8" w:rsidRPr="001C4B19" w14:paraId="5F1C33EA" w14:textId="77777777" w:rsidTr="001B1CF9">
      <w:trPr>
        <w:cantSplit/>
        <w:trHeight w:val="216"/>
      </w:trPr>
      <w:tc>
        <w:tcPr>
          <w:tcW w:w="5384" w:type="dxa"/>
          <w:vMerge w:val="restart"/>
        </w:tcPr>
        <w:p w14:paraId="266B9DEC" w14:textId="77777777" w:rsidR="001562F8" w:rsidRPr="000C5DBB" w:rsidRDefault="001562F8" w:rsidP="000804A0">
          <w:pPr>
            <w:pStyle w:val="MTHeaderFooter"/>
          </w:pPr>
          <w:r>
            <w:rPr>
              <w:lang w:val="en-US" w:eastAsia="zh-CN"/>
            </w:rPr>
            <w:drawing>
              <wp:inline distT="0" distB="0" distL="0" distR="0" wp14:anchorId="294BC3A6" wp14:editId="5A9D8EBF">
                <wp:extent cx="2304415" cy="597535"/>
                <wp:effectExtent l="0" t="0" r="63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304415" cy="597535"/>
                        </a:xfrm>
                        <a:prstGeom prst="rect">
                          <a:avLst/>
                        </a:prstGeom>
                        <a:noFill/>
                      </pic:spPr>
                    </pic:pic>
                  </a:graphicData>
                </a:graphic>
              </wp:inline>
            </w:drawing>
          </w:r>
        </w:p>
      </w:tc>
      <w:bookmarkStart w:id="2237" w:name="bmHeaderCustomerCell2"/>
      <w:bookmarkEnd w:id="2237"/>
      <w:tc>
        <w:tcPr>
          <w:tcW w:w="4823" w:type="dxa"/>
        </w:tcPr>
        <w:p w14:paraId="09961E7C" w14:textId="580578D9" w:rsidR="001562F8" w:rsidRPr="001C4B19" w:rsidRDefault="001562F8" w:rsidP="00A325AD">
          <w:pPr>
            <w:pStyle w:val="MTHeaderFooter"/>
          </w:pPr>
          <w:r w:rsidRPr="001C4B19">
            <w:fldChar w:fldCharType="begin"/>
          </w:r>
          <w:r w:rsidRPr="001C4B19">
            <w:instrText xml:space="preserve"> DOCPROPERTY  MT_TSP_Customer  \* MERGEFORMAT </w:instrText>
          </w:r>
          <w:r w:rsidRPr="001C4B19">
            <w:fldChar w:fldCharType="separate"/>
          </w:r>
          <w:r w:rsidR="00901CB5">
            <w:t>Jindal Stainless Ltd.</w:t>
          </w:r>
          <w:r w:rsidRPr="001C4B19">
            <w:fldChar w:fldCharType="end"/>
          </w:r>
        </w:p>
      </w:tc>
    </w:tr>
    <w:tr w:rsidR="001562F8" w:rsidRPr="001C4B19" w14:paraId="43FB62D1" w14:textId="77777777" w:rsidTr="001B1CF9">
      <w:trPr>
        <w:cantSplit/>
        <w:trHeight w:hRule="exact" w:val="216"/>
      </w:trPr>
      <w:tc>
        <w:tcPr>
          <w:tcW w:w="5384" w:type="dxa"/>
          <w:vMerge/>
        </w:tcPr>
        <w:p w14:paraId="5800930A" w14:textId="77777777" w:rsidR="001562F8" w:rsidRDefault="001562F8" w:rsidP="00A325AD">
          <w:pPr>
            <w:pStyle w:val="MTHeaderFooter"/>
          </w:pPr>
        </w:p>
      </w:tc>
      <w:bookmarkStart w:id="2238" w:name="bmHeaderProjectCell2"/>
      <w:bookmarkEnd w:id="2238"/>
      <w:tc>
        <w:tcPr>
          <w:tcW w:w="4823" w:type="dxa"/>
        </w:tcPr>
        <w:p w14:paraId="2915CA37" w14:textId="665620B0" w:rsidR="001562F8" w:rsidRPr="001C4B19" w:rsidRDefault="001562F8" w:rsidP="00A325AD">
          <w:pPr>
            <w:pStyle w:val="MTHeaderFooter"/>
          </w:pPr>
          <w:r w:rsidRPr="001C4B19">
            <w:fldChar w:fldCharType="begin"/>
          </w:r>
          <w:r w:rsidRPr="001C4B19">
            <w:instrText xml:space="preserve"> DOCPROPERTY  MT_TSP_ProjectName  \* MERGEFORMAT </w:instrText>
          </w:r>
          <w:r w:rsidRPr="001C4B19">
            <w:fldChar w:fldCharType="separate"/>
          </w:r>
          <w:r w:rsidR="00901CB5">
            <w:t>JSL (Jajpur) Slab Caster Expansion Phase 3</w:t>
          </w:r>
          <w:r w:rsidRPr="001C4B19">
            <w:fldChar w:fldCharType="end"/>
          </w:r>
        </w:p>
      </w:tc>
    </w:tr>
    <w:tr w:rsidR="001562F8" w:rsidRPr="001C4B19" w14:paraId="6CD47E73" w14:textId="77777777" w:rsidTr="001B1CF9">
      <w:trPr>
        <w:cantSplit/>
        <w:trHeight w:hRule="exact" w:val="216"/>
      </w:trPr>
      <w:tc>
        <w:tcPr>
          <w:tcW w:w="5384" w:type="dxa"/>
          <w:vMerge/>
        </w:tcPr>
        <w:p w14:paraId="1E0AC6AB" w14:textId="77777777" w:rsidR="001562F8" w:rsidRDefault="001562F8" w:rsidP="00A325AD">
          <w:pPr>
            <w:pStyle w:val="MTHeaderFooter"/>
          </w:pPr>
        </w:p>
      </w:tc>
      <w:bookmarkStart w:id="2239" w:name="bmHeaderDocumentTypeCell2"/>
      <w:bookmarkEnd w:id="2239"/>
      <w:tc>
        <w:tcPr>
          <w:tcW w:w="4823" w:type="dxa"/>
        </w:tcPr>
        <w:p w14:paraId="1E744053" w14:textId="1B056E9F" w:rsidR="001562F8" w:rsidRPr="001C4B19" w:rsidRDefault="001562F8" w:rsidP="00A325AD">
          <w:pPr>
            <w:pStyle w:val="MTHeaderFooter"/>
          </w:pPr>
          <w:r w:rsidRPr="001C4B19">
            <w:fldChar w:fldCharType="begin"/>
          </w:r>
          <w:r w:rsidRPr="001C4B19">
            <w:instrText xml:space="preserve"> DOCPROPERTY  MT_TSP_DocumentType  \* MERGEFORMAT </w:instrText>
          </w:r>
          <w:r w:rsidRPr="001C4B19">
            <w:fldChar w:fldCharType="separate"/>
          </w:r>
          <w:r w:rsidR="00901CB5">
            <w:t>Technical specification</w:t>
          </w:r>
          <w:r w:rsidRPr="001C4B19">
            <w:fldChar w:fldCharType="end"/>
          </w:r>
          <w:r w:rsidRPr="001C4B19">
            <w:t xml:space="preserve">  </w:t>
          </w:r>
        </w:p>
      </w:tc>
    </w:tr>
    <w:tr w:rsidR="001562F8" w:rsidRPr="001C4B19" w14:paraId="2A941E56" w14:textId="77777777" w:rsidTr="00617CCD">
      <w:trPr>
        <w:cantSplit/>
        <w:trHeight w:hRule="exact" w:val="204"/>
      </w:trPr>
      <w:tc>
        <w:tcPr>
          <w:tcW w:w="5384" w:type="dxa"/>
          <w:vMerge/>
        </w:tcPr>
        <w:p w14:paraId="2F03FADD" w14:textId="77777777" w:rsidR="001562F8" w:rsidRDefault="001562F8" w:rsidP="00A325AD">
          <w:pPr>
            <w:pStyle w:val="MTHeaderFooter"/>
          </w:pPr>
        </w:p>
      </w:tc>
      <w:bookmarkStart w:id="2240" w:name="bmHeaderStandardStructureCell2"/>
      <w:bookmarkEnd w:id="2240"/>
      <w:tc>
        <w:tcPr>
          <w:tcW w:w="4823" w:type="dxa"/>
        </w:tcPr>
        <w:p w14:paraId="46BBB824" w14:textId="14C3A35D" w:rsidR="001562F8" w:rsidRPr="001C4B19" w:rsidRDefault="001562F8" w:rsidP="00A325AD">
          <w:pPr>
            <w:pStyle w:val="MTHeaderFooter"/>
          </w:pPr>
          <w:r w:rsidRPr="00DD3C79">
            <w:fldChar w:fldCharType="begin"/>
          </w:r>
          <w:r w:rsidRPr="00DD3C79">
            <w:instrText xml:space="preserve"> STYLEREF _MTHeading</w:instrText>
          </w:r>
          <w:r>
            <w:instrText xml:space="preserve">1 \n </w:instrText>
          </w:r>
          <w:r w:rsidRPr="00DD3C79">
            <w:fldChar w:fldCharType="separate"/>
          </w:r>
          <w:r w:rsidR="002401FF">
            <w:t>4</w:t>
          </w:r>
          <w:r w:rsidRPr="00DD3C79">
            <w:fldChar w:fldCharType="end"/>
          </w:r>
          <w:r>
            <w:t xml:space="preserve"> </w:t>
          </w:r>
          <w:r w:rsidRPr="00DD3C79">
            <w:fldChar w:fldCharType="begin"/>
          </w:r>
          <w:r w:rsidRPr="00DD3C79">
            <w:instrText xml:space="preserve"> STYLEREF </w:instrText>
          </w:r>
          <w:r>
            <w:instrText xml:space="preserve"> </w:instrText>
          </w:r>
          <w:r w:rsidRPr="00DD3C79">
            <w:instrText>_MTHeading</w:instrText>
          </w:r>
          <w:r>
            <w:instrText>1</w:instrText>
          </w:r>
          <w:r w:rsidRPr="00DD3C79">
            <w:instrText xml:space="preserve"> </w:instrText>
          </w:r>
          <w:r w:rsidRPr="00DD3C79">
            <w:fldChar w:fldCharType="separate"/>
          </w:r>
          <w:r w:rsidR="002401FF">
            <w:t>Specification of Supply and Services</w:t>
          </w:r>
          <w:r w:rsidRPr="00DD3C79">
            <w:fldChar w:fldCharType="end"/>
          </w:r>
        </w:p>
      </w:tc>
    </w:tr>
    <w:tr w:rsidR="001562F8" w:rsidRPr="001C4B19" w14:paraId="0B2D4A44" w14:textId="77777777" w:rsidTr="001B1CF9">
      <w:trPr>
        <w:cantSplit/>
        <w:trHeight w:hRule="exact" w:val="216"/>
      </w:trPr>
      <w:tc>
        <w:tcPr>
          <w:tcW w:w="5384" w:type="dxa"/>
          <w:vMerge/>
        </w:tcPr>
        <w:p w14:paraId="0F5C9A3E" w14:textId="77777777" w:rsidR="001562F8" w:rsidRPr="0001314A" w:rsidRDefault="001562F8" w:rsidP="00A325AD">
          <w:pPr>
            <w:pStyle w:val="MTHeaderFooter"/>
          </w:pPr>
        </w:p>
      </w:tc>
      <w:bookmarkStart w:id="2241" w:name="bmHeaderHeadingReferenceCell"/>
      <w:bookmarkEnd w:id="2241"/>
      <w:tc>
        <w:tcPr>
          <w:tcW w:w="4823" w:type="dxa"/>
        </w:tcPr>
        <w:p w14:paraId="6E95FD8F" w14:textId="0462049A" w:rsidR="001562F8" w:rsidRPr="00DD3C79" w:rsidRDefault="001562F8" w:rsidP="00A325AD">
          <w:pPr>
            <w:pStyle w:val="MTHeaderFooter"/>
          </w:pPr>
          <w:r w:rsidRPr="00DD3C79">
            <w:fldChar w:fldCharType="begin"/>
          </w:r>
          <w:r w:rsidRPr="00DD3C79">
            <w:instrText xml:space="preserve"> STYLEREF _MTHeading</w:instrText>
          </w:r>
          <w:r>
            <w:instrText xml:space="preserve">2 \n </w:instrText>
          </w:r>
          <w:r w:rsidRPr="00DD3C79">
            <w:fldChar w:fldCharType="separate"/>
          </w:r>
          <w:r w:rsidR="002401FF">
            <w:t>4.1</w:t>
          </w:r>
          <w:r w:rsidRPr="00DD3C79">
            <w:fldChar w:fldCharType="end"/>
          </w:r>
          <w:r>
            <w:t xml:space="preserve"> </w:t>
          </w:r>
          <w:r w:rsidRPr="00DD3C79">
            <w:fldChar w:fldCharType="begin"/>
          </w:r>
          <w:r w:rsidRPr="00DD3C79">
            <w:instrText xml:space="preserve"> STYLEREF </w:instrText>
          </w:r>
          <w:r>
            <w:instrText xml:space="preserve"> </w:instrText>
          </w:r>
          <w:r w:rsidRPr="00DD3C79">
            <w:instrText>_MTHeading</w:instrText>
          </w:r>
          <w:r>
            <w:instrText>2</w:instrText>
          </w:r>
          <w:r w:rsidRPr="00DD3C79">
            <w:instrText xml:space="preserve"> </w:instrText>
          </w:r>
          <w:r w:rsidRPr="00DD3C79">
            <w:fldChar w:fldCharType="separate"/>
          </w:r>
          <w:r w:rsidR="002401FF">
            <w:t>Process Equipment</w:t>
          </w:r>
          <w:r w:rsidRPr="00DD3C79">
            <w:fldChar w:fldCharType="end"/>
          </w:r>
          <w:r>
            <w:t xml:space="preserve"> / </w:t>
          </w:r>
          <w:r w:rsidRPr="00DD3C79">
            <w:fldChar w:fldCharType="begin"/>
          </w:r>
          <w:r w:rsidRPr="00DD3C79">
            <w:instrText xml:space="preserve"> STYLEREF </w:instrText>
          </w:r>
          <w:r>
            <w:instrText xml:space="preserve"> </w:instrText>
          </w:r>
          <w:r w:rsidRPr="00DD3C79">
            <w:instrText xml:space="preserve">_MTHeading_SCS_1 </w:instrText>
          </w:r>
          <w:r w:rsidR="002401FF">
            <w:fldChar w:fldCharType="separate"/>
          </w:r>
          <w:r w:rsidR="002401FF">
            <w:t>CB.2. Casting machine</w:t>
          </w:r>
          <w:r w:rsidRPr="00DD3C79">
            <w:fldChar w:fldCharType="end"/>
          </w:r>
        </w:p>
      </w:tc>
    </w:tr>
  </w:tbl>
  <w:p w14:paraId="6386DB28" w14:textId="77777777" w:rsidR="001562F8" w:rsidRPr="00E93C7E" w:rsidRDefault="00000000" w:rsidP="00E93C7E">
    <w:pPr>
      <w:pStyle w:val="MTHeaderFooter7"/>
      <w:pBdr>
        <w:bottom w:val="single" w:sz="4" w:space="1" w:color="auto"/>
      </w:pBdr>
      <w:rPr>
        <w:sz w:val="6"/>
        <w:szCs w:val="6"/>
      </w:rPr>
    </w:pPr>
    <w:r>
      <w:rPr>
        <w:sz w:val="6"/>
        <w:szCs w:val="6"/>
      </w:rPr>
      <w:pict w14:anchorId="697A0E40">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s1033" type="#_x0000_t136" style="position:absolute;margin-left:-48.75pt;margin-top:266.5pt;width:602.05pt;height:90.65pt;rotation:300;z-index:-251659264;mso-position-horizontal-relative:text;mso-position-vertical-relative:text" fillcolor="silver" strokecolor="silver">
          <v:shadow color="#868686"/>
          <v:textpath style="font-family:&quot;Arial Black&quot;;v-text-kern:t" trim="t" fitpath="t" string=" "/>
        </v:shape>
      </w:pict>
    </w:r>
  </w:p>
  <w:p w14:paraId="4792802C" w14:textId="77777777" w:rsidR="001562F8" w:rsidRPr="00E93C7E" w:rsidRDefault="001562F8" w:rsidP="00A325AD">
    <w:pPr>
      <w:pStyle w:val="MTHeaderFooter7"/>
      <w:rPr>
        <w:sz w:val="6"/>
        <w:szCs w:val="6"/>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8D1844B6"/>
    <w:lvl w:ilvl="0">
      <w:start w:val="1"/>
      <w:numFmt w:val="decimal"/>
      <w:pStyle w:val="Listennummer5"/>
      <w:lvlText w:val="%1."/>
      <w:lvlJc w:val="left"/>
      <w:pPr>
        <w:tabs>
          <w:tab w:val="num" w:pos="1492"/>
        </w:tabs>
        <w:ind w:left="1492" w:hanging="360"/>
      </w:pPr>
    </w:lvl>
  </w:abstractNum>
  <w:abstractNum w:abstractNumId="1" w15:restartNumberingAfterBreak="0">
    <w:nsid w:val="FFFFFF7D"/>
    <w:multiLevelType w:val="singleLevel"/>
    <w:tmpl w:val="4BD6B15C"/>
    <w:lvl w:ilvl="0">
      <w:start w:val="1"/>
      <w:numFmt w:val="decimal"/>
      <w:pStyle w:val="Listennummer4"/>
      <w:lvlText w:val="%1."/>
      <w:lvlJc w:val="left"/>
      <w:pPr>
        <w:tabs>
          <w:tab w:val="num" w:pos="1209"/>
        </w:tabs>
        <w:ind w:left="1209" w:hanging="360"/>
      </w:pPr>
    </w:lvl>
  </w:abstractNum>
  <w:abstractNum w:abstractNumId="2" w15:restartNumberingAfterBreak="0">
    <w:nsid w:val="FFFFFF7E"/>
    <w:multiLevelType w:val="singleLevel"/>
    <w:tmpl w:val="CE90EC1A"/>
    <w:lvl w:ilvl="0">
      <w:start w:val="1"/>
      <w:numFmt w:val="decimal"/>
      <w:pStyle w:val="Listennummer3"/>
      <w:lvlText w:val="%1."/>
      <w:lvlJc w:val="left"/>
      <w:pPr>
        <w:tabs>
          <w:tab w:val="num" w:pos="926"/>
        </w:tabs>
        <w:ind w:left="926" w:hanging="360"/>
      </w:pPr>
    </w:lvl>
  </w:abstractNum>
  <w:abstractNum w:abstractNumId="3" w15:restartNumberingAfterBreak="0">
    <w:nsid w:val="FFFFFF7F"/>
    <w:multiLevelType w:val="singleLevel"/>
    <w:tmpl w:val="DFECE488"/>
    <w:lvl w:ilvl="0">
      <w:start w:val="1"/>
      <w:numFmt w:val="decimal"/>
      <w:pStyle w:val="Listennummer2"/>
      <w:lvlText w:val="%1."/>
      <w:lvlJc w:val="left"/>
      <w:pPr>
        <w:tabs>
          <w:tab w:val="num" w:pos="643"/>
        </w:tabs>
        <w:ind w:left="643" w:hanging="360"/>
      </w:pPr>
    </w:lvl>
  </w:abstractNum>
  <w:abstractNum w:abstractNumId="4" w15:restartNumberingAfterBreak="0">
    <w:nsid w:val="FFFFFF80"/>
    <w:multiLevelType w:val="singleLevel"/>
    <w:tmpl w:val="571E970A"/>
    <w:lvl w:ilvl="0">
      <w:start w:val="1"/>
      <w:numFmt w:val="bullet"/>
      <w:pStyle w:val="Aufzhlungszeichen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F0C660DC"/>
    <w:lvl w:ilvl="0">
      <w:start w:val="1"/>
      <w:numFmt w:val="bullet"/>
      <w:pStyle w:val="Aufzhlungszeichen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1A2A3BC2"/>
    <w:lvl w:ilvl="0">
      <w:start w:val="1"/>
      <w:numFmt w:val="bullet"/>
      <w:pStyle w:val="Aufzhlungszeichen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19402322"/>
    <w:lvl w:ilvl="0">
      <w:start w:val="1"/>
      <w:numFmt w:val="bullet"/>
      <w:pStyle w:val="Aufzhlungszeichen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F87E8A44"/>
    <w:lvl w:ilvl="0">
      <w:start w:val="1"/>
      <w:numFmt w:val="decimal"/>
      <w:pStyle w:val="Listennummer"/>
      <w:lvlText w:val="%1."/>
      <w:lvlJc w:val="left"/>
      <w:pPr>
        <w:tabs>
          <w:tab w:val="num" w:pos="360"/>
        </w:tabs>
        <w:ind w:left="360" w:hanging="360"/>
      </w:pPr>
    </w:lvl>
  </w:abstractNum>
  <w:abstractNum w:abstractNumId="9" w15:restartNumberingAfterBreak="0">
    <w:nsid w:val="FFFFFF89"/>
    <w:multiLevelType w:val="singleLevel"/>
    <w:tmpl w:val="75A6F0F8"/>
    <w:lvl w:ilvl="0">
      <w:start w:val="1"/>
      <w:numFmt w:val="bullet"/>
      <w:pStyle w:val="Aufzhlungszeichen"/>
      <w:lvlText w:val=""/>
      <w:lvlJc w:val="left"/>
      <w:pPr>
        <w:tabs>
          <w:tab w:val="num" w:pos="360"/>
        </w:tabs>
        <w:ind w:left="360" w:hanging="360"/>
      </w:pPr>
      <w:rPr>
        <w:rFonts w:ascii="Symbol" w:hAnsi="Symbol" w:hint="default"/>
      </w:rPr>
    </w:lvl>
  </w:abstractNum>
  <w:abstractNum w:abstractNumId="10" w15:restartNumberingAfterBreak="0">
    <w:nsid w:val="02CB67E8"/>
    <w:multiLevelType w:val="singleLevel"/>
    <w:tmpl w:val="43E89778"/>
    <w:lvl w:ilvl="0">
      <w:start w:val="1"/>
      <w:numFmt w:val="bullet"/>
      <w:pStyle w:val="MTBulletIndent"/>
      <w:lvlText w:val=""/>
      <w:lvlJc w:val="left"/>
      <w:pPr>
        <w:tabs>
          <w:tab w:val="num" w:pos="1211"/>
        </w:tabs>
        <w:ind w:left="1191" w:hanging="340"/>
      </w:pPr>
      <w:rPr>
        <w:rFonts w:ascii="Symbol" w:hAnsi="Symbol" w:hint="default"/>
      </w:rPr>
    </w:lvl>
  </w:abstractNum>
  <w:abstractNum w:abstractNumId="11" w15:restartNumberingAfterBreak="0">
    <w:nsid w:val="0B9B5B3B"/>
    <w:multiLevelType w:val="multilevel"/>
    <w:tmpl w:val="0409001F"/>
    <w:styleLink w:val="111111"/>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224"/>
        </w:tabs>
        <w:ind w:left="1224" w:hanging="504"/>
      </w:pPr>
    </w:lvl>
    <w:lvl w:ilvl="3">
      <w:start w:val="1"/>
      <w:numFmt w:val="decimal"/>
      <w:lvlText w:val="%1.%2.%3.%4."/>
      <w:lvlJc w:val="left"/>
      <w:pPr>
        <w:tabs>
          <w:tab w:val="num" w:pos="1728"/>
        </w:tabs>
        <w:ind w:left="1728" w:hanging="648"/>
      </w:pPr>
    </w:lvl>
    <w:lvl w:ilvl="4">
      <w:start w:val="1"/>
      <w:numFmt w:val="decimal"/>
      <w:lvlText w:val="%1.%2.%3.%4.%5."/>
      <w:lvlJc w:val="left"/>
      <w:pPr>
        <w:tabs>
          <w:tab w:val="num" w:pos="2232"/>
        </w:tabs>
        <w:ind w:left="2232" w:hanging="792"/>
      </w:pPr>
    </w:lvl>
    <w:lvl w:ilvl="5">
      <w:start w:val="1"/>
      <w:numFmt w:val="decimal"/>
      <w:lvlText w:val="%1.%2.%3.%4.%5.%6."/>
      <w:lvlJc w:val="left"/>
      <w:pPr>
        <w:tabs>
          <w:tab w:val="num" w:pos="2736"/>
        </w:tabs>
        <w:ind w:left="2736" w:hanging="936"/>
      </w:pPr>
    </w:lvl>
    <w:lvl w:ilvl="6">
      <w:start w:val="1"/>
      <w:numFmt w:val="decimal"/>
      <w:lvlText w:val="%1.%2.%3.%4.%5.%6.%7."/>
      <w:lvlJc w:val="left"/>
      <w:pPr>
        <w:tabs>
          <w:tab w:val="num" w:pos="3240"/>
        </w:tabs>
        <w:ind w:left="3240" w:hanging="1080"/>
      </w:pPr>
    </w:lvl>
    <w:lvl w:ilvl="7">
      <w:start w:val="1"/>
      <w:numFmt w:val="decimal"/>
      <w:lvlText w:val="%1.%2.%3.%4.%5.%6.%7.%8."/>
      <w:lvlJc w:val="left"/>
      <w:pPr>
        <w:tabs>
          <w:tab w:val="num" w:pos="3744"/>
        </w:tabs>
        <w:ind w:left="3744" w:hanging="1224"/>
      </w:pPr>
    </w:lvl>
    <w:lvl w:ilvl="8">
      <w:start w:val="1"/>
      <w:numFmt w:val="decimal"/>
      <w:lvlText w:val="%1.%2.%3.%4.%5.%6.%7.%8.%9."/>
      <w:lvlJc w:val="left"/>
      <w:pPr>
        <w:tabs>
          <w:tab w:val="num" w:pos="4320"/>
        </w:tabs>
        <w:ind w:left="4320" w:hanging="1440"/>
      </w:pPr>
    </w:lvl>
  </w:abstractNum>
  <w:abstractNum w:abstractNumId="12" w15:restartNumberingAfterBreak="0">
    <w:nsid w:val="10BD63B2"/>
    <w:multiLevelType w:val="multilevel"/>
    <w:tmpl w:val="90AA55CC"/>
    <w:lvl w:ilvl="0">
      <w:start w:val="1"/>
      <w:numFmt w:val="bullet"/>
      <w:lvlText w:val=""/>
      <w:lvlJc w:val="left"/>
      <w:pPr>
        <w:tabs>
          <w:tab w:val="num" w:pos="357"/>
        </w:tabs>
        <w:ind w:left="357" w:hanging="357"/>
      </w:pPr>
      <w:rPr>
        <w:rFonts w:ascii="Symbol" w:hAnsi="Symbol" w:hint="default"/>
      </w:rPr>
    </w:lvl>
    <w:lvl w:ilvl="1">
      <w:start w:val="1"/>
      <w:numFmt w:val="bullet"/>
      <w:lvlText w:val=""/>
      <w:lvlJc w:val="left"/>
      <w:pPr>
        <w:tabs>
          <w:tab w:val="num" w:pos="714"/>
        </w:tabs>
        <w:ind w:left="714" w:hanging="357"/>
      </w:pPr>
      <w:rPr>
        <w:rFonts w:ascii="Symbol" w:hAnsi="Symbol" w:hint="default"/>
      </w:rPr>
    </w:lvl>
    <w:lvl w:ilvl="2">
      <w:start w:val="1"/>
      <w:numFmt w:val="bullet"/>
      <w:lvlText w:val=""/>
      <w:lvlJc w:val="left"/>
      <w:pPr>
        <w:tabs>
          <w:tab w:val="num" w:pos="1071"/>
        </w:tabs>
        <w:ind w:left="1071" w:hanging="357"/>
      </w:pPr>
      <w:rPr>
        <w:rFonts w:ascii="Symbol" w:hAnsi="Symbol" w:hint="default"/>
      </w:rPr>
    </w:lvl>
    <w:lvl w:ilvl="3">
      <w:start w:val="1"/>
      <w:numFmt w:val="bullet"/>
      <w:lvlText w:val=""/>
      <w:lvlJc w:val="left"/>
      <w:pPr>
        <w:tabs>
          <w:tab w:val="num" w:pos="1428"/>
        </w:tabs>
        <w:ind w:left="1428" w:hanging="357"/>
      </w:pPr>
      <w:rPr>
        <w:rFonts w:ascii="Symbol" w:hAnsi="Symbol" w:hint="default"/>
      </w:rPr>
    </w:lvl>
    <w:lvl w:ilvl="4">
      <w:start w:val="1"/>
      <w:numFmt w:val="bullet"/>
      <w:lvlText w:val=""/>
      <w:lvlJc w:val="left"/>
      <w:pPr>
        <w:tabs>
          <w:tab w:val="num" w:pos="1785"/>
        </w:tabs>
        <w:ind w:left="1785" w:hanging="357"/>
      </w:pPr>
      <w:rPr>
        <w:rFonts w:ascii="Symbol" w:hAnsi="Symbol" w:hint="default"/>
      </w:rPr>
    </w:lvl>
    <w:lvl w:ilvl="5">
      <w:start w:val="1"/>
      <w:numFmt w:val="bullet"/>
      <w:lvlText w:val=""/>
      <w:lvlJc w:val="left"/>
      <w:pPr>
        <w:tabs>
          <w:tab w:val="num" w:pos="2142"/>
        </w:tabs>
        <w:ind w:left="2142" w:hanging="357"/>
      </w:pPr>
      <w:rPr>
        <w:rFonts w:ascii="Symbol" w:hAnsi="Symbol" w:hint="default"/>
      </w:rPr>
    </w:lvl>
    <w:lvl w:ilvl="6">
      <w:start w:val="1"/>
      <w:numFmt w:val="bullet"/>
      <w:lvlText w:val=""/>
      <w:lvlJc w:val="left"/>
      <w:pPr>
        <w:tabs>
          <w:tab w:val="num" w:pos="2499"/>
        </w:tabs>
        <w:ind w:left="2499" w:hanging="357"/>
      </w:pPr>
      <w:rPr>
        <w:rFonts w:ascii="Symbol" w:hAnsi="Symbol" w:hint="default"/>
      </w:rPr>
    </w:lvl>
    <w:lvl w:ilvl="7">
      <w:start w:val="1"/>
      <w:numFmt w:val="bullet"/>
      <w:lvlText w:val=""/>
      <w:lvlJc w:val="left"/>
      <w:pPr>
        <w:tabs>
          <w:tab w:val="num" w:pos="2856"/>
        </w:tabs>
        <w:ind w:left="2856" w:hanging="357"/>
      </w:pPr>
      <w:rPr>
        <w:rFonts w:ascii="Symbol" w:hAnsi="Symbol" w:hint="default"/>
      </w:rPr>
    </w:lvl>
    <w:lvl w:ilvl="8">
      <w:start w:val="1"/>
      <w:numFmt w:val="bullet"/>
      <w:lvlText w:val=""/>
      <w:lvlJc w:val="left"/>
      <w:pPr>
        <w:tabs>
          <w:tab w:val="num" w:pos="3213"/>
        </w:tabs>
        <w:ind w:left="3213" w:hanging="357"/>
      </w:pPr>
      <w:rPr>
        <w:rFonts w:ascii="Symbol" w:hAnsi="Symbol" w:hint="default"/>
      </w:rPr>
    </w:lvl>
  </w:abstractNum>
  <w:abstractNum w:abstractNumId="13" w15:restartNumberingAfterBreak="0">
    <w:nsid w:val="1222541B"/>
    <w:multiLevelType w:val="singleLevel"/>
    <w:tmpl w:val="620E2A68"/>
    <w:lvl w:ilvl="0">
      <w:start w:val="1"/>
      <w:numFmt w:val="bullet"/>
      <w:pStyle w:val="MTBullet"/>
      <w:lvlText w:val=""/>
      <w:lvlJc w:val="left"/>
      <w:pPr>
        <w:tabs>
          <w:tab w:val="num" w:pos="360"/>
        </w:tabs>
        <w:ind w:left="360" w:hanging="360"/>
      </w:pPr>
      <w:rPr>
        <w:rFonts w:ascii="Symbol" w:hAnsi="Symbol" w:hint="default"/>
      </w:rPr>
    </w:lvl>
  </w:abstractNum>
  <w:abstractNum w:abstractNumId="14" w15:restartNumberingAfterBreak="0">
    <w:nsid w:val="1BE27656"/>
    <w:multiLevelType w:val="singleLevel"/>
    <w:tmpl w:val="63A65048"/>
    <w:lvl w:ilvl="0">
      <w:start w:val="1"/>
      <w:numFmt w:val="decimal"/>
      <w:pStyle w:val="MTNumberedIndent"/>
      <w:lvlText w:val="%1."/>
      <w:lvlJc w:val="left"/>
      <w:pPr>
        <w:tabs>
          <w:tab w:val="num" w:pos="360"/>
        </w:tabs>
        <w:ind w:left="360" w:hanging="360"/>
      </w:pPr>
    </w:lvl>
  </w:abstractNum>
  <w:abstractNum w:abstractNumId="15" w15:restartNumberingAfterBreak="0">
    <w:nsid w:val="21C54456"/>
    <w:multiLevelType w:val="multilevel"/>
    <w:tmpl w:val="0409001D"/>
    <w:styleLink w:val="1ai"/>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6" w15:restartNumberingAfterBreak="0">
    <w:nsid w:val="5FFF09E0"/>
    <w:multiLevelType w:val="singleLevel"/>
    <w:tmpl w:val="78E2E6FC"/>
    <w:lvl w:ilvl="0">
      <w:start w:val="1"/>
      <w:numFmt w:val="bullet"/>
      <w:pStyle w:val="MTHyphen"/>
      <w:lvlText w:val=""/>
      <w:lvlJc w:val="left"/>
      <w:pPr>
        <w:tabs>
          <w:tab w:val="num" w:pos="1494"/>
        </w:tabs>
        <w:ind w:left="1474" w:hanging="340"/>
      </w:pPr>
      <w:rPr>
        <w:rFonts w:ascii="Symbol" w:hAnsi="Symbol" w:hint="default"/>
        <w:b/>
        <w:i w:val="0"/>
      </w:rPr>
    </w:lvl>
  </w:abstractNum>
  <w:abstractNum w:abstractNumId="17" w15:restartNumberingAfterBreak="0">
    <w:nsid w:val="68850D80"/>
    <w:multiLevelType w:val="singleLevel"/>
    <w:tmpl w:val="E3025D16"/>
    <w:lvl w:ilvl="0">
      <w:start w:val="1"/>
      <w:numFmt w:val="decimal"/>
      <w:pStyle w:val="MTNumbered"/>
      <w:lvlText w:val="%1."/>
      <w:lvlJc w:val="left"/>
      <w:pPr>
        <w:tabs>
          <w:tab w:val="num" w:pos="360"/>
        </w:tabs>
        <w:ind w:left="360" w:hanging="360"/>
      </w:pPr>
    </w:lvl>
  </w:abstractNum>
  <w:abstractNum w:abstractNumId="18" w15:restartNumberingAfterBreak="0">
    <w:nsid w:val="6C1938AB"/>
    <w:multiLevelType w:val="hybridMultilevel"/>
    <w:tmpl w:val="4D9EFF6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6C9319E9"/>
    <w:multiLevelType w:val="multilevel"/>
    <w:tmpl w:val="04090023"/>
    <w:styleLink w:val="ArtikelAbschnitt"/>
    <w:lvl w:ilvl="0">
      <w:start w:val="1"/>
      <w:numFmt w:val="upperRoman"/>
      <w:pStyle w:val="berschrift1"/>
      <w:lvlText w:val="Article %1."/>
      <w:lvlJc w:val="left"/>
      <w:pPr>
        <w:tabs>
          <w:tab w:val="num" w:pos="1080"/>
        </w:tabs>
        <w:ind w:left="0" w:firstLine="0"/>
      </w:pPr>
    </w:lvl>
    <w:lvl w:ilvl="1">
      <w:start w:val="1"/>
      <w:numFmt w:val="decimalZero"/>
      <w:pStyle w:val="berschrift2"/>
      <w:isLgl/>
      <w:lvlText w:val="Section %1.%2"/>
      <w:lvlJc w:val="left"/>
      <w:pPr>
        <w:tabs>
          <w:tab w:val="num" w:pos="720"/>
        </w:tabs>
        <w:ind w:left="0" w:firstLine="0"/>
      </w:pPr>
    </w:lvl>
    <w:lvl w:ilvl="2">
      <w:start w:val="1"/>
      <w:numFmt w:val="lowerLetter"/>
      <w:pStyle w:val="berschrift3"/>
      <w:lvlText w:val="(%3)"/>
      <w:lvlJc w:val="left"/>
      <w:pPr>
        <w:tabs>
          <w:tab w:val="num" w:pos="720"/>
        </w:tabs>
        <w:ind w:left="720" w:hanging="432"/>
      </w:pPr>
    </w:lvl>
    <w:lvl w:ilvl="3">
      <w:start w:val="1"/>
      <w:numFmt w:val="lowerRoman"/>
      <w:pStyle w:val="berschrift4"/>
      <w:lvlText w:val="(%4)"/>
      <w:lvlJc w:val="right"/>
      <w:pPr>
        <w:tabs>
          <w:tab w:val="num" w:pos="864"/>
        </w:tabs>
        <w:ind w:left="864" w:hanging="144"/>
      </w:pPr>
    </w:lvl>
    <w:lvl w:ilvl="4">
      <w:start w:val="1"/>
      <w:numFmt w:val="decimal"/>
      <w:pStyle w:val="berschrift5"/>
      <w:lvlText w:val="%5)"/>
      <w:lvlJc w:val="left"/>
      <w:pPr>
        <w:tabs>
          <w:tab w:val="num" w:pos="1008"/>
        </w:tabs>
        <w:ind w:left="1008" w:hanging="432"/>
      </w:pPr>
    </w:lvl>
    <w:lvl w:ilvl="5">
      <w:start w:val="1"/>
      <w:numFmt w:val="lowerLetter"/>
      <w:pStyle w:val="berschrift6"/>
      <w:lvlText w:val="%6)"/>
      <w:lvlJc w:val="left"/>
      <w:pPr>
        <w:tabs>
          <w:tab w:val="num" w:pos="1152"/>
        </w:tabs>
        <w:ind w:left="1152" w:hanging="432"/>
      </w:pPr>
    </w:lvl>
    <w:lvl w:ilvl="6">
      <w:start w:val="1"/>
      <w:numFmt w:val="lowerRoman"/>
      <w:pStyle w:val="berschrift7"/>
      <w:lvlText w:val="%7)"/>
      <w:lvlJc w:val="right"/>
      <w:pPr>
        <w:tabs>
          <w:tab w:val="num" w:pos="1296"/>
        </w:tabs>
        <w:ind w:left="1296" w:hanging="288"/>
      </w:pPr>
    </w:lvl>
    <w:lvl w:ilvl="7">
      <w:start w:val="1"/>
      <w:numFmt w:val="lowerLetter"/>
      <w:pStyle w:val="berschrift8"/>
      <w:lvlText w:val="%8."/>
      <w:lvlJc w:val="left"/>
      <w:pPr>
        <w:tabs>
          <w:tab w:val="num" w:pos="1440"/>
        </w:tabs>
        <w:ind w:left="1440" w:hanging="432"/>
      </w:pPr>
    </w:lvl>
    <w:lvl w:ilvl="8">
      <w:start w:val="1"/>
      <w:numFmt w:val="lowerRoman"/>
      <w:pStyle w:val="berschrift9"/>
      <w:lvlText w:val="%9."/>
      <w:lvlJc w:val="right"/>
      <w:pPr>
        <w:tabs>
          <w:tab w:val="num" w:pos="1584"/>
        </w:tabs>
        <w:ind w:left="1584" w:hanging="144"/>
      </w:pPr>
    </w:lvl>
  </w:abstractNum>
  <w:abstractNum w:abstractNumId="20" w15:restartNumberingAfterBreak="0">
    <w:nsid w:val="79FF6C43"/>
    <w:multiLevelType w:val="multilevel"/>
    <w:tmpl w:val="7F36A314"/>
    <w:lvl w:ilvl="0">
      <w:start w:val="4"/>
      <w:numFmt w:val="decimal"/>
      <w:pStyle w:val="MTHeading1"/>
      <w:suff w:val="space"/>
      <w:lvlText w:val="%1"/>
      <w:lvlJc w:val="left"/>
      <w:pPr>
        <w:ind w:left="432" w:hanging="432"/>
      </w:pPr>
      <w:rPr>
        <w:rFonts w:hint="default"/>
      </w:rPr>
    </w:lvl>
    <w:lvl w:ilvl="1">
      <w:start w:val="1"/>
      <w:numFmt w:val="decimal"/>
      <w:pStyle w:val="MTHeading2"/>
      <w:suff w:val="space"/>
      <w:lvlText w:val="%1.%2"/>
      <w:lvlJc w:val="left"/>
      <w:pPr>
        <w:ind w:left="576" w:hanging="576"/>
      </w:pPr>
      <w:rPr>
        <w:rFonts w:hint="default"/>
      </w:rPr>
    </w:lvl>
    <w:lvl w:ilvl="2">
      <w:start w:val="1"/>
      <w:numFmt w:val="decimal"/>
      <w:pStyle w:val="MTHeading3"/>
      <w:suff w:val="space"/>
      <w:lvlText w:val="%1.%2.%3"/>
      <w:lvlJc w:val="left"/>
      <w:pPr>
        <w:ind w:left="720" w:hanging="720"/>
      </w:pPr>
      <w:rPr>
        <w:rFonts w:hint="default"/>
      </w:rPr>
    </w:lvl>
    <w:lvl w:ilvl="3">
      <w:start w:val="1"/>
      <w:numFmt w:val="decimal"/>
      <w:pStyle w:val="MTHeading4"/>
      <w:suff w:val="space"/>
      <w:lvlText w:val="%1.%2.%3.%4"/>
      <w:lvlJc w:val="left"/>
      <w:pPr>
        <w:ind w:left="864" w:hanging="864"/>
      </w:pPr>
      <w:rPr>
        <w:rFonts w:hint="default"/>
      </w:rPr>
    </w:lvl>
    <w:lvl w:ilvl="4">
      <w:start w:val="1"/>
      <w:numFmt w:val="decimal"/>
      <w:pStyle w:val="MTHeading5"/>
      <w:suff w:val="space"/>
      <w:lvlText w:val="%1.%2.%3.%4.%5"/>
      <w:lvlJc w:val="left"/>
      <w:pPr>
        <w:ind w:left="1008" w:hanging="1008"/>
      </w:pPr>
      <w:rPr>
        <w:rFonts w:hint="default"/>
      </w:rPr>
    </w:lvl>
    <w:lvl w:ilvl="5">
      <w:start w:val="1"/>
      <w:numFmt w:val="decimal"/>
      <w:pStyle w:val="MTHeading6"/>
      <w:suff w:val="space"/>
      <w:lvlText w:val="%1.%2.%3.%4.%5.%6"/>
      <w:lvlJc w:val="left"/>
      <w:pPr>
        <w:ind w:left="1152" w:hanging="1152"/>
      </w:pPr>
      <w:rPr>
        <w:rFonts w:hint="default"/>
      </w:rPr>
    </w:lvl>
    <w:lvl w:ilvl="6">
      <w:start w:val="1"/>
      <w:numFmt w:val="decimal"/>
      <w:pStyle w:val="MTHeading7"/>
      <w:suff w:val="space"/>
      <w:lvlText w:val="%1.%2.%3.%4.%5.%6.%7"/>
      <w:lvlJc w:val="left"/>
      <w:pPr>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num w:numId="1" w16cid:durableId="2095852555">
    <w:abstractNumId w:val="13"/>
  </w:num>
  <w:num w:numId="2" w16cid:durableId="1491363506">
    <w:abstractNumId w:val="10"/>
  </w:num>
  <w:num w:numId="3" w16cid:durableId="227036178">
    <w:abstractNumId w:val="16"/>
  </w:num>
  <w:num w:numId="4" w16cid:durableId="1952317451">
    <w:abstractNumId w:val="17"/>
  </w:num>
  <w:num w:numId="5" w16cid:durableId="1864585529">
    <w:abstractNumId w:val="14"/>
  </w:num>
  <w:num w:numId="6" w16cid:durableId="1360162086">
    <w:abstractNumId w:val="20"/>
  </w:num>
  <w:num w:numId="7" w16cid:durableId="862061790">
    <w:abstractNumId w:val="9"/>
  </w:num>
  <w:num w:numId="8" w16cid:durableId="848252338">
    <w:abstractNumId w:val="7"/>
  </w:num>
  <w:num w:numId="9" w16cid:durableId="1268125693">
    <w:abstractNumId w:val="6"/>
  </w:num>
  <w:num w:numId="10" w16cid:durableId="1140004328">
    <w:abstractNumId w:val="5"/>
  </w:num>
  <w:num w:numId="11" w16cid:durableId="855775555">
    <w:abstractNumId w:val="4"/>
  </w:num>
  <w:num w:numId="12" w16cid:durableId="1102920798">
    <w:abstractNumId w:val="8"/>
  </w:num>
  <w:num w:numId="13" w16cid:durableId="1723210419">
    <w:abstractNumId w:val="3"/>
  </w:num>
  <w:num w:numId="14" w16cid:durableId="1953660256">
    <w:abstractNumId w:val="2"/>
  </w:num>
  <w:num w:numId="15" w16cid:durableId="285241744">
    <w:abstractNumId w:val="1"/>
  </w:num>
  <w:num w:numId="16" w16cid:durableId="1843741974">
    <w:abstractNumId w:val="0"/>
  </w:num>
  <w:num w:numId="17" w16cid:durableId="1505124660">
    <w:abstractNumId w:val="11"/>
  </w:num>
  <w:num w:numId="18" w16cid:durableId="1747915436">
    <w:abstractNumId w:val="15"/>
  </w:num>
  <w:num w:numId="19" w16cid:durableId="1070152322">
    <w:abstractNumId w:val="19"/>
  </w:num>
  <w:num w:numId="20" w16cid:durableId="1543206233">
    <w:abstractNumId w:val="12"/>
  </w:num>
  <w:num w:numId="21" w16cid:durableId="951935424">
    <w:abstractNumId w:val="18"/>
  </w:num>
  <w:num w:numId="22" w16cid:durableId="246353204">
    <w:abstractNumId w:val="10"/>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activeWritingStyle w:appName="MSWord" w:lang="en-GB" w:vendorID="64" w:dllVersion="6" w:nlCheck="1" w:checkStyle="1"/>
  <w:activeWritingStyle w:appName="MSWord" w:lang="en-US" w:vendorID="64" w:dllVersion="6" w:nlCheck="1" w:checkStyle="1"/>
  <w:activeWritingStyle w:appName="MSWord" w:lang="fr-FR" w:vendorID="64" w:dllVersion="6" w:nlCheck="1" w:checkStyle="1"/>
  <w:activeWritingStyle w:appName="MSWord" w:lang="de-DE" w:vendorID="64" w:dllVersion="6" w:nlCheck="1" w:checkStyle="1"/>
  <w:activeWritingStyle w:appName="MSWord" w:lang="de-AT" w:vendorID="64" w:dllVersion="6" w:nlCheck="1" w:checkStyle="1"/>
  <w:activeWritingStyle w:appName="MSWord" w:lang="es-ES" w:vendorID="64" w:dllVersion="6" w:nlCheck="1" w:checkStyle="1"/>
  <w:activeWritingStyle w:appName="MSWord" w:lang="en-US" w:vendorID="64" w:dllVersion="0" w:nlCheck="1" w:checkStyle="0"/>
  <w:activeWritingStyle w:appName="MSWord" w:lang="de-AT" w:vendorID="64" w:dllVersion="0" w:nlCheck="1" w:checkStyle="0"/>
  <w:activeWritingStyle w:appName="MSWord" w:lang="en-GB" w:vendorID="64" w:dllVersion="0" w:nlCheck="1" w:checkStyle="0"/>
  <w:activeWritingStyle w:appName="MSWord" w:lang="fr-FR" w:vendorID="64" w:dllVersion="0" w:nlCheck="1" w:checkStyle="0"/>
  <w:activeWritingStyle w:appName="MSWord" w:lang="de-DE" w:vendorID="64" w:dllVersion="0" w:nlCheck="1" w:checkStyle="0"/>
  <w:attachedTemplate r:id="rId1"/>
  <w:stylePaneFormatFilter w:val="4004" w:allStyles="0" w:customStyles="0" w:latentStyles="1" w:stylesInUse="0" w:headingStyles="0" w:numberingStyles="0" w:tableStyles="0" w:directFormattingOnRuns="0" w:directFormattingOnParagraphs="0" w:directFormattingOnNumbering="0" w:directFormattingOnTables="0" w:clearFormatting="0" w:top3HeadingStyles="0" w:visibleStyles="1" w:alternateStyleNames="0"/>
  <w:defaultTabStop w:val="720"/>
  <w:hyphenationZone w:val="425"/>
  <w:drawingGridHorizontalSpacing w:val="78"/>
  <w:displayHorizontalDrawingGridEvery w:val="2"/>
  <w:displayVerticalDrawingGridEvery w:val="2"/>
  <w:noPunctuationKerning/>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D63FA4"/>
    <w:rsid w:val="00002E01"/>
    <w:rsid w:val="000036C1"/>
    <w:rsid w:val="00005363"/>
    <w:rsid w:val="00007405"/>
    <w:rsid w:val="00007A71"/>
    <w:rsid w:val="0001179D"/>
    <w:rsid w:val="0001314A"/>
    <w:rsid w:val="000136CC"/>
    <w:rsid w:val="0001776D"/>
    <w:rsid w:val="000238E6"/>
    <w:rsid w:val="000263B2"/>
    <w:rsid w:val="000272BA"/>
    <w:rsid w:val="00027B0D"/>
    <w:rsid w:val="000304E5"/>
    <w:rsid w:val="00030B7B"/>
    <w:rsid w:val="00030FFB"/>
    <w:rsid w:val="00032820"/>
    <w:rsid w:val="000352D0"/>
    <w:rsid w:val="000357C4"/>
    <w:rsid w:val="0003616B"/>
    <w:rsid w:val="0004091E"/>
    <w:rsid w:val="00042B2E"/>
    <w:rsid w:val="00043515"/>
    <w:rsid w:val="00043826"/>
    <w:rsid w:val="00044A1C"/>
    <w:rsid w:val="00044BC8"/>
    <w:rsid w:val="000478BA"/>
    <w:rsid w:val="00051F96"/>
    <w:rsid w:val="00052E70"/>
    <w:rsid w:val="00053977"/>
    <w:rsid w:val="00053AE4"/>
    <w:rsid w:val="000639F9"/>
    <w:rsid w:val="00065863"/>
    <w:rsid w:val="00066184"/>
    <w:rsid w:val="00066DAC"/>
    <w:rsid w:val="0007063D"/>
    <w:rsid w:val="00070832"/>
    <w:rsid w:val="000727A7"/>
    <w:rsid w:val="00074060"/>
    <w:rsid w:val="000770E5"/>
    <w:rsid w:val="000804A0"/>
    <w:rsid w:val="000824A3"/>
    <w:rsid w:val="00082D33"/>
    <w:rsid w:val="00083941"/>
    <w:rsid w:val="00083B47"/>
    <w:rsid w:val="00086633"/>
    <w:rsid w:val="00086DD6"/>
    <w:rsid w:val="00090E00"/>
    <w:rsid w:val="000927AD"/>
    <w:rsid w:val="00092A8D"/>
    <w:rsid w:val="00092D13"/>
    <w:rsid w:val="00092E68"/>
    <w:rsid w:val="00092EBB"/>
    <w:rsid w:val="00092FF8"/>
    <w:rsid w:val="00093FA0"/>
    <w:rsid w:val="000946F1"/>
    <w:rsid w:val="00095004"/>
    <w:rsid w:val="000964B9"/>
    <w:rsid w:val="00096845"/>
    <w:rsid w:val="00096907"/>
    <w:rsid w:val="00097920"/>
    <w:rsid w:val="00097A70"/>
    <w:rsid w:val="000A1B83"/>
    <w:rsid w:val="000A262D"/>
    <w:rsid w:val="000A27ED"/>
    <w:rsid w:val="000A2C1B"/>
    <w:rsid w:val="000A56EC"/>
    <w:rsid w:val="000A6D94"/>
    <w:rsid w:val="000B0DFA"/>
    <w:rsid w:val="000B109E"/>
    <w:rsid w:val="000C2235"/>
    <w:rsid w:val="000C24F6"/>
    <w:rsid w:val="000C25DE"/>
    <w:rsid w:val="000C5DBB"/>
    <w:rsid w:val="000C6085"/>
    <w:rsid w:val="000D094A"/>
    <w:rsid w:val="000D3014"/>
    <w:rsid w:val="000D32C6"/>
    <w:rsid w:val="000D3610"/>
    <w:rsid w:val="000D3E99"/>
    <w:rsid w:val="000D4AA2"/>
    <w:rsid w:val="000E0BD5"/>
    <w:rsid w:val="000E2E81"/>
    <w:rsid w:val="000E351C"/>
    <w:rsid w:val="000E3C15"/>
    <w:rsid w:val="000E46DC"/>
    <w:rsid w:val="000E525C"/>
    <w:rsid w:val="000E5BF4"/>
    <w:rsid w:val="000E6937"/>
    <w:rsid w:val="000E69A3"/>
    <w:rsid w:val="000E71DC"/>
    <w:rsid w:val="000F3F8E"/>
    <w:rsid w:val="000F4761"/>
    <w:rsid w:val="000F549C"/>
    <w:rsid w:val="000F6C7F"/>
    <w:rsid w:val="000F6FCF"/>
    <w:rsid w:val="001001F7"/>
    <w:rsid w:val="00100D3C"/>
    <w:rsid w:val="0010360A"/>
    <w:rsid w:val="001038C3"/>
    <w:rsid w:val="001047D0"/>
    <w:rsid w:val="001053A9"/>
    <w:rsid w:val="00110B60"/>
    <w:rsid w:val="00110F81"/>
    <w:rsid w:val="00112A1A"/>
    <w:rsid w:val="0011325B"/>
    <w:rsid w:val="00115127"/>
    <w:rsid w:val="00116D99"/>
    <w:rsid w:val="00121618"/>
    <w:rsid w:val="00121A68"/>
    <w:rsid w:val="00123F53"/>
    <w:rsid w:val="00124791"/>
    <w:rsid w:val="00142FBE"/>
    <w:rsid w:val="00144E42"/>
    <w:rsid w:val="0014523B"/>
    <w:rsid w:val="00147E8D"/>
    <w:rsid w:val="0015093A"/>
    <w:rsid w:val="0015127E"/>
    <w:rsid w:val="0015245B"/>
    <w:rsid w:val="00152B1D"/>
    <w:rsid w:val="0015483B"/>
    <w:rsid w:val="00155AAB"/>
    <w:rsid w:val="00155D49"/>
    <w:rsid w:val="001562F8"/>
    <w:rsid w:val="001564C9"/>
    <w:rsid w:val="00156D8B"/>
    <w:rsid w:val="0016006D"/>
    <w:rsid w:val="00161FCC"/>
    <w:rsid w:val="00163BD2"/>
    <w:rsid w:val="0016462F"/>
    <w:rsid w:val="00165647"/>
    <w:rsid w:val="00166A33"/>
    <w:rsid w:val="00166D0B"/>
    <w:rsid w:val="00172A6F"/>
    <w:rsid w:val="00172BFA"/>
    <w:rsid w:val="001735D1"/>
    <w:rsid w:val="00176507"/>
    <w:rsid w:val="00177430"/>
    <w:rsid w:val="0018353D"/>
    <w:rsid w:val="0018359C"/>
    <w:rsid w:val="001838CF"/>
    <w:rsid w:val="001848FC"/>
    <w:rsid w:val="0019043B"/>
    <w:rsid w:val="001906ED"/>
    <w:rsid w:val="001918C0"/>
    <w:rsid w:val="00192B41"/>
    <w:rsid w:val="001939F1"/>
    <w:rsid w:val="001943F4"/>
    <w:rsid w:val="001962E3"/>
    <w:rsid w:val="00196B31"/>
    <w:rsid w:val="00196C47"/>
    <w:rsid w:val="00197B5D"/>
    <w:rsid w:val="00197E90"/>
    <w:rsid w:val="001A158E"/>
    <w:rsid w:val="001A1DBD"/>
    <w:rsid w:val="001A241F"/>
    <w:rsid w:val="001A29E6"/>
    <w:rsid w:val="001A48D8"/>
    <w:rsid w:val="001B03E6"/>
    <w:rsid w:val="001B131E"/>
    <w:rsid w:val="001B1CF9"/>
    <w:rsid w:val="001B7128"/>
    <w:rsid w:val="001B71C6"/>
    <w:rsid w:val="001C0215"/>
    <w:rsid w:val="001C4B19"/>
    <w:rsid w:val="001C691A"/>
    <w:rsid w:val="001C6A7B"/>
    <w:rsid w:val="001C6CD8"/>
    <w:rsid w:val="001D585D"/>
    <w:rsid w:val="001D639F"/>
    <w:rsid w:val="001D753B"/>
    <w:rsid w:val="001E0223"/>
    <w:rsid w:val="001E266D"/>
    <w:rsid w:val="001E4008"/>
    <w:rsid w:val="001E41AD"/>
    <w:rsid w:val="001E5294"/>
    <w:rsid w:val="001E6AC1"/>
    <w:rsid w:val="001E78CD"/>
    <w:rsid w:val="001E7EAF"/>
    <w:rsid w:val="001F00A6"/>
    <w:rsid w:val="001F0C90"/>
    <w:rsid w:val="001F53CC"/>
    <w:rsid w:val="001F65D6"/>
    <w:rsid w:val="00200831"/>
    <w:rsid w:val="00200E07"/>
    <w:rsid w:val="00200ED0"/>
    <w:rsid w:val="00201304"/>
    <w:rsid w:val="002048B3"/>
    <w:rsid w:val="002137D9"/>
    <w:rsid w:val="0021573F"/>
    <w:rsid w:val="0022111E"/>
    <w:rsid w:val="00222251"/>
    <w:rsid w:val="0022286A"/>
    <w:rsid w:val="00222C45"/>
    <w:rsid w:val="0022458A"/>
    <w:rsid w:val="002256D9"/>
    <w:rsid w:val="002279B4"/>
    <w:rsid w:val="002326AC"/>
    <w:rsid w:val="0023389D"/>
    <w:rsid w:val="002342AD"/>
    <w:rsid w:val="00235D71"/>
    <w:rsid w:val="002401FF"/>
    <w:rsid w:val="00240C0F"/>
    <w:rsid w:val="00246707"/>
    <w:rsid w:val="00254159"/>
    <w:rsid w:val="00257E6F"/>
    <w:rsid w:val="002645CB"/>
    <w:rsid w:val="002645F8"/>
    <w:rsid w:val="00265353"/>
    <w:rsid w:val="00266C43"/>
    <w:rsid w:val="00266E18"/>
    <w:rsid w:val="002727E5"/>
    <w:rsid w:val="00275CF5"/>
    <w:rsid w:val="0027678C"/>
    <w:rsid w:val="00281C6B"/>
    <w:rsid w:val="00282C85"/>
    <w:rsid w:val="00282E13"/>
    <w:rsid w:val="0028425D"/>
    <w:rsid w:val="002860D3"/>
    <w:rsid w:val="00287946"/>
    <w:rsid w:val="002900C1"/>
    <w:rsid w:val="00292DCD"/>
    <w:rsid w:val="00294CAA"/>
    <w:rsid w:val="002974A4"/>
    <w:rsid w:val="002A058C"/>
    <w:rsid w:val="002A06E0"/>
    <w:rsid w:val="002A1056"/>
    <w:rsid w:val="002A1EFB"/>
    <w:rsid w:val="002A30F9"/>
    <w:rsid w:val="002A3547"/>
    <w:rsid w:val="002A362F"/>
    <w:rsid w:val="002A52D8"/>
    <w:rsid w:val="002A72B2"/>
    <w:rsid w:val="002A7A27"/>
    <w:rsid w:val="002B27D6"/>
    <w:rsid w:val="002B6833"/>
    <w:rsid w:val="002B7CEB"/>
    <w:rsid w:val="002C078E"/>
    <w:rsid w:val="002C1243"/>
    <w:rsid w:val="002C13EF"/>
    <w:rsid w:val="002C60EC"/>
    <w:rsid w:val="002D12FD"/>
    <w:rsid w:val="002D26D4"/>
    <w:rsid w:val="002D78E6"/>
    <w:rsid w:val="002E0CC0"/>
    <w:rsid w:val="002E1B5D"/>
    <w:rsid w:val="002E1B8A"/>
    <w:rsid w:val="002E25DD"/>
    <w:rsid w:val="002E2ED2"/>
    <w:rsid w:val="002E40B2"/>
    <w:rsid w:val="002E6242"/>
    <w:rsid w:val="002E677E"/>
    <w:rsid w:val="002F44EF"/>
    <w:rsid w:val="002F5800"/>
    <w:rsid w:val="00300E78"/>
    <w:rsid w:val="00301260"/>
    <w:rsid w:val="0030552D"/>
    <w:rsid w:val="00306BC8"/>
    <w:rsid w:val="00311775"/>
    <w:rsid w:val="003118C6"/>
    <w:rsid w:val="0031351C"/>
    <w:rsid w:val="003149B4"/>
    <w:rsid w:val="00314F2D"/>
    <w:rsid w:val="003166E7"/>
    <w:rsid w:val="003172A8"/>
    <w:rsid w:val="00321547"/>
    <w:rsid w:val="00322407"/>
    <w:rsid w:val="00326136"/>
    <w:rsid w:val="00327022"/>
    <w:rsid w:val="00327F78"/>
    <w:rsid w:val="0033111D"/>
    <w:rsid w:val="00331686"/>
    <w:rsid w:val="003358D0"/>
    <w:rsid w:val="003453E7"/>
    <w:rsid w:val="00345558"/>
    <w:rsid w:val="0034785D"/>
    <w:rsid w:val="00347E51"/>
    <w:rsid w:val="00350126"/>
    <w:rsid w:val="003501B4"/>
    <w:rsid w:val="003502EF"/>
    <w:rsid w:val="00354044"/>
    <w:rsid w:val="00354977"/>
    <w:rsid w:val="003551F2"/>
    <w:rsid w:val="0035522E"/>
    <w:rsid w:val="00357740"/>
    <w:rsid w:val="00360148"/>
    <w:rsid w:val="00360884"/>
    <w:rsid w:val="003612C7"/>
    <w:rsid w:val="003629D3"/>
    <w:rsid w:val="00362A42"/>
    <w:rsid w:val="003748AF"/>
    <w:rsid w:val="00374D92"/>
    <w:rsid w:val="00376DC4"/>
    <w:rsid w:val="0038130E"/>
    <w:rsid w:val="00381E73"/>
    <w:rsid w:val="00382837"/>
    <w:rsid w:val="00386303"/>
    <w:rsid w:val="003868C4"/>
    <w:rsid w:val="003872BC"/>
    <w:rsid w:val="00392712"/>
    <w:rsid w:val="00393522"/>
    <w:rsid w:val="00396691"/>
    <w:rsid w:val="00397DA9"/>
    <w:rsid w:val="003A0FAB"/>
    <w:rsid w:val="003A1F3D"/>
    <w:rsid w:val="003A36D3"/>
    <w:rsid w:val="003A7B6B"/>
    <w:rsid w:val="003A7F95"/>
    <w:rsid w:val="003B0683"/>
    <w:rsid w:val="003B0A57"/>
    <w:rsid w:val="003B0FFE"/>
    <w:rsid w:val="003B100A"/>
    <w:rsid w:val="003B1F61"/>
    <w:rsid w:val="003B4494"/>
    <w:rsid w:val="003B4A87"/>
    <w:rsid w:val="003B4F37"/>
    <w:rsid w:val="003B5F8F"/>
    <w:rsid w:val="003B622C"/>
    <w:rsid w:val="003B6665"/>
    <w:rsid w:val="003B6CDA"/>
    <w:rsid w:val="003B7B04"/>
    <w:rsid w:val="003C0188"/>
    <w:rsid w:val="003C43DC"/>
    <w:rsid w:val="003D3D60"/>
    <w:rsid w:val="003D5BC2"/>
    <w:rsid w:val="003E14CC"/>
    <w:rsid w:val="003E15DB"/>
    <w:rsid w:val="003E29D5"/>
    <w:rsid w:val="003E4E90"/>
    <w:rsid w:val="003E60D7"/>
    <w:rsid w:val="003F02AC"/>
    <w:rsid w:val="003F1A0C"/>
    <w:rsid w:val="00400BDD"/>
    <w:rsid w:val="004041DC"/>
    <w:rsid w:val="00404C67"/>
    <w:rsid w:val="00407D05"/>
    <w:rsid w:val="004100AB"/>
    <w:rsid w:val="00410833"/>
    <w:rsid w:val="00413118"/>
    <w:rsid w:val="00414515"/>
    <w:rsid w:val="00421DF1"/>
    <w:rsid w:val="00421ECB"/>
    <w:rsid w:val="0042247E"/>
    <w:rsid w:val="00422841"/>
    <w:rsid w:val="00422D72"/>
    <w:rsid w:val="004243C4"/>
    <w:rsid w:val="00426BBE"/>
    <w:rsid w:val="00427F3F"/>
    <w:rsid w:val="00435339"/>
    <w:rsid w:val="00435CDD"/>
    <w:rsid w:val="00436B1E"/>
    <w:rsid w:val="00440A2A"/>
    <w:rsid w:val="00441607"/>
    <w:rsid w:val="00441864"/>
    <w:rsid w:val="00444FF3"/>
    <w:rsid w:val="004466B0"/>
    <w:rsid w:val="00450079"/>
    <w:rsid w:val="0045285E"/>
    <w:rsid w:val="00453024"/>
    <w:rsid w:val="004533B6"/>
    <w:rsid w:val="00454111"/>
    <w:rsid w:val="00457119"/>
    <w:rsid w:val="00457796"/>
    <w:rsid w:val="00462B1B"/>
    <w:rsid w:val="00464C5E"/>
    <w:rsid w:val="00467232"/>
    <w:rsid w:val="004674B5"/>
    <w:rsid w:val="00467D85"/>
    <w:rsid w:val="00472B7B"/>
    <w:rsid w:val="00472FD0"/>
    <w:rsid w:val="00475183"/>
    <w:rsid w:val="0047534C"/>
    <w:rsid w:val="004758C1"/>
    <w:rsid w:val="004801DD"/>
    <w:rsid w:val="004865FC"/>
    <w:rsid w:val="0049025D"/>
    <w:rsid w:val="00491A69"/>
    <w:rsid w:val="00492BEA"/>
    <w:rsid w:val="00493813"/>
    <w:rsid w:val="00493BA0"/>
    <w:rsid w:val="00494CA4"/>
    <w:rsid w:val="004A1D28"/>
    <w:rsid w:val="004A27BB"/>
    <w:rsid w:val="004A2D59"/>
    <w:rsid w:val="004A3436"/>
    <w:rsid w:val="004A3FA6"/>
    <w:rsid w:val="004A4FF6"/>
    <w:rsid w:val="004B1719"/>
    <w:rsid w:val="004C044B"/>
    <w:rsid w:val="004C4D3E"/>
    <w:rsid w:val="004C5269"/>
    <w:rsid w:val="004C587A"/>
    <w:rsid w:val="004D104D"/>
    <w:rsid w:val="004D29C6"/>
    <w:rsid w:val="004D29F0"/>
    <w:rsid w:val="004D3136"/>
    <w:rsid w:val="004D4897"/>
    <w:rsid w:val="004E0C1E"/>
    <w:rsid w:val="004E1781"/>
    <w:rsid w:val="004E2161"/>
    <w:rsid w:val="004E44E3"/>
    <w:rsid w:val="004E7402"/>
    <w:rsid w:val="004F1A8D"/>
    <w:rsid w:val="004F1C55"/>
    <w:rsid w:val="004F5500"/>
    <w:rsid w:val="004F58C2"/>
    <w:rsid w:val="004F720B"/>
    <w:rsid w:val="00501F27"/>
    <w:rsid w:val="00503C5A"/>
    <w:rsid w:val="005061E5"/>
    <w:rsid w:val="00510DDD"/>
    <w:rsid w:val="00512E02"/>
    <w:rsid w:val="005164C2"/>
    <w:rsid w:val="005166C2"/>
    <w:rsid w:val="0051784D"/>
    <w:rsid w:val="00520BB9"/>
    <w:rsid w:val="00520CD9"/>
    <w:rsid w:val="00522461"/>
    <w:rsid w:val="005243E6"/>
    <w:rsid w:val="00526BD8"/>
    <w:rsid w:val="00530A3B"/>
    <w:rsid w:val="00531B01"/>
    <w:rsid w:val="00531F95"/>
    <w:rsid w:val="00534464"/>
    <w:rsid w:val="00534A09"/>
    <w:rsid w:val="00535E27"/>
    <w:rsid w:val="00541802"/>
    <w:rsid w:val="00542B8A"/>
    <w:rsid w:val="00543750"/>
    <w:rsid w:val="00544AEF"/>
    <w:rsid w:val="00547363"/>
    <w:rsid w:val="00547941"/>
    <w:rsid w:val="0055004A"/>
    <w:rsid w:val="0055188F"/>
    <w:rsid w:val="00553EFE"/>
    <w:rsid w:val="00560855"/>
    <w:rsid w:val="00560C67"/>
    <w:rsid w:val="00561B0E"/>
    <w:rsid w:val="00567877"/>
    <w:rsid w:val="00573D03"/>
    <w:rsid w:val="0057442D"/>
    <w:rsid w:val="00575689"/>
    <w:rsid w:val="005774A7"/>
    <w:rsid w:val="00577789"/>
    <w:rsid w:val="00582B6C"/>
    <w:rsid w:val="00584AFA"/>
    <w:rsid w:val="00584BE8"/>
    <w:rsid w:val="00585997"/>
    <w:rsid w:val="0058725A"/>
    <w:rsid w:val="0059053E"/>
    <w:rsid w:val="00590AB6"/>
    <w:rsid w:val="0059436A"/>
    <w:rsid w:val="005966D6"/>
    <w:rsid w:val="0059765E"/>
    <w:rsid w:val="005A1F4C"/>
    <w:rsid w:val="005A1F82"/>
    <w:rsid w:val="005A3ABB"/>
    <w:rsid w:val="005A507F"/>
    <w:rsid w:val="005A5F9F"/>
    <w:rsid w:val="005A7A54"/>
    <w:rsid w:val="005B2F29"/>
    <w:rsid w:val="005B7961"/>
    <w:rsid w:val="005C19AE"/>
    <w:rsid w:val="005C3B11"/>
    <w:rsid w:val="005C5C7F"/>
    <w:rsid w:val="005C5CC3"/>
    <w:rsid w:val="005C7B65"/>
    <w:rsid w:val="005D02E6"/>
    <w:rsid w:val="005D2F61"/>
    <w:rsid w:val="005D4829"/>
    <w:rsid w:val="005D4C06"/>
    <w:rsid w:val="005D4E5D"/>
    <w:rsid w:val="005D64AB"/>
    <w:rsid w:val="005D7A76"/>
    <w:rsid w:val="005E008A"/>
    <w:rsid w:val="005E084A"/>
    <w:rsid w:val="005E0F85"/>
    <w:rsid w:val="005E24F8"/>
    <w:rsid w:val="005E5872"/>
    <w:rsid w:val="005E5D7B"/>
    <w:rsid w:val="005F43F5"/>
    <w:rsid w:val="00601623"/>
    <w:rsid w:val="00604063"/>
    <w:rsid w:val="006045D8"/>
    <w:rsid w:val="00604C62"/>
    <w:rsid w:val="0060540B"/>
    <w:rsid w:val="0060629E"/>
    <w:rsid w:val="0060719E"/>
    <w:rsid w:val="00611B6E"/>
    <w:rsid w:val="006138FE"/>
    <w:rsid w:val="00613E87"/>
    <w:rsid w:val="00615EAA"/>
    <w:rsid w:val="00617CCD"/>
    <w:rsid w:val="00621A58"/>
    <w:rsid w:val="006270FF"/>
    <w:rsid w:val="00631BCF"/>
    <w:rsid w:val="00633CCE"/>
    <w:rsid w:val="00640EF0"/>
    <w:rsid w:val="006427A4"/>
    <w:rsid w:val="006437B3"/>
    <w:rsid w:val="00644B11"/>
    <w:rsid w:val="00652708"/>
    <w:rsid w:val="006537AE"/>
    <w:rsid w:val="006558B3"/>
    <w:rsid w:val="00656488"/>
    <w:rsid w:val="0066093B"/>
    <w:rsid w:val="00661346"/>
    <w:rsid w:val="00661792"/>
    <w:rsid w:val="006621BC"/>
    <w:rsid w:val="006629A0"/>
    <w:rsid w:val="00664EEE"/>
    <w:rsid w:val="00665B27"/>
    <w:rsid w:val="00666897"/>
    <w:rsid w:val="00666E4B"/>
    <w:rsid w:val="00667A4D"/>
    <w:rsid w:val="0067074E"/>
    <w:rsid w:val="00672844"/>
    <w:rsid w:val="00674655"/>
    <w:rsid w:val="00675163"/>
    <w:rsid w:val="00677C36"/>
    <w:rsid w:val="006823E8"/>
    <w:rsid w:val="00683B47"/>
    <w:rsid w:val="006850B2"/>
    <w:rsid w:val="00685A4C"/>
    <w:rsid w:val="00686BC4"/>
    <w:rsid w:val="00686F5C"/>
    <w:rsid w:val="00690AFC"/>
    <w:rsid w:val="00692C75"/>
    <w:rsid w:val="006932F9"/>
    <w:rsid w:val="00694970"/>
    <w:rsid w:val="00697442"/>
    <w:rsid w:val="006A096B"/>
    <w:rsid w:val="006A15A5"/>
    <w:rsid w:val="006A2CC6"/>
    <w:rsid w:val="006A36C7"/>
    <w:rsid w:val="006A4559"/>
    <w:rsid w:val="006B136F"/>
    <w:rsid w:val="006B18CD"/>
    <w:rsid w:val="006B6DBE"/>
    <w:rsid w:val="006B70F3"/>
    <w:rsid w:val="006B7A59"/>
    <w:rsid w:val="006C0B09"/>
    <w:rsid w:val="006C159F"/>
    <w:rsid w:val="006C4F3B"/>
    <w:rsid w:val="006C63EF"/>
    <w:rsid w:val="006D6E7D"/>
    <w:rsid w:val="006D709A"/>
    <w:rsid w:val="006D73AF"/>
    <w:rsid w:val="006E109C"/>
    <w:rsid w:val="006E1A8D"/>
    <w:rsid w:val="006E1F0F"/>
    <w:rsid w:val="006E1F15"/>
    <w:rsid w:val="006E275A"/>
    <w:rsid w:val="006E30B8"/>
    <w:rsid w:val="006E71D1"/>
    <w:rsid w:val="006F0F4F"/>
    <w:rsid w:val="006F12BF"/>
    <w:rsid w:val="006F18C5"/>
    <w:rsid w:val="006F3157"/>
    <w:rsid w:val="006F32A6"/>
    <w:rsid w:val="006F32E1"/>
    <w:rsid w:val="006F4D4B"/>
    <w:rsid w:val="006F76E2"/>
    <w:rsid w:val="007001F7"/>
    <w:rsid w:val="00700A74"/>
    <w:rsid w:val="00700C46"/>
    <w:rsid w:val="00707F52"/>
    <w:rsid w:val="00711452"/>
    <w:rsid w:val="00711E7B"/>
    <w:rsid w:val="00712040"/>
    <w:rsid w:val="00712F64"/>
    <w:rsid w:val="00712F66"/>
    <w:rsid w:val="007149FA"/>
    <w:rsid w:val="00715488"/>
    <w:rsid w:val="00715C82"/>
    <w:rsid w:val="00717A8E"/>
    <w:rsid w:val="00720DD9"/>
    <w:rsid w:val="00725349"/>
    <w:rsid w:val="00725639"/>
    <w:rsid w:val="0072563E"/>
    <w:rsid w:val="007256B3"/>
    <w:rsid w:val="007278AE"/>
    <w:rsid w:val="0073153B"/>
    <w:rsid w:val="007317BB"/>
    <w:rsid w:val="00733D8F"/>
    <w:rsid w:val="00734128"/>
    <w:rsid w:val="00734CC5"/>
    <w:rsid w:val="00735713"/>
    <w:rsid w:val="00736167"/>
    <w:rsid w:val="00737CC5"/>
    <w:rsid w:val="00747A9E"/>
    <w:rsid w:val="00750DC7"/>
    <w:rsid w:val="0075681C"/>
    <w:rsid w:val="007616BC"/>
    <w:rsid w:val="00765318"/>
    <w:rsid w:val="00765EA3"/>
    <w:rsid w:val="00766C97"/>
    <w:rsid w:val="007700AE"/>
    <w:rsid w:val="007709A9"/>
    <w:rsid w:val="007712F3"/>
    <w:rsid w:val="00771471"/>
    <w:rsid w:val="00771FA0"/>
    <w:rsid w:val="007732AB"/>
    <w:rsid w:val="007806B4"/>
    <w:rsid w:val="007833B7"/>
    <w:rsid w:val="00784D41"/>
    <w:rsid w:val="00784D8A"/>
    <w:rsid w:val="00784F70"/>
    <w:rsid w:val="00785991"/>
    <w:rsid w:val="007861E1"/>
    <w:rsid w:val="00786384"/>
    <w:rsid w:val="00794D43"/>
    <w:rsid w:val="00795930"/>
    <w:rsid w:val="007A1932"/>
    <w:rsid w:val="007A1ABE"/>
    <w:rsid w:val="007A7AFE"/>
    <w:rsid w:val="007B2F8B"/>
    <w:rsid w:val="007B37BE"/>
    <w:rsid w:val="007B46C3"/>
    <w:rsid w:val="007B4748"/>
    <w:rsid w:val="007B4E64"/>
    <w:rsid w:val="007B5DFB"/>
    <w:rsid w:val="007B61C7"/>
    <w:rsid w:val="007B61E4"/>
    <w:rsid w:val="007B702E"/>
    <w:rsid w:val="007C01B9"/>
    <w:rsid w:val="007C06A8"/>
    <w:rsid w:val="007C39B3"/>
    <w:rsid w:val="007C5490"/>
    <w:rsid w:val="007C6DBE"/>
    <w:rsid w:val="007D0965"/>
    <w:rsid w:val="007D0A36"/>
    <w:rsid w:val="007D29FA"/>
    <w:rsid w:val="007D3482"/>
    <w:rsid w:val="007D5E52"/>
    <w:rsid w:val="007D70C1"/>
    <w:rsid w:val="007D78CD"/>
    <w:rsid w:val="007E1E92"/>
    <w:rsid w:val="007E3070"/>
    <w:rsid w:val="007F03EE"/>
    <w:rsid w:val="007F3296"/>
    <w:rsid w:val="007F4609"/>
    <w:rsid w:val="007F487E"/>
    <w:rsid w:val="007F588B"/>
    <w:rsid w:val="00800A25"/>
    <w:rsid w:val="008014AA"/>
    <w:rsid w:val="00803C04"/>
    <w:rsid w:val="008074F5"/>
    <w:rsid w:val="00807D05"/>
    <w:rsid w:val="0081083A"/>
    <w:rsid w:val="0081110F"/>
    <w:rsid w:val="0081384E"/>
    <w:rsid w:val="00814F61"/>
    <w:rsid w:val="008215AD"/>
    <w:rsid w:val="008215D7"/>
    <w:rsid w:val="0082526B"/>
    <w:rsid w:val="00827AE2"/>
    <w:rsid w:val="00831E95"/>
    <w:rsid w:val="00833EB6"/>
    <w:rsid w:val="008411DF"/>
    <w:rsid w:val="00841D99"/>
    <w:rsid w:val="008421EB"/>
    <w:rsid w:val="00844DA0"/>
    <w:rsid w:val="0085026C"/>
    <w:rsid w:val="00852BAF"/>
    <w:rsid w:val="00856514"/>
    <w:rsid w:val="008633C6"/>
    <w:rsid w:val="0086649D"/>
    <w:rsid w:val="00870D4B"/>
    <w:rsid w:val="00875741"/>
    <w:rsid w:val="00880E6E"/>
    <w:rsid w:val="008816A6"/>
    <w:rsid w:val="00883250"/>
    <w:rsid w:val="00885828"/>
    <w:rsid w:val="008859EA"/>
    <w:rsid w:val="008903D3"/>
    <w:rsid w:val="008911F9"/>
    <w:rsid w:val="008925AD"/>
    <w:rsid w:val="008930C7"/>
    <w:rsid w:val="0089401E"/>
    <w:rsid w:val="00895238"/>
    <w:rsid w:val="00895532"/>
    <w:rsid w:val="00897256"/>
    <w:rsid w:val="008972AC"/>
    <w:rsid w:val="008A1D88"/>
    <w:rsid w:val="008A1DD8"/>
    <w:rsid w:val="008A20BD"/>
    <w:rsid w:val="008A4EF6"/>
    <w:rsid w:val="008B2F82"/>
    <w:rsid w:val="008B45DE"/>
    <w:rsid w:val="008B70FB"/>
    <w:rsid w:val="008B7F57"/>
    <w:rsid w:val="008C00DC"/>
    <w:rsid w:val="008C0143"/>
    <w:rsid w:val="008C0708"/>
    <w:rsid w:val="008C1270"/>
    <w:rsid w:val="008C42C1"/>
    <w:rsid w:val="008C4718"/>
    <w:rsid w:val="008C6741"/>
    <w:rsid w:val="008C692C"/>
    <w:rsid w:val="008D03FA"/>
    <w:rsid w:val="008D05DE"/>
    <w:rsid w:val="008D6AF5"/>
    <w:rsid w:val="008E3F55"/>
    <w:rsid w:val="008E5146"/>
    <w:rsid w:val="008E5572"/>
    <w:rsid w:val="008E5625"/>
    <w:rsid w:val="008F01B2"/>
    <w:rsid w:val="008F15B7"/>
    <w:rsid w:val="008F22C2"/>
    <w:rsid w:val="008F4C6B"/>
    <w:rsid w:val="008F6D7D"/>
    <w:rsid w:val="008F7527"/>
    <w:rsid w:val="00901CB5"/>
    <w:rsid w:val="00903BDD"/>
    <w:rsid w:val="00904973"/>
    <w:rsid w:val="00911A4B"/>
    <w:rsid w:val="009133FD"/>
    <w:rsid w:val="00914C80"/>
    <w:rsid w:val="0091724A"/>
    <w:rsid w:val="00921B76"/>
    <w:rsid w:val="00921D8A"/>
    <w:rsid w:val="00923526"/>
    <w:rsid w:val="00923A35"/>
    <w:rsid w:val="00924A5D"/>
    <w:rsid w:val="00930A65"/>
    <w:rsid w:val="00931D59"/>
    <w:rsid w:val="00937D56"/>
    <w:rsid w:val="00940658"/>
    <w:rsid w:val="00940F40"/>
    <w:rsid w:val="009419E4"/>
    <w:rsid w:val="009456E6"/>
    <w:rsid w:val="0094572F"/>
    <w:rsid w:val="00951DF5"/>
    <w:rsid w:val="00954408"/>
    <w:rsid w:val="00955E6D"/>
    <w:rsid w:val="00955FD5"/>
    <w:rsid w:val="00956249"/>
    <w:rsid w:val="009568D4"/>
    <w:rsid w:val="00962BA8"/>
    <w:rsid w:val="00963CCE"/>
    <w:rsid w:val="00964606"/>
    <w:rsid w:val="0096673E"/>
    <w:rsid w:val="00970834"/>
    <w:rsid w:val="00971931"/>
    <w:rsid w:val="00975845"/>
    <w:rsid w:val="00976F69"/>
    <w:rsid w:val="009809BF"/>
    <w:rsid w:val="00982E71"/>
    <w:rsid w:val="00984A27"/>
    <w:rsid w:val="00992457"/>
    <w:rsid w:val="00993D54"/>
    <w:rsid w:val="00994B93"/>
    <w:rsid w:val="00996979"/>
    <w:rsid w:val="00996DCE"/>
    <w:rsid w:val="00997141"/>
    <w:rsid w:val="009A46A2"/>
    <w:rsid w:val="009A563B"/>
    <w:rsid w:val="009A7060"/>
    <w:rsid w:val="009B0196"/>
    <w:rsid w:val="009B092E"/>
    <w:rsid w:val="009B24CD"/>
    <w:rsid w:val="009B6BEF"/>
    <w:rsid w:val="009B6FEF"/>
    <w:rsid w:val="009C05B8"/>
    <w:rsid w:val="009C1F7D"/>
    <w:rsid w:val="009C2883"/>
    <w:rsid w:val="009C51C4"/>
    <w:rsid w:val="009D18D0"/>
    <w:rsid w:val="009D490B"/>
    <w:rsid w:val="009D4A48"/>
    <w:rsid w:val="009E0B10"/>
    <w:rsid w:val="009E2962"/>
    <w:rsid w:val="009E5422"/>
    <w:rsid w:val="009E65EC"/>
    <w:rsid w:val="009E6672"/>
    <w:rsid w:val="009E79B4"/>
    <w:rsid w:val="009F073D"/>
    <w:rsid w:val="009F1BFA"/>
    <w:rsid w:val="009F338F"/>
    <w:rsid w:val="009F42AD"/>
    <w:rsid w:val="009F4C51"/>
    <w:rsid w:val="009F5215"/>
    <w:rsid w:val="009F622F"/>
    <w:rsid w:val="009F6C8A"/>
    <w:rsid w:val="009F7325"/>
    <w:rsid w:val="00A00A0F"/>
    <w:rsid w:val="00A02EE6"/>
    <w:rsid w:val="00A044AC"/>
    <w:rsid w:val="00A06533"/>
    <w:rsid w:val="00A13E5D"/>
    <w:rsid w:val="00A1514E"/>
    <w:rsid w:val="00A16D8D"/>
    <w:rsid w:val="00A234BE"/>
    <w:rsid w:val="00A25B86"/>
    <w:rsid w:val="00A26CB3"/>
    <w:rsid w:val="00A31051"/>
    <w:rsid w:val="00A325AD"/>
    <w:rsid w:val="00A37857"/>
    <w:rsid w:val="00A40B87"/>
    <w:rsid w:val="00A42BA0"/>
    <w:rsid w:val="00A43092"/>
    <w:rsid w:val="00A45789"/>
    <w:rsid w:val="00A47318"/>
    <w:rsid w:val="00A524B7"/>
    <w:rsid w:val="00A5383F"/>
    <w:rsid w:val="00A53CE5"/>
    <w:rsid w:val="00A56640"/>
    <w:rsid w:val="00A6193A"/>
    <w:rsid w:val="00A61ECF"/>
    <w:rsid w:val="00A635B9"/>
    <w:rsid w:val="00A64DCF"/>
    <w:rsid w:val="00A66D78"/>
    <w:rsid w:val="00A67501"/>
    <w:rsid w:val="00A67EBD"/>
    <w:rsid w:val="00A70DD3"/>
    <w:rsid w:val="00A718A2"/>
    <w:rsid w:val="00A73309"/>
    <w:rsid w:val="00A76101"/>
    <w:rsid w:val="00A76A24"/>
    <w:rsid w:val="00A77366"/>
    <w:rsid w:val="00A8182B"/>
    <w:rsid w:val="00A81AB5"/>
    <w:rsid w:val="00A84675"/>
    <w:rsid w:val="00A8629A"/>
    <w:rsid w:val="00A87986"/>
    <w:rsid w:val="00A95640"/>
    <w:rsid w:val="00AA1733"/>
    <w:rsid w:val="00AA271D"/>
    <w:rsid w:val="00AA2E22"/>
    <w:rsid w:val="00AA45F6"/>
    <w:rsid w:val="00AA7999"/>
    <w:rsid w:val="00AB1B3F"/>
    <w:rsid w:val="00AB27CA"/>
    <w:rsid w:val="00AB596C"/>
    <w:rsid w:val="00AB5B2E"/>
    <w:rsid w:val="00AB5E2E"/>
    <w:rsid w:val="00AB7232"/>
    <w:rsid w:val="00AC1700"/>
    <w:rsid w:val="00AC2D91"/>
    <w:rsid w:val="00AC3B18"/>
    <w:rsid w:val="00AC4CF6"/>
    <w:rsid w:val="00AC62A1"/>
    <w:rsid w:val="00AC6F4F"/>
    <w:rsid w:val="00AC7147"/>
    <w:rsid w:val="00AD0F60"/>
    <w:rsid w:val="00AD176C"/>
    <w:rsid w:val="00AD2110"/>
    <w:rsid w:val="00AD3498"/>
    <w:rsid w:val="00AD4A41"/>
    <w:rsid w:val="00AD50B4"/>
    <w:rsid w:val="00AD64B8"/>
    <w:rsid w:val="00AD6FBF"/>
    <w:rsid w:val="00AE0EE1"/>
    <w:rsid w:val="00AE4A02"/>
    <w:rsid w:val="00AE6697"/>
    <w:rsid w:val="00AE7128"/>
    <w:rsid w:val="00AF0216"/>
    <w:rsid w:val="00AF6DB0"/>
    <w:rsid w:val="00AF7EE6"/>
    <w:rsid w:val="00B00A07"/>
    <w:rsid w:val="00B042E2"/>
    <w:rsid w:val="00B051E1"/>
    <w:rsid w:val="00B0598E"/>
    <w:rsid w:val="00B059DD"/>
    <w:rsid w:val="00B064ED"/>
    <w:rsid w:val="00B074E8"/>
    <w:rsid w:val="00B1034F"/>
    <w:rsid w:val="00B1068A"/>
    <w:rsid w:val="00B156CB"/>
    <w:rsid w:val="00B209B0"/>
    <w:rsid w:val="00B22793"/>
    <w:rsid w:val="00B24E6D"/>
    <w:rsid w:val="00B273B8"/>
    <w:rsid w:val="00B301D3"/>
    <w:rsid w:val="00B30570"/>
    <w:rsid w:val="00B3060F"/>
    <w:rsid w:val="00B334DB"/>
    <w:rsid w:val="00B3478A"/>
    <w:rsid w:val="00B375F1"/>
    <w:rsid w:val="00B41792"/>
    <w:rsid w:val="00B47998"/>
    <w:rsid w:val="00B517BA"/>
    <w:rsid w:val="00B53F23"/>
    <w:rsid w:val="00B55E87"/>
    <w:rsid w:val="00B55F18"/>
    <w:rsid w:val="00B56C71"/>
    <w:rsid w:val="00B57777"/>
    <w:rsid w:val="00B57CD7"/>
    <w:rsid w:val="00B61E0F"/>
    <w:rsid w:val="00B62CBB"/>
    <w:rsid w:val="00B63A5B"/>
    <w:rsid w:val="00B64D71"/>
    <w:rsid w:val="00B659F8"/>
    <w:rsid w:val="00B6709C"/>
    <w:rsid w:val="00B673FB"/>
    <w:rsid w:val="00B71ADB"/>
    <w:rsid w:val="00B7716F"/>
    <w:rsid w:val="00B81815"/>
    <w:rsid w:val="00B84B0A"/>
    <w:rsid w:val="00B85817"/>
    <w:rsid w:val="00B86B58"/>
    <w:rsid w:val="00B87A43"/>
    <w:rsid w:val="00B9022E"/>
    <w:rsid w:val="00B92F73"/>
    <w:rsid w:val="00B9319D"/>
    <w:rsid w:val="00B968A8"/>
    <w:rsid w:val="00B96D1B"/>
    <w:rsid w:val="00BA0FC9"/>
    <w:rsid w:val="00BA6279"/>
    <w:rsid w:val="00BA71B1"/>
    <w:rsid w:val="00BB21C1"/>
    <w:rsid w:val="00BB3E2B"/>
    <w:rsid w:val="00BB5908"/>
    <w:rsid w:val="00BB592A"/>
    <w:rsid w:val="00BC046E"/>
    <w:rsid w:val="00BC0F87"/>
    <w:rsid w:val="00BC1BC4"/>
    <w:rsid w:val="00BC2F58"/>
    <w:rsid w:val="00BC3117"/>
    <w:rsid w:val="00BC33EE"/>
    <w:rsid w:val="00BC44B6"/>
    <w:rsid w:val="00BC62FA"/>
    <w:rsid w:val="00BC6460"/>
    <w:rsid w:val="00BD0495"/>
    <w:rsid w:val="00BD3098"/>
    <w:rsid w:val="00BD421B"/>
    <w:rsid w:val="00BD4D73"/>
    <w:rsid w:val="00BD5971"/>
    <w:rsid w:val="00BD7EE8"/>
    <w:rsid w:val="00BE0A7F"/>
    <w:rsid w:val="00BE0BF9"/>
    <w:rsid w:val="00BE1F06"/>
    <w:rsid w:val="00BE1FD6"/>
    <w:rsid w:val="00BE2AFD"/>
    <w:rsid w:val="00BE4814"/>
    <w:rsid w:val="00BE52F7"/>
    <w:rsid w:val="00BE76B9"/>
    <w:rsid w:val="00BF072A"/>
    <w:rsid w:val="00BF0E18"/>
    <w:rsid w:val="00BF0E9E"/>
    <w:rsid w:val="00BF3A15"/>
    <w:rsid w:val="00BF51AC"/>
    <w:rsid w:val="00BF57DE"/>
    <w:rsid w:val="00C01D02"/>
    <w:rsid w:val="00C063EA"/>
    <w:rsid w:val="00C06F8B"/>
    <w:rsid w:val="00C11F80"/>
    <w:rsid w:val="00C141CC"/>
    <w:rsid w:val="00C20C00"/>
    <w:rsid w:val="00C22121"/>
    <w:rsid w:val="00C223E1"/>
    <w:rsid w:val="00C263E2"/>
    <w:rsid w:val="00C27E37"/>
    <w:rsid w:val="00C27F82"/>
    <w:rsid w:val="00C31889"/>
    <w:rsid w:val="00C32036"/>
    <w:rsid w:val="00C32753"/>
    <w:rsid w:val="00C32C44"/>
    <w:rsid w:val="00C352F2"/>
    <w:rsid w:val="00C41AB9"/>
    <w:rsid w:val="00C42571"/>
    <w:rsid w:val="00C429C6"/>
    <w:rsid w:val="00C441C9"/>
    <w:rsid w:val="00C470A0"/>
    <w:rsid w:val="00C479F5"/>
    <w:rsid w:val="00C534A5"/>
    <w:rsid w:val="00C56051"/>
    <w:rsid w:val="00C56436"/>
    <w:rsid w:val="00C565FF"/>
    <w:rsid w:val="00C61E27"/>
    <w:rsid w:val="00C62FA5"/>
    <w:rsid w:val="00C665FC"/>
    <w:rsid w:val="00C666F5"/>
    <w:rsid w:val="00C673C5"/>
    <w:rsid w:val="00C713D4"/>
    <w:rsid w:val="00C74343"/>
    <w:rsid w:val="00C75A39"/>
    <w:rsid w:val="00C81569"/>
    <w:rsid w:val="00C819A6"/>
    <w:rsid w:val="00C82984"/>
    <w:rsid w:val="00C86391"/>
    <w:rsid w:val="00C8662F"/>
    <w:rsid w:val="00C86AE1"/>
    <w:rsid w:val="00C90EA3"/>
    <w:rsid w:val="00C92805"/>
    <w:rsid w:val="00C94E45"/>
    <w:rsid w:val="00CA0CE0"/>
    <w:rsid w:val="00CA1BE7"/>
    <w:rsid w:val="00CA2400"/>
    <w:rsid w:val="00CA49D3"/>
    <w:rsid w:val="00CA4A86"/>
    <w:rsid w:val="00CA611C"/>
    <w:rsid w:val="00CA6BDB"/>
    <w:rsid w:val="00CB02A2"/>
    <w:rsid w:val="00CB19E5"/>
    <w:rsid w:val="00CB4919"/>
    <w:rsid w:val="00CB4AB3"/>
    <w:rsid w:val="00CB6048"/>
    <w:rsid w:val="00CB741B"/>
    <w:rsid w:val="00CB7D00"/>
    <w:rsid w:val="00CC0342"/>
    <w:rsid w:val="00CC239D"/>
    <w:rsid w:val="00CC3228"/>
    <w:rsid w:val="00CC44E1"/>
    <w:rsid w:val="00CC4B2D"/>
    <w:rsid w:val="00CC4BBB"/>
    <w:rsid w:val="00CC695B"/>
    <w:rsid w:val="00CC7149"/>
    <w:rsid w:val="00CD26B3"/>
    <w:rsid w:val="00CD27BB"/>
    <w:rsid w:val="00CD3668"/>
    <w:rsid w:val="00CD65FA"/>
    <w:rsid w:val="00CE04CD"/>
    <w:rsid w:val="00CE0933"/>
    <w:rsid w:val="00CE0E8B"/>
    <w:rsid w:val="00CE2356"/>
    <w:rsid w:val="00CE6C67"/>
    <w:rsid w:val="00CF02AF"/>
    <w:rsid w:val="00CF1BF7"/>
    <w:rsid w:val="00CF2D0B"/>
    <w:rsid w:val="00CF2FAD"/>
    <w:rsid w:val="00CF5FA7"/>
    <w:rsid w:val="00CF609B"/>
    <w:rsid w:val="00CF6BD3"/>
    <w:rsid w:val="00D0010C"/>
    <w:rsid w:val="00D005C9"/>
    <w:rsid w:val="00D017B2"/>
    <w:rsid w:val="00D02035"/>
    <w:rsid w:val="00D04758"/>
    <w:rsid w:val="00D06085"/>
    <w:rsid w:val="00D07C37"/>
    <w:rsid w:val="00D07ECA"/>
    <w:rsid w:val="00D155D5"/>
    <w:rsid w:val="00D25F66"/>
    <w:rsid w:val="00D25F97"/>
    <w:rsid w:val="00D313C4"/>
    <w:rsid w:val="00D31839"/>
    <w:rsid w:val="00D323C8"/>
    <w:rsid w:val="00D34A85"/>
    <w:rsid w:val="00D35706"/>
    <w:rsid w:val="00D44254"/>
    <w:rsid w:val="00D4470A"/>
    <w:rsid w:val="00D45627"/>
    <w:rsid w:val="00D501E6"/>
    <w:rsid w:val="00D51D83"/>
    <w:rsid w:val="00D5210B"/>
    <w:rsid w:val="00D54095"/>
    <w:rsid w:val="00D55045"/>
    <w:rsid w:val="00D5579D"/>
    <w:rsid w:val="00D55F19"/>
    <w:rsid w:val="00D57159"/>
    <w:rsid w:val="00D579CC"/>
    <w:rsid w:val="00D6062F"/>
    <w:rsid w:val="00D61D7F"/>
    <w:rsid w:val="00D629C3"/>
    <w:rsid w:val="00D63FA4"/>
    <w:rsid w:val="00D646FB"/>
    <w:rsid w:val="00D65A33"/>
    <w:rsid w:val="00D67C3E"/>
    <w:rsid w:val="00D70619"/>
    <w:rsid w:val="00D7186A"/>
    <w:rsid w:val="00D75294"/>
    <w:rsid w:val="00D75D92"/>
    <w:rsid w:val="00D805B4"/>
    <w:rsid w:val="00D8387F"/>
    <w:rsid w:val="00D839B9"/>
    <w:rsid w:val="00D83C91"/>
    <w:rsid w:val="00D86BB6"/>
    <w:rsid w:val="00D91DA9"/>
    <w:rsid w:val="00D95F86"/>
    <w:rsid w:val="00DA3789"/>
    <w:rsid w:val="00DA5723"/>
    <w:rsid w:val="00DA5B61"/>
    <w:rsid w:val="00DB205E"/>
    <w:rsid w:val="00DB220B"/>
    <w:rsid w:val="00DB3D2D"/>
    <w:rsid w:val="00DC0435"/>
    <w:rsid w:val="00DC045E"/>
    <w:rsid w:val="00DC2068"/>
    <w:rsid w:val="00DC3C12"/>
    <w:rsid w:val="00DC40DA"/>
    <w:rsid w:val="00DC42BE"/>
    <w:rsid w:val="00DC4358"/>
    <w:rsid w:val="00DD02F8"/>
    <w:rsid w:val="00DD29FB"/>
    <w:rsid w:val="00DD31B9"/>
    <w:rsid w:val="00DD373C"/>
    <w:rsid w:val="00DD3C79"/>
    <w:rsid w:val="00DD4C23"/>
    <w:rsid w:val="00DD4DE4"/>
    <w:rsid w:val="00DD7CE9"/>
    <w:rsid w:val="00DE37F7"/>
    <w:rsid w:val="00DE5370"/>
    <w:rsid w:val="00DF57CC"/>
    <w:rsid w:val="00E00315"/>
    <w:rsid w:val="00E00481"/>
    <w:rsid w:val="00E01053"/>
    <w:rsid w:val="00E01F14"/>
    <w:rsid w:val="00E01F18"/>
    <w:rsid w:val="00E0352A"/>
    <w:rsid w:val="00E041F7"/>
    <w:rsid w:val="00E0576D"/>
    <w:rsid w:val="00E07BB7"/>
    <w:rsid w:val="00E13C02"/>
    <w:rsid w:val="00E143E8"/>
    <w:rsid w:val="00E168E8"/>
    <w:rsid w:val="00E2049B"/>
    <w:rsid w:val="00E22C88"/>
    <w:rsid w:val="00E236B5"/>
    <w:rsid w:val="00E23CD5"/>
    <w:rsid w:val="00E24451"/>
    <w:rsid w:val="00E2691A"/>
    <w:rsid w:val="00E3177F"/>
    <w:rsid w:val="00E33810"/>
    <w:rsid w:val="00E362D2"/>
    <w:rsid w:val="00E36348"/>
    <w:rsid w:val="00E370C8"/>
    <w:rsid w:val="00E43216"/>
    <w:rsid w:val="00E44E73"/>
    <w:rsid w:val="00E45A6A"/>
    <w:rsid w:val="00E51E80"/>
    <w:rsid w:val="00E525F7"/>
    <w:rsid w:val="00E52A1B"/>
    <w:rsid w:val="00E56A75"/>
    <w:rsid w:val="00E575E8"/>
    <w:rsid w:val="00E618E3"/>
    <w:rsid w:val="00E64C32"/>
    <w:rsid w:val="00E669C6"/>
    <w:rsid w:val="00E71CD7"/>
    <w:rsid w:val="00E73604"/>
    <w:rsid w:val="00E73B1D"/>
    <w:rsid w:val="00E742FC"/>
    <w:rsid w:val="00E75B0A"/>
    <w:rsid w:val="00E7727A"/>
    <w:rsid w:val="00E77AD6"/>
    <w:rsid w:val="00E81555"/>
    <w:rsid w:val="00E83F95"/>
    <w:rsid w:val="00E8413F"/>
    <w:rsid w:val="00E853F0"/>
    <w:rsid w:val="00E86515"/>
    <w:rsid w:val="00E9065F"/>
    <w:rsid w:val="00E90953"/>
    <w:rsid w:val="00E909B3"/>
    <w:rsid w:val="00E9299E"/>
    <w:rsid w:val="00E93C7E"/>
    <w:rsid w:val="00E95EE4"/>
    <w:rsid w:val="00E974B4"/>
    <w:rsid w:val="00E97B16"/>
    <w:rsid w:val="00E97D2E"/>
    <w:rsid w:val="00EA10EE"/>
    <w:rsid w:val="00EA2DE2"/>
    <w:rsid w:val="00EA6859"/>
    <w:rsid w:val="00EB011D"/>
    <w:rsid w:val="00EB05AD"/>
    <w:rsid w:val="00EB0E82"/>
    <w:rsid w:val="00EB3BDB"/>
    <w:rsid w:val="00EB530D"/>
    <w:rsid w:val="00EC06FB"/>
    <w:rsid w:val="00EC2047"/>
    <w:rsid w:val="00EC3C21"/>
    <w:rsid w:val="00EC3C6B"/>
    <w:rsid w:val="00EC6D6F"/>
    <w:rsid w:val="00ED1730"/>
    <w:rsid w:val="00ED2DCE"/>
    <w:rsid w:val="00ED375B"/>
    <w:rsid w:val="00ED4D35"/>
    <w:rsid w:val="00ED5207"/>
    <w:rsid w:val="00ED600F"/>
    <w:rsid w:val="00ED62F7"/>
    <w:rsid w:val="00EE2A29"/>
    <w:rsid w:val="00EF1B1D"/>
    <w:rsid w:val="00EF34F1"/>
    <w:rsid w:val="00EF3851"/>
    <w:rsid w:val="00EF47CD"/>
    <w:rsid w:val="00EF5EC2"/>
    <w:rsid w:val="00EF5FD5"/>
    <w:rsid w:val="00EF64D9"/>
    <w:rsid w:val="00F0132D"/>
    <w:rsid w:val="00F02058"/>
    <w:rsid w:val="00F021DC"/>
    <w:rsid w:val="00F0271B"/>
    <w:rsid w:val="00F05047"/>
    <w:rsid w:val="00F10347"/>
    <w:rsid w:val="00F124AE"/>
    <w:rsid w:val="00F12D41"/>
    <w:rsid w:val="00F14EB2"/>
    <w:rsid w:val="00F177BF"/>
    <w:rsid w:val="00F17A3E"/>
    <w:rsid w:val="00F20C2D"/>
    <w:rsid w:val="00F20CBF"/>
    <w:rsid w:val="00F221B6"/>
    <w:rsid w:val="00F228CB"/>
    <w:rsid w:val="00F239AB"/>
    <w:rsid w:val="00F25135"/>
    <w:rsid w:val="00F25B76"/>
    <w:rsid w:val="00F277AB"/>
    <w:rsid w:val="00F33A71"/>
    <w:rsid w:val="00F42FA3"/>
    <w:rsid w:val="00F45872"/>
    <w:rsid w:val="00F52511"/>
    <w:rsid w:val="00F53D3D"/>
    <w:rsid w:val="00F55F80"/>
    <w:rsid w:val="00F56F64"/>
    <w:rsid w:val="00F6103A"/>
    <w:rsid w:val="00F61A40"/>
    <w:rsid w:val="00F620E4"/>
    <w:rsid w:val="00F701DF"/>
    <w:rsid w:val="00F70695"/>
    <w:rsid w:val="00F70879"/>
    <w:rsid w:val="00F72AD6"/>
    <w:rsid w:val="00F7575E"/>
    <w:rsid w:val="00F8247C"/>
    <w:rsid w:val="00F82A02"/>
    <w:rsid w:val="00F838DA"/>
    <w:rsid w:val="00F85D76"/>
    <w:rsid w:val="00F91496"/>
    <w:rsid w:val="00F94953"/>
    <w:rsid w:val="00FA0940"/>
    <w:rsid w:val="00FA0F21"/>
    <w:rsid w:val="00FA10E6"/>
    <w:rsid w:val="00FA32F6"/>
    <w:rsid w:val="00FA5102"/>
    <w:rsid w:val="00FA6FBB"/>
    <w:rsid w:val="00FA716F"/>
    <w:rsid w:val="00FB2087"/>
    <w:rsid w:val="00FB3A80"/>
    <w:rsid w:val="00FB4EF7"/>
    <w:rsid w:val="00FC0440"/>
    <w:rsid w:val="00FC0608"/>
    <w:rsid w:val="00FC0A4F"/>
    <w:rsid w:val="00FC0BDB"/>
    <w:rsid w:val="00FC2E44"/>
    <w:rsid w:val="00FC3165"/>
    <w:rsid w:val="00FC3DD0"/>
    <w:rsid w:val="00FC4BFC"/>
    <w:rsid w:val="00FC517C"/>
    <w:rsid w:val="00FD06FB"/>
    <w:rsid w:val="00FD2A02"/>
    <w:rsid w:val="00FD3844"/>
    <w:rsid w:val="00FD57D9"/>
    <w:rsid w:val="00FD583E"/>
    <w:rsid w:val="00FD6C61"/>
    <w:rsid w:val="00FE231B"/>
    <w:rsid w:val="00FE30E7"/>
    <w:rsid w:val="00FE314A"/>
    <w:rsid w:val="00FE4679"/>
    <w:rsid w:val="00FE4B93"/>
    <w:rsid w:val="00FE5663"/>
    <w:rsid w:val="00FE5EA5"/>
    <w:rsid w:val="00FE651A"/>
    <w:rsid w:val="00FE651F"/>
    <w:rsid w:val="00FE7836"/>
    <w:rsid w:val="00FF4824"/>
    <w:rsid w:val="00FF783F"/>
  </w:rsids>
  <m:mathPr>
    <m:mathFont m:val="Cambria Math"/>
    <m:brkBin m:val="before"/>
    <m:brkBinSub m:val="--"/>
    <m:smallFrac m:val="0"/>
    <m:dispDef/>
    <m:lMargin m:val="0"/>
    <m:rMargin m:val="0"/>
    <m:defJc m:val="centerGroup"/>
    <m:wrapIndent m:val="1440"/>
    <m:intLim m:val="subSup"/>
    <m:naryLim m:val="undOvr"/>
  </m:mathPr>
  <w:themeFontLang w:val="de-AT" w:eastAsia="zh-CN"/>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stockticker"/>
  <w:shapeDefaults>
    <o:shapedefaults v:ext="edit" spidmax="2050"/>
    <o:shapelayout v:ext="edit">
      <o:idmap v:ext="edit" data="2"/>
    </o:shapelayout>
  </w:shapeDefaults>
  <w:decimalSymbol w:val=","/>
  <w:listSeparator w:val=";"/>
  <w14:docId w14:val="387CEEFB"/>
  <w15:docId w15:val="{C3116768-F1E1-43C7-BB04-D1B1F2F2D7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de-AT" w:eastAsia="de-AT" w:bidi="ar-SA"/>
      </w:rPr>
    </w:rPrDefault>
    <w:pPrDefault/>
  </w:docDefaults>
  <w:latentStyles w:defLockedState="0" w:defUIPriority="0" w:defSemiHidden="0" w:defUnhideWhenUsed="0" w:defQFormat="0" w:count="376">
    <w:lsdException w:name="Normal" w:qFormat="1"/>
    <w:lsdException w:name="heading 1" w:uiPriority="19" w:qFormat="1"/>
    <w:lsdException w:name="heading 2" w:uiPriority="19" w:qFormat="1"/>
    <w:lsdException w:name="heading 3" w:semiHidden="1" w:uiPriority="19" w:unhideWhenUsed="1" w:qFormat="1"/>
    <w:lsdException w:name="heading 4" w:semiHidden="1" w:uiPriority="19" w:unhideWhenUsed="1" w:qFormat="1"/>
    <w:lsdException w:name="heading 5" w:semiHidden="1" w:uiPriority="19" w:unhideWhenUsed="1" w:qFormat="1"/>
    <w:lsdException w:name="heading 6" w:semiHidden="1" w:uiPriority="19" w:unhideWhenUsed="1" w:qFormat="1"/>
    <w:lsdException w:name="heading 7" w:semiHidden="1" w:uiPriority="19" w:unhideWhenUsed="1" w:qFormat="1"/>
    <w:lsdException w:name="heading 8" w:semiHidden="1" w:uiPriority="19" w:unhideWhenUsed="1" w:qFormat="1"/>
    <w:lsdException w:name="heading 9" w:semiHidden="1" w:uiPriority="1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19"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9"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uiPriority="19"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19" w:qFormat="1"/>
    <w:lsdException w:name="Emphasis" w:uiPriority="19"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9"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Standard">
    <w:name w:val="Normal"/>
    <w:qFormat/>
    <w:rsid w:val="009B0196"/>
    <w:rPr>
      <w:rFonts w:ascii="Arial" w:hAnsi="Arial"/>
      <w:sz w:val="22"/>
      <w:lang w:val="en-US" w:eastAsia="en-US"/>
    </w:rPr>
  </w:style>
  <w:style w:type="paragraph" w:styleId="berschrift1">
    <w:name w:val="heading 1"/>
    <w:basedOn w:val="Standard"/>
    <w:next w:val="vaiStandard"/>
    <w:uiPriority w:val="19"/>
    <w:qFormat/>
    <w:rsid w:val="00EC3C21"/>
    <w:pPr>
      <w:keepNext/>
      <w:numPr>
        <w:numId w:val="19"/>
      </w:numPr>
      <w:outlineLvl w:val="0"/>
    </w:pPr>
    <w:rPr>
      <w:rFonts w:cs="Arial"/>
      <w:b/>
      <w:bCs/>
      <w:noProof/>
      <w:sz w:val="28"/>
      <w:szCs w:val="24"/>
      <w:lang w:val="de-DE"/>
    </w:rPr>
  </w:style>
  <w:style w:type="paragraph" w:styleId="berschrift2">
    <w:name w:val="heading 2"/>
    <w:basedOn w:val="Standard"/>
    <w:next w:val="vaiStandard"/>
    <w:uiPriority w:val="19"/>
    <w:qFormat/>
    <w:rsid w:val="00EC3C21"/>
    <w:pPr>
      <w:keepNext/>
      <w:numPr>
        <w:ilvl w:val="1"/>
        <w:numId w:val="19"/>
      </w:numPr>
      <w:outlineLvl w:val="1"/>
    </w:pPr>
    <w:rPr>
      <w:rFonts w:cs="Arial"/>
      <w:b/>
      <w:bCs/>
      <w:iCs/>
      <w:noProof/>
      <w:sz w:val="20"/>
      <w:szCs w:val="28"/>
      <w:lang w:val="de-DE"/>
    </w:rPr>
  </w:style>
  <w:style w:type="paragraph" w:styleId="berschrift3">
    <w:name w:val="heading 3"/>
    <w:basedOn w:val="Standard"/>
    <w:next w:val="vaiStandard"/>
    <w:uiPriority w:val="19"/>
    <w:qFormat/>
    <w:rsid w:val="00EC3C21"/>
    <w:pPr>
      <w:keepNext/>
      <w:numPr>
        <w:ilvl w:val="2"/>
        <w:numId w:val="19"/>
      </w:numPr>
      <w:outlineLvl w:val="2"/>
    </w:pPr>
    <w:rPr>
      <w:rFonts w:cs="Arial"/>
      <w:bCs/>
      <w:noProof/>
      <w:sz w:val="20"/>
      <w:szCs w:val="26"/>
      <w:lang w:val="de-DE"/>
    </w:rPr>
  </w:style>
  <w:style w:type="paragraph" w:styleId="berschrift4">
    <w:name w:val="heading 4"/>
    <w:basedOn w:val="Standard"/>
    <w:next w:val="Standard"/>
    <w:uiPriority w:val="19"/>
    <w:qFormat/>
    <w:rsid w:val="001B1CF9"/>
    <w:pPr>
      <w:keepNext/>
      <w:numPr>
        <w:ilvl w:val="3"/>
        <w:numId w:val="19"/>
      </w:numPr>
      <w:spacing w:before="240" w:after="60"/>
      <w:outlineLvl w:val="3"/>
    </w:pPr>
    <w:rPr>
      <w:rFonts w:ascii="Times New Roman" w:hAnsi="Times New Roman"/>
      <w:b/>
      <w:bCs/>
      <w:sz w:val="28"/>
      <w:szCs w:val="28"/>
    </w:rPr>
  </w:style>
  <w:style w:type="paragraph" w:styleId="berschrift5">
    <w:name w:val="heading 5"/>
    <w:basedOn w:val="Standard"/>
    <w:next w:val="Standard"/>
    <w:uiPriority w:val="19"/>
    <w:qFormat/>
    <w:rsid w:val="001B1CF9"/>
    <w:pPr>
      <w:numPr>
        <w:ilvl w:val="4"/>
        <w:numId w:val="19"/>
      </w:numPr>
      <w:spacing w:before="240" w:after="60"/>
      <w:outlineLvl w:val="4"/>
    </w:pPr>
    <w:rPr>
      <w:b/>
      <w:bCs/>
      <w:i/>
      <w:iCs/>
      <w:sz w:val="26"/>
      <w:szCs w:val="26"/>
    </w:rPr>
  </w:style>
  <w:style w:type="paragraph" w:styleId="berschrift6">
    <w:name w:val="heading 6"/>
    <w:basedOn w:val="Standard"/>
    <w:next w:val="Standard"/>
    <w:uiPriority w:val="19"/>
    <w:qFormat/>
    <w:rsid w:val="001B1CF9"/>
    <w:pPr>
      <w:numPr>
        <w:ilvl w:val="5"/>
        <w:numId w:val="19"/>
      </w:numPr>
      <w:spacing w:before="240" w:after="60"/>
      <w:outlineLvl w:val="5"/>
    </w:pPr>
    <w:rPr>
      <w:rFonts w:ascii="Times New Roman" w:hAnsi="Times New Roman"/>
      <w:b/>
      <w:bCs/>
      <w:szCs w:val="22"/>
    </w:rPr>
  </w:style>
  <w:style w:type="paragraph" w:styleId="berschrift7">
    <w:name w:val="heading 7"/>
    <w:basedOn w:val="Standard"/>
    <w:next w:val="Standard"/>
    <w:uiPriority w:val="19"/>
    <w:qFormat/>
    <w:rsid w:val="001B1CF9"/>
    <w:pPr>
      <w:numPr>
        <w:ilvl w:val="6"/>
        <w:numId w:val="19"/>
      </w:numPr>
      <w:spacing w:before="240" w:after="60"/>
      <w:outlineLvl w:val="6"/>
    </w:pPr>
    <w:rPr>
      <w:rFonts w:ascii="Times New Roman" w:hAnsi="Times New Roman"/>
      <w:sz w:val="24"/>
      <w:szCs w:val="24"/>
    </w:rPr>
  </w:style>
  <w:style w:type="paragraph" w:styleId="berschrift8">
    <w:name w:val="heading 8"/>
    <w:basedOn w:val="Standard"/>
    <w:next w:val="Standard"/>
    <w:uiPriority w:val="19"/>
    <w:qFormat/>
    <w:rsid w:val="001B1CF9"/>
    <w:pPr>
      <w:numPr>
        <w:ilvl w:val="7"/>
        <w:numId w:val="19"/>
      </w:numPr>
      <w:spacing w:before="240" w:after="60"/>
      <w:outlineLvl w:val="7"/>
    </w:pPr>
    <w:rPr>
      <w:rFonts w:ascii="Times New Roman" w:hAnsi="Times New Roman"/>
      <w:i/>
      <w:iCs/>
      <w:sz w:val="24"/>
      <w:szCs w:val="24"/>
    </w:rPr>
  </w:style>
  <w:style w:type="paragraph" w:styleId="berschrift9">
    <w:name w:val="heading 9"/>
    <w:basedOn w:val="Standard"/>
    <w:next w:val="Standard"/>
    <w:uiPriority w:val="19"/>
    <w:qFormat/>
    <w:rsid w:val="001B1CF9"/>
    <w:pPr>
      <w:numPr>
        <w:ilvl w:val="8"/>
        <w:numId w:val="19"/>
      </w:numPr>
      <w:spacing w:before="240" w:after="60"/>
      <w:outlineLvl w:val="8"/>
    </w:pPr>
    <w:rPr>
      <w:rFonts w:cs="Arial"/>
      <w:szCs w:val="2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semiHidden/>
    <w:rsid w:val="00AA271D"/>
    <w:pPr>
      <w:tabs>
        <w:tab w:val="center" w:pos="4536"/>
        <w:tab w:val="right" w:pos="9072"/>
      </w:tabs>
    </w:pPr>
    <w:rPr>
      <w:noProof/>
    </w:rPr>
  </w:style>
  <w:style w:type="paragraph" w:styleId="Fuzeile">
    <w:name w:val="footer"/>
    <w:basedOn w:val="Standard"/>
    <w:semiHidden/>
    <w:rsid w:val="00AA271D"/>
    <w:pPr>
      <w:tabs>
        <w:tab w:val="center" w:pos="4536"/>
        <w:tab w:val="right" w:pos="9072"/>
      </w:tabs>
    </w:pPr>
    <w:rPr>
      <w:noProof/>
    </w:rPr>
  </w:style>
  <w:style w:type="paragraph" w:styleId="Unterschrift">
    <w:name w:val="Signature"/>
    <w:basedOn w:val="Standard"/>
    <w:semiHidden/>
    <w:rsid w:val="00EC3C21"/>
    <w:pPr>
      <w:ind w:left="4252"/>
    </w:pPr>
  </w:style>
  <w:style w:type="paragraph" w:customStyle="1" w:styleId="vaiStandard">
    <w:name w:val="_vaiStandard"/>
    <w:link w:val="vaiStandardChar"/>
    <w:rsid w:val="008215D7"/>
    <w:pPr>
      <w:spacing w:before="120" w:after="120" w:line="288" w:lineRule="auto"/>
      <w:jc w:val="both"/>
    </w:pPr>
    <w:rPr>
      <w:rFonts w:ascii="Arial" w:hAnsi="Arial"/>
      <w:sz w:val="22"/>
      <w:lang w:val="en-GB"/>
    </w:rPr>
  </w:style>
  <w:style w:type="character" w:customStyle="1" w:styleId="MTStandardChar">
    <w:name w:val="_MTStandard Char"/>
    <w:link w:val="MTStandard"/>
    <w:rsid w:val="00F94953"/>
    <w:rPr>
      <w:rFonts w:ascii="Arial" w:hAnsi="Arial"/>
      <w:sz w:val="22"/>
      <w:lang w:val="en-GB"/>
    </w:rPr>
  </w:style>
  <w:style w:type="character" w:customStyle="1" w:styleId="MTHeadingSCS4Char">
    <w:name w:val="_MTHeading_SCS_4 Char"/>
    <w:link w:val="MTHeadingSCS4"/>
    <w:uiPriority w:val="3"/>
    <w:rsid w:val="009B0196"/>
    <w:rPr>
      <w:rFonts w:ascii="Arial" w:hAnsi="Arial"/>
      <w:b/>
      <w:sz w:val="24"/>
      <w:lang w:val="en-GB"/>
    </w:rPr>
  </w:style>
  <w:style w:type="character" w:customStyle="1" w:styleId="MTBulletIndentChar">
    <w:name w:val="_MTBulletIndent Char"/>
    <w:link w:val="MTBulletIndent"/>
    <w:rsid w:val="00DD29FB"/>
    <w:rPr>
      <w:rFonts w:ascii="Arial" w:hAnsi="Arial"/>
      <w:sz w:val="22"/>
      <w:lang w:val="en-GB"/>
    </w:rPr>
  </w:style>
  <w:style w:type="paragraph" w:customStyle="1" w:styleId="vaiBulletIndent">
    <w:name w:val="_vaiBulletIndent"/>
    <w:basedOn w:val="Standard"/>
    <w:link w:val="vaiBulletIndentChar"/>
    <w:uiPriority w:val="19"/>
    <w:rsid w:val="00FE4679"/>
    <w:pPr>
      <w:spacing w:line="288" w:lineRule="auto"/>
    </w:pPr>
    <w:rPr>
      <w:lang w:val="en-GB" w:eastAsia="de-AT"/>
    </w:rPr>
  </w:style>
  <w:style w:type="paragraph" w:customStyle="1" w:styleId="vaiTableText">
    <w:name w:val="_vaiTableText"/>
    <w:basedOn w:val="Standard"/>
    <w:link w:val="vaiTableTextChar"/>
    <w:rsid w:val="00FE4679"/>
    <w:pPr>
      <w:spacing w:before="80" w:line="288" w:lineRule="auto"/>
    </w:pPr>
    <w:rPr>
      <w:lang w:val="en-GB" w:eastAsia="de-AT"/>
    </w:rPr>
  </w:style>
  <w:style w:type="character" w:customStyle="1" w:styleId="vaiStandardChar">
    <w:name w:val="_vaiStandard Char"/>
    <w:link w:val="vaiStandard"/>
    <w:rsid w:val="00520BB9"/>
    <w:rPr>
      <w:rFonts w:ascii="Arial" w:hAnsi="Arial"/>
      <w:sz w:val="22"/>
      <w:lang w:val="en-GB"/>
    </w:rPr>
  </w:style>
  <w:style w:type="character" w:styleId="Seitenzahl">
    <w:name w:val="page number"/>
    <w:semiHidden/>
    <w:rsid w:val="00975845"/>
    <w:rPr>
      <w:rFonts w:ascii="Arial" w:hAnsi="Arial" w:cs="Arial" w:hint="default"/>
      <w:sz w:val="18"/>
    </w:rPr>
  </w:style>
  <w:style w:type="character" w:customStyle="1" w:styleId="vaiBulletIndentChar">
    <w:name w:val="_vaiBulletIndent Char"/>
    <w:link w:val="vaiBulletIndent"/>
    <w:uiPriority w:val="19"/>
    <w:rsid w:val="00F94953"/>
    <w:rPr>
      <w:rFonts w:ascii="Arial" w:hAnsi="Arial"/>
      <w:sz w:val="22"/>
      <w:lang w:val="en-GB"/>
    </w:rPr>
  </w:style>
  <w:style w:type="character" w:customStyle="1" w:styleId="vaiTableTextChar">
    <w:name w:val="_vaiTableText Char"/>
    <w:link w:val="vaiTableText"/>
    <w:uiPriority w:val="19"/>
    <w:rsid w:val="00F94953"/>
    <w:rPr>
      <w:rFonts w:ascii="Arial" w:hAnsi="Arial"/>
      <w:sz w:val="22"/>
      <w:lang w:val="en-GB"/>
    </w:rPr>
  </w:style>
  <w:style w:type="paragraph" w:customStyle="1" w:styleId="vaiHeading">
    <w:name w:val="_vaiHeading"/>
    <w:basedOn w:val="vaiStandard"/>
    <w:next w:val="vaiStandard"/>
    <w:rsid w:val="00467232"/>
    <w:pPr>
      <w:keepNext/>
      <w:spacing w:before="180" w:after="180"/>
      <w:jc w:val="left"/>
    </w:pPr>
    <w:rPr>
      <w:b/>
    </w:rPr>
  </w:style>
  <w:style w:type="character" w:customStyle="1" w:styleId="vaiStandardChar1">
    <w:name w:val="_vaiStandard Char1"/>
    <w:uiPriority w:val="19"/>
    <w:rsid w:val="00467232"/>
    <w:rPr>
      <w:rFonts w:ascii="Arial" w:hAnsi="Arial"/>
      <w:sz w:val="22"/>
      <w:lang w:val="en-GB" w:eastAsia="de-AT" w:bidi="ar-SA"/>
    </w:rPr>
  </w:style>
  <w:style w:type="paragraph" w:customStyle="1" w:styleId="MTHeading1">
    <w:name w:val="_MTHeading1"/>
    <w:basedOn w:val="MTStandard"/>
    <w:next w:val="MTStandard"/>
    <w:link w:val="MTHeading1Char"/>
    <w:qFormat/>
    <w:rsid w:val="0001314A"/>
    <w:pPr>
      <w:keepNext/>
      <w:numPr>
        <w:numId w:val="6"/>
      </w:numPr>
      <w:spacing w:before="180" w:after="180"/>
      <w:outlineLvl w:val="0"/>
    </w:pPr>
    <w:rPr>
      <w:b/>
      <w:sz w:val="28"/>
    </w:rPr>
  </w:style>
  <w:style w:type="paragraph" w:customStyle="1" w:styleId="MTHeading2">
    <w:name w:val="_MTHeading2"/>
    <w:basedOn w:val="MTHeading1"/>
    <w:next w:val="MTStandard"/>
    <w:link w:val="MTHeading2Char"/>
    <w:qFormat/>
    <w:rsid w:val="0001314A"/>
    <w:pPr>
      <w:numPr>
        <w:ilvl w:val="1"/>
      </w:numPr>
      <w:outlineLvl w:val="1"/>
    </w:pPr>
    <w:rPr>
      <w:sz w:val="24"/>
    </w:rPr>
  </w:style>
  <w:style w:type="paragraph" w:customStyle="1" w:styleId="MTHeading3">
    <w:name w:val="_MTHeading3"/>
    <w:basedOn w:val="MTHeading2"/>
    <w:next w:val="MTStandard"/>
    <w:link w:val="MTHeading3Char"/>
    <w:qFormat/>
    <w:rsid w:val="0001314A"/>
    <w:pPr>
      <w:numPr>
        <w:ilvl w:val="2"/>
      </w:numPr>
      <w:outlineLvl w:val="2"/>
    </w:pPr>
  </w:style>
  <w:style w:type="paragraph" w:customStyle="1" w:styleId="MTStandard">
    <w:name w:val="_MTStandard"/>
    <w:link w:val="MTStandardChar"/>
    <w:qFormat/>
    <w:rsid w:val="000357C4"/>
    <w:pPr>
      <w:spacing w:before="60" w:after="60" w:line="288" w:lineRule="auto"/>
    </w:pPr>
    <w:rPr>
      <w:rFonts w:ascii="Arial" w:hAnsi="Arial"/>
      <w:sz w:val="22"/>
      <w:lang w:val="en-GB"/>
    </w:rPr>
  </w:style>
  <w:style w:type="paragraph" w:customStyle="1" w:styleId="MTBullet">
    <w:name w:val="_MTBullet"/>
    <w:basedOn w:val="MTStandard"/>
    <w:link w:val="MTBulletChar"/>
    <w:qFormat/>
    <w:rsid w:val="0001314A"/>
    <w:pPr>
      <w:numPr>
        <w:numId w:val="1"/>
      </w:numPr>
      <w:spacing w:before="0" w:after="0"/>
    </w:pPr>
  </w:style>
  <w:style w:type="paragraph" w:customStyle="1" w:styleId="MTBulletIndent">
    <w:name w:val="_MTBulletIndent"/>
    <w:basedOn w:val="MTBullet"/>
    <w:link w:val="MTBulletIndentChar"/>
    <w:qFormat/>
    <w:rsid w:val="0001314A"/>
    <w:pPr>
      <w:numPr>
        <w:numId w:val="2"/>
      </w:numPr>
    </w:pPr>
  </w:style>
  <w:style w:type="paragraph" w:customStyle="1" w:styleId="MTCaption">
    <w:name w:val="_MTCaption"/>
    <w:basedOn w:val="MTStandard"/>
    <w:next w:val="MTStandard"/>
    <w:uiPriority w:val="19"/>
    <w:rsid w:val="0001314A"/>
  </w:style>
  <w:style w:type="paragraph" w:customStyle="1" w:styleId="MTComputerCode">
    <w:name w:val="_MTComputerCode"/>
    <w:basedOn w:val="MTStandard"/>
    <w:uiPriority w:val="19"/>
    <w:rsid w:val="0001314A"/>
    <w:pPr>
      <w:spacing w:line="240" w:lineRule="auto"/>
    </w:pPr>
    <w:rPr>
      <w:rFonts w:ascii="Courier New" w:hAnsi="Courier New"/>
      <w:sz w:val="20"/>
    </w:rPr>
  </w:style>
  <w:style w:type="paragraph" w:customStyle="1" w:styleId="MTCoverSheet">
    <w:name w:val="_MTCoverSheet"/>
    <w:uiPriority w:val="19"/>
    <w:rsid w:val="0001314A"/>
    <w:rPr>
      <w:rFonts w:ascii="Arial" w:hAnsi="Arial"/>
      <w:noProof/>
      <w:sz w:val="22"/>
      <w:lang w:val="en-GB" w:eastAsia="en-US"/>
    </w:rPr>
  </w:style>
  <w:style w:type="paragraph" w:customStyle="1" w:styleId="MTFigures">
    <w:name w:val="_MTFigures"/>
    <w:basedOn w:val="MTCaption"/>
    <w:uiPriority w:val="19"/>
    <w:rsid w:val="0001314A"/>
  </w:style>
  <w:style w:type="paragraph" w:customStyle="1" w:styleId="MTFooterSpacing">
    <w:name w:val="_MTFooterSpacing"/>
    <w:basedOn w:val="MTStandard"/>
    <w:uiPriority w:val="19"/>
    <w:rsid w:val="0001314A"/>
    <w:pPr>
      <w:spacing w:before="0" w:after="0" w:line="240" w:lineRule="auto"/>
    </w:pPr>
    <w:rPr>
      <w:sz w:val="6"/>
    </w:rPr>
  </w:style>
  <w:style w:type="paragraph" w:customStyle="1" w:styleId="MTFooterSpacing2">
    <w:name w:val="_MTFooterSpacing2"/>
    <w:basedOn w:val="MTFooterSpacing"/>
    <w:uiPriority w:val="19"/>
    <w:rsid w:val="0001314A"/>
    <w:rPr>
      <w:sz w:val="2"/>
    </w:rPr>
  </w:style>
  <w:style w:type="paragraph" w:customStyle="1" w:styleId="MTFormula">
    <w:name w:val="_MTFormula"/>
    <w:basedOn w:val="MTStandard"/>
    <w:uiPriority w:val="19"/>
    <w:rsid w:val="0001314A"/>
    <w:rPr>
      <w:i/>
    </w:rPr>
  </w:style>
  <w:style w:type="paragraph" w:customStyle="1" w:styleId="MTGlossaryText">
    <w:name w:val="_MTGlossaryText"/>
    <w:basedOn w:val="MTStandard"/>
    <w:uiPriority w:val="19"/>
    <w:rsid w:val="0001314A"/>
  </w:style>
  <w:style w:type="paragraph" w:customStyle="1" w:styleId="MTGlossaryHeading">
    <w:name w:val="_MTGlossaryHeading"/>
    <w:basedOn w:val="MTGlossaryText"/>
    <w:next w:val="MTGlossaryText"/>
    <w:uiPriority w:val="19"/>
    <w:rsid w:val="0001314A"/>
    <w:rPr>
      <w:b/>
    </w:rPr>
  </w:style>
  <w:style w:type="paragraph" w:customStyle="1" w:styleId="MTHeading">
    <w:name w:val="_MTHeading"/>
    <w:basedOn w:val="MTStandard"/>
    <w:next w:val="MTStandard"/>
    <w:link w:val="MTHeadingChar"/>
    <w:qFormat/>
    <w:rsid w:val="0001314A"/>
    <w:pPr>
      <w:keepNext/>
      <w:spacing w:before="180" w:after="180"/>
    </w:pPr>
    <w:rPr>
      <w:b/>
    </w:rPr>
  </w:style>
  <w:style w:type="paragraph" w:customStyle="1" w:styleId="MTHeadingSCS1">
    <w:name w:val="_MTHeading_SCS_1"/>
    <w:basedOn w:val="MTHeading1"/>
    <w:next w:val="MTStandard"/>
    <w:uiPriority w:val="3"/>
    <w:rsid w:val="0001314A"/>
    <w:pPr>
      <w:numPr>
        <w:numId w:val="0"/>
      </w:numPr>
    </w:pPr>
  </w:style>
  <w:style w:type="paragraph" w:customStyle="1" w:styleId="MTHeadingSCS2">
    <w:name w:val="_MTHeading_SCS_2"/>
    <w:basedOn w:val="MTHeading2"/>
    <w:next w:val="MTStandard"/>
    <w:uiPriority w:val="3"/>
    <w:qFormat/>
    <w:rsid w:val="0001314A"/>
    <w:pPr>
      <w:numPr>
        <w:ilvl w:val="0"/>
        <w:numId w:val="0"/>
      </w:numPr>
    </w:pPr>
  </w:style>
  <w:style w:type="paragraph" w:customStyle="1" w:styleId="MTHeadingSCS3">
    <w:name w:val="_MTHeading_SCS_3"/>
    <w:basedOn w:val="MTHeading3"/>
    <w:next w:val="MTStandard"/>
    <w:link w:val="MTHeadingSCS3Char"/>
    <w:rsid w:val="0001314A"/>
    <w:pPr>
      <w:numPr>
        <w:ilvl w:val="0"/>
        <w:numId w:val="0"/>
      </w:numPr>
    </w:pPr>
  </w:style>
  <w:style w:type="paragraph" w:customStyle="1" w:styleId="MTHeading4">
    <w:name w:val="_MTHeading4"/>
    <w:basedOn w:val="MTHeading3"/>
    <w:next w:val="MTStandard"/>
    <w:link w:val="MTHeading4Char"/>
    <w:qFormat/>
    <w:rsid w:val="0001314A"/>
    <w:pPr>
      <w:numPr>
        <w:ilvl w:val="3"/>
      </w:numPr>
      <w:outlineLvl w:val="3"/>
    </w:pPr>
  </w:style>
  <w:style w:type="paragraph" w:customStyle="1" w:styleId="MTHeadingSCS4">
    <w:name w:val="_MTHeading_SCS_4"/>
    <w:basedOn w:val="MTHeading4"/>
    <w:next w:val="MTStandard"/>
    <w:link w:val="MTHeadingSCS4Char"/>
    <w:uiPriority w:val="3"/>
    <w:rsid w:val="0001314A"/>
    <w:pPr>
      <w:numPr>
        <w:ilvl w:val="0"/>
        <w:numId w:val="0"/>
      </w:numPr>
    </w:pPr>
  </w:style>
  <w:style w:type="paragraph" w:customStyle="1" w:styleId="MTHeading5">
    <w:name w:val="_MTHeading5"/>
    <w:basedOn w:val="MTHeading4"/>
    <w:next w:val="MTStandard"/>
    <w:link w:val="MTHeading5Zchn"/>
    <w:qFormat/>
    <w:rsid w:val="0001314A"/>
    <w:pPr>
      <w:numPr>
        <w:ilvl w:val="4"/>
      </w:numPr>
      <w:outlineLvl w:val="4"/>
    </w:pPr>
  </w:style>
  <w:style w:type="paragraph" w:customStyle="1" w:styleId="MTHeadingSCS5">
    <w:name w:val="_MTHeading_SCS_5"/>
    <w:basedOn w:val="MTHeading5"/>
    <w:next w:val="MTStandard"/>
    <w:uiPriority w:val="3"/>
    <w:rsid w:val="0001314A"/>
    <w:pPr>
      <w:numPr>
        <w:ilvl w:val="0"/>
        <w:numId w:val="0"/>
      </w:numPr>
    </w:pPr>
  </w:style>
  <w:style w:type="paragraph" w:customStyle="1" w:styleId="MTHeading6">
    <w:name w:val="_MTHeading6"/>
    <w:basedOn w:val="MTHeading5"/>
    <w:next w:val="MTStandard"/>
    <w:qFormat/>
    <w:rsid w:val="0001314A"/>
    <w:pPr>
      <w:numPr>
        <w:ilvl w:val="5"/>
      </w:numPr>
      <w:outlineLvl w:val="5"/>
    </w:pPr>
  </w:style>
  <w:style w:type="paragraph" w:customStyle="1" w:styleId="MTHeadingSCS6">
    <w:name w:val="_MTHeading_SCS_6"/>
    <w:basedOn w:val="MTHeading6"/>
    <w:next w:val="MTStandard"/>
    <w:uiPriority w:val="3"/>
    <w:qFormat/>
    <w:rsid w:val="0001314A"/>
    <w:pPr>
      <w:numPr>
        <w:ilvl w:val="0"/>
        <w:numId w:val="0"/>
      </w:numPr>
    </w:pPr>
  </w:style>
  <w:style w:type="paragraph" w:customStyle="1" w:styleId="MTHeading7">
    <w:name w:val="_MTHeading7"/>
    <w:basedOn w:val="MTHeading6"/>
    <w:next w:val="MTStandard"/>
    <w:qFormat/>
    <w:rsid w:val="0001314A"/>
    <w:pPr>
      <w:numPr>
        <w:ilvl w:val="6"/>
      </w:numPr>
      <w:outlineLvl w:val="6"/>
    </w:pPr>
  </w:style>
  <w:style w:type="paragraph" w:customStyle="1" w:styleId="MTHeadingSCS7">
    <w:name w:val="_MTHeading_SCS_7"/>
    <w:basedOn w:val="MTHeading7"/>
    <w:next w:val="MTStandard"/>
    <w:uiPriority w:val="3"/>
    <w:qFormat/>
    <w:rsid w:val="0001314A"/>
    <w:pPr>
      <w:numPr>
        <w:ilvl w:val="0"/>
        <w:numId w:val="0"/>
      </w:numPr>
    </w:pPr>
  </w:style>
  <w:style w:type="paragraph" w:customStyle="1" w:styleId="MTHyphen">
    <w:name w:val="_MTHyphen"/>
    <w:basedOn w:val="MTBullet"/>
    <w:uiPriority w:val="19"/>
    <w:rsid w:val="0001314A"/>
    <w:pPr>
      <w:numPr>
        <w:numId w:val="3"/>
      </w:numPr>
    </w:pPr>
  </w:style>
  <w:style w:type="paragraph" w:customStyle="1" w:styleId="MTIndent">
    <w:name w:val="_MTIndent"/>
    <w:basedOn w:val="MTStandard"/>
    <w:uiPriority w:val="19"/>
    <w:rsid w:val="0001314A"/>
    <w:pPr>
      <w:tabs>
        <w:tab w:val="num" w:pos="360"/>
      </w:tabs>
      <w:spacing w:before="0" w:after="0"/>
      <w:ind w:left="357" w:hanging="357"/>
    </w:pPr>
  </w:style>
  <w:style w:type="paragraph" w:customStyle="1" w:styleId="MTNumbered">
    <w:name w:val="_MTNumbered"/>
    <w:basedOn w:val="MTBullet"/>
    <w:uiPriority w:val="19"/>
    <w:rsid w:val="0001314A"/>
    <w:pPr>
      <w:numPr>
        <w:numId w:val="4"/>
      </w:numPr>
    </w:pPr>
  </w:style>
  <w:style w:type="paragraph" w:customStyle="1" w:styleId="MTNumberedIndent">
    <w:name w:val="_MTNumberedIndent"/>
    <w:basedOn w:val="MTNumbered"/>
    <w:uiPriority w:val="19"/>
    <w:rsid w:val="0001314A"/>
    <w:pPr>
      <w:numPr>
        <w:numId w:val="5"/>
      </w:numPr>
    </w:pPr>
  </w:style>
  <w:style w:type="paragraph" w:customStyle="1" w:styleId="MTRemark">
    <w:name w:val="_MTRemark"/>
    <w:basedOn w:val="MTStandard"/>
    <w:uiPriority w:val="19"/>
    <w:rsid w:val="0001314A"/>
  </w:style>
  <w:style w:type="paragraph" w:customStyle="1" w:styleId="MTTableHeader">
    <w:name w:val="_MTTableHeader"/>
    <w:basedOn w:val="MTStandard"/>
    <w:link w:val="MTTableHeaderChar"/>
    <w:uiPriority w:val="2"/>
    <w:qFormat/>
    <w:rsid w:val="0001314A"/>
    <w:pPr>
      <w:keepNext/>
      <w:keepLines/>
      <w:spacing w:before="80" w:after="0"/>
    </w:pPr>
    <w:rPr>
      <w:b/>
    </w:rPr>
  </w:style>
  <w:style w:type="paragraph" w:customStyle="1" w:styleId="MTTableText">
    <w:name w:val="_MTTableText"/>
    <w:basedOn w:val="MTTableHeader"/>
    <w:link w:val="MTTableTextChar"/>
    <w:qFormat/>
    <w:rsid w:val="0001314A"/>
    <w:pPr>
      <w:keepNext w:val="0"/>
      <w:keepLines w:val="0"/>
    </w:pPr>
    <w:rPr>
      <w:b w:val="0"/>
    </w:rPr>
  </w:style>
  <w:style w:type="paragraph" w:customStyle="1" w:styleId="MTTableIndent">
    <w:name w:val="_MTTableIndent"/>
    <w:basedOn w:val="MTTableText"/>
    <w:uiPriority w:val="2"/>
    <w:rsid w:val="0001314A"/>
    <w:pPr>
      <w:ind w:left="567"/>
    </w:pPr>
  </w:style>
  <w:style w:type="paragraph" w:styleId="Verzeichnis1">
    <w:name w:val="toc 1"/>
    <w:basedOn w:val="MTStandard"/>
    <w:uiPriority w:val="39"/>
    <w:rsid w:val="00FD2A02"/>
    <w:pPr>
      <w:tabs>
        <w:tab w:val="right" w:pos="9582"/>
      </w:tabs>
      <w:spacing w:before="0" w:after="0"/>
    </w:pPr>
  </w:style>
  <w:style w:type="paragraph" w:styleId="Verzeichnis2">
    <w:name w:val="toc 2"/>
    <w:basedOn w:val="Verzeichnis1"/>
    <w:uiPriority w:val="39"/>
    <w:rsid w:val="00E3177F"/>
    <w:pPr>
      <w:ind w:left="221"/>
    </w:pPr>
  </w:style>
  <w:style w:type="paragraph" w:styleId="Verzeichnis3">
    <w:name w:val="toc 3"/>
    <w:basedOn w:val="Verzeichnis2"/>
    <w:next w:val="Standard"/>
    <w:uiPriority w:val="39"/>
    <w:rsid w:val="000357C4"/>
    <w:pPr>
      <w:ind w:left="442"/>
    </w:pPr>
  </w:style>
  <w:style w:type="character" w:styleId="Hyperlink">
    <w:name w:val="Hyperlink"/>
    <w:uiPriority w:val="99"/>
    <w:rsid w:val="00051F96"/>
    <w:rPr>
      <w:color w:val="0000FF"/>
      <w:u w:val="single"/>
    </w:rPr>
  </w:style>
  <w:style w:type="paragraph" w:styleId="Verzeichnis4">
    <w:name w:val="toc 4"/>
    <w:basedOn w:val="Verzeichnis3"/>
    <w:uiPriority w:val="39"/>
    <w:rsid w:val="000357C4"/>
  </w:style>
  <w:style w:type="paragraph" w:styleId="Verzeichnis5">
    <w:name w:val="toc 5"/>
    <w:basedOn w:val="Verzeichnis4"/>
    <w:uiPriority w:val="39"/>
    <w:rsid w:val="000357C4"/>
  </w:style>
  <w:style w:type="paragraph" w:styleId="Verzeichnis6">
    <w:name w:val="toc 6"/>
    <w:basedOn w:val="Verzeichnis5"/>
    <w:uiPriority w:val="39"/>
    <w:rsid w:val="000357C4"/>
  </w:style>
  <w:style w:type="paragraph" w:styleId="Verzeichnis7">
    <w:name w:val="toc 7"/>
    <w:basedOn w:val="Verzeichnis6"/>
    <w:uiPriority w:val="39"/>
    <w:rsid w:val="000357C4"/>
  </w:style>
  <w:style w:type="numbering" w:styleId="111111">
    <w:name w:val="Outline List 2"/>
    <w:basedOn w:val="KeineListe"/>
    <w:semiHidden/>
    <w:rsid w:val="001B1CF9"/>
    <w:pPr>
      <w:numPr>
        <w:numId w:val="17"/>
      </w:numPr>
    </w:pPr>
  </w:style>
  <w:style w:type="numbering" w:styleId="1ai">
    <w:name w:val="Outline List 1"/>
    <w:basedOn w:val="KeineListe"/>
    <w:semiHidden/>
    <w:rsid w:val="001B1CF9"/>
    <w:pPr>
      <w:numPr>
        <w:numId w:val="18"/>
      </w:numPr>
    </w:pPr>
  </w:style>
  <w:style w:type="numbering" w:styleId="ArtikelAbschnitt">
    <w:name w:val="Outline List 3"/>
    <w:basedOn w:val="KeineListe"/>
    <w:semiHidden/>
    <w:rsid w:val="001B1CF9"/>
    <w:pPr>
      <w:numPr>
        <w:numId w:val="19"/>
      </w:numPr>
    </w:pPr>
  </w:style>
  <w:style w:type="paragraph" w:styleId="Sprechblasentext">
    <w:name w:val="Balloon Text"/>
    <w:basedOn w:val="Standard"/>
    <w:semiHidden/>
    <w:rsid w:val="001B1CF9"/>
    <w:rPr>
      <w:rFonts w:ascii="Tahoma" w:hAnsi="Tahoma" w:cs="Tahoma"/>
      <w:sz w:val="16"/>
      <w:szCs w:val="16"/>
    </w:rPr>
  </w:style>
  <w:style w:type="paragraph" w:styleId="Blocktext">
    <w:name w:val="Block Text"/>
    <w:basedOn w:val="Standard"/>
    <w:semiHidden/>
    <w:rsid w:val="001B1CF9"/>
    <w:pPr>
      <w:spacing w:after="120"/>
      <w:ind w:left="1440" w:right="1440"/>
    </w:pPr>
  </w:style>
  <w:style w:type="paragraph" w:styleId="Textkrper">
    <w:name w:val="Body Text"/>
    <w:basedOn w:val="Standard"/>
    <w:semiHidden/>
    <w:rsid w:val="001B1CF9"/>
    <w:pPr>
      <w:spacing w:after="120"/>
    </w:pPr>
  </w:style>
  <w:style w:type="paragraph" w:styleId="Textkrper2">
    <w:name w:val="Body Text 2"/>
    <w:basedOn w:val="Standard"/>
    <w:semiHidden/>
    <w:rsid w:val="001B1CF9"/>
    <w:pPr>
      <w:spacing w:after="120" w:line="480" w:lineRule="auto"/>
    </w:pPr>
  </w:style>
  <w:style w:type="paragraph" w:styleId="Textkrper3">
    <w:name w:val="Body Text 3"/>
    <w:basedOn w:val="Standard"/>
    <w:semiHidden/>
    <w:rsid w:val="001B1CF9"/>
    <w:pPr>
      <w:spacing w:after="120"/>
    </w:pPr>
    <w:rPr>
      <w:sz w:val="16"/>
      <w:szCs w:val="16"/>
    </w:rPr>
  </w:style>
  <w:style w:type="paragraph" w:styleId="Textkrper-Erstzeileneinzug">
    <w:name w:val="Body Text First Indent"/>
    <w:basedOn w:val="Textkrper"/>
    <w:semiHidden/>
    <w:rsid w:val="001B1CF9"/>
    <w:pPr>
      <w:ind w:firstLine="210"/>
    </w:pPr>
  </w:style>
  <w:style w:type="paragraph" w:styleId="Textkrper-Zeileneinzug">
    <w:name w:val="Body Text Indent"/>
    <w:basedOn w:val="Standard"/>
    <w:semiHidden/>
    <w:rsid w:val="001B1CF9"/>
    <w:pPr>
      <w:spacing w:after="120"/>
      <w:ind w:left="283"/>
    </w:pPr>
  </w:style>
  <w:style w:type="paragraph" w:styleId="Textkrper-Erstzeileneinzug2">
    <w:name w:val="Body Text First Indent 2"/>
    <w:basedOn w:val="Textkrper-Zeileneinzug"/>
    <w:semiHidden/>
    <w:rsid w:val="001B1CF9"/>
    <w:pPr>
      <w:ind w:firstLine="210"/>
    </w:pPr>
  </w:style>
  <w:style w:type="paragraph" w:styleId="Textkrper-Einzug2">
    <w:name w:val="Body Text Indent 2"/>
    <w:basedOn w:val="Standard"/>
    <w:semiHidden/>
    <w:rsid w:val="001B1CF9"/>
    <w:pPr>
      <w:spacing w:after="120" w:line="480" w:lineRule="auto"/>
      <w:ind w:left="283"/>
    </w:pPr>
  </w:style>
  <w:style w:type="paragraph" w:styleId="Textkrper-Einzug3">
    <w:name w:val="Body Text Indent 3"/>
    <w:basedOn w:val="Standard"/>
    <w:semiHidden/>
    <w:rsid w:val="001B1CF9"/>
    <w:pPr>
      <w:spacing w:after="120"/>
      <w:ind w:left="283"/>
    </w:pPr>
    <w:rPr>
      <w:sz w:val="16"/>
      <w:szCs w:val="16"/>
    </w:rPr>
  </w:style>
  <w:style w:type="paragraph" w:styleId="Beschriftung">
    <w:name w:val="caption"/>
    <w:basedOn w:val="Standard"/>
    <w:next w:val="Standard"/>
    <w:uiPriority w:val="19"/>
    <w:qFormat/>
    <w:rsid w:val="001B1CF9"/>
    <w:rPr>
      <w:b/>
      <w:bCs/>
    </w:rPr>
  </w:style>
  <w:style w:type="paragraph" w:styleId="Gruformel">
    <w:name w:val="Closing"/>
    <w:basedOn w:val="Standard"/>
    <w:semiHidden/>
    <w:rsid w:val="001B1CF9"/>
    <w:pPr>
      <w:ind w:left="4252"/>
    </w:pPr>
  </w:style>
  <w:style w:type="character" w:styleId="Kommentarzeichen">
    <w:name w:val="annotation reference"/>
    <w:semiHidden/>
    <w:rsid w:val="001B1CF9"/>
    <w:rPr>
      <w:sz w:val="16"/>
      <w:szCs w:val="16"/>
    </w:rPr>
  </w:style>
  <w:style w:type="paragraph" w:styleId="Kommentartext">
    <w:name w:val="annotation text"/>
    <w:basedOn w:val="Standard"/>
    <w:semiHidden/>
    <w:rsid w:val="001B1CF9"/>
  </w:style>
  <w:style w:type="paragraph" w:styleId="Kommentarthema">
    <w:name w:val="annotation subject"/>
    <w:basedOn w:val="Kommentartext"/>
    <w:next w:val="Kommentartext"/>
    <w:semiHidden/>
    <w:rsid w:val="001B1CF9"/>
    <w:rPr>
      <w:b/>
      <w:bCs/>
    </w:rPr>
  </w:style>
  <w:style w:type="paragraph" w:styleId="Datum">
    <w:name w:val="Date"/>
    <w:basedOn w:val="Standard"/>
    <w:next w:val="Standard"/>
    <w:semiHidden/>
    <w:rsid w:val="001B1CF9"/>
  </w:style>
  <w:style w:type="paragraph" w:styleId="Dokumentstruktur">
    <w:name w:val="Document Map"/>
    <w:basedOn w:val="Standard"/>
    <w:semiHidden/>
    <w:rsid w:val="001B1CF9"/>
    <w:pPr>
      <w:shd w:val="clear" w:color="auto" w:fill="000080"/>
    </w:pPr>
    <w:rPr>
      <w:rFonts w:ascii="Tahoma" w:hAnsi="Tahoma" w:cs="Tahoma"/>
    </w:rPr>
  </w:style>
  <w:style w:type="paragraph" w:styleId="E-Mail-Signatur">
    <w:name w:val="E-mail Signature"/>
    <w:basedOn w:val="Standard"/>
    <w:semiHidden/>
    <w:rsid w:val="001B1CF9"/>
  </w:style>
  <w:style w:type="character" w:styleId="Hervorhebung">
    <w:name w:val="Emphasis"/>
    <w:uiPriority w:val="19"/>
    <w:qFormat/>
    <w:rsid w:val="001B1CF9"/>
    <w:rPr>
      <w:i/>
      <w:iCs/>
    </w:rPr>
  </w:style>
  <w:style w:type="character" w:styleId="Endnotenzeichen">
    <w:name w:val="endnote reference"/>
    <w:semiHidden/>
    <w:rsid w:val="001B1CF9"/>
    <w:rPr>
      <w:vertAlign w:val="superscript"/>
    </w:rPr>
  </w:style>
  <w:style w:type="paragraph" w:styleId="Endnotentext">
    <w:name w:val="endnote text"/>
    <w:basedOn w:val="Standard"/>
    <w:semiHidden/>
    <w:rsid w:val="001B1CF9"/>
  </w:style>
  <w:style w:type="paragraph" w:styleId="Umschlagadresse">
    <w:name w:val="envelope address"/>
    <w:basedOn w:val="Standard"/>
    <w:semiHidden/>
    <w:rsid w:val="001B1CF9"/>
    <w:pPr>
      <w:framePr w:w="7920" w:h="1980" w:hRule="exact" w:hSpace="180" w:wrap="auto" w:hAnchor="page" w:xAlign="center" w:yAlign="bottom"/>
      <w:ind w:left="2880"/>
    </w:pPr>
    <w:rPr>
      <w:rFonts w:cs="Arial"/>
      <w:sz w:val="24"/>
      <w:szCs w:val="24"/>
    </w:rPr>
  </w:style>
  <w:style w:type="paragraph" w:styleId="Umschlagabsenderadresse">
    <w:name w:val="envelope return"/>
    <w:basedOn w:val="Standard"/>
    <w:semiHidden/>
    <w:rsid w:val="001B1CF9"/>
    <w:rPr>
      <w:rFonts w:cs="Arial"/>
    </w:rPr>
  </w:style>
  <w:style w:type="character" w:styleId="BesuchterLink">
    <w:name w:val="FollowedHyperlink"/>
    <w:semiHidden/>
    <w:rsid w:val="001B1CF9"/>
    <w:rPr>
      <w:color w:val="606420"/>
      <w:u w:val="single"/>
    </w:rPr>
  </w:style>
  <w:style w:type="character" w:styleId="Funotenzeichen">
    <w:name w:val="footnote reference"/>
    <w:semiHidden/>
    <w:rsid w:val="001B1CF9"/>
    <w:rPr>
      <w:vertAlign w:val="superscript"/>
    </w:rPr>
  </w:style>
  <w:style w:type="paragraph" w:styleId="Funotentext">
    <w:name w:val="footnote text"/>
    <w:basedOn w:val="Standard"/>
    <w:semiHidden/>
    <w:rsid w:val="001B1CF9"/>
  </w:style>
  <w:style w:type="character" w:styleId="HTMLAkronym">
    <w:name w:val="HTML Acronym"/>
    <w:basedOn w:val="Absatz-Standardschriftart"/>
    <w:semiHidden/>
    <w:rsid w:val="001B1CF9"/>
  </w:style>
  <w:style w:type="paragraph" w:styleId="HTMLAdresse">
    <w:name w:val="HTML Address"/>
    <w:basedOn w:val="Standard"/>
    <w:semiHidden/>
    <w:rsid w:val="001B1CF9"/>
    <w:rPr>
      <w:i/>
      <w:iCs/>
    </w:rPr>
  </w:style>
  <w:style w:type="character" w:styleId="HTMLZitat">
    <w:name w:val="HTML Cite"/>
    <w:semiHidden/>
    <w:rsid w:val="001B1CF9"/>
    <w:rPr>
      <w:i/>
      <w:iCs/>
    </w:rPr>
  </w:style>
  <w:style w:type="character" w:styleId="HTMLCode">
    <w:name w:val="HTML Code"/>
    <w:semiHidden/>
    <w:rsid w:val="001B1CF9"/>
    <w:rPr>
      <w:rFonts w:ascii="Courier New" w:hAnsi="Courier New" w:cs="Courier New"/>
      <w:sz w:val="20"/>
      <w:szCs w:val="20"/>
    </w:rPr>
  </w:style>
  <w:style w:type="character" w:styleId="HTMLDefinition">
    <w:name w:val="HTML Definition"/>
    <w:semiHidden/>
    <w:rsid w:val="001B1CF9"/>
    <w:rPr>
      <w:i/>
      <w:iCs/>
    </w:rPr>
  </w:style>
  <w:style w:type="character" w:styleId="HTMLTastatur">
    <w:name w:val="HTML Keyboard"/>
    <w:semiHidden/>
    <w:rsid w:val="001B1CF9"/>
    <w:rPr>
      <w:rFonts w:ascii="Courier New" w:hAnsi="Courier New" w:cs="Courier New"/>
      <w:sz w:val="20"/>
      <w:szCs w:val="20"/>
    </w:rPr>
  </w:style>
  <w:style w:type="paragraph" w:styleId="HTMLVorformatiert">
    <w:name w:val="HTML Preformatted"/>
    <w:basedOn w:val="Standard"/>
    <w:semiHidden/>
    <w:rsid w:val="001B1CF9"/>
    <w:rPr>
      <w:rFonts w:ascii="Courier New" w:hAnsi="Courier New" w:cs="Courier New"/>
    </w:rPr>
  </w:style>
  <w:style w:type="character" w:styleId="HTMLBeispiel">
    <w:name w:val="HTML Sample"/>
    <w:semiHidden/>
    <w:rsid w:val="001B1CF9"/>
    <w:rPr>
      <w:rFonts w:ascii="Courier New" w:hAnsi="Courier New" w:cs="Courier New"/>
    </w:rPr>
  </w:style>
  <w:style w:type="character" w:styleId="HTMLSchreibmaschine">
    <w:name w:val="HTML Typewriter"/>
    <w:semiHidden/>
    <w:rsid w:val="001B1CF9"/>
    <w:rPr>
      <w:rFonts w:ascii="Courier New" w:hAnsi="Courier New" w:cs="Courier New"/>
      <w:sz w:val="20"/>
      <w:szCs w:val="20"/>
    </w:rPr>
  </w:style>
  <w:style w:type="character" w:styleId="HTMLVariable">
    <w:name w:val="HTML Variable"/>
    <w:semiHidden/>
    <w:rsid w:val="001B1CF9"/>
    <w:rPr>
      <w:i/>
      <w:iCs/>
    </w:rPr>
  </w:style>
  <w:style w:type="paragraph" w:styleId="Index1">
    <w:name w:val="index 1"/>
    <w:basedOn w:val="Standard"/>
    <w:next w:val="Standard"/>
    <w:autoRedefine/>
    <w:semiHidden/>
    <w:rsid w:val="001B1CF9"/>
    <w:pPr>
      <w:ind w:left="200" w:hanging="200"/>
    </w:pPr>
  </w:style>
  <w:style w:type="paragraph" w:styleId="Index2">
    <w:name w:val="index 2"/>
    <w:basedOn w:val="Standard"/>
    <w:next w:val="Standard"/>
    <w:autoRedefine/>
    <w:semiHidden/>
    <w:rsid w:val="001B1CF9"/>
    <w:pPr>
      <w:ind w:left="400" w:hanging="200"/>
    </w:pPr>
  </w:style>
  <w:style w:type="paragraph" w:styleId="Index3">
    <w:name w:val="index 3"/>
    <w:basedOn w:val="Standard"/>
    <w:next w:val="Standard"/>
    <w:autoRedefine/>
    <w:semiHidden/>
    <w:rsid w:val="001B1CF9"/>
    <w:pPr>
      <w:ind w:left="600" w:hanging="200"/>
    </w:pPr>
  </w:style>
  <w:style w:type="paragraph" w:styleId="Index4">
    <w:name w:val="index 4"/>
    <w:basedOn w:val="Standard"/>
    <w:next w:val="Standard"/>
    <w:autoRedefine/>
    <w:semiHidden/>
    <w:rsid w:val="001B1CF9"/>
    <w:pPr>
      <w:ind w:left="800" w:hanging="200"/>
    </w:pPr>
  </w:style>
  <w:style w:type="paragraph" w:styleId="Index5">
    <w:name w:val="index 5"/>
    <w:basedOn w:val="Standard"/>
    <w:next w:val="Standard"/>
    <w:autoRedefine/>
    <w:semiHidden/>
    <w:rsid w:val="001B1CF9"/>
    <w:pPr>
      <w:ind w:left="1000" w:hanging="200"/>
    </w:pPr>
  </w:style>
  <w:style w:type="paragraph" w:styleId="Index6">
    <w:name w:val="index 6"/>
    <w:basedOn w:val="Standard"/>
    <w:next w:val="Standard"/>
    <w:autoRedefine/>
    <w:semiHidden/>
    <w:rsid w:val="001B1CF9"/>
    <w:pPr>
      <w:ind w:left="1200" w:hanging="200"/>
    </w:pPr>
  </w:style>
  <w:style w:type="paragraph" w:styleId="Index7">
    <w:name w:val="index 7"/>
    <w:basedOn w:val="Standard"/>
    <w:next w:val="Standard"/>
    <w:autoRedefine/>
    <w:semiHidden/>
    <w:rsid w:val="001B1CF9"/>
    <w:pPr>
      <w:ind w:left="1400" w:hanging="200"/>
    </w:pPr>
  </w:style>
  <w:style w:type="paragraph" w:styleId="Index8">
    <w:name w:val="index 8"/>
    <w:basedOn w:val="Standard"/>
    <w:next w:val="Standard"/>
    <w:autoRedefine/>
    <w:semiHidden/>
    <w:rsid w:val="001B1CF9"/>
    <w:pPr>
      <w:ind w:left="1600" w:hanging="200"/>
    </w:pPr>
  </w:style>
  <w:style w:type="paragraph" w:styleId="Index9">
    <w:name w:val="index 9"/>
    <w:basedOn w:val="Standard"/>
    <w:next w:val="Standard"/>
    <w:autoRedefine/>
    <w:semiHidden/>
    <w:rsid w:val="001B1CF9"/>
    <w:pPr>
      <w:ind w:left="1800" w:hanging="200"/>
    </w:pPr>
  </w:style>
  <w:style w:type="paragraph" w:styleId="Indexberschrift">
    <w:name w:val="index heading"/>
    <w:basedOn w:val="Standard"/>
    <w:next w:val="Index1"/>
    <w:semiHidden/>
    <w:rsid w:val="001B1CF9"/>
    <w:rPr>
      <w:rFonts w:cs="Arial"/>
      <w:b/>
      <w:bCs/>
    </w:rPr>
  </w:style>
  <w:style w:type="character" w:styleId="Zeilennummer">
    <w:name w:val="line number"/>
    <w:basedOn w:val="Absatz-Standardschriftart"/>
    <w:semiHidden/>
    <w:rsid w:val="001B1CF9"/>
  </w:style>
  <w:style w:type="paragraph" w:styleId="Liste">
    <w:name w:val="List"/>
    <w:basedOn w:val="Standard"/>
    <w:semiHidden/>
    <w:rsid w:val="001B1CF9"/>
    <w:pPr>
      <w:ind w:left="283" w:hanging="283"/>
    </w:pPr>
  </w:style>
  <w:style w:type="paragraph" w:styleId="Liste2">
    <w:name w:val="List 2"/>
    <w:basedOn w:val="Standard"/>
    <w:semiHidden/>
    <w:rsid w:val="001B1CF9"/>
    <w:pPr>
      <w:ind w:left="566" w:hanging="283"/>
    </w:pPr>
  </w:style>
  <w:style w:type="paragraph" w:styleId="Liste3">
    <w:name w:val="List 3"/>
    <w:basedOn w:val="Standard"/>
    <w:semiHidden/>
    <w:rsid w:val="001B1CF9"/>
    <w:pPr>
      <w:ind w:left="849" w:hanging="283"/>
    </w:pPr>
  </w:style>
  <w:style w:type="paragraph" w:styleId="Liste4">
    <w:name w:val="List 4"/>
    <w:basedOn w:val="Standard"/>
    <w:semiHidden/>
    <w:rsid w:val="001B1CF9"/>
    <w:pPr>
      <w:ind w:left="1132" w:hanging="283"/>
    </w:pPr>
  </w:style>
  <w:style w:type="paragraph" w:styleId="Liste5">
    <w:name w:val="List 5"/>
    <w:basedOn w:val="Standard"/>
    <w:semiHidden/>
    <w:rsid w:val="001B1CF9"/>
    <w:pPr>
      <w:ind w:left="1415" w:hanging="283"/>
    </w:pPr>
  </w:style>
  <w:style w:type="paragraph" w:styleId="Aufzhlungszeichen">
    <w:name w:val="List Bullet"/>
    <w:basedOn w:val="Standard"/>
    <w:semiHidden/>
    <w:rsid w:val="001B1CF9"/>
    <w:pPr>
      <w:numPr>
        <w:numId w:val="7"/>
      </w:numPr>
    </w:pPr>
  </w:style>
  <w:style w:type="paragraph" w:styleId="Aufzhlungszeichen2">
    <w:name w:val="List Bullet 2"/>
    <w:basedOn w:val="Standard"/>
    <w:semiHidden/>
    <w:rsid w:val="001B1CF9"/>
    <w:pPr>
      <w:numPr>
        <w:numId w:val="8"/>
      </w:numPr>
    </w:pPr>
  </w:style>
  <w:style w:type="paragraph" w:styleId="Aufzhlungszeichen3">
    <w:name w:val="List Bullet 3"/>
    <w:basedOn w:val="Standard"/>
    <w:semiHidden/>
    <w:rsid w:val="001B1CF9"/>
    <w:pPr>
      <w:numPr>
        <w:numId w:val="9"/>
      </w:numPr>
    </w:pPr>
  </w:style>
  <w:style w:type="paragraph" w:styleId="Aufzhlungszeichen4">
    <w:name w:val="List Bullet 4"/>
    <w:basedOn w:val="Standard"/>
    <w:semiHidden/>
    <w:rsid w:val="001B1CF9"/>
    <w:pPr>
      <w:numPr>
        <w:numId w:val="10"/>
      </w:numPr>
    </w:pPr>
  </w:style>
  <w:style w:type="paragraph" w:styleId="Aufzhlungszeichen5">
    <w:name w:val="List Bullet 5"/>
    <w:basedOn w:val="Standard"/>
    <w:semiHidden/>
    <w:rsid w:val="001B1CF9"/>
    <w:pPr>
      <w:numPr>
        <w:numId w:val="11"/>
      </w:numPr>
    </w:pPr>
  </w:style>
  <w:style w:type="paragraph" w:styleId="Listenfortsetzung">
    <w:name w:val="List Continue"/>
    <w:basedOn w:val="Standard"/>
    <w:semiHidden/>
    <w:rsid w:val="001B1CF9"/>
    <w:pPr>
      <w:spacing w:after="120"/>
      <w:ind w:left="283"/>
    </w:pPr>
  </w:style>
  <w:style w:type="paragraph" w:styleId="Listenfortsetzung2">
    <w:name w:val="List Continue 2"/>
    <w:basedOn w:val="Standard"/>
    <w:semiHidden/>
    <w:rsid w:val="001B1CF9"/>
    <w:pPr>
      <w:spacing w:after="120"/>
      <w:ind w:left="566"/>
    </w:pPr>
  </w:style>
  <w:style w:type="paragraph" w:styleId="Listenfortsetzung3">
    <w:name w:val="List Continue 3"/>
    <w:basedOn w:val="Standard"/>
    <w:semiHidden/>
    <w:rsid w:val="001B1CF9"/>
    <w:pPr>
      <w:spacing w:after="120"/>
      <w:ind w:left="849"/>
    </w:pPr>
  </w:style>
  <w:style w:type="paragraph" w:styleId="Listenfortsetzung4">
    <w:name w:val="List Continue 4"/>
    <w:basedOn w:val="Standard"/>
    <w:semiHidden/>
    <w:rsid w:val="001B1CF9"/>
    <w:pPr>
      <w:spacing w:after="120"/>
      <w:ind w:left="1132"/>
    </w:pPr>
  </w:style>
  <w:style w:type="paragraph" w:styleId="Listenfortsetzung5">
    <w:name w:val="List Continue 5"/>
    <w:basedOn w:val="Standard"/>
    <w:semiHidden/>
    <w:rsid w:val="001B1CF9"/>
    <w:pPr>
      <w:spacing w:after="120"/>
      <w:ind w:left="1415"/>
    </w:pPr>
  </w:style>
  <w:style w:type="paragraph" w:styleId="Listennummer">
    <w:name w:val="List Number"/>
    <w:basedOn w:val="Standard"/>
    <w:semiHidden/>
    <w:rsid w:val="001B1CF9"/>
    <w:pPr>
      <w:numPr>
        <w:numId w:val="12"/>
      </w:numPr>
    </w:pPr>
  </w:style>
  <w:style w:type="paragraph" w:styleId="Listennummer2">
    <w:name w:val="List Number 2"/>
    <w:basedOn w:val="Standard"/>
    <w:semiHidden/>
    <w:rsid w:val="001B1CF9"/>
    <w:pPr>
      <w:numPr>
        <w:numId w:val="13"/>
      </w:numPr>
    </w:pPr>
  </w:style>
  <w:style w:type="paragraph" w:styleId="Listennummer3">
    <w:name w:val="List Number 3"/>
    <w:basedOn w:val="Standard"/>
    <w:semiHidden/>
    <w:rsid w:val="001B1CF9"/>
    <w:pPr>
      <w:numPr>
        <w:numId w:val="14"/>
      </w:numPr>
    </w:pPr>
  </w:style>
  <w:style w:type="paragraph" w:styleId="Listennummer4">
    <w:name w:val="List Number 4"/>
    <w:basedOn w:val="Standard"/>
    <w:semiHidden/>
    <w:rsid w:val="001B1CF9"/>
    <w:pPr>
      <w:numPr>
        <w:numId w:val="15"/>
      </w:numPr>
    </w:pPr>
  </w:style>
  <w:style w:type="paragraph" w:styleId="Listennummer5">
    <w:name w:val="List Number 5"/>
    <w:basedOn w:val="Standard"/>
    <w:semiHidden/>
    <w:rsid w:val="001B1CF9"/>
    <w:pPr>
      <w:numPr>
        <w:numId w:val="16"/>
      </w:numPr>
    </w:pPr>
  </w:style>
  <w:style w:type="paragraph" w:styleId="Makrotext">
    <w:name w:val="macro"/>
    <w:semiHidden/>
    <w:rsid w:val="001B1CF9"/>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lang w:val="de-DE" w:eastAsia="de-DE"/>
    </w:rPr>
  </w:style>
  <w:style w:type="paragraph" w:styleId="Nachrichtenkopf">
    <w:name w:val="Message Header"/>
    <w:basedOn w:val="Standard"/>
    <w:semiHidden/>
    <w:rsid w:val="001B1CF9"/>
    <w:pPr>
      <w:pBdr>
        <w:top w:val="single" w:sz="6" w:space="1" w:color="auto"/>
        <w:left w:val="single" w:sz="6" w:space="1" w:color="auto"/>
        <w:bottom w:val="single" w:sz="6" w:space="1" w:color="auto"/>
        <w:right w:val="single" w:sz="6" w:space="1" w:color="auto"/>
      </w:pBdr>
      <w:shd w:val="pct20" w:color="auto" w:fill="auto"/>
      <w:ind w:left="1134" w:hanging="1134"/>
    </w:pPr>
    <w:rPr>
      <w:rFonts w:cs="Arial"/>
      <w:sz w:val="24"/>
      <w:szCs w:val="24"/>
    </w:rPr>
  </w:style>
  <w:style w:type="paragraph" w:styleId="StandardWeb">
    <w:name w:val="Normal (Web)"/>
    <w:basedOn w:val="Standard"/>
    <w:semiHidden/>
    <w:rsid w:val="001B1CF9"/>
    <w:rPr>
      <w:rFonts w:ascii="Times New Roman" w:hAnsi="Times New Roman"/>
      <w:sz w:val="24"/>
      <w:szCs w:val="24"/>
    </w:rPr>
  </w:style>
  <w:style w:type="paragraph" w:styleId="Standardeinzug">
    <w:name w:val="Normal Indent"/>
    <w:basedOn w:val="Standard"/>
    <w:semiHidden/>
    <w:rsid w:val="001B1CF9"/>
    <w:pPr>
      <w:ind w:left="708"/>
    </w:pPr>
  </w:style>
  <w:style w:type="paragraph" w:styleId="Fu-Endnotenberschrift">
    <w:name w:val="Note Heading"/>
    <w:basedOn w:val="Standard"/>
    <w:next w:val="Standard"/>
    <w:semiHidden/>
    <w:rsid w:val="001B1CF9"/>
  </w:style>
  <w:style w:type="paragraph" w:styleId="NurText">
    <w:name w:val="Plain Text"/>
    <w:basedOn w:val="Standard"/>
    <w:semiHidden/>
    <w:rsid w:val="001B1CF9"/>
    <w:rPr>
      <w:rFonts w:ascii="Courier New" w:hAnsi="Courier New" w:cs="Courier New"/>
    </w:rPr>
  </w:style>
  <w:style w:type="paragraph" w:styleId="Anrede">
    <w:name w:val="Salutation"/>
    <w:basedOn w:val="Standard"/>
    <w:next w:val="Standard"/>
    <w:semiHidden/>
    <w:rsid w:val="001B1CF9"/>
  </w:style>
  <w:style w:type="character" w:styleId="Fett">
    <w:name w:val="Strong"/>
    <w:uiPriority w:val="19"/>
    <w:qFormat/>
    <w:rsid w:val="001B1CF9"/>
    <w:rPr>
      <w:b/>
      <w:bCs/>
    </w:rPr>
  </w:style>
  <w:style w:type="paragraph" w:styleId="Untertitel">
    <w:name w:val="Subtitle"/>
    <w:basedOn w:val="Standard"/>
    <w:uiPriority w:val="19"/>
    <w:qFormat/>
    <w:rsid w:val="001B1CF9"/>
    <w:pPr>
      <w:spacing w:after="60"/>
      <w:jc w:val="center"/>
      <w:outlineLvl w:val="1"/>
    </w:pPr>
    <w:rPr>
      <w:rFonts w:cs="Arial"/>
      <w:sz w:val="24"/>
      <w:szCs w:val="24"/>
    </w:rPr>
  </w:style>
  <w:style w:type="table" w:styleId="Tabelle3D-Effekt1">
    <w:name w:val="Table 3D effects 1"/>
    <w:basedOn w:val="NormaleTabelle"/>
    <w:semiHidden/>
    <w:rsid w:val="001B1CF9"/>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elle3D-Effekt2">
    <w:name w:val="Table 3D effects 2"/>
    <w:basedOn w:val="NormaleTabelle"/>
    <w:semiHidden/>
    <w:rsid w:val="001B1CF9"/>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le3D-Effekt3">
    <w:name w:val="Table 3D effects 3"/>
    <w:basedOn w:val="NormaleTabelle"/>
    <w:semiHidden/>
    <w:rsid w:val="001B1CF9"/>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leKlassisch1">
    <w:name w:val="Table Classic 1"/>
    <w:basedOn w:val="NormaleTabelle"/>
    <w:semiHidden/>
    <w:rsid w:val="001B1CF9"/>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leKlassisch2">
    <w:name w:val="Table Classic 2"/>
    <w:basedOn w:val="NormaleTabelle"/>
    <w:semiHidden/>
    <w:rsid w:val="001B1CF9"/>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elleKlassisch3">
    <w:name w:val="Table Classic 3"/>
    <w:basedOn w:val="NormaleTabelle"/>
    <w:semiHidden/>
    <w:rsid w:val="001B1CF9"/>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elleKlassisch4">
    <w:name w:val="Table Classic 4"/>
    <w:basedOn w:val="NormaleTabelle"/>
    <w:semiHidden/>
    <w:rsid w:val="001B1CF9"/>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elleFarbig1">
    <w:name w:val="Table Colorful 1"/>
    <w:basedOn w:val="NormaleTabelle"/>
    <w:semiHidden/>
    <w:rsid w:val="001B1CF9"/>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elleFarbig2">
    <w:name w:val="Table Colorful 2"/>
    <w:basedOn w:val="NormaleTabelle"/>
    <w:semiHidden/>
    <w:rsid w:val="001B1CF9"/>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elleFarbig3">
    <w:name w:val="Table Colorful 3"/>
    <w:basedOn w:val="NormaleTabelle"/>
    <w:semiHidden/>
    <w:rsid w:val="001B1CF9"/>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elleSpalten1">
    <w:name w:val="Table Columns 1"/>
    <w:basedOn w:val="NormaleTabelle"/>
    <w:semiHidden/>
    <w:rsid w:val="001B1CF9"/>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leSpalten2">
    <w:name w:val="Table Columns 2"/>
    <w:basedOn w:val="NormaleTabelle"/>
    <w:semiHidden/>
    <w:rsid w:val="001B1CF9"/>
    <w:rPr>
      <w:b/>
      <w:bC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leSpalten3">
    <w:name w:val="Table Columns 3"/>
    <w:basedOn w:val="NormaleTabelle"/>
    <w:semiHidden/>
    <w:rsid w:val="001B1CF9"/>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elleSpalten4">
    <w:name w:val="Table Columns 4"/>
    <w:basedOn w:val="NormaleTabelle"/>
    <w:semiHidden/>
    <w:rsid w:val="001B1CF9"/>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elleSpalten5">
    <w:name w:val="Table Columns 5"/>
    <w:basedOn w:val="NormaleTabelle"/>
    <w:semiHidden/>
    <w:rsid w:val="001B1CF9"/>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elleAktuell">
    <w:name w:val="Table Contemporary"/>
    <w:basedOn w:val="NormaleTabelle"/>
    <w:semiHidden/>
    <w:rsid w:val="001B1CF9"/>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elleElegant">
    <w:name w:val="Table Elegant"/>
    <w:basedOn w:val="NormaleTabelle"/>
    <w:semiHidden/>
    <w:rsid w:val="001B1CF9"/>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ellenraster">
    <w:name w:val="Table Grid"/>
    <w:basedOn w:val="NormaleTabelle"/>
    <w:rsid w:val="001B1CF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leRaster1">
    <w:name w:val="Table Grid 1"/>
    <w:basedOn w:val="NormaleTabelle"/>
    <w:semiHidden/>
    <w:rsid w:val="001B1CF9"/>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elleRaster2">
    <w:name w:val="Table Grid 2"/>
    <w:basedOn w:val="NormaleTabelle"/>
    <w:semiHidden/>
    <w:rsid w:val="001B1CF9"/>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elleRaster3">
    <w:name w:val="Table Grid 3"/>
    <w:basedOn w:val="NormaleTabelle"/>
    <w:semiHidden/>
    <w:rsid w:val="001B1CF9"/>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elleRaster4">
    <w:name w:val="Table Grid 4"/>
    <w:basedOn w:val="NormaleTabelle"/>
    <w:semiHidden/>
    <w:rsid w:val="001B1CF9"/>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elleRaster5">
    <w:name w:val="Table Grid 5"/>
    <w:basedOn w:val="NormaleTabelle"/>
    <w:semiHidden/>
    <w:rsid w:val="001B1CF9"/>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elleRaster6">
    <w:name w:val="Table Grid 6"/>
    <w:basedOn w:val="NormaleTabelle"/>
    <w:semiHidden/>
    <w:rsid w:val="001B1CF9"/>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elleRaster7">
    <w:name w:val="Table Grid 7"/>
    <w:basedOn w:val="NormaleTabelle"/>
    <w:semiHidden/>
    <w:rsid w:val="001B1CF9"/>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elleRaster8">
    <w:name w:val="Table Grid 8"/>
    <w:basedOn w:val="NormaleTabelle"/>
    <w:semiHidden/>
    <w:rsid w:val="001B1CF9"/>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elleListe1">
    <w:name w:val="Table List 1"/>
    <w:basedOn w:val="NormaleTabelle"/>
    <w:semiHidden/>
    <w:rsid w:val="001B1CF9"/>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leListe2">
    <w:name w:val="Table List 2"/>
    <w:basedOn w:val="NormaleTabelle"/>
    <w:semiHidden/>
    <w:rsid w:val="001B1CF9"/>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leListe3">
    <w:name w:val="Table List 3"/>
    <w:basedOn w:val="NormaleTabelle"/>
    <w:semiHidden/>
    <w:rsid w:val="001B1CF9"/>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elleListe4">
    <w:name w:val="Table List 4"/>
    <w:basedOn w:val="NormaleTabelle"/>
    <w:semiHidden/>
    <w:rsid w:val="001B1CF9"/>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elleListe5">
    <w:name w:val="Table List 5"/>
    <w:basedOn w:val="NormaleTabelle"/>
    <w:semiHidden/>
    <w:rsid w:val="001B1CF9"/>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elleListe6">
    <w:name w:val="Table List 6"/>
    <w:basedOn w:val="NormaleTabelle"/>
    <w:semiHidden/>
    <w:rsid w:val="001B1CF9"/>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elleListe7">
    <w:name w:val="Table List 7"/>
    <w:basedOn w:val="NormaleTabelle"/>
    <w:semiHidden/>
    <w:rsid w:val="001B1CF9"/>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elleListe8">
    <w:name w:val="Table List 8"/>
    <w:basedOn w:val="NormaleTabelle"/>
    <w:semiHidden/>
    <w:rsid w:val="001B1CF9"/>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paragraph" w:styleId="Rechtsgrundlagenverzeichnis">
    <w:name w:val="table of authorities"/>
    <w:basedOn w:val="Standard"/>
    <w:next w:val="Standard"/>
    <w:semiHidden/>
    <w:rsid w:val="001B1CF9"/>
    <w:pPr>
      <w:ind w:left="200" w:hanging="200"/>
    </w:pPr>
  </w:style>
  <w:style w:type="paragraph" w:styleId="Abbildungsverzeichnis">
    <w:name w:val="table of figures"/>
    <w:basedOn w:val="Standard"/>
    <w:next w:val="Standard"/>
    <w:semiHidden/>
    <w:rsid w:val="001B1CF9"/>
  </w:style>
  <w:style w:type="table" w:styleId="TabelleProfessionell">
    <w:name w:val="Table Professional"/>
    <w:basedOn w:val="NormaleTabelle"/>
    <w:semiHidden/>
    <w:rsid w:val="001B1CF9"/>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elleEinfach1">
    <w:name w:val="Table Simple 1"/>
    <w:basedOn w:val="NormaleTabelle"/>
    <w:semiHidden/>
    <w:rsid w:val="001B1CF9"/>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elleEinfach2">
    <w:name w:val="Table Simple 2"/>
    <w:basedOn w:val="NormaleTabelle"/>
    <w:semiHidden/>
    <w:rsid w:val="001B1CF9"/>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elleEinfach3">
    <w:name w:val="Table Simple 3"/>
    <w:basedOn w:val="NormaleTabelle"/>
    <w:semiHidden/>
    <w:rsid w:val="001B1CF9"/>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elleSpezial1">
    <w:name w:val="Table Subtle 1"/>
    <w:basedOn w:val="NormaleTabelle"/>
    <w:semiHidden/>
    <w:rsid w:val="001B1CF9"/>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leSpezial2">
    <w:name w:val="Table Subtle 2"/>
    <w:basedOn w:val="NormaleTabelle"/>
    <w:semiHidden/>
    <w:rsid w:val="001B1CF9"/>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lendesign">
    <w:name w:val="Table Theme"/>
    <w:basedOn w:val="NormaleTabelle"/>
    <w:semiHidden/>
    <w:rsid w:val="001B1CF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leWeb1">
    <w:name w:val="Table Web 1"/>
    <w:basedOn w:val="NormaleTabelle"/>
    <w:semiHidden/>
    <w:rsid w:val="001B1CF9"/>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elleWeb2">
    <w:name w:val="Table Web 2"/>
    <w:basedOn w:val="NormaleTabelle"/>
    <w:semiHidden/>
    <w:rsid w:val="001B1CF9"/>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elleWeb3">
    <w:name w:val="Table Web 3"/>
    <w:basedOn w:val="NormaleTabelle"/>
    <w:semiHidden/>
    <w:rsid w:val="001B1CF9"/>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styleId="Titel">
    <w:name w:val="Title"/>
    <w:basedOn w:val="Standard"/>
    <w:uiPriority w:val="19"/>
    <w:qFormat/>
    <w:rsid w:val="001B1CF9"/>
    <w:pPr>
      <w:spacing w:before="240" w:after="60"/>
      <w:jc w:val="center"/>
      <w:outlineLvl w:val="0"/>
    </w:pPr>
    <w:rPr>
      <w:rFonts w:cs="Arial"/>
      <w:b/>
      <w:bCs/>
      <w:kern w:val="28"/>
      <w:sz w:val="32"/>
      <w:szCs w:val="32"/>
    </w:rPr>
  </w:style>
  <w:style w:type="paragraph" w:styleId="RGV-berschrift">
    <w:name w:val="toa heading"/>
    <w:basedOn w:val="Standard"/>
    <w:next w:val="Standard"/>
    <w:semiHidden/>
    <w:rsid w:val="001B1CF9"/>
    <w:pPr>
      <w:spacing w:before="120"/>
    </w:pPr>
    <w:rPr>
      <w:rFonts w:cs="Arial"/>
      <w:b/>
      <w:bCs/>
      <w:sz w:val="24"/>
      <w:szCs w:val="24"/>
    </w:rPr>
  </w:style>
  <w:style w:type="paragraph" w:styleId="Verzeichnis8">
    <w:name w:val="toc 8"/>
    <w:basedOn w:val="Standard"/>
    <w:next w:val="Standard"/>
    <w:autoRedefine/>
    <w:uiPriority w:val="39"/>
    <w:rsid w:val="000357C4"/>
    <w:pPr>
      <w:ind w:left="221"/>
    </w:pPr>
    <w:rPr>
      <w:szCs w:val="22"/>
    </w:rPr>
  </w:style>
  <w:style w:type="paragraph" w:styleId="Verzeichnis9">
    <w:name w:val="toc 9"/>
    <w:basedOn w:val="Standard"/>
    <w:next w:val="Standard"/>
    <w:autoRedefine/>
    <w:uiPriority w:val="39"/>
    <w:rsid w:val="000357C4"/>
    <w:pPr>
      <w:ind w:left="221"/>
    </w:pPr>
    <w:rPr>
      <w:szCs w:val="22"/>
    </w:rPr>
  </w:style>
  <w:style w:type="paragraph" w:customStyle="1" w:styleId="MTStandardSimple">
    <w:name w:val="_MTStandardSimple"/>
    <w:basedOn w:val="MTStandard"/>
    <w:uiPriority w:val="19"/>
    <w:rsid w:val="000357C4"/>
    <w:pPr>
      <w:spacing w:line="240" w:lineRule="auto"/>
    </w:pPr>
    <w:rPr>
      <w:szCs w:val="24"/>
    </w:rPr>
  </w:style>
  <w:style w:type="paragraph" w:customStyle="1" w:styleId="MTHeaderFooter">
    <w:name w:val="_MTHeaderFooter"/>
    <w:basedOn w:val="MTStandardSimple"/>
    <w:uiPriority w:val="19"/>
    <w:rsid w:val="00B92F73"/>
    <w:pPr>
      <w:spacing w:before="0" w:after="0"/>
    </w:pPr>
    <w:rPr>
      <w:rFonts w:eastAsia="MS Mincho"/>
      <w:noProof/>
      <w:sz w:val="16"/>
    </w:rPr>
  </w:style>
  <w:style w:type="paragraph" w:customStyle="1" w:styleId="MTHeaderFooter7">
    <w:name w:val="_MTHeaderFooter7"/>
    <w:basedOn w:val="MTHeaderFooter"/>
    <w:uiPriority w:val="19"/>
    <w:rsid w:val="00B92F73"/>
    <w:rPr>
      <w:sz w:val="14"/>
    </w:rPr>
  </w:style>
  <w:style w:type="paragraph" w:customStyle="1" w:styleId="MTHeaderFooter9">
    <w:name w:val="_MTHeaderFooter9"/>
    <w:basedOn w:val="MTHeaderFooter"/>
    <w:uiPriority w:val="19"/>
    <w:rsid w:val="00B92F73"/>
    <w:rPr>
      <w:sz w:val="18"/>
    </w:rPr>
  </w:style>
  <w:style w:type="paragraph" w:customStyle="1" w:styleId="MTHeaderFooter9Bold">
    <w:name w:val="_MTHeaderFooter9Bold"/>
    <w:basedOn w:val="MTHeaderFooter9"/>
    <w:uiPriority w:val="19"/>
    <w:rsid w:val="00B92F73"/>
    <w:rPr>
      <w:b/>
    </w:rPr>
  </w:style>
  <w:style w:type="paragraph" w:customStyle="1" w:styleId="MTCoverpageDocumentTitle">
    <w:name w:val="_MTCoverpageDocumentTitle"/>
    <w:basedOn w:val="MTStandardSimple"/>
    <w:uiPriority w:val="19"/>
    <w:rsid w:val="00B92F73"/>
    <w:pPr>
      <w:spacing w:before="0" w:after="0"/>
    </w:pPr>
    <w:rPr>
      <w:sz w:val="28"/>
      <w:lang w:val="en-US"/>
    </w:rPr>
  </w:style>
  <w:style w:type="paragraph" w:customStyle="1" w:styleId="MTCoverpageDocumentTitleBold">
    <w:name w:val="_MTCoverpageDocumentTitleBold"/>
    <w:basedOn w:val="MTCoverpageDocumentTitle"/>
    <w:uiPriority w:val="19"/>
    <w:rsid w:val="00B92F73"/>
    <w:rPr>
      <w:b/>
    </w:rPr>
  </w:style>
  <w:style w:type="paragraph" w:customStyle="1" w:styleId="MTCoverpageProject">
    <w:name w:val="_MTCoverpageProject"/>
    <w:basedOn w:val="MTCoverpageDocumentTitle"/>
    <w:uiPriority w:val="19"/>
    <w:rsid w:val="00A325AD"/>
    <w:rPr>
      <w:sz w:val="44"/>
    </w:rPr>
  </w:style>
  <w:style w:type="paragraph" w:customStyle="1" w:styleId="MTCoverpageProjectBold">
    <w:name w:val="_MTCoverpageProjectBold"/>
    <w:basedOn w:val="MTCoverpageProject"/>
    <w:uiPriority w:val="19"/>
    <w:rsid w:val="00A325AD"/>
    <w:rPr>
      <w:b/>
    </w:rPr>
  </w:style>
  <w:style w:type="paragraph" w:customStyle="1" w:styleId="MTTableTextSimple">
    <w:name w:val="_MTTableTextSimple"/>
    <w:basedOn w:val="MTTableText"/>
    <w:uiPriority w:val="19"/>
    <w:rsid w:val="00A325AD"/>
    <w:pPr>
      <w:spacing w:line="240" w:lineRule="auto"/>
    </w:pPr>
    <w:rPr>
      <w:rFonts w:eastAsia="MS Mincho"/>
    </w:rPr>
  </w:style>
  <w:style w:type="character" w:customStyle="1" w:styleId="MTHeadingChar">
    <w:name w:val="_MTHeading Char"/>
    <w:link w:val="MTHeading"/>
    <w:rsid w:val="009B0196"/>
    <w:rPr>
      <w:rFonts w:ascii="Arial" w:hAnsi="Arial"/>
      <w:b/>
      <w:sz w:val="22"/>
      <w:lang w:val="en-GB"/>
    </w:rPr>
  </w:style>
  <w:style w:type="character" w:customStyle="1" w:styleId="MTTableTextChar">
    <w:name w:val="_MTTableText Char"/>
    <w:link w:val="MTTableText"/>
    <w:uiPriority w:val="2"/>
    <w:locked/>
    <w:rsid w:val="009B0196"/>
    <w:rPr>
      <w:rFonts w:ascii="Arial" w:hAnsi="Arial"/>
      <w:sz w:val="22"/>
      <w:lang w:val="en-GB"/>
    </w:rPr>
  </w:style>
  <w:style w:type="character" w:customStyle="1" w:styleId="MTTableHeaderChar">
    <w:name w:val="_MTTableHeader Char"/>
    <w:link w:val="MTTableHeader"/>
    <w:uiPriority w:val="2"/>
    <w:rsid w:val="009B0196"/>
    <w:rPr>
      <w:rFonts w:ascii="Arial" w:hAnsi="Arial"/>
      <w:b/>
      <w:sz w:val="22"/>
      <w:lang w:val="en-GB"/>
    </w:rPr>
  </w:style>
  <w:style w:type="character" w:customStyle="1" w:styleId="MTBulletChar">
    <w:name w:val="_MTBullet Char"/>
    <w:link w:val="MTBullet"/>
    <w:locked/>
    <w:rsid w:val="00F94953"/>
    <w:rPr>
      <w:rFonts w:ascii="Arial" w:hAnsi="Arial"/>
      <w:sz w:val="22"/>
      <w:lang w:val="en-GB"/>
    </w:rPr>
  </w:style>
  <w:style w:type="paragraph" w:styleId="Listenabsatz">
    <w:name w:val="List Paragraph"/>
    <w:basedOn w:val="Standard"/>
    <w:uiPriority w:val="34"/>
    <w:qFormat/>
    <w:rsid w:val="001962E3"/>
    <w:pPr>
      <w:ind w:left="720"/>
      <w:contextualSpacing/>
    </w:pPr>
  </w:style>
  <w:style w:type="paragraph" w:customStyle="1" w:styleId="verborgen">
    <w:name w:val="verborgen"/>
    <w:basedOn w:val="Standard"/>
    <w:uiPriority w:val="19"/>
    <w:rsid w:val="001E5294"/>
    <w:pPr>
      <w:tabs>
        <w:tab w:val="left" w:pos="1426"/>
        <w:tab w:val="left" w:pos="4536"/>
        <w:tab w:val="left" w:pos="7371"/>
      </w:tabs>
      <w:spacing w:line="312" w:lineRule="exact"/>
      <w:ind w:right="284"/>
    </w:pPr>
    <w:rPr>
      <w:vanish/>
      <w:color w:val="FF0000"/>
      <w:lang w:val="en-GB"/>
    </w:rPr>
  </w:style>
  <w:style w:type="paragraph" w:customStyle="1" w:styleId="techDat1">
    <w:name w:val="techDat 1"/>
    <w:uiPriority w:val="19"/>
    <w:rsid w:val="001E5294"/>
    <w:pPr>
      <w:tabs>
        <w:tab w:val="left" w:pos="4536"/>
      </w:tabs>
      <w:spacing w:before="60" w:after="60" w:line="288" w:lineRule="exact"/>
      <w:ind w:left="4536" w:hanging="4536"/>
    </w:pPr>
    <w:rPr>
      <w:rFonts w:ascii="Arial" w:hAnsi="Arial"/>
      <w:sz w:val="22"/>
      <w:lang w:val="de-DE" w:eastAsia="en-US"/>
    </w:rPr>
  </w:style>
  <w:style w:type="paragraph" w:customStyle="1" w:styleId="Text">
    <w:name w:val="Text"/>
    <w:basedOn w:val="Standard"/>
    <w:uiPriority w:val="19"/>
    <w:rsid w:val="001E5294"/>
    <w:pPr>
      <w:tabs>
        <w:tab w:val="left" w:pos="568"/>
        <w:tab w:val="left" w:pos="4536"/>
        <w:tab w:val="decimal" w:pos="7371"/>
      </w:tabs>
      <w:spacing w:before="120" w:after="120" w:line="240" w:lineRule="atLeast"/>
    </w:pPr>
    <w:rPr>
      <w:lang w:val="en-GB"/>
    </w:rPr>
  </w:style>
  <w:style w:type="character" w:customStyle="1" w:styleId="MTHeadingSCS3Char">
    <w:name w:val="_MTHeading_SCS_3 Char"/>
    <w:link w:val="MTHeadingSCS3"/>
    <w:uiPriority w:val="3"/>
    <w:rsid w:val="009B0196"/>
    <w:rPr>
      <w:rFonts w:ascii="Arial" w:hAnsi="Arial"/>
      <w:b/>
      <w:sz w:val="24"/>
      <w:lang w:val="en-GB"/>
    </w:rPr>
  </w:style>
  <w:style w:type="character" w:customStyle="1" w:styleId="MTHeading1Char">
    <w:name w:val="_MTHeading1 Char"/>
    <w:link w:val="MTHeading1"/>
    <w:rsid w:val="009B0196"/>
    <w:rPr>
      <w:rFonts w:ascii="Arial" w:hAnsi="Arial"/>
      <w:b/>
      <w:sz w:val="28"/>
      <w:lang w:val="en-GB"/>
    </w:rPr>
  </w:style>
  <w:style w:type="character" w:customStyle="1" w:styleId="MTHeading2Char">
    <w:name w:val="_MTHeading2 Char"/>
    <w:link w:val="MTHeading2"/>
    <w:rsid w:val="009B0196"/>
    <w:rPr>
      <w:rFonts w:ascii="Arial" w:hAnsi="Arial"/>
      <w:b/>
      <w:sz w:val="24"/>
      <w:lang w:val="en-GB"/>
    </w:rPr>
  </w:style>
  <w:style w:type="character" w:customStyle="1" w:styleId="MTHeading3Char">
    <w:name w:val="_MTHeading3 Char"/>
    <w:basedOn w:val="MTHeading2Char"/>
    <w:link w:val="MTHeading3"/>
    <w:rsid w:val="009B0196"/>
    <w:rPr>
      <w:rFonts w:ascii="Arial" w:hAnsi="Arial"/>
      <w:b/>
      <w:sz w:val="24"/>
      <w:lang w:val="en-GB"/>
    </w:rPr>
  </w:style>
  <w:style w:type="character" w:customStyle="1" w:styleId="MTHeading4Char">
    <w:name w:val="_MTHeading4 Char"/>
    <w:basedOn w:val="MTHeading3Char"/>
    <w:link w:val="MTHeading4"/>
    <w:rsid w:val="009B0196"/>
    <w:rPr>
      <w:rFonts w:ascii="Arial" w:hAnsi="Arial"/>
      <w:b/>
      <w:sz w:val="24"/>
      <w:lang w:val="en-GB"/>
    </w:rPr>
  </w:style>
  <w:style w:type="character" w:styleId="NichtaufgelsteErwhnung">
    <w:name w:val="Unresolved Mention"/>
    <w:basedOn w:val="Absatz-Standardschriftart"/>
    <w:uiPriority w:val="99"/>
    <w:semiHidden/>
    <w:unhideWhenUsed/>
    <w:rsid w:val="001E5294"/>
    <w:rPr>
      <w:color w:val="605E5C"/>
      <w:shd w:val="clear" w:color="auto" w:fill="E1DFDD"/>
    </w:rPr>
  </w:style>
  <w:style w:type="paragraph" w:customStyle="1" w:styleId="MCLTEXT">
    <w:name w:val="MCL_TEXT"/>
    <w:basedOn w:val="Standard"/>
    <w:link w:val="MCLTEXTZchn"/>
    <w:uiPriority w:val="19"/>
    <w:rsid w:val="001E5294"/>
    <w:pPr>
      <w:spacing w:after="120"/>
      <w:ind w:left="284"/>
    </w:pPr>
    <w:rPr>
      <w:rFonts w:ascii="Calibri" w:hAnsi="Calibri"/>
      <w:sz w:val="24"/>
      <w:szCs w:val="22"/>
    </w:rPr>
  </w:style>
  <w:style w:type="character" w:customStyle="1" w:styleId="MCLTEXTZchn">
    <w:name w:val="MCL_TEXT Zchn"/>
    <w:link w:val="MCLTEXT"/>
    <w:uiPriority w:val="19"/>
    <w:rsid w:val="001E5294"/>
    <w:rPr>
      <w:rFonts w:ascii="Calibri" w:hAnsi="Calibri"/>
      <w:sz w:val="24"/>
      <w:szCs w:val="22"/>
      <w:lang w:val="en-US" w:eastAsia="en-US"/>
    </w:rPr>
  </w:style>
  <w:style w:type="character" w:customStyle="1" w:styleId="MTHeading5Zchn">
    <w:name w:val="_MTHeading5 Zchn"/>
    <w:basedOn w:val="Absatz-Standardschriftart"/>
    <w:link w:val="MTHeading5"/>
    <w:locked/>
    <w:rsid w:val="009B0196"/>
    <w:rPr>
      <w:rFonts w:ascii="Arial" w:hAnsi="Arial"/>
      <w:b/>
      <w:sz w:val="24"/>
      <w:lang w:val="en-GB"/>
    </w:rPr>
  </w:style>
  <w:style w:type="character" w:customStyle="1" w:styleId="MTTableTextZchn">
    <w:name w:val="_MTTableText Zchn"/>
    <w:uiPriority w:val="29"/>
    <w:rsid w:val="0018353D"/>
    <w:rPr>
      <w:rFonts w:ascii="Arial" w:hAnsi="Arial"/>
      <w:sz w:val="22"/>
      <w:lang w:val="en-GB"/>
    </w:rPr>
  </w:style>
  <w:style w:type="paragraph" w:styleId="berarbeitung">
    <w:name w:val="Revision"/>
    <w:hidden/>
    <w:uiPriority w:val="99"/>
    <w:semiHidden/>
    <w:rsid w:val="007B702E"/>
    <w:rPr>
      <w:rFonts w:ascii="Arial" w:hAnsi="Arial"/>
      <w:sz w:val="22"/>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4617780">
      <w:bodyDiv w:val="1"/>
      <w:marLeft w:val="0"/>
      <w:marRight w:val="0"/>
      <w:marTop w:val="0"/>
      <w:marBottom w:val="0"/>
      <w:divBdr>
        <w:top w:val="none" w:sz="0" w:space="0" w:color="auto"/>
        <w:left w:val="none" w:sz="0" w:space="0" w:color="auto"/>
        <w:bottom w:val="none" w:sz="0" w:space="0" w:color="auto"/>
        <w:right w:val="none" w:sz="0" w:space="0" w:color="auto"/>
      </w:divBdr>
    </w:div>
    <w:div w:id="194194918">
      <w:bodyDiv w:val="1"/>
      <w:marLeft w:val="0"/>
      <w:marRight w:val="0"/>
      <w:marTop w:val="0"/>
      <w:marBottom w:val="0"/>
      <w:divBdr>
        <w:top w:val="none" w:sz="0" w:space="0" w:color="auto"/>
        <w:left w:val="none" w:sz="0" w:space="0" w:color="auto"/>
        <w:bottom w:val="none" w:sz="0" w:space="0" w:color="auto"/>
        <w:right w:val="none" w:sz="0" w:space="0" w:color="auto"/>
      </w:divBdr>
    </w:div>
    <w:div w:id="313342591">
      <w:bodyDiv w:val="1"/>
      <w:marLeft w:val="0"/>
      <w:marRight w:val="0"/>
      <w:marTop w:val="0"/>
      <w:marBottom w:val="0"/>
      <w:divBdr>
        <w:top w:val="none" w:sz="0" w:space="0" w:color="auto"/>
        <w:left w:val="none" w:sz="0" w:space="0" w:color="auto"/>
        <w:bottom w:val="none" w:sz="0" w:space="0" w:color="auto"/>
        <w:right w:val="none" w:sz="0" w:space="0" w:color="auto"/>
      </w:divBdr>
    </w:div>
    <w:div w:id="323359342">
      <w:bodyDiv w:val="1"/>
      <w:marLeft w:val="0"/>
      <w:marRight w:val="0"/>
      <w:marTop w:val="0"/>
      <w:marBottom w:val="0"/>
      <w:divBdr>
        <w:top w:val="none" w:sz="0" w:space="0" w:color="auto"/>
        <w:left w:val="none" w:sz="0" w:space="0" w:color="auto"/>
        <w:bottom w:val="none" w:sz="0" w:space="0" w:color="auto"/>
        <w:right w:val="none" w:sz="0" w:space="0" w:color="auto"/>
      </w:divBdr>
    </w:div>
    <w:div w:id="487213863">
      <w:bodyDiv w:val="1"/>
      <w:marLeft w:val="0"/>
      <w:marRight w:val="0"/>
      <w:marTop w:val="0"/>
      <w:marBottom w:val="0"/>
      <w:divBdr>
        <w:top w:val="none" w:sz="0" w:space="0" w:color="auto"/>
        <w:left w:val="none" w:sz="0" w:space="0" w:color="auto"/>
        <w:bottom w:val="none" w:sz="0" w:space="0" w:color="auto"/>
        <w:right w:val="none" w:sz="0" w:space="0" w:color="auto"/>
      </w:divBdr>
    </w:div>
    <w:div w:id="1831025080">
      <w:bodyDiv w:val="1"/>
      <w:marLeft w:val="0"/>
      <w:marRight w:val="0"/>
      <w:marTop w:val="0"/>
      <w:marBottom w:val="0"/>
      <w:divBdr>
        <w:top w:val="none" w:sz="0" w:space="0" w:color="auto"/>
        <w:left w:val="none" w:sz="0" w:space="0" w:color="auto"/>
        <w:bottom w:val="none" w:sz="0" w:space="0" w:color="auto"/>
        <w:right w:val="none" w:sz="0" w:space="0" w:color="auto"/>
      </w:divBdr>
      <w:divsChild>
        <w:div w:id="86351846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jpeg"/><Relationship Id="rId21" Type="http://schemas.openxmlformats.org/officeDocument/2006/relationships/image" Target="media/image8.jpeg"/><Relationship Id="rId42" Type="http://schemas.openxmlformats.org/officeDocument/2006/relationships/image" Target="media/image28.jpeg"/><Relationship Id="rId47" Type="http://schemas.openxmlformats.org/officeDocument/2006/relationships/image" Target="media/image33.jpeg"/><Relationship Id="rId63" Type="http://schemas.openxmlformats.org/officeDocument/2006/relationships/image" Target="media/image49.jpeg"/><Relationship Id="rId68" Type="http://schemas.openxmlformats.org/officeDocument/2006/relationships/image" Target="media/image54.jpeg"/><Relationship Id="rId16" Type="http://schemas.openxmlformats.org/officeDocument/2006/relationships/image" Target="media/image3.jpeg"/><Relationship Id="rId11" Type="http://schemas.openxmlformats.org/officeDocument/2006/relationships/footer" Target="footer1.xml"/><Relationship Id="rId32" Type="http://schemas.openxmlformats.org/officeDocument/2006/relationships/image" Target="media/image19.jpg"/><Relationship Id="rId37" Type="http://schemas.openxmlformats.org/officeDocument/2006/relationships/image" Target="media/image23.jpeg"/><Relationship Id="rId53" Type="http://schemas.openxmlformats.org/officeDocument/2006/relationships/image" Target="media/image39.jpeg"/><Relationship Id="rId58" Type="http://schemas.openxmlformats.org/officeDocument/2006/relationships/image" Target="media/image44.jpeg"/><Relationship Id="rId74" Type="http://schemas.openxmlformats.org/officeDocument/2006/relationships/image" Target="media/image60.png"/><Relationship Id="rId79" Type="http://schemas.openxmlformats.org/officeDocument/2006/relationships/image" Target="media/image65.jpeg"/><Relationship Id="rId5" Type="http://schemas.openxmlformats.org/officeDocument/2006/relationships/webSettings" Target="webSettings.xml"/><Relationship Id="rId61" Type="http://schemas.openxmlformats.org/officeDocument/2006/relationships/image" Target="media/image47.jpeg"/><Relationship Id="rId82" Type="http://schemas.openxmlformats.org/officeDocument/2006/relationships/fontTable" Target="fontTable.xml"/><Relationship Id="rId19" Type="http://schemas.openxmlformats.org/officeDocument/2006/relationships/image" Target="media/image6.jpeg"/><Relationship Id="rId14" Type="http://schemas.openxmlformats.org/officeDocument/2006/relationships/footer" Target="footer3.xml"/><Relationship Id="rId22" Type="http://schemas.openxmlformats.org/officeDocument/2006/relationships/image" Target="media/image9.jpeg"/><Relationship Id="rId27" Type="http://schemas.openxmlformats.org/officeDocument/2006/relationships/image" Target="media/image14.jpeg"/><Relationship Id="rId30" Type="http://schemas.openxmlformats.org/officeDocument/2006/relationships/image" Target="media/image17.jpg"/><Relationship Id="rId35" Type="http://schemas.openxmlformats.org/officeDocument/2006/relationships/image" Target="media/image22.png"/><Relationship Id="rId43" Type="http://schemas.openxmlformats.org/officeDocument/2006/relationships/image" Target="media/image29.jpeg"/><Relationship Id="rId48" Type="http://schemas.openxmlformats.org/officeDocument/2006/relationships/image" Target="media/image34.jpeg"/><Relationship Id="rId56" Type="http://schemas.openxmlformats.org/officeDocument/2006/relationships/image" Target="media/image42.jpeg"/><Relationship Id="rId64" Type="http://schemas.openxmlformats.org/officeDocument/2006/relationships/image" Target="media/image50.jpeg"/><Relationship Id="rId69" Type="http://schemas.openxmlformats.org/officeDocument/2006/relationships/image" Target="media/image55.jpeg"/><Relationship Id="rId77" Type="http://schemas.openxmlformats.org/officeDocument/2006/relationships/image" Target="media/image63.jpeg"/><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8.jpg"/><Relationship Id="rId80" Type="http://schemas.openxmlformats.org/officeDocument/2006/relationships/image" Target="media/image66.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jpeg"/><Relationship Id="rId25" Type="http://schemas.openxmlformats.org/officeDocument/2006/relationships/image" Target="media/image12.jpeg"/><Relationship Id="rId33" Type="http://schemas.openxmlformats.org/officeDocument/2006/relationships/image" Target="media/image20.jpg"/><Relationship Id="rId38" Type="http://schemas.openxmlformats.org/officeDocument/2006/relationships/image" Target="media/image24.png"/><Relationship Id="rId46" Type="http://schemas.openxmlformats.org/officeDocument/2006/relationships/image" Target="media/image32.jpeg"/><Relationship Id="rId59" Type="http://schemas.openxmlformats.org/officeDocument/2006/relationships/image" Target="media/image45.jpeg"/><Relationship Id="rId67" Type="http://schemas.openxmlformats.org/officeDocument/2006/relationships/image" Target="media/image53.jpeg"/><Relationship Id="rId20" Type="http://schemas.openxmlformats.org/officeDocument/2006/relationships/image" Target="media/image7.jpeg"/><Relationship Id="rId41" Type="http://schemas.openxmlformats.org/officeDocument/2006/relationships/image" Target="media/image27.jpeg"/><Relationship Id="rId54" Type="http://schemas.openxmlformats.org/officeDocument/2006/relationships/image" Target="media/image40.jpeg"/><Relationship Id="rId62" Type="http://schemas.openxmlformats.org/officeDocument/2006/relationships/image" Target="media/image48.jpeg"/><Relationship Id="rId70" Type="http://schemas.openxmlformats.org/officeDocument/2006/relationships/image" Target="media/image56.jpeg"/><Relationship Id="rId75" Type="http://schemas.openxmlformats.org/officeDocument/2006/relationships/image" Target="media/image61.jpe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jpeg"/><Relationship Id="rId23" Type="http://schemas.openxmlformats.org/officeDocument/2006/relationships/image" Target="media/image10.jpeg"/><Relationship Id="rId28" Type="http://schemas.openxmlformats.org/officeDocument/2006/relationships/image" Target="media/image15.png"/><Relationship Id="rId36" Type="http://schemas.microsoft.com/office/2007/relationships/hdphoto" Target="media/hdphoto1.wdp"/><Relationship Id="rId49" Type="http://schemas.openxmlformats.org/officeDocument/2006/relationships/image" Target="media/image35.jpeg"/><Relationship Id="rId57" Type="http://schemas.openxmlformats.org/officeDocument/2006/relationships/image" Target="media/image43.jpeg"/><Relationship Id="rId10" Type="http://schemas.openxmlformats.org/officeDocument/2006/relationships/header" Target="header2.xml"/><Relationship Id="rId31" Type="http://schemas.openxmlformats.org/officeDocument/2006/relationships/image" Target="media/image18.jpg"/><Relationship Id="rId44" Type="http://schemas.openxmlformats.org/officeDocument/2006/relationships/image" Target="media/image30.jpeg"/><Relationship Id="rId52" Type="http://schemas.openxmlformats.org/officeDocument/2006/relationships/image" Target="media/image38.jpeg"/><Relationship Id="rId60" Type="http://schemas.openxmlformats.org/officeDocument/2006/relationships/image" Target="media/image46.jpeg"/><Relationship Id="rId65" Type="http://schemas.openxmlformats.org/officeDocument/2006/relationships/image" Target="media/image51.jpeg"/><Relationship Id="rId73" Type="http://schemas.openxmlformats.org/officeDocument/2006/relationships/image" Target="media/image59.jpeg"/><Relationship Id="rId78" Type="http://schemas.openxmlformats.org/officeDocument/2006/relationships/image" Target="media/image64.jpeg"/><Relationship Id="rId81" Type="http://schemas.openxmlformats.org/officeDocument/2006/relationships/header" Target="header4.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image" Target="media/image5.jpeg"/><Relationship Id="rId39" Type="http://schemas.openxmlformats.org/officeDocument/2006/relationships/image" Target="media/image25.png"/><Relationship Id="rId34" Type="http://schemas.openxmlformats.org/officeDocument/2006/relationships/image" Target="media/image21.jpeg"/><Relationship Id="rId50" Type="http://schemas.openxmlformats.org/officeDocument/2006/relationships/image" Target="media/image36.jpeg"/><Relationship Id="rId55" Type="http://schemas.openxmlformats.org/officeDocument/2006/relationships/image" Target="media/image41.jpeg"/><Relationship Id="rId76" Type="http://schemas.openxmlformats.org/officeDocument/2006/relationships/image" Target="media/image62.jpeg"/><Relationship Id="rId7" Type="http://schemas.openxmlformats.org/officeDocument/2006/relationships/endnotes" Target="endnotes.xml"/><Relationship Id="rId71" Type="http://schemas.openxmlformats.org/officeDocument/2006/relationships/image" Target="media/image57.jpg"/><Relationship Id="rId2" Type="http://schemas.openxmlformats.org/officeDocument/2006/relationships/numbering" Target="numbering.xml"/><Relationship Id="rId29" Type="http://schemas.openxmlformats.org/officeDocument/2006/relationships/image" Target="media/image16.jpeg"/><Relationship Id="rId24" Type="http://schemas.openxmlformats.org/officeDocument/2006/relationships/image" Target="media/image11.jpeg"/><Relationship Id="rId40" Type="http://schemas.openxmlformats.org/officeDocument/2006/relationships/image" Target="media/image26.png"/><Relationship Id="rId45" Type="http://schemas.openxmlformats.org/officeDocument/2006/relationships/image" Target="media/image31.jpeg"/><Relationship Id="rId66" Type="http://schemas.openxmlformats.org/officeDocument/2006/relationships/image" Target="media/image52.jpe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Program%20Files\Microsoft%20Office\Templates\SIEMENS%20-%20Vorlagen\MT\MT_TechnicalSpecification.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5412F0A-E253-4AF0-B349-07BFB21BFB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MT_TechnicalSpecification</Template>
  <TotalTime>0</TotalTime>
  <Pages>139</Pages>
  <Words>17187</Words>
  <Characters>108282</Characters>
  <Application>Microsoft Office Word</Application>
  <DocSecurity>0</DocSecurity>
  <Lines>902</Lines>
  <Paragraphs>250</Paragraphs>
  <ScaleCrop>false</ScaleCrop>
  <HeadingPairs>
    <vt:vector size="2" baseType="variant">
      <vt:variant>
        <vt:lpstr>Title</vt:lpstr>
      </vt:variant>
      <vt:variant>
        <vt:i4>1</vt:i4>
      </vt:variant>
    </vt:vector>
  </HeadingPairs>
  <TitlesOfParts>
    <vt:vector size="1" baseType="lpstr">
      <vt:lpstr>9JC6_CB_41_CB1-7_Mech_Rev1.docx</vt:lpstr>
    </vt:vector>
  </TitlesOfParts>
  <Manager/>
  <Company>Siemens AG</Company>
  <LinksUpToDate>false</LinksUpToDate>
  <CharactersWithSpaces>125219</CharactersWithSpaces>
  <SharedDoc>false</SharedDoc>
  <HLinks>
    <vt:vector size="438" baseType="variant">
      <vt:variant>
        <vt:i4>2031678</vt:i4>
      </vt:variant>
      <vt:variant>
        <vt:i4>461</vt:i4>
      </vt:variant>
      <vt:variant>
        <vt:i4>0</vt:i4>
      </vt:variant>
      <vt:variant>
        <vt:i4>5</vt:i4>
      </vt:variant>
      <vt:variant>
        <vt:lpwstr/>
      </vt:variant>
      <vt:variant>
        <vt:lpwstr>_Toc410899384</vt:lpwstr>
      </vt:variant>
      <vt:variant>
        <vt:i4>2031678</vt:i4>
      </vt:variant>
      <vt:variant>
        <vt:i4>455</vt:i4>
      </vt:variant>
      <vt:variant>
        <vt:i4>0</vt:i4>
      </vt:variant>
      <vt:variant>
        <vt:i4>5</vt:i4>
      </vt:variant>
      <vt:variant>
        <vt:lpwstr/>
      </vt:variant>
      <vt:variant>
        <vt:lpwstr>_Toc410899383</vt:lpwstr>
      </vt:variant>
      <vt:variant>
        <vt:i4>2031678</vt:i4>
      </vt:variant>
      <vt:variant>
        <vt:i4>449</vt:i4>
      </vt:variant>
      <vt:variant>
        <vt:i4>0</vt:i4>
      </vt:variant>
      <vt:variant>
        <vt:i4>5</vt:i4>
      </vt:variant>
      <vt:variant>
        <vt:lpwstr/>
      </vt:variant>
      <vt:variant>
        <vt:lpwstr>_Toc410899382</vt:lpwstr>
      </vt:variant>
      <vt:variant>
        <vt:i4>2031678</vt:i4>
      </vt:variant>
      <vt:variant>
        <vt:i4>443</vt:i4>
      </vt:variant>
      <vt:variant>
        <vt:i4>0</vt:i4>
      </vt:variant>
      <vt:variant>
        <vt:i4>5</vt:i4>
      </vt:variant>
      <vt:variant>
        <vt:lpwstr/>
      </vt:variant>
      <vt:variant>
        <vt:lpwstr>_Toc410899381</vt:lpwstr>
      </vt:variant>
      <vt:variant>
        <vt:i4>2031678</vt:i4>
      </vt:variant>
      <vt:variant>
        <vt:i4>437</vt:i4>
      </vt:variant>
      <vt:variant>
        <vt:i4>0</vt:i4>
      </vt:variant>
      <vt:variant>
        <vt:i4>5</vt:i4>
      </vt:variant>
      <vt:variant>
        <vt:lpwstr/>
      </vt:variant>
      <vt:variant>
        <vt:lpwstr>_Toc410899380</vt:lpwstr>
      </vt:variant>
      <vt:variant>
        <vt:i4>1048638</vt:i4>
      </vt:variant>
      <vt:variant>
        <vt:i4>431</vt:i4>
      </vt:variant>
      <vt:variant>
        <vt:i4>0</vt:i4>
      </vt:variant>
      <vt:variant>
        <vt:i4>5</vt:i4>
      </vt:variant>
      <vt:variant>
        <vt:lpwstr/>
      </vt:variant>
      <vt:variant>
        <vt:lpwstr>_Toc410899379</vt:lpwstr>
      </vt:variant>
      <vt:variant>
        <vt:i4>1048638</vt:i4>
      </vt:variant>
      <vt:variant>
        <vt:i4>425</vt:i4>
      </vt:variant>
      <vt:variant>
        <vt:i4>0</vt:i4>
      </vt:variant>
      <vt:variant>
        <vt:i4>5</vt:i4>
      </vt:variant>
      <vt:variant>
        <vt:lpwstr/>
      </vt:variant>
      <vt:variant>
        <vt:lpwstr>_Toc410899378</vt:lpwstr>
      </vt:variant>
      <vt:variant>
        <vt:i4>1048638</vt:i4>
      </vt:variant>
      <vt:variant>
        <vt:i4>419</vt:i4>
      </vt:variant>
      <vt:variant>
        <vt:i4>0</vt:i4>
      </vt:variant>
      <vt:variant>
        <vt:i4>5</vt:i4>
      </vt:variant>
      <vt:variant>
        <vt:lpwstr/>
      </vt:variant>
      <vt:variant>
        <vt:lpwstr>_Toc410899377</vt:lpwstr>
      </vt:variant>
      <vt:variant>
        <vt:i4>1048638</vt:i4>
      </vt:variant>
      <vt:variant>
        <vt:i4>413</vt:i4>
      </vt:variant>
      <vt:variant>
        <vt:i4>0</vt:i4>
      </vt:variant>
      <vt:variant>
        <vt:i4>5</vt:i4>
      </vt:variant>
      <vt:variant>
        <vt:lpwstr/>
      </vt:variant>
      <vt:variant>
        <vt:lpwstr>_Toc410899376</vt:lpwstr>
      </vt:variant>
      <vt:variant>
        <vt:i4>1048638</vt:i4>
      </vt:variant>
      <vt:variant>
        <vt:i4>407</vt:i4>
      </vt:variant>
      <vt:variant>
        <vt:i4>0</vt:i4>
      </vt:variant>
      <vt:variant>
        <vt:i4>5</vt:i4>
      </vt:variant>
      <vt:variant>
        <vt:lpwstr/>
      </vt:variant>
      <vt:variant>
        <vt:lpwstr>_Toc410899375</vt:lpwstr>
      </vt:variant>
      <vt:variant>
        <vt:i4>1048638</vt:i4>
      </vt:variant>
      <vt:variant>
        <vt:i4>401</vt:i4>
      </vt:variant>
      <vt:variant>
        <vt:i4>0</vt:i4>
      </vt:variant>
      <vt:variant>
        <vt:i4>5</vt:i4>
      </vt:variant>
      <vt:variant>
        <vt:lpwstr/>
      </vt:variant>
      <vt:variant>
        <vt:lpwstr>_Toc410899374</vt:lpwstr>
      </vt:variant>
      <vt:variant>
        <vt:i4>1048638</vt:i4>
      </vt:variant>
      <vt:variant>
        <vt:i4>395</vt:i4>
      </vt:variant>
      <vt:variant>
        <vt:i4>0</vt:i4>
      </vt:variant>
      <vt:variant>
        <vt:i4>5</vt:i4>
      </vt:variant>
      <vt:variant>
        <vt:lpwstr/>
      </vt:variant>
      <vt:variant>
        <vt:lpwstr>_Toc410899373</vt:lpwstr>
      </vt:variant>
      <vt:variant>
        <vt:i4>1048638</vt:i4>
      </vt:variant>
      <vt:variant>
        <vt:i4>389</vt:i4>
      </vt:variant>
      <vt:variant>
        <vt:i4>0</vt:i4>
      </vt:variant>
      <vt:variant>
        <vt:i4>5</vt:i4>
      </vt:variant>
      <vt:variant>
        <vt:lpwstr/>
      </vt:variant>
      <vt:variant>
        <vt:lpwstr>_Toc410899372</vt:lpwstr>
      </vt:variant>
      <vt:variant>
        <vt:i4>1048638</vt:i4>
      </vt:variant>
      <vt:variant>
        <vt:i4>383</vt:i4>
      </vt:variant>
      <vt:variant>
        <vt:i4>0</vt:i4>
      </vt:variant>
      <vt:variant>
        <vt:i4>5</vt:i4>
      </vt:variant>
      <vt:variant>
        <vt:lpwstr/>
      </vt:variant>
      <vt:variant>
        <vt:lpwstr>_Toc410899371</vt:lpwstr>
      </vt:variant>
      <vt:variant>
        <vt:i4>1048638</vt:i4>
      </vt:variant>
      <vt:variant>
        <vt:i4>377</vt:i4>
      </vt:variant>
      <vt:variant>
        <vt:i4>0</vt:i4>
      </vt:variant>
      <vt:variant>
        <vt:i4>5</vt:i4>
      </vt:variant>
      <vt:variant>
        <vt:lpwstr/>
      </vt:variant>
      <vt:variant>
        <vt:lpwstr>_Toc410899370</vt:lpwstr>
      </vt:variant>
      <vt:variant>
        <vt:i4>1114174</vt:i4>
      </vt:variant>
      <vt:variant>
        <vt:i4>371</vt:i4>
      </vt:variant>
      <vt:variant>
        <vt:i4>0</vt:i4>
      </vt:variant>
      <vt:variant>
        <vt:i4>5</vt:i4>
      </vt:variant>
      <vt:variant>
        <vt:lpwstr/>
      </vt:variant>
      <vt:variant>
        <vt:lpwstr>_Toc410899369</vt:lpwstr>
      </vt:variant>
      <vt:variant>
        <vt:i4>1114174</vt:i4>
      </vt:variant>
      <vt:variant>
        <vt:i4>365</vt:i4>
      </vt:variant>
      <vt:variant>
        <vt:i4>0</vt:i4>
      </vt:variant>
      <vt:variant>
        <vt:i4>5</vt:i4>
      </vt:variant>
      <vt:variant>
        <vt:lpwstr/>
      </vt:variant>
      <vt:variant>
        <vt:lpwstr>_Toc410899368</vt:lpwstr>
      </vt:variant>
      <vt:variant>
        <vt:i4>1114174</vt:i4>
      </vt:variant>
      <vt:variant>
        <vt:i4>359</vt:i4>
      </vt:variant>
      <vt:variant>
        <vt:i4>0</vt:i4>
      </vt:variant>
      <vt:variant>
        <vt:i4>5</vt:i4>
      </vt:variant>
      <vt:variant>
        <vt:lpwstr/>
      </vt:variant>
      <vt:variant>
        <vt:lpwstr>_Toc410899367</vt:lpwstr>
      </vt:variant>
      <vt:variant>
        <vt:i4>1114174</vt:i4>
      </vt:variant>
      <vt:variant>
        <vt:i4>353</vt:i4>
      </vt:variant>
      <vt:variant>
        <vt:i4>0</vt:i4>
      </vt:variant>
      <vt:variant>
        <vt:i4>5</vt:i4>
      </vt:variant>
      <vt:variant>
        <vt:lpwstr/>
      </vt:variant>
      <vt:variant>
        <vt:lpwstr>_Toc410899366</vt:lpwstr>
      </vt:variant>
      <vt:variant>
        <vt:i4>1114174</vt:i4>
      </vt:variant>
      <vt:variant>
        <vt:i4>347</vt:i4>
      </vt:variant>
      <vt:variant>
        <vt:i4>0</vt:i4>
      </vt:variant>
      <vt:variant>
        <vt:i4>5</vt:i4>
      </vt:variant>
      <vt:variant>
        <vt:lpwstr/>
      </vt:variant>
      <vt:variant>
        <vt:lpwstr>_Toc410899365</vt:lpwstr>
      </vt:variant>
      <vt:variant>
        <vt:i4>1114174</vt:i4>
      </vt:variant>
      <vt:variant>
        <vt:i4>341</vt:i4>
      </vt:variant>
      <vt:variant>
        <vt:i4>0</vt:i4>
      </vt:variant>
      <vt:variant>
        <vt:i4>5</vt:i4>
      </vt:variant>
      <vt:variant>
        <vt:lpwstr/>
      </vt:variant>
      <vt:variant>
        <vt:lpwstr>_Toc410899364</vt:lpwstr>
      </vt:variant>
      <vt:variant>
        <vt:i4>1114174</vt:i4>
      </vt:variant>
      <vt:variant>
        <vt:i4>335</vt:i4>
      </vt:variant>
      <vt:variant>
        <vt:i4>0</vt:i4>
      </vt:variant>
      <vt:variant>
        <vt:i4>5</vt:i4>
      </vt:variant>
      <vt:variant>
        <vt:lpwstr/>
      </vt:variant>
      <vt:variant>
        <vt:lpwstr>_Toc410899363</vt:lpwstr>
      </vt:variant>
      <vt:variant>
        <vt:i4>1114174</vt:i4>
      </vt:variant>
      <vt:variant>
        <vt:i4>329</vt:i4>
      </vt:variant>
      <vt:variant>
        <vt:i4>0</vt:i4>
      </vt:variant>
      <vt:variant>
        <vt:i4>5</vt:i4>
      </vt:variant>
      <vt:variant>
        <vt:lpwstr/>
      </vt:variant>
      <vt:variant>
        <vt:lpwstr>_Toc410899362</vt:lpwstr>
      </vt:variant>
      <vt:variant>
        <vt:i4>1114174</vt:i4>
      </vt:variant>
      <vt:variant>
        <vt:i4>323</vt:i4>
      </vt:variant>
      <vt:variant>
        <vt:i4>0</vt:i4>
      </vt:variant>
      <vt:variant>
        <vt:i4>5</vt:i4>
      </vt:variant>
      <vt:variant>
        <vt:lpwstr/>
      </vt:variant>
      <vt:variant>
        <vt:lpwstr>_Toc410899361</vt:lpwstr>
      </vt:variant>
      <vt:variant>
        <vt:i4>1114174</vt:i4>
      </vt:variant>
      <vt:variant>
        <vt:i4>317</vt:i4>
      </vt:variant>
      <vt:variant>
        <vt:i4>0</vt:i4>
      </vt:variant>
      <vt:variant>
        <vt:i4>5</vt:i4>
      </vt:variant>
      <vt:variant>
        <vt:lpwstr/>
      </vt:variant>
      <vt:variant>
        <vt:lpwstr>_Toc410899360</vt:lpwstr>
      </vt:variant>
      <vt:variant>
        <vt:i4>1179710</vt:i4>
      </vt:variant>
      <vt:variant>
        <vt:i4>311</vt:i4>
      </vt:variant>
      <vt:variant>
        <vt:i4>0</vt:i4>
      </vt:variant>
      <vt:variant>
        <vt:i4>5</vt:i4>
      </vt:variant>
      <vt:variant>
        <vt:lpwstr/>
      </vt:variant>
      <vt:variant>
        <vt:lpwstr>_Toc410899359</vt:lpwstr>
      </vt:variant>
      <vt:variant>
        <vt:i4>1179710</vt:i4>
      </vt:variant>
      <vt:variant>
        <vt:i4>305</vt:i4>
      </vt:variant>
      <vt:variant>
        <vt:i4>0</vt:i4>
      </vt:variant>
      <vt:variant>
        <vt:i4>5</vt:i4>
      </vt:variant>
      <vt:variant>
        <vt:lpwstr/>
      </vt:variant>
      <vt:variant>
        <vt:lpwstr>_Toc410899358</vt:lpwstr>
      </vt:variant>
      <vt:variant>
        <vt:i4>1179710</vt:i4>
      </vt:variant>
      <vt:variant>
        <vt:i4>299</vt:i4>
      </vt:variant>
      <vt:variant>
        <vt:i4>0</vt:i4>
      </vt:variant>
      <vt:variant>
        <vt:i4>5</vt:i4>
      </vt:variant>
      <vt:variant>
        <vt:lpwstr/>
      </vt:variant>
      <vt:variant>
        <vt:lpwstr>_Toc410899357</vt:lpwstr>
      </vt:variant>
      <vt:variant>
        <vt:i4>1179710</vt:i4>
      </vt:variant>
      <vt:variant>
        <vt:i4>293</vt:i4>
      </vt:variant>
      <vt:variant>
        <vt:i4>0</vt:i4>
      </vt:variant>
      <vt:variant>
        <vt:i4>5</vt:i4>
      </vt:variant>
      <vt:variant>
        <vt:lpwstr/>
      </vt:variant>
      <vt:variant>
        <vt:lpwstr>_Toc410899356</vt:lpwstr>
      </vt:variant>
      <vt:variant>
        <vt:i4>1179710</vt:i4>
      </vt:variant>
      <vt:variant>
        <vt:i4>287</vt:i4>
      </vt:variant>
      <vt:variant>
        <vt:i4>0</vt:i4>
      </vt:variant>
      <vt:variant>
        <vt:i4>5</vt:i4>
      </vt:variant>
      <vt:variant>
        <vt:lpwstr/>
      </vt:variant>
      <vt:variant>
        <vt:lpwstr>_Toc410899355</vt:lpwstr>
      </vt:variant>
      <vt:variant>
        <vt:i4>1179710</vt:i4>
      </vt:variant>
      <vt:variant>
        <vt:i4>281</vt:i4>
      </vt:variant>
      <vt:variant>
        <vt:i4>0</vt:i4>
      </vt:variant>
      <vt:variant>
        <vt:i4>5</vt:i4>
      </vt:variant>
      <vt:variant>
        <vt:lpwstr/>
      </vt:variant>
      <vt:variant>
        <vt:lpwstr>_Toc410899354</vt:lpwstr>
      </vt:variant>
      <vt:variant>
        <vt:i4>1179710</vt:i4>
      </vt:variant>
      <vt:variant>
        <vt:i4>275</vt:i4>
      </vt:variant>
      <vt:variant>
        <vt:i4>0</vt:i4>
      </vt:variant>
      <vt:variant>
        <vt:i4>5</vt:i4>
      </vt:variant>
      <vt:variant>
        <vt:lpwstr/>
      </vt:variant>
      <vt:variant>
        <vt:lpwstr>_Toc410899353</vt:lpwstr>
      </vt:variant>
      <vt:variant>
        <vt:i4>1179710</vt:i4>
      </vt:variant>
      <vt:variant>
        <vt:i4>269</vt:i4>
      </vt:variant>
      <vt:variant>
        <vt:i4>0</vt:i4>
      </vt:variant>
      <vt:variant>
        <vt:i4>5</vt:i4>
      </vt:variant>
      <vt:variant>
        <vt:lpwstr/>
      </vt:variant>
      <vt:variant>
        <vt:lpwstr>_Toc410899352</vt:lpwstr>
      </vt:variant>
      <vt:variant>
        <vt:i4>1179710</vt:i4>
      </vt:variant>
      <vt:variant>
        <vt:i4>263</vt:i4>
      </vt:variant>
      <vt:variant>
        <vt:i4>0</vt:i4>
      </vt:variant>
      <vt:variant>
        <vt:i4>5</vt:i4>
      </vt:variant>
      <vt:variant>
        <vt:lpwstr/>
      </vt:variant>
      <vt:variant>
        <vt:lpwstr>_Toc410899351</vt:lpwstr>
      </vt:variant>
      <vt:variant>
        <vt:i4>1179710</vt:i4>
      </vt:variant>
      <vt:variant>
        <vt:i4>257</vt:i4>
      </vt:variant>
      <vt:variant>
        <vt:i4>0</vt:i4>
      </vt:variant>
      <vt:variant>
        <vt:i4>5</vt:i4>
      </vt:variant>
      <vt:variant>
        <vt:lpwstr/>
      </vt:variant>
      <vt:variant>
        <vt:lpwstr>_Toc410899350</vt:lpwstr>
      </vt:variant>
      <vt:variant>
        <vt:i4>1245246</vt:i4>
      </vt:variant>
      <vt:variant>
        <vt:i4>251</vt:i4>
      </vt:variant>
      <vt:variant>
        <vt:i4>0</vt:i4>
      </vt:variant>
      <vt:variant>
        <vt:i4>5</vt:i4>
      </vt:variant>
      <vt:variant>
        <vt:lpwstr/>
      </vt:variant>
      <vt:variant>
        <vt:lpwstr>_Toc410899349</vt:lpwstr>
      </vt:variant>
      <vt:variant>
        <vt:i4>1245246</vt:i4>
      </vt:variant>
      <vt:variant>
        <vt:i4>245</vt:i4>
      </vt:variant>
      <vt:variant>
        <vt:i4>0</vt:i4>
      </vt:variant>
      <vt:variant>
        <vt:i4>5</vt:i4>
      </vt:variant>
      <vt:variant>
        <vt:lpwstr/>
      </vt:variant>
      <vt:variant>
        <vt:lpwstr>_Toc410899348</vt:lpwstr>
      </vt:variant>
      <vt:variant>
        <vt:i4>1245246</vt:i4>
      </vt:variant>
      <vt:variant>
        <vt:i4>239</vt:i4>
      </vt:variant>
      <vt:variant>
        <vt:i4>0</vt:i4>
      </vt:variant>
      <vt:variant>
        <vt:i4>5</vt:i4>
      </vt:variant>
      <vt:variant>
        <vt:lpwstr/>
      </vt:variant>
      <vt:variant>
        <vt:lpwstr>_Toc410899347</vt:lpwstr>
      </vt:variant>
      <vt:variant>
        <vt:i4>1245246</vt:i4>
      </vt:variant>
      <vt:variant>
        <vt:i4>233</vt:i4>
      </vt:variant>
      <vt:variant>
        <vt:i4>0</vt:i4>
      </vt:variant>
      <vt:variant>
        <vt:i4>5</vt:i4>
      </vt:variant>
      <vt:variant>
        <vt:lpwstr/>
      </vt:variant>
      <vt:variant>
        <vt:lpwstr>_Toc410899346</vt:lpwstr>
      </vt:variant>
      <vt:variant>
        <vt:i4>1245246</vt:i4>
      </vt:variant>
      <vt:variant>
        <vt:i4>227</vt:i4>
      </vt:variant>
      <vt:variant>
        <vt:i4>0</vt:i4>
      </vt:variant>
      <vt:variant>
        <vt:i4>5</vt:i4>
      </vt:variant>
      <vt:variant>
        <vt:lpwstr/>
      </vt:variant>
      <vt:variant>
        <vt:lpwstr>_Toc410899345</vt:lpwstr>
      </vt:variant>
      <vt:variant>
        <vt:i4>1245246</vt:i4>
      </vt:variant>
      <vt:variant>
        <vt:i4>221</vt:i4>
      </vt:variant>
      <vt:variant>
        <vt:i4>0</vt:i4>
      </vt:variant>
      <vt:variant>
        <vt:i4>5</vt:i4>
      </vt:variant>
      <vt:variant>
        <vt:lpwstr/>
      </vt:variant>
      <vt:variant>
        <vt:lpwstr>_Toc410899344</vt:lpwstr>
      </vt:variant>
      <vt:variant>
        <vt:i4>1245246</vt:i4>
      </vt:variant>
      <vt:variant>
        <vt:i4>215</vt:i4>
      </vt:variant>
      <vt:variant>
        <vt:i4>0</vt:i4>
      </vt:variant>
      <vt:variant>
        <vt:i4>5</vt:i4>
      </vt:variant>
      <vt:variant>
        <vt:lpwstr/>
      </vt:variant>
      <vt:variant>
        <vt:lpwstr>_Toc410899343</vt:lpwstr>
      </vt:variant>
      <vt:variant>
        <vt:i4>1245246</vt:i4>
      </vt:variant>
      <vt:variant>
        <vt:i4>209</vt:i4>
      </vt:variant>
      <vt:variant>
        <vt:i4>0</vt:i4>
      </vt:variant>
      <vt:variant>
        <vt:i4>5</vt:i4>
      </vt:variant>
      <vt:variant>
        <vt:lpwstr/>
      </vt:variant>
      <vt:variant>
        <vt:lpwstr>_Toc410899342</vt:lpwstr>
      </vt:variant>
      <vt:variant>
        <vt:i4>1245246</vt:i4>
      </vt:variant>
      <vt:variant>
        <vt:i4>203</vt:i4>
      </vt:variant>
      <vt:variant>
        <vt:i4>0</vt:i4>
      </vt:variant>
      <vt:variant>
        <vt:i4>5</vt:i4>
      </vt:variant>
      <vt:variant>
        <vt:lpwstr/>
      </vt:variant>
      <vt:variant>
        <vt:lpwstr>_Toc410899341</vt:lpwstr>
      </vt:variant>
      <vt:variant>
        <vt:i4>1245246</vt:i4>
      </vt:variant>
      <vt:variant>
        <vt:i4>197</vt:i4>
      </vt:variant>
      <vt:variant>
        <vt:i4>0</vt:i4>
      </vt:variant>
      <vt:variant>
        <vt:i4>5</vt:i4>
      </vt:variant>
      <vt:variant>
        <vt:lpwstr/>
      </vt:variant>
      <vt:variant>
        <vt:lpwstr>_Toc410899340</vt:lpwstr>
      </vt:variant>
      <vt:variant>
        <vt:i4>1310782</vt:i4>
      </vt:variant>
      <vt:variant>
        <vt:i4>191</vt:i4>
      </vt:variant>
      <vt:variant>
        <vt:i4>0</vt:i4>
      </vt:variant>
      <vt:variant>
        <vt:i4>5</vt:i4>
      </vt:variant>
      <vt:variant>
        <vt:lpwstr/>
      </vt:variant>
      <vt:variant>
        <vt:lpwstr>_Toc410899339</vt:lpwstr>
      </vt:variant>
      <vt:variant>
        <vt:i4>1310782</vt:i4>
      </vt:variant>
      <vt:variant>
        <vt:i4>185</vt:i4>
      </vt:variant>
      <vt:variant>
        <vt:i4>0</vt:i4>
      </vt:variant>
      <vt:variant>
        <vt:i4>5</vt:i4>
      </vt:variant>
      <vt:variant>
        <vt:lpwstr/>
      </vt:variant>
      <vt:variant>
        <vt:lpwstr>_Toc410899338</vt:lpwstr>
      </vt:variant>
      <vt:variant>
        <vt:i4>1310782</vt:i4>
      </vt:variant>
      <vt:variant>
        <vt:i4>179</vt:i4>
      </vt:variant>
      <vt:variant>
        <vt:i4>0</vt:i4>
      </vt:variant>
      <vt:variant>
        <vt:i4>5</vt:i4>
      </vt:variant>
      <vt:variant>
        <vt:lpwstr/>
      </vt:variant>
      <vt:variant>
        <vt:lpwstr>_Toc410899337</vt:lpwstr>
      </vt:variant>
      <vt:variant>
        <vt:i4>1310782</vt:i4>
      </vt:variant>
      <vt:variant>
        <vt:i4>173</vt:i4>
      </vt:variant>
      <vt:variant>
        <vt:i4>0</vt:i4>
      </vt:variant>
      <vt:variant>
        <vt:i4>5</vt:i4>
      </vt:variant>
      <vt:variant>
        <vt:lpwstr/>
      </vt:variant>
      <vt:variant>
        <vt:lpwstr>_Toc410899336</vt:lpwstr>
      </vt:variant>
      <vt:variant>
        <vt:i4>1310782</vt:i4>
      </vt:variant>
      <vt:variant>
        <vt:i4>167</vt:i4>
      </vt:variant>
      <vt:variant>
        <vt:i4>0</vt:i4>
      </vt:variant>
      <vt:variant>
        <vt:i4>5</vt:i4>
      </vt:variant>
      <vt:variant>
        <vt:lpwstr/>
      </vt:variant>
      <vt:variant>
        <vt:lpwstr>_Toc410899335</vt:lpwstr>
      </vt:variant>
      <vt:variant>
        <vt:i4>1310782</vt:i4>
      </vt:variant>
      <vt:variant>
        <vt:i4>161</vt:i4>
      </vt:variant>
      <vt:variant>
        <vt:i4>0</vt:i4>
      </vt:variant>
      <vt:variant>
        <vt:i4>5</vt:i4>
      </vt:variant>
      <vt:variant>
        <vt:lpwstr/>
      </vt:variant>
      <vt:variant>
        <vt:lpwstr>_Toc410899334</vt:lpwstr>
      </vt:variant>
      <vt:variant>
        <vt:i4>1310782</vt:i4>
      </vt:variant>
      <vt:variant>
        <vt:i4>155</vt:i4>
      </vt:variant>
      <vt:variant>
        <vt:i4>0</vt:i4>
      </vt:variant>
      <vt:variant>
        <vt:i4>5</vt:i4>
      </vt:variant>
      <vt:variant>
        <vt:lpwstr/>
      </vt:variant>
      <vt:variant>
        <vt:lpwstr>_Toc410899333</vt:lpwstr>
      </vt:variant>
      <vt:variant>
        <vt:i4>1310782</vt:i4>
      </vt:variant>
      <vt:variant>
        <vt:i4>149</vt:i4>
      </vt:variant>
      <vt:variant>
        <vt:i4>0</vt:i4>
      </vt:variant>
      <vt:variant>
        <vt:i4>5</vt:i4>
      </vt:variant>
      <vt:variant>
        <vt:lpwstr/>
      </vt:variant>
      <vt:variant>
        <vt:lpwstr>_Toc410899332</vt:lpwstr>
      </vt:variant>
      <vt:variant>
        <vt:i4>1310782</vt:i4>
      </vt:variant>
      <vt:variant>
        <vt:i4>143</vt:i4>
      </vt:variant>
      <vt:variant>
        <vt:i4>0</vt:i4>
      </vt:variant>
      <vt:variant>
        <vt:i4>5</vt:i4>
      </vt:variant>
      <vt:variant>
        <vt:lpwstr/>
      </vt:variant>
      <vt:variant>
        <vt:lpwstr>_Toc410899331</vt:lpwstr>
      </vt:variant>
      <vt:variant>
        <vt:i4>1310782</vt:i4>
      </vt:variant>
      <vt:variant>
        <vt:i4>137</vt:i4>
      </vt:variant>
      <vt:variant>
        <vt:i4>0</vt:i4>
      </vt:variant>
      <vt:variant>
        <vt:i4>5</vt:i4>
      </vt:variant>
      <vt:variant>
        <vt:lpwstr/>
      </vt:variant>
      <vt:variant>
        <vt:lpwstr>_Toc410899330</vt:lpwstr>
      </vt:variant>
      <vt:variant>
        <vt:i4>1376318</vt:i4>
      </vt:variant>
      <vt:variant>
        <vt:i4>131</vt:i4>
      </vt:variant>
      <vt:variant>
        <vt:i4>0</vt:i4>
      </vt:variant>
      <vt:variant>
        <vt:i4>5</vt:i4>
      </vt:variant>
      <vt:variant>
        <vt:lpwstr/>
      </vt:variant>
      <vt:variant>
        <vt:lpwstr>_Toc410899329</vt:lpwstr>
      </vt:variant>
      <vt:variant>
        <vt:i4>1376318</vt:i4>
      </vt:variant>
      <vt:variant>
        <vt:i4>125</vt:i4>
      </vt:variant>
      <vt:variant>
        <vt:i4>0</vt:i4>
      </vt:variant>
      <vt:variant>
        <vt:i4>5</vt:i4>
      </vt:variant>
      <vt:variant>
        <vt:lpwstr/>
      </vt:variant>
      <vt:variant>
        <vt:lpwstr>_Toc410899328</vt:lpwstr>
      </vt:variant>
      <vt:variant>
        <vt:i4>1376318</vt:i4>
      </vt:variant>
      <vt:variant>
        <vt:i4>119</vt:i4>
      </vt:variant>
      <vt:variant>
        <vt:i4>0</vt:i4>
      </vt:variant>
      <vt:variant>
        <vt:i4>5</vt:i4>
      </vt:variant>
      <vt:variant>
        <vt:lpwstr/>
      </vt:variant>
      <vt:variant>
        <vt:lpwstr>_Toc410899327</vt:lpwstr>
      </vt:variant>
      <vt:variant>
        <vt:i4>1376318</vt:i4>
      </vt:variant>
      <vt:variant>
        <vt:i4>113</vt:i4>
      </vt:variant>
      <vt:variant>
        <vt:i4>0</vt:i4>
      </vt:variant>
      <vt:variant>
        <vt:i4>5</vt:i4>
      </vt:variant>
      <vt:variant>
        <vt:lpwstr/>
      </vt:variant>
      <vt:variant>
        <vt:lpwstr>_Toc410899326</vt:lpwstr>
      </vt:variant>
      <vt:variant>
        <vt:i4>1376318</vt:i4>
      </vt:variant>
      <vt:variant>
        <vt:i4>107</vt:i4>
      </vt:variant>
      <vt:variant>
        <vt:i4>0</vt:i4>
      </vt:variant>
      <vt:variant>
        <vt:i4>5</vt:i4>
      </vt:variant>
      <vt:variant>
        <vt:lpwstr/>
      </vt:variant>
      <vt:variant>
        <vt:lpwstr>_Toc410899325</vt:lpwstr>
      </vt:variant>
      <vt:variant>
        <vt:i4>1376318</vt:i4>
      </vt:variant>
      <vt:variant>
        <vt:i4>101</vt:i4>
      </vt:variant>
      <vt:variant>
        <vt:i4>0</vt:i4>
      </vt:variant>
      <vt:variant>
        <vt:i4>5</vt:i4>
      </vt:variant>
      <vt:variant>
        <vt:lpwstr/>
      </vt:variant>
      <vt:variant>
        <vt:lpwstr>_Toc410899324</vt:lpwstr>
      </vt:variant>
      <vt:variant>
        <vt:i4>1376318</vt:i4>
      </vt:variant>
      <vt:variant>
        <vt:i4>95</vt:i4>
      </vt:variant>
      <vt:variant>
        <vt:i4>0</vt:i4>
      </vt:variant>
      <vt:variant>
        <vt:i4>5</vt:i4>
      </vt:variant>
      <vt:variant>
        <vt:lpwstr/>
      </vt:variant>
      <vt:variant>
        <vt:lpwstr>_Toc410899323</vt:lpwstr>
      </vt:variant>
      <vt:variant>
        <vt:i4>1376318</vt:i4>
      </vt:variant>
      <vt:variant>
        <vt:i4>89</vt:i4>
      </vt:variant>
      <vt:variant>
        <vt:i4>0</vt:i4>
      </vt:variant>
      <vt:variant>
        <vt:i4>5</vt:i4>
      </vt:variant>
      <vt:variant>
        <vt:lpwstr/>
      </vt:variant>
      <vt:variant>
        <vt:lpwstr>_Toc410899322</vt:lpwstr>
      </vt:variant>
      <vt:variant>
        <vt:i4>1376318</vt:i4>
      </vt:variant>
      <vt:variant>
        <vt:i4>83</vt:i4>
      </vt:variant>
      <vt:variant>
        <vt:i4>0</vt:i4>
      </vt:variant>
      <vt:variant>
        <vt:i4>5</vt:i4>
      </vt:variant>
      <vt:variant>
        <vt:lpwstr/>
      </vt:variant>
      <vt:variant>
        <vt:lpwstr>_Toc410899321</vt:lpwstr>
      </vt:variant>
      <vt:variant>
        <vt:i4>1376318</vt:i4>
      </vt:variant>
      <vt:variant>
        <vt:i4>77</vt:i4>
      </vt:variant>
      <vt:variant>
        <vt:i4>0</vt:i4>
      </vt:variant>
      <vt:variant>
        <vt:i4>5</vt:i4>
      </vt:variant>
      <vt:variant>
        <vt:lpwstr/>
      </vt:variant>
      <vt:variant>
        <vt:lpwstr>_Toc410899320</vt:lpwstr>
      </vt:variant>
      <vt:variant>
        <vt:i4>1441854</vt:i4>
      </vt:variant>
      <vt:variant>
        <vt:i4>71</vt:i4>
      </vt:variant>
      <vt:variant>
        <vt:i4>0</vt:i4>
      </vt:variant>
      <vt:variant>
        <vt:i4>5</vt:i4>
      </vt:variant>
      <vt:variant>
        <vt:lpwstr/>
      </vt:variant>
      <vt:variant>
        <vt:lpwstr>_Toc410899319</vt:lpwstr>
      </vt:variant>
      <vt:variant>
        <vt:i4>1441854</vt:i4>
      </vt:variant>
      <vt:variant>
        <vt:i4>65</vt:i4>
      </vt:variant>
      <vt:variant>
        <vt:i4>0</vt:i4>
      </vt:variant>
      <vt:variant>
        <vt:i4>5</vt:i4>
      </vt:variant>
      <vt:variant>
        <vt:lpwstr/>
      </vt:variant>
      <vt:variant>
        <vt:lpwstr>_Toc410899318</vt:lpwstr>
      </vt:variant>
      <vt:variant>
        <vt:i4>1441854</vt:i4>
      </vt:variant>
      <vt:variant>
        <vt:i4>59</vt:i4>
      </vt:variant>
      <vt:variant>
        <vt:i4>0</vt:i4>
      </vt:variant>
      <vt:variant>
        <vt:i4>5</vt:i4>
      </vt:variant>
      <vt:variant>
        <vt:lpwstr/>
      </vt:variant>
      <vt:variant>
        <vt:lpwstr>_Toc410899317</vt:lpwstr>
      </vt:variant>
      <vt:variant>
        <vt:i4>1441854</vt:i4>
      </vt:variant>
      <vt:variant>
        <vt:i4>53</vt:i4>
      </vt:variant>
      <vt:variant>
        <vt:i4>0</vt:i4>
      </vt:variant>
      <vt:variant>
        <vt:i4>5</vt:i4>
      </vt:variant>
      <vt:variant>
        <vt:lpwstr/>
      </vt:variant>
      <vt:variant>
        <vt:lpwstr>_Toc410899316</vt:lpwstr>
      </vt:variant>
      <vt:variant>
        <vt:i4>1441854</vt:i4>
      </vt:variant>
      <vt:variant>
        <vt:i4>47</vt:i4>
      </vt:variant>
      <vt:variant>
        <vt:i4>0</vt:i4>
      </vt:variant>
      <vt:variant>
        <vt:i4>5</vt:i4>
      </vt:variant>
      <vt:variant>
        <vt:lpwstr/>
      </vt:variant>
      <vt:variant>
        <vt:lpwstr>_Toc410899315</vt:lpwstr>
      </vt:variant>
      <vt:variant>
        <vt:i4>1441854</vt:i4>
      </vt:variant>
      <vt:variant>
        <vt:i4>41</vt:i4>
      </vt:variant>
      <vt:variant>
        <vt:i4>0</vt:i4>
      </vt:variant>
      <vt:variant>
        <vt:i4>5</vt:i4>
      </vt:variant>
      <vt:variant>
        <vt:lpwstr/>
      </vt:variant>
      <vt:variant>
        <vt:lpwstr>_Toc410899314</vt:lpwstr>
      </vt:variant>
      <vt:variant>
        <vt:i4>1441854</vt:i4>
      </vt:variant>
      <vt:variant>
        <vt:i4>35</vt:i4>
      </vt:variant>
      <vt:variant>
        <vt:i4>0</vt:i4>
      </vt:variant>
      <vt:variant>
        <vt:i4>5</vt:i4>
      </vt:variant>
      <vt:variant>
        <vt:lpwstr/>
      </vt:variant>
      <vt:variant>
        <vt:lpwstr>_Toc410899313</vt:lpwstr>
      </vt:variant>
      <vt:variant>
        <vt:i4>1441854</vt:i4>
      </vt:variant>
      <vt:variant>
        <vt:i4>29</vt:i4>
      </vt:variant>
      <vt:variant>
        <vt:i4>0</vt:i4>
      </vt:variant>
      <vt:variant>
        <vt:i4>5</vt:i4>
      </vt:variant>
      <vt:variant>
        <vt:lpwstr/>
      </vt:variant>
      <vt:variant>
        <vt:lpwstr>_Toc410899312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9JC6_CB_41_CB1-7_Mech_Rev1.docx</dc:title>
  <dc:subject/>
  <dc:creator>Penn, Thomas</dc:creator>
  <cp:keywords>C_Confidential</cp:keywords>
  <dc:description>Chapter 4, CB.1-7</dc:description>
  <cp:lastModifiedBy>Martin Strasser</cp:lastModifiedBy>
  <cp:revision>264</cp:revision>
  <cp:lastPrinted>2021-08-05T12:02:00Z</cp:lastPrinted>
  <dcterms:created xsi:type="dcterms:W3CDTF">2018-10-01T13:05:00Z</dcterms:created>
  <dcterms:modified xsi:type="dcterms:W3CDTF">2025-12-11T09:00:00Z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_TSP_Copyright">
    <vt:lpwstr>Copyright © Primetals Technologies Austria GmbH (2021). All rights reserved.</vt:lpwstr>
  </property>
  <property fmtid="{D5CDD505-2E9C-101B-9397-08002B2CF9AE}" pid="3" name="MT_TSP_Date">
    <vt:lpwstr>December 2021</vt:lpwstr>
  </property>
  <property fmtid="{D5CDD505-2E9C-101B-9397-08002B2CF9AE}" pid="4" name="MT_TSP_DocumentClassification">
    <vt:lpwstr>Confidential</vt:lpwstr>
  </property>
  <property fmtid="{D5CDD505-2E9C-101B-9397-08002B2CF9AE}" pid="5" name="MT_TSP_DocumentTitle">
    <vt:lpwstr>4 Specification of Supply and Services</vt:lpwstr>
  </property>
  <property fmtid="{D5CDD505-2E9C-101B-9397-08002B2CF9AE}" pid="6" name="MT_TSP_DocumentTitle2">
    <vt:lpwstr>4.1 Process Equipment / CB.1-7 Mechanical Equipment</vt:lpwstr>
  </property>
  <property fmtid="{D5CDD505-2E9C-101B-9397-08002B2CF9AE}" pid="7" name="MT_TSP_DocumentType">
    <vt:lpwstr>Technical specification</vt:lpwstr>
  </property>
  <property fmtid="{D5CDD505-2E9C-101B-9397-08002B2CF9AE}" pid="8" name="MT_TSP_MTCompany">
    <vt:lpwstr>Primetals Technologies Austria GmbH</vt:lpwstr>
  </property>
  <property fmtid="{D5CDD505-2E9C-101B-9397-08002B2CF9AE}" pid="9" name="MT_TSP_MTCompanyAddress">
    <vt:lpwstr>A joint venture of Mitsubishi Heavy Industries and partners_x000d_
Turmstrasse 44_x000d_
4031 Linz_x000d_
Austria</vt:lpwstr>
  </property>
  <property fmtid="{D5CDD505-2E9C-101B-9397-08002B2CF9AE}" pid="10" name="MT_TSP_ProductVersion">
    <vt:lpwstr/>
  </property>
  <property fmtid="{D5CDD505-2E9C-101B-9397-08002B2CF9AE}" pid="11" name="MT_TSP_Revision">
    <vt:lpwstr>1</vt:lpwstr>
  </property>
  <property fmtid="{D5CDD505-2E9C-101B-9397-08002B2CF9AE}" pid="12" name="MT_TSP_StandardStructure">
    <vt:lpwstr>4.1 Process Equipment</vt:lpwstr>
  </property>
  <property fmtid="{D5CDD505-2E9C-101B-9397-08002B2CF9AE}" pid="13" name="MTBuilt">
    <vt:lpwstr>2009-09-24</vt:lpwstr>
  </property>
  <property fmtid="{D5CDD505-2E9C-101B-9397-08002B2CF9AE}" pid="14" name="MTLanguage">
    <vt:lpwstr>English</vt:lpwstr>
  </property>
  <property fmtid="{D5CDD505-2E9C-101B-9397-08002B2CF9AE}" pid="15" name="_NewReviewCycle">
    <vt:lpwstr/>
  </property>
  <property fmtid="{D5CDD505-2E9C-101B-9397-08002B2CF9AE}" pid="16" name="PFDOCUMENTTYPE">
    <vt:lpwstr>WORK</vt:lpwstr>
  </property>
  <property fmtid="{D5CDD505-2E9C-101B-9397-08002B2CF9AE}" pid="17" name="PFASTRIDCLASS">
    <vt:lpwstr>Standard</vt:lpwstr>
  </property>
  <property fmtid="{D5CDD505-2E9C-101B-9397-08002B2CF9AE}" pid="18" name="PFLANGUAGE">
    <vt:lpwstr/>
  </property>
  <property fmtid="{D5CDD505-2E9C-101B-9397-08002B2CF9AE}" pid="19" name="PFGROUP">
    <vt:lpwstr/>
  </property>
  <property fmtid="{D5CDD505-2E9C-101B-9397-08002B2CF9AE}" pid="20" name="PFQGTPRIORITY">
    <vt:lpwstr/>
  </property>
  <property fmtid="{D5CDD505-2E9C-101B-9397-08002B2CF9AE}" pid="21" name="PFREVISIONTEXT">
    <vt:lpwstr/>
  </property>
  <property fmtid="{D5CDD505-2E9C-101B-9397-08002B2CF9AE}" pid="22" name="PFISODOCTYPE">
    <vt:lpwstr/>
  </property>
  <property fmtid="{D5CDD505-2E9C-101B-9397-08002B2CF9AE}" pid="23" name="PFISOIDENTNO">
    <vt:lpwstr/>
  </property>
  <property fmtid="{D5CDD505-2E9C-101B-9397-08002B2CF9AE}" pid="24" name="PFStatus">
    <vt:lpwstr>in progress</vt:lpwstr>
  </property>
  <property fmtid="{D5CDD505-2E9C-101B-9397-08002B2CF9AE}" pid="25" name="PFfilesystem">
    <vt:lpwstr/>
  </property>
  <property fmtid="{D5CDD505-2E9C-101B-9397-08002B2CF9AE}" pid="26" name="PFcustomerreleasedate">
    <vt:lpwstr/>
  </property>
  <property fmtid="{D5CDD505-2E9C-101B-9397-08002B2CF9AE}" pid="27" name="PFcustomerversion">
    <vt:lpwstr/>
  </property>
  <property fmtid="{D5CDD505-2E9C-101B-9397-08002B2CF9AE}" pid="28" name="PFUser">
    <vt:lpwstr>Binder1M</vt:lpwstr>
  </property>
  <property fmtid="{D5CDD505-2E9C-101B-9397-08002B2CF9AE}" pid="29" name="PFUserPOAddress2">
    <vt:lpwstr>_</vt:lpwstr>
  </property>
  <property fmtid="{D5CDD505-2E9C-101B-9397-08002B2CF9AE}" pid="30" name="PFUserPOAddress1">
    <vt:lpwstr>_</vt:lpwstr>
  </property>
  <property fmtid="{D5CDD505-2E9C-101B-9397-08002B2CF9AE}" pid="31" name="PFUserAddress2">
    <vt:lpwstr> </vt:lpwstr>
  </property>
  <property fmtid="{D5CDD505-2E9C-101B-9397-08002B2CF9AE}" pid="32" name="PFUserAddress1">
    <vt:lpwstr>_</vt:lpwstr>
  </property>
  <property fmtid="{D5CDD505-2E9C-101B-9397-08002B2CF9AE}" pid="33" name="PFUserFax">
    <vt:lpwstr>_</vt:lpwstr>
  </property>
  <property fmtid="{D5CDD505-2E9C-101B-9397-08002B2CF9AE}" pid="34" name="PFUserTelMobile">
    <vt:lpwstr>+43 664 6150279</vt:lpwstr>
  </property>
  <property fmtid="{D5CDD505-2E9C-101B-9397-08002B2CF9AE}" pid="35" name="PFUserTel">
    <vt:lpwstr>_</vt:lpwstr>
  </property>
  <property fmtid="{D5CDD505-2E9C-101B-9397-08002B2CF9AE}" pid="36" name="PFProjectNr">
    <vt:lpwstr/>
  </property>
  <property fmtid="{D5CDD505-2E9C-101B-9397-08002B2CF9AE}" pid="37" name="PFProjectVar">
    <vt:lpwstr/>
  </property>
  <property fmtid="{D5CDD505-2E9C-101B-9397-08002B2CF9AE}" pid="38" name="PFProjectAdd">
    <vt:lpwstr/>
  </property>
  <property fmtid="{D5CDD505-2E9C-101B-9397-08002B2CF9AE}" pid="39" name="PFProjectOpt">
    <vt:lpwstr/>
  </property>
  <property fmtid="{D5CDD505-2E9C-101B-9397-08002B2CF9AE}" pid="40" name="PFProjectRev">
    <vt:lpwstr/>
  </property>
  <property fmtid="{D5CDD505-2E9C-101B-9397-08002B2CF9AE}" pid="41" name="PFDocID">
    <vt:lpwstr>\\ProFlow\f:\data\ip\ipproj._nod\ce._org\f._bra\389._fcu\02._act\01._prj\bidx._fol\03._fol\01._fol\01._fol\02._fol\\06.docx</vt:lpwstr>
  </property>
  <property fmtid="{D5CDD505-2E9C-101B-9397-08002B2CF9AE}" pid="42" name="mt_tsp_imidcode">
    <vt:lpwstr>HBYAZ</vt:lpwstr>
  </property>
  <property fmtid="{D5CDD505-2E9C-101B-9397-08002B2CF9AE}" pid="43" name="mt_tsp_projectname">
    <vt:lpwstr>JSL (Jajpur) Slab Caster Expansion Phase 3</vt:lpwstr>
  </property>
  <property fmtid="{D5CDD505-2E9C-101B-9397-08002B2CF9AE}" pid="44" name="mt_tsp_projectcode">
    <vt:lpwstr>9JC6</vt:lpwstr>
  </property>
  <property fmtid="{D5CDD505-2E9C-101B-9397-08002B2CF9AE}" pid="45" name="mt_tsp_projectnamelong2">
    <vt:lpwstr>JSL (Jajpur) Slab Caster Expansion Phase 3</vt:lpwstr>
  </property>
  <property fmtid="{D5CDD505-2E9C-101B-9397-08002B2CF9AE}" pid="46" name="PF_Project">
    <vt:lpwstr>P.HBYAZ_CE AT_JSL (Jajpur) Slab Caster Expansion Phase 3</vt:lpwstr>
  </property>
  <property fmtid="{D5CDD505-2E9C-101B-9397-08002B2CF9AE}" pid="47" name="PF_PartialProject">
    <vt:lpwstr>P.9JC6_CE AT_JSL (Jajpur) Slab Caster Expansion Phase 3</vt:lpwstr>
  </property>
  <property fmtid="{D5CDD505-2E9C-101B-9397-08002B2CF9AE}" pid="48" name="mt_tsp_projectnamelong">
    <vt:lpwstr>Slab Caster Expansion Phase 3</vt:lpwstr>
  </property>
  <property fmtid="{D5CDD505-2E9C-101B-9397-08002B2CF9AE}" pid="49" name="PF_Customer">
    <vt:lpwstr>Jindal Stainless Ltd.   </vt:lpwstr>
  </property>
  <property fmtid="{D5CDD505-2E9C-101B-9397-08002B2CF9AE}" pid="50" name="PF_Customer_Name">
    <vt:lpwstr>Jindal Stainless Ltd.   </vt:lpwstr>
  </property>
  <property fmtid="{D5CDD505-2E9C-101B-9397-08002B2CF9AE}" pid="51" name="mt_tsp_customer">
    <vt:lpwstr>Jindal Stainless Ltd.   </vt:lpwstr>
  </property>
  <property fmtid="{D5CDD505-2E9C-101B-9397-08002B2CF9AE}" pid="52" name="mt_tsp_customerlong">
    <vt:lpwstr>Jindal Stainless Ltd.   </vt:lpwstr>
  </property>
  <property fmtid="{D5CDD505-2E9C-101B-9397-08002B2CF9AE}" pid="53" name="PF_Customer_Street">
    <vt:lpwstr>Kalinga Nagar Industrial Complex  </vt:lpwstr>
  </property>
  <property fmtid="{D5CDD505-2E9C-101B-9397-08002B2CF9AE}" pid="54" name="PF_Customer_Zip_Code">
    <vt:lpwstr>755026</vt:lpwstr>
  </property>
  <property fmtid="{D5CDD505-2E9C-101B-9397-08002B2CF9AE}" pid="55" name="PF_Customer_City">
    <vt:lpwstr>Jajpur</vt:lpwstr>
  </property>
  <property fmtid="{D5CDD505-2E9C-101B-9397-08002B2CF9AE}" pid="56" name="PF_Customer_Country_ISO">
    <vt:lpwstr>IN</vt:lpwstr>
  </property>
  <property fmtid="{D5CDD505-2E9C-101B-9397-08002B2CF9AE}" pid="57" name="PF_Customer_Country">
    <vt:lpwstr>India</vt:lpwstr>
  </property>
  <property fmtid="{D5CDD505-2E9C-101B-9397-08002B2CF9AE}" pid="58" name="mt_tsp_projectlocation">
    <vt:lpwstr>Jajpur / India</vt:lpwstr>
  </property>
  <property fmtid="{D5CDD505-2E9C-101B-9397-08002B2CF9AE}" pid="59" name="PF_Sales_Lead">
    <vt:lpwstr>12301</vt:lpwstr>
  </property>
  <property fmtid="{D5CDD505-2E9C-101B-9397-08002B2CF9AE}" pid="60" name="PFUserFullName">
    <vt:lpwstr>Sinn Christoph</vt:lpwstr>
  </property>
  <property fmtid="{D5CDD505-2E9C-101B-9397-08002B2CF9AE}" pid="61" name="PFUserDepartment">
    <vt:lpwstr>UP CE CCM-O PM</vt:lpwstr>
  </property>
  <property fmtid="{D5CDD505-2E9C-101B-9397-08002B2CF9AE}" pid="62" name="PFUserOrganisation">
    <vt:lpwstr>Primetals Technologies Austria GmbH</vt:lpwstr>
  </property>
  <property fmtid="{D5CDD505-2E9C-101B-9397-08002B2CF9AE}" pid="63" name="PFUserEMail">
    <vt:lpwstr>christoph.sinn@primetals.com</vt:lpwstr>
  </property>
  <property fmtid="{D5CDD505-2E9C-101B-9397-08002B2CF9AE}" pid="64" name="PFNrOfVersions">
    <vt:lpwstr>4</vt:lpwstr>
  </property>
  <property fmtid="{D5CDD505-2E9C-101B-9397-08002B2CF9AE}" pid="65" name="PFLogPath1">
    <vt:lpwstr>Project Pages | PT CE | CE CCM F | Jindal Stainless Ltd.    / IN | P.HBYAZ_CE AT_JSL (Jajpur) Slab Caster Expansion Phase 3 | P</vt:lpwstr>
  </property>
  <property fmtid="{D5CDD505-2E9C-101B-9397-08002B2CF9AE}" pid="66" name="PFLogPath2">
    <vt:lpwstr>.9JC6_CE AT_JSL (Jajpur) Slab Caster Expansion Phase 3 | PT Bid Filing Structure | P 3 Technical | P 31 Technical Specification</vt:lpwstr>
  </property>
  <property fmtid="{D5CDD505-2E9C-101B-9397-08002B2CF9AE}" pid="67" name="PFLogPath3">
    <vt:lpwstr> | P 311 Technical Specification EDIT | Rev 1 | 9JC6_CB_41_CB1-7_Mech_Rev1.docx</vt:lpwstr>
  </property>
  <property fmtid="{D5CDD505-2E9C-101B-9397-08002B2CF9AE}" pid="68" name="PFVersion">
    <vt:lpwstr>04</vt:lpwstr>
  </property>
  <property fmtid="{D5CDD505-2E9C-101B-9397-08002B2CF9AE}" pid="69" name="PFRevision">
    <vt:lpwstr>00</vt:lpwstr>
  </property>
  <property fmtid="{D5CDD505-2E9C-101B-9397-08002B2CF9AE}" pid="70" name="PFChgDate">
    <vt:lpwstr>09.12.2021</vt:lpwstr>
  </property>
  <property fmtid="{D5CDD505-2E9C-101B-9397-08002B2CF9AE}" pid="71" name="PFChgDateTime">
    <vt:lpwstr>09.12.2021 09:29:30</vt:lpwstr>
  </property>
</Properties>
</file>